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F5E" w:rsidRPr="00AB4FD5" w:rsidRDefault="00983F5E" w:rsidP="0003125D">
      <w:pPr>
        <w:ind w:leftChars="-405" w:left="-850"/>
        <w:rPr>
          <w:rFonts w:ascii="SimSun" w:hAnsi="SimSun"/>
          <w:b/>
          <w:color w:val="0000FF"/>
          <w:sz w:val="24"/>
          <w:u w:val="single"/>
        </w:rPr>
      </w:pPr>
      <w:bookmarkStart w:id="0" w:name="_GoBack"/>
      <w:bookmarkEnd w:id="0"/>
    </w:p>
    <w:p w:rsidR="0003125D" w:rsidRPr="00AB4FD5" w:rsidRDefault="007E730F" w:rsidP="00D610CF">
      <w:pPr>
        <w:pStyle w:val="TOC1"/>
        <w:rPr>
          <w:rFonts w:ascii="SimSun" w:hAnsi="SimSun" w:cstheme="minorBidi"/>
          <w:noProof/>
        </w:rPr>
      </w:pPr>
      <w:r w:rsidRPr="00AB4FD5">
        <w:rPr>
          <w:rFonts w:ascii="SimSun" w:hAnsi="SimSun"/>
        </w:rPr>
        <w:fldChar w:fldCharType="begin"/>
      </w:r>
      <w:r w:rsidRPr="00AB4FD5">
        <w:rPr>
          <w:rFonts w:ascii="SimSun" w:hAnsi="SimSun"/>
        </w:rPr>
        <w:instrText xml:space="preserve"> </w:instrText>
      </w:r>
      <w:r w:rsidRPr="00AB4FD5">
        <w:rPr>
          <w:rFonts w:ascii="SimSun" w:hAnsi="SimSun" w:hint="eastAsia"/>
        </w:rPr>
        <w:instrText>TOC \o "1-3" \h \z \u</w:instrText>
      </w:r>
      <w:r w:rsidRPr="00AB4FD5">
        <w:rPr>
          <w:rFonts w:ascii="SimSun" w:hAnsi="SimSun"/>
        </w:rPr>
        <w:instrText xml:space="preserve"> </w:instrText>
      </w:r>
      <w:r w:rsidRPr="00AB4FD5">
        <w:rPr>
          <w:rFonts w:ascii="SimSun" w:hAnsi="SimSun"/>
        </w:rPr>
        <w:fldChar w:fldCharType="separate"/>
      </w:r>
      <w:hyperlink w:anchor="_Toc7167134"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-1]</w:t>
        </w:r>
        <w:r w:rsidR="0003125D" w:rsidRPr="00AB4FD5">
          <w:rPr>
            <w:rStyle w:val="Hyperlink"/>
            <w:rFonts w:ascii="SimSun" w:hAnsi="SimSun" w:hint="eastAsia"/>
            <w:noProof/>
          </w:rPr>
          <w:t>在家中</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_Toc7167134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35"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-2]</w:t>
        </w:r>
        <w:r w:rsidR="0003125D" w:rsidRPr="00AB4FD5">
          <w:rPr>
            <w:rStyle w:val="Hyperlink"/>
            <w:rFonts w:ascii="SimSun" w:hAnsi="SimSun" w:hint="eastAsia"/>
            <w:noProof/>
          </w:rPr>
          <w:t>享受余暇时间</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_Toc7167135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9</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36"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-3]</w:t>
        </w:r>
        <w:r w:rsidR="0003125D" w:rsidRPr="00AB4FD5">
          <w:rPr>
            <w:rStyle w:val="Hyperlink"/>
            <w:rFonts w:ascii="SimSun" w:hAnsi="SimSun" w:hint="eastAsia"/>
            <w:noProof/>
          </w:rPr>
          <w:t>生病、受伤时</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_Toc7167136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14</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37"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-4]</w:t>
        </w:r>
        <w:r w:rsidR="0003125D" w:rsidRPr="00AB4FD5">
          <w:rPr>
            <w:rStyle w:val="Hyperlink"/>
            <w:rFonts w:ascii="SimSun" w:hAnsi="SimSun" w:hint="eastAsia"/>
            <w:noProof/>
          </w:rPr>
          <w:t>恋爱和结婚</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_Toc7167137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17</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38"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-5]</w:t>
        </w:r>
        <w:r w:rsidR="0003125D" w:rsidRPr="00AB4FD5">
          <w:rPr>
            <w:rStyle w:val="Hyperlink"/>
            <w:rFonts w:ascii="SimSun" w:hAnsi="SimSun" w:hint="eastAsia"/>
            <w:noProof/>
          </w:rPr>
          <w:t>在工作单位</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_Toc7167138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23</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39"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-6]</w:t>
        </w:r>
        <w:r w:rsidR="0003125D" w:rsidRPr="00AB4FD5">
          <w:rPr>
            <w:rStyle w:val="Hyperlink"/>
            <w:rFonts w:ascii="SimSun" w:hAnsi="SimSun" w:hint="eastAsia"/>
            <w:noProof/>
          </w:rPr>
          <w:t>电话</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_Toc7167139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32</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40"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-7]</w:t>
        </w:r>
        <w:r w:rsidR="0003125D" w:rsidRPr="00AB4FD5">
          <w:rPr>
            <w:rStyle w:val="Hyperlink"/>
            <w:rFonts w:ascii="SimSun" w:hAnsi="SimSun" w:hint="eastAsia"/>
            <w:noProof/>
          </w:rPr>
          <w:t>日期和时间</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_Toc7167140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37</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41"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-8]</w:t>
        </w:r>
        <w:r w:rsidR="0003125D" w:rsidRPr="00AB4FD5">
          <w:rPr>
            <w:rStyle w:val="Hyperlink"/>
            <w:rFonts w:ascii="SimSun" w:hAnsi="SimSun" w:hint="eastAsia"/>
            <w:noProof/>
          </w:rPr>
          <w:t>见面、分手</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_Toc7167141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38</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42"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-9]</w:t>
        </w:r>
        <w:r w:rsidR="0003125D" w:rsidRPr="00AB4FD5">
          <w:rPr>
            <w:rStyle w:val="Hyperlink"/>
            <w:rFonts w:ascii="SimSun" w:hAnsi="SimSun" w:hint="eastAsia"/>
            <w:noProof/>
          </w:rPr>
          <w:t>随意的谈话</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_Toc7167142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54</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43"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-10]</w:t>
        </w:r>
        <w:r w:rsidR="0003125D" w:rsidRPr="00AB4FD5">
          <w:rPr>
            <w:rStyle w:val="Hyperlink"/>
            <w:rFonts w:ascii="SimSun" w:hAnsi="SimSun" w:hint="eastAsia"/>
            <w:noProof/>
          </w:rPr>
          <w:t>提醒、忠告</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_Toc7167143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65</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44"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-11]</w:t>
        </w:r>
        <w:r w:rsidR="0003125D" w:rsidRPr="00AB4FD5">
          <w:rPr>
            <w:rStyle w:val="Hyperlink"/>
            <w:rFonts w:ascii="SimSun" w:hAnsi="SimSun" w:hint="eastAsia"/>
            <w:noProof/>
          </w:rPr>
          <w:t>内心表白</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_Toc7167144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74</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45"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-12]</w:t>
        </w:r>
        <w:r w:rsidR="0003125D" w:rsidRPr="00AB4FD5">
          <w:rPr>
            <w:rStyle w:val="Hyperlink"/>
            <w:rFonts w:ascii="SimSun" w:hAnsi="SimSun" w:hint="eastAsia"/>
            <w:noProof/>
          </w:rPr>
          <w:t>商谈</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_Toc7167145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79</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46"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-13]</w:t>
        </w:r>
        <w:r w:rsidR="0003125D" w:rsidRPr="00AB4FD5">
          <w:rPr>
            <w:rStyle w:val="Hyperlink"/>
            <w:rFonts w:ascii="SimSun" w:hAnsi="SimSun" w:hint="eastAsia"/>
            <w:noProof/>
          </w:rPr>
          <w:t>提出要求</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_Toc7167146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90</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47"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-14]</w:t>
        </w:r>
        <w:r w:rsidR="0003125D" w:rsidRPr="00AB4FD5">
          <w:rPr>
            <w:rStyle w:val="Hyperlink"/>
            <w:rFonts w:ascii="SimSun" w:hAnsi="SimSun" w:hint="eastAsia"/>
            <w:noProof/>
          </w:rPr>
          <w:t>商量</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_Toc7167147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100</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48"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-15]</w:t>
        </w:r>
        <w:r w:rsidR="0003125D" w:rsidRPr="00AB4FD5">
          <w:rPr>
            <w:rStyle w:val="Hyperlink"/>
            <w:rFonts w:ascii="SimSun" w:hAnsi="SimSun" w:hint="eastAsia"/>
            <w:noProof/>
          </w:rPr>
          <w:t>各种各样的问题</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_Toc7167148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102</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49"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-16]</w:t>
        </w:r>
        <w:r w:rsidR="0003125D" w:rsidRPr="00AB4FD5">
          <w:rPr>
            <w:rStyle w:val="Hyperlink"/>
            <w:rFonts w:ascii="SimSun" w:hAnsi="SimSun" w:hint="eastAsia"/>
            <w:noProof/>
          </w:rPr>
          <w:t>高兴</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_Toc7167149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103</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50"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-17]</w:t>
        </w:r>
        <w:r w:rsidR="0003125D" w:rsidRPr="00AB4FD5">
          <w:rPr>
            <w:rStyle w:val="Hyperlink"/>
            <w:rFonts w:ascii="SimSun" w:hAnsi="SimSun" w:hint="eastAsia"/>
            <w:noProof/>
          </w:rPr>
          <w:t>生气</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_Toc7167150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106</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51"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-18]</w:t>
        </w:r>
        <w:r w:rsidR="0003125D" w:rsidRPr="00AB4FD5">
          <w:rPr>
            <w:rStyle w:val="Hyperlink"/>
            <w:rFonts w:ascii="SimSun" w:hAnsi="SimSun" w:hint="eastAsia"/>
            <w:noProof/>
          </w:rPr>
          <w:t>悲伤</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_Toc7167151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116</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52"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-19]</w:t>
        </w:r>
        <w:r w:rsidR="0003125D" w:rsidRPr="00AB4FD5">
          <w:rPr>
            <w:rStyle w:val="Hyperlink"/>
            <w:rFonts w:ascii="SimSun" w:hAnsi="SimSun" w:hint="eastAsia"/>
            <w:noProof/>
          </w:rPr>
          <w:t>喜欢、讨厌</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_Toc7167152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121</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53"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-20]</w:t>
        </w:r>
        <w:r w:rsidR="0003125D" w:rsidRPr="00AB4FD5">
          <w:rPr>
            <w:rStyle w:val="Hyperlink"/>
            <w:rFonts w:ascii="SimSun" w:hAnsi="SimSun" w:hint="eastAsia"/>
            <w:noProof/>
          </w:rPr>
          <w:t>安慰</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_Toc7167153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122</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54"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-21]</w:t>
        </w:r>
        <w:r w:rsidR="0003125D" w:rsidRPr="00AB4FD5">
          <w:rPr>
            <w:rStyle w:val="Hyperlink"/>
            <w:rFonts w:ascii="SimSun" w:hAnsi="SimSun" w:hint="eastAsia"/>
            <w:noProof/>
          </w:rPr>
          <w:t>怀疑</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_Toc7167154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127</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55"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-22]</w:t>
        </w:r>
        <w:r w:rsidR="0003125D" w:rsidRPr="00AB4FD5">
          <w:rPr>
            <w:rStyle w:val="Hyperlink"/>
            <w:rFonts w:ascii="SimSun" w:hAnsi="SimSun" w:hint="eastAsia"/>
            <w:noProof/>
          </w:rPr>
          <w:t>为难</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_Toc7167155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128</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56"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-23]</w:t>
        </w:r>
        <w:r w:rsidR="0003125D" w:rsidRPr="00AB4FD5">
          <w:rPr>
            <w:rStyle w:val="Hyperlink"/>
            <w:rFonts w:ascii="SimSun" w:hAnsi="SimSun" w:hint="eastAsia"/>
            <w:noProof/>
          </w:rPr>
          <w:t>不感兴趣</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_Toc7167156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129</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57"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-24]</w:t>
        </w:r>
        <w:r w:rsidR="0003125D" w:rsidRPr="00AB4FD5">
          <w:rPr>
            <w:rStyle w:val="Hyperlink"/>
            <w:rFonts w:ascii="SimSun" w:hAnsi="SimSun" w:hint="eastAsia"/>
            <w:noProof/>
          </w:rPr>
          <w:t>害羞</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_Toc7167157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130</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58"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-25]</w:t>
        </w:r>
        <w:r w:rsidR="0003125D" w:rsidRPr="00AB4FD5">
          <w:rPr>
            <w:rStyle w:val="Hyperlink"/>
            <w:rFonts w:ascii="SimSun" w:hAnsi="SimSun" w:hint="eastAsia"/>
            <w:noProof/>
          </w:rPr>
          <w:t>吃惊</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_Toc7167158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131</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59"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-26]</w:t>
        </w:r>
        <w:r w:rsidR="0003125D" w:rsidRPr="00AB4FD5">
          <w:rPr>
            <w:rStyle w:val="Hyperlink"/>
            <w:rFonts w:ascii="SimSun" w:hAnsi="SimSun" w:hint="eastAsia"/>
            <w:noProof/>
          </w:rPr>
          <w:t>祝福</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_Toc7167159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132</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60"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-27]</w:t>
        </w:r>
        <w:r w:rsidR="0003125D" w:rsidRPr="00AB4FD5">
          <w:rPr>
            <w:rStyle w:val="Hyperlink"/>
            <w:rFonts w:ascii="SimSun" w:hAnsi="SimSun" w:hint="eastAsia"/>
            <w:noProof/>
          </w:rPr>
          <w:t>吊唁</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_Toc7167160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133</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61"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-28]</w:t>
        </w:r>
        <w:r w:rsidR="0003125D" w:rsidRPr="00AB4FD5">
          <w:rPr>
            <w:rStyle w:val="Hyperlink"/>
            <w:rFonts w:ascii="SimSun" w:hAnsi="SimSun" w:hint="eastAsia"/>
            <w:noProof/>
          </w:rPr>
          <w:t>节日、纪念日</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_Toc7167161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134</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62"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-29]</w:t>
        </w:r>
        <w:r w:rsidR="0003125D" w:rsidRPr="00AB4FD5">
          <w:rPr>
            <w:rStyle w:val="Hyperlink"/>
            <w:rFonts w:ascii="SimSun" w:hAnsi="SimSun" w:hint="eastAsia"/>
            <w:noProof/>
          </w:rPr>
          <w:t>在飞机上、饭店里</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_Toc7167162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135</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63"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-30]</w:t>
        </w:r>
        <w:r w:rsidR="0003125D" w:rsidRPr="00AB4FD5">
          <w:rPr>
            <w:rStyle w:val="Hyperlink"/>
            <w:rFonts w:ascii="SimSun" w:hAnsi="SimSun" w:hint="eastAsia"/>
            <w:noProof/>
          </w:rPr>
          <w:t>走在街上</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_Toc7167163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138</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64"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-31]</w:t>
        </w:r>
        <w:r w:rsidR="0003125D" w:rsidRPr="00AB4FD5">
          <w:rPr>
            <w:rStyle w:val="Hyperlink"/>
            <w:rFonts w:ascii="SimSun" w:hAnsi="SimSun" w:hint="eastAsia"/>
            <w:noProof/>
          </w:rPr>
          <w:t>购物</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_Toc7167164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142</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65"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-32]</w:t>
        </w:r>
        <w:r w:rsidR="0003125D" w:rsidRPr="00AB4FD5">
          <w:rPr>
            <w:rStyle w:val="Hyperlink"/>
            <w:rFonts w:ascii="SimSun" w:hAnsi="SimSun" w:hint="eastAsia"/>
            <w:noProof/>
          </w:rPr>
          <w:t>在外用餐</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_Toc7167165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145</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66"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-33]</w:t>
        </w:r>
        <w:r w:rsidR="0003125D" w:rsidRPr="00AB4FD5">
          <w:rPr>
            <w:rStyle w:val="Hyperlink"/>
            <w:rFonts w:ascii="SimSun" w:hAnsi="SimSun" w:hint="eastAsia"/>
            <w:noProof/>
          </w:rPr>
          <w:t>外出旅行</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_Toc7167166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150</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67"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-34]</w:t>
        </w:r>
        <w:r w:rsidR="0003125D" w:rsidRPr="00AB4FD5">
          <w:rPr>
            <w:rStyle w:val="Hyperlink"/>
            <w:rFonts w:ascii="SimSun" w:hAnsi="SimSun" w:hint="eastAsia"/>
            <w:noProof/>
          </w:rPr>
          <w:t>遇到麻烦</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_Toc7167167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151</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68"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-35](</w:t>
        </w:r>
        <w:r w:rsidR="0003125D" w:rsidRPr="00AB4FD5">
          <w:rPr>
            <w:rStyle w:val="Hyperlink"/>
            <w:rFonts w:ascii="SimSun" w:hAnsi="SimSun" w:hint="eastAsia"/>
            <w:noProof/>
          </w:rPr>
          <w:t>商业信函用语</w:t>
        </w:r>
        <w:r w:rsidR="0003125D" w:rsidRPr="00AB4FD5">
          <w:rPr>
            <w:rStyle w:val="Hyperlink"/>
            <w:rFonts w:ascii="SimSun" w:hAnsi="SimSun"/>
            <w:noProof/>
          </w:rPr>
          <w:t>)</w:t>
        </w:r>
        <w:r w:rsidR="0003125D" w:rsidRPr="00AB4FD5">
          <w:rPr>
            <w:rStyle w:val="Hyperlink"/>
            <w:rFonts w:ascii="SimSun" w:hAnsi="SimSun" w:hint="eastAsia"/>
            <w:noProof/>
          </w:rPr>
          <w:t>引言</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_Toc7167168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153</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69"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-36](</w:t>
        </w:r>
        <w:r w:rsidR="0003125D" w:rsidRPr="00AB4FD5">
          <w:rPr>
            <w:rStyle w:val="Hyperlink"/>
            <w:rFonts w:ascii="SimSun" w:hAnsi="SimSun" w:hint="eastAsia"/>
            <w:noProof/>
          </w:rPr>
          <w:t>商业信函用语</w:t>
        </w:r>
        <w:r w:rsidR="0003125D" w:rsidRPr="00AB4FD5">
          <w:rPr>
            <w:rStyle w:val="Hyperlink"/>
            <w:rFonts w:ascii="SimSun" w:hAnsi="SimSun"/>
            <w:noProof/>
          </w:rPr>
          <w:t>)</w:t>
        </w:r>
        <w:r w:rsidR="0003125D" w:rsidRPr="00AB4FD5">
          <w:rPr>
            <w:rStyle w:val="Hyperlink"/>
            <w:rFonts w:ascii="SimSun" w:hAnsi="SimSun" w:hint="eastAsia"/>
            <w:noProof/>
          </w:rPr>
          <w:t>正文</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_Toc7167169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154</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70"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-37](</w:t>
        </w:r>
        <w:r w:rsidR="0003125D" w:rsidRPr="00AB4FD5">
          <w:rPr>
            <w:rStyle w:val="Hyperlink"/>
            <w:rFonts w:ascii="SimSun" w:hAnsi="SimSun" w:hint="eastAsia"/>
            <w:noProof/>
          </w:rPr>
          <w:t>商业信函用语</w:t>
        </w:r>
        <w:r w:rsidR="0003125D" w:rsidRPr="00AB4FD5">
          <w:rPr>
            <w:rStyle w:val="Hyperlink"/>
            <w:rFonts w:ascii="SimSun" w:hAnsi="SimSun"/>
            <w:noProof/>
          </w:rPr>
          <w:t>)</w:t>
        </w:r>
        <w:r w:rsidR="0003125D" w:rsidRPr="00AB4FD5">
          <w:rPr>
            <w:rStyle w:val="Hyperlink"/>
            <w:rFonts w:ascii="SimSun" w:hAnsi="SimSun" w:hint="eastAsia"/>
            <w:noProof/>
          </w:rPr>
          <w:t>结束</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_Toc7167170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158</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71"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-38](</w:t>
        </w:r>
        <w:r w:rsidR="0003125D" w:rsidRPr="00AB4FD5">
          <w:rPr>
            <w:rStyle w:val="Hyperlink"/>
            <w:rFonts w:ascii="SimSun" w:hAnsi="SimSun" w:hint="eastAsia"/>
            <w:noProof/>
          </w:rPr>
          <w:t>商业信函用语</w:t>
        </w:r>
        <w:r w:rsidR="0003125D" w:rsidRPr="00AB4FD5">
          <w:rPr>
            <w:rStyle w:val="Hyperlink"/>
            <w:rFonts w:ascii="SimSun" w:hAnsi="SimSun"/>
            <w:noProof/>
          </w:rPr>
          <w:t>)</w:t>
        </w:r>
        <w:r w:rsidR="0003125D" w:rsidRPr="00AB4FD5">
          <w:rPr>
            <w:rStyle w:val="Hyperlink"/>
            <w:rFonts w:ascii="SimSun" w:hAnsi="SimSun" w:hint="eastAsia"/>
            <w:noProof/>
          </w:rPr>
          <w:t>结语</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_Toc7167171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159</w:t>
        </w:r>
        <w:r w:rsidR="0003125D" w:rsidRPr="00AB4FD5">
          <w:rPr>
            <w:rFonts w:ascii="SimSun" w:hAnsi="SimSun"/>
            <w:noProof/>
            <w:webHidden/>
          </w:rPr>
          <w:fldChar w:fldCharType="end"/>
        </w:r>
      </w:hyperlink>
    </w:p>
    <w:p w:rsidR="0003125D" w:rsidRPr="00AB4FD5" w:rsidRDefault="001874B8" w:rsidP="00D610CF">
      <w:pPr>
        <w:pStyle w:val="TOC1"/>
        <w:rPr>
          <w:rFonts w:ascii="SimSun" w:hAnsi="SimSun" w:cstheme="minorBidi"/>
          <w:noProof/>
        </w:rPr>
      </w:pPr>
      <w:hyperlink w:anchor="_Toc7167172" w:history="1">
        <w:r w:rsidR="0003125D" w:rsidRPr="00AB4FD5">
          <w:rPr>
            <w:rStyle w:val="Hyperlink"/>
            <w:rFonts w:ascii="SimSun" w:hAnsi="SimSun"/>
            <w:noProof/>
          </w:rPr>
          <w:t>[</w:t>
        </w:r>
        <w:r w:rsidR="0003125D" w:rsidRPr="00AB4FD5">
          <w:rPr>
            <w:rStyle w:val="Hyperlink"/>
            <w:rFonts w:ascii="SimSun" w:hAnsi="SimSun" w:hint="eastAsia"/>
            <w:noProof/>
          </w:rPr>
          <w:t>口语</w:t>
        </w:r>
        <w:r w:rsidR="0003125D" w:rsidRPr="00AB4FD5">
          <w:rPr>
            <w:rStyle w:val="Hyperlink"/>
            <w:rFonts w:ascii="SimSun" w:hAnsi="SimSun"/>
            <w:noProof/>
          </w:rPr>
          <w:t>8000</w:t>
        </w:r>
        <w:r w:rsidR="0003125D" w:rsidRPr="00AB4FD5">
          <w:rPr>
            <w:rStyle w:val="Hyperlink"/>
            <w:rFonts w:ascii="SimSun" w:hAnsi="SimSun" w:hint="eastAsia"/>
            <w:noProof/>
          </w:rPr>
          <w:t>句</w:t>
        </w:r>
        <w:r w:rsidR="0003125D" w:rsidRPr="00AB4FD5">
          <w:rPr>
            <w:rStyle w:val="Hyperlink"/>
            <w:rFonts w:ascii="SimSun" w:hAnsi="SimSun"/>
            <w:noProof/>
          </w:rPr>
          <w:t>-39]</w:t>
        </w:r>
        <w:r w:rsidR="0003125D" w:rsidRPr="00AB4FD5">
          <w:rPr>
            <w:rStyle w:val="Hyperlink"/>
            <w:rFonts w:ascii="SimSun" w:hAnsi="SimSun" w:hint="eastAsia"/>
            <w:noProof/>
          </w:rPr>
          <w:t>谚语、惯用语</w:t>
        </w:r>
        <w:r w:rsidR="0003125D" w:rsidRPr="00AB4FD5">
          <w:rPr>
            <w:rFonts w:ascii="SimSun" w:hAnsi="SimSun"/>
            <w:noProof/>
            <w:webHidden/>
          </w:rPr>
          <w:tab/>
        </w:r>
        <w:r w:rsidR="0003125D" w:rsidRPr="00AB4FD5">
          <w:rPr>
            <w:rFonts w:ascii="SimSun" w:hAnsi="SimSun"/>
            <w:noProof/>
            <w:webHidden/>
          </w:rPr>
          <w:fldChar w:fldCharType="begin"/>
        </w:r>
        <w:r w:rsidR="0003125D" w:rsidRPr="00AB4FD5">
          <w:rPr>
            <w:rFonts w:ascii="SimSun" w:hAnsi="SimSun"/>
            <w:noProof/>
            <w:webHidden/>
          </w:rPr>
          <w:instrText xml:space="preserve"> PAGEREF _Toc7167172 \h </w:instrText>
        </w:r>
        <w:r w:rsidR="0003125D" w:rsidRPr="00AB4FD5">
          <w:rPr>
            <w:rFonts w:ascii="SimSun" w:hAnsi="SimSun"/>
            <w:noProof/>
            <w:webHidden/>
          </w:rPr>
        </w:r>
        <w:r w:rsidR="0003125D" w:rsidRPr="00AB4FD5">
          <w:rPr>
            <w:rFonts w:ascii="SimSun" w:hAnsi="SimSun"/>
            <w:noProof/>
            <w:webHidden/>
          </w:rPr>
          <w:fldChar w:fldCharType="separate"/>
        </w:r>
        <w:r w:rsidR="00EB61DD">
          <w:rPr>
            <w:rFonts w:ascii="SimSun" w:hAnsi="SimSun"/>
            <w:noProof/>
            <w:webHidden/>
          </w:rPr>
          <w:t>159</w:t>
        </w:r>
        <w:r w:rsidR="0003125D" w:rsidRPr="00AB4FD5">
          <w:rPr>
            <w:rFonts w:ascii="SimSun" w:hAnsi="SimSun"/>
            <w:noProof/>
            <w:webHidden/>
          </w:rPr>
          <w:fldChar w:fldCharType="end"/>
        </w:r>
      </w:hyperlink>
    </w:p>
    <w:p w:rsidR="007E730F" w:rsidRPr="00AB4FD5" w:rsidRDefault="007E730F" w:rsidP="0003125D">
      <w:pPr>
        <w:tabs>
          <w:tab w:val="right" w:leader="dot" w:pos="10348"/>
        </w:tabs>
        <w:ind w:leftChars="-67" w:left="-141"/>
        <w:rPr>
          <w:rFonts w:ascii="SimSun" w:hAnsi="SimSun"/>
        </w:rPr>
        <w:sectPr w:rsidR="007E730F" w:rsidRPr="00AB4FD5" w:rsidSect="0003125D">
          <w:headerReference w:type="default" r:id="rId6"/>
          <w:footerReference w:type="even" r:id="rId7"/>
          <w:footerReference w:type="default" r:id="rId8"/>
          <w:pgSz w:w="11906" w:h="16838"/>
          <w:pgMar w:top="1440" w:right="609" w:bottom="1440" w:left="665" w:header="851" w:footer="992" w:gutter="0"/>
          <w:cols w:sep="1" w:space="426"/>
          <w:docGrid w:type="lines" w:linePitch="312"/>
        </w:sectPr>
      </w:pPr>
      <w:r w:rsidRPr="00AB4FD5">
        <w:rPr>
          <w:rFonts w:ascii="SimSun" w:hAnsi="SimSun"/>
        </w:rPr>
        <w:fldChar w:fldCharType="end"/>
      </w:r>
    </w:p>
    <w:p w:rsidR="007E730F" w:rsidRPr="00AB4FD5" w:rsidRDefault="007E730F" w:rsidP="002A6F1B">
      <w:pPr>
        <w:pStyle w:val="Heading1"/>
        <w:spacing w:before="120" w:after="120"/>
        <w:rPr>
          <w:rFonts w:ascii="SimSun" w:hAnsi="SimSun"/>
          <w:sz w:val="24"/>
          <w:szCs w:val="24"/>
        </w:rPr>
      </w:pPr>
      <w:bookmarkStart w:id="1" w:name="_Toc7167134"/>
      <w:r w:rsidRPr="00AB4FD5">
        <w:rPr>
          <w:rFonts w:ascii="SimSun" w:hAnsi="SimSun" w:hint="eastAsia"/>
          <w:sz w:val="24"/>
          <w:szCs w:val="24"/>
        </w:rPr>
        <w:lastRenderedPageBreak/>
        <w:t>[口语8000句-1]在家中</w:t>
      </w:r>
      <w:bookmarkEnd w:id="1"/>
    </w:p>
    <w:p w:rsidR="007E730F" w:rsidRPr="00AB4FD5" w:rsidRDefault="007E730F" w:rsidP="007E730F">
      <w:pPr>
        <w:pStyle w:val="NormalWeb"/>
        <w:spacing w:before="0" w:beforeAutospacing="0" w:after="0" w:afterAutospacing="0" w:line="220" w:lineRule="atLeast"/>
        <w:rPr>
          <w:color w:val="000000"/>
          <w:sz w:val="21"/>
          <w:szCs w:val="21"/>
        </w:rPr>
      </w:pPr>
      <w:r w:rsidRPr="00AB4FD5">
        <w:rPr>
          <w:color w:val="000000"/>
          <w:sz w:val="21"/>
          <w:szCs w:val="21"/>
        </w:rPr>
        <w:t>在家中</w:t>
      </w:r>
    </w:p>
    <w:p w:rsidR="007E730F" w:rsidRPr="00AB4FD5" w:rsidRDefault="007E730F" w:rsidP="00AB4FD5">
      <w:pPr>
        <w:pStyle w:val="NormalWeb"/>
        <w:spacing w:before="0" w:beforeAutospacing="0" w:after="0" w:afterAutospacing="0" w:line="220" w:lineRule="atLeast"/>
        <w:ind w:rightChars="1" w:right="2"/>
        <w:rPr>
          <w:color w:val="000000"/>
          <w:sz w:val="21"/>
          <w:szCs w:val="21"/>
        </w:rPr>
      </w:pPr>
      <w:r w:rsidRPr="00AB4FD5">
        <w:rPr>
          <w:color w:val="000000"/>
          <w:sz w:val="21"/>
          <w:szCs w:val="21"/>
        </w:rPr>
        <w:br/>
        <w:t>●从起床到出门</w:t>
      </w:r>
      <w:r w:rsidRPr="00AB4FD5">
        <w:rPr>
          <w:color w:val="000000"/>
          <w:sz w:val="21"/>
          <w:szCs w:val="21"/>
        </w:rPr>
        <w:br/>
        <w:t>早晨好! </w:t>
      </w:r>
      <w:r w:rsidRPr="00AB4FD5">
        <w:rPr>
          <w:color w:val="000000"/>
          <w:sz w:val="21"/>
          <w:szCs w:val="21"/>
        </w:rPr>
        <w:br/>
        <w:t>Good morning.</w:t>
      </w:r>
      <w:r w:rsidRPr="00AB4FD5">
        <w:rPr>
          <w:color w:val="000000"/>
          <w:sz w:val="21"/>
          <w:szCs w:val="21"/>
        </w:rPr>
        <w:br/>
        <w:t>Good morning, John. (早晨好，约翰。)</w:t>
      </w:r>
      <w:r w:rsidRPr="00AB4FD5">
        <w:rPr>
          <w:color w:val="000000"/>
          <w:sz w:val="21"/>
          <w:szCs w:val="21"/>
        </w:rPr>
        <w:br/>
        <w:t>Good morning, mom. (早晨好，妈妈。)</w:t>
      </w:r>
      <w:r w:rsidRPr="00AB4FD5">
        <w:rPr>
          <w:color w:val="000000"/>
          <w:sz w:val="21"/>
          <w:szCs w:val="21"/>
        </w:rPr>
        <w:br/>
        <w:t>闹钟响了吗? </w:t>
      </w:r>
      <w:r w:rsidRPr="00AB4FD5">
        <w:rPr>
          <w:color w:val="000000"/>
          <w:sz w:val="21"/>
          <w:szCs w:val="21"/>
        </w:rPr>
        <w:br/>
        <w:t>Did the alarm clock go off? *go off是闹钟“响”的意思。</w:t>
      </w:r>
      <w:r w:rsidRPr="00AB4FD5">
        <w:rPr>
          <w:color w:val="000000"/>
          <w:sz w:val="21"/>
          <w:szCs w:val="21"/>
        </w:rPr>
        <w:br/>
        <w:t>Did the alarm clock buzz?</w:t>
      </w:r>
      <w:r w:rsidRPr="00AB4FD5">
        <w:rPr>
          <w:color w:val="000000"/>
          <w:sz w:val="21"/>
          <w:szCs w:val="21"/>
        </w:rPr>
        <w:br/>
        <w:t>Did the alarm clock ring? </w:t>
      </w:r>
      <w:r w:rsidRPr="00AB4FD5">
        <w:rPr>
          <w:color w:val="000000"/>
          <w:sz w:val="21"/>
          <w:szCs w:val="21"/>
        </w:rPr>
        <w:br/>
        <w:t>该起床了! </w:t>
      </w:r>
      <w:r w:rsidRPr="00AB4FD5">
        <w:rPr>
          <w:color w:val="000000"/>
          <w:sz w:val="21"/>
          <w:szCs w:val="21"/>
        </w:rPr>
        <w:br/>
        <w:t>It's time to get up!</w:t>
      </w:r>
      <w:r w:rsidRPr="00AB4FD5">
        <w:rPr>
          <w:color w:val="000000"/>
          <w:sz w:val="21"/>
          <w:szCs w:val="21"/>
        </w:rPr>
        <w:br/>
        <w:t>It's time to get up! (该起床了!)</w:t>
      </w:r>
      <w:r w:rsidRPr="00AB4FD5">
        <w:rPr>
          <w:color w:val="000000"/>
          <w:sz w:val="21"/>
          <w:szCs w:val="21"/>
        </w:rPr>
        <w:br/>
        <w:t>I don't wanna get up. (我真不想起。)</w:t>
      </w:r>
      <w:r w:rsidRPr="00AB4FD5">
        <w:rPr>
          <w:color w:val="000000"/>
          <w:sz w:val="21"/>
          <w:szCs w:val="21"/>
        </w:rPr>
        <w:br/>
        <w:t>It's time to wake up!</w:t>
      </w:r>
      <w:r w:rsidRPr="00AB4FD5">
        <w:rPr>
          <w:color w:val="000000"/>
          <w:sz w:val="21"/>
          <w:szCs w:val="21"/>
        </w:rPr>
        <w:br/>
        <w:t>It's time to get out of bed.</w:t>
      </w:r>
      <w:r w:rsidRPr="00AB4FD5">
        <w:rPr>
          <w:color w:val="000000"/>
          <w:sz w:val="21"/>
          <w:szCs w:val="21"/>
        </w:rPr>
        <w:br/>
        <w:t>It's time to get ready.</w:t>
      </w:r>
      <w:r w:rsidRPr="00AB4FD5">
        <w:rPr>
          <w:color w:val="000000"/>
          <w:sz w:val="21"/>
          <w:szCs w:val="21"/>
        </w:rPr>
        <w:br/>
        <w:t>快点儿起床! </w:t>
      </w:r>
      <w:r w:rsidRPr="00AB4FD5">
        <w:rPr>
          <w:color w:val="000000"/>
          <w:sz w:val="21"/>
          <w:szCs w:val="21"/>
        </w:rPr>
        <w:br/>
        <w:t>Get up soon.</w:t>
      </w:r>
      <w:r w:rsidRPr="00AB4FD5">
        <w:rPr>
          <w:color w:val="000000"/>
          <w:sz w:val="21"/>
          <w:szCs w:val="21"/>
        </w:rPr>
        <w:br/>
        <w:t>Get up soon. (快点儿起床!)</w:t>
      </w:r>
      <w:r w:rsidRPr="00AB4FD5">
        <w:rPr>
          <w:color w:val="000000"/>
          <w:sz w:val="21"/>
          <w:szCs w:val="21"/>
        </w:rPr>
        <w:br/>
        <w:t>I don't want to. (我真不想起。)</w:t>
      </w:r>
      <w:r w:rsidRPr="00AB4FD5">
        <w:rPr>
          <w:color w:val="000000"/>
          <w:sz w:val="21"/>
          <w:szCs w:val="21"/>
        </w:rPr>
        <w:br/>
        <w:t>你醒了吗? </w:t>
      </w:r>
      <w:r w:rsidRPr="00AB4FD5">
        <w:rPr>
          <w:color w:val="000000"/>
          <w:sz w:val="21"/>
          <w:szCs w:val="21"/>
        </w:rPr>
        <w:br/>
        <w:t>Are you awake? *get up是动词，表示“起床”、“起”的动作。awake是形容词，表示“醒了”、“没睡”的状态。</w:t>
      </w:r>
      <w:r w:rsidRPr="00AB4FD5">
        <w:rPr>
          <w:color w:val="000000"/>
          <w:sz w:val="21"/>
          <w:szCs w:val="21"/>
        </w:rPr>
        <w:br/>
        <w:t>Are you awake? (你醒了吗?)</w:t>
      </w:r>
      <w:r w:rsidRPr="00AB4FD5">
        <w:rPr>
          <w:color w:val="000000"/>
          <w:sz w:val="21"/>
          <w:szCs w:val="21"/>
        </w:rPr>
        <w:br/>
        <w:t>I am now. (我刚醒。) </w:t>
      </w:r>
      <w:r w:rsidRPr="00AB4FD5">
        <w:rPr>
          <w:color w:val="000000"/>
          <w:sz w:val="21"/>
          <w:szCs w:val="21"/>
        </w:rPr>
        <w:br/>
        <w:t>你不舒服吗? </w:t>
      </w:r>
      <w:r w:rsidRPr="00AB4FD5">
        <w:rPr>
          <w:color w:val="000000"/>
          <w:sz w:val="21"/>
          <w:szCs w:val="21"/>
        </w:rPr>
        <w:br/>
        <w:t>Are you feeling sick?</w:t>
      </w:r>
      <w:r w:rsidRPr="00AB4FD5">
        <w:rPr>
          <w:color w:val="000000"/>
          <w:sz w:val="21"/>
          <w:szCs w:val="21"/>
        </w:rPr>
        <w:br/>
        <w:t>Are you feeling sick? (你不舒服吗?)</w:t>
      </w:r>
      <w:r w:rsidRPr="00AB4FD5">
        <w:rPr>
          <w:color w:val="000000"/>
          <w:sz w:val="21"/>
          <w:szCs w:val="21"/>
        </w:rPr>
        <w:br/>
        <w:t>No, I'm just tired. (没有，只是有点儿累。)</w:t>
      </w:r>
      <w:r w:rsidRPr="00AB4FD5">
        <w:rPr>
          <w:color w:val="000000"/>
          <w:sz w:val="21"/>
          <w:szCs w:val="21"/>
        </w:rPr>
        <w:br/>
        <w:t>睡得好吗? </w:t>
      </w:r>
      <w:r w:rsidRPr="00AB4FD5">
        <w:rPr>
          <w:color w:val="000000"/>
          <w:sz w:val="21"/>
          <w:szCs w:val="21"/>
        </w:rPr>
        <w:br/>
        <w:t>Did you sleep well?</w:t>
      </w:r>
      <w:r w:rsidRPr="00AB4FD5">
        <w:rPr>
          <w:color w:val="000000"/>
          <w:sz w:val="21"/>
          <w:szCs w:val="21"/>
        </w:rPr>
        <w:br/>
        <w:t>Did you sleep well? (睡得好吗?)</w:t>
      </w:r>
      <w:r w:rsidRPr="00AB4FD5">
        <w:rPr>
          <w:color w:val="000000"/>
          <w:sz w:val="21"/>
          <w:szCs w:val="21"/>
        </w:rPr>
        <w:br/>
        <w:t>Yes, I slept very well. (嗯，睡得挺好。)</w:t>
      </w:r>
      <w:r w:rsidRPr="00AB4FD5">
        <w:rPr>
          <w:color w:val="000000"/>
          <w:sz w:val="21"/>
          <w:szCs w:val="21"/>
        </w:rPr>
        <w:br/>
        <w:t>Did you sleep well? (睡得好吗?)</w:t>
      </w:r>
      <w:r w:rsidRPr="00AB4FD5">
        <w:rPr>
          <w:color w:val="000000"/>
          <w:sz w:val="21"/>
          <w:szCs w:val="21"/>
        </w:rPr>
        <w:br/>
        <w:t>No, I couldn't fall asleep. (哪儿啊，几乎没睡着。)</w:t>
      </w:r>
      <w:r w:rsidRPr="00AB4FD5">
        <w:rPr>
          <w:color w:val="000000"/>
          <w:sz w:val="21"/>
          <w:szCs w:val="21"/>
        </w:rPr>
        <w:br/>
        <w:t>能帮我关掉闹钟吗?</w:t>
      </w:r>
      <w:r w:rsidRPr="00AB4FD5">
        <w:rPr>
          <w:color w:val="000000"/>
          <w:sz w:val="21"/>
          <w:szCs w:val="21"/>
        </w:rPr>
        <w:br/>
        <w:t>Would you turn off the alarm clock? *turn off的原</w:t>
      </w:r>
      <w:r w:rsidRPr="00AB4FD5">
        <w:rPr>
          <w:color w:val="000000"/>
          <w:sz w:val="21"/>
          <w:szCs w:val="21"/>
        </w:rPr>
        <w:t>意是“关”，多用于收音机、电视、照明等类的东西。虽然现在有许多东西无需用按钮开关，但一般也用turn off表示。</w:t>
      </w:r>
      <w:r w:rsidRPr="00AB4FD5">
        <w:rPr>
          <w:color w:val="000000"/>
          <w:sz w:val="21"/>
          <w:szCs w:val="21"/>
        </w:rPr>
        <w:br/>
        <w:t>Please turn off the alarm clock. (请把闹钟关了。) </w:t>
      </w:r>
      <w:r w:rsidRPr="00AB4FD5">
        <w:rPr>
          <w:color w:val="000000"/>
          <w:sz w:val="21"/>
          <w:szCs w:val="21"/>
        </w:rPr>
        <w:br/>
        <w:t>你终于起来了。 </w:t>
      </w:r>
      <w:r w:rsidRPr="00AB4FD5">
        <w:rPr>
          <w:color w:val="000000"/>
          <w:sz w:val="21"/>
          <w:szCs w:val="21"/>
        </w:rPr>
        <w:br/>
        <w:t>You finally got up.</w:t>
      </w:r>
      <w:r w:rsidRPr="00AB4FD5">
        <w:rPr>
          <w:color w:val="000000"/>
          <w:sz w:val="21"/>
          <w:szCs w:val="21"/>
        </w:rPr>
        <w:br/>
        <w:t>You finally got up. (你终于起来了。)</w:t>
      </w:r>
      <w:r w:rsidRPr="00AB4FD5">
        <w:rPr>
          <w:color w:val="000000"/>
          <w:sz w:val="21"/>
          <w:szCs w:val="21"/>
        </w:rPr>
        <w:br/>
        <w:t>I'm still sleepy. (我还困着呢!) </w:t>
      </w:r>
      <w:r w:rsidRPr="00AB4FD5">
        <w:rPr>
          <w:color w:val="000000"/>
          <w:sz w:val="21"/>
          <w:szCs w:val="21"/>
        </w:rPr>
        <w:br/>
        <w:t>今天是个好天! </w:t>
      </w:r>
      <w:r w:rsidRPr="00AB4FD5">
        <w:rPr>
          <w:color w:val="000000"/>
          <w:sz w:val="21"/>
          <w:szCs w:val="21"/>
        </w:rPr>
        <w:br/>
        <w:t>It's a nice day!</w:t>
      </w:r>
      <w:r w:rsidRPr="00AB4FD5">
        <w:rPr>
          <w:color w:val="000000"/>
          <w:sz w:val="21"/>
          <w:szCs w:val="21"/>
        </w:rPr>
        <w:br/>
        <w:t>It's a nice day! (今天是个好天!)</w:t>
      </w:r>
      <w:r w:rsidRPr="00AB4FD5">
        <w:rPr>
          <w:color w:val="000000"/>
          <w:sz w:val="21"/>
          <w:szCs w:val="21"/>
        </w:rPr>
        <w:br/>
        <w:t>It sure is. (是不错啊。)</w:t>
      </w:r>
      <w:r w:rsidRPr="00AB4FD5">
        <w:rPr>
          <w:color w:val="000000"/>
          <w:sz w:val="21"/>
          <w:szCs w:val="21"/>
        </w:rPr>
        <w:br/>
        <w:t>It's a beautiful day!</w:t>
      </w:r>
      <w:r w:rsidRPr="00AB4FD5">
        <w:rPr>
          <w:color w:val="000000"/>
          <w:sz w:val="21"/>
          <w:szCs w:val="21"/>
        </w:rPr>
        <w:br/>
        <w:t>It's a wonderful day!</w:t>
      </w:r>
      <w:r w:rsidRPr="00AB4FD5">
        <w:rPr>
          <w:color w:val="000000"/>
          <w:sz w:val="21"/>
          <w:szCs w:val="21"/>
        </w:rPr>
        <w:br/>
        <w:t>It's a great day!</w:t>
      </w:r>
      <w:r w:rsidRPr="00AB4FD5">
        <w:rPr>
          <w:color w:val="000000"/>
          <w:sz w:val="21"/>
          <w:szCs w:val="21"/>
        </w:rPr>
        <w:br/>
        <w:t>昨晚你熬夜了? </w:t>
      </w:r>
      <w:r w:rsidRPr="00AB4FD5">
        <w:rPr>
          <w:color w:val="000000"/>
          <w:sz w:val="21"/>
          <w:szCs w:val="21"/>
        </w:rPr>
        <w:br/>
        <w:t>Did you stay up late last night? *stay up late“睡得晚”、“熬夜”。</w:t>
      </w:r>
      <w:r w:rsidRPr="00AB4FD5">
        <w:rPr>
          <w:color w:val="000000"/>
          <w:sz w:val="21"/>
          <w:szCs w:val="21"/>
        </w:rPr>
        <w:br/>
        <w:t>Did you go to bed late last night? </w:t>
      </w:r>
      <w:r w:rsidRPr="00AB4FD5">
        <w:rPr>
          <w:color w:val="000000"/>
          <w:sz w:val="21"/>
          <w:szCs w:val="21"/>
        </w:rPr>
        <w:br/>
        <w:t>把被子叠好。 </w:t>
      </w:r>
      <w:r w:rsidRPr="00AB4FD5">
        <w:rPr>
          <w:color w:val="000000"/>
          <w:sz w:val="21"/>
          <w:szCs w:val="21"/>
        </w:rPr>
        <w:br/>
        <w:t>Let's fold up the futon. *fold意为“折叠”，fold up意为“叠好”、“叠整齐”；futon原本是日文，现在英文中也逐渐使用，意为“被子”。</w:t>
      </w:r>
      <w:r w:rsidRPr="00AB4FD5">
        <w:rPr>
          <w:color w:val="000000"/>
          <w:sz w:val="21"/>
          <w:szCs w:val="21"/>
        </w:rPr>
        <w:br/>
        <w:t>Let's put the futon away. (把被子收起来吧。) </w:t>
      </w:r>
      <w:r w:rsidRPr="00AB4FD5">
        <w:rPr>
          <w:color w:val="000000"/>
          <w:sz w:val="21"/>
          <w:szCs w:val="21"/>
        </w:rPr>
        <w:br/>
        <w:t>昨天晚上你打呼噜了。</w:t>
      </w:r>
      <w:r w:rsidRPr="00AB4FD5">
        <w:rPr>
          <w:color w:val="000000"/>
          <w:sz w:val="21"/>
          <w:szCs w:val="21"/>
        </w:rPr>
        <w:br/>
        <w:t>You were snoring last night. *snore“打呼噜”。</w:t>
      </w:r>
      <w:r w:rsidRPr="00AB4FD5">
        <w:rPr>
          <w:color w:val="000000"/>
          <w:sz w:val="21"/>
          <w:szCs w:val="21"/>
        </w:rPr>
        <w:br/>
        <w:t>You were snoring last night. (昨天晚上你打呼噜了。)</w:t>
      </w:r>
      <w:r w:rsidRPr="00AB4FD5">
        <w:rPr>
          <w:color w:val="000000"/>
          <w:sz w:val="21"/>
          <w:szCs w:val="21"/>
        </w:rPr>
        <w:br/>
        <w:t>Did I keep you up? (影响你睡觉了吗?)</w:t>
      </w:r>
      <w:r w:rsidRPr="00AB4FD5">
        <w:rPr>
          <w:color w:val="000000"/>
          <w:sz w:val="21"/>
          <w:szCs w:val="21"/>
        </w:rPr>
        <w:br/>
        <w:t>You were sawing logs last night. *saw logs原意为“锯木头”，在此用来表示“打呼噜”。 </w:t>
      </w:r>
      <w:r w:rsidRPr="00AB4FD5">
        <w:rPr>
          <w:color w:val="000000"/>
          <w:sz w:val="21"/>
          <w:szCs w:val="21"/>
        </w:rPr>
        <w:br/>
        <w:t>我做了个可怕的梦。 </w:t>
      </w:r>
      <w:r w:rsidRPr="00AB4FD5">
        <w:rPr>
          <w:color w:val="000000"/>
          <w:sz w:val="21"/>
          <w:szCs w:val="21"/>
        </w:rPr>
        <w:br/>
        <w:t>I had a nightmare.</w:t>
      </w:r>
      <w:r w:rsidRPr="00AB4FD5">
        <w:rPr>
          <w:color w:val="000000"/>
          <w:sz w:val="21"/>
          <w:szCs w:val="21"/>
        </w:rPr>
        <w:br/>
        <w:t>I had a nightmare. (我做了个可怕的梦。)</w:t>
      </w:r>
      <w:r w:rsidRPr="00AB4FD5">
        <w:rPr>
          <w:color w:val="000000"/>
          <w:sz w:val="21"/>
          <w:szCs w:val="21"/>
        </w:rPr>
        <w:br/>
        <w:t>It's all right now. (现在没事了。) </w:t>
      </w:r>
      <w:r w:rsidRPr="00AB4FD5">
        <w:rPr>
          <w:color w:val="000000"/>
          <w:sz w:val="21"/>
          <w:szCs w:val="21"/>
        </w:rPr>
        <w:br/>
        <w:t>你一直没关灯啊。</w:t>
      </w:r>
      <w:r w:rsidRPr="00AB4FD5">
        <w:rPr>
          <w:color w:val="000000"/>
          <w:sz w:val="21"/>
          <w:szCs w:val="21"/>
        </w:rPr>
        <w:br/>
        <w:t>You left the light on. *left (leave)是“保持某种样子”、“保持某种状态”的意思，表达“电灯一直开着”、“发动机一直开着”、“窗户一直开着”也可以用这种句型。</w:t>
      </w:r>
      <w:r w:rsidRPr="00AB4FD5">
        <w:rPr>
          <w:color w:val="000000"/>
          <w:sz w:val="21"/>
          <w:szCs w:val="21"/>
        </w:rPr>
        <w:br/>
        <w:t>You forgot to turn off the light. (你忘了关灯了。)</w:t>
      </w:r>
      <w:r w:rsidRPr="00AB4FD5">
        <w:rPr>
          <w:color w:val="000000"/>
          <w:sz w:val="21"/>
          <w:szCs w:val="21"/>
        </w:rPr>
        <w:br/>
        <w:t>我得洗脸了。 </w:t>
      </w:r>
      <w:r w:rsidRPr="00AB4FD5">
        <w:rPr>
          <w:color w:val="000000"/>
          <w:sz w:val="21"/>
          <w:szCs w:val="21"/>
        </w:rPr>
        <w:br/>
        <w:t>I have to go wash my face. *go wash是go和wash两</w:t>
      </w:r>
      <w:r w:rsidRPr="00AB4FD5">
        <w:rPr>
          <w:color w:val="000000"/>
          <w:sz w:val="21"/>
          <w:szCs w:val="21"/>
        </w:rPr>
        <w:lastRenderedPageBreak/>
        <w:t>个动词连用，口语中常用。可以把它看作是go and wash的缩略形式。 </w:t>
      </w:r>
      <w:r w:rsidRPr="00AB4FD5">
        <w:rPr>
          <w:color w:val="000000"/>
          <w:sz w:val="21"/>
          <w:szCs w:val="21"/>
        </w:rPr>
        <w:br/>
        <w:t>该吃早饭了。 </w:t>
      </w:r>
      <w:r w:rsidRPr="00AB4FD5">
        <w:rPr>
          <w:color w:val="000000"/>
          <w:sz w:val="21"/>
          <w:szCs w:val="21"/>
        </w:rPr>
        <w:br/>
        <w:t>It's time to eat breakfast.</w:t>
      </w:r>
      <w:r w:rsidRPr="00AB4FD5">
        <w:rPr>
          <w:color w:val="000000"/>
          <w:sz w:val="21"/>
          <w:szCs w:val="21"/>
        </w:rPr>
        <w:br/>
        <w:t>It's time to have breakfast. </w:t>
      </w:r>
      <w:r w:rsidRPr="00AB4FD5">
        <w:rPr>
          <w:color w:val="000000"/>
          <w:sz w:val="21"/>
          <w:szCs w:val="21"/>
        </w:rPr>
        <w:br/>
        <w:t>我还困着呢。 </w:t>
      </w:r>
      <w:r w:rsidRPr="00AB4FD5">
        <w:rPr>
          <w:color w:val="000000"/>
          <w:sz w:val="21"/>
          <w:szCs w:val="21"/>
        </w:rPr>
        <w:br/>
        <w:t>I'm still sleepy.</w:t>
      </w:r>
      <w:r w:rsidRPr="00AB4FD5">
        <w:rPr>
          <w:color w:val="000000"/>
          <w:sz w:val="21"/>
          <w:szCs w:val="21"/>
        </w:rPr>
        <w:br/>
        <w:t>I'm still drowsy. </w:t>
      </w:r>
      <w:r w:rsidRPr="00AB4FD5">
        <w:rPr>
          <w:color w:val="000000"/>
          <w:sz w:val="21"/>
          <w:szCs w:val="21"/>
        </w:rPr>
        <w:br/>
        <w:t>我还打哈欠呢。 </w:t>
      </w:r>
      <w:r w:rsidRPr="00AB4FD5">
        <w:rPr>
          <w:color w:val="000000"/>
          <w:sz w:val="21"/>
          <w:szCs w:val="21"/>
        </w:rPr>
        <w:br/>
        <w:t>I'm still yawning. </w:t>
      </w:r>
      <w:r w:rsidRPr="00AB4FD5">
        <w:rPr>
          <w:color w:val="000000"/>
          <w:sz w:val="21"/>
          <w:szCs w:val="21"/>
        </w:rPr>
        <w:br/>
        <w:t>昨天的酒还没醒呢。</w:t>
      </w:r>
      <w:r w:rsidRPr="00AB4FD5">
        <w:rPr>
          <w:color w:val="000000"/>
          <w:sz w:val="21"/>
          <w:szCs w:val="21"/>
        </w:rPr>
        <w:br/>
        <w:t>I have a hangover. </w:t>
      </w:r>
      <w:r w:rsidRPr="00AB4FD5">
        <w:rPr>
          <w:color w:val="000000"/>
          <w:sz w:val="21"/>
          <w:szCs w:val="21"/>
        </w:rPr>
        <w:br/>
        <w:t>我是个夜猫子。 </w:t>
      </w:r>
      <w:r w:rsidRPr="00AB4FD5">
        <w:rPr>
          <w:color w:val="000000"/>
          <w:sz w:val="21"/>
          <w:szCs w:val="21"/>
        </w:rPr>
        <w:br/>
        <w:t>I'm a night person. *“早上起不来”的意思。</w:t>
      </w:r>
      <w:r w:rsidRPr="00AB4FD5">
        <w:rPr>
          <w:color w:val="000000"/>
          <w:sz w:val="21"/>
          <w:szCs w:val="21"/>
        </w:rPr>
        <w:br/>
        <w:t>I'm a night person. (我是个夜猫子。)</w:t>
      </w:r>
      <w:r w:rsidRPr="00AB4FD5">
        <w:rPr>
          <w:color w:val="000000"/>
          <w:sz w:val="21"/>
          <w:szCs w:val="21"/>
        </w:rPr>
        <w:br/>
        <w:t>I'm not. (我可不是。)</w:t>
      </w:r>
      <w:r w:rsidRPr="00AB4FD5">
        <w:rPr>
          <w:color w:val="000000"/>
          <w:sz w:val="21"/>
          <w:szCs w:val="21"/>
        </w:rPr>
        <w:br/>
        <w:t>I'm a morning person. (我喜欢早起。) </w:t>
      </w:r>
      <w:r w:rsidRPr="00AB4FD5">
        <w:rPr>
          <w:color w:val="000000"/>
          <w:sz w:val="21"/>
          <w:szCs w:val="21"/>
        </w:rPr>
        <w:br/>
        <w:t>我是用咖啡来提神的。 </w:t>
      </w:r>
      <w:r w:rsidRPr="00AB4FD5">
        <w:rPr>
          <w:color w:val="000000"/>
          <w:sz w:val="21"/>
          <w:szCs w:val="21"/>
        </w:rPr>
        <w:br/>
        <w:t>Coffee wakes me up.</w:t>
      </w:r>
      <w:r w:rsidRPr="00AB4FD5">
        <w:rPr>
          <w:color w:val="000000"/>
          <w:sz w:val="21"/>
          <w:szCs w:val="21"/>
        </w:rPr>
        <w:br/>
        <w:t>Coffee gets me going. </w:t>
      </w:r>
      <w:r w:rsidRPr="00AB4FD5">
        <w:rPr>
          <w:color w:val="000000"/>
          <w:sz w:val="21"/>
          <w:szCs w:val="21"/>
        </w:rPr>
        <w:br/>
        <w:t>刷牙了吗? </w:t>
      </w:r>
      <w:r w:rsidRPr="00AB4FD5">
        <w:rPr>
          <w:color w:val="000000"/>
          <w:sz w:val="21"/>
          <w:szCs w:val="21"/>
        </w:rPr>
        <w:br/>
        <w:t>Did you brush your teeth?</w:t>
      </w:r>
      <w:r w:rsidRPr="00AB4FD5">
        <w:rPr>
          <w:color w:val="000000"/>
          <w:sz w:val="21"/>
          <w:szCs w:val="21"/>
        </w:rPr>
        <w:br/>
        <w:t>Have you brushed your teeth? </w:t>
      </w:r>
      <w:r w:rsidRPr="00AB4FD5">
        <w:rPr>
          <w:color w:val="000000"/>
          <w:sz w:val="21"/>
          <w:szCs w:val="21"/>
        </w:rPr>
        <w:br/>
        <w:t>我得梳梳头了。 </w:t>
      </w:r>
      <w:r w:rsidRPr="00AB4FD5">
        <w:rPr>
          <w:color w:val="000000"/>
          <w:sz w:val="21"/>
          <w:szCs w:val="21"/>
        </w:rPr>
        <w:br/>
        <w:t>I have to comb my hair. </w:t>
      </w:r>
      <w:r w:rsidRPr="00AB4FD5">
        <w:rPr>
          <w:color w:val="000000"/>
          <w:sz w:val="21"/>
          <w:szCs w:val="21"/>
        </w:rPr>
        <w:br/>
        <w:t>穿什么好呢? </w:t>
      </w:r>
      <w:r w:rsidRPr="00AB4FD5">
        <w:rPr>
          <w:color w:val="000000"/>
          <w:sz w:val="21"/>
          <w:szCs w:val="21"/>
        </w:rPr>
        <w:br/>
        <w:t>What should I wear?</w:t>
      </w:r>
      <w:r w:rsidRPr="00AB4FD5">
        <w:rPr>
          <w:color w:val="000000"/>
          <w:sz w:val="21"/>
          <w:szCs w:val="21"/>
        </w:rPr>
        <w:br/>
        <w:t>What should I wear? (穿什么好呢?)</w:t>
      </w:r>
      <w:r w:rsidRPr="00AB4FD5">
        <w:rPr>
          <w:color w:val="000000"/>
          <w:sz w:val="21"/>
          <w:szCs w:val="21"/>
        </w:rPr>
        <w:br/>
        <w:t>The red one. (穿红的吧!)</w:t>
      </w:r>
      <w:r w:rsidRPr="00AB4FD5">
        <w:rPr>
          <w:color w:val="000000"/>
          <w:sz w:val="21"/>
          <w:szCs w:val="21"/>
        </w:rPr>
        <w:br/>
        <w:t>Which dress should I wear?</w:t>
      </w:r>
      <w:r w:rsidRPr="00AB4FD5">
        <w:rPr>
          <w:color w:val="000000"/>
          <w:sz w:val="21"/>
          <w:szCs w:val="21"/>
        </w:rPr>
        <w:br/>
        <w:t>Which one should I wear?</w:t>
      </w:r>
      <w:r w:rsidRPr="00AB4FD5">
        <w:rPr>
          <w:color w:val="000000"/>
          <w:sz w:val="21"/>
          <w:szCs w:val="21"/>
        </w:rPr>
        <w:br/>
        <w:t>What should I put on? </w:t>
      </w:r>
      <w:r w:rsidRPr="00AB4FD5">
        <w:rPr>
          <w:color w:val="000000"/>
          <w:sz w:val="21"/>
          <w:szCs w:val="21"/>
        </w:rPr>
        <w:br/>
        <w:t>快换衣服。 </w:t>
      </w:r>
      <w:r w:rsidRPr="00AB4FD5">
        <w:rPr>
          <w:color w:val="000000"/>
          <w:sz w:val="21"/>
          <w:szCs w:val="21"/>
        </w:rPr>
        <w:br/>
        <w:t>Hurry up and get dressed.</w:t>
      </w:r>
      <w:r w:rsidRPr="00AB4FD5">
        <w:rPr>
          <w:color w:val="000000"/>
          <w:sz w:val="21"/>
          <w:szCs w:val="21"/>
        </w:rPr>
        <w:br/>
        <w:t>Hurry up and get dressed. (快换衣服。)</w:t>
      </w:r>
      <w:r w:rsidRPr="00AB4FD5">
        <w:rPr>
          <w:color w:val="000000"/>
          <w:sz w:val="21"/>
          <w:szCs w:val="21"/>
        </w:rPr>
        <w:br/>
        <w:t>Why? (干嘛?)</w:t>
      </w:r>
      <w:r w:rsidRPr="00AB4FD5">
        <w:rPr>
          <w:color w:val="000000"/>
          <w:sz w:val="21"/>
          <w:szCs w:val="21"/>
        </w:rPr>
        <w:br/>
        <w:t>把睡衣收好。 </w:t>
      </w:r>
      <w:r w:rsidRPr="00AB4FD5">
        <w:rPr>
          <w:color w:val="000000"/>
          <w:sz w:val="21"/>
          <w:szCs w:val="21"/>
        </w:rPr>
        <w:br/>
        <w:t>Put those pajamas away!</w:t>
      </w:r>
      <w:r w:rsidRPr="00AB4FD5">
        <w:rPr>
          <w:color w:val="000000"/>
          <w:sz w:val="21"/>
          <w:szCs w:val="21"/>
        </w:rPr>
        <w:br/>
        <w:t>Put those pajamas away! (把睡衣收好。)</w:t>
      </w:r>
      <w:r w:rsidRPr="00AB4FD5">
        <w:rPr>
          <w:color w:val="000000"/>
          <w:sz w:val="21"/>
          <w:szCs w:val="21"/>
        </w:rPr>
        <w:br/>
        <w:t>Oh, I'm washing those. (啊，我正要洗呢。) </w:t>
      </w:r>
      <w:r w:rsidRPr="00AB4FD5">
        <w:rPr>
          <w:color w:val="000000"/>
          <w:sz w:val="21"/>
          <w:szCs w:val="21"/>
        </w:rPr>
        <w:br/>
        <w:t>我走了，妈妈。 </w:t>
      </w:r>
      <w:r w:rsidRPr="00AB4FD5">
        <w:rPr>
          <w:color w:val="000000"/>
          <w:sz w:val="21"/>
          <w:szCs w:val="21"/>
        </w:rPr>
        <w:br/>
        <w:t>I'm leaving. Bye mom!</w:t>
      </w:r>
      <w:r w:rsidRPr="00AB4FD5">
        <w:rPr>
          <w:color w:val="000000"/>
          <w:sz w:val="21"/>
          <w:szCs w:val="21"/>
        </w:rPr>
        <w:br/>
        <w:t>I'm leaving. Bye mom! (我走了。妈妈再见!)</w:t>
      </w:r>
      <w:r w:rsidRPr="00AB4FD5">
        <w:rPr>
          <w:color w:val="000000"/>
          <w:sz w:val="21"/>
          <w:szCs w:val="21"/>
        </w:rPr>
        <w:br/>
        <w:t>Study hard. (好好学习啊!)</w:t>
      </w:r>
      <w:r w:rsidRPr="00AB4FD5">
        <w:rPr>
          <w:color w:val="000000"/>
          <w:sz w:val="21"/>
          <w:szCs w:val="21"/>
        </w:rPr>
        <w:br/>
        <w:t>I'll see you when I get back.</w:t>
      </w:r>
      <w:r w:rsidRPr="00AB4FD5">
        <w:rPr>
          <w:color w:val="000000"/>
          <w:sz w:val="21"/>
          <w:szCs w:val="21"/>
        </w:rPr>
        <w:br/>
      </w:r>
      <w:r w:rsidRPr="00AB4FD5">
        <w:rPr>
          <w:color w:val="000000"/>
          <w:sz w:val="21"/>
          <w:szCs w:val="21"/>
        </w:rPr>
        <w:t>I'm taking off now.</w:t>
      </w:r>
      <w:r w:rsidRPr="00AB4FD5">
        <w:rPr>
          <w:color w:val="000000"/>
          <w:sz w:val="21"/>
          <w:szCs w:val="21"/>
        </w:rPr>
        <w:br/>
        <w:t>See you.</w:t>
      </w:r>
      <w:r w:rsidRPr="00AB4FD5">
        <w:rPr>
          <w:color w:val="000000"/>
          <w:sz w:val="21"/>
          <w:szCs w:val="21"/>
        </w:rPr>
        <w:br/>
        <w:t>See you later. </w:t>
      </w:r>
      <w:r w:rsidRPr="00AB4FD5">
        <w:rPr>
          <w:color w:val="000000"/>
          <w:sz w:val="21"/>
          <w:szCs w:val="21"/>
        </w:rPr>
        <w:br/>
        <w:t>今天我们逃学吧。 </w:t>
      </w:r>
      <w:r w:rsidRPr="00AB4FD5">
        <w:rPr>
          <w:color w:val="000000"/>
          <w:sz w:val="21"/>
          <w:szCs w:val="21"/>
        </w:rPr>
        <w:br/>
        <w:t>Let's play hooky today! *play hooky为俚语“逃学”。</w:t>
      </w:r>
      <w:r w:rsidRPr="00AB4FD5">
        <w:rPr>
          <w:color w:val="000000"/>
          <w:sz w:val="21"/>
          <w:szCs w:val="21"/>
        </w:rPr>
        <w:br/>
        <w:t>Let's play hooky today! (今天我们逃学吧。)</w:t>
      </w:r>
      <w:r w:rsidRPr="00AB4FD5">
        <w:rPr>
          <w:color w:val="000000"/>
          <w:sz w:val="21"/>
          <w:szCs w:val="21"/>
        </w:rPr>
        <w:br/>
        <w:t>Yeah, let's. (好哇，走吧!) </w:t>
      </w:r>
      <w:r w:rsidRPr="00AB4FD5">
        <w:rPr>
          <w:color w:val="000000"/>
          <w:sz w:val="21"/>
          <w:szCs w:val="21"/>
        </w:rPr>
        <w:br/>
        <w:t>你毛衣穿反了。 </w:t>
      </w:r>
      <w:r w:rsidRPr="00AB4FD5">
        <w:rPr>
          <w:color w:val="000000"/>
          <w:sz w:val="21"/>
          <w:szCs w:val="21"/>
        </w:rPr>
        <w:br/>
        <w:t>You're wearing your sweater inside out.</w:t>
      </w:r>
      <w:r w:rsidRPr="00AB4FD5">
        <w:rPr>
          <w:color w:val="000000"/>
          <w:sz w:val="21"/>
          <w:szCs w:val="21"/>
        </w:rPr>
        <w:br/>
        <w:t>You have your sweater on inside out. </w:t>
      </w:r>
      <w:r w:rsidRPr="00AB4FD5">
        <w:rPr>
          <w:color w:val="000000"/>
          <w:sz w:val="21"/>
          <w:szCs w:val="21"/>
        </w:rPr>
        <w:br/>
        <w:t>上下颠倒了。 </w:t>
      </w:r>
      <w:r w:rsidRPr="00AB4FD5">
        <w:rPr>
          <w:color w:val="000000"/>
          <w:sz w:val="21"/>
          <w:szCs w:val="21"/>
        </w:rPr>
        <w:br/>
        <w:t>It's upside down. </w:t>
      </w:r>
      <w:r w:rsidRPr="00AB4FD5">
        <w:rPr>
          <w:color w:val="000000"/>
          <w:sz w:val="21"/>
          <w:szCs w:val="21"/>
        </w:rPr>
        <w:br/>
        <w:t>别忘了扔垃圾呀。 </w:t>
      </w:r>
      <w:r w:rsidRPr="00AB4FD5">
        <w:rPr>
          <w:color w:val="000000"/>
          <w:sz w:val="21"/>
          <w:szCs w:val="21"/>
        </w:rPr>
        <w:br/>
        <w:t>Don't forget to take out the garbage.</w:t>
      </w:r>
      <w:r w:rsidRPr="00AB4FD5">
        <w:rPr>
          <w:color w:val="000000"/>
          <w:sz w:val="21"/>
          <w:szCs w:val="21"/>
        </w:rPr>
        <w:br/>
        <w:t>Don't forget to take out the garbage. (可别忘了扔垃圾!)</w:t>
      </w:r>
      <w:r w:rsidRPr="00AB4FD5">
        <w:rPr>
          <w:color w:val="000000"/>
          <w:sz w:val="21"/>
          <w:szCs w:val="21"/>
        </w:rPr>
        <w:br/>
        <w:t>I won't. (忘不了!) </w:t>
      </w:r>
      <w:r w:rsidRPr="00AB4FD5">
        <w:rPr>
          <w:color w:val="000000"/>
          <w:sz w:val="21"/>
          <w:szCs w:val="21"/>
        </w:rPr>
        <w:br/>
        <w:t>今天该你扔垃圾了。 </w:t>
      </w:r>
      <w:r w:rsidRPr="00AB4FD5">
        <w:rPr>
          <w:color w:val="000000"/>
          <w:sz w:val="21"/>
          <w:szCs w:val="21"/>
        </w:rPr>
        <w:br/>
        <w:t>It's your turn to take out the garbage. *garbage也可以用trash和rubbish替代。 </w:t>
      </w:r>
      <w:r w:rsidRPr="00AB4FD5">
        <w:rPr>
          <w:color w:val="000000"/>
          <w:sz w:val="21"/>
          <w:szCs w:val="21"/>
        </w:rPr>
        <w:br/>
        <w:t>今天你干什么? </w:t>
      </w:r>
      <w:r w:rsidRPr="00AB4FD5">
        <w:rPr>
          <w:color w:val="000000"/>
          <w:sz w:val="21"/>
          <w:szCs w:val="21"/>
        </w:rPr>
        <w:br/>
        <w:t>What are you doing today?</w:t>
      </w:r>
      <w:r w:rsidRPr="00AB4FD5">
        <w:rPr>
          <w:color w:val="000000"/>
          <w:sz w:val="21"/>
          <w:szCs w:val="21"/>
        </w:rPr>
        <w:br/>
        <w:t>What are you doing today? (今天你们干嘛?)</w:t>
      </w:r>
      <w:r w:rsidRPr="00AB4FD5">
        <w:rPr>
          <w:color w:val="000000"/>
          <w:sz w:val="21"/>
          <w:szCs w:val="21"/>
        </w:rPr>
        <w:br/>
        <w:t>We're having a track and field meet. (今天我们开运动会。)</w:t>
      </w:r>
      <w:r w:rsidRPr="00AB4FD5">
        <w:rPr>
          <w:color w:val="000000"/>
          <w:sz w:val="21"/>
          <w:szCs w:val="21"/>
        </w:rPr>
        <w:br/>
        <w:t>你快点儿，我们该迟到了。</w:t>
      </w:r>
      <w:r w:rsidRPr="00AB4FD5">
        <w:rPr>
          <w:color w:val="000000"/>
          <w:sz w:val="21"/>
          <w:szCs w:val="21"/>
        </w:rPr>
        <w:br/>
        <w:t>If you don't hurry, we'll be late.</w:t>
      </w:r>
      <w:r w:rsidRPr="00AB4FD5">
        <w:rPr>
          <w:color w:val="000000"/>
          <w:sz w:val="21"/>
          <w:szCs w:val="21"/>
        </w:rPr>
        <w:br/>
        <w:t>If you don't hurry, we'll be late. (你快点儿，我们该迟到了!)</w:t>
      </w:r>
      <w:r w:rsidRPr="00AB4FD5">
        <w:rPr>
          <w:color w:val="000000"/>
          <w:sz w:val="21"/>
          <w:szCs w:val="21"/>
        </w:rPr>
        <w:br/>
        <w:t>Okay, Okay. (知道了，知道了。)</w:t>
      </w:r>
      <w:r w:rsidRPr="00AB4FD5">
        <w:rPr>
          <w:color w:val="000000"/>
          <w:sz w:val="21"/>
          <w:szCs w:val="21"/>
        </w:rPr>
        <w:br/>
        <w:t>Hurry up or we'll be late. </w:t>
      </w:r>
      <w:r w:rsidRPr="00AB4FD5">
        <w:rPr>
          <w:color w:val="000000"/>
          <w:sz w:val="21"/>
          <w:szCs w:val="21"/>
        </w:rPr>
        <w:br/>
        <w:t>快点儿，上学该迟到了。 </w:t>
      </w:r>
      <w:r w:rsidRPr="00AB4FD5">
        <w:rPr>
          <w:color w:val="000000"/>
          <w:sz w:val="21"/>
          <w:szCs w:val="21"/>
        </w:rPr>
        <w:br/>
        <w:t>Hurry or you'll be late for school.</w:t>
      </w:r>
      <w:r w:rsidRPr="00AB4FD5">
        <w:rPr>
          <w:color w:val="000000"/>
          <w:sz w:val="21"/>
          <w:szCs w:val="21"/>
        </w:rPr>
        <w:br/>
        <w:t>Hurry or you'll be late for school. (快点儿，上学该迟到了。)</w:t>
      </w:r>
      <w:r w:rsidRPr="00AB4FD5">
        <w:rPr>
          <w:color w:val="000000"/>
          <w:sz w:val="21"/>
          <w:szCs w:val="21"/>
        </w:rPr>
        <w:br/>
        <w:t>What time is it? (现在几点?) </w:t>
      </w:r>
      <w:r w:rsidRPr="00AB4FD5">
        <w:rPr>
          <w:color w:val="000000"/>
          <w:sz w:val="21"/>
          <w:szCs w:val="21"/>
        </w:rPr>
        <w:br/>
        <w:t>你锁门了吗? </w:t>
      </w:r>
      <w:r w:rsidRPr="00AB4FD5">
        <w:rPr>
          <w:color w:val="000000"/>
          <w:sz w:val="21"/>
          <w:szCs w:val="21"/>
        </w:rPr>
        <w:br/>
        <w:t>Did you lock the door?</w:t>
      </w:r>
      <w:r w:rsidRPr="00AB4FD5">
        <w:rPr>
          <w:color w:val="000000"/>
          <w:sz w:val="21"/>
          <w:szCs w:val="21"/>
        </w:rPr>
        <w:br/>
        <w:t>Have you locked the door? </w:t>
      </w:r>
      <w:r w:rsidRPr="00AB4FD5">
        <w:rPr>
          <w:color w:val="000000"/>
          <w:sz w:val="21"/>
          <w:szCs w:val="21"/>
        </w:rPr>
        <w:br/>
        <w:t>没忘了什么东西吧? </w:t>
      </w:r>
      <w:r w:rsidRPr="00AB4FD5">
        <w:rPr>
          <w:color w:val="000000"/>
          <w:sz w:val="21"/>
          <w:szCs w:val="21"/>
        </w:rPr>
        <w:br/>
        <w:t>Aren't you forgetting something?</w:t>
      </w:r>
      <w:r w:rsidRPr="00AB4FD5">
        <w:rPr>
          <w:color w:val="000000"/>
          <w:sz w:val="21"/>
          <w:szCs w:val="21"/>
        </w:rPr>
        <w:br/>
        <w:t>Aren't you forgetting something? (没忘了什么东西吧?)</w:t>
      </w:r>
      <w:r w:rsidRPr="00AB4FD5">
        <w:rPr>
          <w:color w:val="000000"/>
          <w:sz w:val="21"/>
          <w:szCs w:val="21"/>
        </w:rPr>
        <w:br/>
        <w:t>I don't think so. (我想没有。) </w:t>
      </w:r>
      <w:r w:rsidRPr="00AB4FD5">
        <w:rPr>
          <w:color w:val="000000"/>
          <w:sz w:val="21"/>
          <w:szCs w:val="21"/>
        </w:rPr>
        <w:br/>
      </w:r>
      <w:r w:rsidRPr="00AB4FD5">
        <w:rPr>
          <w:color w:val="000000"/>
          <w:sz w:val="21"/>
          <w:szCs w:val="21"/>
        </w:rPr>
        <w:lastRenderedPageBreak/>
        <w:t>都已经8点了! </w:t>
      </w:r>
      <w:r w:rsidRPr="00AB4FD5">
        <w:rPr>
          <w:color w:val="000000"/>
          <w:sz w:val="21"/>
          <w:szCs w:val="21"/>
        </w:rPr>
        <w:br/>
        <w:t>It's already 8:00.</w:t>
      </w:r>
      <w:r w:rsidRPr="00AB4FD5">
        <w:rPr>
          <w:color w:val="000000"/>
          <w:sz w:val="21"/>
          <w:szCs w:val="21"/>
        </w:rPr>
        <w:br/>
        <w:t>It's 8:00 already.</w:t>
      </w:r>
      <w:r w:rsidRPr="00AB4FD5">
        <w:rPr>
          <w:color w:val="000000"/>
          <w:sz w:val="21"/>
          <w:szCs w:val="21"/>
        </w:rPr>
        <w:br/>
        <w:t>我晚了! </w:t>
      </w:r>
      <w:r w:rsidRPr="00AB4FD5">
        <w:rPr>
          <w:color w:val="000000"/>
          <w:sz w:val="21"/>
          <w:szCs w:val="21"/>
        </w:rPr>
        <w:br/>
        <w:t>I'm late!</w:t>
      </w:r>
      <w:r w:rsidRPr="00AB4FD5">
        <w:rPr>
          <w:color w:val="000000"/>
          <w:sz w:val="21"/>
          <w:szCs w:val="21"/>
        </w:rPr>
        <w:br/>
        <w:t>I'm late! (我晚了!)</w:t>
      </w:r>
      <w:r w:rsidRPr="00AB4FD5">
        <w:rPr>
          <w:color w:val="000000"/>
          <w:sz w:val="21"/>
          <w:szCs w:val="21"/>
        </w:rPr>
        <w:br/>
        <w:t>Hurry up! (快点儿吧!)</w:t>
      </w:r>
      <w:r w:rsidRPr="00AB4FD5">
        <w:rPr>
          <w:color w:val="000000"/>
          <w:sz w:val="21"/>
          <w:szCs w:val="21"/>
        </w:rPr>
        <w:br/>
        <w:t>我得赶紧走! </w:t>
      </w:r>
      <w:r w:rsidRPr="00AB4FD5">
        <w:rPr>
          <w:color w:val="000000"/>
          <w:sz w:val="21"/>
          <w:szCs w:val="21"/>
        </w:rPr>
        <w:br/>
        <w:t>I have to rush!</w:t>
      </w:r>
      <w:r w:rsidRPr="00AB4FD5">
        <w:rPr>
          <w:color w:val="000000"/>
          <w:sz w:val="21"/>
          <w:szCs w:val="21"/>
        </w:rPr>
        <w:br/>
        <w:t>I have to hurry (up)!</w:t>
      </w:r>
      <w:r w:rsidRPr="00AB4FD5">
        <w:rPr>
          <w:color w:val="000000"/>
          <w:sz w:val="21"/>
          <w:szCs w:val="21"/>
        </w:rPr>
        <w:br/>
        <w:t>I have to get going!</w:t>
      </w:r>
      <w:r w:rsidRPr="00AB4FD5">
        <w:rPr>
          <w:color w:val="000000"/>
          <w:sz w:val="21"/>
          <w:szCs w:val="21"/>
        </w:rPr>
        <w:br/>
        <w:t>I have to get moving.</w:t>
      </w:r>
      <w:r w:rsidRPr="00AB4FD5">
        <w:rPr>
          <w:color w:val="000000"/>
          <w:sz w:val="21"/>
          <w:szCs w:val="21"/>
        </w:rPr>
        <w:br/>
        <w:t>你今天会回来得晚吗? </w:t>
      </w:r>
      <w:r w:rsidRPr="00AB4FD5">
        <w:rPr>
          <w:color w:val="000000"/>
          <w:sz w:val="21"/>
          <w:szCs w:val="21"/>
        </w:rPr>
        <w:br/>
        <w:t>Are you gonna be late today?</w:t>
      </w:r>
      <w:r w:rsidRPr="00AB4FD5">
        <w:rPr>
          <w:color w:val="000000"/>
          <w:sz w:val="21"/>
          <w:szCs w:val="21"/>
        </w:rPr>
        <w:br/>
        <w:t>Are you gonna be late today? (你今天会回来得晚吗?)</w:t>
      </w:r>
      <w:r w:rsidRPr="00AB4FD5">
        <w:rPr>
          <w:color w:val="000000"/>
          <w:sz w:val="21"/>
          <w:szCs w:val="21"/>
        </w:rPr>
        <w:br/>
        <w:t>No, I'll be home at the usual time. (不，和平常一样。) </w:t>
      </w:r>
      <w:r w:rsidRPr="00AB4FD5">
        <w:rPr>
          <w:color w:val="000000"/>
          <w:sz w:val="21"/>
          <w:szCs w:val="21"/>
        </w:rPr>
        <w:br/>
        <w:t>几点回来? </w:t>
      </w:r>
      <w:r w:rsidRPr="00AB4FD5">
        <w:rPr>
          <w:color w:val="000000"/>
          <w:sz w:val="21"/>
          <w:szCs w:val="21"/>
        </w:rPr>
        <w:br/>
        <w:t>What time are you coming home?</w:t>
      </w:r>
      <w:r w:rsidRPr="00AB4FD5">
        <w:rPr>
          <w:color w:val="000000"/>
          <w:sz w:val="21"/>
          <w:szCs w:val="21"/>
        </w:rPr>
        <w:br/>
        <w:t>What time are you coming home? (几点回来?)</w:t>
      </w:r>
      <w:r w:rsidRPr="00AB4FD5">
        <w:rPr>
          <w:color w:val="000000"/>
          <w:sz w:val="21"/>
          <w:szCs w:val="21"/>
        </w:rPr>
        <w:br/>
        <w:t>Around seven o'clock. (大概7点左右吧。) </w:t>
      </w:r>
      <w:r w:rsidRPr="00AB4FD5">
        <w:rPr>
          <w:color w:val="000000"/>
          <w:sz w:val="21"/>
          <w:szCs w:val="21"/>
        </w:rPr>
        <w:br/>
        <w:t>饭盒带了吗? </w:t>
      </w:r>
      <w:r w:rsidRPr="00AB4FD5">
        <w:rPr>
          <w:color w:val="000000"/>
          <w:sz w:val="21"/>
          <w:szCs w:val="21"/>
        </w:rPr>
        <w:br/>
        <w:t>Have you got your lunch box?</w:t>
      </w:r>
      <w:r w:rsidRPr="00AB4FD5">
        <w:rPr>
          <w:color w:val="000000"/>
          <w:sz w:val="21"/>
          <w:szCs w:val="21"/>
        </w:rPr>
        <w:br/>
        <w:t>Have you got your lunch box? (饭盒带了吗?)</w:t>
      </w:r>
      <w:r w:rsidRPr="00AB4FD5">
        <w:rPr>
          <w:color w:val="000000"/>
          <w:sz w:val="21"/>
          <w:szCs w:val="21"/>
        </w:rPr>
        <w:br/>
        <w:t>Yes, right here. (嗯，带了。) </w:t>
      </w:r>
      <w:r w:rsidRPr="00AB4FD5">
        <w:rPr>
          <w:color w:val="000000"/>
          <w:sz w:val="21"/>
          <w:szCs w:val="21"/>
        </w:rPr>
        <w:br/>
        <w:t>今天好像要下雨。 </w:t>
      </w:r>
      <w:r w:rsidRPr="00AB4FD5">
        <w:rPr>
          <w:color w:val="000000"/>
          <w:sz w:val="21"/>
          <w:szCs w:val="21"/>
        </w:rPr>
        <w:br/>
        <w:t>It might rain today.</w:t>
      </w:r>
      <w:r w:rsidRPr="00AB4FD5">
        <w:rPr>
          <w:color w:val="000000"/>
          <w:sz w:val="21"/>
          <w:szCs w:val="21"/>
        </w:rPr>
        <w:br/>
        <w:t>It might rain today. (今天好像要下雨。)</w:t>
      </w:r>
      <w:r w:rsidRPr="00AB4FD5">
        <w:rPr>
          <w:color w:val="000000"/>
          <w:sz w:val="21"/>
          <w:szCs w:val="21"/>
        </w:rPr>
        <w:br/>
        <w:t>Take your umbrella with you. (带上伞吧!) </w:t>
      </w:r>
      <w:r w:rsidRPr="00AB4FD5">
        <w:rPr>
          <w:color w:val="000000"/>
          <w:sz w:val="21"/>
          <w:szCs w:val="21"/>
        </w:rPr>
        <w:br/>
        <w:t>出门的时候，可别忘了锁门。 </w:t>
      </w:r>
      <w:r w:rsidRPr="00AB4FD5">
        <w:rPr>
          <w:color w:val="000000"/>
          <w:sz w:val="21"/>
          <w:szCs w:val="21"/>
        </w:rPr>
        <w:br/>
        <w:t>Don't forget to lock the door when you leave.</w:t>
      </w:r>
      <w:r w:rsidRPr="00AB4FD5">
        <w:rPr>
          <w:color w:val="000000"/>
          <w:sz w:val="21"/>
          <w:szCs w:val="21"/>
        </w:rPr>
        <w:br/>
      </w:r>
      <w:r w:rsidRPr="00AB4FD5">
        <w:rPr>
          <w:color w:val="000000"/>
          <w:sz w:val="21"/>
          <w:szCs w:val="21"/>
        </w:rPr>
        <w:br/>
        <w:t>●从回家到就寝</w:t>
      </w:r>
      <w:r w:rsidRPr="00AB4FD5">
        <w:rPr>
          <w:color w:val="000000"/>
          <w:sz w:val="21"/>
          <w:szCs w:val="21"/>
        </w:rPr>
        <w:br/>
        <w:t>我回来了。 </w:t>
      </w:r>
      <w:r w:rsidRPr="00AB4FD5">
        <w:rPr>
          <w:color w:val="000000"/>
          <w:sz w:val="21"/>
          <w:szCs w:val="21"/>
        </w:rPr>
        <w:br/>
        <w:t>I'm home.</w:t>
      </w:r>
      <w:r w:rsidRPr="00AB4FD5">
        <w:rPr>
          <w:color w:val="000000"/>
          <w:sz w:val="21"/>
          <w:szCs w:val="21"/>
        </w:rPr>
        <w:br/>
        <w:t>I'm home. (我回来了。)</w:t>
      </w:r>
      <w:r w:rsidRPr="00AB4FD5">
        <w:rPr>
          <w:color w:val="000000"/>
          <w:sz w:val="21"/>
          <w:szCs w:val="21"/>
        </w:rPr>
        <w:br/>
        <w:t>Welcome back. (你回来了。)</w:t>
      </w:r>
      <w:r w:rsidRPr="00AB4FD5">
        <w:rPr>
          <w:color w:val="000000"/>
          <w:sz w:val="21"/>
          <w:szCs w:val="21"/>
        </w:rPr>
        <w:br/>
        <w:t>I'm back! </w:t>
      </w:r>
      <w:r w:rsidRPr="00AB4FD5">
        <w:rPr>
          <w:color w:val="000000"/>
          <w:sz w:val="21"/>
          <w:szCs w:val="21"/>
        </w:rPr>
        <w:br/>
        <w:t>你回来了。 </w:t>
      </w:r>
      <w:r w:rsidRPr="00AB4FD5">
        <w:rPr>
          <w:color w:val="000000"/>
          <w:sz w:val="21"/>
          <w:szCs w:val="21"/>
        </w:rPr>
        <w:br/>
        <w:t>Welcome home!</w:t>
      </w:r>
      <w:r w:rsidRPr="00AB4FD5">
        <w:rPr>
          <w:color w:val="000000"/>
          <w:sz w:val="21"/>
          <w:szCs w:val="21"/>
        </w:rPr>
        <w:br/>
        <w:t>Welcome back! </w:t>
      </w:r>
      <w:r w:rsidRPr="00AB4FD5">
        <w:rPr>
          <w:color w:val="000000"/>
          <w:sz w:val="21"/>
          <w:szCs w:val="21"/>
        </w:rPr>
        <w:br/>
        <w:t>今天过得愉快吗? </w:t>
      </w:r>
      <w:r w:rsidRPr="00AB4FD5">
        <w:rPr>
          <w:color w:val="000000"/>
          <w:sz w:val="21"/>
          <w:szCs w:val="21"/>
        </w:rPr>
        <w:br/>
        <w:t>Did you have a good time? </w:t>
      </w:r>
      <w:r w:rsidRPr="00AB4FD5">
        <w:rPr>
          <w:color w:val="000000"/>
          <w:sz w:val="21"/>
          <w:szCs w:val="21"/>
        </w:rPr>
        <w:br/>
        <w:t>今天怎么样? </w:t>
      </w:r>
      <w:r w:rsidRPr="00AB4FD5">
        <w:rPr>
          <w:color w:val="000000"/>
          <w:sz w:val="21"/>
          <w:szCs w:val="21"/>
        </w:rPr>
        <w:br/>
      </w:r>
      <w:r w:rsidRPr="00AB4FD5">
        <w:rPr>
          <w:color w:val="000000"/>
          <w:sz w:val="21"/>
          <w:szCs w:val="21"/>
        </w:rPr>
        <w:t>How did it go today?</w:t>
      </w:r>
      <w:r w:rsidRPr="00AB4FD5">
        <w:rPr>
          <w:color w:val="000000"/>
          <w:sz w:val="21"/>
          <w:szCs w:val="21"/>
        </w:rPr>
        <w:br/>
        <w:t>How was your day? </w:t>
      </w:r>
      <w:r w:rsidRPr="00AB4FD5">
        <w:rPr>
          <w:color w:val="000000"/>
          <w:sz w:val="21"/>
          <w:szCs w:val="21"/>
        </w:rPr>
        <w:br/>
        <w:t>我可以出去玩儿会儿吗? </w:t>
      </w:r>
      <w:r w:rsidRPr="00AB4FD5">
        <w:rPr>
          <w:color w:val="000000"/>
          <w:sz w:val="21"/>
          <w:szCs w:val="21"/>
        </w:rPr>
        <w:br/>
        <w:t>Can I go out to play?</w:t>
      </w:r>
      <w:r w:rsidRPr="00AB4FD5">
        <w:rPr>
          <w:color w:val="000000"/>
          <w:sz w:val="21"/>
          <w:szCs w:val="21"/>
        </w:rPr>
        <w:br/>
        <w:t>Can I go out to play? (我可以出去玩儿会儿吗?)</w:t>
      </w:r>
      <w:r w:rsidRPr="00AB4FD5">
        <w:rPr>
          <w:color w:val="000000"/>
          <w:sz w:val="21"/>
          <w:szCs w:val="21"/>
        </w:rPr>
        <w:br/>
        <w:t>After you finish your homework. (写完作业再去吧。)</w:t>
      </w:r>
      <w:r w:rsidRPr="00AB4FD5">
        <w:rPr>
          <w:color w:val="000000"/>
          <w:sz w:val="21"/>
          <w:szCs w:val="21"/>
        </w:rPr>
        <w:br/>
        <w:t>我饿了。 </w:t>
      </w:r>
      <w:r w:rsidRPr="00AB4FD5">
        <w:rPr>
          <w:color w:val="000000"/>
          <w:sz w:val="21"/>
          <w:szCs w:val="21"/>
        </w:rPr>
        <w:br/>
        <w:t>I'm hungry.</w:t>
      </w:r>
      <w:r w:rsidRPr="00AB4FD5">
        <w:rPr>
          <w:color w:val="000000"/>
          <w:sz w:val="21"/>
          <w:szCs w:val="21"/>
        </w:rPr>
        <w:br/>
        <w:t>I'm hungry. (我饿了。)</w:t>
      </w:r>
      <w:r w:rsidRPr="00AB4FD5">
        <w:rPr>
          <w:color w:val="000000"/>
          <w:sz w:val="21"/>
          <w:szCs w:val="21"/>
        </w:rPr>
        <w:br/>
        <w:t>We have some snacks. (吃点儿点心吧。) </w:t>
      </w:r>
      <w:r w:rsidRPr="00AB4FD5">
        <w:rPr>
          <w:color w:val="000000"/>
          <w:sz w:val="21"/>
          <w:szCs w:val="21"/>
        </w:rPr>
        <w:br/>
        <w:t>点心在哪儿? </w:t>
      </w:r>
      <w:r w:rsidRPr="00AB4FD5">
        <w:rPr>
          <w:color w:val="000000"/>
          <w:sz w:val="21"/>
          <w:szCs w:val="21"/>
        </w:rPr>
        <w:br/>
        <w:t>Where are the snacks?</w:t>
      </w:r>
      <w:r w:rsidRPr="00AB4FD5">
        <w:rPr>
          <w:color w:val="000000"/>
          <w:sz w:val="21"/>
          <w:szCs w:val="21"/>
        </w:rPr>
        <w:br/>
        <w:t>Where are the snacks? (点心在哪儿?)</w:t>
      </w:r>
      <w:r w:rsidRPr="00AB4FD5">
        <w:rPr>
          <w:color w:val="000000"/>
          <w:sz w:val="21"/>
          <w:szCs w:val="21"/>
        </w:rPr>
        <w:br/>
        <w:t>They're in the cupboard. (在碗橱里。) </w:t>
      </w:r>
      <w:r w:rsidRPr="00AB4FD5">
        <w:rPr>
          <w:color w:val="000000"/>
          <w:sz w:val="21"/>
          <w:szCs w:val="21"/>
        </w:rPr>
        <w:br/>
        <w:t>我去补习学校了啊。 </w:t>
      </w:r>
      <w:r w:rsidRPr="00AB4FD5">
        <w:rPr>
          <w:color w:val="000000"/>
          <w:sz w:val="21"/>
          <w:szCs w:val="21"/>
        </w:rPr>
        <w:br/>
        <w:t>I'm going to cram school now. *cram意为“填鸭式补习”。</w:t>
      </w:r>
      <w:r w:rsidRPr="00AB4FD5">
        <w:rPr>
          <w:color w:val="000000"/>
          <w:sz w:val="21"/>
          <w:szCs w:val="21"/>
        </w:rPr>
        <w:br/>
        <w:t>I'm going to cram school now. (我去补习学校了啊。)</w:t>
      </w:r>
      <w:r w:rsidRPr="00AB4FD5">
        <w:rPr>
          <w:color w:val="000000"/>
          <w:sz w:val="21"/>
          <w:szCs w:val="21"/>
        </w:rPr>
        <w:br/>
        <w:t>Call when you finish. (下课后来个电话。) </w:t>
      </w:r>
      <w:r w:rsidRPr="00AB4FD5">
        <w:rPr>
          <w:color w:val="000000"/>
          <w:sz w:val="21"/>
          <w:szCs w:val="21"/>
        </w:rPr>
        <w:br/>
        <w:t>能给我点儿零花钱吗? </w:t>
      </w:r>
      <w:r w:rsidRPr="00AB4FD5">
        <w:rPr>
          <w:color w:val="000000"/>
          <w:sz w:val="21"/>
          <w:szCs w:val="21"/>
        </w:rPr>
        <w:br/>
        <w:t>May I have my allowance?</w:t>
      </w:r>
      <w:r w:rsidRPr="00AB4FD5">
        <w:rPr>
          <w:color w:val="000000"/>
          <w:sz w:val="21"/>
          <w:szCs w:val="21"/>
        </w:rPr>
        <w:br/>
        <w:t>May I have my allowance? (能给我点儿零花钱吗?)</w:t>
      </w:r>
      <w:r w:rsidRPr="00AB4FD5">
        <w:rPr>
          <w:color w:val="000000"/>
          <w:sz w:val="21"/>
          <w:szCs w:val="21"/>
        </w:rPr>
        <w:br/>
        <w:t>What do you want to buy? (你要买什么呀?)</w:t>
      </w:r>
      <w:r w:rsidRPr="00AB4FD5">
        <w:rPr>
          <w:color w:val="000000"/>
          <w:sz w:val="21"/>
          <w:szCs w:val="21"/>
        </w:rPr>
        <w:br/>
        <w:t>真累啊! </w:t>
      </w:r>
      <w:r w:rsidRPr="00AB4FD5">
        <w:rPr>
          <w:color w:val="000000"/>
          <w:sz w:val="21"/>
          <w:szCs w:val="21"/>
        </w:rPr>
        <w:br/>
        <w:t>I'm tired.</w:t>
      </w:r>
      <w:r w:rsidRPr="00AB4FD5">
        <w:rPr>
          <w:color w:val="000000"/>
          <w:sz w:val="21"/>
          <w:szCs w:val="21"/>
        </w:rPr>
        <w:br/>
        <w:t>I'm exhausted. (我精疲力尽了)</w:t>
      </w:r>
      <w:r w:rsidRPr="00AB4FD5">
        <w:rPr>
          <w:color w:val="000000"/>
          <w:sz w:val="21"/>
          <w:szCs w:val="21"/>
        </w:rPr>
        <w:br/>
        <w:t>I'm pooped. *俚语 </w:t>
      </w:r>
      <w:r w:rsidRPr="00AB4FD5">
        <w:rPr>
          <w:color w:val="000000"/>
          <w:sz w:val="21"/>
          <w:szCs w:val="21"/>
        </w:rPr>
        <w:br/>
        <w:t>晚饭你想吃什么? </w:t>
      </w:r>
      <w:r w:rsidRPr="00AB4FD5">
        <w:rPr>
          <w:color w:val="000000"/>
          <w:sz w:val="21"/>
          <w:szCs w:val="21"/>
        </w:rPr>
        <w:br/>
        <w:t>What would you like for dinner?</w:t>
      </w:r>
      <w:r w:rsidRPr="00AB4FD5">
        <w:rPr>
          <w:color w:val="000000"/>
          <w:sz w:val="21"/>
          <w:szCs w:val="21"/>
        </w:rPr>
        <w:br/>
        <w:t>What would you like for dinner? (晚饭你想吃什么?)</w:t>
      </w:r>
      <w:r w:rsidRPr="00AB4FD5">
        <w:rPr>
          <w:color w:val="000000"/>
          <w:sz w:val="21"/>
          <w:szCs w:val="21"/>
        </w:rPr>
        <w:br/>
        <w:t>How about steak? (吃牛排怎么样?)</w:t>
      </w:r>
      <w:r w:rsidRPr="00AB4FD5">
        <w:rPr>
          <w:color w:val="000000"/>
          <w:sz w:val="21"/>
          <w:szCs w:val="21"/>
        </w:rPr>
        <w:br/>
        <w:t>What do you want for dinner? (晚饭吃什么?)</w:t>
      </w:r>
      <w:r w:rsidRPr="00AB4FD5">
        <w:rPr>
          <w:color w:val="000000"/>
          <w:sz w:val="21"/>
          <w:szCs w:val="21"/>
        </w:rPr>
        <w:br/>
        <w:t>What do you want to eat for dinner? (晚饭你想吃点什么?)</w:t>
      </w:r>
      <w:r w:rsidRPr="00AB4FD5">
        <w:rPr>
          <w:color w:val="000000"/>
          <w:sz w:val="21"/>
          <w:szCs w:val="21"/>
        </w:rPr>
        <w:br/>
        <w:t>你能帮我准备餐具吗? </w:t>
      </w:r>
      <w:r w:rsidRPr="00AB4FD5">
        <w:rPr>
          <w:color w:val="000000"/>
          <w:sz w:val="21"/>
          <w:szCs w:val="21"/>
        </w:rPr>
        <w:br/>
        <w:t>Would you help me set the table? *set the table 是将刀、叉和杯子在桌子上摆好，准备吃饭的意思。</w:t>
      </w:r>
      <w:r w:rsidRPr="00AB4FD5">
        <w:rPr>
          <w:color w:val="000000"/>
          <w:sz w:val="21"/>
          <w:szCs w:val="21"/>
        </w:rPr>
        <w:br/>
        <w:t>Would you help me set the table? (你能帮我准备餐具吗?)</w:t>
      </w:r>
      <w:r w:rsidRPr="00AB4FD5">
        <w:rPr>
          <w:color w:val="000000"/>
          <w:sz w:val="21"/>
          <w:szCs w:val="21"/>
        </w:rPr>
        <w:br/>
        <w:t>I'd be happy to. (乐意之至。)</w:t>
      </w:r>
      <w:r w:rsidRPr="00AB4FD5">
        <w:rPr>
          <w:color w:val="000000"/>
          <w:sz w:val="21"/>
          <w:szCs w:val="21"/>
        </w:rPr>
        <w:br/>
        <w:t>Help me set up the table, will you? (你能帮我把餐具摆好吗?) </w:t>
      </w:r>
      <w:r w:rsidRPr="00AB4FD5">
        <w:rPr>
          <w:color w:val="000000"/>
          <w:sz w:val="21"/>
          <w:szCs w:val="21"/>
        </w:rPr>
        <w:br/>
        <w:t>晚饭做什么好呢? </w:t>
      </w:r>
      <w:r w:rsidRPr="00AB4FD5">
        <w:rPr>
          <w:color w:val="000000"/>
          <w:sz w:val="21"/>
          <w:szCs w:val="21"/>
        </w:rPr>
        <w:br/>
      </w:r>
      <w:r w:rsidRPr="00AB4FD5">
        <w:rPr>
          <w:color w:val="000000"/>
          <w:sz w:val="21"/>
          <w:szCs w:val="21"/>
        </w:rPr>
        <w:lastRenderedPageBreak/>
        <w:t>What should I make for dinner?</w:t>
      </w:r>
      <w:r w:rsidRPr="00AB4FD5">
        <w:rPr>
          <w:color w:val="000000"/>
          <w:sz w:val="21"/>
          <w:szCs w:val="21"/>
        </w:rPr>
        <w:br/>
        <w:t>What should I whip up for dinner?</w:t>
      </w:r>
      <w:r w:rsidRPr="00AB4FD5">
        <w:rPr>
          <w:color w:val="000000"/>
          <w:sz w:val="21"/>
          <w:szCs w:val="21"/>
        </w:rPr>
        <w:br/>
        <w:t>What should I cook for dinner?</w:t>
      </w:r>
      <w:r w:rsidRPr="00AB4FD5">
        <w:rPr>
          <w:color w:val="000000"/>
          <w:sz w:val="21"/>
          <w:szCs w:val="21"/>
        </w:rPr>
        <w:br/>
        <w:t>What should I fix for dinner? </w:t>
      </w:r>
      <w:r w:rsidRPr="00AB4FD5">
        <w:rPr>
          <w:color w:val="000000"/>
          <w:sz w:val="21"/>
          <w:szCs w:val="21"/>
        </w:rPr>
        <w:br/>
        <w:t>还是家好哇。</w:t>
      </w:r>
      <w:r w:rsidRPr="00AB4FD5">
        <w:rPr>
          <w:color w:val="000000"/>
          <w:sz w:val="21"/>
          <w:szCs w:val="21"/>
        </w:rPr>
        <w:br/>
        <w:t>It's good to be home.</w:t>
      </w:r>
      <w:r w:rsidRPr="00AB4FD5">
        <w:rPr>
          <w:color w:val="000000"/>
          <w:sz w:val="21"/>
          <w:szCs w:val="21"/>
        </w:rPr>
        <w:br/>
        <w:t>There's no place like home. *意为“哪儿也没有自己家好”，是句常用的谚语。</w:t>
      </w:r>
      <w:r w:rsidRPr="00AB4FD5">
        <w:rPr>
          <w:color w:val="000000"/>
          <w:sz w:val="21"/>
          <w:szCs w:val="21"/>
        </w:rPr>
        <w:br/>
        <w:t>It feels so good to be home.</w:t>
      </w:r>
      <w:r w:rsidRPr="00AB4FD5">
        <w:rPr>
          <w:color w:val="000000"/>
          <w:sz w:val="21"/>
          <w:szCs w:val="21"/>
        </w:rPr>
        <w:br/>
        <w:t>你能不能赶紧去趟商店? </w:t>
      </w:r>
      <w:r w:rsidRPr="00AB4FD5">
        <w:rPr>
          <w:color w:val="000000"/>
          <w:sz w:val="21"/>
          <w:szCs w:val="21"/>
        </w:rPr>
        <w:br/>
        <w:t>Would you run to the store? *不见得是“跑着去”，在这儿是“快点儿去”的意思。</w:t>
      </w:r>
      <w:r w:rsidRPr="00AB4FD5">
        <w:rPr>
          <w:color w:val="000000"/>
          <w:sz w:val="21"/>
          <w:szCs w:val="21"/>
        </w:rPr>
        <w:br/>
        <w:t>Would you run to the store? (你能不能快点儿去趟商店?)</w:t>
      </w:r>
      <w:r w:rsidRPr="00AB4FD5">
        <w:rPr>
          <w:color w:val="000000"/>
          <w:sz w:val="21"/>
          <w:szCs w:val="21"/>
        </w:rPr>
        <w:br/>
        <w:t>In just a minute. (稍等一下。) </w:t>
      </w:r>
      <w:r w:rsidRPr="00AB4FD5">
        <w:rPr>
          <w:color w:val="000000"/>
          <w:sz w:val="21"/>
          <w:szCs w:val="21"/>
        </w:rPr>
        <w:br/>
        <w:t>洗澡水烧好了。 </w:t>
      </w:r>
      <w:r w:rsidRPr="00AB4FD5">
        <w:rPr>
          <w:color w:val="000000"/>
          <w:sz w:val="21"/>
          <w:szCs w:val="21"/>
        </w:rPr>
        <w:br/>
        <w:t>The bath is ready.</w:t>
      </w:r>
      <w:r w:rsidRPr="00AB4FD5">
        <w:rPr>
          <w:color w:val="000000"/>
          <w:sz w:val="21"/>
          <w:szCs w:val="21"/>
        </w:rPr>
        <w:br/>
        <w:t>It's been a long day. (今天真累呀!)</w:t>
      </w:r>
      <w:r w:rsidRPr="00AB4FD5">
        <w:rPr>
          <w:color w:val="000000"/>
          <w:sz w:val="21"/>
          <w:szCs w:val="21"/>
        </w:rPr>
        <w:br/>
        <w:t>The bath is ready. (洗澡水烧好了。)</w:t>
      </w:r>
      <w:r w:rsidRPr="00AB4FD5">
        <w:rPr>
          <w:color w:val="000000"/>
          <w:sz w:val="21"/>
          <w:szCs w:val="21"/>
        </w:rPr>
        <w:br/>
        <w:t>我要冲个澡。 </w:t>
      </w:r>
      <w:r w:rsidRPr="00AB4FD5">
        <w:rPr>
          <w:color w:val="000000"/>
          <w:sz w:val="21"/>
          <w:szCs w:val="21"/>
        </w:rPr>
        <w:br/>
        <w:t>I'm taking a shower.</w:t>
      </w:r>
      <w:r w:rsidRPr="00AB4FD5">
        <w:rPr>
          <w:color w:val="000000"/>
          <w:sz w:val="21"/>
          <w:szCs w:val="21"/>
        </w:rPr>
        <w:br/>
        <w:t>I'm going to take a shower. </w:t>
      </w:r>
      <w:r w:rsidRPr="00AB4FD5">
        <w:rPr>
          <w:color w:val="000000"/>
          <w:sz w:val="21"/>
          <w:szCs w:val="21"/>
        </w:rPr>
        <w:br/>
        <w:t>晚饭做好了吗? </w:t>
      </w:r>
      <w:r w:rsidRPr="00AB4FD5">
        <w:rPr>
          <w:color w:val="000000"/>
          <w:sz w:val="21"/>
          <w:szCs w:val="21"/>
        </w:rPr>
        <w:br/>
        <w:t>Is dinner ready?</w:t>
      </w:r>
      <w:r w:rsidRPr="00AB4FD5">
        <w:rPr>
          <w:color w:val="000000"/>
          <w:sz w:val="21"/>
          <w:szCs w:val="21"/>
        </w:rPr>
        <w:br/>
        <w:t>Is dinner ready? (晚饭好了吗?)</w:t>
      </w:r>
      <w:r w:rsidRPr="00AB4FD5">
        <w:rPr>
          <w:color w:val="000000"/>
          <w:sz w:val="21"/>
          <w:szCs w:val="21"/>
        </w:rPr>
        <w:br/>
        <w:t>Not yet. (还没呢。)</w:t>
      </w:r>
      <w:r w:rsidRPr="00AB4FD5">
        <w:rPr>
          <w:color w:val="000000"/>
          <w:sz w:val="21"/>
          <w:szCs w:val="21"/>
        </w:rPr>
        <w:br/>
        <w:t>Is it time for dinner yet? (该吃晚饭了吧?)</w:t>
      </w:r>
      <w:r w:rsidRPr="00AB4FD5">
        <w:rPr>
          <w:color w:val="000000"/>
          <w:sz w:val="21"/>
          <w:szCs w:val="21"/>
        </w:rPr>
        <w:br/>
        <w:t>Have you made dinner? (晚饭做好了吗?) </w:t>
      </w:r>
      <w:r w:rsidRPr="00AB4FD5">
        <w:rPr>
          <w:color w:val="000000"/>
          <w:sz w:val="21"/>
          <w:szCs w:val="21"/>
        </w:rPr>
        <w:br/>
        <w:t>妈妈，今天晚饭吃什么? </w:t>
      </w:r>
      <w:r w:rsidRPr="00AB4FD5">
        <w:rPr>
          <w:color w:val="000000"/>
          <w:sz w:val="21"/>
          <w:szCs w:val="21"/>
        </w:rPr>
        <w:br/>
        <w:t>Mom, what's for dinner tonight?</w:t>
      </w:r>
      <w:r w:rsidRPr="00AB4FD5">
        <w:rPr>
          <w:color w:val="000000"/>
          <w:sz w:val="21"/>
          <w:szCs w:val="21"/>
        </w:rPr>
        <w:br/>
        <w:t>Mom, what did you make for dinner?</w:t>
      </w:r>
      <w:r w:rsidRPr="00AB4FD5">
        <w:rPr>
          <w:color w:val="000000"/>
          <w:sz w:val="21"/>
          <w:szCs w:val="21"/>
        </w:rPr>
        <w:br/>
        <w:t>Mom, what did you fix for dinner? </w:t>
      </w:r>
      <w:r w:rsidRPr="00AB4FD5">
        <w:rPr>
          <w:color w:val="000000"/>
          <w:sz w:val="21"/>
          <w:szCs w:val="21"/>
        </w:rPr>
        <w:br/>
        <w:t>晚饭吃什么? </w:t>
      </w:r>
      <w:r w:rsidRPr="00AB4FD5">
        <w:rPr>
          <w:color w:val="000000"/>
          <w:sz w:val="21"/>
          <w:szCs w:val="21"/>
        </w:rPr>
        <w:br/>
        <w:t>What's for dinner?</w:t>
      </w:r>
      <w:r w:rsidRPr="00AB4FD5">
        <w:rPr>
          <w:color w:val="000000"/>
          <w:sz w:val="21"/>
          <w:szCs w:val="21"/>
        </w:rPr>
        <w:br/>
        <w:t>What's for dinner? (晚饭吃什么?)</w:t>
      </w:r>
      <w:r w:rsidRPr="00AB4FD5">
        <w:rPr>
          <w:color w:val="000000"/>
          <w:sz w:val="21"/>
          <w:szCs w:val="21"/>
        </w:rPr>
        <w:br/>
        <w:t>Salisbury steak. (吃汉堡肉饼。)</w:t>
      </w:r>
      <w:r w:rsidRPr="00AB4FD5">
        <w:rPr>
          <w:color w:val="000000"/>
          <w:sz w:val="21"/>
          <w:szCs w:val="21"/>
        </w:rPr>
        <w:br/>
        <w:t>Great! (太棒了。) </w:t>
      </w:r>
      <w:r w:rsidRPr="00AB4FD5">
        <w:rPr>
          <w:color w:val="000000"/>
          <w:sz w:val="21"/>
          <w:szCs w:val="21"/>
        </w:rPr>
        <w:br/>
        <w:t>今天吃咖哩饭。 </w:t>
      </w:r>
      <w:r w:rsidRPr="00AB4FD5">
        <w:rPr>
          <w:color w:val="000000"/>
          <w:sz w:val="21"/>
          <w:szCs w:val="21"/>
        </w:rPr>
        <w:br/>
        <w:t>Today, we're having curry.</w:t>
      </w:r>
      <w:r w:rsidRPr="00AB4FD5">
        <w:rPr>
          <w:color w:val="000000"/>
          <w:sz w:val="21"/>
          <w:szCs w:val="21"/>
        </w:rPr>
        <w:br/>
        <w:t>We're having curry today.</w:t>
      </w:r>
      <w:r w:rsidRPr="00AB4FD5">
        <w:rPr>
          <w:color w:val="000000"/>
          <w:sz w:val="21"/>
          <w:szCs w:val="21"/>
        </w:rPr>
        <w:br/>
        <w:t>还要多久才能做好呀? </w:t>
      </w:r>
      <w:r w:rsidRPr="00AB4FD5">
        <w:rPr>
          <w:color w:val="000000"/>
          <w:sz w:val="21"/>
          <w:szCs w:val="21"/>
        </w:rPr>
        <w:br/>
        <w:t>How soon can you get it ready?</w:t>
      </w:r>
      <w:r w:rsidRPr="00AB4FD5">
        <w:rPr>
          <w:color w:val="000000"/>
          <w:sz w:val="21"/>
          <w:szCs w:val="21"/>
        </w:rPr>
        <w:br/>
        <w:t>How soon can you get it ready? (还要多久才能做好呀?)</w:t>
      </w:r>
      <w:r w:rsidRPr="00AB4FD5">
        <w:rPr>
          <w:color w:val="000000"/>
          <w:sz w:val="21"/>
          <w:szCs w:val="21"/>
        </w:rPr>
        <w:br/>
        <w:t>In about five more minutes. (再有5分钟吧。)</w:t>
      </w:r>
      <w:r w:rsidRPr="00AB4FD5">
        <w:rPr>
          <w:color w:val="000000"/>
          <w:sz w:val="21"/>
          <w:szCs w:val="21"/>
        </w:rPr>
        <w:br/>
      </w:r>
      <w:r w:rsidRPr="00AB4FD5">
        <w:rPr>
          <w:color w:val="000000"/>
          <w:sz w:val="21"/>
          <w:szCs w:val="21"/>
        </w:rPr>
        <w:t>When will it be ready?</w:t>
      </w:r>
      <w:r w:rsidRPr="00AB4FD5">
        <w:rPr>
          <w:color w:val="000000"/>
          <w:sz w:val="21"/>
          <w:szCs w:val="21"/>
        </w:rPr>
        <w:br/>
        <w:t>How soon will it be done? </w:t>
      </w:r>
      <w:r w:rsidRPr="00AB4FD5">
        <w:rPr>
          <w:color w:val="000000"/>
          <w:sz w:val="21"/>
          <w:szCs w:val="21"/>
        </w:rPr>
        <w:br/>
        <w:t>我吃了啊。 </w:t>
      </w:r>
      <w:r w:rsidRPr="00AB4FD5">
        <w:rPr>
          <w:color w:val="000000"/>
          <w:sz w:val="21"/>
          <w:szCs w:val="21"/>
        </w:rPr>
        <w:br/>
        <w:t>Let's eat.</w:t>
      </w:r>
      <w:r w:rsidRPr="00AB4FD5">
        <w:rPr>
          <w:color w:val="000000"/>
          <w:sz w:val="21"/>
          <w:szCs w:val="21"/>
        </w:rPr>
        <w:br/>
        <w:t>Shall we begin? (可以吃了吗?) </w:t>
      </w:r>
      <w:r w:rsidRPr="00AB4FD5">
        <w:rPr>
          <w:color w:val="000000"/>
          <w:sz w:val="21"/>
          <w:szCs w:val="21"/>
        </w:rPr>
        <w:br/>
        <w:t>请先吃吧。 </w:t>
      </w:r>
      <w:r w:rsidRPr="00AB4FD5">
        <w:rPr>
          <w:color w:val="000000"/>
          <w:sz w:val="21"/>
          <w:szCs w:val="21"/>
        </w:rPr>
        <w:br/>
        <w:t>Please go ahead.</w:t>
      </w:r>
      <w:r w:rsidRPr="00AB4FD5">
        <w:rPr>
          <w:color w:val="000000"/>
          <w:sz w:val="21"/>
          <w:szCs w:val="21"/>
        </w:rPr>
        <w:br/>
        <w:t>Please help yourself. </w:t>
      </w:r>
      <w:r w:rsidRPr="00AB4FD5">
        <w:rPr>
          <w:color w:val="000000"/>
          <w:sz w:val="21"/>
          <w:szCs w:val="21"/>
        </w:rPr>
        <w:br/>
        <w:t>这把刀真快呀! </w:t>
      </w:r>
      <w:r w:rsidRPr="00AB4FD5">
        <w:rPr>
          <w:color w:val="000000"/>
          <w:sz w:val="21"/>
          <w:szCs w:val="21"/>
        </w:rPr>
        <w:br/>
        <w:t>This knife cuts well, doesn't it?</w:t>
      </w:r>
      <w:r w:rsidRPr="00AB4FD5">
        <w:rPr>
          <w:color w:val="000000"/>
          <w:sz w:val="21"/>
          <w:szCs w:val="21"/>
        </w:rPr>
        <w:br/>
        <w:t>This knife cuts well, doesn't it? (这刀挺好使的，是不是?)</w:t>
      </w:r>
      <w:r w:rsidRPr="00AB4FD5">
        <w:rPr>
          <w:color w:val="000000"/>
          <w:sz w:val="21"/>
          <w:szCs w:val="21"/>
        </w:rPr>
        <w:br/>
        <w:t>It sure does. (真挺快的。) </w:t>
      </w:r>
      <w:r w:rsidRPr="00AB4FD5">
        <w:rPr>
          <w:color w:val="000000"/>
          <w:sz w:val="21"/>
          <w:szCs w:val="21"/>
        </w:rPr>
        <w:br/>
        <w:t>水开啦! </w:t>
      </w:r>
      <w:r w:rsidRPr="00AB4FD5">
        <w:rPr>
          <w:color w:val="000000"/>
          <w:sz w:val="21"/>
          <w:szCs w:val="21"/>
        </w:rPr>
        <w:br/>
        <w:t>The water is boiling!</w:t>
      </w:r>
      <w:r w:rsidRPr="00AB4FD5">
        <w:rPr>
          <w:color w:val="000000"/>
          <w:sz w:val="21"/>
          <w:szCs w:val="21"/>
        </w:rPr>
        <w:br/>
        <w:t>The water is boiling! (水开啦!)</w:t>
      </w:r>
      <w:r w:rsidRPr="00AB4FD5">
        <w:rPr>
          <w:color w:val="000000"/>
          <w:sz w:val="21"/>
          <w:szCs w:val="21"/>
        </w:rPr>
        <w:br/>
        <w:t>O.K. (知道啦!) </w:t>
      </w:r>
      <w:r w:rsidRPr="00AB4FD5">
        <w:rPr>
          <w:color w:val="000000"/>
          <w:sz w:val="21"/>
          <w:szCs w:val="21"/>
        </w:rPr>
        <w:br/>
        <w:t>开饭啦! </w:t>
      </w:r>
      <w:r w:rsidRPr="00AB4FD5">
        <w:rPr>
          <w:color w:val="000000"/>
          <w:sz w:val="21"/>
          <w:szCs w:val="21"/>
        </w:rPr>
        <w:br/>
        <w:t>Come and get it! *这句直译为“来端菜!”it是指“做好了的饭菜”，全句的意思是“饭做好了，来吃吧!”。是母亲常说的话。</w:t>
      </w:r>
      <w:r w:rsidRPr="00AB4FD5">
        <w:rPr>
          <w:color w:val="000000"/>
          <w:sz w:val="21"/>
          <w:szCs w:val="21"/>
        </w:rPr>
        <w:br/>
        <w:t>It's time for dinner! (该吃晚饭啦!)</w:t>
      </w:r>
      <w:r w:rsidRPr="00AB4FD5">
        <w:rPr>
          <w:color w:val="000000"/>
          <w:sz w:val="21"/>
          <w:szCs w:val="21"/>
        </w:rPr>
        <w:br/>
        <w:t>Breakfast/Lunch/Dinner is ready! (早饭/午饭/晚饭好了啊!) </w:t>
      </w:r>
      <w:r w:rsidRPr="00AB4FD5">
        <w:rPr>
          <w:color w:val="000000"/>
          <w:sz w:val="21"/>
          <w:szCs w:val="21"/>
        </w:rPr>
        <w:br/>
        <w:t>该吃饭啦! </w:t>
      </w:r>
      <w:r w:rsidRPr="00AB4FD5">
        <w:rPr>
          <w:color w:val="000000"/>
          <w:sz w:val="21"/>
          <w:szCs w:val="21"/>
        </w:rPr>
        <w:br/>
        <w:t>It's time to eat.</w:t>
      </w:r>
      <w:r w:rsidRPr="00AB4FD5">
        <w:rPr>
          <w:color w:val="000000"/>
          <w:sz w:val="21"/>
          <w:szCs w:val="21"/>
        </w:rPr>
        <w:br/>
        <w:t>It's time to eat. (该吃饭啦!)</w:t>
      </w:r>
      <w:r w:rsidRPr="00AB4FD5">
        <w:rPr>
          <w:color w:val="000000"/>
          <w:sz w:val="21"/>
          <w:szCs w:val="21"/>
        </w:rPr>
        <w:br/>
        <w:t>Finally. (终于吃上饭喽!) </w:t>
      </w:r>
      <w:r w:rsidRPr="00AB4FD5">
        <w:rPr>
          <w:color w:val="000000"/>
          <w:sz w:val="21"/>
          <w:szCs w:val="21"/>
        </w:rPr>
        <w:br/>
        <w:t>这就来啦! </w:t>
      </w:r>
      <w:r w:rsidRPr="00AB4FD5">
        <w:rPr>
          <w:color w:val="000000"/>
          <w:sz w:val="21"/>
          <w:szCs w:val="21"/>
        </w:rPr>
        <w:br/>
        <w:t>I'm coming.</w:t>
      </w:r>
      <w:r w:rsidRPr="00AB4FD5">
        <w:rPr>
          <w:color w:val="000000"/>
          <w:sz w:val="21"/>
          <w:szCs w:val="21"/>
        </w:rPr>
        <w:br/>
        <w:t>I'll be right there. (我马上就去。)</w:t>
      </w:r>
      <w:r w:rsidRPr="00AB4FD5">
        <w:rPr>
          <w:color w:val="000000"/>
          <w:sz w:val="21"/>
          <w:szCs w:val="21"/>
        </w:rPr>
        <w:br/>
        <w:t>I'm on my way. </w:t>
      </w:r>
      <w:r w:rsidRPr="00AB4FD5">
        <w:rPr>
          <w:color w:val="000000"/>
          <w:sz w:val="21"/>
          <w:szCs w:val="21"/>
        </w:rPr>
        <w:br/>
        <w:t>手洗干净了吗? </w:t>
      </w:r>
      <w:r w:rsidRPr="00AB4FD5">
        <w:rPr>
          <w:color w:val="000000"/>
          <w:sz w:val="21"/>
          <w:szCs w:val="21"/>
        </w:rPr>
        <w:br/>
        <w:t>Did you wash your hands well?</w:t>
      </w:r>
      <w:r w:rsidRPr="00AB4FD5">
        <w:rPr>
          <w:color w:val="000000"/>
          <w:sz w:val="21"/>
          <w:szCs w:val="21"/>
        </w:rPr>
        <w:br/>
        <w:t>Did you wash your hands well? (手洗干净了吗?)</w:t>
      </w:r>
      <w:r w:rsidRPr="00AB4FD5">
        <w:rPr>
          <w:color w:val="000000"/>
          <w:sz w:val="21"/>
          <w:szCs w:val="21"/>
        </w:rPr>
        <w:br/>
        <w:t>Yes. (洗干净了。) </w:t>
      </w:r>
      <w:r w:rsidRPr="00AB4FD5">
        <w:rPr>
          <w:color w:val="000000"/>
          <w:sz w:val="21"/>
          <w:szCs w:val="21"/>
        </w:rPr>
        <w:br/>
        <w:t>别弄洒了。 </w:t>
      </w:r>
      <w:r w:rsidRPr="00AB4FD5">
        <w:rPr>
          <w:color w:val="000000"/>
          <w:sz w:val="21"/>
          <w:szCs w:val="21"/>
        </w:rPr>
        <w:br/>
        <w:t>Don't spill it!</w:t>
      </w:r>
      <w:r w:rsidRPr="00AB4FD5">
        <w:rPr>
          <w:color w:val="000000"/>
          <w:sz w:val="21"/>
          <w:szCs w:val="21"/>
        </w:rPr>
        <w:br/>
        <w:t>Don't tip it over. </w:t>
      </w:r>
      <w:r w:rsidRPr="00AB4FD5">
        <w:rPr>
          <w:color w:val="000000"/>
          <w:sz w:val="21"/>
          <w:szCs w:val="21"/>
        </w:rPr>
        <w:br/>
        <w:t>把碗里的菜吃光。 </w:t>
      </w:r>
      <w:r w:rsidRPr="00AB4FD5">
        <w:rPr>
          <w:color w:val="000000"/>
          <w:sz w:val="21"/>
          <w:szCs w:val="21"/>
        </w:rPr>
        <w:br/>
        <w:t>Eat all of your vegetables.</w:t>
      </w:r>
      <w:r w:rsidRPr="00AB4FD5">
        <w:rPr>
          <w:color w:val="000000"/>
          <w:sz w:val="21"/>
          <w:szCs w:val="21"/>
        </w:rPr>
        <w:br/>
        <w:t>Finish your vegetables.</w:t>
      </w:r>
      <w:r w:rsidRPr="00AB4FD5">
        <w:rPr>
          <w:color w:val="000000"/>
          <w:sz w:val="21"/>
          <w:szCs w:val="21"/>
        </w:rPr>
        <w:br/>
        <w:t>Finish up your vegetables. </w:t>
      </w:r>
      <w:r w:rsidRPr="00AB4FD5">
        <w:rPr>
          <w:color w:val="000000"/>
          <w:sz w:val="21"/>
          <w:szCs w:val="21"/>
        </w:rPr>
        <w:br/>
        <w:t>把饭吃光。 </w:t>
      </w:r>
      <w:r w:rsidRPr="00AB4FD5">
        <w:rPr>
          <w:color w:val="000000"/>
          <w:sz w:val="21"/>
          <w:szCs w:val="21"/>
        </w:rPr>
        <w:br/>
        <w:t>Finish up your plate.</w:t>
      </w:r>
      <w:r w:rsidRPr="00AB4FD5">
        <w:rPr>
          <w:color w:val="000000"/>
          <w:sz w:val="21"/>
          <w:szCs w:val="21"/>
        </w:rPr>
        <w:br/>
      </w:r>
      <w:r w:rsidRPr="00AB4FD5">
        <w:rPr>
          <w:color w:val="000000"/>
          <w:sz w:val="21"/>
          <w:szCs w:val="21"/>
        </w:rPr>
        <w:lastRenderedPageBreak/>
        <w:t>Finish up your plate. (把碗里的饭吃干净。)</w:t>
      </w:r>
      <w:r w:rsidRPr="00AB4FD5">
        <w:rPr>
          <w:color w:val="000000"/>
          <w:sz w:val="21"/>
          <w:szCs w:val="21"/>
        </w:rPr>
        <w:br/>
        <w:t>I'm trying to. (这不吃着呢嘛。) </w:t>
      </w:r>
      <w:r w:rsidRPr="00AB4FD5">
        <w:rPr>
          <w:color w:val="000000"/>
          <w:sz w:val="21"/>
          <w:szCs w:val="21"/>
        </w:rPr>
        <w:br/>
        <w:t>我不喜欢吃芦笋。 </w:t>
      </w:r>
      <w:r w:rsidRPr="00AB4FD5">
        <w:rPr>
          <w:color w:val="000000"/>
          <w:sz w:val="21"/>
          <w:szCs w:val="21"/>
        </w:rPr>
        <w:br/>
        <w:t>I don't like asparagus.</w:t>
      </w:r>
      <w:r w:rsidRPr="00AB4FD5">
        <w:rPr>
          <w:color w:val="000000"/>
          <w:sz w:val="21"/>
          <w:szCs w:val="21"/>
        </w:rPr>
        <w:br/>
        <w:t>I don't like asparagus. (我不喜欢吃芦笋。)</w:t>
      </w:r>
      <w:r w:rsidRPr="00AB4FD5">
        <w:rPr>
          <w:color w:val="000000"/>
          <w:sz w:val="21"/>
          <w:szCs w:val="21"/>
        </w:rPr>
        <w:br/>
        <w:t>Don't be picky. (不许挑食。) </w:t>
      </w:r>
      <w:r w:rsidRPr="00AB4FD5">
        <w:rPr>
          <w:color w:val="000000"/>
          <w:sz w:val="21"/>
          <w:szCs w:val="21"/>
        </w:rPr>
        <w:br/>
        <w:t>谢谢您的款待。 </w:t>
      </w:r>
      <w:r w:rsidRPr="00AB4FD5">
        <w:rPr>
          <w:color w:val="000000"/>
          <w:sz w:val="21"/>
          <w:szCs w:val="21"/>
        </w:rPr>
        <w:br/>
        <w:t>It was very delicious. Thank you.</w:t>
      </w:r>
      <w:r w:rsidRPr="00AB4FD5">
        <w:rPr>
          <w:color w:val="000000"/>
          <w:sz w:val="21"/>
          <w:szCs w:val="21"/>
        </w:rPr>
        <w:br/>
        <w:t>It was a wonderful dinner. (谢谢您丰盛的晚餐。) </w:t>
      </w:r>
      <w:r w:rsidRPr="00AB4FD5">
        <w:rPr>
          <w:color w:val="000000"/>
          <w:sz w:val="21"/>
          <w:szCs w:val="21"/>
        </w:rPr>
        <w:br/>
        <w:t>能帮我收拾盘子吗? </w:t>
      </w:r>
      <w:r w:rsidRPr="00AB4FD5">
        <w:rPr>
          <w:color w:val="000000"/>
          <w:sz w:val="21"/>
          <w:szCs w:val="21"/>
        </w:rPr>
        <w:br/>
        <w:t>Would you clear the table?</w:t>
      </w:r>
      <w:r w:rsidRPr="00AB4FD5">
        <w:rPr>
          <w:color w:val="000000"/>
          <w:sz w:val="21"/>
          <w:szCs w:val="21"/>
        </w:rPr>
        <w:br/>
        <w:t>Would you put the dishes away? </w:t>
      </w:r>
      <w:r w:rsidRPr="00AB4FD5">
        <w:rPr>
          <w:color w:val="000000"/>
          <w:sz w:val="21"/>
          <w:szCs w:val="21"/>
        </w:rPr>
        <w:br/>
        <w:t>把盘子洗了。 </w:t>
      </w:r>
      <w:r w:rsidRPr="00AB4FD5">
        <w:rPr>
          <w:color w:val="000000"/>
          <w:sz w:val="21"/>
          <w:szCs w:val="21"/>
        </w:rPr>
        <w:br/>
        <w:t>Do the dishes! *最好就这样记住。</w:t>
      </w:r>
      <w:r w:rsidRPr="00AB4FD5">
        <w:rPr>
          <w:color w:val="000000"/>
          <w:sz w:val="21"/>
          <w:szCs w:val="21"/>
        </w:rPr>
        <w:br/>
        <w:t>Do the dishes! (把盘子洗了。)</w:t>
      </w:r>
      <w:r w:rsidRPr="00AB4FD5">
        <w:rPr>
          <w:color w:val="000000"/>
          <w:sz w:val="21"/>
          <w:szCs w:val="21"/>
        </w:rPr>
        <w:br/>
        <w:t>I will. (就去洗。)</w:t>
      </w:r>
      <w:r w:rsidRPr="00AB4FD5">
        <w:rPr>
          <w:color w:val="000000"/>
          <w:sz w:val="21"/>
          <w:szCs w:val="21"/>
        </w:rPr>
        <w:br/>
        <w:t>Do the dishes! (把盘子洗了。)</w:t>
      </w:r>
      <w:r w:rsidRPr="00AB4FD5">
        <w:rPr>
          <w:color w:val="000000"/>
          <w:sz w:val="21"/>
          <w:szCs w:val="21"/>
        </w:rPr>
        <w:br/>
        <w:t>It's not my turn. (今天不该我洗。)</w:t>
      </w:r>
      <w:r w:rsidRPr="00AB4FD5">
        <w:rPr>
          <w:color w:val="000000"/>
          <w:sz w:val="21"/>
          <w:szCs w:val="21"/>
        </w:rPr>
        <w:br/>
        <w:t>Wash the dishes! </w:t>
      </w:r>
      <w:r w:rsidRPr="00AB4FD5">
        <w:rPr>
          <w:color w:val="000000"/>
          <w:sz w:val="21"/>
          <w:szCs w:val="21"/>
        </w:rPr>
        <w:br/>
        <w:t>我擦盘子。 </w:t>
      </w:r>
      <w:r w:rsidRPr="00AB4FD5">
        <w:rPr>
          <w:color w:val="000000"/>
          <w:sz w:val="21"/>
          <w:szCs w:val="21"/>
        </w:rPr>
        <w:br/>
        <w:t>I'll dry the dishes. *dry是“使……干”、“除去水气”和“擦”的意思。</w:t>
      </w:r>
      <w:r w:rsidRPr="00AB4FD5">
        <w:rPr>
          <w:color w:val="000000"/>
          <w:sz w:val="21"/>
          <w:szCs w:val="21"/>
        </w:rPr>
        <w:br/>
        <w:t>你干什么呢? </w:t>
      </w:r>
      <w:r w:rsidRPr="00AB4FD5">
        <w:rPr>
          <w:color w:val="000000"/>
          <w:sz w:val="21"/>
          <w:szCs w:val="21"/>
        </w:rPr>
        <w:br/>
        <w:t>What are you doing? *口语中一般发成“What're you doing?” </w:t>
      </w:r>
      <w:r w:rsidRPr="00AB4FD5">
        <w:rPr>
          <w:color w:val="000000"/>
          <w:sz w:val="21"/>
          <w:szCs w:val="21"/>
        </w:rPr>
        <w:br/>
        <w:t>我看电视呢。 </w:t>
      </w:r>
      <w:r w:rsidRPr="00AB4FD5">
        <w:rPr>
          <w:color w:val="000000"/>
          <w:sz w:val="21"/>
          <w:szCs w:val="21"/>
        </w:rPr>
        <w:br/>
        <w:t>I'm watching TV. *注意在这种情况下，TV前不加the。 </w:t>
      </w:r>
      <w:r w:rsidRPr="00AB4FD5">
        <w:rPr>
          <w:color w:val="000000"/>
          <w:sz w:val="21"/>
          <w:szCs w:val="21"/>
        </w:rPr>
        <w:br/>
        <w:t>有什么好看的节目吗? </w:t>
      </w:r>
      <w:r w:rsidRPr="00AB4FD5">
        <w:rPr>
          <w:color w:val="000000"/>
          <w:sz w:val="21"/>
          <w:szCs w:val="21"/>
        </w:rPr>
        <w:br/>
        <w:t>Are there any good programs on TV?</w:t>
      </w:r>
      <w:r w:rsidRPr="00AB4FD5">
        <w:rPr>
          <w:color w:val="000000"/>
          <w:sz w:val="21"/>
          <w:szCs w:val="21"/>
        </w:rPr>
        <w:br/>
        <w:t>Are there any good programs on TV? (有什么好看的节目吗?)</w:t>
      </w:r>
      <w:r w:rsidRPr="00AB4FD5">
        <w:rPr>
          <w:color w:val="000000"/>
          <w:sz w:val="21"/>
          <w:szCs w:val="21"/>
        </w:rPr>
        <w:br/>
        <w:t>No, not today. (没有，今天没什么好看的。) </w:t>
      </w:r>
      <w:r w:rsidRPr="00AB4FD5">
        <w:rPr>
          <w:color w:val="000000"/>
          <w:sz w:val="21"/>
          <w:szCs w:val="21"/>
        </w:rPr>
        <w:br/>
        <w:t>野茂上电视了。 </w:t>
      </w:r>
      <w:r w:rsidRPr="00AB4FD5">
        <w:rPr>
          <w:color w:val="000000"/>
          <w:sz w:val="21"/>
          <w:szCs w:val="21"/>
        </w:rPr>
        <w:br/>
        <w:t>Nomo is on TV.</w:t>
      </w:r>
      <w:r w:rsidRPr="00AB4FD5">
        <w:rPr>
          <w:color w:val="000000"/>
          <w:sz w:val="21"/>
          <w:szCs w:val="21"/>
        </w:rPr>
        <w:br/>
        <w:t>8频道演什么呢? </w:t>
      </w:r>
      <w:r w:rsidRPr="00AB4FD5">
        <w:rPr>
          <w:color w:val="000000"/>
          <w:sz w:val="21"/>
          <w:szCs w:val="21"/>
        </w:rPr>
        <w:br/>
        <w:t>What's on Channel 8? </w:t>
      </w:r>
      <w:r w:rsidRPr="00AB4FD5">
        <w:rPr>
          <w:color w:val="000000"/>
          <w:sz w:val="21"/>
          <w:szCs w:val="21"/>
        </w:rPr>
        <w:br/>
        <w:t>能不能帮我换个台? </w:t>
      </w:r>
      <w:r w:rsidRPr="00AB4FD5">
        <w:rPr>
          <w:color w:val="000000"/>
          <w:sz w:val="21"/>
          <w:szCs w:val="21"/>
        </w:rPr>
        <w:br/>
        <w:t>Would you change the channel?</w:t>
      </w:r>
      <w:r w:rsidRPr="00AB4FD5">
        <w:rPr>
          <w:color w:val="000000"/>
          <w:sz w:val="21"/>
          <w:szCs w:val="21"/>
        </w:rPr>
        <w:br/>
        <w:t>Would you switch the channel?</w:t>
      </w:r>
      <w:r w:rsidRPr="00AB4FD5">
        <w:rPr>
          <w:color w:val="000000"/>
          <w:sz w:val="21"/>
          <w:szCs w:val="21"/>
        </w:rPr>
        <w:br/>
        <w:t>Would you change the station? </w:t>
      </w:r>
      <w:r w:rsidRPr="00AB4FD5">
        <w:rPr>
          <w:color w:val="000000"/>
          <w:sz w:val="21"/>
          <w:szCs w:val="21"/>
        </w:rPr>
        <w:br/>
        <w:t>我还想看电视。 </w:t>
      </w:r>
      <w:r w:rsidRPr="00AB4FD5">
        <w:rPr>
          <w:color w:val="000000"/>
          <w:sz w:val="21"/>
          <w:szCs w:val="21"/>
        </w:rPr>
        <w:br/>
        <w:t>I want to watch more TV.</w:t>
      </w:r>
      <w:r w:rsidRPr="00AB4FD5">
        <w:rPr>
          <w:color w:val="000000"/>
          <w:sz w:val="21"/>
          <w:szCs w:val="21"/>
        </w:rPr>
        <w:br/>
        <w:t>I want to watch more TV. (我还想看电视。)</w:t>
      </w:r>
      <w:r w:rsidRPr="00AB4FD5">
        <w:rPr>
          <w:color w:val="000000"/>
          <w:sz w:val="21"/>
          <w:szCs w:val="21"/>
        </w:rPr>
        <w:br/>
        <w:t>You've watched enough for tonight. (今晚你看得够</w:t>
      </w:r>
      <w:r w:rsidRPr="00AB4FD5">
        <w:rPr>
          <w:color w:val="000000"/>
          <w:sz w:val="21"/>
          <w:szCs w:val="21"/>
        </w:rPr>
        <w:t>多的了。)</w:t>
      </w:r>
      <w:r w:rsidRPr="00AB4FD5">
        <w:rPr>
          <w:color w:val="000000"/>
          <w:sz w:val="21"/>
          <w:szCs w:val="21"/>
        </w:rPr>
        <w:br/>
        <w:t>铺床吧。 </w:t>
      </w:r>
      <w:r w:rsidRPr="00AB4FD5">
        <w:rPr>
          <w:color w:val="000000"/>
          <w:sz w:val="21"/>
          <w:szCs w:val="21"/>
        </w:rPr>
        <w:br/>
        <w:t>Let's spread out the futon. *spread意为“铺开”。</w:t>
      </w:r>
      <w:r w:rsidRPr="00AB4FD5">
        <w:rPr>
          <w:color w:val="000000"/>
          <w:sz w:val="21"/>
          <w:szCs w:val="21"/>
        </w:rPr>
        <w:br/>
        <w:t>Let's get the futon out. (把被子拿出来吧。) </w:t>
      </w:r>
      <w:r w:rsidRPr="00AB4FD5">
        <w:rPr>
          <w:color w:val="000000"/>
          <w:sz w:val="21"/>
          <w:szCs w:val="21"/>
        </w:rPr>
        <w:br/>
        <w:t>我困了。 </w:t>
      </w:r>
      <w:r w:rsidRPr="00AB4FD5">
        <w:rPr>
          <w:color w:val="000000"/>
          <w:sz w:val="21"/>
          <w:szCs w:val="21"/>
        </w:rPr>
        <w:br/>
        <w:t>I'm sleepy.</w:t>
      </w:r>
      <w:r w:rsidRPr="00AB4FD5">
        <w:rPr>
          <w:color w:val="000000"/>
          <w:sz w:val="21"/>
          <w:szCs w:val="21"/>
        </w:rPr>
        <w:br/>
        <w:t>I'm sleepy. (我困了。)</w:t>
      </w:r>
      <w:r w:rsidRPr="00AB4FD5">
        <w:rPr>
          <w:color w:val="000000"/>
          <w:sz w:val="21"/>
          <w:szCs w:val="21"/>
        </w:rPr>
        <w:br/>
        <w:t>Why don't you take a nap? (你干嘛不睡午觉?)</w:t>
      </w:r>
      <w:r w:rsidRPr="00AB4FD5">
        <w:rPr>
          <w:color w:val="000000"/>
          <w:sz w:val="21"/>
          <w:szCs w:val="21"/>
        </w:rPr>
        <w:br/>
        <w:t>I'm drowsy. *drowsy是表示困得睁不开眼。 </w:t>
      </w:r>
      <w:r w:rsidRPr="00AB4FD5">
        <w:rPr>
          <w:color w:val="000000"/>
          <w:sz w:val="21"/>
          <w:szCs w:val="21"/>
        </w:rPr>
        <w:br/>
        <w:t>作业做了吗? </w:t>
      </w:r>
      <w:r w:rsidRPr="00AB4FD5">
        <w:rPr>
          <w:color w:val="000000"/>
          <w:sz w:val="21"/>
          <w:szCs w:val="21"/>
        </w:rPr>
        <w:br/>
        <w:t>Did you do your homework?</w:t>
      </w:r>
      <w:r w:rsidRPr="00AB4FD5">
        <w:rPr>
          <w:color w:val="000000"/>
          <w:sz w:val="21"/>
          <w:szCs w:val="21"/>
        </w:rPr>
        <w:br/>
        <w:t>Did you finish your homework? </w:t>
      </w:r>
      <w:r w:rsidRPr="00AB4FD5">
        <w:rPr>
          <w:color w:val="000000"/>
          <w:sz w:val="21"/>
          <w:szCs w:val="21"/>
        </w:rPr>
        <w:br/>
        <w:t>好好学习。 </w:t>
      </w:r>
      <w:r w:rsidRPr="00AB4FD5">
        <w:rPr>
          <w:color w:val="000000"/>
          <w:sz w:val="21"/>
          <w:szCs w:val="21"/>
        </w:rPr>
        <w:br/>
        <w:t>Study hard.</w:t>
      </w:r>
      <w:r w:rsidRPr="00AB4FD5">
        <w:rPr>
          <w:color w:val="000000"/>
          <w:sz w:val="21"/>
          <w:szCs w:val="21"/>
        </w:rPr>
        <w:br/>
        <w:t>Study hard. (好好学习。)</w:t>
      </w:r>
      <w:r w:rsidRPr="00AB4FD5">
        <w:rPr>
          <w:color w:val="000000"/>
          <w:sz w:val="21"/>
          <w:szCs w:val="21"/>
        </w:rPr>
        <w:br/>
        <w:t>I am. (好好学着呢。)</w:t>
      </w:r>
      <w:r w:rsidRPr="00AB4FD5">
        <w:rPr>
          <w:color w:val="000000"/>
          <w:sz w:val="21"/>
          <w:szCs w:val="21"/>
        </w:rPr>
        <w:br/>
        <w:t>快点睡觉。 </w:t>
      </w:r>
      <w:r w:rsidRPr="00AB4FD5">
        <w:rPr>
          <w:color w:val="000000"/>
          <w:sz w:val="21"/>
          <w:szCs w:val="21"/>
        </w:rPr>
        <w:br/>
        <w:t>Hurry up and go to sleep. </w:t>
      </w:r>
      <w:r w:rsidRPr="00AB4FD5">
        <w:rPr>
          <w:color w:val="000000"/>
          <w:sz w:val="21"/>
          <w:szCs w:val="21"/>
        </w:rPr>
        <w:br/>
        <w:t>游戏玩够了吧。 </w:t>
      </w:r>
      <w:r w:rsidRPr="00AB4FD5">
        <w:rPr>
          <w:color w:val="000000"/>
          <w:sz w:val="21"/>
          <w:szCs w:val="21"/>
        </w:rPr>
        <w:br/>
        <w:t>Enough with your video games.</w:t>
      </w:r>
      <w:r w:rsidRPr="00AB4FD5">
        <w:rPr>
          <w:color w:val="000000"/>
          <w:sz w:val="21"/>
          <w:szCs w:val="21"/>
        </w:rPr>
        <w:br/>
        <w:t>Enough with your video games. (游戏玩够了吧。)</w:t>
      </w:r>
      <w:r w:rsidRPr="00AB4FD5">
        <w:rPr>
          <w:color w:val="000000"/>
          <w:sz w:val="21"/>
          <w:szCs w:val="21"/>
        </w:rPr>
        <w:br/>
        <w:t>I can't quit now. (正好玩着呢。)</w:t>
      </w:r>
      <w:r w:rsidRPr="00AB4FD5">
        <w:rPr>
          <w:color w:val="000000"/>
          <w:sz w:val="21"/>
          <w:szCs w:val="21"/>
        </w:rPr>
        <w:br/>
        <w:t>一定要刷牙噢。</w:t>
      </w:r>
      <w:r w:rsidRPr="00AB4FD5">
        <w:rPr>
          <w:color w:val="000000"/>
          <w:sz w:val="21"/>
          <w:szCs w:val="21"/>
        </w:rPr>
        <w:br/>
        <w:t>Make sure you brush your teeth.</w:t>
      </w:r>
      <w:r w:rsidRPr="00AB4FD5">
        <w:rPr>
          <w:color w:val="000000"/>
          <w:sz w:val="21"/>
          <w:szCs w:val="21"/>
        </w:rPr>
        <w:br/>
        <w:t>Make sure you brush your teeth. (一定要刷牙噢。)</w:t>
      </w:r>
      <w:r w:rsidRPr="00AB4FD5">
        <w:rPr>
          <w:color w:val="000000"/>
          <w:sz w:val="21"/>
          <w:szCs w:val="21"/>
        </w:rPr>
        <w:br/>
        <w:t>I will. (一定刷。) </w:t>
      </w:r>
      <w:r w:rsidRPr="00AB4FD5">
        <w:rPr>
          <w:color w:val="000000"/>
          <w:sz w:val="21"/>
          <w:szCs w:val="21"/>
        </w:rPr>
        <w:br/>
        <w:t>明天的东西都准备好了吗? </w:t>
      </w:r>
      <w:r w:rsidRPr="00AB4FD5">
        <w:rPr>
          <w:color w:val="000000"/>
          <w:sz w:val="21"/>
          <w:szCs w:val="21"/>
        </w:rPr>
        <w:br/>
        <w:t>Are you ready for tomorrow?</w:t>
      </w:r>
      <w:r w:rsidRPr="00AB4FD5">
        <w:rPr>
          <w:color w:val="000000"/>
          <w:sz w:val="21"/>
          <w:szCs w:val="21"/>
        </w:rPr>
        <w:br/>
        <w:t>Are you ready for tomorrow? (明天的东西都准备好了吗?)</w:t>
      </w:r>
      <w:r w:rsidRPr="00AB4FD5">
        <w:rPr>
          <w:color w:val="000000"/>
          <w:sz w:val="21"/>
          <w:szCs w:val="21"/>
        </w:rPr>
        <w:br/>
        <w:t>No, not yet. (没有，还没准备好呢。) </w:t>
      </w:r>
      <w:r w:rsidRPr="00AB4FD5">
        <w:rPr>
          <w:color w:val="000000"/>
          <w:sz w:val="21"/>
          <w:szCs w:val="21"/>
        </w:rPr>
        <w:br/>
        <w:t>我去洗个澡。 </w:t>
      </w:r>
      <w:r w:rsidRPr="00AB4FD5">
        <w:rPr>
          <w:color w:val="000000"/>
          <w:sz w:val="21"/>
          <w:szCs w:val="21"/>
        </w:rPr>
        <w:br/>
        <w:t>I'm going to take a bath.</w:t>
      </w:r>
      <w:r w:rsidRPr="00AB4FD5">
        <w:rPr>
          <w:color w:val="000000"/>
          <w:sz w:val="21"/>
          <w:szCs w:val="21"/>
        </w:rPr>
        <w:br/>
        <w:t>I'm going to take a bath. (我去洗个澡。)</w:t>
      </w:r>
      <w:r w:rsidRPr="00AB4FD5">
        <w:rPr>
          <w:color w:val="000000"/>
          <w:sz w:val="21"/>
          <w:szCs w:val="21"/>
        </w:rPr>
        <w:br/>
        <w:t>Make sure you wash up well. (好好洗洗啊。) </w:t>
      </w:r>
      <w:r w:rsidRPr="00AB4FD5">
        <w:rPr>
          <w:color w:val="000000"/>
          <w:sz w:val="21"/>
          <w:szCs w:val="21"/>
        </w:rPr>
        <w:br/>
        <w:t>该睡觉了。 </w:t>
      </w:r>
      <w:r w:rsidRPr="00AB4FD5">
        <w:rPr>
          <w:color w:val="000000"/>
          <w:sz w:val="21"/>
          <w:szCs w:val="21"/>
        </w:rPr>
        <w:br/>
        <w:t>Time to go to sleep.</w:t>
      </w:r>
      <w:r w:rsidRPr="00AB4FD5">
        <w:rPr>
          <w:color w:val="000000"/>
          <w:sz w:val="21"/>
          <w:szCs w:val="21"/>
        </w:rPr>
        <w:br/>
        <w:t>Time to go to sleep. (该睡觉了。)</w:t>
      </w:r>
      <w:r w:rsidRPr="00AB4FD5">
        <w:rPr>
          <w:color w:val="000000"/>
          <w:sz w:val="21"/>
          <w:szCs w:val="21"/>
        </w:rPr>
        <w:br/>
        <w:t>Just a minute. (再等一下。) </w:t>
      </w:r>
      <w:r w:rsidRPr="00AB4FD5">
        <w:rPr>
          <w:color w:val="000000"/>
          <w:sz w:val="21"/>
          <w:szCs w:val="21"/>
        </w:rPr>
        <w:br/>
        <w:t>电视还开着呢。 </w:t>
      </w:r>
      <w:r w:rsidRPr="00AB4FD5">
        <w:rPr>
          <w:color w:val="000000"/>
          <w:sz w:val="21"/>
          <w:szCs w:val="21"/>
        </w:rPr>
        <w:br/>
        <w:t>You left the TV on.</w:t>
      </w:r>
      <w:r w:rsidRPr="00AB4FD5">
        <w:rPr>
          <w:color w:val="000000"/>
          <w:sz w:val="21"/>
          <w:szCs w:val="21"/>
        </w:rPr>
        <w:br/>
        <w:t>You left the TV on. (电视还开着呢。)</w:t>
      </w:r>
      <w:r w:rsidRPr="00AB4FD5">
        <w:rPr>
          <w:color w:val="000000"/>
          <w:sz w:val="21"/>
          <w:szCs w:val="21"/>
        </w:rPr>
        <w:br/>
        <w:t>Sorry about that. (对不起，我忘了关。)</w:t>
      </w:r>
      <w:r w:rsidRPr="00AB4FD5">
        <w:rPr>
          <w:color w:val="000000"/>
          <w:sz w:val="21"/>
          <w:szCs w:val="21"/>
        </w:rPr>
        <w:br/>
        <w:t>You forgot to turn the TV off. (你忘了关电视啦。)</w:t>
      </w:r>
      <w:r w:rsidRPr="00AB4FD5">
        <w:rPr>
          <w:color w:val="000000"/>
          <w:sz w:val="21"/>
          <w:szCs w:val="21"/>
        </w:rPr>
        <w:br/>
        <w:t>别把你的东西都摊在这儿。 </w:t>
      </w:r>
      <w:r w:rsidRPr="00AB4FD5">
        <w:rPr>
          <w:color w:val="000000"/>
          <w:sz w:val="21"/>
          <w:szCs w:val="21"/>
        </w:rPr>
        <w:br/>
      </w:r>
      <w:r w:rsidRPr="00AB4FD5">
        <w:rPr>
          <w:color w:val="000000"/>
          <w:sz w:val="21"/>
          <w:szCs w:val="21"/>
        </w:rPr>
        <w:lastRenderedPageBreak/>
        <w:t>Don't leave your stuff here.</w:t>
      </w:r>
      <w:r w:rsidRPr="00AB4FD5">
        <w:rPr>
          <w:color w:val="000000"/>
          <w:sz w:val="21"/>
          <w:szCs w:val="21"/>
        </w:rPr>
        <w:br/>
        <w:t>Don't leave your stuff here. (别把你的东西都摊在这儿。)</w:t>
      </w:r>
      <w:r w:rsidRPr="00AB4FD5">
        <w:rPr>
          <w:color w:val="000000"/>
          <w:sz w:val="21"/>
          <w:szCs w:val="21"/>
        </w:rPr>
        <w:br/>
        <w:t>I won't. (知道了。) </w:t>
      </w:r>
      <w:r w:rsidRPr="00AB4FD5">
        <w:rPr>
          <w:color w:val="000000"/>
          <w:sz w:val="21"/>
          <w:szCs w:val="21"/>
        </w:rPr>
        <w:br/>
        <w:t>把闹钟定在8点了。 </w:t>
      </w:r>
      <w:r w:rsidRPr="00AB4FD5">
        <w:rPr>
          <w:color w:val="000000"/>
          <w:sz w:val="21"/>
          <w:szCs w:val="21"/>
        </w:rPr>
        <w:br/>
        <w:t>I set the alarm clock for 8:00.</w:t>
      </w:r>
      <w:r w:rsidRPr="00AB4FD5">
        <w:rPr>
          <w:color w:val="000000"/>
          <w:sz w:val="21"/>
          <w:szCs w:val="21"/>
        </w:rPr>
        <w:br/>
        <w:t>I set it for 8:00. </w:t>
      </w:r>
      <w:r w:rsidRPr="00AB4FD5">
        <w:rPr>
          <w:color w:val="000000"/>
          <w:sz w:val="21"/>
          <w:szCs w:val="21"/>
        </w:rPr>
        <w:br/>
        <w:t>明天7点叫醒我。 </w:t>
      </w:r>
      <w:r w:rsidRPr="00AB4FD5">
        <w:rPr>
          <w:color w:val="000000"/>
          <w:sz w:val="21"/>
          <w:szCs w:val="21"/>
        </w:rPr>
        <w:br/>
        <w:t>Wake me up at seven tomorrow.</w:t>
      </w:r>
      <w:r w:rsidRPr="00AB4FD5">
        <w:rPr>
          <w:color w:val="000000"/>
          <w:sz w:val="21"/>
          <w:szCs w:val="21"/>
        </w:rPr>
        <w:br/>
        <w:t>Wake me up at seven tomorrow. (明天7点叫醒我。)</w:t>
      </w:r>
      <w:r w:rsidRPr="00AB4FD5">
        <w:rPr>
          <w:color w:val="000000"/>
          <w:sz w:val="21"/>
          <w:szCs w:val="21"/>
        </w:rPr>
        <w:br/>
        <w:t>Sure thing. (知道了。) </w:t>
      </w:r>
      <w:r w:rsidRPr="00AB4FD5">
        <w:rPr>
          <w:color w:val="000000"/>
          <w:sz w:val="21"/>
          <w:szCs w:val="21"/>
        </w:rPr>
        <w:br/>
        <w:t>晚安。 </w:t>
      </w:r>
      <w:r w:rsidRPr="00AB4FD5">
        <w:rPr>
          <w:color w:val="000000"/>
          <w:sz w:val="21"/>
          <w:szCs w:val="21"/>
        </w:rPr>
        <w:br/>
        <w:t>Good night.</w:t>
      </w:r>
      <w:r w:rsidRPr="00AB4FD5">
        <w:rPr>
          <w:color w:val="000000"/>
          <w:sz w:val="21"/>
          <w:szCs w:val="21"/>
        </w:rPr>
        <w:br/>
        <w:t>Good night. (晚安。)</w:t>
      </w:r>
      <w:r w:rsidRPr="00AB4FD5">
        <w:rPr>
          <w:color w:val="000000"/>
          <w:sz w:val="21"/>
          <w:szCs w:val="21"/>
        </w:rPr>
        <w:br/>
        <w:t>Sweet dreams. (做个好梦。)</w:t>
      </w:r>
      <w:r w:rsidRPr="00AB4FD5">
        <w:rPr>
          <w:color w:val="000000"/>
          <w:sz w:val="21"/>
          <w:szCs w:val="21"/>
        </w:rPr>
        <w:br/>
        <w:t>做个好梦。</w:t>
      </w:r>
      <w:r w:rsidRPr="00AB4FD5">
        <w:rPr>
          <w:color w:val="000000"/>
          <w:sz w:val="21"/>
          <w:szCs w:val="21"/>
        </w:rPr>
        <w:br/>
        <w:t>Sweet dreams! *该句和Good night!一起用于就寝前。一般人均可使用，特别多用于父母对子女。</w:t>
      </w:r>
      <w:r w:rsidRPr="00AB4FD5">
        <w:rPr>
          <w:color w:val="000000"/>
          <w:sz w:val="21"/>
          <w:szCs w:val="21"/>
        </w:rPr>
        <w:br/>
        <w:t>Sweet dreams! (做个好梦。)</w:t>
      </w:r>
      <w:r w:rsidRPr="00AB4FD5">
        <w:rPr>
          <w:color w:val="000000"/>
          <w:sz w:val="21"/>
          <w:szCs w:val="21"/>
        </w:rPr>
        <w:br/>
        <w:t>Don't let the bedbugs bite. (晚安。) *bedbugs “臭虫”，直译是“别让臭虫咬了。”但现在没有这种意思，只是睡觉前常用的表达方式之一。</w:t>
      </w:r>
      <w:r w:rsidRPr="00AB4FD5">
        <w:rPr>
          <w:color w:val="000000"/>
          <w:sz w:val="21"/>
          <w:szCs w:val="21"/>
        </w:rPr>
        <w:br/>
        <w:t>Have pleasant dreams.</w:t>
      </w:r>
      <w:r w:rsidRPr="00AB4FD5">
        <w:rPr>
          <w:color w:val="000000"/>
          <w:sz w:val="21"/>
          <w:szCs w:val="21"/>
        </w:rPr>
        <w:br/>
      </w:r>
      <w:r w:rsidRPr="00AB4FD5">
        <w:rPr>
          <w:color w:val="000000"/>
          <w:sz w:val="21"/>
          <w:szCs w:val="21"/>
        </w:rPr>
        <w:br/>
        <w:t>●休息日</w:t>
      </w:r>
      <w:r w:rsidRPr="00AB4FD5">
        <w:rPr>
          <w:color w:val="000000"/>
          <w:sz w:val="21"/>
          <w:szCs w:val="21"/>
        </w:rPr>
        <w:br/>
        <w:t>我真想睡个午觉。 </w:t>
      </w:r>
      <w:r w:rsidRPr="00AB4FD5">
        <w:rPr>
          <w:color w:val="000000"/>
          <w:sz w:val="21"/>
          <w:szCs w:val="21"/>
        </w:rPr>
        <w:br/>
        <w:t>I want to take a nap.</w:t>
      </w:r>
      <w:r w:rsidRPr="00AB4FD5">
        <w:rPr>
          <w:color w:val="000000"/>
          <w:sz w:val="21"/>
          <w:szCs w:val="21"/>
        </w:rPr>
        <w:br/>
        <w:t>I want to take a nap. (我真想睡个午觉。)</w:t>
      </w:r>
      <w:r w:rsidRPr="00AB4FD5">
        <w:rPr>
          <w:color w:val="000000"/>
          <w:sz w:val="21"/>
          <w:szCs w:val="21"/>
        </w:rPr>
        <w:br/>
        <w:t>But you just woke up. (你不是刚刚起来吗?)</w:t>
      </w:r>
      <w:r w:rsidRPr="00AB4FD5">
        <w:rPr>
          <w:color w:val="000000"/>
          <w:sz w:val="21"/>
          <w:szCs w:val="21"/>
        </w:rPr>
        <w:br/>
        <w:t>I want to take a catnap. *catnap “打盹”、“小睡一下儿”。</w:t>
      </w:r>
      <w:r w:rsidRPr="00AB4FD5">
        <w:rPr>
          <w:color w:val="000000"/>
          <w:sz w:val="21"/>
          <w:szCs w:val="21"/>
        </w:rPr>
        <w:br/>
        <w:t>I'd like to lie down for a while. (我想躺会儿。) </w:t>
      </w:r>
      <w:r w:rsidRPr="00AB4FD5">
        <w:rPr>
          <w:color w:val="000000"/>
          <w:sz w:val="21"/>
          <w:szCs w:val="21"/>
        </w:rPr>
        <w:br/>
        <w:t>我去躺一会儿。 </w:t>
      </w:r>
      <w:r w:rsidRPr="00AB4FD5">
        <w:rPr>
          <w:color w:val="000000"/>
          <w:sz w:val="21"/>
          <w:szCs w:val="21"/>
        </w:rPr>
        <w:br/>
        <w:t>I'm going to lie down. *用于稍感疲劳的时候。</w:t>
      </w:r>
      <w:r w:rsidRPr="00AB4FD5">
        <w:rPr>
          <w:color w:val="000000"/>
          <w:sz w:val="21"/>
          <w:szCs w:val="21"/>
        </w:rPr>
        <w:br/>
        <w:t>I'm going to take a rest. (我休息一会儿。) </w:t>
      </w:r>
      <w:r w:rsidRPr="00AB4FD5">
        <w:rPr>
          <w:color w:val="000000"/>
          <w:sz w:val="21"/>
          <w:szCs w:val="21"/>
        </w:rPr>
        <w:br/>
        <w:t>你在装睡啊! </w:t>
      </w:r>
      <w:r w:rsidRPr="00AB4FD5">
        <w:rPr>
          <w:color w:val="000000"/>
          <w:sz w:val="21"/>
          <w:szCs w:val="21"/>
        </w:rPr>
        <w:br/>
        <w:t>You're pretending to be asleep.</w:t>
      </w:r>
      <w:r w:rsidRPr="00AB4FD5">
        <w:rPr>
          <w:color w:val="000000"/>
          <w:sz w:val="21"/>
          <w:szCs w:val="21"/>
        </w:rPr>
        <w:br/>
        <w:t>You're just pretending that you're asleep.</w:t>
      </w:r>
      <w:r w:rsidRPr="00AB4FD5">
        <w:rPr>
          <w:color w:val="000000"/>
          <w:sz w:val="21"/>
          <w:szCs w:val="21"/>
        </w:rPr>
        <w:br/>
        <w:t>You're not really asleep. (你其实没睡吧!)</w:t>
      </w:r>
      <w:r w:rsidRPr="00AB4FD5">
        <w:rPr>
          <w:color w:val="000000"/>
          <w:sz w:val="21"/>
          <w:szCs w:val="21"/>
        </w:rPr>
        <w:br/>
        <w:t>I know you're still awake. (我知道你还没睡。) </w:t>
      </w:r>
      <w:r w:rsidRPr="00AB4FD5">
        <w:rPr>
          <w:color w:val="000000"/>
          <w:sz w:val="21"/>
          <w:szCs w:val="21"/>
        </w:rPr>
        <w:br/>
        <w:t>你睡着了吗? </w:t>
      </w:r>
      <w:r w:rsidRPr="00AB4FD5">
        <w:rPr>
          <w:color w:val="000000"/>
          <w:sz w:val="21"/>
          <w:szCs w:val="21"/>
        </w:rPr>
        <w:br/>
        <w:t>Were you sleeping?</w:t>
      </w:r>
      <w:r w:rsidRPr="00AB4FD5">
        <w:rPr>
          <w:color w:val="000000"/>
          <w:sz w:val="21"/>
          <w:szCs w:val="21"/>
        </w:rPr>
        <w:br/>
        <w:t>Were you asleep?</w:t>
      </w:r>
      <w:r w:rsidRPr="00AB4FD5">
        <w:rPr>
          <w:color w:val="000000"/>
          <w:sz w:val="21"/>
          <w:szCs w:val="21"/>
        </w:rPr>
        <w:br/>
        <w:t>没有，还没睡呢。 </w:t>
      </w:r>
      <w:r w:rsidRPr="00AB4FD5">
        <w:rPr>
          <w:color w:val="000000"/>
          <w:sz w:val="21"/>
          <w:szCs w:val="21"/>
        </w:rPr>
        <w:br/>
      </w:r>
      <w:r w:rsidRPr="00AB4FD5">
        <w:rPr>
          <w:color w:val="000000"/>
          <w:sz w:val="21"/>
          <w:szCs w:val="21"/>
        </w:rPr>
        <w:t>No, I was awake. </w:t>
      </w:r>
      <w:r w:rsidRPr="00AB4FD5">
        <w:rPr>
          <w:color w:val="000000"/>
          <w:sz w:val="21"/>
          <w:szCs w:val="21"/>
        </w:rPr>
        <w:br/>
        <w:t>你能给孩子换块尿布吗? </w:t>
      </w:r>
      <w:r w:rsidRPr="00AB4FD5">
        <w:rPr>
          <w:color w:val="000000"/>
          <w:sz w:val="21"/>
          <w:szCs w:val="21"/>
        </w:rPr>
        <w:br/>
        <w:t>Will you change the baby's diaper? *diaper“尿布”。</w:t>
      </w:r>
      <w:r w:rsidRPr="00AB4FD5">
        <w:rPr>
          <w:color w:val="000000"/>
          <w:sz w:val="21"/>
          <w:szCs w:val="21"/>
        </w:rPr>
        <w:br/>
        <w:t>Will you change the baby's diaper? (你能给孩子换块尿布吗?)</w:t>
      </w:r>
      <w:r w:rsidRPr="00AB4FD5">
        <w:rPr>
          <w:color w:val="000000"/>
          <w:sz w:val="21"/>
          <w:szCs w:val="21"/>
        </w:rPr>
        <w:br/>
        <w:t>Again? (又要换呀?)</w:t>
      </w:r>
      <w:r w:rsidRPr="00AB4FD5">
        <w:rPr>
          <w:color w:val="000000"/>
          <w:sz w:val="21"/>
          <w:szCs w:val="21"/>
        </w:rPr>
        <w:br/>
        <w:t>Will you change the baby's diaper? (你能给孩子换块尿布吗?)</w:t>
      </w:r>
      <w:r w:rsidRPr="00AB4FD5">
        <w:rPr>
          <w:color w:val="000000"/>
          <w:sz w:val="21"/>
          <w:szCs w:val="21"/>
        </w:rPr>
        <w:br/>
        <w:t>I just changed it ten minutes ago. (10分钟前我刚换过的。)</w:t>
      </w:r>
      <w:r w:rsidRPr="00AB4FD5">
        <w:rPr>
          <w:color w:val="000000"/>
          <w:sz w:val="21"/>
          <w:szCs w:val="21"/>
        </w:rPr>
        <w:br/>
        <w:t>想尿尿吗? </w:t>
      </w:r>
      <w:r w:rsidRPr="00AB4FD5">
        <w:rPr>
          <w:color w:val="000000"/>
          <w:sz w:val="21"/>
          <w:szCs w:val="21"/>
        </w:rPr>
        <w:br/>
        <w:t>Do you need to pee? *主要对小孩子用。</w:t>
      </w:r>
      <w:r w:rsidRPr="00AB4FD5">
        <w:rPr>
          <w:color w:val="000000"/>
          <w:sz w:val="21"/>
          <w:szCs w:val="21"/>
        </w:rPr>
        <w:br/>
        <w:t>该尿尿了。 </w:t>
      </w:r>
      <w:r w:rsidRPr="00AB4FD5">
        <w:rPr>
          <w:color w:val="000000"/>
          <w:sz w:val="21"/>
          <w:szCs w:val="21"/>
        </w:rPr>
        <w:br/>
        <w:t>It's time to go wee-wee. *主要对小孩子用。</w:t>
      </w:r>
      <w:r w:rsidRPr="00AB4FD5">
        <w:rPr>
          <w:color w:val="000000"/>
          <w:sz w:val="21"/>
          <w:szCs w:val="21"/>
        </w:rPr>
        <w:br/>
        <w:t>It's time to go pee-pee. *对儿童用wee和pee，对婴幼儿用重叠wee-wee和pee-pee的形式表示“小便”。 </w:t>
      </w:r>
      <w:r w:rsidRPr="00AB4FD5">
        <w:rPr>
          <w:color w:val="000000"/>
          <w:sz w:val="21"/>
          <w:szCs w:val="21"/>
        </w:rPr>
        <w:br/>
        <w:t>蒙一儿。 </w:t>
      </w:r>
      <w:r w:rsidRPr="00AB4FD5">
        <w:rPr>
          <w:color w:val="000000"/>
          <w:sz w:val="21"/>
          <w:szCs w:val="21"/>
        </w:rPr>
        <w:br/>
        <w:t>Peekaboo! *孩子们在玩藏猫游戏时常用。大人有时也半带玩乐地使用。</w:t>
      </w:r>
      <w:r w:rsidRPr="00AB4FD5">
        <w:rPr>
          <w:color w:val="000000"/>
          <w:sz w:val="21"/>
          <w:szCs w:val="21"/>
        </w:rPr>
        <w:br/>
        <w:t>Peekaboo! (蒙一儿。)</w:t>
      </w:r>
      <w:r w:rsidRPr="00AB4FD5">
        <w:rPr>
          <w:color w:val="000000"/>
          <w:sz w:val="21"/>
          <w:szCs w:val="21"/>
        </w:rPr>
        <w:br/>
        <w:t>Do it again. (再来一次。) </w:t>
      </w:r>
      <w:r w:rsidRPr="00AB4FD5">
        <w:rPr>
          <w:color w:val="000000"/>
          <w:sz w:val="21"/>
          <w:szCs w:val="21"/>
        </w:rPr>
        <w:br/>
        <w:t>胳肢胳肢。 </w:t>
      </w:r>
      <w:r w:rsidRPr="00AB4FD5">
        <w:rPr>
          <w:color w:val="000000"/>
          <w:sz w:val="21"/>
          <w:szCs w:val="21"/>
        </w:rPr>
        <w:br/>
        <w:t>Kuchi-kuchi-koo. *胳肢婴儿时用。大人有时开玩笑时也用。 </w:t>
      </w:r>
      <w:r w:rsidRPr="00AB4FD5">
        <w:rPr>
          <w:color w:val="000000"/>
          <w:sz w:val="21"/>
          <w:szCs w:val="21"/>
        </w:rPr>
        <w:br/>
        <w:t>我们来投球吧。 </w:t>
      </w:r>
      <w:r w:rsidRPr="00AB4FD5">
        <w:rPr>
          <w:color w:val="000000"/>
          <w:sz w:val="21"/>
          <w:szCs w:val="21"/>
        </w:rPr>
        <w:br/>
        <w:t>Let's play catch.</w:t>
      </w:r>
      <w:r w:rsidRPr="00AB4FD5">
        <w:rPr>
          <w:color w:val="000000"/>
          <w:sz w:val="21"/>
          <w:szCs w:val="21"/>
        </w:rPr>
        <w:br/>
        <w:t>Let's play catch. (我们来投球吧。)</w:t>
      </w:r>
      <w:r w:rsidRPr="00AB4FD5">
        <w:rPr>
          <w:color w:val="000000"/>
          <w:sz w:val="21"/>
          <w:szCs w:val="21"/>
        </w:rPr>
        <w:br/>
        <w:t>Great! (好呀!)</w:t>
      </w:r>
      <w:r w:rsidRPr="00AB4FD5">
        <w:rPr>
          <w:color w:val="000000"/>
          <w:sz w:val="21"/>
          <w:szCs w:val="21"/>
        </w:rPr>
        <w:br/>
        <w:t>Let's play ball. </w:t>
      </w:r>
      <w:r w:rsidRPr="00AB4FD5">
        <w:rPr>
          <w:color w:val="000000"/>
          <w:sz w:val="21"/>
          <w:szCs w:val="21"/>
        </w:rPr>
        <w:br/>
        <w:t>漏水了。 </w:t>
      </w:r>
      <w:r w:rsidRPr="00AB4FD5">
        <w:rPr>
          <w:color w:val="000000"/>
          <w:sz w:val="21"/>
          <w:szCs w:val="21"/>
        </w:rPr>
        <w:br/>
        <w:t>The water is leaking.</w:t>
      </w:r>
      <w:r w:rsidRPr="00AB4FD5">
        <w:rPr>
          <w:color w:val="000000"/>
          <w:sz w:val="21"/>
          <w:szCs w:val="21"/>
        </w:rPr>
        <w:br/>
        <w:t>The pipe is leaking. (水管漏了。) </w:t>
      </w:r>
      <w:r w:rsidRPr="00AB4FD5">
        <w:rPr>
          <w:color w:val="000000"/>
          <w:sz w:val="21"/>
          <w:szCs w:val="21"/>
        </w:rPr>
        <w:br/>
        <w:t>全是灰呀。 </w:t>
      </w:r>
      <w:r w:rsidRPr="00AB4FD5">
        <w:rPr>
          <w:color w:val="000000"/>
          <w:sz w:val="21"/>
          <w:szCs w:val="21"/>
        </w:rPr>
        <w:br/>
        <w:t>It's so dusty. *dusty“到处都是灰尘”、“沾满尘土”。</w:t>
      </w:r>
      <w:r w:rsidRPr="00AB4FD5">
        <w:rPr>
          <w:color w:val="000000"/>
          <w:sz w:val="21"/>
          <w:szCs w:val="21"/>
        </w:rPr>
        <w:br/>
        <w:t>It's so dusty. (都是灰啊!)</w:t>
      </w:r>
      <w:r w:rsidRPr="00AB4FD5">
        <w:rPr>
          <w:color w:val="000000"/>
          <w:sz w:val="21"/>
          <w:szCs w:val="21"/>
        </w:rPr>
        <w:br/>
        <w:t>I didn't notice. (我倒没注意。)</w:t>
      </w:r>
      <w:r w:rsidRPr="00AB4FD5">
        <w:rPr>
          <w:color w:val="000000"/>
          <w:sz w:val="21"/>
          <w:szCs w:val="21"/>
        </w:rPr>
        <w:br/>
        <w:t>It needs to be dusted. (得扫扫了。) </w:t>
      </w:r>
      <w:r w:rsidRPr="00AB4FD5">
        <w:rPr>
          <w:color w:val="000000"/>
          <w:sz w:val="21"/>
          <w:szCs w:val="21"/>
        </w:rPr>
        <w:br/>
        <w:t>这间屋子通风真差。 </w:t>
      </w:r>
      <w:r w:rsidRPr="00AB4FD5">
        <w:rPr>
          <w:color w:val="000000"/>
          <w:sz w:val="21"/>
          <w:szCs w:val="21"/>
        </w:rPr>
        <w:br/>
        <w:t>It's stuffy in this room. *stuffy 房间等地方“通风不好”、“憋闷得慌”。</w:t>
      </w:r>
      <w:r w:rsidRPr="00AB4FD5">
        <w:rPr>
          <w:color w:val="000000"/>
          <w:sz w:val="21"/>
          <w:szCs w:val="21"/>
        </w:rPr>
        <w:br/>
        <w:t>The air is thick. (这里真闷。)</w:t>
      </w:r>
      <w:r w:rsidRPr="00AB4FD5">
        <w:rPr>
          <w:color w:val="000000"/>
          <w:sz w:val="21"/>
          <w:szCs w:val="21"/>
        </w:rPr>
        <w:br/>
        <w:t>I can't breathe in this room. (这屋让人喘不过气</w:t>
      </w:r>
      <w:r w:rsidRPr="00AB4FD5">
        <w:rPr>
          <w:color w:val="000000"/>
          <w:sz w:val="21"/>
          <w:szCs w:val="21"/>
        </w:rPr>
        <w:lastRenderedPageBreak/>
        <w:t>来。)</w:t>
      </w:r>
      <w:r w:rsidRPr="00AB4FD5">
        <w:rPr>
          <w:color w:val="000000"/>
          <w:sz w:val="21"/>
          <w:szCs w:val="21"/>
        </w:rPr>
        <w:br/>
        <w:t>The air is dense. (空气混浊。) </w:t>
      </w:r>
      <w:r w:rsidRPr="00AB4FD5">
        <w:rPr>
          <w:color w:val="000000"/>
          <w:sz w:val="21"/>
          <w:szCs w:val="21"/>
        </w:rPr>
        <w:br/>
        <w:t>这个房间很通风。 </w:t>
      </w:r>
      <w:r w:rsidRPr="00AB4FD5">
        <w:rPr>
          <w:color w:val="000000"/>
          <w:sz w:val="21"/>
          <w:szCs w:val="21"/>
        </w:rPr>
        <w:br/>
        <w:t>It's drafty in this room. *drafty “有穿堂风的”。 </w:t>
      </w:r>
      <w:r w:rsidRPr="00AB4FD5">
        <w:rPr>
          <w:color w:val="000000"/>
          <w:sz w:val="21"/>
          <w:szCs w:val="21"/>
        </w:rPr>
        <w:br/>
        <w:t>你能去喂喂狗吗? </w:t>
      </w:r>
      <w:r w:rsidRPr="00AB4FD5">
        <w:rPr>
          <w:color w:val="000000"/>
          <w:sz w:val="21"/>
          <w:szCs w:val="21"/>
        </w:rPr>
        <w:br/>
        <w:t>Will you feed the dog? *feed “喂食”。</w:t>
      </w:r>
      <w:r w:rsidRPr="00AB4FD5">
        <w:rPr>
          <w:color w:val="000000"/>
          <w:sz w:val="21"/>
          <w:szCs w:val="21"/>
        </w:rPr>
        <w:br/>
        <w:t>Please give the dog some food. </w:t>
      </w:r>
      <w:r w:rsidRPr="00AB4FD5">
        <w:rPr>
          <w:color w:val="000000"/>
          <w:sz w:val="21"/>
          <w:szCs w:val="21"/>
        </w:rPr>
        <w:br/>
        <w:t>你去遛遛狗吧? </w:t>
      </w:r>
      <w:r w:rsidRPr="00AB4FD5">
        <w:rPr>
          <w:color w:val="000000"/>
          <w:sz w:val="21"/>
          <w:szCs w:val="21"/>
        </w:rPr>
        <w:br/>
        <w:t>Will you take the dog for a walk? </w:t>
      </w:r>
      <w:r w:rsidRPr="00AB4FD5">
        <w:rPr>
          <w:color w:val="000000"/>
          <w:sz w:val="21"/>
          <w:szCs w:val="21"/>
        </w:rPr>
        <w:br/>
        <w:t>帮我照看一下弟弟和妹妹啊。</w:t>
      </w:r>
      <w:r w:rsidRPr="00AB4FD5">
        <w:rPr>
          <w:color w:val="000000"/>
          <w:sz w:val="21"/>
          <w:szCs w:val="21"/>
        </w:rPr>
        <w:br/>
        <w:t>Take care of my brother and sister.</w:t>
      </w:r>
      <w:r w:rsidRPr="00AB4FD5">
        <w:rPr>
          <w:color w:val="000000"/>
          <w:sz w:val="21"/>
          <w:szCs w:val="21"/>
        </w:rPr>
        <w:br/>
        <w:t>Take care of my brother and sister. (帮我照看一下弟弟和妹妹。)</w:t>
      </w:r>
      <w:r w:rsidRPr="00AB4FD5">
        <w:rPr>
          <w:color w:val="000000"/>
          <w:sz w:val="21"/>
          <w:szCs w:val="21"/>
        </w:rPr>
        <w:br/>
        <w:t>You bet. (放心吧。)</w:t>
      </w:r>
      <w:r w:rsidRPr="00AB4FD5">
        <w:rPr>
          <w:color w:val="000000"/>
          <w:sz w:val="21"/>
          <w:szCs w:val="21"/>
        </w:rPr>
        <w:br/>
        <w:t>请(给植物)浇点水。 </w:t>
      </w:r>
      <w:r w:rsidRPr="00AB4FD5">
        <w:rPr>
          <w:color w:val="000000"/>
          <w:sz w:val="21"/>
          <w:szCs w:val="21"/>
        </w:rPr>
        <w:br/>
        <w:t>Please water the plants. *water在这里是动词“浇水，洒水”。</w:t>
      </w:r>
      <w:r w:rsidRPr="00AB4FD5">
        <w:rPr>
          <w:color w:val="000000"/>
          <w:sz w:val="21"/>
          <w:szCs w:val="21"/>
        </w:rPr>
        <w:br/>
        <w:t>Can I help? (要我帮忙吗?)</w:t>
      </w:r>
      <w:r w:rsidRPr="00AB4FD5">
        <w:rPr>
          <w:color w:val="000000"/>
          <w:sz w:val="21"/>
          <w:szCs w:val="21"/>
        </w:rPr>
        <w:br/>
        <w:t>Yes, please water the plants. (好吧，请帮我给花浇浇水。) </w:t>
      </w:r>
      <w:r w:rsidRPr="00AB4FD5">
        <w:rPr>
          <w:color w:val="000000"/>
          <w:sz w:val="21"/>
          <w:szCs w:val="21"/>
        </w:rPr>
        <w:br/>
        <w:t>啊!怎么这么乱呀! </w:t>
      </w:r>
      <w:r w:rsidRPr="00AB4FD5">
        <w:rPr>
          <w:color w:val="000000"/>
          <w:sz w:val="21"/>
          <w:szCs w:val="21"/>
        </w:rPr>
        <w:br/>
        <w:t>What a mess! *母亲看到孩子们的房间时常说的一句话。</w:t>
      </w:r>
      <w:r w:rsidRPr="00AB4FD5">
        <w:rPr>
          <w:color w:val="000000"/>
          <w:sz w:val="21"/>
          <w:szCs w:val="21"/>
        </w:rPr>
        <w:br/>
        <w:t>Look at the mess!</w:t>
      </w:r>
      <w:r w:rsidRPr="00AB4FD5">
        <w:rPr>
          <w:color w:val="000000"/>
          <w:sz w:val="21"/>
          <w:szCs w:val="21"/>
        </w:rPr>
        <w:br/>
        <w:t>What a pigsty! * 含有脏得像个猪窝的语气。 </w:t>
      </w:r>
      <w:r w:rsidRPr="00AB4FD5">
        <w:rPr>
          <w:color w:val="000000"/>
          <w:sz w:val="21"/>
          <w:szCs w:val="21"/>
        </w:rPr>
        <w:br/>
        <w:t>帮帮我吧。 </w:t>
      </w:r>
      <w:r w:rsidRPr="00AB4FD5">
        <w:rPr>
          <w:color w:val="000000"/>
          <w:sz w:val="21"/>
          <w:szCs w:val="21"/>
        </w:rPr>
        <w:br/>
        <w:t>Help me.</w:t>
      </w:r>
      <w:r w:rsidRPr="00AB4FD5">
        <w:rPr>
          <w:color w:val="000000"/>
          <w:sz w:val="21"/>
          <w:szCs w:val="21"/>
        </w:rPr>
        <w:br/>
        <w:t>Help me. (帮帮我吧。)</w:t>
      </w:r>
      <w:r w:rsidRPr="00AB4FD5">
        <w:rPr>
          <w:color w:val="000000"/>
          <w:sz w:val="21"/>
          <w:szCs w:val="21"/>
        </w:rPr>
        <w:br/>
        <w:t>What do you want me to do? (我能帮你做什么呢?) </w:t>
      </w:r>
      <w:r w:rsidRPr="00AB4FD5">
        <w:rPr>
          <w:color w:val="000000"/>
          <w:sz w:val="21"/>
          <w:szCs w:val="21"/>
        </w:rPr>
        <w:br/>
        <w:t>把你的屋子收拾收拾。 </w:t>
      </w:r>
      <w:r w:rsidRPr="00AB4FD5">
        <w:rPr>
          <w:color w:val="000000"/>
          <w:sz w:val="21"/>
          <w:szCs w:val="21"/>
        </w:rPr>
        <w:br/>
        <w:t>Clean up your room.</w:t>
      </w:r>
      <w:r w:rsidRPr="00AB4FD5">
        <w:rPr>
          <w:color w:val="000000"/>
          <w:sz w:val="21"/>
          <w:szCs w:val="21"/>
        </w:rPr>
        <w:br/>
        <w:t>Clean up your room. (把你的屋子收拾收拾。)</w:t>
      </w:r>
      <w:r w:rsidRPr="00AB4FD5">
        <w:rPr>
          <w:color w:val="000000"/>
          <w:sz w:val="21"/>
          <w:szCs w:val="21"/>
        </w:rPr>
        <w:br/>
        <w:t>But I'm watching TV now. (可我正在看电视呢。)</w:t>
      </w:r>
      <w:r w:rsidRPr="00AB4FD5">
        <w:rPr>
          <w:color w:val="000000"/>
          <w:sz w:val="21"/>
          <w:szCs w:val="21"/>
        </w:rPr>
        <w:br/>
        <w:t>Straighten up your room.</w:t>
      </w:r>
      <w:r w:rsidRPr="00AB4FD5">
        <w:rPr>
          <w:color w:val="000000"/>
          <w:sz w:val="21"/>
          <w:szCs w:val="21"/>
        </w:rPr>
        <w:br/>
        <w:t>Tidy up the room. </w:t>
      </w:r>
      <w:r w:rsidRPr="00AB4FD5">
        <w:rPr>
          <w:color w:val="000000"/>
          <w:sz w:val="21"/>
          <w:szCs w:val="21"/>
        </w:rPr>
        <w:br/>
        <w:t>帮我打扫打扫卫生。 </w:t>
      </w:r>
      <w:r w:rsidRPr="00AB4FD5">
        <w:rPr>
          <w:color w:val="000000"/>
          <w:sz w:val="21"/>
          <w:szCs w:val="21"/>
        </w:rPr>
        <w:br/>
        <w:t>Help me clean up the house. </w:t>
      </w:r>
      <w:r w:rsidRPr="00AB4FD5">
        <w:rPr>
          <w:color w:val="000000"/>
          <w:sz w:val="21"/>
          <w:szCs w:val="21"/>
        </w:rPr>
        <w:br/>
        <w:t>洗涤灵用完了。 </w:t>
      </w:r>
      <w:r w:rsidRPr="00AB4FD5">
        <w:rPr>
          <w:color w:val="000000"/>
          <w:sz w:val="21"/>
          <w:szCs w:val="21"/>
        </w:rPr>
        <w:br/>
        <w:t>We're out of dish detergent. *“洗衣粉”是laundry detergent。</w:t>
      </w:r>
      <w:r w:rsidRPr="00AB4FD5">
        <w:rPr>
          <w:color w:val="000000"/>
          <w:sz w:val="21"/>
          <w:szCs w:val="21"/>
        </w:rPr>
        <w:br/>
        <w:t>We're out of dish detergent. (洗涤灵用完啦。)</w:t>
      </w:r>
      <w:r w:rsidRPr="00AB4FD5">
        <w:rPr>
          <w:color w:val="000000"/>
          <w:sz w:val="21"/>
          <w:szCs w:val="21"/>
        </w:rPr>
        <w:br/>
        <w:t>I'll go get more. (那我去买一瓶。) </w:t>
      </w:r>
      <w:r w:rsidRPr="00AB4FD5">
        <w:rPr>
          <w:color w:val="000000"/>
          <w:sz w:val="21"/>
          <w:szCs w:val="21"/>
        </w:rPr>
        <w:br/>
        <w:t>你能把衣服晾上吗? </w:t>
      </w:r>
      <w:r w:rsidRPr="00AB4FD5">
        <w:rPr>
          <w:color w:val="000000"/>
          <w:sz w:val="21"/>
          <w:szCs w:val="21"/>
        </w:rPr>
        <w:br/>
        <w:t>Would you put up the clothes to dry?</w:t>
      </w:r>
      <w:r w:rsidRPr="00AB4FD5">
        <w:rPr>
          <w:color w:val="000000"/>
          <w:sz w:val="21"/>
          <w:szCs w:val="21"/>
        </w:rPr>
        <w:br/>
      </w:r>
      <w:r w:rsidRPr="00AB4FD5">
        <w:rPr>
          <w:color w:val="000000"/>
          <w:sz w:val="21"/>
          <w:szCs w:val="21"/>
        </w:rPr>
        <w:t>*put up是“向上挂”的意思，但在这里表示“晾衣服”。 </w:t>
      </w:r>
      <w:r w:rsidRPr="00AB4FD5">
        <w:rPr>
          <w:color w:val="000000"/>
          <w:sz w:val="21"/>
          <w:szCs w:val="21"/>
        </w:rPr>
        <w:br/>
        <w:t>你能帮我把衣服叠起来吗? </w:t>
      </w:r>
      <w:r w:rsidRPr="00AB4FD5">
        <w:rPr>
          <w:color w:val="000000"/>
          <w:sz w:val="21"/>
          <w:szCs w:val="21"/>
        </w:rPr>
        <w:br/>
        <w:t>Will you help me fold up the clothes? *fold up“叠整齐”。</w:t>
      </w:r>
      <w:r w:rsidRPr="00AB4FD5">
        <w:rPr>
          <w:color w:val="000000"/>
          <w:sz w:val="21"/>
          <w:szCs w:val="21"/>
        </w:rPr>
        <w:br/>
        <w:t>把地扫扫。 </w:t>
      </w:r>
      <w:r w:rsidRPr="00AB4FD5">
        <w:rPr>
          <w:color w:val="000000"/>
          <w:sz w:val="21"/>
          <w:szCs w:val="21"/>
        </w:rPr>
        <w:br/>
        <w:t>Please sweep the floor. *sweep“扫”、“打扫”。 </w:t>
      </w:r>
      <w:r w:rsidRPr="00AB4FD5">
        <w:rPr>
          <w:color w:val="000000"/>
          <w:sz w:val="21"/>
          <w:szCs w:val="21"/>
        </w:rPr>
        <w:br/>
        <w:t>把厨房的池子洗干净。 </w:t>
      </w:r>
      <w:r w:rsidRPr="00AB4FD5">
        <w:rPr>
          <w:color w:val="000000"/>
          <w:sz w:val="21"/>
          <w:szCs w:val="21"/>
        </w:rPr>
        <w:br/>
        <w:t>Please scrub the sink. *“洗”一般用动词wash和clean来表示，但是“使劲搓洗”这一动作，用scrub表示最合适。 </w:t>
      </w:r>
      <w:r w:rsidRPr="00AB4FD5">
        <w:rPr>
          <w:color w:val="000000"/>
          <w:sz w:val="21"/>
          <w:szCs w:val="21"/>
        </w:rPr>
        <w:br/>
        <w:t>我得用吸尘器吸吸我房间了。 </w:t>
      </w:r>
      <w:r w:rsidRPr="00AB4FD5">
        <w:rPr>
          <w:color w:val="000000"/>
          <w:sz w:val="21"/>
          <w:szCs w:val="21"/>
        </w:rPr>
        <w:br/>
        <w:t>I have to vacuum my room. *vacuum“用吸尘器打扫”。 </w:t>
      </w:r>
      <w:r w:rsidRPr="00AB4FD5">
        <w:rPr>
          <w:color w:val="000000"/>
          <w:sz w:val="21"/>
          <w:szCs w:val="21"/>
        </w:rPr>
        <w:br/>
        <w:t>掸掸柜子上的土。 </w:t>
      </w:r>
      <w:r w:rsidRPr="00AB4FD5">
        <w:rPr>
          <w:color w:val="000000"/>
          <w:sz w:val="21"/>
          <w:szCs w:val="21"/>
        </w:rPr>
        <w:br/>
        <w:t>Please dust the shelves. *dust“掸土”。</w:t>
      </w:r>
      <w:r w:rsidRPr="00AB4FD5">
        <w:rPr>
          <w:color w:val="000000"/>
          <w:sz w:val="21"/>
          <w:szCs w:val="21"/>
        </w:rPr>
        <w:br/>
        <w:t>Please wipe the shelves. (请擦一擦柜子。) </w:t>
      </w:r>
      <w:r w:rsidRPr="00AB4FD5">
        <w:rPr>
          <w:color w:val="000000"/>
          <w:sz w:val="21"/>
          <w:szCs w:val="21"/>
        </w:rPr>
        <w:br/>
        <w:t>请拖拖地。 </w:t>
      </w:r>
      <w:r w:rsidRPr="00AB4FD5">
        <w:rPr>
          <w:color w:val="000000"/>
          <w:sz w:val="21"/>
          <w:szCs w:val="21"/>
        </w:rPr>
        <w:br/>
        <w:t>Please mop the floor. </w:t>
      </w:r>
      <w:r w:rsidRPr="00AB4FD5">
        <w:rPr>
          <w:color w:val="000000"/>
          <w:sz w:val="21"/>
          <w:szCs w:val="21"/>
        </w:rPr>
        <w:br/>
        <w:t>你能把那件衬衫熨熨吗? </w:t>
      </w:r>
      <w:r w:rsidRPr="00AB4FD5">
        <w:rPr>
          <w:color w:val="000000"/>
          <w:sz w:val="21"/>
          <w:szCs w:val="21"/>
        </w:rPr>
        <w:br/>
        <w:t>Will you iron the shirt? </w:t>
      </w:r>
      <w:r w:rsidRPr="00AB4FD5">
        <w:rPr>
          <w:color w:val="000000"/>
          <w:sz w:val="21"/>
          <w:szCs w:val="21"/>
        </w:rPr>
        <w:br/>
        <w:t>我的裙子得熨了。 </w:t>
      </w:r>
      <w:r w:rsidRPr="00AB4FD5">
        <w:rPr>
          <w:color w:val="000000"/>
          <w:sz w:val="21"/>
          <w:szCs w:val="21"/>
        </w:rPr>
        <w:br/>
        <w:t>I have to iron my skirt. *iron不仅是名词，它还可以用作动词“熨”。 </w:t>
      </w:r>
      <w:r w:rsidRPr="00AB4FD5">
        <w:rPr>
          <w:color w:val="000000"/>
          <w:sz w:val="21"/>
          <w:szCs w:val="21"/>
        </w:rPr>
        <w:br/>
        <w:t>我们去超市买东西吧。</w:t>
      </w:r>
      <w:r w:rsidRPr="00AB4FD5">
        <w:rPr>
          <w:color w:val="000000"/>
          <w:sz w:val="21"/>
          <w:szCs w:val="21"/>
        </w:rPr>
        <w:br/>
        <w:t>Let's go grocery shopping.</w:t>
      </w:r>
      <w:r w:rsidRPr="00AB4FD5">
        <w:rPr>
          <w:color w:val="000000"/>
          <w:sz w:val="21"/>
          <w:szCs w:val="21"/>
        </w:rPr>
        <w:br/>
        <w:t>We need more milk. (还得再买点牛奶。)</w:t>
      </w:r>
      <w:r w:rsidRPr="00AB4FD5">
        <w:rPr>
          <w:color w:val="000000"/>
          <w:sz w:val="21"/>
          <w:szCs w:val="21"/>
        </w:rPr>
        <w:br/>
        <w:t>Let's go grocery shopping. (那我们去超市买吧。) </w:t>
      </w:r>
      <w:r w:rsidRPr="00AB4FD5">
        <w:rPr>
          <w:color w:val="000000"/>
          <w:sz w:val="21"/>
          <w:szCs w:val="21"/>
        </w:rPr>
        <w:br/>
        <w:t>公园里人挤人。 </w:t>
      </w:r>
      <w:r w:rsidRPr="00AB4FD5">
        <w:rPr>
          <w:color w:val="000000"/>
          <w:sz w:val="21"/>
          <w:szCs w:val="21"/>
        </w:rPr>
        <w:br/>
        <w:t>The park was crowded.</w:t>
      </w:r>
      <w:r w:rsidRPr="00AB4FD5">
        <w:rPr>
          <w:color w:val="000000"/>
          <w:sz w:val="21"/>
          <w:szCs w:val="21"/>
        </w:rPr>
        <w:br/>
        <w:t>The park was filled with people. </w:t>
      </w:r>
      <w:r w:rsidRPr="00AB4FD5">
        <w:rPr>
          <w:color w:val="000000"/>
          <w:sz w:val="21"/>
          <w:szCs w:val="21"/>
        </w:rPr>
        <w:br/>
        <w:t>今晚能帮我照看一下孩子吗? </w:t>
      </w:r>
      <w:r w:rsidRPr="00AB4FD5">
        <w:rPr>
          <w:color w:val="000000"/>
          <w:sz w:val="21"/>
          <w:szCs w:val="21"/>
        </w:rPr>
        <w:br/>
        <w:t>Can you baby-sit tonight? *baby-sit“父母不在时帮忙照顾孩子”。</w:t>
      </w:r>
      <w:r w:rsidRPr="00AB4FD5">
        <w:rPr>
          <w:color w:val="000000"/>
          <w:sz w:val="21"/>
          <w:szCs w:val="21"/>
        </w:rPr>
        <w:br/>
        <w:t>Can you baby-sit tonight? (今晚能帮我照看一下孩子吗?)</w:t>
      </w:r>
      <w:r w:rsidRPr="00AB4FD5">
        <w:rPr>
          <w:color w:val="000000"/>
          <w:sz w:val="21"/>
          <w:szCs w:val="21"/>
        </w:rPr>
        <w:br/>
        <w:t>Sure I can. (当然可以。)</w:t>
      </w:r>
      <w:r w:rsidRPr="00AB4FD5">
        <w:rPr>
          <w:color w:val="000000"/>
          <w:sz w:val="21"/>
          <w:szCs w:val="21"/>
        </w:rPr>
        <w:br/>
      </w:r>
      <w:r w:rsidRPr="00AB4FD5">
        <w:rPr>
          <w:color w:val="000000"/>
          <w:sz w:val="21"/>
          <w:szCs w:val="21"/>
        </w:rPr>
        <w:br/>
        <w:t>●送礼物</w:t>
      </w:r>
      <w:r w:rsidRPr="00AB4FD5">
        <w:rPr>
          <w:color w:val="000000"/>
          <w:sz w:val="21"/>
          <w:szCs w:val="21"/>
        </w:rPr>
        <w:br/>
        <w:t>这是送给你的。 </w:t>
      </w:r>
      <w:r w:rsidRPr="00AB4FD5">
        <w:rPr>
          <w:color w:val="000000"/>
          <w:sz w:val="21"/>
          <w:szCs w:val="21"/>
        </w:rPr>
        <w:br/>
        <w:t>This is for you.</w:t>
      </w:r>
      <w:r w:rsidRPr="00AB4FD5">
        <w:rPr>
          <w:color w:val="000000"/>
          <w:sz w:val="21"/>
          <w:szCs w:val="21"/>
        </w:rPr>
        <w:br/>
        <w:t>This is for you. (这是送给你的。)</w:t>
      </w:r>
      <w:r w:rsidRPr="00AB4FD5">
        <w:rPr>
          <w:color w:val="000000"/>
          <w:sz w:val="21"/>
          <w:szCs w:val="21"/>
        </w:rPr>
        <w:br/>
        <w:t>That's very nice of you. (太谢谢你啦。)</w:t>
      </w:r>
      <w:r w:rsidRPr="00AB4FD5">
        <w:rPr>
          <w:color w:val="000000"/>
          <w:sz w:val="21"/>
          <w:szCs w:val="21"/>
        </w:rPr>
        <w:br/>
        <w:t>Here's something for you.</w:t>
      </w:r>
      <w:r w:rsidRPr="00AB4FD5">
        <w:rPr>
          <w:color w:val="000000"/>
          <w:sz w:val="21"/>
          <w:szCs w:val="21"/>
        </w:rPr>
        <w:br/>
      </w:r>
      <w:r w:rsidRPr="00AB4FD5">
        <w:rPr>
          <w:color w:val="000000"/>
          <w:sz w:val="21"/>
          <w:szCs w:val="21"/>
        </w:rPr>
        <w:lastRenderedPageBreak/>
        <w:t>I got this for you. </w:t>
      </w:r>
      <w:r w:rsidRPr="00AB4FD5">
        <w:rPr>
          <w:color w:val="000000"/>
          <w:sz w:val="21"/>
          <w:szCs w:val="21"/>
        </w:rPr>
        <w:br/>
        <w:t>这是你的那份。 </w:t>
      </w:r>
      <w:r w:rsidRPr="00AB4FD5">
        <w:rPr>
          <w:color w:val="000000"/>
          <w:sz w:val="21"/>
          <w:szCs w:val="21"/>
        </w:rPr>
        <w:br/>
        <w:t>This is your share. *share“(一个一个分开的)分成的份儿，分开”。</w:t>
      </w:r>
      <w:r w:rsidRPr="00AB4FD5">
        <w:rPr>
          <w:color w:val="000000"/>
          <w:sz w:val="21"/>
          <w:szCs w:val="21"/>
        </w:rPr>
        <w:br/>
        <w:t>This is your portion.</w:t>
      </w:r>
      <w:r w:rsidRPr="00AB4FD5">
        <w:rPr>
          <w:color w:val="000000"/>
          <w:sz w:val="21"/>
          <w:szCs w:val="21"/>
        </w:rPr>
        <w:br/>
        <w:t>This is your part.</w:t>
      </w:r>
      <w:r w:rsidRPr="00AB4FD5">
        <w:rPr>
          <w:color w:val="000000"/>
          <w:sz w:val="21"/>
          <w:szCs w:val="21"/>
        </w:rPr>
        <w:br/>
        <w:t>This portion is for you. </w:t>
      </w:r>
      <w:r w:rsidRPr="00AB4FD5">
        <w:rPr>
          <w:color w:val="000000"/>
          <w:sz w:val="21"/>
          <w:szCs w:val="21"/>
        </w:rPr>
        <w:br/>
        <w:t>过生日想要什么礼物? </w:t>
      </w:r>
      <w:r w:rsidRPr="00AB4FD5">
        <w:rPr>
          <w:color w:val="000000"/>
          <w:sz w:val="21"/>
          <w:szCs w:val="21"/>
        </w:rPr>
        <w:br/>
        <w:t>What do you want for your birthday?</w:t>
      </w:r>
      <w:r w:rsidRPr="00AB4FD5">
        <w:rPr>
          <w:color w:val="000000"/>
          <w:sz w:val="21"/>
          <w:szCs w:val="21"/>
        </w:rPr>
        <w:br/>
        <w:t>What do you want for your birthday? (过生日想要什么礼物?)</w:t>
      </w:r>
      <w:r w:rsidRPr="00AB4FD5">
        <w:rPr>
          <w:color w:val="000000"/>
          <w:sz w:val="21"/>
          <w:szCs w:val="21"/>
        </w:rPr>
        <w:br/>
        <w:t>I want gloves. (我想要副手套。)</w:t>
      </w:r>
      <w:r w:rsidRPr="00AB4FD5">
        <w:rPr>
          <w:color w:val="000000"/>
          <w:sz w:val="21"/>
          <w:szCs w:val="21"/>
        </w:rPr>
        <w:br/>
        <w:t>噢，来喽! </w:t>
      </w:r>
      <w:r w:rsidRPr="00AB4FD5">
        <w:rPr>
          <w:color w:val="000000"/>
          <w:sz w:val="21"/>
          <w:szCs w:val="21"/>
        </w:rPr>
        <w:br/>
        <w:t>Ta-dah! *把礼物等送到别人面前时的一种表达方式。</w:t>
      </w:r>
      <w:r w:rsidRPr="00AB4FD5">
        <w:rPr>
          <w:color w:val="000000"/>
          <w:sz w:val="21"/>
          <w:szCs w:val="21"/>
        </w:rPr>
        <w:br/>
        <w:t>Here you are! (请收下。)</w:t>
      </w:r>
      <w:r w:rsidRPr="00AB4FD5">
        <w:rPr>
          <w:color w:val="000000"/>
          <w:sz w:val="21"/>
          <w:szCs w:val="21"/>
        </w:rPr>
        <w:br/>
        <w:t>Here you have it!</w:t>
      </w:r>
      <w:r w:rsidRPr="00AB4FD5">
        <w:rPr>
          <w:color w:val="000000"/>
          <w:sz w:val="21"/>
          <w:szCs w:val="21"/>
        </w:rPr>
        <w:br/>
      </w:r>
      <w:r w:rsidRPr="00AB4FD5">
        <w:rPr>
          <w:color w:val="000000"/>
          <w:sz w:val="21"/>
          <w:szCs w:val="21"/>
        </w:rPr>
        <w:br/>
        <w:t>●生活习惯</w:t>
      </w:r>
      <w:r w:rsidRPr="00AB4FD5">
        <w:rPr>
          <w:color w:val="000000"/>
          <w:sz w:val="21"/>
          <w:szCs w:val="21"/>
        </w:rPr>
        <w:br/>
        <w:t>我经常下班以后运动。 </w:t>
      </w:r>
      <w:r w:rsidRPr="00AB4FD5">
        <w:rPr>
          <w:color w:val="000000"/>
          <w:sz w:val="21"/>
          <w:szCs w:val="21"/>
        </w:rPr>
        <w:br/>
        <w:t>I usually work out after work. *work out“训练，运动”。</w:t>
      </w:r>
      <w:r w:rsidRPr="00AB4FD5">
        <w:rPr>
          <w:color w:val="000000"/>
          <w:sz w:val="21"/>
          <w:szCs w:val="21"/>
        </w:rPr>
        <w:br/>
        <w:t>I usually go to the gym after work.</w:t>
      </w:r>
      <w:r w:rsidRPr="00AB4FD5">
        <w:rPr>
          <w:color w:val="000000"/>
          <w:sz w:val="21"/>
          <w:szCs w:val="21"/>
        </w:rPr>
        <w:br/>
        <w:t>I usually exercise after work. </w:t>
      </w:r>
      <w:r w:rsidRPr="00AB4FD5">
        <w:rPr>
          <w:color w:val="000000"/>
          <w:sz w:val="21"/>
          <w:szCs w:val="21"/>
        </w:rPr>
        <w:br/>
        <w:t>我开始慢跑锻炼。 </w:t>
      </w:r>
      <w:r w:rsidRPr="00AB4FD5">
        <w:rPr>
          <w:color w:val="000000"/>
          <w:sz w:val="21"/>
          <w:szCs w:val="21"/>
        </w:rPr>
        <w:br/>
        <w:t>I've started jogging.</w:t>
      </w:r>
      <w:r w:rsidRPr="00AB4FD5">
        <w:rPr>
          <w:color w:val="000000"/>
          <w:sz w:val="21"/>
          <w:szCs w:val="21"/>
        </w:rPr>
        <w:br/>
        <w:t>I've started jogging. (我开始慢跑锻炼。)</w:t>
      </w:r>
      <w:r w:rsidRPr="00AB4FD5">
        <w:rPr>
          <w:color w:val="000000"/>
          <w:sz w:val="21"/>
          <w:szCs w:val="21"/>
        </w:rPr>
        <w:br/>
        <w:t>Since when? (什么时候开始的?) </w:t>
      </w:r>
      <w:r w:rsidRPr="00AB4FD5">
        <w:rPr>
          <w:color w:val="000000"/>
          <w:sz w:val="21"/>
          <w:szCs w:val="21"/>
        </w:rPr>
        <w:br/>
        <w:t>我戒烟了。 </w:t>
      </w:r>
      <w:r w:rsidRPr="00AB4FD5">
        <w:rPr>
          <w:color w:val="000000"/>
          <w:sz w:val="21"/>
          <w:szCs w:val="21"/>
        </w:rPr>
        <w:br/>
        <w:t>I quit smoking. *quit“辞职，改变习惯”。</w:t>
      </w:r>
      <w:r w:rsidRPr="00AB4FD5">
        <w:rPr>
          <w:color w:val="000000"/>
          <w:sz w:val="21"/>
          <w:szCs w:val="21"/>
        </w:rPr>
        <w:br/>
        <w:t>No, thanks. I quit smoking. (不，谢谢，我已经戒了。)</w:t>
      </w:r>
      <w:r w:rsidRPr="00AB4FD5">
        <w:rPr>
          <w:color w:val="000000"/>
          <w:sz w:val="21"/>
          <w:szCs w:val="21"/>
        </w:rPr>
        <w:br/>
        <w:t>Good for you. (你真伟大。)</w:t>
      </w:r>
      <w:r w:rsidRPr="00AB4FD5">
        <w:rPr>
          <w:color w:val="000000"/>
          <w:sz w:val="21"/>
          <w:szCs w:val="21"/>
        </w:rPr>
        <w:br/>
        <w:t>I stopped smoking.</w:t>
      </w:r>
      <w:r w:rsidRPr="00AB4FD5">
        <w:rPr>
          <w:color w:val="000000"/>
          <w:sz w:val="21"/>
          <w:szCs w:val="21"/>
        </w:rPr>
        <w:br/>
        <w:t>I don't smoke anymore.</w:t>
      </w:r>
      <w:r w:rsidRPr="00AB4FD5">
        <w:rPr>
          <w:color w:val="000000"/>
          <w:sz w:val="21"/>
          <w:szCs w:val="21"/>
        </w:rPr>
        <w:br/>
        <w:t>I've become a non-smoker.</w:t>
      </w:r>
      <w:r w:rsidRPr="00AB4FD5">
        <w:rPr>
          <w:color w:val="000000"/>
          <w:sz w:val="21"/>
          <w:szCs w:val="21"/>
        </w:rPr>
        <w:br/>
        <w:t>I no longer smoke. </w:t>
      </w:r>
      <w:r w:rsidRPr="00AB4FD5">
        <w:rPr>
          <w:color w:val="000000"/>
          <w:sz w:val="21"/>
          <w:szCs w:val="21"/>
        </w:rPr>
        <w:br/>
        <w:t>你常做梦吗? </w:t>
      </w:r>
      <w:r w:rsidRPr="00AB4FD5">
        <w:rPr>
          <w:color w:val="000000"/>
          <w:sz w:val="21"/>
          <w:szCs w:val="21"/>
        </w:rPr>
        <w:br/>
        <w:t>Do you dream often?</w:t>
      </w:r>
      <w:r w:rsidRPr="00AB4FD5">
        <w:rPr>
          <w:color w:val="000000"/>
          <w:sz w:val="21"/>
          <w:szCs w:val="21"/>
        </w:rPr>
        <w:br/>
        <w:t>Do you often have dreams?</w:t>
      </w:r>
      <w:r w:rsidRPr="00AB4FD5">
        <w:rPr>
          <w:color w:val="000000"/>
          <w:sz w:val="21"/>
          <w:szCs w:val="21"/>
        </w:rPr>
        <w:br/>
        <w:t>Do you dream a lot? </w:t>
      </w:r>
      <w:r w:rsidRPr="00AB4FD5">
        <w:rPr>
          <w:color w:val="000000"/>
          <w:sz w:val="21"/>
          <w:szCs w:val="21"/>
        </w:rPr>
        <w:br/>
        <w:t>最近我总是丢三落四的。 </w:t>
      </w:r>
      <w:r w:rsidRPr="00AB4FD5">
        <w:rPr>
          <w:color w:val="000000"/>
          <w:sz w:val="21"/>
          <w:szCs w:val="21"/>
        </w:rPr>
        <w:br/>
        <w:t>I've been forgetful lately.</w:t>
      </w:r>
      <w:r w:rsidRPr="00AB4FD5">
        <w:rPr>
          <w:color w:val="000000"/>
          <w:sz w:val="21"/>
          <w:szCs w:val="21"/>
        </w:rPr>
        <w:br/>
        <w:t>I've been forgetful these days.</w:t>
      </w:r>
      <w:r w:rsidRPr="00AB4FD5">
        <w:rPr>
          <w:color w:val="000000"/>
          <w:sz w:val="21"/>
          <w:szCs w:val="21"/>
        </w:rPr>
        <w:br/>
      </w:r>
      <w:r w:rsidRPr="00AB4FD5">
        <w:rPr>
          <w:color w:val="000000"/>
          <w:sz w:val="21"/>
          <w:szCs w:val="21"/>
        </w:rPr>
        <w:br/>
        <w:t>●理财</w:t>
      </w:r>
      <w:r w:rsidRPr="00AB4FD5">
        <w:rPr>
          <w:color w:val="000000"/>
          <w:sz w:val="21"/>
          <w:szCs w:val="21"/>
        </w:rPr>
        <w:br/>
      </w:r>
      <w:r w:rsidRPr="00AB4FD5">
        <w:rPr>
          <w:color w:val="000000"/>
          <w:sz w:val="21"/>
          <w:szCs w:val="21"/>
        </w:rPr>
        <w:t>什么时候到期? </w:t>
      </w:r>
      <w:r w:rsidRPr="00AB4FD5">
        <w:rPr>
          <w:color w:val="000000"/>
          <w:sz w:val="21"/>
          <w:szCs w:val="21"/>
        </w:rPr>
        <w:br/>
        <w:t>When is this due? *due“必须支付”、“支付期限到了”。日常生活中常使用带有due的表达方式。</w:t>
      </w:r>
      <w:r w:rsidRPr="00AB4FD5">
        <w:rPr>
          <w:color w:val="000000"/>
          <w:sz w:val="21"/>
          <w:szCs w:val="21"/>
        </w:rPr>
        <w:br/>
        <w:t>Here's the phone bill. (这是电话费通知单。)</w:t>
      </w:r>
      <w:r w:rsidRPr="00AB4FD5">
        <w:rPr>
          <w:color w:val="000000"/>
          <w:sz w:val="21"/>
          <w:szCs w:val="21"/>
        </w:rPr>
        <w:br/>
        <w:t>When is this due? (交费截止到什么时候?)</w:t>
      </w:r>
      <w:r w:rsidRPr="00AB4FD5">
        <w:rPr>
          <w:color w:val="000000"/>
          <w:sz w:val="21"/>
          <w:szCs w:val="21"/>
        </w:rPr>
        <w:br/>
        <w:t>When is the rent due? (房租截止到几号?)</w:t>
      </w:r>
      <w:r w:rsidRPr="00AB4FD5">
        <w:rPr>
          <w:color w:val="000000"/>
          <w:sz w:val="21"/>
          <w:szCs w:val="21"/>
        </w:rPr>
        <w:br/>
        <w:t>When is the paper due? (交论文的时间截止到几号?)</w:t>
      </w:r>
      <w:r w:rsidRPr="00AB4FD5">
        <w:rPr>
          <w:color w:val="000000"/>
          <w:sz w:val="21"/>
          <w:szCs w:val="21"/>
        </w:rPr>
        <w:br/>
        <w:t>When is the last day I can pay for this?</w:t>
      </w:r>
      <w:r w:rsidRPr="00AB4FD5">
        <w:rPr>
          <w:color w:val="000000"/>
          <w:sz w:val="21"/>
          <w:szCs w:val="21"/>
        </w:rPr>
        <w:br/>
        <w:t>How long is the pay period?</w:t>
      </w:r>
      <w:r w:rsidRPr="00AB4FD5">
        <w:rPr>
          <w:color w:val="000000"/>
          <w:sz w:val="21"/>
          <w:szCs w:val="21"/>
        </w:rPr>
        <w:br/>
        <w:t>When do I have to pay this by?</w:t>
      </w:r>
      <w:r w:rsidRPr="00AB4FD5">
        <w:rPr>
          <w:color w:val="000000"/>
          <w:sz w:val="21"/>
          <w:szCs w:val="21"/>
        </w:rPr>
        <w:br/>
        <w:t>When does this have to be finished by? </w:t>
      </w:r>
      <w:r w:rsidRPr="00AB4FD5">
        <w:rPr>
          <w:color w:val="000000"/>
          <w:sz w:val="21"/>
          <w:szCs w:val="21"/>
        </w:rPr>
        <w:br/>
        <w:t>交费日期截止到30号。</w:t>
      </w:r>
      <w:r w:rsidRPr="00AB4FD5">
        <w:rPr>
          <w:color w:val="000000"/>
          <w:sz w:val="21"/>
          <w:szCs w:val="21"/>
        </w:rPr>
        <w:br/>
        <w:t>It's due on the thirtieth. </w:t>
      </w:r>
      <w:r w:rsidRPr="00AB4FD5">
        <w:rPr>
          <w:color w:val="000000"/>
          <w:sz w:val="21"/>
          <w:szCs w:val="21"/>
        </w:rPr>
        <w:br/>
        <w:t>能帮我换一下零钱吗? </w:t>
      </w:r>
      <w:r w:rsidRPr="00AB4FD5">
        <w:rPr>
          <w:color w:val="000000"/>
          <w:sz w:val="21"/>
          <w:szCs w:val="21"/>
        </w:rPr>
        <w:br/>
        <w:t>Could you give me change? * change 也有“零钱”的意思。</w:t>
      </w:r>
      <w:r w:rsidRPr="00AB4FD5">
        <w:rPr>
          <w:color w:val="000000"/>
          <w:sz w:val="21"/>
          <w:szCs w:val="21"/>
        </w:rPr>
        <w:br/>
        <w:t>Can you change this?</w:t>
      </w:r>
      <w:r w:rsidRPr="00AB4FD5">
        <w:rPr>
          <w:color w:val="000000"/>
          <w:sz w:val="21"/>
          <w:szCs w:val="21"/>
        </w:rPr>
        <w:br/>
        <w:t>Could I have change? </w:t>
      </w:r>
      <w:r w:rsidRPr="00AB4FD5">
        <w:rPr>
          <w:color w:val="000000"/>
          <w:sz w:val="21"/>
          <w:szCs w:val="21"/>
        </w:rPr>
        <w:br/>
        <w:t>能帮我换开100日元吗? </w:t>
      </w:r>
      <w:r w:rsidRPr="00AB4FD5">
        <w:rPr>
          <w:color w:val="000000"/>
          <w:sz w:val="21"/>
          <w:szCs w:val="21"/>
        </w:rPr>
        <w:br/>
        <w:t>Do you have change for one hundred yen? *change 除了“交换，兑换”的意思之外，还有“零钱，破开的钱”。</w:t>
      </w:r>
      <w:r w:rsidRPr="00AB4FD5">
        <w:rPr>
          <w:color w:val="000000"/>
          <w:sz w:val="21"/>
          <w:szCs w:val="21"/>
        </w:rPr>
        <w:br/>
        <w:t>Do you have change for one hundred yen? (能帮我换开100日元吗?)</w:t>
      </w:r>
      <w:r w:rsidRPr="00AB4FD5">
        <w:rPr>
          <w:color w:val="000000"/>
          <w:sz w:val="21"/>
          <w:szCs w:val="21"/>
        </w:rPr>
        <w:br/>
        <w:t>Sure. (可以。)</w:t>
      </w:r>
      <w:r w:rsidRPr="00AB4FD5">
        <w:rPr>
          <w:color w:val="000000"/>
          <w:sz w:val="21"/>
          <w:szCs w:val="21"/>
        </w:rPr>
        <w:br/>
        <w:t>Can you change this? (能帮我破一下吗?)</w:t>
      </w:r>
      <w:r w:rsidRPr="00AB4FD5">
        <w:rPr>
          <w:color w:val="000000"/>
          <w:sz w:val="21"/>
          <w:szCs w:val="21"/>
        </w:rPr>
        <w:br/>
        <w:t>Can you break a one-hundred-yen bill? (能帮我破开100日元吗?)</w:t>
      </w:r>
      <w:r w:rsidRPr="00AB4FD5">
        <w:rPr>
          <w:color w:val="000000"/>
          <w:sz w:val="21"/>
          <w:szCs w:val="21"/>
        </w:rPr>
        <w:br/>
        <w:t>Can you break a hundred?</w:t>
      </w:r>
      <w:r w:rsidRPr="00AB4FD5">
        <w:rPr>
          <w:color w:val="000000"/>
          <w:sz w:val="21"/>
          <w:szCs w:val="21"/>
        </w:rPr>
        <w:br/>
        <w:t>I'd like to change a hundred-yen note. (我想破开100日元。)</w:t>
      </w:r>
      <w:r w:rsidRPr="00AB4FD5">
        <w:rPr>
          <w:color w:val="000000"/>
          <w:sz w:val="21"/>
          <w:szCs w:val="21"/>
        </w:rPr>
        <w:br/>
        <w:t>Here's one hundred yen. Could I have change? (这是100日元，能帮我破开吗?) </w:t>
      </w:r>
      <w:r w:rsidRPr="00AB4FD5">
        <w:rPr>
          <w:color w:val="000000"/>
          <w:sz w:val="21"/>
          <w:szCs w:val="21"/>
        </w:rPr>
        <w:br/>
        <w:t>我要存5000日元(在我的账户上。) </w:t>
      </w:r>
      <w:r w:rsidRPr="00AB4FD5">
        <w:rPr>
          <w:color w:val="000000"/>
          <w:sz w:val="21"/>
          <w:szCs w:val="21"/>
        </w:rPr>
        <w:br/>
        <w:t>I need to deposit five thousand yen (in my savings account). *deposit“在银行存钱”。</w:t>
      </w:r>
      <w:r w:rsidRPr="00AB4FD5">
        <w:rPr>
          <w:color w:val="000000"/>
          <w:sz w:val="21"/>
          <w:szCs w:val="21"/>
        </w:rPr>
        <w:br/>
        <w:t>savings account “账户，户头”。</w:t>
      </w:r>
      <w:r w:rsidRPr="00AB4FD5">
        <w:rPr>
          <w:color w:val="000000"/>
          <w:sz w:val="21"/>
          <w:szCs w:val="21"/>
        </w:rPr>
        <w:br/>
        <w:t>I need to put ￥5,000 into the bank.</w:t>
      </w:r>
      <w:r w:rsidRPr="00AB4FD5">
        <w:rPr>
          <w:color w:val="000000"/>
          <w:sz w:val="21"/>
          <w:szCs w:val="21"/>
        </w:rPr>
        <w:br/>
        <w:t>我要取5000日元(从我的账户上)。 </w:t>
      </w:r>
      <w:r w:rsidRPr="00AB4FD5">
        <w:rPr>
          <w:color w:val="000000"/>
          <w:sz w:val="21"/>
          <w:szCs w:val="21"/>
        </w:rPr>
        <w:br/>
        <w:t>I need to withdraw ￥5,000 (from my savings account). *withdraw“(从存款中)取出，拿出”。</w:t>
      </w:r>
      <w:r w:rsidRPr="00AB4FD5">
        <w:rPr>
          <w:color w:val="000000"/>
          <w:sz w:val="21"/>
          <w:szCs w:val="21"/>
        </w:rPr>
        <w:br/>
        <w:t>I need to take out ￥5,000 from the bank. </w:t>
      </w:r>
      <w:r w:rsidRPr="00AB4FD5">
        <w:rPr>
          <w:color w:val="000000"/>
          <w:sz w:val="21"/>
          <w:szCs w:val="21"/>
        </w:rPr>
        <w:br/>
        <w:t>我是自己掏的腰包。 </w:t>
      </w:r>
      <w:r w:rsidRPr="00AB4FD5">
        <w:rPr>
          <w:color w:val="000000"/>
          <w:sz w:val="21"/>
          <w:szCs w:val="21"/>
        </w:rPr>
        <w:br/>
        <w:t>I paid out of my own pocket. 直译是“从自己的口袋里拿出钱来支付。”是“自己掏腰包”的固定说法。 </w:t>
      </w:r>
      <w:r w:rsidRPr="00AB4FD5">
        <w:rPr>
          <w:color w:val="000000"/>
          <w:sz w:val="21"/>
          <w:szCs w:val="21"/>
        </w:rPr>
        <w:br/>
      </w:r>
      <w:r w:rsidRPr="00AB4FD5">
        <w:rPr>
          <w:color w:val="000000"/>
          <w:sz w:val="21"/>
          <w:szCs w:val="21"/>
        </w:rPr>
        <w:lastRenderedPageBreak/>
        <w:t>我没带现金。 </w:t>
      </w:r>
      <w:r w:rsidRPr="00AB4FD5">
        <w:rPr>
          <w:color w:val="000000"/>
          <w:sz w:val="21"/>
          <w:szCs w:val="21"/>
        </w:rPr>
        <w:br/>
        <w:t>I'm out of cash. </w:t>
      </w:r>
      <w:r w:rsidRPr="00AB4FD5">
        <w:rPr>
          <w:color w:val="000000"/>
          <w:sz w:val="21"/>
          <w:szCs w:val="21"/>
        </w:rPr>
        <w:br/>
        <w:t>我现在没有多少现金。</w:t>
      </w:r>
      <w:r w:rsidRPr="00AB4FD5">
        <w:rPr>
          <w:color w:val="000000"/>
          <w:sz w:val="21"/>
          <w:szCs w:val="21"/>
        </w:rPr>
        <w:br/>
        <w:t>I don't have much money on me now.</w:t>
      </w:r>
      <w:r w:rsidRPr="00AB4FD5">
        <w:rPr>
          <w:color w:val="000000"/>
          <w:sz w:val="21"/>
          <w:szCs w:val="21"/>
        </w:rPr>
        <w:br/>
        <w:t>May I borrow some money? (能借点儿钱吗?)</w:t>
      </w:r>
      <w:r w:rsidRPr="00AB4FD5">
        <w:rPr>
          <w:color w:val="000000"/>
          <w:sz w:val="21"/>
          <w:szCs w:val="21"/>
        </w:rPr>
        <w:br/>
        <w:t>I don't have much money on me now. (我现在没有多少现金。)</w:t>
      </w:r>
      <w:r w:rsidRPr="00AB4FD5">
        <w:rPr>
          <w:color w:val="000000"/>
          <w:sz w:val="21"/>
          <w:szCs w:val="21"/>
        </w:rPr>
        <w:br/>
        <w:t>I didn't bring very much money with me. (我身上没带多少现金。)</w:t>
      </w:r>
      <w:r w:rsidRPr="00AB4FD5">
        <w:rPr>
          <w:color w:val="000000"/>
          <w:sz w:val="21"/>
          <w:szCs w:val="21"/>
        </w:rPr>
        <w:br/>
        <w:t>I'm a little short of money now. (我现在钱不够用。) </w:t>
      </w:r>
      <w:r w:rsidRPr="00AB4FD5">
        <w:rPr>
          <w:color w:val="000000"/>
          <w:sz w:val="21"/>
          <w:szCs w:val="21"/>
        </w:rPr>
        <w:br/>
        <w:t>身无分文。 </w:t>
      </w:r>
      <w:r w:rsidRPr="00AB4FD5">
        <w:rPr>
          <w:color w:val="000000"/>
          <w:sz w:val="21"/>
          <w:szCs w:val="21"/>
        </w:rPr>
        <w:br/>
        <w:t>I'm broke.</w:t>
      </w:r>
      <w:r w:rsidRPr="00AB4FD5">
        <w:rPr>
          <w:color w:val="000000"/>
          <w:sz w:val="21"/>
          <w:szCs w:val="21"/>
        </w:rPr>
        <w:br/>
        <w:t>May I borrow ten dollars? (能借给我10美元吗?)</w:t>
      </w:r>
      <w:r w:rsidRPr="00AB4FD5">
        <w:rPr>
          <w:color w:val="000000"/>
          <w:sz w:val="21"/>
          <w:szCs w:val="21"/>
        </w:rPr>
        <w:br/>
        <w:t>Sorry, I'm broke. (对不起，我现在身无分文。)</w:t>
      </w:r>
      <w:r w:rsidRPr="00AB4FD5">
        <w:rPr>
          <w:color w:val="000000"/>
          <w:sz w:val="21"/>
          <w:szCs w:val="21"/>
        </w:rPr>
        <w:br/>
        <w:t>I have no money.</w:t>
      </w:r>
      <w:r w:rsidRPr="00AB4FD5">
        <w:rPr>
          <w:color w:val="000000"/>
          <w:sz w:val="21"/>
          <w:szCs w:val="21"/>
        </w:rPr>
        <w:br/>
        <w:t>I'm out of money.</w:t>
      </w:r>
      <w:r w:rsidRPr="00AB4FD5">
        <w:rPr>
          <w:color w:val="000000"/>
          <w:sz w:val="21"/>
          <w:szCs w:val="21"/>
        </w:rPr>
        <w:br/>
        <w:t>I'm flat broke. * 强调的说法。 </w:t>
      </w:r>
      <w:r w:rsidRPr="00AB4FD5">
        <w:rPr>
          <w:color w:val="000000"/>
          <w:sz w:val="21"/>
          <w:szCs w:val="21"/>
        </w:rPr>
        <w:br/>
        <w:t>现在我有很多现金。 </w:t>
      </w:r>
      <w:r w:rsidRPr="00AB4FD5">
        <w:rPr>
          <w:color w:val="000000"/>
          <w:sz w:val="21"/>
          <w:szCs w:val="21"/>
        </w:rPr>
        <w:br/>
        <w:t>I have a lot of money on me now.</w:t>
      </w:r>
      <w:r w:rsidRPr="00AB4FD5">
        <w:rPr>
          <w:color w:val="000000"/>
          <w:sz w:val="21"/>
          <w:szCs w:val="21"/>
        </w:rPr>
        <w:br/>
        <w:t>I brought a lot of money with me. (我带来了许多现金。)</w:t>
      </w:r>
      <w:r w:rsidRPr="00AB4FD5">
        <w:rPr>
          <w:color w:val="000000"/>
          <w:sz w:val="21"/>
          <w:szCs w:val="21"/>
        </w:rPr>
        <w:br/>
        <w:t>I'm rich now. (我现在很有钱。)</w:t>
      </w:r>
      <w:r w:rsidRPr="00AB4FD5">
        <w:rPr>
          <w:color w:val="000000"/>
          <w:sz w:val="21"/>
          <w:szCs w:val="21"/>
        </w:rPr>
        <w:br/>
        <w:t>I'm rolling in it.</w:t>
      </w:r>
      <w:r w:rsidRPr="00AB4FD5">
        <w:rPr>
          <w:color w:val="000000"/>
          <w:sz w:val="21"/>
          <w:szCs w:val="21"/>
        </w:rPr>
        <w:br/>
        <w:t>I have lots of cash on me. </w:t>
      </w:r>
      <w:r w:rsidRPr="00AB4FD5">
        <w:rPr>
          <w:color w:val="000000"/>
          <w:sz w:val="21"/>
          <w:szCs w:val="21"/>
        </w:rPr>
        <w:br/>
        <w:t>我可没有时间闲呆着。 </w:t>
      </w:r>
      <w:r w:rsidRPr="00AB4FD5">
        <w:rPr>
          <w:color w:val="000000"/>
          <w:sz w:val="21"/>
          <w:szCs w:val="21"/>
        </w:rPr>
        <w:br/>
        <w:t>I can't afford to be lazy. *afford“有钱，有时间，有力量”、“有富余”。</w:t>
      </w:r>
      <w:r w:rsidRPr="00AB4FD5">
        <w:rPr>
          <w:color w:val="000000"/>
          <w:sz w:val="21"/>
          <w:szCs w:val="21"/>
        </w:rPr>
        <w:br/>
        <w:t>I can't afford to be idle.</w:t>
      </w:r>
      <w:r w:rsidRPr="00AB4FD5">
        <w:rPr>
          <w:color w:val="000000"/>
          <w:sz w:val="21"/>
          <w:szCs w:val="21"/>
        </w:rPr>
        <w:br/>
        <w:t>I don't have time to be lazy. </w:t>
      </w:r>
      <w:r w:rsidRPr="00AB4FD5">
        <w:rPr>
          <w:color w:val="000000"/>
          <w:sz w:val="21"/>
          <w:szCs w:val="21"/>
        </w:rPr>
        <w:br/>
        <w:t>多浪费呀! </w:t>
      </w:r>
      <w:r w:rsidRPr="00AB4FD5">
        <w:rPr>
          <w:color w:val="000000"/>
          <w:sz w:val="21"/>
          <w:szCs w:val="21"/>
        </w:rPr>
        <w:br/>
        <w:t>What a waste! *waste “浪费，荒废，徒劳”。</w:t>
      </w:r>
      <w:r w:rsidRPr="00AB4FD5">
        <w:rPr>
          <w:color w:val="000000"/>
          <w:sz w:val="21"/>
          <w:szCs w:val="21"/>
        </w:rPr>
        <w:br/>
        <w:t>How wasteful! </w:t>
      </w:r>
      <w:r w:rsidRPr="00AB4FD5">
        <w:rPr>
          <w:color w:val="000000"/>
          <w:sz w:val="21"/>
          <w:szCs w:val="21"/>
        </w:rPr>
        <w:br/>
        <w:t>他因为还不上债而躲了起来。 </w:t>
      </w:r>
      <w:r w:rsidRPr="00AB4FD5">
        <w:rPr>
          <w:color w:val="000000"/>
          <w:sz w:val="21"/>
          <w:szCs w:val="21"/>
        </w:rPr>
        <w:br/>
        <w:t>He didn't pay the debt and disappeared. *debt“借债，负债，有欠债的状态”。</w:t>
      </w:r>
      <w:r w:rsidRPr="00AB4FD5">
        <w:rPr>
          <w:color w:val="000000"/>
          <w:sz w:val="21"/>
          <w:szCs w:val="21"/>
        </w:rPr>
        <w:br/>
        <w:t>He skipped town without paying his debt.</w:t>
      </w:r>
    </w:p>
    <w:p w:rsidR="007E730F" w:rsidRPr="00AB4FD5" w:rsidRDefault="007E730F" w:rsidP="007E730F">
      <w:pPr>
        <w:spacing w:line="220" w:lineRule="atLeast"/>
        <w:rPr>
          <w:rFonts w:ascii="SimSun" w:hAnsi="SimSun"/>
          <w:szCs w:val="21"/>
        </w:rPr>
      </w:pPr>
    </w:p>
    <w:p w:rsidR="007E730F" w:rsidRPr="00AB4FD5" w:rsidRDefault="007E730F" w:rsidP="007E730F">
      <w:pPr>
        <w:pStyle w:val="Heading1"/>
        <w:spacing w:before="120" w:after="120"/>
        <w:rPr>
          <w:rFonts w:ascii="SimSun" w:hAnsi="SimSun"/>
          <w:color w:val="000000"/>
          <w:sz w:val="24"/>
          <w:szCs w:val="21"/>
        </w:rPr>
      </w:pPr>
      <w:bookmarkStart w:id="2" w:name="_Toc7167135"/>
      <w:r w:rsidRPr="00AB4FD5">
        <w:rPr>
          <w:rFonts w:ascii="SimSun" w:hAnsi="SimSun" w:hint="eastAsia"/>
          <w:color w:val="000000"/>
          <w:sz w:val="24"/>
          <w:szCs w:val="21"/>
        </w:rPr>
        <w:t>[口语8000句-2]享受余暇时间</w:t>
      </w:r>
      <w:bookmarkEnd w:id="2"/>
    </w:p>
    <w:p w:rsidR="007E730F" w:rsidRPr="00AB4FD5" w:rsidRDefault="007E730F" w:rsidP="007E730F">
      <w:pPr>
        <w:pStyle w:val="NormalWeb"/>
        <w:spacing w:before="0" w:beforeAutospacing="0" w:after="0" w:afterAutospacing="0" w:line="220" w:lineRule="atLeast"/>
        <w:rPr>
          <w:color w:val="000000"/>
          <w:sz w:val="21"/>
          <w:szCs w:val="21"/>
        </w:rPr>
      </w:pPr>
      <w:r w:rsidRPr="00AB4FD5">
        <w:rPr>
          <w:color w:val="000000"/>
          <w:sz w:val="21"/>
          <w:szCs w:val="21"/>
        </w:rPr>
        <w:t xml:space="preserve">享受余暇时间 </w:t>
      </w:r>
    </w:p>
    <w:p w:rsidR="007E730F" w:rsidRPr="00AB4FD5" w:rsidRDefault="007E730F" w:rsidP="007E730F">
      <w:pPr>
        <w:pStyle w:val="NormalWeb"/>
        <w:spacing w:before="0" w:beforeAutospacing="0" w:after="0" w:afterAutospacing="0" w:line="220" w:lineRule="atLeast"/>
        <w:rPr>
          <w:color w:val="000000"/>
          <w:sz w:val="21"/>
          <w:szCs w:val="21"/>
        </w:rPr>
      </w:pPr>
      <w:r w:rsidRPr="00AB4FD5">
        <w:rPr>
          <w:color w:val="000000"/>
          <w:sz w:val="21"/>
          <w:szCs w:val="21"/>
        </w:rPr>
        <w:br/>
        <w:t>●邀请友人</w:t>
      </w:r>
      <w:r w:rsidRPr="00AB4FD5">
        <w:rPr>
          <w:color w:val="000000"/>
          <w:sz w:val="21"/>
          <w:szCs w:val="21"/>
        </w:rPr>
        <w:br/>
        <w:t>这个周末你有空吗? </w:t>
      </w:r>
      <w:r w:rsidRPr="00AB4FD5">
        <w:rPr>
          <w:color w:val="000000"/>
          <w:sz w:val="21"/>
          <w:szCs w:val="21"/>
        </w:rPr>
        <w:br/>
      </w:r>
      <w:r w:rsidRPr="00AB4FD5">
        <w:rPr>
          <w:color w:val="000000"/>
          <w:sz w:val="21"/>
          <w:szCs w:val="21"/>
        </w:rPr>
        <w:t>Are you free this weekend? *free“有空，空闲”。</w:t>
      </w:r>
      <w:r w:rsidRPr="00AB4FD5">
        <w:rPr>
          <w:color w:val="000000"/>
          <w:sz w:val="21"/>
          <w:szCs w:val="21"/>
        </w:rPr>
        <w:br/>
        <w:t>Are you free this weekend? (这个周末你有空吗?)</w:t>
      </w:r>
      <w:r w:rsidRPr="00AB4FD5">
        <w:rPr>
          <w:color w:val="000000"/>
          <w:sz w:val="21"/>
          <w:szCs w:val="21"/>
        </w:rPr>
        <w:br/>
        <w:t>Yes, I am. (嗯，有空。) *回答no时，用“No, I have plans.”(不，我有安排。) “No, I'm going skiing.” (不，我要去滑雪。) </w:t>
      </w:r>
      <w:r w:rsidRPr="00AB4FD5">
        <w:rPr>
          <w:color w:val="000000"/>
          <w:sz w:val="21"/>
          <w:szCs w:val="21"/>
        </w:rPr>
        <w:br/>
        <w:t>我们还可以再见面吗? </w:t>
      </w:r>
      <w:r w:rsidRPr="00AB4FD5">
        <w:rPr>
          <w:color w:val="000000"/>
          <w:sz w:val="21"/>
          <w:szCs w:val="21"/>
        </w:rPr>
        <w:br/>
        <w:t>Could I see you again? </w:t>
      </w:r>
      <w:r w:rsidRPr="00AB4FD5">
        <w:rPr>
          <w:color w:val="000000"/>
          <w:sz w:val="21"/>
          <w:szCs w:val="21"/>
        </w:rPr>
        <w:br/>
        <w:t>能给我你的电话号码吗? </w:t>
      </w:r>
      <w:r w:rsidRPr="00AB4FD5">
        <w:rPr>
          <w:color w:val="000000"/>
          <w:sz w:val="21"/>
          <w:szCs w:val="21"/>
        </w:rPr>
        <w:br/>
        <w:t>Could you give me your phone number? </w:t>
      </w:r>
      <w:r w:rsidRPr="00AB4FD5">
        <w:rPr>
          <w:color w:val="000000"/>
          <w:sz w:val="21"/>
          <w:szCs w:val="21"/>
        </w:rPr>
        <w:br/>
        <w:t>我们在哪儿见面? </w:t>
      </w:r>
      <w:r w:rsidRPr="00AB4FD5">
        <w:rPr>
          <w:color w:val="000000"/>
          <w:sz w:val="21"/>
          <w:szCs w:val="21"/>
        </w:rPr>
        <w:br/>
        <w:t>Where shall we meet?</w:t>
      </w:r>
      <w:r w:rsidRPr="00AB4FD5">
        <w:rPr>
          <w:color w:val="000000"/>
          <w:sz w:val="21"/>
          <w:szCs w:val="21"/>
        </w:rPr>
        <w:br/>
        <w:t>Where shall I meet you? </w:t>
      </w:r>
      <w:r w:rsidRPr="00AB4FD5">
        <w:rPr>
          <w:color w:val="000000"/>
          <w:sz w:val="21"/>
          <w:szCs w:val="21"/>
        </w:rPr>
        <w:br/>
        <w:t>要我开车去接你吗? </w:t>
      </w:r>
      <w:r w:rsidRPr="00AB4FD5">
        <w:rPr>
          <w:color w:val="000000"/>
          <w:sz w:val="21"/>
          <w:szCs w:val="21"/>
        </w:rPr>
        <w:br/>
        <w:t>Shall I come to pick you up? *pick up“开车去接某人”。 </w:t>
      </w:r>
      <w:r w:rsidRPr="00AB4FD5">
        <w:rPr>
          <w:color w:val="000000"/>
          <w:sz w:val="21"/>
          <w:szCs w:val="21"/>
        </w:rPr>
        <w:br/>
        <w:t>你今天下午有安排吗? </w:t>
      </w:r>
      <w:r w:rsidRPr="00AB4FD5">
        <w:rPr>
          <w:color w:val="000000"/>
          <w:sz w:val="21"/>
          <w:szCs w:val="21"/>
        </w:rPr>
        <w:br/>
        <w:t>Are you doing anything this afternoon?</w:t>
      </w:r>
      <w:r w:rsidRPr="00AB4FD5">
        <w:rPr>
          <w:color w:val="000000"/>
          <w:sz w:val="21"/>
          <w:szCs w:val="21"/>
        </w:rPr>
        <w:br/>
        <w:t>Are you doing anything this afternoon? (你今天下午有安排吗?)</w:t>
      </w:r>
      <w:r w:rsidRPr="00AB4FD5">
        <w:rPr>
          <w:color w:val="000000"/>
          <w:sz w:val="21"/>
          <w:szCs w:val="21"/>
        </w:rPr>
        <w:br/>
        <w:t>No, nothing special. (没有，没有什么特别的安排。)</w:t>
      </w:r>
      <w:r w:rsidRPr="00AB4FD5">
        <w:rPr>
          <w:color w:val="000000"/>
          <w:sz w:val="21"/>
          <w:szCs w:val="21"/>
        </w:rPr>
        <w:br/>
        <w:t>*如果有安排的话，可用下面的回答。</w:t>
      </w:r>
      <w:r w:rsidRPr="00AB4FD5">
        <w:rPr>
          <w:color w:val="000000"/>
          <w:sz w:val="21"/>
          <w:szCs w:val="21"/>
        </w:rPr>
        <w:br/>
        <w:t>Yes, I have to work. (嗯，我得工作。)</w:t>
      </w:r>
      <w:r w:rsidRPr="00AB4FD5">
        <w:rPr>
          <w:color w:val="000000"/>
          <w:sz w:val="21"/>
          <w:szCs w:val="21"/>
        </w:rPr>
        <w:br/>
        <w:t>Do you have plans for this afternoon?</w:t>
      </w:r>
      <w:r w:rsidRPr="00AB4FD5">
        <w:rPr>
          <w:color w:val="000000"/>
          <w:sz w:val="21"/>
          <w:szCs w:val="21"/>
        </w:rPr>
        <w:br/>
        <w:t>Are you busy this afternoon? (今天下午你忙吗?) </w:t>
      </w:r>
      <w:r w:rsidRPr="00AB4FD5">
        <w:rPr>
          <w:color w:val="000000"/>
          <w:sz w:val="21"/>
          <w:szCs w:val="21"/>
        </w:rPr>
        <w:br/>
        <w:t>和我一起吃晚饭，好吗? </w:t>
      </w:r>
      <w:r w:rsidRPr="00AB4FD5">
        <w:rPr>
          <w:color w:val="000000"/>
          <w:sz w:val="21"/>
          <w:szCs w:val="21"/>
        </w:rPr>
        <w:br/>
        <w:t>How about having dinner with me?</w:t>
      </w:r>
      <w:r w:rsidRPr="00AB4FD5">
        <w:rPr>
          <w:color w:val="000000"/>
          <w:sz w:val="21"/>
          <w:szCs w:val="21"/>
        </w:rPr>
        <w:br/>
        <w:t>How about having dinner with me? (和我一起吃晚饭，好吗?)</w:t>
      </w:r>
      <w:r w:rsidRPr="00AB4FD5">
        <w:rPr>
          <w:color w:val="000000"/>
          <w:sz w:val="21"/>
          <w:szCs w:val="21"/>
        </w:rPr>
        <w:br/>
        <w:t>Sounds great! (那太好了!)</w:t>
      </w:r>
      <w:r w:rsidRPr="00AB4FD5">
        <w:rPr>
          <w:color w:val="000000"/>
          <w:sz w:val="21"/>
          <w:szCs w:val="21"/>
        </w:rPr>
        <w:br/>
        <w:t>How about dinner? (一起吃晚饭怎么样?)</w:t>
      </w:r>
      <w:r w:rsidRPr="00AB4FD5">
        <w:rPr>
          <w:color w:val="000000"/>
          <w:sz w:val="21"/>
          <w:szCs w:val="21"/>
        </w:rPr>
        <w:br/>
        <w:t>Let's have dinner together. (让我们一起吃晚饭吧。) </w:t>
      </w:r>
      <w:r w:rsidRPr="00AB4FD5">
        <w:rPr>
          <w:color w:val="000000"/>
          <w:sz w:val="21"/>
          <w:szCs w:val="21"/>
        </w:rPr>
        <w:br/>
        <w:t>我们干嘛不去看棒球比赛呢? </w:t>
      </w:r>
      <w:r w:rsidRPr="00AB4FD5">
        <w:rPr>
          <w:color w:val="000000"/>
          <w:sz w:val="21"/>
          <w:szCs w:val="21"/>
        </w:rPr>
        <w:br/>
        <w:t>Why don't we go to see a baseball game?</w:t>
      </w:r>
      <w:r w:rsidRPr="00AB4FD5">
        <w:rPr>
          <w:color w:val="000000"/>
          <w:sz w:val="21"/>
          <w:szCs w:val="21"/>
        </w:rPr>
        <w:br/>
        <w:t>Why don't we ...? “为什么不……呢?”</w:t>
      </w:r>
      <w:r w:rsidRPr="00AB4FD5">
        <w:rPr>
          <w:color w:val="000000"/>
          <w:sz w:val="21"/>
          <w:szCs w:val="21"/>
        </w:rPr>
        <w:br/>
        <w:t>Why don't we go to see a baseball game? (我们干嘛不去看棒球比赛呢?)</w:t>
      </w:r>
      <w:r w:rsidRPr="00AB4FD5">
        <w:rPr>
          <w:color w:val="000000"/>
          <w:sz w:val="21"/>
          <w:szCs w:val="21"/>
        </w:rPr>
        <w:br/>
        <w:t>Yeah! (好啊!)Let's go see a baseball game! </w:t>
      </w:r>
      <w:r w:rsidRPr="00AB4FD5">
        <w:rPr>
          <w:color w:val="000000"/>
          <w:sz w:val="21"/>
          <w:szCs w:val="21"/>
        </w:rPr>
        <w:br/>
        <w:t>真对不起，我另有安排。 </w:t>
      </w:r>
      <w:r w:rsidRPr="00AB4FD5">
        <w:rPr>
          <w:color w:val="000000"/>
          <w:sz w:val="21"/>
          <w:szCs w:val="21"/>
        </w:rPr>
        <w:br/>
        <w:t>Sorry, I'm tied up. *be tied up“受(时间的)约束”。</w:t>
      </w:r>
      <w:r w:rsidRPr="00AB4FD5">
        <w:rPr>
          <w:color w:val="000000"/>
          <w:sz w:val="21"/>
          <w:szCs w:val="21"/>
        </w:rPr>
        <w:br/>
        <w:t>Sorry, I have plans.</w:t>
      </w:r>
      <w:r w:rsidRPr="00AB4FD5">
        <w:rPr>
          <w:color w:val="000000"/>
          <w:sz w:val="21"/>
          <w:szCs w:val="21"/>
        </w:rPr>
        <w:br/>
        <w:t>Sorry, I'm busy. (对不起，我很忙。)</w:t>
      </w:r>
      <w:r w:rsidRPr="00AB4FD5">
        <w:rPr>
          <w:color w:val="000000"/>
          <w:sz w:val="21"/>
          <w:szCs w:val="21"/>
        </w:rPr>
        <w:br/>
        <w:t>I'm sorry, but I have other plans. </w:t>
      </w:r>
      <w:r w:rsidRPr="00AB4FD5">
        <w:rPr>
          <w:color w:val="000000"/>
          <w:sz w:val="21"/>
          <w:szCs w:val="21"/>
        </w:rPr>
        <w:br/>
        <w:t>实在对不起，恐怕不行。 </w:t>
      </w:r>
      <w:r w:rsidRPr="00AB4FD5">
        <w:rPr>
          <w:color w:val="000000"/>
          <w:sz w:val="21"/>
          <w:szCs w:val="21"/>
        </w:rPr>
        <w:br/>
      </w:r>
      <w:r w:rsidRPr="00AB4FD5">
        <w:rPr>
          <w:color w:val="000000"/>
          <w:sz w:val="21"/>
          <w:szCs w:val="21"/>
        </w:rPr>
        <w:lastRenderedPageBreak/>
        <w:t>I'm afraid I can't.</w:t>
      </w:r>
      <w:r w:rsidRPr="00AB4FD5">
        <w:rPr>
          <w:color w:val="000000"/>
          <w:sz w:val="21"/>
          <w:szCs w:val="21"/>
        </w:rPr>
        <w:br/>
        <w:t>I'm sorry but I can't. </w:t>
      </w:r>
      <w:r w:rsidRPr="00AB4FD5">
        <w:rPr>
          <w:color w:val="000000"/>
          <w:sz w:val="21"/>
          <w:szCs w:val="21"/>
        </w:rPr>
        <w:br/>
        <w:t>谢谢您的邀请，可是…… </w:t>
      </w:r>
      <w:r w:rsidRPr="00AB4FD5">
        <w:rPr>
          <w:color w:val="000000"/>
          <w:sz w:val="21"/>
          <w:szCs w:val="21"/>
        </w:rPr>
        <w:br/>
        <w:t>Thanks for asking, but...</w:t>
      </w:r>
      <w:r w:rsidRPr="00AB4FD5">
        <w:rPr>
          <w:color w:val="000000"/>
          <w:sz w:val="21"/>
          <w:szCs w:val="21"/>
        </w:rPr>
        <w:br/>
        <w:t>Let's go out for a drink. (去喝一杯吧。)</w:t>
      </w:r>
      <w:r w:rsidRPr="00AB4FD5">
        <w:rPr>
          <w:color w:val="000000"/>
          <w:sz w:val="21"/>
          <w:szCs w:val="21"/>
        </w:rPr>
        <w:br/>
        <w:t>Thanks for asking, but I already made plans. (谢谢你的邀请，可是我有别的安排。)</w:t>
      </w:r>
      <w:r w:rsidRPr="00AB4FD5">
        <w:rPr>
          <w:color w:val="000000"/>
          <w:sz w:val="21"/>
          <w:szCs w:val="21"/>
        </w:rPr>
        <w:br/>
        <w:t>Thanks for the invitation, but... (谢谢您的邀请，可是……) </w:t>
      </w:r>
      <w:r w:rsidRPr="00AB4FD5">
        <w:rPr>
          <w:color w:val="000000"/>
          <w:sz w:val="21"/>
          <w:szCs w:val="21"/>
        </w:rPr>
        <w:br/>
        <w:t>另找时间可以吗? </w:t>
      </w:r>
      <w:r w:rsidRPr="00AB4FD5">
        <w:rPr>
          <w:color w:val="000000"/>
          <w:sz w:val="21"/>
          <w:szCs w:val="21"/>
        </w:rPr>
        <w:br/>
        <w:t>How about a rain check? *rain check指“(比赛、活动等)因雨天改期再赛时作为入场券的原票票根”。由因雨天中止或延期比赛而发给观众“rain check”引申为被邀请者因故不能接受邀请，而邀请继续有效的意思，“以后方便的时间”、“下次还有机会”。</w:t>
      </w:r>
      <w:r w:rsidRPr="00AB4FD5">
        <w:rPr>
          <w:color w:val="000000"/>
          <w:sz w:val="21"/>
          <w:szCs w:val="21"/>
        </w:rPr>
        <w:br/>
        <w:t>Let's do it another time. (再找时间吧。)</w:t>
      </w:r>
      <w:r w:rsidRPr="00AB4FD5">
        <w:rPr>
          <w:color w:val="000000"/>
          <w:sz w:val="21"/>
          <w:szCs w:val="21"/>
        </w:rPr>
        <w:br/>
        <w:t>Could we plan it for another day? (能找其他时间吧?)</w:t>
      </w:r>
      <w:r w:rsidRPr="00AB4FD5">
        <w:rPr>
          <w:color w:val="000000"/>
          <w:sz w:val="21"/>
          <w:szCs w:val="21"/>
        </w:rPr>
        <w:br/>
        <w:t>Some other time. (再找其他时间吧。) </w:t>
      </w:r>
      <w:r w:rsidRPr="00AB4FD5">
        <w:rPr>
          <w:color w:val="000000"/>
          <w:sz w:val="21"/>
          <w:szCs w:val="21"/>
        </w:rPr>
        <w:br/>
        <w:t>我希望你能来。 </w:t>
      </w:r>
      <w:r w:rsidRPr="00AB4FD5">
        <w:rPr>
          <w:color w:val="000000"/>
          <w:sz w:val="21"/>
          <w:szCs w:val="21"/>
        </w:rPr>
        <w:br/>
        <w:t>I hope you can come.</w:t>
      </w:r>
      <w:r w:rsidRPr="00AB4FD5">
        <w:rPr>
          <w:color w:val="000000"/>
          <w:sz w:val="21"/>
          <w:szCs w:val="21"/>
        </w:rPr>
        <w:br/>
      </w:r>
      <w:r w:rsidRPr="00AB4FD5">
        <w:rPr>
          <w:color w:val="000000"/>
          <w:sz w:val="21"/>
          <w:szCs w:val="21"/>
        </w:rPr>
        <w:br/>
        <w:t>●订计划</w:t>
      </w:r>
      <w:r w:rsidRPr="00AB4FD5">
        <w:rPr>
          <w:color w:val="000000"/>
          <w:sz w:val="21"/>
          <w:szCs w:val="21"/>
        </w:rPr>
        <w:br/>
        <w:t>你什么时候方便? </w:t>
      </w:r>
      <w:r w:rsidRPr="00AB4FD5">
        <w:rPr>
          <w:color w:val="000000"/>
          <w:sz w:val="21"/>
          <w:szCs w:val="21"/>
        </w:rPr>
        <w:br/>
        <w:t>When is it convenient for you? *生意场上、朋友之间均可用该句来决定约会的日子和时间。convenient “方便的，合适的”。</w:t>
      </w:r>
      <w:r w:rsidRPr="00AB4FD5">
        <w:rPr>
          <w:color w:val="000000"/>
          <w:sz w:val="21"/>
          <w:szCs w:val="21"/>
        </w:rPr>
        <w:br/>
        <w:t>When is it convenient for you? (你什么时候方便?)</w:t>
      </w:r>
      <w:r w:rsidRPr="00AB4FD5">
        <w:rPr>
          <w:color w:val="000000"/>
          <w:sz w:val="21"/>
          <w:szCs w:val="21"/>
        </w:rPr>
        <w:br/>
        <w:t>I'm free on Friday. (星期五。)</w:t>
      </w:r>
      <w:r w:rsidRPr="00AB4FD5">
        <w:rPr>
          <w:color w:val="000000"/>
          <w:sz w:val="21"/>
          <w:szCs w:val="21"/>
        </w:rPr>
        <w:br/>
        <w:t>What is a good time for you?</w:t>
      </w:r>
      <w:r w:rsidRPr="00AB4FD5">
        <w:rPr>
          <w:color w:val="000000"/>
          <w:sz w:val="21"/>
          <w:szCs w:val="21"/>
        </w:rPr>
        <w:br/>
        <w:t>When is good for you? </w:t>
      </w:r>
      <w:r w:rsidRPr="00AB4FD5">
        <w:rPr>
          <w:color w:val="000000"/>
          <w:sz w:val="21"/>
          <w:szCs w:val="21"/>
        </w:rPr>
        <w:br/>
        <w:t>什么时候? </w:t>
      </w:r>
      <w:r w:rsidRPr="00AB4FD5">
        <w:rPr>
          <w:color w:val="000000"/>
          <w:sz w:val="21"/>
          <w:szCs w:val="21"/>
        </w:rPr>
        <w:br/>
        <w:t>About what time? </w:t>
      </w:r>
      <w:r w:rsidRPr="00AB4FD5">
        <w:rPr>
          <w:color w:val="000000"/>
          <w:sz w:val="21"/>
          <w:szCs w:val="21"/>
        </w:rPr>
        <w:br/>
        <w:t>什么时候都行。 </w:t>
      </w:r>
      <w:r w:rsidRPr="00AB4FD5">
        <w:rPr>
          <w:color w:val="000000"/>
          <w:sz w:val="21"/>
          <w:szCs w:val="21"/>
        </w:rPr>
        <w:br/>
        <w:t>Whenever.</w:t>
      </w:r>
      <w:r w:rsidRPr="00AB4FD5">
        <w:rPr>
          <w:color w:val="000000"/>
          <w:sz w:val="21"/>
          <w:szCs w:val="21"/>
        </w:rPr>
        <w:br/>
        <w:t>Jack, what time do you want to go bowling? (杰克，你想什么时候去打保龄球呀?)</w:t>
      </w:r>
      <w:r w:rsidRPr="00AB4FD5">
        <w:rPr>
          <w:color w:val="000000"/>
          <w:sz w:val="21"/>
          <w:szCs w:val="21"/>
        </w:rPr>
        <w:br/>
        <w:t>Whenever. I'm free all day. (什么时候都可以。我一整天都有空。)</w:t>
      </w:r>
      <w:r w:rsidRPr="00AB4FD5">
        <w:rPr>
          <w:color w:val="000000"/>
          <w:sz w:val="21"/>
          <w:szCs w:val="21"/>
        </w:rPr>
        <w:br/>
        <w:t>Whenever you are free. (什么时间都行，只要你有时间。)</w:t>
      </w:r>
      <w:r w:rsidRPr="00AB4FD5">
        <w:rPr>
          <w:color w:val="000000"/>
          <w:sz w:val="21"/>
          <w:szCs w:val="21"/>
        </w:rPr>
        <w:br/>
        <w:t>Any day is okay. (哪天都行。)</w:t>
      </w:r>
      <w:r w:rsidRPr="00AB4FD5">
        <w:rPr>
          <w:color w:val="000000"/>
          <w:sz w:val="21"/>
          <w:szCs w:val="21"/>
        </w:rPr>
        <w:br/>
        <w:t>Any day of the week is fine. (星期几都行。)</w:t>
      </w:r>
      <w:r w:rsidRPr="00AB4FD5">
        <w:rPr>
          <w:color w:val="000000"/>
          <w:sz w:val="21"/>
          <w:szCs w:val="21"/>
        </w:rPr>
        <w:br/>
        <w:t>Anytime is fine. </w:t>
      </w:r>
      <w:r w:rsidRPr="00AB4FD5">
        <w:rPr>
          <w:color w:val="000000"/>
          <w:sz w:val="21"/>
          <w:szCs w:val="21"/>
        </w:rPr>
        <w:br/>
        <w:t>等你有时间的时候吧。 </w:t>
      </w:r>
      <w:r w:rsidRPr="00AB4FD5">
        <w:rPr>
          <w:color w:val="000000"/>
          <w:sz w:val="21"/>
          <w:szCs w:val="21"/>
        </w:rPr>
        <w:br/>
      </w:r>
      <w:r w:rsidRPr="00AB4FD5">
        <w:rPr>
          <w:color w:val="000000"/>
          <w:sz w:val="21"/>
          <w:szCs w:val="21"/>
        </w:rPr>
        <w:t>When you have time. </w:t>
      </w:r>
      <w:r w:rsidRPr="00AB4FD5">
        <w:rPr>
          <w:color w:val="000000"/>
          <w:sz w:val="21"/>
          <w:szCs w:val="21"/>
        </w:rPr>
        <w:br/>
        <w:t>我今天有空。 </w:t>
      </w:r>
      <w:r w:rsidRPr="00AB4FD5">
        <w:rPr>
          <w:color w:val="000000"/>
          <w:sz w:val="21"/>
          <w:szCs w:val="21"/>
        </w:rPr>
        <w:br/>
        <w:t>I'm free today. *free 有“自由的，免费的”等多种意思，在这句里是“有空”的意思。</w:t>
      </w:r>
      <w:r w:rsidRPr="00AB4FD5">
        <w:rPr>
          <w:color w:val="000000"/>
          <w:sz w:val="21"/>
          <w:szCs w:val="21"/>
        </w:rPr>
        <w:br/>
        <w:t>I have a lot of free time today. (今天我很空闲。)</w:t>
      </w:r>
      <w:r w:rsidRPr="00AB4FD5">
        <w:rPr>
          <w:color w:val="000000"/>
          <w:sz w:val="21"/>
          <w:szCs w:val="21"/>
        </w:rPr>
        <w:br/>
        <w:t>I have nothing to do today. (我今天没什么要做的。)</w:t>
      </w:r>
      <w:r w:rsidRPr="00AB4FD5">
        <w:rPr>
          <w:color w:val="000000"/>
          <w:sz w:val="21"/>
          <w:szCs w:val="21"/>
        </w:rPr>
        <w:br/>
        <w:t>明天我会很忙。 </w:t>
      </w:r>
      <w:r w:rsidRPr="00AB4FD5">
        <w:rPr>
          <w:color w:val="000000"/>
          <w:sz w:val="21"/>
          <w:szCs w:val="21"/>
        </w:rPr>
        <w:br/>
        <w:t>I'll be busy tomorrow.</w:t>
      </w:r>
      <w:r w:rsidRPr="00AB4FD5">
        <w:rPr>
          <w:color w:val="000000"/>
          <w:sz w:val="21"/>
          <w:szCs w:val="21"/>
        </w:rPr>
        <w:br/>
        <w:t>How about tomorrow? (明天怎么样?)</w:t>
      </w:r>
      <w:r w:rsidRPr="00AB4FD5">
        <w:rPr>
          <w:color w:val="000000"/>
          <w:sz w:val="21"/>
          <w:szCs w:val="21"/>
        </w:rPr>
        <w:br/>
        <w:t>Sorry, I'll be busy tomorrow. (对不起，明天我会很忙。) </w:t>
      </w:r>
      <w:r w:rsidRPr="00AB4FD5">
        <w:rPr>
          <w:color w:val="000000"/>
          <w:sz w:val="21"/>
          <w:szCs w:val="21"/>
        </w:rPr>
        <w:br/>
        <w:t>10号怎么样? </w:t>
      </w:r>
      <w:r w:rsidRPr="00AB4FD5">
        <w:rPr>
          <w:color w:val="000000"/>
          <w:sz w:val="21"/>
          <w:szCs w:val="21"/>
        </w:rPr>
        <w:br/>
        <w:t>How about the tenth? *要说“～号”的时候，像the tenth一样要在数字的后面加上-th。 </w:t>
      </w:r>
      <w:r w:rsidRPr="00AB4FD5">
        <w:rPr>
          <w:color w:val="000000"/>
          <w:sz w:val="21"/>
          <w:szCs w:val="21"/>
        </w:rPr>
        <w:br/>
        <w:t>你什么时候有空? </w:t>
      </w:r>
      <w:r w:rsidRPr="00AB4FD5">
        <w:rPr>
          <w:color w:val="000000"/>
          <w:sz w:val="21"/>
          <w:szCs w:val="21"/>
        </w:rPr>
        <w:br/>
        <w:t>When are you free? * 比较随便的说法。</w:t>
      </w:r>
      <w:r w:rsidRPr="00AB4FD5">
        <w:rPr>
          <w:color w:val="000000"/>
          <w:sz w:val="21"/>
          <w:szCs w:val="21"/>
        </w:rPr>
        <w:br/>
        <w:t>When should we go? (咱们什么时候走?)</w:t>
      </w:r>
      <w:r w:rsidRPr="00AB4FD5">
        <w:rPr>
          <w:color w:val="000000"/>
          <w:sz w:val="21"/>
          <w:szCs w:val="21"/>
        </w:rPr>
        <w:br/>
        <w:t>When are you free? (你什么时候有空?)</w:t>
      </w:r>
      <w:r w:rsidRPr="00AB4FD5">
        <w:rPr>
          <w:color w:val="000000"/>
          <w:sz w:val="21"/>
          <w:szCs w:val="21"/>
        </w:rPr>
        <w:br/>
        <w:t>When are you free? (你什么时候有空?)</w:t>
      </w:r>
      <w:r w:rsidRPr="00AB4FD5">
        <w:rPr>
          <w:color w:val="000000"/>
          <w:sz w:val="21"/>
          <w:szCs w:val="21"/>
        </w:rPr>
        <w:br/>
        <w:t>Friday after 3:00. (星期五3点以后有空。)</w:t>
      </w:r>
      <w:r w:rsidRPr="00AB4FD5">
        <w:rPr>
          <w:color w:val="000000"/>
          <w:sz w:val="21"/>
          <w:szCs w:val="21"/>
        </w:rPr>
        <w:br/>
        <w:t>When are you available? * 一般的用法。 </w:t>
      </w:r>
      <w:r w:rsidRPr="00AB4FD5">
        <w:rPr>
          <w:color w:val="000000"/>
          <w:sz w:val="21"/>
          <w:szCs w:val="21"/>
        </w:rPr>
        <w:br/>
        <w:t>那天我不行。 </w:t>
      </w:r>
      <w:r w:rsidRPr="00AB4FD5">
        <w:rPr>
          <w:color w:val="000000"/>
          <w:sz w:val="21"/>
          <w:szCs w:val="21"/>
        </w:rPr>
        <w:br/>
        <w:t>That's a bad day for me. </w:t>
      </w:r>
      <w:r w:rsidRPr="00AB4FD5">
        <w:rPr>
          <w:color w:val="000000"/>
          <w:sz w:val="21"/>
          <w:szCs w:val="21"/>
        </w:rPr>
        <w:br/>
        <w:t>那天我可以。 </w:t>
      </w:r>
      <w:r w:rsidRPr="00AB4FD5">
        <w:rPr>
          <w:color w:val="000000"/>
          <w:sz w:val="21"/>
          <w:szCs w:val="21"/>
        </w:rPr>
        <w:br/>
        <w:t>That day is fine. </w:t>
      </w:r>
      <w:r w:rsidRPr="00AB4FD5">
        <w:rPr>
          <w:color w:val="000000"/>
          <w:sz w:val="21"/>
          <w:szCs w:val="21"/>
        </w:rPr>
        <w:br/>
        <w:t>我什么时候去合适? </w:t>
      </w:r>
      <w:r w:rsidRPr="00AB4FD5">
        <w:rPr>
          <w:color w:val="000000"/>
          <w:sz w:val="21"/>
          <w:szCs w:val="21"/>
        </w:rPr>
        <w:br/>
        <w:t>When can I come over? *come over“顺便拜访”。</w:t>
      </w:r>
      <w:r w:rsidRPr="00AB4FD5">
        <w:rPr>
          <w:color w:val="000000"/>
          <w:sz w:val="21"/>
          <w:szCs w:val="21"/>
        </w:rPr>
        <w:br/>
        <w:t>When can I visit? (我什么时候能去拜访您?)</w:t>
      </w:r>
      <w:r w:rsidRPr="00AB4FD5">
        <w:rPr>
          <w:color w:val="000000"/>
          <w:sz w:val="21"/>
          <w:szCs w:val="21"/>
        </w:rPr>
        <w:br/>
        <w:t>When can I stop by? (我什么时候可以去你那儿坐坐?)</w:t>
      </w:r>
      <w:r w:rsidRPr="00AB4FD5">
        <w:rPr>
          <w:color w:val="000000"/>
          <w:sz w:val="21"/>
          <w:szCs w:val="21"/>
        </w:rPr>
        <w:br/>
        <w:t>When can I drop by? (我什么时候可以去你那儿坐坐?) </w:t>
      </w:r>
      <w:r w:rsidRPr="00AB4FD5">
        <w:rPr>
          <w:color w:val="000000"/>
          <w:sz w:val="21"/>
          <w:szCs w:val="21"/>
        </w:rPr>
        <w:br/>
        <w:t>你定时间吧。 </w:t>
      </w:r>
      <w:r w:rsidRPr="00AB4FD5">
        <w:rPr>
          <w:color w:val="000000"/>
          <w:sz w:val="21"/>
          <w:szCs w:val="21"/>
        </w:rPr>
        <w:br/>
        <w:t>You decide when.</w:t>
      </w:r>
      <w:r w:rsidRPr="00AB4FD5">
        <w:rPr>
          <w:color w:val="000000"/>
          <w:sz w:val="21"/>
          <w:szCs w:val="21"/>
        </w:rPr>
        <w:br/>
        <w:t>I'll leave it up to you. (全交给你了。)</w:t>
      </w:r>
      <w:r w:rsidRPr="00AB4FD5">
        <w:rPr>
          <w:color w:val="000000"/>
          <w:sz w:val="21"/>
          <w:szCs w:val="21"/>
        </w:rPr>
        <w:br/>
        <w:t>It's your decision. (你定吧。) </w:t>
      </w:r>
      <w:r w:rsidRPr="00AB4FD5">
        <w:rPr>
          <w:color w:val="000000"/>
          <w:sz w:val="21"/>
          <w:szCs w:val="21"/>
        </w:rPr>
        <w:br/>
        <w:t>你定地点吧。 </w:t>
      </w:r>
      <w:r w:rsidRPr="00AB4FD5">
        <w:rPr>
          <w:color w:val="000000"/>
          <w:sz w:val="21"/>
          <w:szCs w:val="21"/>
        </w:rPr>
        <w:br/>
        <w:t>You decide where.</w:t>
      </w:r>
      <w:r w:rsidRPr="00AB4FD5">
        <w:rPr>
          <w:color w:val="000000"/>
          <w:sz w:val="21"/>
          <w:szCs w:val="21"/>
        </w:rPr>
        <w:br/>
        <w:t>Wherever you want is okay. (哪儿都行，只要你觉得好。) </w:t>
      </w:r>
      <w:r w:rsidRPr="00AB4FD5">
        <w:rPr>
          <w:color w:val="000000"/>
          <w:sz w:val="21"/>
          <w:szCs w:val="21"/>
        </w:rPr>
        <w:br/>
        <w:t>7点行吗? </w:t>
      </w:r>
      <w:r w:rsidRPr="00AB4FD5">
        <w:rPr>
          <w:color w:val="000000"/>
          <w:sz w:val="21"/>
          <w:szCs w:val="21"/>
        </w:rPr>
        <w:br/>
        <w:t>Is seven convenient for you?</w:t>
      </w:r>
      <w:r w:rsidRPr="00AB4FD5">
        <w:rPr>
          <w:color w:val="000000"/>
          <w:sz w:val="21"/>
          <w:szCs w:val="21"/>
        </w:rPr>
        <w:br/>
        <w:t>When should I come? (我什么时候来合适?)</w:t>
      </w:r>
      <w:r w:rsidRPr="00AB4FD5">
        <w:rPr>
          <w:color w:val="000000"/>
          <w:sz w:val="21"/>
          <w:szCs w:val="21"/>
        </w:rPr>
        <w:br/>
        <w:t>Is seven convenient for you? (7点你方便吗?)</w:t>
      </w:r>
      <w:r w:rsidRPr="00AB4FD5">
        <w:rPr>
          <w:color w:val="000000"/>
          <w:sz w:val="21"/>
          <w:szCs w:val="21"/>
        </w:rPr>
        <w:br/>
        <w:t>Is seven okay for you? </w:t>
      </w:r>
      <w:r w:rsidRPr="00AB4FD5">
        <w:rPr>
          <w:color w:val="000000"/>
          <w:sz w:val="21"/>
          <w:szCs w:val="21"/>
        </w:rPr>
        <w:br/>
      </w:r>
      <w:r w:rsidRPr="00AB4FD5">
        <w:rPr>
          <w:color w:val="000000"/>
          <w:sz w:val="21"/>
          <w:szCs w:val="21"/>
        </w:rPr>
        <w:lastRenderedPageBreak/>
        <w:t>你几点能来? </w:t>
      </w:r>
      <w:r w:rsidRPr="00AB4FD5">
        <w:rPr>
          <w:color w:val="000000"/>
          <w:sz w:val="21"/>
          <w:szCs w:val="21"/>
        </w:rPr>
        <w:br/>
        <w:t>When can you come over?</w:t>
      </w:r>
      <w:r w:rsidRPr="00AB4FD5">
        <w:rPr>
          <w:color w:val="000000"/>
          <w:sz w:val="21"/>
          <w:szCs w:val="21"/>
        </w:rPr>
        <w:br/>
        <w:t>What time can you make it? </w:t>
      </w:r>
      <w:r w:rsidRPr="00AB4FD5">
        <w:rPr>
          <w:color w:val="000000"/>
          <w:sz w:val="21"/>
          <w:szCs w:val="21"/>
        </w:rPr>
        <w:br/>
        <w:t>太早了吗? </w:t>
      </w:r>
      <w:r w:rsidRPr="00AB4FD5">
        <w:rPr>
          <w:color w:val="000000"/>
          <w:sz w:val="21"/>
          <w:szCs w:val="21"/>
        </w:rPr>
        <w:br/>
        <w:t>Is it too early? </w:t>
      </w:r>
      <w:r w:rsidRPr="00AB4FD5">
        <w:rPr>
          <w:color w:val="000000"/>
          <w:sz w:val="21"/>
          <w:szCs w:val="21"/>
        </w:rPr>
        <w:br/>
        <w:t>太晚了吗? </w:t>
      </w:r>
      <w:r w:rsidRPr="00AB4FD5">
        <w:rPr>
          <w:color w:val="000000"/>
          <w:sz w:val="21"/>
          <w:szCs w:val="21"/>
        </w:rPr>
        <w:br/>
        <w:t>Is it too late? </w:t>
      </w:r>
      <w:r w:rsidRPr="00AB4FD5">
        <w:rPr>
          <w:color w:val="000000"/>
          <w:sz w:val="21"/>
          <w:szCs w:val="21"/>
        </w:rPr>
        <w:br/>
        <w:t>就那个时间吧。 </w:t>
      </w:r>
      <w:r w:rsidRPr="00AB4FD5">
        <w:rPr>
          <w:color w:val="000000"/>
          <w:sz w:val="21"/>
          <w:szCs w:val="21"/>
        </w:rPr>
        <w:br/>
        <w:t>It's a date. *这句用于确认约会的日期和时间。</w:t>
      </w:r>
      <w:r w:rsidRPr="00AB4FD5">
        <w:rPr>
          <w:color w:val="000000"/>
          <w:sz w:val="21"/>
          <w:szCs w:val="21"/>
        </w:rPr>
        <w:br/>
        <w:t>It's a date. (就那天吧。)</w:t>
      </w:r>
      <w:r w:rsidRPr="00AB4FD5">
        <w:rPr>
          <w:color w:val="000000"/>
          <w:sz w:val="21"/>
          <w:szCs w:val="21"/>
        </w:rPr>
        <w:br/>
        <w:t>Okay, see you then. (行，到时候见。)</w:t>
      </w:r>
      <w:r w:rsidRPr="00AB4FD5">
        <w:rPr>
          <w:color w:val="000000"/>
          <w:sz w:val="21"/>
          <w:szCs w:val="21"/>
        </w:rPr>
        <w:br/>
        <w:t>Let's meet tomorrow at 7</w:t>
      </w:r>
      <w:r w:rsidRPr="00AB4FD5">
        <w:rPr>
          <w:rFonts w:hint="eastAsia"/>
          <w:color w:val="000000"/>
          <w:sz w:val="21"/>
          <w:szCs w:val="21"/>
        </w:rPr>
        <w:t>∶</w:t>
      </w:r>
      <w:r w:rsidRPr="00AB4FD5">
        <w:rPr>
          <w:rFonts w:cs="Verdana"/>
          <w:color w:val="000000"/>
          <w:sz w:val="21"/>
          <w:szCs w:val="21"/>
        </w:rPr>
        <w:t>30. (</w:t>
      </w:r>
      <w:r w:rsidRPr="00AB4FD5">
        <w:rPr>
          <w:color w:val="000000"/>
          <w:sz w:val="21"/>
          <w:szCs w:val="21"/>
        </w:rPr>
        <w:t>明天7</w:t>
      </w:r>
      <w:r w:rsidRPr="00AB4FD5">
        <w:rPr>
          <w:rFonts w:hint="eastAsia"/>
          <w:color w:val="000000"/>
          <w:sz w:val="21"/>
          <w:szCs w:val="21"/>
        </w:rPr>
        <w:t>∶</w:t>
      </w:r>
      <w:r w:rsidRPr="00AB4FD5">
        <w:rPr>
          <w:rFonts w:cs="Verdana"/>
          <w:color w:val="000000"/>
          <w:sz w:val="21"/>
          <w:szCs w:val="21"/>
        </w:rPr>
        <w:t>30</w:t>
      </w:r>
      <w:r w:rsidRPr="00AB4FD5">
        <w:rPr>
          <w:color w:val="000000"/>
          <w:sz w:val="21"/>
          <w:szCs w:val="21"/>
        </w:rPr>
        <w:t>见吧。)</w:t>
      </w:r>
      <w:r w:rsidRPr="00AB4FD5">
        <w:rPr>
          <w:color w:val="000000"/>
          <w:sz w:val="21"/>
          <w:szCs w:val="21"/>
        </w:rPr>
        <w:br/>
        <w:t>It's a date. (那，到时候见吧。) </w:t>
      </w:r>
      <w:r w:rsidRPr="00AB4FD5">
        <w:rPr>
          <w:color w:val="000000"/>
          <w:sz w:val="21"/>
          <w:szCs w:val="21"/>
        </w:rPr>
        <w:br/>
        <w:t>回头见。 </w:t>
      </w:r>
      <w:r w:rsidRPr="00AB4FD5">
        <w:rPr>
          <w:color w:val="000000"/>
          <w:sz w:val="21"/>
          <w:szCs w:val="21"/>
        </w:rPr>
        <w:br/>
        <w:t>See you then.</w:t>
      </w:r>
      <w:r w:rsidRPr="00AB4FD5">
        <w:rPr>
          <w:color w:val="000000"/>
          <w:sz w:val="21"/>
          <w:szCs w:val="21"/>
        </w:rPr>
        <w:br/>
      </w:r>
      <w:r w:rsidRPr="00AB4FD5">
        <w:rPr>
          <w:color w:val="000000"/>
          <w:sz w:val="21"/>
          <w:szCs w:val="21"/>
        </w:rPr>
        <w:br/>
        <w:t>●出门的时候</w:t>
      </w:r>
      <w:r w:rsidRPr="00AB4FD5">
        <w:rPr>
          <w:color w:val="000000"/>
          <w:sz w:val="21"/>
          <w:szCs w:val="21"/>
        </w:rPr>
        <w:br/>
        <w:t>准备好了吗? </w:t>
      </w:r>
      <w:r w:rsidRPr="00AB4FD5">
        <w:rPr>
          <w:color w:val="000000"/>
          <w:sz w:val="21"/>
          <w:szCs w:val="21"/>
        </w:rPr>
        <w:br/>
        <w:t>Are you ready?</w:t>
      </w:r>
      <w:r w:rsidRPr="00AB4FD5">
        <w:rPr>
          <w:color w:val="000000"/>
          <w:sz w:val="21"/>
          <w:szCs w:val="21"/>
        </w:rPr>
        <w:br/>
        <w:t>Are you ready? (准备好了吗?)</w:t>
      </w:r>
      <w:r w:rsidRPr="00AB4FD5">
        <w:rPr>
          <w:color w:val="000000"/>
          <w:sz w:val="21"/>
          <w:szCs w:val="21"/>
        </w:rPr>
        <w:br/>
        <w:t>No, not yet. (还没呢。)</w:t>
      </w:r>
      <w:r w:rsidRPr="00AB4FD5">
        <w:rPr>
          <w:color w:val="000000"/>
          <w:sz w:val="21"/>
          <w:szCs w:val="21"/>
        </w:rPr>
        <w:br/>
        <w:t>Ready yet?</w:t>
      </w:r>
      <w:r w:rsidRPr="00AB4FD5">
        <w:rPr>
          <w:color w:val="000000"/>
          <w:sz w:val="21"/>
          <w:szCs w:val="21"/>
        </w:rPr>
        <w:br/>
        <w:t>Are you all set? (好了吗?) </w:t>
      </w:r>
      <w:r w:rsidRPr="00AB4FD5">
        <w:rPr>
          <w:color w:val="000000"/>
          <w:sz w:val="21"/>
          <w:szCs w:val="21"/>
        </w:rPr>
        <w:br/>
        <w:t>准备好了。 </w:t>
      </w:r>
      <w:r w:rsidRPr="00AB4FD5">
        <w:rPr>
          <w:color w:val="000000"/>
          <w:sz w:val="21"/>
          <w:szCs w:val="21"/>
        </w:rPr>
        <w:br/>
        <w:t>Ready.</w:t>
      </w:r>
      <w:r w:rsidRPr="00AB4FD5">
        <w:rPr>
          <w:color w:val="000000"/>
          <w:sz w:val="21"/>
          <w:szCs w:val="21"/>
        </w:rPr>
        <w:br/>
        <w:t>I'm ready.</w:t>
      </w:r>
      <w:r w:rsidRPr="00AB4FD5">
        <w:rPr>
          <w:color w:val="000000"/>
          <w:sz w:val="21"/>
          <w:szCs w:val="21"/>
        </w:rPr>
        <w:br/>
        <w:t>I'm all set. </w:t>
      </w:r>
      <w:r w:rsidRPr="00AB4FD5">
        <w:rPr>
          <w:color w:val="000000"/>
          <w:sz w:val="21"/>
          <w:szCs w:val="21"/>
        </w:rPr>
        <w:br/>
        <w:t>还没准备好呢。 </w:t>
      </w:r>
      <w:r w:rsidRPr="00AB4FD5">
        <w:rPr>
          <w:color w:val="000000"/>
          <w:sz w:val="21"/>
          <w:szCs w:val="21"/>
        </w:rPr>
        <w:br/>
        <w:t>I'm not ready.</w:t>
      </w:r>
      <w:r w:rsidRPr="00AB4FD5">
        <w:rPr>
          <w:color w:val="000000"/>
          <w:sz w:val="21"/>
          <w:szCs w:val="21"/>
        </w:rPr>
        <w:br/>
        <w:t>Ready. (准备好了。) </w:t>
      </w:r>
      <w:r w:rsidRPr="00AB4FD5">
        <w:rPr>
          <w:color w:val="000000"/>
          <w:sz w:val="21"/>
          <w:szCs w:val="21"/>
        </w:rPr>
        <w:br/>
        <w:t>我们什么时候出发? </w:t>
      </w:r>
      <w:r w:rsidRPr="00AB4FD5">
        <w:rPr>
          <w:color w:val="000000"/>
          <w:sz w:val="21"/>
          <w:szCs w:val="21"/>
        </w:rPr>
        <w:br/>
        <w:t>What time shall we leave? *leave“离开”、“走开”。</w:t>
      </w:r>
      <w:r w:rsidRPr="00AB4FD5">
        <w:rPr>
          <w:color w:val="000000"/>
          <w:sz w:val="21"/>
          <w:szCs w:val="21"/>
        </w:rPr>
        <w:br/>
        <w:t>What time shall we leave? (我们什么时候出发。)</w:t>
      </w:r>
      <w:r w:rsidRPr="00AB4FD5">
        <w:rPr>
          <w:color w:val="000000"/>
          <w:sz w:val="21"/>
          <w:szCs w:val="21"/>
        </w:rPr>
        <w:br/>
        <w:t>In about ten minutes. (大约10分钟以后。)</w:t>
      </w:r>
      <w:r w:rsidRPr="00AB4FD5">
        <w:rPr>
          <w:color w:val="000000"/>
          <w:sz w:val="21"/>
          <w:szCs w:val="21"/>
        </w:rPr>
        <w:br/>
        <w:t>What time do you want to leave? (你想几点走?)</w:t>
      </w:r>
      <w:r w:rsidRPr="00AB4FD5">
        <w:rPr>
          <w:color w:val="000000"/>
          <w:sz w:val="21"/>
          <w:szCs w:val="21"/>
        </w:rPr>
        <w:br/>
        <w:t>What time do we leave? (几点出门?)</w:t>
      </w:r>
      <w:r w:rsidRPr="00AB4FD5">
        <w:rPr>
          <w:color w:val="000000"/>
          <w:sz w:val="21"/>
          <w:szCs w:val="21"/>
        </w:rPr>
        <w:br/>
        <w:t>What time are we taking off? (我们几点走?)*比较随便的说法。 </w:t>
      </w:r>
      <w:r w:rsidRPr="00AB4FD5">
        <w:rPr>
          <w:color w:val="000000"/>
          <w:sz w:val="21"/>
          <w:szCs w:val="21"/>
        </w:rPr>
        <w:br/>
        <w:t>我们几点能到? </w:t>
      </w:r>
      <w:r w:rsidRPr="00AB4FD5">
        <w:rPr>
          <w:color w:val="000000"/>
          <w:sz w:val="21"/>
          <w:szCs w:val="21"/>
        </w:rPr>
        <w:br/>
        <w:t>What time do we arrive?</w:t>
      </w:r>
      <w:r w:rsidRPr="00AB4FD5">
        <w:rPr>
          <w:color w:val="000000"/>
          <w:sz w:val="21"/>
          <w:szCs w:val="21"/>
        </w:rPr>
        <w:br/>
        <w:t>When do we get there? </w:t>
      </w:r>
      <w:r w:rsidRPr="00AB4FD5">
        <w:rPr>
          <w:color w:val="000000"/>
          <w:sz w:val="21"/>
          <w:szCs w:val="21"/>
        </w:rPr>
        <w:br/>
        <w:t>那，我们走吧。 </w:t>
      </w:r>
      <w:r w:rsidRPr="00AB4FD5">
        <w:rPr>
          <w:color w:val="000000"/>
          <w:sz w:val="21"/>
          <w:szCs w:val="21"/>
        </w:rPr>
        <w:br/>
        <w:t>Let's get going. *这是常用的句子，最好能记住。</w:t>
      </w:r>
      <w:r w:rsidRPr="00AB4FD5">
        <w:rPr>
          <w:color w:val="000000"/>
          <w:sz w:val="21"/>
          <w:szCs w:val="21"/>
        </w:rPr>
        <w:br/>
        <w:t>Let's get going. (那我们走吧。)</w:t>
      </w:r>
      <w:r w:rsidRPr="00AB4FD5">
        <w:rPr>
          <w:color w:val="000000"/>
          <w:sz w:val="21"/>
          <w:szCs w:val="21"/>
        </w:rPr>
        <w:br/>
      </w:r>
      <w:r w:rsidRPr="00AB4FD5">
        <w:rPr>
          <w:color w:val="000000"/>
          <w:sz w:val="21"/>
          <w:szCs w:val="21"/>
        </w:rPr>
        <w:t>I'll be ready in five minutes. (我5分钟就好。)</w:t>
      </w:r>
      <w:r w:rsidRPr="00AB4FD5">
        <w:rPr>
          <w:color w:val="000000"/>
          <w:sz w:val="21"/>
          <w:szCs w:val="21"/>
        </w:rPr>
        <w:br/>
        <w:t>Let's go.</w:t>
      </w:r>
      <w:r w:rsidRPr="00AB4FD5">
        <w:rPr>
          <w:color w:val="000000"/>
          <w:sz w:val="21"/>
          <w:szCs w:val="21"/>
        </w:rPr>
        <w:br/>
        <w:t>Let's take off.</w:t>
      </w:r>
      <w:r w:rsidRPr="00AB4FD5">
        <w:rPr>
          <w:color w:val="000000"/>
          <w:sz w:val="21"/>
          <w:szCs w:val="21"/>
        </w:rPr>
        <w:br/>
        <w:t>Shall we go? (我们可以走了吗?)</w:t>
      </w:r>
      <w:r w:rsidRPr="00AB4FD5">
        <w:rPr>
          <w:color w:val="000000"/>
          <w:sz w:val="21"/>
          <w:szCs w:val="21"/>
        </w:rPr>
        <w:br/>
        <w:t>Okay, let's go. (好了，走吧。)</w:t>
      </w:r>
      <w:r w:rsidRPr="00AB4FD5">
        <w:rPr>
          <w:color w:val="000000"/>
          <w:sz w:val="21"/>
          <w:szCs w:val="21"/>
        </w:rPr>
        <w:br/>
        <w:t>Let's hit the road! *直译是“开路”，是常用的句子，最好能记住。</w:t>
      </w:r>
      <w:r w:rsidRPr="00AB4FD5">
        <w:rPr>
          <w:color w:val="000000"/>
          <w:sz w:val="21"/>
          <w:szCs w:val="21"/>
        </w:rPr>
        <w:br/>
      </w:r>
      <w:r w:rsidRPr="00AB4FD5">
        <w:rPr>
          <w:color w:val="000000"/>
          <w:sz w:val="21"/>
          <w:szCs w:val="21"/>
        </w:rPr>
        <w:br/>
        <w:t>●看电影</w:t>
      </w:r>
      <w:r w:rsidRPr="00AB4FD5">
        <w:rPr>
          <w:color w:val="000000"/>
          <w:sz w:val="21"/>
          <w:szCs w:val="21"/>
        </w:rPr>
        <w:br/>
        <w:t>你想去看电影吗? </w:t>
      </w:r>
      <w:r w:rsidRPr="00AB4FD5">
        <w:rPr>
          <w:color w:val="000000"/>
          <w:sz w:val="21"/>
          <w:szCs w:val="21"/>
        </w:rPr>
        <w:br/>
        <w:t>Would you like to go to a movie? *Would you like to...? 表示“你想……吗?”、“要不要……?”的意思，是比较有礼貌地表示邀请和提议的句型。</w:t>
      </w:r>
      <w:r w:rsidRPr="00AB4FD5">
        <w:rPr>
          <w:color w:val="000000"/>
          <w:sz w:val="21"/>
          <w:szCs w:val="21"/>
        </w:rPr>
        <w:br/>
        <w:t>Would you like to go to a movie? (你想去看电影吗?)</w:t>
      </w:r>
      <w:r w:rsidRPr="00AB4FD5">
        <w:rPr>
          <w:color w:val="000000"/>
          <w:sz w:val="21"/>
          <w:szCs w:val="21"/>
        </w:rPr>
        <w:br/>
        <w:t>Sure, I'd love to. (当然，我很想去。)</w:t>
      </w:r>
      <w:r w:rsidRPr="00AB4FD5">
        <w:rPr>
          <w:color w:val="000000"/>
          <w:sz w:val="21"/>
          <w:szCs w:val="21"/>
        </w:rPr>
        <w:br/>
        <w:t>What do you say to going to a movie? *这句和上句的意思一样，但是这种说法比较随便。 </w:t>
      </w:r>
      <w:r w:rsidRPr="00AB4FD5">
        <w:rPr>
          <w:color w:val="000000"/>
          <w:sz w:val="21"/>
          <w:szCs w:val="21"/>
        </w:rPr>
        <w:br/>
        <w:t>今天晚上放什么电影? </w:t>
      </w:r>
      <w:r w:rsidRPr="00AB4FD5">
        <w:rPr>
          <w:color w:val="000000"/>
          <w:sz w:val="21"/>
          <w:szCs w:val="21"/>
        </w:rPr>
        <w:br/>
        <w:t>What's on tonight? *on用来表示“电影、戏剧的上演和活动的举行”。</w:t>
      </w:r>
      <w:r w:rsidRPr="00AB4FD5">
        <w:rPr>
          <w:color w:val="000000"/>
          <w:sz w:val="21"/>
          <w:szCs w:val="21"/>
        </w:rPr>
        <w:br/>
        <w:t>What's playing tonight?</w:t>
      </w:r>
      <w:r w:rsidRPr="00AB4FD5">
        <w:rPr>
          <w:color w:val="000000"/>
          <w:sz w:val="21"/>
          <w:szCs w:val="21"/>
        </w:rPr>
        <w:br/>
        <w:t>What are you showing tonight? </w:t>
      </w:r>
      <w:r w:rsidRPr="00AB4FD5">
        <w:rPr>
          <w:color w:val="000000"/>
          <w:sz w:val="21"/>
          <w:szCs w:val="21"/>
        </w:rPr>
        <w:br/>
        <w:t>你想看什么电影? </w:t>
      </w:r>
      <w:r w:rsidRPr="00AB4FD5">
        <w:rPr>
          <w:color w:val="000000"/>
          <w:sz w:val="21"/>
          <w:szCs w:val="21"/>
        </w:rPr>
        <w:br/>
        <w:t>What movie do you want to see? </w:t>
      </w:r>
      <w:r w:rsidRPr="00AB4FD5">
        <w:rPr>
          <w:color w:val="000000"/>
          <w:sz w:val="21"/>
          <w:szCs w:val="21"/>
        </w:rPr>
        <w:br/>
        <w:t>我想看《××》 </w:t>
      </w:r>
      <w:r w:rsidRPr="00AB4FD5">
        <w:rPr>
          <w:color w:val="000000"/>
          <w:sz w:val="21"/>
          <w:szCs w:val="21"/>
        </w:rPr>
        <w:br/>
        <w:t>I want to see...</w:t>
      </w:r>
      <w:r w:rsidRPr="00AB4FD5">
        <w:rPr>
          <w:color w:val="000000"/>
          <w:sz w:val="21"/>
          <w:szCs w:val="21"/>
        </w:rPr>
        <w:br/>
        <w:t>哪儿演《××》? </w:t>
      </w:r>
      <w:r w:rsidRPr="00AB4FD5">
        <w:rPr>
          <w:color w:val="000000"/>
          <w:sz w:val="21"/>
          <w:szCs w:val="21"/>
        </w:rPr>
        <w:br/>
        <w:t>Where is... playing? </w:t>
      </w:r>
      <w:r w:rsidRPr="00AB4FD5">
        <w:rPr>
          <w:color w:val="000000"/>
          <w:sz w:val="21"/>
          <w:szCs w:val="21"/>
        </w:rPr>
        <w:br/>
        <w:t>《××》演到什么时候? </w:t>
      </w:r>
      <w:r w:rsidRPr="00AB4FD5">
        <w:rPr>
          <w:color w:val="000000"/>
          <w:sz w:val="21"/>
          <w:szCs w:val="21"/>
        </w:rPr>
        <w:br/>
        <w:t>How long is... playing?</w:t>
      </w:r>
      <w:r w:rsidRPr="00AB4FD5">
        <w:rPr>
          <w:color w:val="000000"/>
          <w:sz w:val="21"/>
          <w:szCs w:val="21"/>
        </w:rPr>
        <w:br/>
        <w:t>How long will... play? </w:t>
      </w:r>
      <w:r w:rsidRPr="00AB4FD5">
        <w:rPr>
          <w:color w:val="000000"/>
          <w:sz w:val="21"/>
          <w:szCs w:val="21"/>
        </w:rPr>
        <w:br/>
        <w:t>这部电影是谁演的? </w:t>
      </w:r>
      <w:r w:rsidRPr="00AB4FD5">
        <w:rPr>
          <w:color w:val="000000"/>
          <w:sz w:val="21"/>
          <w:szCs w:val="21"/>
        </w:rPr>
        <w:br/>
        <w:t>Who is in this movie? </w:t>
      </w:r>
      <w:r w:rsidRPr="00AB4FD5">
        <w:rPr>
          <w:color w:val="000000"/>
          <w:sz w:val="21"/>
          <w:szCs w:val="21"/>
        </w:rPr>
        <w:br/>
        <w:t>演多长时间? </w:t>
      </w:r>
      <w:r w:rsidRPr="00AB4FD5">
        <w:rPr>
          <w:color w:val="000000"/>
          <w:sz w:val="21"/>
          <w:szCs w:val="21"/>
        </w:rPr>
        <w:br/>
        <w:t>How long does it last? *last“持续，继续”。</w:t>
      </w:r>
      <w:r w:rsidRPr="00AB4FD5">
        <w:rPr>
          <w:color w:val="000000"/>
          <w:sz w:val="21"/>
          <w:szCs w:val="21"/>
        </w:rPr>
        <w:br/>
        <w:t>How long will it last?</w:t>
      </w:r>
      <w:r w:rsidRPr="00AB4FD5">
        <w:rPr>
          <w:color w:val="000000"/>
          <w:sz w:val="21"/>
          <w:szCs w:val="21"/>
        </w:rPr>
        <w:br/>
        <w:t>How long is it? </w:t>
      </w:r>
      <w:r w:rsidRPr="00AB4FD5">
        <w:rPr>
          <w:color w:val="000000"/>
          <w:sz w:val="21"/>
          <w:szCs w:val="21"/>
        </w:rPr>
        <w:br/>
        <w:t>下一场几点开演? </w:t>
      </w:r>
      <w:r w:rsidRPr="00AB4FD5">
        <w:rPr>
          <w:color w:val="000000"/>
          <w:sz w:val="21"/>
          <w:szCs w:val="21"/>
        </w:rPr>
        <w:br/>
        <w:t>What time is the next showing?</w:t>
      </w:r>
      <w:r w:rsidRPr="00AB4FD5">
        <w:rPr>
          <w:color w:val="000000"/>
          <w:sz w:val="21"/>
          <w:szCs w:val="21"/>
        </w:rPr>
        <w:br/>
        <w:t>When is the next showing? </w:t>
      </w:r>
      <w:r w:rsidRPr="00AB4FD5">
        <w:rPr>
          <w:color w:val="000000"/>
          <w:sz w:val="21"/>
          <w:szCs w:val="21"/>
        </w:rPr>
        <w:br/>
        <w:t>几点演完? </w:t>
      </w:r>
      <w:r w:rsidRPr="00AB4FD5">
        <w:rPr>
          <w:color w:val="000000"/>
          <w:sz w:val="21"/>
          <w:szCs w:val="21"/>
        </w:rPr>
        <w:br/>
        <w:t>What time will it be over?</w:t>
      </w:r>
      <w:r w:rsidRPr="00AB4FD5">
        <w:rPr>
          <w:color w:val="000000"/>
          <w:sz w:val="21"/>
          <w:szCs w:val="21"/>
        </w:rPr>
        <w:br/>
        <w:t>What time will it end? </w:t>
      </w:r>
      <w:r w:rsidRPr="00AB4FD5">
        <w:rPr>
          <w:color w:val="000000"/>
          <w:sz w:val="21"/>
          <w:szCs w:val="21"/>
        </w:rPr>
        <w:br/>
        <w:t>我买两张成人票。 </w:t>
      </w:r>
      <w:r w:rsidRPr="00AB4FD5">
        <w:rPr>
          <w:color w:val="000000"/>
          <w:sz w:val="21"/>
          <w:szCs w:val="21"/>
        </w:rPr>
        <w:br/>
      </w:r>
      <w:r w:rsidRPr="00AB4FD5">
        <w:rPr>
          <w:color w:val="000000"/>
          <w:sz w:val="21"/>
          <w:szCs w:val="21"/>
        </w:rPr>
        <w:lastRenderedPageBreak/>
        <w:t>Two, please.</w:t>
      </w:r>
      <w:r w:rsidRPr="00AB4FD5">
        <w:rPr>
          <w:color w:val="000000"/>
          <w:sz w:val="21"/>
          <w:szCs w:val="21"/>
        </w:rPr>
        <w:br/>
        <w:t>Two tickets, please.</w:t>
      </w:r>
      <w:r w:rsidRPr="00AB4FD5">
        <w:rPr>
          <w:color w:val="000000"/>
          <w:sz w:val="21"/>
          <w:szCs w:val="21"/>
        </w:rPr>
        <w:br/>
        <w:t>Two adults, please. </w:t>
      </w:r>
      <w:r w:rsidRPr="00AB4FD5">
        <w:rPr>
          <w:color w:val="000000"/>
          <w:sz w:val="21"/>
          <w:szCs w:val="21"/>
        </w:rPr>
        <w:br/>
        <w:t>前边的人挡着，我看不见。 </w:t>
      </w:r>
      <w:r w:rsidRPr="00AB4FD5">
        <w:rPr>
          <w:color w:val="000000"/>
          <w:sz w:val="21"/>
          <w:szCs w:val="21"/>
        </w:rPr>
        <w:br/>
        <w:t>I can't see because of the person in front of me.</w:t>
      </w:r>
      <w:r w:rsidRPr="00AB4FD5">
        <w:rPr>
          <w:color w:val="000000"/>
          <w:sz w:val="21"/>
          <w:szCs w:val="21"/>
        </w:rPr>
        <w:br/>
        <w:t>That person is blocking my view.</w:t>
      </w:r>
      <w:r w:rsidRPr="00AB4FD5">
        <w:rPr>
          <w:color w:val="000000"/>
          <w:sz w:val="21"/>
          <w:szCs w:val="21"/>
        </w:rPr>
        <w:br/>
        <w:t>That person is in my way. </w:t>
      </w:r>
      <w:r w:rsidRPr="00AB4FD5">
        <w:rPr>
          <w:color w:val="000000"/>
          <w:sz w:val="21"/>
          <w:szCs w:val="21"/>
        </w:rPr>
        <w:br/>
        <w:t>我们怎么坐得这么靠后呀? </w:t>
      </w:r>
      <w:r w:rsidRPr="00AB4FD5">
        <w:rPr>
          <w:color w:val="000000"/>
          <w:sz w:val="21"/>
          <w:szCs w:val="21"/>
        </w:rPr>
        <w:br/>
        <w:t>We are way in the back, aren't we? </w:t>
      </w:r>
      <w:r w:rsidRPr="00AB4FD5">
        <w:rPr>
          <w:color w:val="000000"/>
          <w:sz w:val="21"/>
          <w:szCs w:val="21"/>
        </w:rPr>
        <w:br/>
        <w:t>我们坐到前面的座位上吧。 </w:t>
      </w:r>
      <w:r w:rsidRPr="00AB4FD5">
        <w:rPr>
          <w:color w:val="000000"/>
          <w:sz w:val="21"/>
          <w:szCs w:val="21"/>
        </w:rPr>
        <w:br/>
        <w:t>Let's sit closer up front. </w:t>
      </w:r>
      <w:r w:rsidRPr="00AB4FD5">
        <w:rPr>
          <w:color w:val="000000"/>
          <w:sz w:val="21"/>
          <w:szCs w:val="21"/>
        </w:rPr>
        <w:br/>
        <w:t>真太有意思了，是不是? </w:t>
      </w:r>
      <w:r w:rsidRPr="00AB4FD5">
        <w:rPr>
          <w:color w:val="000000"/>
          <w:sz w:val="21"/>
          <w:szCs w:val="21"/>
        </w:rPr>
        <w:br/>
        <w:t>That was interesting, wasn't it?</w:t>
      </w:r>
      <w:r w:rsidRPr="00AB4FD5">
        <w:rPr>
          <w:color w:val="000000"/>
          <w:sz w:val="21"/>
          <w:szCs w:val="21"/>
        </w:rPr>
        <w:br/>
        <w:t>That was interesting, wasn't it? (真太有意思了，是不是?)</w:t>
      </w:r>
      <w:r w:rsidRPr="00AB4FD5">
        <w:rPr>
          <w:color w:val="000000"/>
          <w:sz w:val="21"/>
          <w:szCs w:val="21"/>
        </w:rPr>
        <w:br/>
        <w:t>It sure was. (确实。) </w:t>
      </w:r>
      <w:r w:rsidRPr="00AB4FD5">
        <w:rPr>
          <w:color w:val="000000"/>
          <w:sz w:val="21"/>
          <w:szCs w:val="21"/>
        </w:rPr>
        <w:br/>
        <w:t>这电影真没劲。 </w:t>
      </w:r>
      <w:r w:rsidRPr="00AB4FD5">
        <w:rPr>
          <w:color w:val="000000"/>
          <w:sz w:val="21"/>
          <w:szCs w:val="21"/>
        </w:rPr>
        <w:br/>
        <w:t>That was boring, wasn't it?</w:t>
      </w:r>
      <w:r w:rsidRPr="00AB4FD5">
        <w:rPr>
          <w:color w:val="000000"/>
          <w:sz w:val="21"/>
          <w:szCs w:val="21"/>
        </w:rPr>
        <w:br/>
        <w:t>That was dull, wasn't it? </w:t>
      </w:r>
      <w:r w:rsidRPr="00AB4FD5">
        <w:rPr>
          <w:color w:val="000000"/>
          <w:sz w:val="21"/>
          <w:szCs w:val="21"/>
        </w:rPr>
        <w:br/>
        <w:t>太让人感动了。 </w:t>
      </w:r>
      <w:r w:rsidRPr="00AB4FD5">
        <w:rPr>
          <w:color w:val="000000"/>
          <w:sz w:val="21"/>
          <w:szCs w:val="21"/>
        </w:rPr>
        <w:br/>
        <w:t>I was moved. *move“使……感动”。</w:t>
      </w:r>
      <w:r w:rsidRPr="00AB4FD5">
        <w:rPr>
          <w:color w:val="000000"/>
          <w:sz w:val="21"/>
          <w:szCs w:val="21"/>
        </w:rPr>
        <w:br/>
        <w:t>How was the ballet? (芭蕾舞怎么样?)</w:t>
      </w:r>
      <w:r w:rsidRPr="00AB4FD5">
        <w:rPr>
          <w:color w:val="000000"/>
          <w:sz w:val="21"/>
          <w:szCs w:val="21"/>
        </w:rPr>
        <w:br/>
        <w:t>I was moved. (太让人感动了。)</w:t>
      </w:r>
      <w:r w:rsidRPr="00AB4FD5">
        <w:rPr>
          <w:color w:val="000000"/>
          <w:sz w:val="21"/>
          <w:szCs w:val="21"/>
        </w:rPr>
        <w:br/>
        <w:t>It touched me.</w:t>
      </w:r>
      <w:r w:rsidRPr="00AB4FD5">
        <w:rPr>
          <w:color w:val="000000"/>
          <w:sz w:val="21"/>
          <w:szCs w:val="21"/>
        </w:rPr>
        <w:br/>
        <w:t>It was a touching movie. (这是一部感人的电影。)</w:t>
      </w:r>
      <w:r w:rsidRPr="00AB4FD5">
        <w:rPr>
          <w:color w:val="000000"/>
          <w:sz w:val="21"/>
          <w:szCs w:val="21"/>
        </w:rPr>
        <w:br/>
      </w:r>
      <w:r w:rsidRPr="00AB4FD5">
        <w:rPr>
          <w:color w:val="000000"/>
          <w:sz w:val="21"/>
          <w:szCs w:val="21"/>
        </w:rPr>
        <w:br/>
        <w:t>●去听音乐会</w:t>
      </w:r>
      <w:r w:rsidRPr="00AB4FD5">
        <w:rPr>
          <w:color w:val="000000"/>
          <w:sz w:val="21"/>
          <w:szCs w:val="21"/>
        </w:rPr>
        <w:br/>
        <w:t>我买两张10月3号的票。 </w:t>
      </w:r>
      <w:r w:rsidRPr="00AB4FD5">
        <w:rPr>
          <w:color w:val="000000"/>
          <w:sz w:val="21"/>
          <w:szCs w:val="21"/>
        </w:rPr>
        <w:br/>
        <w:t>I'd like two tickets for October 3rd, please.</w:t>
      </w:r>
      <w:r w:rsidRPr="00AB4FD5">
        <w:rPr>
          <w:color w:val="000000"/>
          <w:sz w:val="21"/>
          <w:szCs w:val="21"/>
        </w:rPr>
        <w:br/>
        <w:t>对不起，卖完了。 </w:t>
      </w:r>
      <w:r w:rsidRPr="00AB4FD5">
        <w:rPr>
          <w:color w:val="000000"/>
          <w:sz w:val="21"/>
          <w:szCs w:val="21"/>
        </w:rPr>
        <w:br/>
        <w:t>Sorry, we're sold out.</w:t>
      </w:r>
      <w:r w:rsidRPr="00AB4FD5">
        <w:rPr>
          <w:color w:val="000000"/>
          <w:sz w:val="21"/>
          <w:szCs w:val="21"/>
        </w:rPr>
        <w:br/>
        <w:t>Do you have any tickets for the concert? (还有那场音乐会的票吗?)</w:t>
      </w:r>
      <w:r w:rsidRPr="00AB4FD5">
        <w:rPr>
          <w:color w:val="000000"/>
          <w:sz w:val="21"/>
          <w:szCs w:val="21"/>
        </w:rPr>
        <w:br/>
        <w:t>Sorry, we're sold out. (对不起，卖完了。) </w:t>
      </w:r>
      <w:r w:rsidRPr="00AB4FD5">
        <w:rPr>
          <w:color w:val="000000"/>
          <w:sz w:val="21"/>
          <w:szCs w:val="21"/>
        </w:rPr>
        <w:br/>
        <w:t>有什么时候的票? </w:t>
      </w:r>
      <w:r w:rsidRPr="00AB4FD5">
        <w:rPr>
          <w:color w:val="000000"/>
          <w:sz w:val="21"/>
          <w:szCs w:val="21"/>
        </w:rPr>
        <w:br/>
        <w:t>When do you have tickets?</w:t>
      </w:r>
      <w:r w:rsidRPr="00AB4FD5">
        <w:rPr>
          <w:color w:val="000000"/>
          <w:sz w:val="21"/>
          <w:szCs w:val="21"/>
        </w:rPr>
        <w:br/>
        <w:t>Which date do you have tickets for? </w:t>
      </w:r>
      <w:r w:rsidRPr="00AB4FD5">
        <w:rPr>
          <w:color w:val="000000"/>
          <w:sz w:val="21"/>
          <w:szCs w:val="21"/>
        </w:rPr>
        <w:br/>
        <w:t>几点开始? </w:t>
      </w:r>
      <w:r w:rsidRPr="00AB4FD5">
        <w:rPr>
          <w:color w:val="000000"/>
          <w:sz w:val="21"/>
          <w:szCs w:val="21"/>
        </w:rPr>
        <w:br/>
        <w:t>What time does it start?</w:t>
      </w:r>
      <w:r w:rsidRPr="00AB4FD5">
        <w:rPr>
          <w:color w:val="000000"/>
          <w:sz w:val="21"/>
          <w:szCs w:val="21"/>
        </w:rPr>
        <w:br/>
        <w:t>What time does it begin? </w:t>
      </w:r>
      <w:r w:rsidRPr="00AB4FD5">
        <w:rPr>
          <w:color w:val="000000"/>
          <w:sz w:val="21"/>
          <w:szCs w:val="21"/>
        </w:rPr>
        <w:br/>
        <w:t>可以预订吗? </w:t>
      </w:r>
      <w:r w:rsidRPr="00AB4FD5">
        <w:rPr>
          <w:color w:val="000000"/>
          <w:sz w:val="21"/>
          <w:szCs w:val="21"/>
        </w:rPr>
        <w:br/>
        <w:t>Can I make a reservation?</w:t>
      </w:r>
      <w:r w:rsidRPr="00AB4FD5">
        <w:rPr>
          <w:color w:val="000000"/>
          <w:sz w:val="21"/>
          <w:szCs w:val="21"/>
        </w:rPr>
        <w:br/>
        <w:t>在哪儿买票? </w:t>
      </w:r>
      <w:r w:rsidRPr="00AB4FD5">
        <w:rPr>
          <w:color w:val="000000"/>
          <w:sz w:val="21"/>
          <w:szCs w:val="21"/>
        </w:rPr>
        <w:br/>
        <w:t>Where can I buy a ticket?</w:t>
      </w:r>
      <w:r w:rsidRPr="00AB4FD5">
        <w:rPr>
          <w:color w:val="000000"/>
          <w:sz w:val="21"/>
          <w:szCs w:val="21"/>
        </w:rPr>
        <w:br/>
      </w:r>
      <w:r w:rsidRPr="00AB4FD5">
        <w:rPr>
          <w:rFonts w:hint="eastAsia"/>
          <w:color w:val="000000"/>
          <w:sz w:val="21"/>
          <w:szCs w:val="21"/>
        </w:rPr>
        <w:t>△</w:t>
      </w:r>
      <w:r w:rsidRPr="00AB4FD5">
        <w:rPr>
          <w:rFonts w:cs="Verdana"/>
          <w:color w:val="000000"/>
          <w:sz w:val="21"/>
          <w:szCs w:val="21"/>
        </w:rPr>
        <w:t>Where can I buy a ticket? (</w:t>
      </w:r>
      <w:r w:rsidRPr="00AB4FD5">
        <w:rPr>
          <w:color w:val="000000"/>
          <w:sz w:val="21"/>
          <w:szCs w:val="21"/>
        </w:rPr>
        <w:t>在哪儿买票?)</w:t>
      </w:r>
      <w:r w:rsidRPr="00AB4FD5">
        <w:rPr>
          <w:color w:val="000000"/>
          <w:sz w:val="21"/>
          <w:szCs w:val="21"/>
        </w:rPr>
        <w:br/>
      </w:r>
      <w:r w:rsidRPr="00AB4FD5">
        <w:rPr>
          <w:rFonts w:cs="Arial"/>
          <w:color w:val="000000"/>
          <w:sz w:val="21"/>
          <w:szCs w:val="21"/>
        </w:rPr>
        <w:t>▲</w:t>
      </w:r>
      <w:r w:rsidRPr="00AB4FD5">
        <w:rPr>
          <w:rFonts w:cs="Verdana"/>
          <w:color w:val="000000"/>
          <w:sz w:val="21"/>
          <w:szCs w:val="21"/>
        </w:rPr>
        <w:t>At that counter. (</w:t>
      </w:r>
      <w:r w:rsidRPr="00AB4FD5">
        <w:rPr>
          <w:color w:val="000000"/>
          <w:sz w:val="21"/>
          <w:szCs w:val="21"/>
        </w:rPr>
        <w:t>在那个柜台。) </w:t>
      </w:r>
      <w:r w:rsidRPr="00AB4FD5">
        <w:rPr>
          <w:color w:val="000000"/>
          <w:sz w:val="21"/>
          <w:szCs w:val="21"/>
        </w:rPr>
        <w:br/>
        <w:t>这位子有人吗? </w:t>
      </w:r>
      <w:r w:rsidRPr="00AB4FD5">
        <w:rPr>
          <w:color w:val="000000"/>
          <w:sz w:val="21"/>
          <w:szCs w:val="21"/>
        </w:rPr>
        <w:br/>
        <w:t>Is this seat taken?</w:t>
      </w:r>
      <w:r w:rsidRPr="00AB4FD5">
        <w:rPr>
          <w:color w:val="000000"/>
          <w:sz w:val="21"/>
          <w:szCs w:val="21"/>
        </w:rPr>
        <w:br/>
        <w:t>A)</w:t>
      </w:r>
      <w:r w:rsidRPr="00AB4FD5">
        <w:rPr>
          <w:rFonts w:hint="eastAsia"/>
          <w:color w:val="000000"/>
          <w:sz w:val="21"/>
          <w:szCs w:val="21"/>
        </w:rPr>
        <w:t>△</w:t>
      </w:r>
      <w:r w:rsidRPr="00AB4FD5">
        <w:rPr>
          <w:rFonts w:cs="Verdana"/>
          <w:color w:val="000000"/>
          <w:sz w:val="21"/>
          <w:szCs w:val="21"/>
        </w:rPr>
        <w:t>Is this seat taken? (</w:t>
      </w:r>
      <w:r w:rsidRPr="00AB4FD5">
        <w:rPr>
          <w:color w:val="000000"/>
          <w:sz w:val="21"/>
          <w:szCs w:val="21"/>
        </w:rPr>
        <w:t>这位子有人吗?)</w:t>
      </w:r>
      <w:r w:rsidRPr="00AB4FD5">
        <w:rPr>
          <w:color w:val="000000"/>
          <w:sz w:val="21"/>
          <w:szCs w:val="21"/>
        </w:rPr>
        <w:br/>
        <w:t>B)</w:t>
      </w:r>
      <w:r w:rsidRPr="00AB4FD5">
        <w:rPr>
          <w:rFonts w:cs="Arial"/>
          <w:color w:val="000000"/>
          <w:sz w:val="21"/>
          <w:szCs w:val="21"/>
        </w:rPr>
        <w:t>▲</w:t>
      </w:r>
      <w:r w:rsidRPr="00AB4FD5">
        <w:rPr>
          <w:rFonts w:cs="Verdana"/>
          <w:color w:val="000000"/>
          <w:sz w:val="21"/>
          <w:szCs w:val="21"/>
        </w:rPr>
        <w:t>No, it's not. (</w:t>
      </w:r>
      <w:r w:rsidRPr="00AB4FD5">
        <w:rPr>
          <w:color w:val="000000"/>
          <w:sz w:val="21"/>
          <w:szCs w:val="21"/>
        </w:rPr>
        <w:t>不，没人。) * 这句直译是：</w:t>
      </w:r>
      <w:r w:rsidRPr="00AB4FD5">
        <w:rPr>
          <w:color w:val="000000"/>
          <w:sz w:val="21"/>
          <w:szCs w:val="21"/>
        </w:rPr>
        <w:br/>
        <w:t>A：这个位子被占了吗?</w:t>
      </w:r>
      <w:r w:rsidRPr="00AB4FD5">
        <w:rPr>
          <w:color w:val="000000"/>
          <w:sz w:val="21"/>
          <w:szCs w:val="21"/>
        </w:rPr>
        <w:br/>
        <w:t>B：没有被占。</w:t>
      </w:r>
      <w:r w:rsidRPr="00AB4FD5">
        <w:rPr>
          <w:color w:val="000000"/>
          <w:sz w:val="21"/>
          <w:szCs w:val="21"/>
        </w:rPr>
        <w:br/>
        <w:t>Is anyone sitting here? (这儿有人吗?)</w:t>
      </w:r>
      <w:r w:rsidRPr="00AB4FD5">
        <w:rPr>
          <w:color w:val="000000"/>
          <w:sz w:val="21"/>
          <w:szCs w:val="21"/>
        </w:rPr>
        <w:br/>
        <w:t>Can I sit here? (我可以坐这儿吗?)</w:t>
      </w:r>
      <w:r w:rsidRPr="00AB4FD5">
        <w:rPr>
          <w:color w:val="000000"/>
          <w:sz w:val="21"/>
          <w:szCs w:val="21"/>
        </w:rPr>
        <w:br/>
        <w:t>Do you mind if I sit here? (您介意我坐在这儿吗?)</w:t>
      </w:r>
      <w:r w:rsidRPr="00AB4FD5">
        <w:rPr>
          <w:color w:val="000000"/>
          <w:sz w:val="21"/>
          <w:szCs w:val="21"/>
        </w:rPr>
        <w:br/>
        <w:t>Is this seat free? </w:t>
      </w:r>
      <w:r w:rsidRPr="00AB4FD5">
        <w:rPr>
          <w:color w:val="000000"/>
          <w:sz w:val="21"/>
          <w:szCs w:val="21"/>
        </w:rPr>
        <w:br/>
        <w:t>我们这个位子真棒。 </w:t>
      </w:r>
      <w:r w:rsidRPr="00AB4FD5">
        <w:rPr>
          <w:color w:val="000000"/>
          <w:sz w:val="21"/>
          <w:szCs w:val="21"/>
        </w:rPr>
        <w:br/>
        <w:t>We have great seats, don't we? </w:t>
      </w:r>
      <w:r w:rsidRPr="00AB4FD5">
        <w:rPr>
          <w:color w:val="000000"/>
          <w:sz w:val="21"/>
          <w:szCs w:val="21"/>
        </w:rPr>
        <w:br/>
        <w:t>再来一个! </w:t>
      </w:r>
      <w:r w:rsidRPr="00AB4FD5">
        <w:rPr>
          <w:color w:val="000000"/>
          <w:sz w:val="21"/>
          <w:szCs w:val="21"/>
        </w:rPr>
        <w:br/>
        <w:t>Encore!</w:t>
      </w:r>
      <w:r w:rsidRPr="00AB4FD5">
        <w:rPr>
          <w:color w:val="000000"/>
          <w:sz w:val="21"/>
          <w:szCs w:val="21"/>
        </w:rPr>
        <w:br/>
        <w:t>Bravo, bravo! </w:t>
      </w:r>
      <w:r w:rsidRPr="00AB4FD5">
        <w:rPr>
          <w:color w:val="000000"/>
          <w:sz w:val="21"/>
          <w:szCs w:val="21"/>
        </w:rPr>
        <w:br/>
        <w:t>××加油! </w:t>
      </w:r>
      <w:r w:rsidRPr="00AB4FD5">
        <w:rPr>
          <w:color w:val="000000"/>
          <w:sz w:val="21"/>
          <w:szCs w:val="21"/>
        </w:rPr>
        <w:br/>
        <w:t>Go for it,...!</w:t>
      </w:r>
      <w:r w:rsidRPr="00AB4FD5">
        <w:rPr>
          <w:color w:val="000000"/>
          <w:sz w:val="21"/>
          <w:szCs w:val="21"/>
        </w:rPr>
        <w:br/>
        <w:t>Yeah...!</w:t>
      </w:r>
      <w:r w:rsidRPr="00AB4FD5">
        <w:rPr>
          <w:color w:val="000000"/>
          <w:sz w:val="21"/>
          <w:szCs w:val="21"/>
        </w:rPr>
        <w:br/>
        <w:t>Go...!</w:t>
      </w:r>
      <w:r w:rsidRPr="00AB4FD5">
        <w:rPr>
          <w:color w:val="000000"/>
          <w:sz w:val="21"/>
          <w:szCs w:val="21"/>
        </w:rPr>
        <w:br/>
      </w:r>
      <w:r w:rsidRPr="00AB4FD5">
        <w:rPr>
          <w:color w:val="000000"/>
          <w:sz w:val="21"/>
          <w:szCs w:val="21"/>
        </w:rPr>
        <w:br/>
        <w:t>●打高尔夫球</w:t>
      </w:r>
      <w:r w:rsidRPr="00AB4FD5">
        <w:rPr>
          <w:color w:val="000000"/>
          <w:sz w:val="21"/>
          <w:szCs w:val="21"/>
        </w:rPr>
        <w:br/>
        <w:t>我想打高尔夫球。 </w:t>
      </w:r>
      <w:r w:rsidRPr="00AB4FD5">
        <w:rPr>
          <w:color w:val="000000"/>
          <w:sz w:val="21"/>
          <w:szCs w:val="21"/>
        </w:rPr>
        <w:br/>
        <w:t>I'd like to play golf.</w:t>
      </w:r>
      <w:r w:rsidRPr="00AB4FD5">
        <w:rPr>
          <w:color w:val="000000"/>
          <w:sz w:val="21"/>
          <w:szCs w:val="21"/>
        </w:rPr>
        <w:br/>
        <w:t>I'd like to play golf. (我想打高尔夫球。)</w:t>
      </w:r>
      <w:r w:rsidRPr="00AB4FD5">
        <w:rPr>
          <w:color w:val="000000"/>
          <w:sz w:val="21"/>
          <w:szCs w:val="21"/>
        </w:rPr>
        <w:br/>
        <w:t>Who would you like to play with? (和谁打呀?) </w:t>
      </w:r>
      <w:r w:rsidRPr="00AB4FD5">
        <w:rPr>
          <w:color w:val="000000"/>
          <w:sz w:val="21"/>
          <w:szCs w:val="21"/>
        </w:rPr>
        <w:br/>
        <w:t>明天打高尔夫球，好吗? </w:t>
      </w:r>
      <w:r w:rsidRPr="00AB4FD5">
        <w:rPr>
          <w:color w:val="000000"/>
          <w:sz w:val="21"/>
          <w:szCs w:val="21"/>
        </w:rPr>
        <w:br/>
        <w:t>Would you like to golf tomorrow?</w:t>
      </w:r>
      <w:r w:rsidRPr="00AB4FD5">
        <w:rPr>
          <w:color w:val="000000"/>
          <w:sz w:val="21"/>
          <w:szCs w:val="21"/>
        </w:rPr>
        <w:br/>
        <w:t>Would you like to golf tomorrow? (明天打高尔夫球，好吗?)</w:t>
      </w:r>
      <w:r w:rsidRPr="00AB4FD5">
        <w:rPr>
          <w:color w:val="000000"/>
          <w:sz w:val="21"/>
          <w:szCs w:val="21"/>
        </w:rPr>
        <w:br/>
        <w:t>I'd like to. (我挺想去的。)</w:t>
      </w:r>
      <w:r w:rsidRPr="00AB4FD5">
        <w:rPr>
          <w:color w:val="000000"/>
          <w:sz w:val="21"/>
          <w:szCs w:val="21"/>
        </w:rPr>
        <w:br/>
        <w:t>How would you like to play golf tomorrow?</w:t>
      </w:r>
      <w:r w:rsidRPr="00AB4FD5">
        <w:rPr>
          <w:color w:val="000000"/>
          <w:sz w:val="21"/>
          <w:szCs w:val="21"/>
        </w:rPr>
        <w:br/>
        <w:t>Do you want to play golf tomorrow?</w:t>
      </w:r>
      <w:r w:rsidRPr="00AB4FD5">
        <w:rPr>
          <w:color w:val="000000"/>
          <w:sz w:val="21"/>
          <w:szCs w:val="21"/>
        </w:rPr>
        <w:br/>
        <w:t>Would you be interested in playing golf tomorrow? </w:t>
      </w:r>
      <w:r w:rsidRPr="00AB4FD5">
        <w:rPr>
          <w:color w:val="000000"/>
          <w:sz w:val="21"/>
          <w:szCs w:val="21"/>
        </w:rPr>
        <w:br/>
        <w:t>愿意和我一起打高尔夫球吗? </w:t>
      </w:r>
      <w:r w:rsidRPr="00AB4FD5">
        <w:rPr>
          <w:color w:val="000000"/>
          <w:sz w:val="21"/>
          <w:szCs w:val="21"/>
        </w:rPr>
        <w:br/>
        <w:t>Do you want to join me?</w:t>
      </w:r>
      <w:r w:rsidRPr="00AB4FD5">
        <w:rPr>
          <w:color w:val="000000"/>
          <w:sz w:val="21"/>
          <w:szCs w:val="21"/>
        </w:rPr>
        <w:br/>
        <w:t>Would you like to play golf with me? </w:t>
      </w:r>
      <w:r w:rsidRPr="00AB4FD5">
        <w:rPr>
          <w:color w:val="000000"/>
          <w:sz w:val="21"/>
          <w:szCs w:val="21"/>
        </w:rPr>
        <w:br/>
        <w:t>这附近有高尔夫球场地吗? </w:t>
      </w:r>
      <w:r w:rsidRPr="00AB4FD5">
        <w:rPr>
          <w:color w:val="000000"/>
          <w:sz w:val="21"/>
          <w:szCs w:val="21"/>
        </w:rPr>
        <w:br/>
        <w:t>Are there any golf courses around here? </w:t>
      </w:r>
      <w:r w:rsidRPr="00AB4FD5">
        <w:rPr>
          <w:color w:val="000000"/>
          <w:sz w:val="21"/>
          <w:szCs w:val="21"/>
        </w:rPr>
        <w:br/>
        <w:t>1个人多少钱? </w:t>
      </w:r>
      <w:r w:rsidRPr="00AB4FD5">
        <w:rPr>
          <w:color w:val="000000"/>
          <w:sz w:val="21"/>
          <w:szCs w:val="21"/>
        </w:rPr>
        <w:br/>
        <w:t>How much is it per person? </w:t>
      </w:r>
      <w:r w:rsidRPr="00AB4FD5">
        <w:rPr>
          <w:color w:val="000000"/>
          <w:sz w:val="21"/>
          <w:szCs w:val="21"/>
        </w:rPr>
        <w:br/>
        <w:t>1天多少钱? </w:t>
      </w:r>
      <w:r w:rsidRPr="00AB4FD5">
        <w:rPr>
          <w:color w:val="000000"/>
          <w:sz w:val="21"/>
          <w:szCs w:val="21"/>
        </w:rPr>
        <w:br/>
        <w:t>How much is it per day? </w:t>
      </w:r>
      <w:r w:rsidRPr="00AB4FD5">
        <w:rPr>
          <w:color w:val="000000"/>
          <w:sz w:val="21"/>
          <w:szCs w:val="21"/>
        </w:rPr>
        <w:br/>
        <w:t>此外还有其它的花费吗? </w:t>
      </w:r>
      <w:r w:rsidRPr="00AB4FD5">
        <w:rPr>
          <w:color w:val="000000"/>
          <w:sz w:val="21"/>
          <w:szCs w:val="21"/>
        </w:rPr>
        <w:br/>
      </w:r>
      <w:r w:rsidRPr="00AB4FD5">
        <w:rPr>
          <w:color w:val="000000"/>
          <w:sz w:val="21"/>
          <w:szCs w:val="21"/>
        </w:rPr>
        <w:lastRenderedPageBreak/>
        <w:t>Are there any extra charges?</w:t>
      </w:r>
      <w:r w:rsidRPr="00AB4FD5">
        <w:rPr>
          <w:color w:val="000000"/>
          <w:sz w:val="21"/>
          <w:szCs w:val="21"/>
        </w:rPr>
        <w:br/>
        <w:t>Is there any extra charge? </w:t>
      </w:r>
      <w:r w:rsidRPr="00AB4FD5">
        <w:rPr>
          <w:color w:val="000000"/>
          <w:sz w:val="21"/>
          <w:szCs w:val="21"/>
        </w:rPr>
        <w:br/>
        <w:t>我可以租用用具吗? </w:t>
      </w:r>
      <w:r w:rsidRPr="00AB4FD5">
        <w:rPr>
          <w:color w:val="000000"/>
          <w:sz w:val="21"/>
          <w:szCs w:val="21"/>
        </w:rPr>
        <w:br/>
        <w:t>Can I rent the equipment? *equipment 表示“用具，必需品”。 </w:t>
      </w:r>
      <w:r w:rsidRPr="00AB4FD5">
        <w:rPr>
          <w:color w:val="000000"/>
          <w:sz w:val="21"/>
          <w:szCs w:val="21"/>
        </w:rPr>
        <w:br/>
        <w:t>请帮我预约高尔夫球。(请别人预约时) </w:t>
      </w:r>
      <w:r w:rsidRPr="00AB4FD5">
        <w:rPr>
          <w:color w:val="000000"/>
          <w:sz w:val="21"/>
          <w:szCs w:val="21"/>
        </w:rPr>
        <w:br/>
        <w:t>Please make a reservation for golf.</w:t>
      </w:r>
      <w:r w:rsidRPr="00AB4FD5">
        <w:rPr>
          <w:color w:val="000000"/>
          <w:sz w:val="21"/>
          <w:szCs w:val="21"/>
        </w:rPr>
        <w:br/>
        <w:t>Would you make a reservation for golf? (能帮我预约高尔夫球吗?) </w:t>
      </w:r>
      <w:r w:rsidRPr="00AB4FD5">
        <w:rPr>
          <w:color w:val="000000"/>
          <w:sz w:val="21"/>
          <w:szCs w:val="21"/>
        </w:rPr>
        <w:br/>
        <w:t>我想预约高尔夫球。(由自己提出请求时) </w:t>
      </w:r>
      <w:r w:rsidRPr="00AB4FD5">
        <w:rPr>
          <w:color w:val="000000"/>
          <w:sz w:val="21"/>
          <w:szCs w:val="21"/>
        </w:rPr>
        <w:br/>
        <w:t>I'd like to make golf reservations.</w:t>
      </w:r>
      <w:r w:rsidRPr="00AB4FD5">
        <w:rPr>
          <w:color w:val="000000"/>
          <w:sz w:val="21"/>
          <w:szCs w:val="21"/>
        </w:rPr>
        <w:br/>
        <w:t>要什么时间的? </w:t>
      </w:r>
      <w:r w:rsidRPr="00AB4FD5">
        <w:rPr>
          <w:color w:val="000000"/>
          <w:sz w:val="21"/>
          <w:szCs w:val="21"/>
        </w:rPr>
        <w:br/>
        <w:t>When would you like to play?</w:t>
      </w:r>
      <w:r w:rsidRPr="00AB4FD5">
        <w:rPr>
          <w:color w:val="000000"/>
          <w:sz w:val="21"/>
          <w:szCs w:val="21"/>
        </w:rPr>
        <w:br/>
        <w:t>When do you want to play? </w:t>
      </w:r>
      <w:r w:rsidRPr="00AB4FD5">
        <w:rPr>
          <w:color w:val="000000"/>
          <w:sz w:val="21"/>
          <w:szCs w:val="21"/>
        </w:rPr>
        <w:br/>
        <w:t>如果可以的话，请订这个星期五的。 </w:t>
      </w:r>
      <w:r w:rsidRPr="00AB4FD5">
        <w:rPr>
          <w:color w:val="000000"/>
          <w:sz w:val="21"/>
          <w:szCs w:val="21"/>
        </w:rPr>
        <w:br/>
        <w:t>This Friday, if possible. </w:t>
      </w:r>
      <w:r w:rsidRPr="00AB4FD5">
        <w:rPr>
          <w:color w:val="000000"/>
          <w:sz w:val="21"/>
          <w:szCs w:val="21"/>
        </w:rPr>
        <w:br/>
        <w:t>我们一共4个人。 </w:t>
      </w:r>
      <w:r w:rsidRPr="00AB4FD5">
        <w:rPr>
          <w:color w:val="000000"/>
          <w:sz w:val="21"/>
          <w:szCs w:val="21"/>
        </w:rPr>
        <w:br/>
        <w:t>There are four of us.</w:t>
      </w:r>
      <w:r w:rsidRPr="00AB4FD5">
        <w:rPr>
          <w:color w:val="000000"/>
          <w:sz w:val="21"/>
          <w:szCs w:val="21"/>
        </w:rPr>
        <w:br/>
        <w:t>Four. </w:t>
      </w:r>
      <w:r w:rsidRPr="00AB4FD5">
        <w:rPr>
          <w:color w:val="000000"/>
          <w:sz w:val="21"/>
          <w:szCs w:val="21"/>
        </w:rPr>
        <w:br/>
        <w:t>我们几点开始? </w:t>
      </w:r>
      <w:r w:rsidRPr="00AB4FD5">
        <w:rPr>
          <w:color w:val="000000"/>
          <w:sz w:val="21"/>
          <w:szCs w:val="21"/>
        </w:rPr>
        <w:br/>
        <w:t>What time are we starting?</w:t>
      </w:r>
      <w:r w:rsidRPr="00AB4FD5">
        <w:rPr>
          <w:color w:val="000000"/>
          <w:sz w:val="21"/>
          <w:szCs w:val="21"/>
        </w:rPr>
        <w:br/>
      </w:r>
      <w:r w:rsidRPr="00AB4FD5">
        <w:rPr>
          <w:color w:val="000000"/>
          <w:sz w:val="21"/>
          <w:szCs w:val="21"/>
        </w:rPr>
        <w:br/>
        <w:t>●相识的人一起去喝酒</w:t>
      </w:r>
      <w:r w:rsidRPr="00AB4FD5">
        <w:rPr>
          <w:color w:val="000000"/>
          <w:sz w:val="21"/>
          <w:szCs w:val="21"/>
        </w:rPr>
        <w:br/>
        <w:t>去喝一杯怎么样? </w:t>
      </w:r>
      <w:r w:rsidRPr="00AB4FD5">
        <w:rPr>
          <w:color w:val="000000"/>
          <w:sz w:val="21"/>
          <w:szCs w:val="21"/>
        </w:rPr>
        <w:br/>
        <w:t>How about a drink?</w:t>
      </w:r>
      <w:r w:rsidRPr="00AB4FD5">
        <w:rPr>
          <w:color w:val="000000"/>
          <w:sz w:val="21"/>
          <w:szCs w:val="21"/>
        </w:rPr>
        <w:br/>
        <w:t>How about a drink? (去喝一杯怎么样?)</w:t>
      </w:r>
      <w:r w:rsidRPr="00AB4FD5">
        <w:rPr>
          <w:color w:val="000000"/>
          <w:sz w:val="21"/>
          <w:szCs w:val="21"/>
        </w:rPr>
        <w:br/>
        <w:t>That's a great idea. (好主意。) </w:t>
      </w:r>
      <w:r w:rsidRPr="00AB4FD5">
        <w:rPr>
          <w:color w:val="000000"/>
          <w:sz w:val="21"/>
          <w:szCs w:val="21"/>
        </w:rPr>
        <w:br/>
        <w:t>我想去喝一杯。 </w:t>
      </w:r>
      <w:r w:rsidRPr="00AB4FD5">
        <w:rPr>
          <w:color w:val="000000"/>
          <w:sz w:val="21"/>
          <w:szCs w:val="21"/>
        </w:rPr>
        <w:br/>
        <w:t>I need a drink. </w:t>
      </w:r>
      <w:r w:rsidRPr="00AB4FD5">
        <w:rPr>
          <w:color w:val="000000"/>
          <w:sz w:val="21"/>
          <w:szCs w:val="21"/>
        </w:rPr>
        <w:br/>
        <w:t>下班以后去喝一杯怎么样? </w:t>
      </w:r>
      <w:r w:rsidRPr="00AB4FD5">
        <w:rPr>
          <w:color w:val="000000"/>
          <w:sz w:val="21"/>
          <w:szCs w:val="21"/>
        </w:rPr>
        <w:br/>
        <w:t>Would you like to have a drink after work?</w:t>
      </w:r>
      <w:r w:rsidRPr="00AB4FD5">
        <w:rPr>
          <w:color w:val="000000"/>
          <w:sz w:val="21"/>
          <w:szCs w:val="21"/>
        </w:rPr>
        <w:br/>
        <w:t>Would you like to have a drink after work? (下班以后去喝一杯怎么样?)</w:t>
      </w:r>
      <w:r w:rsidRPr="00AB4FD5">
        <w:rPr>
          <w:color w:val="000000"/>
          <w:sz w:val="21"/>
          <w:szCs w:val="21"/>
        </w:rPr>
        <w:br/>
        <w:t>I'm afraid I'm busy tonight. (很遗憾，恐怕我今天晚上很忙。) </w:t>
      </w:r>
      <w:r w:rsidRPr="00AB4FD5">
        <w:rPr>
          <w:color w:val="000000"/>
          <w:sz w:val="21"/>
          <w:szCs w:val="21"/>
        </w:rPr>
        <w:br/>
        <w:t>有啤酒吗? </w:t>
      </w:r>
      <w:r w:rsidRPr="00AB4FD5">
        <w:rPr>
          <w:color w:val="000000"/>
          <w:sz w:val="21"/>
          <w:szCs w:val="21"/>
        </w:rPr>
        <w:br/>
        <w:t>Do you have any beer?</w:t>
      </w:r>
      <w:r w:rsidRPr="00AB4FD5">
        <w:rPr>
          <w:color w:val="000000"/>
          <w:sz w:val="21"/>
          <w:szCs w:val="21"/>
        </w:rPr>
        <w:br/>
        <w:t>Do you have any beer? (有啤酒吗?)</w:t>
      </w:r>
      <w:r w:rsidRPr="00AB4FD5">
        <w:rPr>
          <w:color w:val="000000"/>
          <w:sz w:val="21"/>
          <w:szCs w:val="21"/>
        </w:rPr>
        <w:br/>
        <w:t>Sure. What kind do you want? (当然，要哪种的?) </w:t>
      </w:r>
      <w:r w:rsidRPr="00AB4FD5">
        <w:rPr>
          <w:color w:val="000000"/>
          <w:sz w:val="21"/>
          <w:szCs w:val="21"/>
        </w:rPr>
        <w:br/>
        <w:t>请来两瓶啤酒。 </w:t>
      </w:r>
      <w:r w:rsidRPr="00AB4FD5">
        <w:rPr>
          <w:color w:val="000000"/>
          <w:sz w:val="21"/>
          <w:szCs w:val="21"/>
        </w:rPr>
        <w:br/>
        <w:t>Two bottles of beer, please.</w:t>
      </w:r>
      <w:r w:rsidRPr="00AB4FD5">
        <w:rPr>
          <w:color w:val="000000"/>
          <w:sz w:val="21"/>
          <w:szCs w:val="21"/>
        </w:rPr>
        <w:br/>
        <w:t>Two beers, please. </w:t>
      </w:r>
      <w:r w:rsidRPr="00AB4FD5">
        <w:rPr>
          <w:color w:val="000000"/>
          <w:sz w:val="21"/>
          <w:szCs w:val="21"/>
        </w:rPr>
        <w:br/>
        <w:t>请来杯掺水的威士忌。 </w:t>
      </w:r>
      <w:r w:rsidRPr="00AB4FD5">
        <w:rPr>
          <w:color w:val="000000"/>
          <w:sz w:val="21"/>
          <w:szCs w:val="21"/>
        </w:rPr>
        <w:br/>
        <w:t>One whiskey with water, please. </w:t>
      </w:r>
      <w:r w:rsidRPr="00AB4FD5">
        <w:rPr>
          <w:color w:val="000000"/>
          <w:sz w:val="21"/>
          <w:szCs w:val="21"/>
        </w:rPr>
        <w:br/>
        <w:t>要什么下酒菜呢? </w:t>
      </w:r>
      <w:r w:rsidRPr="00AB4FD5">
        <w:rPr>
          <w:color w:val="000000"/>
          <w:sz w:val="21"/>
          <w:szCs w:val="21"/>
        </w:rPr>
        <w:br/>
      </w:r>
      <w:r w:rsidRPr="00AB4FD5">
        <w:rPr>
          <w:color w:val="000000"/>
          <w:sz w:val="21"/>
          <w:szCs w:val="21"/>
        </w:rPr>
        <w:t>What kind of snacks should we have?</w:t>
      </w:r>
      <w:r w:rsidRPr="00AB4FD5">
        <w:rPr>
          <w:color w:val="000000"/>
          <w:sz w:val="21"/>
          <w:szCs w:val="21"/>
        </w:rPr>
        <w:br/>
        <w:t>What kind of snacks should we have? (要什么下酒菜呢?)</w:t>
      </w:r>
      <w:r w:rsidRPr="00AB4FD5">
        <w:rPr>
          <w:color w:val="000000"/>
          <w:sz w:val="21"/>
          <w:szCs w:val="21"/>
        </w:rPr>
        <w:br/>
        <w:t>I'll leave it up to you. (你看着办吧。) </w:t>
      </w:r>
      <w:r w:rsidRPr="00AB4FD5">
        <w:rPr>
          <w:color w:val="000000"/>
          <w:sz w:val="21"/>
          <w:szCs w:val="21"/>
        </w:rPr>
        <w:br/>
        <w:t>让我们忘了工作，痛快一会儿吧。 </w:t>
      </w:r>
      <w:r w:rsidRPr="00AB4FD5">
        <w:rPr>
          <w:color w:val="000000"/>
          <w:sz w:val="21"/>
          <w:szCs w:val="21"/>
        </w:rPr>
        <w:br/>
        <w:t>Let's forget about work and have some fun.</w:t>
      </w:r>
      <w:r w:rsidRPr="00AB4FD5">
        <w:rPr>
          <w:color w:val="000000"/>
          <w:sz w:val="21"/>
          <w:szCs w:val="21"/>
        </w:rPr>
        <w:br/>
        <w:t>Let's get our minds off of work and have a good time.</w:t>
      </w:r>
      <w:r w:rsidRPr="00AB4FD5">
        <w:rPr>
          <w:color w:val="000000"/>
          <w:sz w:val="21"/>
          <w:szCs w:val="21"/>
        </w:rPr>
        <w:br/>
        <w:t>Let's take our minds off of work. (让我们忘掉工作吧。) </w:t>
      </w:r>
      <w:r w:rsidRPr="00AB4FD5">
        <w:rPr>
          <w:color w:val="000000"/>
          <w:sz w:val="21"/>
          <w:szCs w:val="21"/>
        </w:rPr>
        <w:br/>
        <w:t>干杯! </w:t>
      </w:r>
      <w:r w:rsidRPr="00AB4FD5">
        <w:rPr>
          <w:color w:val="000000"/>
          <w:sz w:val="21"/>
          <w:szCs w:val="21"/>
        </w:rPr>
        <w:br/>
        <w:t>Cheers!</w:t>
      </w:r>
      <w:r w:rsidRPr="00AB4FD5">
        <w:rPr>
          <w:color w:val="000000"/>
          <w:sz w:val="21"/>
          <w:szCs w:val="21"/>
        </w:rPr>
        <w:br/>
        <w:t>Bottoms up! </w:t>
      </w:r>
      <w:r w:rsidRPr="00AB4FD5">
        <w:rPr>
          <w:color w:val="000000"/>
          <w:sz w:val="21"/>
          <w:szCs w:val="21"/>
        </w:rPr>
        <w:br/>
        <w:t>喝什么呢? </w:t>
      </w:r>
      <w:r w:rsidRPr="00AB4FD5">
        <w:rPr>
          <w:color w:val="000000"/>
          <w:sz w:val="21"/>
          <w:szCs w:val="21"/>
        </w:rPr>
        <w:br/>
        <w:t>What are you drinking?</w:t>
      </w:r>
      <w:r w:rsidRPr="00AB4FD5">
        <w:rPr>
          <w:color w:val="000000"/>
          <w:sz w:val="21"/>
          <w:szCs w:val="21"/>
        </w:rPr>
        <w:br/>
        <w:t>我喜欢换酒馆喝。 </w:t>
      </w:r>
      <w:r w:rsidRPr="00AB4FD5">
        <w:rPr>
          <w:color w:val="000000"/>
          <w:sz w:val="21"/>
          <w:szCs w:val="21"/>
        </w:rPr>
        <w:br/>
        <w:t>I like to go barhopping. *hop“一蹦一蹦(地)”，在这个句子里是从一个酒馆到另一个酒馆的意思。 </w:t>
      </w:r>
      <w:r w:rsidRPr="00AB4FD5">
        <w:rPr>
          <w:color w:val="000000"/>
          <w:sz w:val="21"/>
          <w:szCs w:val="21"/>
        </w:rPr>
        <w:br/>
        <w:t>第一口最舒坦了。 </w:t>
      </w:r>
      <w:r w:rsidRPr="00AB4FD5">
        <w:rPr>
          <w:color w:val="000000"/>
          <w:sz w:val="21"/>
          <w:szCs w:val="21"/>
        </w:rPr>
        <w:br/>
        <w:t>The first sip is the best! *喝第一口啤酒时常说的话。</w:t>
      </w:r>
      <w:r w:rsidRPr="00AB4FD5">
        <w:rPr>
          <w:color w:val="000000"/>
          <w:sz w:val="21"/>
          <w:szCs w:val="21"/>
        </w:rPr>
        <w:br/>
        <w:t>The first taste is the greatest!</w:t>
      </w:r>
      <w:r w:rsidRPr="00AB4FD5">
        <w:rPr>
          <w:color w:val="000000"/>
          <w:sz w:val="21"/>
          <w:szCs w:val="21"/>
        </w:rPr>
        <w:br/>
        <w:t>The first gulp is the best! *gulp是“吞饮，一口气喝下去”。sip 是“啜饮，一口一口地抿着喝”。 </w:t>
      </w:r>
      <w:r w:rsidRPr="00AB4FD5">
        <w:rPr>
          <w:color w:val="000000"/>
          <w:sz w:val="21"/>
          <w:szCs w:val="21"/>
        </w:rPr>
        <w:br/>
        <w:t>这个最好! </w:t>
      </w:r>
      <w:r w:rsidRPr="00AB4FD5">
        <w:rPr>
          <w:color w:val="000000"/>
          <w:sz w:val="21"/>
          <w:szCs w:val="21"/>
        </w:rPr>
        <w:br/>
        <w:t>Nothing beats this! *beat“战胜”的意思，直译是“什么都不能战胜这个”，即“这个最好。” </w:t>
      </w:r>
      <w:r w:rsidRPr="00AB4FD5">
        <w:rPr>
          <w:color w:val="000000"/>
          <w:sz w:val="21"/>
          <w:szCs w:val="21"/>
        </w:rPr>
        <w:br/>
        <w:t>再来一杯，怎么样? </w:t>
      </w:r>
      <w:r w:rsidRPr="00AB4FD5">
        <w:rPr>
          <w:color w:val="000000"/>
          <w:sz w:val="21"/>
          <w:szCs w:val="21"/>
        </w:rPr>
        <w:br/>
        <w:t>Would you like a refill? *refill“再加满”。</w:t>
      </w:r>
      <w:r w:rsidRPr="00AB4FD5">
        <w:rPr>
          <w:color w:val="000000"/>
          <w:sz w:val="21"/>
          <w:szCs w:val="21"/>
        </w:rPr>
        <w:br/>
        <w:t>Would you like more?</w:t>
      </w:r>
      <w:r w:rsidRPr="00AB4FD5">
        <w:rPr>
          <w:color w:val="000000"/>
          <w:sz w:val="21"/>
          <w:szCs w:val="21"/>
        </w:rPr>
        <w:br/>
        <w:t>How about a refill?</w:t>
      </w:r>
      <w:r w:rsidRPr="00AB4FD5">
        <w:rPr>
          <w:color w:val="000000"/>
          <w:sz w:val="21"/>
          <w:szCs w:val="21"/>
        </w:rPr>
        <w:br/>
        <w:t>Would you like one more?</w:t>
      </w:r>
      <w:r w:rsidRPr="00AB4FD5">
        <w:rPr>
          <w:color w:val="000000"/>
          <w:sz w:val="21"/>
          <w:szCs w:val="21"/>
        </w:rPr>
        <w:br/>
        <w:t>Would you like another cup? </w:t>
      </w:r>
      <w:r w:rsidRPr="00AB4FD5">
        <w:rPr>
          <w:color w:val="000000"/>
          <w:sz w:val="21"/>
          <w:szCs w:val="21"/>
        </w:rPr>
        <w:br/>
        <w:t>再来一瓶啤酒! </w:t>
      </w:r>
      <w:r w:rsidRPr="00AB4FD5">
        <w:rPr>
          <w:color w:val="000000"/>
          <w:sz w:val="21"/>
          <w:szCs w:val="21"/>
        </w:rPr>
        <w:br/>
        <w:t>Another beer, please.</w:t>
      </w:r>
      <w:r w:rsidRPr="00AB4FD5">
        <w:rPr>
          <w:color w:val="000000"/>
          <w:sz w:val="21"/>
          <w:szCs w:val="21"/>
        </w:rPr>
        <w:br/>
        <w:t>One more beer, please. </w:t>
      </w:r>
      <w:r w:rsidRPr="00AB4FD5">
        <w:rPr>
          <w:color w:val="000000"/>
          <w:sz w:val="21"/>
          <w:szCs w:val="21"/>
        </w:rPr>
        <w:br/>
        <w:t>这种威士忌挺冲。 </w:t>
      </w:r>
      <w:r w:rsidRPr="00AB4FD5">
        <w:rPr>
          <w:color w:val="000000"/>
          <w:sz w:val="21"/>
          <w:szCs w:val="21"/>
        </w:rPr>
        <w:br/>
        <w:t>This whiskey is strong. </w:t>
      </w:r>
      <w:r w:rsidRPr="00AB4FD5">
        <w:rPr>
          <w:color w:val="000000"/>
          <w:sz w:val="21"/>
          <w:szCs w:val="21"/>
        </w:rPr>
        <w:br/>
        <w:t>日本酒怎么样? </w:t>
      </w:r>
      <w:r w:rsidRPr="00AB4FD5">
        <w:rPr>
          <w:color w:val="000000"/>
          <w:sz w:val="21"/>
          <w:szCs w:val="21"/>
        </w:rPr>
        <w:br/>
        <w:t>How do you like sake? </w:t>
      </w:r>
      <w:r w:rsidRPr="00AB4FD5">
        <w:rPr>
          <w:color w:val="000000"/>
          <w:sz w:val="21"/>
          <w:szCs w:val="21"/>
        </w:rPr>
        <w:br/>
        <w:t>酒劲大。 </w:t>
      </w:r>
      <w:r w:rsidRPr="00AB4FD5">
        <w:rPr>
          <w:color w:val="000000"/>
          <w:sz w:val="21"/>
          <w:szCs w:val="21"/>
        </w:rPr>
        <w:br/>
        <w:t>It's strong. </w:t>
      </w:r>
      <w:r w:rsidRPr="00AB4FD5">
        <w:rPr>
          <w:color w:val="000000"/>
          <w:sz w:val="21"/>
          <w:szCs w:val="21"/>
        </w:rPr>
        <w:br/>
        <w:t>我喝醉了。 </w:t>
      </w:r>
      <w:r w:rsidRPr="00AB4FD5">
        <w:rPr>
          <w:color w:val="000000"/>
          <w:sz w:val="21"/>
          <w:szCs w:val="21"/>
        </w:rPr>
        <w:br/>
        <w:t>I'm drunk.</w:t>
      </w:r>
      <w:r w:rsidRPr="00AB4FD5">
        <w:rPr>
          <w:color w:val="000000"/>
          <w:sz w:val="21"/>
          <w:szCs w:val="21"/>
        </w:rPr>
        <w:br/>
        <w:t>I'm drunk. (我喝醉了。)</w:t>
      </w:r>
      <w:r w:rsidRPr="00AB4FD5">
        <w:rPr>
          <w:color w:val="000000"/>
          <w:sz w:val="21"/>
          <w:szCs w:val="21"/>
        </w:rPr>
        <w:br/>
      </w:r>
      <w:r w:rsidRPr="00AB4FD5">
        <w:rPr>
          <w:color w:val="000000"/>
          <w:sz w:val="21"/>
          <w:szCs w:val="21"/>
        </w:rPr>
        <w:lastRenderedPageBreak/>
        <w:t>Let me drive you home. (我开车送你回家吧。) </w:t>
      </w:r>
      <w:r w:rsidRPr="00AB4FD5">
        <w:rPr>
          <w:color w:val="000000"/>
          <w:sz w:val="21"/>
          <w:szCs w:val="21"/>
        </w:rPr>
        <w:br/>
        <w:t>我觉得有点儿醉了。 </w:t>
      </w:r>
      <w:r w:rsidRPr="00AB4FD5">
        <w:rPr>
          <w:color w:val="000000"/>
          <w:sz w:val="21"/>
          <w:szCs w:val="21"/>
        </w:rPr>
        <w:br/>
        <w:t>I feel a little tipsy. *tipsy“微醉的”、“踉踉跄跄的”。</w:t>
      </w:r>
      <w:r w:rsidRPr="00AB4FD5">
        <w:rPr>
          <w:color w:val="000000"/>
          <w:sz w:val="21"/>
          <w:szCs w:val="21"/>
        </w:rPr>
        <w:br/>
        <w:t>I'm slightly drunk. </w:t>
      </w:r>
      <w:r w:rsidRPr="00AB4FD5">
        <w:rPr>
          <w:color w:val="000000"/>
          <w:sz w:val="21"/>
          <w:szCs w:val="21"/>
        </w:rPr>
        <w:br/>
        <w:t>酩酊大醉。 </w:t>
      </w:r>
      <w:r w:rsidRPr="00AB4FD5">
        <w:rPr>
          <w:color w:val="000000"/>
          <w:sz w:val="21"/>
          <w:szCs w:val="21"/>
        </w:rPr>
        <w:br/>
        <w:t>I'm loaded. *loaded“喝醉了”的状态。</w:t>
      </w:r>
      <w:r w:rsidRPr="00AB4FD5">
        <w:rPr>
          <w:color w:val="000000"/>
          <w:sz w:val="21"/>
          <w:szCs w:val="21"/>
        </w:rPr>
        <w:br/>
        <w:t>I'm wasted. </w:t>
      </w:r>
      <w:r w:rsidRPr="00AB4FD5">
        <w:rPr>
          <w:color w:val="000000"/>
          <w:sz w:val="21"/>
          <w:szCs w:val="21"/>
        </w:rPr>
        <w:br/>
        <w:t>喝酒要适可而止。 </w:t>
      </w:r>
      <w:r w:rsidRPr="00AB4FD5">
        <w:rPr>
          <w:color w:val="000000"/>
          <w:sz w:val="21"/>
          <w:szCs w:val="21"/>
        </w:rPr>
        <w:br/>
        <w:t>Drink moderately.</w:t>
      </w:r>
      <w:r w:rsidRPr="00AB4FD5">
        <w:rPr>
          <w:color w:val="000000"/>
          <w:sz w:val="21"/>
          <w:szCs w:val="21"/>
        </w:rPr>
        <w:br/>
        <w:t>Don't overdo it.</w:t>
      </w:r>
      <w:r w:rsidRPr="00AB4FD5">
        <w:rPr>
          <w:color w:val="000000"/>
          <w:sz w:val="21"/>
          <w:szCs w:val="21"/>
        </w:rPr>
        <w:br/>
        <w:t>Please don't drink too much. </w:t>
      </w:r>
      <w:r w:rsidRPr="00AB4FD5">
        <w:rPr>
          <w:color w:val="000000"/>
          <w:sz w:val="21"/>
          <w:szCs w:val="21"/>
        </w:rPr>
        <w:br/>
        <w:t>我的酒量小。 </w:t>
      </w:r>
      <w:r w:rsidRPr="00AB4FD5">
        <w:rPr>
          <w:color w:val="000000"/>
          <w:sz w:val="21"/>
          <w:szCs w:val="21"/>
        </w:rPr>
        <w:br/>
        <w:t>I get drunk easily. *drunk“喝醉”，“酒后驾车”是drunk driving。</w:t>
      </w:r>
      <w:r w:rsidRPr="00AB4FD5">
        <w:rPr>
          <w:color w:val="000000"/>
          <w:sz w:val="21"/>
          <w:szCs w:val="21"/>
        </w:rPr>
        <w:br/>
        <w:t>I get drunk quickly.</w:t>
      </w:r>
      <w:r w:rsidRPr="00AB4FD5">
        <w:rPr>
          <w:color w:val="000000"/>
          <w:sz w:val="21"/>
          <w:szCs w:val="21"/>
        </w:rPr>
        <w:br/>
        <w:t>I'm a heavy drinker. (我的酒量大。) </w:t>
      </w:r>
      <w:r w:rsidRPr="00AB4FD5">
        <w:rPr>
          <w:color w:val="000000"/>
          <w:sz w:val="21"/>
          <w:szCs w:val="21"/>
        </w:rPr>
        <w:br/>
        <w:t>我喝得太多了。 </w:t>
      </w:r>
      <w:r w:rsidRPr="00AB4FD5">
        <w:rPr>
          <w:color w:val="000000"/>
          <w:sz w:val="21"/>
          <w:szCs w:val="21"/>
        </w:rPr>
        <w:br/>
        <w:t>I drank too much.</w:t>
      </w:r>
      <w:r w:rsidRPr="00AB4FD5">
        <w:rPr>
          <w:color w:val="000000"/>
          <w:sz w:val="21"/>
          <w:szCs w:val="21"/>
        </w:rPr>
        <w:br/>
        <w:t>I had too much to drink. </w:t>
      </w:r>
      <w:r w:rsidRPr="00AB4FD5">
        <w:rPr>
          <w:color w:val="000000"/>
          <w:sz w:val="21"/>
          <w:szCs w:val="21"/>
        </w:rPr>
        <w:br/>
        <w:t>我不该喝这么多的。</w:t>
      </w:r>
      <w:r w:rsidRPr="00AB4FD5">
        <w:rPr>
          <w:color w:val="000000"/>
          <w:sz w:val="21"/>
          <w:szCs w:val="21"/>
        </w:rPr>
        <w:br/>
        <w:t>I should have drunk less.</w:t>
      </w:r>
      <w:r w:rsidRPr="00AB4FD5">
        <w:rPr>
          <w:color w:val="000000"/>
          <w:sz w:val="21"/>
          <w:szCs w:val="21"/>
        </w:rPr>
        <w:br/>
        <w:t>I shouldn't have drunk this much. </w:t>
      </w:r>
      <w:r w:rsidRPr="00AB4FD5">
        <w:rPr>
          <w:color w:val="000000"/>
          <w:sz w:val="21"/>
          <w:szCs w:val="21"/>
        </w:rPr>
        <w:br/>
        <w:t>头天的酒还没醒。 </w:t>
      </w:r>
      <w:r w:rsidRPr="00AB4FD5">
        <w:rPr>
          <w:color w:val="000000"/>
          <w:sz w:val="21"/>
          <w:szCs w:val="21"/>
        </w:rPr>
        <w:br/>
        <w:t>I have a hangover. *hangover“宿醉”。</w:t>
      </w:r>
      <w:r w:rsidRPr="00AB4FD5">
        <w:rPr>
          <w:color w:val="000000"/>
          <w:sz w:val="21"/>
          <w:szCs w:val="21"/>
        </w:rPr>
        <w:br/>
      </w:r>
      <w:r w:rsidRPr="00AB4FD5">
        <w:rPr>
          <w:color w:val="000000"/>
          <w:sz w:val="21"/>
          <w:szCs w:val="21"/>
        </w:rPr>
        <w:br/>
        <w:t>●唱卡拉OK</w:t>
      </w:r>
      <w:r w:rsidRPr="00AB4FD5">
        <w:rPr>
          <w:color w:val="000000"/>
          <w:sz w:val="21"/>
          <w:szCs w:val="21"/>
        </w:rPr>
        <w:br/>
        <w:t>我们去唱卡拉OK吧。 </w:t>
      </w:r>
      <w:r w:rsidRPr="00AB4FD5">
        <w:rPr>
          <w:color w:val="000000"/>
          <w:sz w:val="21"/>
          <w:szCs w:val="21"/>
        </w:rPr>
        <w:br/>
        <w:t>Let's go to karaoke. *虽然卡拉OK在美国的大城市比较受欢迎，但是并不普遍。美国人称卡拉OK为“Carry O.K.”。</w:t>
      </w:r>
      <w:r w:rsidRPr="00AB4FD5">
        <w:rPr>
          <w:color w:val="000000"/>
          <w:sz w:val="21"/>
          <w:szCs w:val="21"/>
        </w:rPr>
        <w:br/>
        <w:t>Let's go to karaoke! (我们去唱卡拉OK吧。)</w:t>
      </w:r>
      <w:r w:rsidRPr="00AB4FD5">
        <w:rPr>
          <w:color w:val="000000"/>
          <w:sz w:val="21"/>
          <w:szCs w:val="21"/>
        </w:rPr>
        <w:br/>
        <w:t>Sorry, I'm tone-deaf. (对不起，我五音不全。) </w:t>
      </w:r>
      <w:r w:rsidRPr="00AB4FD5">
        <w:rPr>
          <w:color w:val="000000"/>
          <w:sz w:val="21"/>
          <w:szCs w:val="21"/>
        </w:rPr>
        <w:br/>
        <w:t>什么是卡拉OK? </w:t>
      </w:r>
      <w:r w:rsidRPr="00AB4FD5">
        <w:rPr>
          <w:color w:val="000000"/>
          <w:sz w:val="21"/>
          <w:szCs w:val="21"/>
        </w:rPr>
        <w:br/>
        <w:t>What is karaoke? </w:t>
      </w:r>
      <w:r w:rsidRPr="00AB4FD5">
        <w:rPr>
          <w:color w:val="000000"/>
          <w:sz w:val="21"/>
          <w:szCs w:val="21"/>
        </w:rPr>
        <w:br/>
        <w:t>就是合着录音带的音乐一起唱歌。 </w:t>
      </w:r>
      <w:r w:rsidRPr="00AB4FD5">
        <w:rPr>
          <w:color w:val="000000"/>
          <w:sz w:val="21"/>
          <w:szCs w:val="21"/>
        </w:rPr>
        <w:br/>
        <w:t>Singing along with recorded music. </w:t>
      </w:r>
      <w:r w:rsidRPr="00AB4FD5">
        <w:rPr>
          <w:color w:val="000000"/>
          <w:sz w:val="21"/>
          <w:szCs w:val="21"/>
        </w:rPr>
        <w:br/>
        <w:t>你唱歌拿手吗? </w:t>
      </w:r>
      <w:r w:rsidRPr="00AB4FD5">
        <w:rPr>
          <w:color w:val="000000"/>
          <w:sz w:val="21"/>
          <w:szCs w:val="21"/>
        </w:rPr>
        <w:br/>
        <w:t>Are you good at singing? </w:t>
      </w:r>
      <w:r w:rsidRPr="00AB4FD5">
        <w:rPr>
          <w:color w:val="000000"/>
          <w:sz w:val="21"/>
          <w:szCs w:val="21"/>
        </w:rPr>
        <w:br/>
        <w:t>我想点首歌。 </w:t>
      </w:r>
      <w:r w:rsidRPr="00AB4FD5">
        <w:rPr>
          <w:color w:val="000000"/>
          <w:sz w:val="21"/>
          <w:szCs w:val="21"/>
        </w:rPr>
        <w:br/>
        <w:t>I'd like to request a song. </w:t>
      </w:r>
      <w:r w:rsidRPr="00AB4FD5">
        <w:rPr>
          <w:color w:val="000000"/>
          <w:sz w:val="21"/>
          <w:szCs w:val="21"/>
        </w:rPr>
        <w:br/>
        <w:t>你先唱。 </w:t>
      </w:r>
      <w:r w:rsidRPr="00AB4FD5">
        <w:rPr>
          <w:color w:val="000000"/>
          <w:sz w:val="21"/>
          <w:szCs w:val="21"/>
        </w:rPr>
        <w:br/>
        <w:t>You sing first.</w:t>
      </w:r>
      <w:r w:rsidRPr="00AB4FD5">
        <w:rPr>
          <w:color w:val="000000"/>
          <w:sz w:val="21"/>
          <w:szCs w:val="21"/>
        </w:rPr>
        <w:br/>
        <w:t>Go ahead.</w:t>
      </w:r>
      <w:r w:rsidRPr="00AB4FD5">
        <w:rPr>
          <w:color w:val="000000"/>
          <w:sz w:val="21"/>
          <w:szCs w:val="21"/>
        </w:rPr>
        <w:br/>
        <w:t>After you. </w:t>
      </w:r>
      <w:r w:rsidRPr="00AB4FD5">
        <w:rPr>
          <w:color w:val="000000"/>
          <w:sz w:val="21"/>
          <w:szCs w:val="21"/>
        </w:rPr>
        <w:br/>
      </w:r>
      <w:r w:rsidRPr="00AB4FD5">
        <w:rPr>
          <w:color w:val="000000"/>
          <w:sz w:val="21"/>
          <w:szCs w:val="21"/>
        </w:rPr>
        <w:t>大家高兴地玩吧! </w:t>
      </w:r>
      <w:r w:rsidRPr="00AB4FD5">
        <w:rPr>
          <w:color w:val="000000"/>
          <w:sz w:val="21"/>
          <w:szCs w:val="21"/>
        </w:rPr>
        <w:br/>
        <w:t>Let's enjoy ourselves. </w:t>
      </w:r>
      <w:r w:rsidRPr="00AB4FD5">
        <w:rPr>
          <w:color w:val="000000"/>
          <w:sz w:val="21"/>
          <w:szCs w:val="21"/>
        </w:rPr>
        <w:br/>
        <w:t>约翰，你来唱一首吧。 </w:t>
      </w:r>
      <w:r w:rsidRPr="00AB4FD5">
        <w:rPr>
          <w:color w:val="000000"/>
          <w:sz w:val="21"/>
          <w:szCs w:val="21"/>
        </w:rPr>
        <w:br/>
        <w:t>How about a song, John? </w:t>
      </w:r>
      <w:r w:rsidRPr="00AB4FD5">
        <w:rPr>
          <w:color w:val="000000"/>
          <w:sz w:val="21"/>
          <w:szCs w:val="21"/>
        </w:rPr>
        <w:br/>
        <w:t>你打算唱什么歌? </w:t>
      </w:r>
      <w:r w:rsidRPr="00AB4FD5">
        <w:rPr>
          <w:color w:val="000000"/>
          <w:sz w:val="21"/>
          <w:szCs w:val="21"/>
        </w:rPr>
        <w:br/>
        <w:t>What are you going to sing? </w:t>
      </w:r>
      <w:r w:rsidRPr="00AB4FD5">
        <w:rPr>
          <w:color w:val="000000"/>
          <w:sz w:val="21"/>
          <w:szCs w:val="21"/>
        </w:rPr>
        <w:br/>
        <w:t>来个二重唱吧。 </w:t>
      </w:r>
      <w:r w:rsidRPr="00AB4FD5">
        <w:rPr>
          <w:color w:val="000000"/>
          <w:sz w:val="21"/>
          <w:szCs w:val="21"/>
        </w:rPr>
        <w:br/>
        <w:t>Let's sing a duet. </w:t>
      </w:r>
      <w:r w:rsidRPr="00AB4FD5">
        <w:rPr>
          <w:color w:val="000000"/>
          <w:sz w:val="21"/>
          <w:szCs w:val="21"/>
        </w:rPr>
        <w:br/>
        <w:t>现在轮到我了。 </w:t>
      </w:r>
      <w:r w:rsidRPr="00AB4FD5">
        <w:rPr>
          <w:color w:val="000000"/>
          <w:sz w:val="21"/>
          <w:szCs w:val="21"/>
        </w:rPr>
        <w:br/>
        <w:t>Now it's my turn.</w:t>
      </w:r>
      <w:r w:rsidRPr="00AB4FD5">
        <w:rPr>
          <w:color w:val="000000"/>
          <w:sz w:val="21"/>
          <w:szCs w:val="21"/>
        </w:rPr>
        <w:br/>
        <w:t>It's finally my turn. (终于轮到我了。) </w:t>
      </w:r>
      <w:r w:rsidRPr="00AB4FD5">
        <w:rPr>
          <w:color w:val="000000"/>
          <w:sz w:val="21"/>
          <w:szCs w:val="21"/>
        </w:rPr>
        <w:br/>
        <w:t>我不敢在大家面前唱歌。 </w:t>
      </w:r>
      <w:r w:rsidRPr="00AB4FD5">
        <w:rPr>
          <w:color w:val="000000"/>
          <w:sz w:val="21"/>
          <w:szCs w:val="21"/>
        </w:rPr>
        <w:br/>
        <w:t>I don't have the nerve to sing in front of people. *have the nerve to...“敢做……， 有做……胆量”。</w:t>
      </w:r>
      <w:r w:rsidRPr="00AB4FD5">
        <w:rPr>
          <w:color w:val="000000"/>
          <w:sz w:val="21"/>
          <w:szCs w:val="21"/>
        </w:rPr>
        <w:br/>
        <w:t>I don't have the guts to sing in front of people.</w:t>
      </w:r>
      <w:r w:rsidRPr="00AB4FD5">
        <w:rPr>
          <w:color w:val="000000"/>
          <w:sz w:val="21"/>
          <w:szCs w:val="21"/>
        </w:rPr>
        <w:br/>
        <w:t>我跟不上新歌的速度(我不会唱新歌。) </w:t>
      </w:r>
      <w:r w:rsidRPr="00AB4FD5">
        <w:rPr>
          <w:color w:val="000000"/>
          <w:sz w:val="21"/>
          <w:szCs w:val="21"/>
        </w:rPr>
        <w:br/>
        <w:t>I can't keep up with the new songs. *keep up with...“跟上，不落后于……”。</w:t>
      </w:r>
      <w:r w:rsidRPr="00AB4FD5">
        <w:rPr>
          <w:color w:val="000000"/>
          <w:sz w:val="21"/>
          <w:szCs w:val="21"/>
        </w:rPr>
        <w:br/>
        <w:t>I can't keep track of the new music.</w:t>
      </w:r>
      <w:r w:rsidRPr="00AB4FD5">
        <w:rPr>
          <w:color w:val="000000"/>
          <w:sz w:val="21"/>
          <w:szCs w:val="21"/>
        </w:rPr>
        <w:br/>
        <w:t>I can't learn the new songs fast enough. </w:t>
      </w:r>
      <w:r w:rsidRPr="00AB4FD5">
        <w:rPr>
          <w:color w:val="000000"/>
          <w:sz w:val="21"/>
          <w:szCs w:val="21"/>
        </w:rPr>
        <w:br/>
        <w:t>我五音不全。 </w:t>
      </w:r>
      <w:r w:rsidRPr="00AB4FD5">
        <w:rPr>
          <w:color w:val="000000"/>
          <w:sz w:val="21"/>
          <w:szCs w:val="21"/>
        </w:rPr>
        <w:br/>
        <w:t>I'm tone-deaf.</w:t>
      </w:r>
      <w:r w:rsidRPr="00AB4FD5">
        <w:rPr>
          <w:color w:val="000000"/>
          <w:sz w:val="21"/>
          <w:szCs w:val="21"/>
        </w:rPr>
        <w:br/>
        <w:t>I have no ear for music.</w:t>
      </w:r>
      <w:r w:rsidRPr="00AB4FD5">
        <w:rPr>
          <w:color w:val="000000"/>
          <w:sz w:val="21"/>
          <w:szCs w:val="21"/>
        </w:rPr>
        <w:br/>
        <w:t>My singing is out of tune. (我唱歌总跑调儿。) </w:t>
      </w:r>
      <w:r w:rsidRPr="00AB4FD5">
        <w:rPr>
          <w:color w:val="000000"/>
          <w:sz w:val="21"/>
          <w:szCs w:val="21"/>
        </w:rPr>
        <w:br/>
        <w:t>你唱卡拉OK有什么拿手的歌吗? </w:t>
      </w:r>
      <w:r w:rsidRPr="00AB4FD5">
        <w:rPr>
          <w:color w:val="000000"/>
          <w:sz w:val="21"/>
          <w:szCs w:val="21"/>
        </w:rPr>
        <w:br/>
        <w:t>What's your karaoke specialty?</w:t>
      </w:r>
      <w:r w:rsidRPr="00AB4FD5">
        <w:rPr>
          <w:color w:val="000000"/>
          <w:sz w:val="21"/>
          <w:szCs w:val="21"/>
        </w:rPr>
        <w:br/>
        <w:t>What's your best song?</w:t>
      </w:r>
      <w:r w:rsidRPr="00AB4FD5">
        <w:rPr>
          <w:color w:val="000000"/>
          <w:sz w:val="21"/>
          <w:szCs w:val="21"/>
        </w:rPr>
        <w:br/>
        <w:t>Which songs do you sing the best? </w:t>
      </w:r>
      <w:r w:rsidRPr="00AB4FD5">
        <w:rPr>
          <w:color w:val="000000"/>
          <w:sz w:val="21"/>
          <w:szCs w:val="21"/>
        </w:rPr>
        <w:br/>
        <w:t>我从来没听说过那首歌。</w:t>
      </w:r>
      <w:r w:rsidRPr="00AB4FD5">
        <w:rPr>
          <w:color w:val="000000"/>
          <w:sz w:val="21"/>
          <w:szCs w:val="21"/>
        </w:rPr>
        <w:br/>
        <w:t>I've never heard of that song.</w:t>
      </w:r>
      <w:r w:rsidRPr="00AB4FD5">
        <w:rPr>
          <w:color w:val="000000"/>
          <w:sz w:val="21"/>
          <w:szCs w:val="21"/>
        </w:rPr>
        <w:br/>
        <w:t>Do you know that song? (你知道那首歌吗?)</w:t>
      </w:r>
      <w:r w:rsidRPr="00AB4FD5">
        <w:rPr>
          <w:color w:val="000000"/>
          <w:sz w:val="21"/>
          <w:szCs w:val="21"/>
        </w:rPr>
        <w:br/>
        <w:t>No, I've never heard of that song. (没有，我从来没听说过那首歌。) </w:t>
      </w:r>
      <w:r w:rsidRPr="00AB4FD5">
        <w:rPr>
          <w:color w:val="000000"/>
          <w:sz w:val="21"/>
          <w:szCs w:val="21"/>
        </w:rPr>
        <w:br/>
        <w:t>你唱得真好! </w:t>
      </w:r>
      <w:r w:rsidRPr="00AB4FD5">
        <w:rPr>
          <w:color w:val="000000"/>
          <w:sz w:val="21"/>
          <w:szCs w:val="21"/>
        </w:rPr>
        <w:br/>
        <w:t>You're a good singer!</w:t>
      </w:r>
      <w:r w:rsidRPr="00AB4FD5">
        <w:rPr>
          <w:color w:val="000000"/>
          <w:sz w:val="21"/>
          <w:szCs w:val="21"/>
        </w:rPr>
        <w:br/>
        <w:t>You sing very well!</w:t>
      </w:r>
      <w:r w:rsidRPr="00AB4FD5">
        <w:rPr>
          <w:color w:val="000000"/>
          <w:sz w:val="21"/>
          <w:szCs w:val="21"/>
        </w:rPr>
        <w:br/>
        <w:t>Well done! (唱得好。)</w:t>
      </w:r>
      <w:r w:rsidRPr="00AB4FD5">
        <w:rPr>
          <w:color w:val="000000"/>
          <w:sz w:val="21"/>
          <w:szCs w:val="21"/>
        </w:rPr>
        <w:br/>
        <w:t>Good job! (太棒了!)</w:t>
      </w:r>
    </w:p>
    <w:p w:rsidR="007E730F" w:rsidRPr="00AB4FD5" w:rsidRDefault="007E730F" w:rsidP="007E730F">
      <w:pPr>
        <w:pStyle w:val="Heading1"/>
        <w:spacing w:before="120" w:after="120"/>
        <w:rPr>
          <w:rFonts w:ascii="SimSun" w:hAnsi="SimSun"/>
          <w:color w:val="000000"/>
          <w:sz w:val="24"/>
          <w:szCs w:val="21"/>
        </w:rPr>
      </w:pPr>
      <w:bookmarkStart w:id="3" w:name="_Toc7167136"/>
      <w:r w:rsidRPr="00AB4FD5">
        <w:rPr>
          <w:rFonts w:ascii="SimSun" w:hAnsi="SimSun" w:hint="eastAsia"/>
          <w:color w:val="000000"/>
          <w:sz w:val="24"/>
          <w:szCs w:val="21"/>
        </w:rPr>
        <w:t>[口语8000句-3]生病、受伤时</w:t>
      </w:r>
      <w:bookmarkEnd w:id="3"/>
    </w:p>
    <w:p w:rsidR="007E730F" w:rsidRPr="00AB4FD5" w:rsidRDefault="007E730F" w:rsidP="007E730F">
      <w:pPr>
        <w:pStyle w:val="NormalWeb"/>
        <w:spacing w:before="0" w:beforeAutospacing="0" w:after="0" w:afterAutospacing="0" w:line="220" w:lineRule="atLeast"/>
        <w:rPr>
          <w:color w:val="000000"/>
          <w:sz w:val="21"/>
          <w:szCs w:val="21"/>
        </w:rPr>
      </w:pPr>
      <w:r w:rsidRPr="00AB4FD5">
        <w:rPr>
          <w:color w:val="000000"/>
          <w:sz w:val="21"/>
          <w:szCs w:val="21"/>
        </w:rPr>
        <w:t xml:space="preserve">生病、受伤时 </w:t>
      </w:r>
    </w:p>
    <w:p w:rsidR="007E730F" w:rsidRPr="00AB4FD5" w:rsidRDefault="007E730F" w:rsidP="007E730F">
      <w:pPr>
        <w:pStyle w:val="NormalWeb"/>
        <w:spacing w:before="0" w:beforeAutospacing="0" w:after="0" w:afterAutospacing="0" w:line="220" w:lineRule="atLeast"/>
        <w:rPr>
          <w:color w:val="000000"/>
          <w:sz w:val="21"/>
          <w:szCs w:val="21"/>
        </w:rPr>
      </w:pPr>
      <w:r w:rsidRPr="00AB4FD5">
        <w:rPr>
          <w:color w:val="000000"/>
          <w:sz w:val="21"/>
          <w:szCs w:val="21"/>
        </w:rPr>
        <w:br/>
        <w:t>●请医生看病</w:t>
      </w:r>
      <w:r w:rsidRPr="00AB4FD5">
        <w:rPr>
          <w:color w:val="000000"/>
          <w:sz w:val="21"/>
          <w:szCs w:val="21"/>
        </w:rPr>
        <w:br/>
      </w:r>
      <w:r w:rsidRPr="00AB4FD5">
        <w:rPr>
          <w:color w:val="000000"/>
          <w:sz w:val="21"/>
          <w:szCs w:val="21"/>
        </w:rPr>
        <w:lastRenderedPageBreak/>
        <w:t>用叫医生吗? </w:t>
      </w:r>
      <w:r w:rsidRPr="00AB4FD5">
        <w:rPr>
          <w:color w:val="000000"/>
          <w:sz w:val="21"/>
          <w:szCs w:val="21"/>
        </w:rPr>
        <w:br/>
        <w:t>Do you need a doctor?</w:t>
      </w:r>
      <w:r w:rsidRPr="00AB4FD5">
        <w:rPr>
          <w:color w:val="000000"/>
          <w:sz w:val="21"/>
          <w:szCs w:val="21"/>
        </w:rPr>
        <w:br/>
        <w:t>Do you need a doctor? (用叫医生吗?)</w:t>
      </w:r>
      <w:r w:rsidRPr="00AB4FD5">
        <w:rPr>
          <w:color w:val="000000"/>
          <w:sz w:val="21"/>
          <w:szCs w:val="21"/>
        </w:rPr>
        <w:br/>
        <w:t>Yes, I think so. (是的，请叫医生吧。)</w:t>
      </w:r>
      <w:r w:rsidRPr="00AB4FD5">
        <w:rPr>
          <w:color w:val="000000"/>
          <w:sz w:val="21"/>
          <w:szCs w:val="21"/>
        </w:rPr>
        <w:br/>
        <w:t>Do you want me to get a doctor?</w:t>
      </w:r>
      <w:r w:rsidRPr="00AB4FD5">
        <w:rPr>
          <w:color w:val="000000"/>
          <w:sz w:val="21"/>
          <w:szCs w:val="21"/>
        </w:rPr>
        <w:br/>
        <w:t>Do you need any help? (需要帮忙吗?) </w:t>
      </w:r>
      <w:r w:rsidRPr="00AB4FD5">
        <w:rPr>
          <w:color w:val="000000"/>
          <w:sz w:val="21"/>
          <w:szCs w:val="21"/>
        </w:rPr>
        <w:br/>
        <w:t>请叫救护车。 </w:t>
      </w:r>
      <w:r w:rsidRPr="00AB4FD5">
        <w:rPr>
          <w:color w:val="000000"/>
          <w:sz w:val="21"/>
          <w:szCs w:val="21"/>
        </w:rPr>
        <w:br/>
        <w:t>Please call an ambulance. *ambulance“救护车”。</w:t>
      </w:r>
      <w:r w:rsidRPr="00AB4FD5">
        <w:rPr>
          <w:color w:val="000000"/>
          <w:sz w:val="21"/>
          <w:szCs w:val="21"/>
        </w:rPr>
        <w:br/>
        <w:t>We need an ambulance now.</w:t>
      </w:r>
      <w:r w:rsidRPr="00AB4FD5">
        <w:rPr>
          <w:color w:val="000000"/>
          <w:sz w:val="21"/>
          <w:szCs w:val="21"/>
        </w:rPr>
        <w:br/>
        <w:t>Please get an ambulance. </w:t>
      </w:r>
      <w:r w:rsidRPr="00AB4FD5">
        <w:rPr>
          <w:color w:val="000000"/>
          <w:sz w:val="21"/>
          <w:szCs w:val="21"/>
        </w:rPr>
        <w:br/>
        <w:t>我要看病。 </w:t>
      </w:r>
      <w:r w:rsidRPr="00AB4FD5">
        <w:rPr>
          <w:color w:val="000000"/>
          <w:sz w:val="21"/>
          <w:szCs w:val="21"/>
        </w:rPr>
        <w:br/>
        <w:t>I'd like to see a doctor. </w:t>
      </w:r>
      <w:r w:rsidRPr="00AB4FD5">
        <w:rPr>
          <w:color w:val="000000"/>
          <w:sz w:val="21"/>
          <w:szCs w:val="21"/>
        </w:rPr>
        <w:br/>
        <w:t>我觉得身体不舒服。 </w:t>
      </w:r>
      <w:r w:rsidRPr="00AB4FD5">
        <w:rPr>
          <w:color w:val="000000"/>
          <w:sz w:val="21"/>
          <w:szCs w:val="21"/>
        </w:rPr>
        <w:br/>
        <w:t>I'm not feeling well. </w:t>
      </w:r>
      <w:r w:rsidRPr="00AB4FD5">
        <w:rPr>
          <w:color w:val="000000"/>
          <w:sz w:val="21"/>
          <w:szCs w:val="21"/>
        </w:rPr>
        <w:br/>
        <w:t>你能帮我请位医生吗? </w:t>
      </w:r>
      <w:r w:rsidRPr="00AB4FD5">
        <w:rPr>
          <w:color w:val="000000"/>
          <w:sz w:val="21"/>
          <w:szCs w:val="21"/>
        </w:rPr>
        <w:br/>
        <w:t>Could you send me a doctor? </w:t>
      </w:r>
      <w:r w:rsidRPr="00AB4FD5">
        <w:rPr>
          <w:color w:val="000000"/>
          <w:sz w:val="21"/>
          <w:szCs w:val="21"/>
        </w:rPr>
        <w:br/>
        <w:t>你怎么啦? </w:t>
      </w:r>
      <w:r w:rsidRPr="00AB4FD5">
        <w:rPr>
          <w:color w:val="000000"/>
          <w:sz w:val="21"/>
          <w:szCs w:val="21"/>
        </w:rPr>
        <w:br/>
        <w:t>What's wrong with you?</w:t>
      </w:r>
      <w:r w:rsidRPr="00AB4FD5">
        <w:rPr>
          <w:color w:val="000000"/>
          <w:sz w:val="21"/>
          <w:szCs w:val="21"/>
        </w:rPr>
        <w:br/>
        <w:t>What's the matter?</w:t>
      </w:r>
      <w:r w:rsidRPr="00AB4FD5">
        <w:rPr>
          <w:color w:val="000000"/>
          <w:sz w:val="21"/>
          <w:szCs w:val="21"/>
        </w:rPr>
        <w:br/>
        <w:t>Is anything wrong? </w:t>
      </w:r>
      <w:r w:rsidRPr="00AB4FD5">
        <w:rPr>
          <w:color w:val="000000"/>
          <w:sz w:val="21"/>
          <w:szCs w:val="21"/>
        </w:rPr>
        <w:br/>
        <w:t>是什么症状? </w:t>
      </w:r>
      <w:r w:rsidRPr="00AB4FD5">
        <w:rPr>
          <w:color w:val="000000"/>
          <w:sz w:val="21"/>
          <w:szCs w:val="21"/>
        </w:rPr>
        <w:br/>
        <w:t>What are your symptoms? *symptom“症状”。 </w:t>
      </w:r>
      <w:r w:rsidRPr="00AB4FD5">
        <w:rPr>
          <w:color w:val="000000"/>
          <w:sz w:val="21"/>
          <w:szCs w:val="21"/>
        </w:rPr>
        <w:br/>
        <w:t>量一下体温吧。 </w:t>
      </w:r>
      <w:r w:rsidRPr="00AB4FD5">
        <w:rPr>
          <w:color w:val="000000"/>
          <w:sz w:val="21"/>
          <w:szCs w:val="21"/>
        </w:rPr>
        <w:br/>
        <w:t>Let me check your temperature. *temperature“体温”、“温度”。</w:t>
      </w:r>
      <w:r w:rsidRPr="00AB4FD5">
        <w:rPr>
          <w:color w:val="000000"/>
          <w:sz w:val="21"/>
          <w:szCs w:val="21"/>
        </w:rPr>
        <w:br/>
        <w:t>吃了什么不对劲的东西没有? </w:t>
      </w:r>
      <w:r w:rsidRPr="00AB4FD5">
        <w:rPr>
          <w:color w:val="000000"/>
          <w:sz w:val="21"/>
          <w:szCs w:val="21"/>
        </w:rPr>
        <w:br/>
        <w:t>Did you eat something unusual?</w:t>
      </w:r>
      <w:r w:rsidRPr="00AB4FD5">
        <w:rPr>
          <w:color w:val="000000"/>
          <w:sz w:val="21"/>
          <w:szCs w:val="21"/>
        </w:rPr>
        <w:br/>
        <w:t>量一下血压吧。 </w:t>
      </w:r>
      <w:r w:rsidRPr="00AB4FD5">
        <w:rPr>
          <w:color w:val="000000"/>
          <w:sz w:val="21"/>
          <w:szCs w:val="21"/>
        </w:rPr>
        <w:br/>
        <w:t>Let me check your blood pressure.</w:t>
      </w:r>
      <w:r w:rsidRPr="00AB4FD5">
        <w:rPr>
          <w:color w:val="000000"/>
          <w:sz w:val="21"/>
          <w:szCs w:val="21"/>
        </w:rPr>
        <w:br/>
        <w:t>你常服用什么药? </w:t>
      </w:r>
      <w:r w:rsidRPr="00AB4FD5">
        <w:rPr>
          <w:color w:val="000000"/>
          <w:sz w:val="21"/>
          <w:szCs w:val="21"/>
        </w:rPr>
        <w:br/>
        <w:t>Are you taking any medication regularly? *一般把药称为medicine，但是医生问诊的时候常用medication。</w:t>
      </w:r>
      <w:r w:rsidRPr="00AB4FD5">
        <w:rPr>
          <w:color w:val="000000"/>
          <w:sz w:val="21"/>
          <w:szCs w:val="21"/>
        </w:rPr>
        <w:br/>
        <w:t>我没服用任何药。 </w:t>
      </w:r>
      <w:r w:rsidRPr="00AB4FD5">
        <w:rPr>
          <w:color w:val="000000"/>
          <w:sz w:val="21"/>
          <w:szCs w:val="21"/>
        </w:rPr>
        <w:br/>
        <w:t>I'm not taking any medication. *medication 是医生的常用语言，意为“药物”。</w:t>
      </w:r>
      <w:r w:rsidRPr="00AB4FD5">
        <w:rPr>
          <w:color w:val="000000"/>
          <w:sz w:val="21"/>
          <w:szCs w:val="21"/>
        </w:rPr>
        <w:br/>
        <w:t>I'm not taking any medication. (我没服用任何药。)</w:t>
      </w:r>
      <w:r w:rsidRPr="00AB4FD5">
        <w:rPr>
          <w:color w:val="000000"/>
          <w:sz w:val="21"/>
          <w:szCs w:val="21"/>
        </w:rPr>
        <w:br/>
        <w:t>Is that so? (是吗?) </w:t>
      </w:r>
      <w:r w:rsidRPr="00AB4FD5">
        <w:rPr>
          <w:color w:val="000000"/>
          <w:sz w:val="21"/>
          <w:szCs w:val="21"/>
        </w:rPr>
        <w:br/>
        <w:t>我哪儿不好? </w:t>
      </w:r>
      <w:r w:rsidRPr="00AB4FD5">
        <w:rPr>
          <w:color w:val="000000"/>
          <w:sz w:val="21"/>
          <w:szCs w:val="21"/>
        </w:rPr>
        <w:br/>
        <w:t>What's wrong with me? </w:t>
      </w:r>
      <w:r w:rsidRPr="00AB4FD5">
        <w:rPr>
          <w:color w:val="000000"/>
          <w:sz w:val="21"/>
          <w:szCs w:val="21"/>
        </w:rPr>
        <w:br/>
        <w:t>严重吗? </w:t>
      </w:r>
      <w:r w:rsidRPr="00AB4FD5">
        <w:rPr>
          <w:color w:val="000000"/>
          <w:sz w:val="21"/>
          <w:szCs w:val="21"/>
        </w:rPr>
        <w:br/>
        <w:t>Is it serious?</w:t>
      </w:r>
      <w:r w:rsidRPr="00AB4FD5">
        <w:rPr>
          <w:color w:val="000000"/>
          <w:sz w:val="21"/>
          <w:szCs w:val="21"/>
        </w:rPr>
        <w:br/>
      </w:r>
      <w:r w:rsidRPr="00AB4FD5">
        <w:rPr>
          <w:color w:val="000000"/>
          <w:sz w:val="21"/>
          <w:szCs w:val="21"/>
        </w:rPr>
        <w:br/>
        <w:t>●陈述症状</w:t>
      </w:r>
      <w:r w:rsidRPr="00AB4FD5">
        <w:rPr>
          <w:color w:val="000000"/>
          <w:sz w:val="21"/>
          <w:szCs w:val="21"/>
        </w:rPr>
        <w:br/>
        <w:t>你不舒服吗? </w:t>
      </w:r>
      <w:r w:rsidRPr="00AB4FD5">
        <w:rPr>
          <w:color w:val="000000"/>
          <w:sz w:val="21"/>
          <w:szCs w:val="21"/>
        </w:rPr>
        <w:br/>
      </w:r>
      <w:r w:rsidRPr="00AB4FD5">
        <w:rPr>
          <w:color w:val="000000"/>
          <w:sz w:val="21"/>
          <w:szCs w:val="21"/>
        </w:rPr>
        <w:t>Are you feeling okay? *见到身体状况不好的人时的问话。</w:t>
      </w:r>
      <w:r w:rsidRPr="00AB4FD5">
        <w:rPr>
          <w:color w:val="000000"/>
          <w:sz w:val="21"/>
          <w:szCs w:val="21"/>
        </w:rPr>
        <w:br/>
        <w:t>Do you feel all right? </w:t>
      </w:r>
      <w:r w:rsidRPr="00AB4FD5">
        <w:rPr>
          <w:color w:val="000000"/>
          <w:sz w:val="21"/>
          <w:szCs w:val="21"/>
        </w:rPr>
        <w:br/>
        <w:t>你怎么了? </w:t>
      </w:r>
      <w:r w:rsidRPr="00AB4FD5">
        <w:rPr>
          <w:color w:val="000000"/>
          <w:sz w:val="21"/>
          <w:szCs w:val="21"/>
        </w:rPr>
        <w:br/>
        <w:t>What's wrong? *wrong “身体不舒服”。</w:t>
      </w:r>
      <w:r w:rsidRPr="00AB4FD5">
        <w:rPr>
          <w:color w:val="000000"/>
          <w:sz w:val="21"/>
          <w:szCs w:val="21"/>
        </w:rPr>
        <w:br/>
        <w:t>What's wrong? (你怎么了?)</w:t>
      </w:r>
      <w:r w:rsidRPr="00AB4FD5">
        <w:rPr>
          <w:color w:val="000000"/>
          <w:sz w:val="21"/>
          <w:szCs w:val="21"/>
        </w:rPr>
        <w:br/>
        <w:t>I'm not feeling well. (我觉得身体有点不对劲。)</w:t>
      </w:r>
      <w:r w:rsidRPr="00AB4FD5">
        <w:rPr>
          <w:color w:val="000000"/>
          <w:sz w:val="21"/>
          <w:szCs w:val="21"/>
        </w:rPr>
        <w:br/>
        <w:t>Is anything wrong?</w:t>
      </w:r>
      <w:r w:rsidRPr="00AB4FD5">
        <w:rPr>
          <w:color w:val="000000"/>
          <w:sz w:val="21"/>
          <w:szCs w:val="21"/>
        </w:rPr>
        <w:br/>
        <w:t>Are you okay?</w:t>
      </w:r>
      <w:r w:rsidRPr="00AB4FD5">
        <w:rPr>
          <w:color w:val="000000"/>
          <w:sz w:val="21"/>
          <w:szCs w:val="21"/>
        </w:rPr>
        <w:br/>
        <w:t>What's the matter? *matter“问题”、“麻烦”。</w:t>
      </w:r>
      <w:r w:rsidRPr="00AB4FD5">
        <w:rPr>
          <w:color w:val="000000"/>
          <w:sz w:val="21"/>
          <w:szCs w:val="21"/>
        </w:rPr>
        <w:br/>
        <w:t>Is everything all right? </w:t>
      </w:r>
      <w:r w:rsidRPr="00AB4FD5">
        <w:rPr>
          <w:color w:val="000000"/>
          <w:sz w:val="21"/>
          <w:szCs w:val="21"/>
        </w:rPr>
        <w:br/>
        <w:t>你的脸色真不好。 </w:t>
      </w:r>
      <w:r w:rsidRPr="00AB4FD5">
        <w:rPr>
          <w:color w:val="000000"/>
          <w:sz w:val="21"/>
          <w:szCs w:val="21"/>
        </w:rPr>
        <w:br/>
        <w:t>You look pale. *pale“脸色不好的，没有血色的。”</w:t>
      </w:r>
      <w:r w:rsidRPr="00AB4FD5">
        <w:rPr>
          <w:color w:val="000000"/>
          <w:sz w:val="21"/>
          <w:szCs w:val="21"/>
        </w:rPr>
        <w:br/>
        <w:t>You look pale. Are you okay? (你的脸色很难看。没事吧?)</w:t>
      </w:r>
      <w:r w:rsidRPr="00AB4FD5">
        <w:rPr>
          <w:color w:val="000000"/>
          <w:sz w:val="21"/>
          <w:szCs w:val="21"/>
        </w:rPr>
        <w:br/>
        <w:t>I guess I'm just tired. (我想可能是有点儿累了。)</w:t>
      </w:r>
      <w:r w:rsidRPr="00AB4FD5">
        <w:rPr>
          <w:color w:val="000000"/>
          <w:sz w:val="21"/>
          <w:szCs w:val="21"/>
        </w:rPr>
        <w:br/>
        <w:t>You don't look well. (你看上去身体不太好。) </w:t>
      </w:r>
      <w:r w:rsidRPr="00AB4FD5">
        <w:rPr>
          <w:color w:val="000000"/>
          <w:sz w:val="21"/>
          <w:szCs w:val="21"/>
        </w:rPr>
        <w:br/>
        <w:t>我觉得难受。 </w:t>
      </w:r>
      <w:r w:rsidRPr="00AB4FD5">
        <w:rPr>
          <w:color w:val="000000"/>
          <w:sz w:val="21"/>
          <w:szCs w:val="21"/>
        </w:rPr>
        <w:br/>
        <w:t>I don't feel well.</w:t>
      </w:r>
      <w:r w:rsidRPr="00AB4FD5">
        <w:rPr>
          <w:color w:val="000000"/>
          <w:sz w:val="21"/>
          <w:szCs w:val="21"/>
        </w:rPr>
        <w:br/>
        <w:t>I don't feel well. (我觉得难受。)</w:t>
      </w:r>
      <w:r w:rsidRPr="00AB4FD5">
        <w:rPr>
          <w:color w:val="000000"/>
          <w:sz w:val="21"/>
          <w:szCs w:val="21"/>
        </w:rPr>
        <w:br/>
        <w:t>Please sit down for a while. (你坐会儿吧。)</w:t>
      </w:r>
      <w:r w:rsidRPr="00AB4FD5">
        <w:rPr>
          <w:color w:val="000000"/>
          <w:sz w:val="21"/>
          <w:szCs w:val="21"/>
        </w:rPr>
        <w:br/>
        <w:t>I'm not feeling well.</w:t>
      </w:r>
      <w:r w:rsidRPr="00AB4FD5">
        <w:rPr>
          <w:color w:val="000000"/>
          <w:sz w:val="21"/>
          <w:szCs w:val="21"/>
        </w:rPr>
        <w:br/>
        <w:t>你好像不太舒服。 </w:t>
      </w:r>
      <w:r w:rsidRPr="00AB4FD5">
        <w:rPr>
          <w:color w:val="000000"/>
          <w:sz w:val="21"/>
          <w:szCs w:val="21"/>
        </w:rPr>
        <w:br/>
        <w:t>You don't look well. *look“看上去……”。</w:t>
      </w:r>
      <w:r w:rsidRPr="00AB4FD5">
        <w:rPr>
          <w:color w:val="000000"/>
          <w:sz w:val="21"/>
          <w:szCs w:val="21"/>
        </w:rPr>
        <w:br/>
        <w:t>You don't look well. (你好像不太舒服。)</w:t>
      </w:r>
      <w:r w:rsidRPr="00AB4FD5">
        <w:rPr>
          <w:color w:val="000000"/>
          <w:sz w:val="21"/>
          <w:szCs w:val="21"/>
        </w:rPr>
        <w:br/>
        <w:t>I have a cold. (我感冒了。) </w:t>
      </w:r>
      <w:r w:rsidRPr="00AB4FD5">
        <w:rPr>
          <w:color w:val="000000"/>
          <w:sz w:val="21"/>
          <w:szCs w:val="21"/>
        </w:rPr>
        <w:br/>
        <w:t>她昏过去了。 </w:t>
      </w:r>
      <w:r w:rsidRPr="00AB4FD5">
        <w:rPr>
          <w:color w:val="000000"/>
          <w:sz w:val="21"/>
          <w:szCs w:val="21"/>
        </w:rPr>
        <w:br/>
        <w:t>She passed out. *pass out“昏过去，失去知觉”。 </w:t>
      </w:r>
      <w:r w:rsidRPr="00AB4FD5">
        <w:rPr>
          <w:color w:val="000000"/>
          <w:sz w:val="21"/>
          <w:szCs w:val="21"/>
        </w:rPr>
        <w:br/>
        <w:t>我觉得难受。 </w:t>
      </w:r>
      <w:r w:rsidRPr="00AB4FD5">
        <w:rPr>
          <w:color w:val="000000"/>
          <w:sz w:val="21"/>
          <w:szCs w:val="21"/>
        </w:rPr>
        <w:br/>
        <w:t>I feel sick.</w:t>
      </w:r>
      <w:r w:rsidRPr="00AB4FD5">
        <w:rPr>
          <w:color w:val="000000"/>
          <w:sz w:val="21"/>
          <w:szCs w:val="21"/>
        </w:rPr>
        <w:br/>
        <w:t>I don't feel well.</w:t>
      </w:r>
      <w:r w:rsidRPr="00AB4FD5">
        <w:rPr>
          <w:color w:val="000000"/>
          <w:sz w:val="21"/>
          <w:szCs w:val="21"/>
        </w:rPr>
        <w:br/>
        <w:t>I feel bad. </w:t>
      </w:r>
      <w:r w:rsidRPr="00AB4FD5">
        <w:rPr>
          <w:color w:val="000000"/>
          <w:sz w:val="21"/>
          <w:szCs w:val="21"/>
        </w:rPr>
        <w:br/>
        <w:t>我肚子疼。</w:t>
      </w:r>
      <w:r w:rsidRPr="00AB4FD5">
        <w:rPr>
          <w:color w:val="000000"/>
          <w:sz w:val="21"/>
          <w:szCs w:val="21"/>
        </w:rPr>
        <w:br/>
        <w:t>I have a stomachache. *stomachache“胃痛，腹痛”。</w:t>
      </w:r>
      <w:r w:rsidRPr="00AB4FD5">
        <w:rPr>
          <w:color w:val="000000"/>
          <w:sz w:val="21"/>
          <w:szCs w:val="21"/>
        </w:rPr>
        <w:br/>
        <w:t>I have a stomachache. (我肚子疼。)</w:t>
      </w:r>
      <w:r w:rsidRPr="00AB4FD5">
        <w:rPr>
          <w:color w:val="000000"/>
          <w:sz w:val="21"/>
          <w:szCs w:val="21"/>
        </w:rPr>
        <w:br/>
        <w:t>How long have you had it? (疼多长时间了?) </w:t>
      </w:r>
      <w:r w:rsidRPr="00AB4FD5">
        <w:rPr>
          <w:color w:val="000000"/>
          <w:sz w:val="21"/>
          <w:szCs w:val="21"/>
        </w:rPr>
        <w:br/>
        <w:t>I have a stomachache. (我肚子疼。)</w:t>
      </w:r>
      <w:r w:rsidRPr="00AB4FD5">
        <w:rPr>
          <w:color w:val="000000"/>
          <w:sz w:val="21"/>
          <w:szCs w:val="21"/>
        </w:rPr>
        <w:br/>
        <w:t>Did you eat too much? (是不是吃多了?)</w:t>
      </w:r>
      <w:r w:rsidRPr="00AB4FD5">
        <w:rPr>
          <w:color w:val="000000"/>
          <w:sz w:val="21"/>
          <w:szCs w:val="21"/>
        </w:rPr>
        <w:br/>
        <w:t>My stomach hurts. </w:t>
      </w:r>
      <w:r w:rsidRPr="00AB4FD5">
        <w:rPr>
          <w:color w:val="000000"/>
          <w:sz w:val="21"/>
          <w:szCs w:val="21"/>
        </w:rPr>
        <w:br/>
        <w:t>隐隐作痛。 </w:t>
      </w:r>
      <w:r w:rsidRPr="00AB4FD5">
        <w:rPr>
          <w:color w:val="000000"/>
          <w:sz w:val="21"/>
          <w:szCs w:val="21"/>
        </w:rPr>
        <w:br/>
        <w:t>I have a dull pain. </w:t>
      </w:r>
      <w:r w:rsidRPr="00AB4FD5">
        <w:rPr>
          <w:color w:val="000000"/>
          <w:sz w:val="21"/>
          <w:szCs w:val="21"/>
        </w:rPr>
        <w:br/>
        <w:t>钻心地疼。</w:t>
      </w:r>
      <w:r w:rsidRPr="00AB4FD5">
        <w:rPr>
          <w:color w:val="000000"/>
          <w:sz w:val="21"/>
          <w:szCs w:val="21"/>
        </w:rPr>
        <w:br/>
        <w:t>I have a sharp pain. </w:t>
      </w:r>
      <w:r w:rsidRPr="00AB4FD5">
        <w:rPr>
          <w:color w:val="000000"/>
          <w:sz w:val="21"/>
          <w:szCs w:val="21"/>
        </w:rPr>
        <w:br/>
        <w:t>一跳一跳地疼。 </w:t>
      </w:r>
      <w:r w:rsidRPr="00AB4FD5">
        <w:rPr>
          <w:color w:val="000000"/>
          <w:sz w:val="21"/>
          <w:szCs w:val="21"/>
        </w:rPr>
        <w:br/>
      </w:r>
      <w:r w:rsidRPr="00AB4FD5">
        <w:rPr>
          <w:color w:val="000000"/>
          <w:sz w:val="21"/>
          <w:szCs w:val="21"/>
        </w:rPr>
        <w:lastRenderedPageBreak/>
        <w:t>I have a throbbing pain. *throb“一跳一跳地”、“突突地跳”。 </w:t>
      </w:r>
      <w:r w:rsidRPr="00AB4FD5">
        <w:rPr>
          <w:color w:val="000000"/>
          <w:sz w:val="21"/>
          <w:szCs w:val="21"/>
        </w:rPr>
        <w:br/>
        <w:t>我感到巨痛。 </w:t>
      </w:r>
      <w:r w:rsidRPr="00AB4FD5">
        <w:rPr>
          <w:color w:val="000000"/>
          <w:sz w:val="21"/>
          <w:szCs w:val="21"/>
        </w:rPr>
        <w:br/>
        <w:t>I have a piercing pain. *pierce“(痛苦等)刺骨，刻骨”。</w:t>
      </w:r>
      <w:r w:rsidRPr="00AB4FD5">
        <w:rPr>
          <w:color w:val="000000"/>
          <w:sz w:val="21"/>
          <w:szCs w:val="21"/>
        </w:rPr>
        <w:br/>
        <w:t>像针扎似地疼。 </w:t>
      </w:r>
      <w:r w:rsidRPr="00AB4FD5">
        <w:rPr>
          <w:color w:val="000000"/>
          <w:sz w:val="21"/>
          <w:szCs w:val="21"/>
        </w:rPr>
        <w:br/>
        <w:t>I have a stabbing pain. *stab“刺”、“针扎”。</w:t>
      </w:r>
      <w:r w:rsidRPr="00AB4FD5">
        <w:rPr>
          <w:color w:val="000000"/>
          <w:sz w:val="21"/>
          <w:szCs w:val="21"/>
        </w:rPr>
        <w:br/>
        <w:t>我拉肚子了。 </w:t>
      </w:r>
      <w:r w:rsidRPr="00AB4FD5">
        <w:rPr>
          <w:color w:val="000000"/>
          <w:sz w:val="21"/>
          <w:szCs w:val="21"/>
        </w:rPr>
        <w:br/>
        <w:t>I have diarrhea. *diarrhea“拉肚子”。</w:t>
      </w:r>
      <w:r w:rsidRPr="00AB4FD5">
        <w:rPr>
          <w:color w:val="000000"/>
          <w:sz w:val="21"/>
          <w:szCs w:val="21"/>
        </w:rPr>
        <w:br/>
        <w:t>我食物中毒了。</w:t>
      </w:r>
      <w:r w:rsidRPr="00AB4FD5">
        <w:rPr>
          <w:color w:val="000000"/>
          <w:sz w:val="21"/>
          <w:szCs w:val="21"/>
        </w:rPr>
        <w:br/>
        <w:t>I have food poisoning. </w:t>
      </w:r>
      <w:r w:rsidRPr="00AB4FD5">
        <w:rPr>
          <w:color w:val="000000"/>
          <w:sz w:val="21"/>
          <w:szCs w:val="21"/>
        </w:rPr>
        <w:br/>
        <w:t>血压高/低。</w:t>
      </w:r>
      <w:r w:rsidRPr="00AB4FD5">
        <w:rPr>
          <w:color w:val="000000"/>
          <w:sz w:val="21"/>
          <w:szCs w:val="21"/>
        </w:rPr>
        <w:br/>
        <w:t>I have high/low blood pressure. *blood pressure“血压”。</w:t>
      </w:r>
      <w:r w:rsidRPr="00AB4FD5">
        <w:rPr>
          <w:color w:val="000000"/>
          <w:sz w:val="21"/>
          <w:szCs w:val="21"/>
        </w:rPr>
        <w:br/>
        <w:t>我头疼。 </w:t>
      </w:r>
      <w:r w:rsidRPr="00AB4FD5">
        <w:rPr>
          <w:color w:val="000000"/>
          <w:sz w:val="21"/>
          <w:szCs w:val="21"/>
        </w:rPr>
        <w:br/>
        <w:t>I have a headache.</w:t>
      </w:r>
      <w:r w:rsidRPr="00AB4FD5">
        <w:rPr>
          <w:color w:val="000000"/>
          <w:sz w:val="21"/>
          <w:szCs w:val="21"/>
        </w:rPr>
        <w:br/>
        <w:t>What happened, sir? (你怎么了?)</w:t>
      </w:r>
      <w:r w:rsidRPr="00AB4FD5">
        <w:rPr>
          <w:color w:val="000000"/>
          <w:sz w:val="21"/>
          <w:szCs w:val="21"/>
        </w:rPr>
        <w:br/>
        <w:t>I have a headache. (我头疼。)</w:t>
      </w:r>
      <w:r w:rsidRPr="00AB4FD5">
        <w:rPr>
          <w:color w:val="000000"/>
          <w:sz w:val="21"/>
          <w:szCs w:val="21"/>
        </w:rPr>
        <w:br/>
        <w:t>My head hurts.</w:t>
      </w:r>
      <w:r w:rsidRPr="00AB4FD5">
        <w:rPr>
          <w:color w:val="000000"/>
          <w:sz w:val="21"/>
          <w:szCs w:val="21"/>
        </w:rPr>
        <w:br/>
        <w:t>My head is pounding.</w:t>
      </w:r>
      <w:r w:rsidRPr="00AB4FD5">
        <w:rPr>
          <w:color w:val="000000"/>
          <w:sz w:val="21"/>
          <w:szCs w:val="21"/>
        </w:rPr>
        <w:br/>
        <w:t>I have a splitting headache. (我的头像裂了似地疼。) </w:t>
      </w:r>
      <w:r w:rsidRPr="00AB4FD5">
        <w:rPr>
          <w:color w:val="000000"/>
          <w:sz w:val="21"/>
          <w:szCs w:val="21"/>
        </w:rPr>
        <w:br/>
        <w:t>我牙疼。</w:t>
      </w:r>
      <w:r w:rsidRPr="00AB4FD5">
        <w:rPr>
          <w:color w:val="000000"/>
          <w:sz w:val="21"/>
          <w:szCs w:val="21"/>
        </w:rPr>
        <w:br/>
        <w:t>I have a toothache.</w:t>
      </w:r>
      <w:r w:rsidRPr="00AB4FD5">
        <w:rPr>
          <w:color w:val="000000"/>
          <w:sz w:val="21"/>
          <w:szCs w:val="21"/>
        </w:rPr>
        <w:br/>
        <w:t>I have a toothache. (我牙疼。)</w:t>
      </w:r>
      <w:r w:rsidRPr="00AB4FD5">
        <w:rPr>
          <w:color w:val="000000"/>
          <w:sz w:val="21"/>
          <w:szCs w:val="21"/>
        </w:rPr>
        <w:br/>
        <w:t>When did it start? (什么时候开始的?)</w:t>
      </w:r>
      <w:r w:rsidRPr="00AB4FD5">
        <w:rPr>
          <w:color w:val="000000"/>
          <w:sz w:val="21"/>
          <w:szCs w:val="21"/>
        </w:rPr>
        <w:br/>
        <w:t>My tooth hurts.</w:t>
      </w:r>
      <w:r w:rsidRPr="00AB4FD5">
        <w:rPr>
          <w:color w:val="000000"/>
          <w:sz w:val="21"/>
          <w:szCs w:val="21"/>
        </w:rPr>
        <w:br/>
        <w:t>My tooth is killing me. (我的牙疼死了。) </w:t>
      </w:r>
      <w:r w:rsidRPr="00AB4FD5">
        <w:rPr>
          <w:color w:val="000000"/>
          <w:sz w:val="21"/>
          <w:szCs w:val="21"/>
        </w:rPr>
        <w:br/>
        <w:t>我头晕目眩。 </w:t>
      </w:r>
      <w:r w:rsidRPr="00AB4FD5">
        <w:rPr>
          <w:color w:val="000000"/>
          <w:sz w:val="21"/>
          <w:szCs w:val="21"/>
        </w:rPr>
        <w:br/>
        <w:t>I feel dizzy. </w:t>
      </w:r>
      <w:r w:rsidRPr="00AB4FD5">
        <w:rPr>
          <w:color w:val="000000"/>
          <w:sz w:val="21"/>
          <w:szCs w:val="21"/>
        </w:rPr>
        <w:br/>
        <w:t>我浑身没劲。</w:t>
      </w:r>
      <w:r w:rsidRPr="00AB4FD5">
        <w:rPr>
          <w:color w:val="000000"/>
          <w:sz w:val="21"/>
          <w:szCs w:val="21"/>
        </w:rPr>
        <w:br/>
        <w:t>I feel sluggish.</w:t>
      </w:r>
      <w:r w:rsidRPr="00AB4FD5">
        <w:rPr>
          <w:color w:val="000000"/>
          <w:sz w:val="21"/>
          <w:szCs w:val="21"/>
        </w:rPr>
        <w:br/>
        <w:t>I feel tired. </w:t>
      </w:r>
      <w:r w:rsidRPr="00AB4FD5">
        <w:rPr>
          <w:color w:val="000000"/>
          <w:sz w:val="21"/>
          <w:szCs w:val="21"/>
        </w:rPr>
        <w:br/>
        <w:t>我没有一点儿食欲。</w:t>
      </w:r>
      <w:r w:rsidRPr="00AB4FD5">
        <w:rPr>
          <w:color w:val="000000"/>
          <w:sz w:val="21"/>
          <w:szCs w:val="21"/>
        </w:rPr>
        <w:br/>
        <w:t>I don't have any appetite. *appetite“食欲”。</w:t>
      </w:r>
      <w:r w:rsidRPr="00AB4FD5">
        <w:rPr>
          <w:color w:val="000000"/>
          <w:sz w:val="21"/>
          <w:szCs w:val="21"/>
        </w:rPr>
        <w:br/>
        <w:t>I don't have any appetite. (我没有食欲。)</w:t>
      </w:r>
      <w:r w:rsidRPr="00AB4FD5">
        <w:rPr>
          <w:color w:val="000000"/>
          <w:sz w:val="21"/>
          <w:szCs w:val="21"/>
        </w:rPr>
        <w:br/>
        <w:t>You should eat something. (那你也得吃点儿东西。)</w:t>
      </w:r>
      <w:r w:rsidRPr="00AB4FD5">
        <w:rPr>
          <w:color w:val="000000"/>
          <w:sz w:val="21"/>
          <w:szCs w:val="21"/>
        </w:rPr>
        <w:br/>
        <w:t>I don't have much of an appetite these days. (最近我没什么食欲。) </w:t>
      </w:r>
      <w:r w:rsidRPr="00AB4FD5">
        <w:rPr>
          <w:color w:val="000000"/>
          <w:sz w:val="21"/>
          <w:szCs w:val="21"/>
        </w:rPr>
        <w:br/>
        <w:t>我有点儿感冒。</w:t>
      </w:r>
      <w:r w:rsidRPr="00AB4FD5">
        <w:rPr>
          <w:color w:val="000000"/>
          <w:sz w:val="21"/>
          <w:szCs w:val="21"/>
        </w:rPr>
        <w:br/>
        <w:t>I have a slight cold. </w:t>
      </w:r>
      <w:r w:rsidRPr="00AB4FD5">
        <w:rPr>
          <w:color w:val="000000"/>
          <w:sz w:val="21"/>
          <w:szCs w:val="21"/>
        </w:rPr>
        <w:br/>
        <w:t>我浑身发冷。 </w:t>
      </w:r>
      <w:r w:rsidRPr="00AB4FD5">
        <w:rPr>
          <w:color w:val="000000"/>
          <w:sz w:val="21"/>
          <w:szCs w:val="21"/>
        </w:rPr>
        <w:br/>
        <w:t>I feel chilly.</w:t>
      </w:r>
      <w:r w:rsidRPr="00AB4FD5">
        <w:rPr>
          <w:color w:val="000000"/>
          <w:sz w:val="21"/>
          <w:szCs w:val="21"/>
        </w:rPr>
        <w:br/>
        <w:t>I feel chilly. (我浑身发冷。)</w:t>
      </w:r>
      <w:r w:rsidRPr="00AB4FD5">
        <w:rPr>
          <w:color w:val="000000"/>
          <w:sz w:val="21"/>
          <w:szCs w:val="21"/>
        </w:rPr>
        <w:br/>
        <w:t>Here, wear my jacket. (给，穿上我的夹克吧。)</w:t>
      </w:r>
      <w:r w:rsidRPr="00AB4FD5">
        <w:rPr>
          <w:color w:val="000000"/>
          <w:sz w:val="21"/>
          <w:szCs w:val="21"/>
        </w:rPr>
        <w:br/>
      </w:r>
      <w:r w:rsidRPr="00AB4FD5">
        <w:rPr>
          <w:color w:val="000000"/>
          <w:sz w:val="21"/>
          <w:szCs w:val="21"/>
        </w:rPr>
        <w:t>我得了重感冒。</w:t>
      </w:r>
      <w:r w:rsidRPr="00AB4FD5">
        <w:rPr>
          <w:color w:val="000000"/>
          <w:sz w:val="21"/>
          <w:szCs w:val="21"/>
        </w:rPr>
        <w:br/>
        <w:t>I have a bad cold. </w:t>
      </w:r>
      <w:r w:rsidRPr="00AB4FD5">
        <w:rPr>
          <w:color w:val="000000"/>
          <w:sz w:val="21"/>
          <w:szCs w:val="21"/>
        </w:rPr>
        <w:br/>
        <w:t>鼻子堵了。</w:t>
      </w:r>
      <w:r w:rsidRPr="00AB4FD5">
        <w:rPr>
          <w:color w:val="000000"/>
          <w:sz w:val="21"/>
          <w:szCs w:val="21"/>
        </w:rPr>
        <w:br/>
        <w:t>I have a stuffy nose. *stuffy 用于“鼻子不通气”的时候。</w:t>
      </w:r>
      <w:r w:rsidRPr="00AB4FD5">
        <w:rPr>
          <w:color w:val="000000"/>
          <w:sz w:val="21"/>
          <w:szCs w:val="21"/>
        </w:rPr>
        <w:br/>
        <w:t>我在流鼻涕。</w:t>
      </w:r>
      <w:r w:rsidRPr="00AB4FD5">
        <w:rPr>
          <w:color w:val="000000"/>
          <w:sz w:val="21"/>
          <w:szCs w:val="21"/>
        </w:rPr>
        <w:br/>
        <w:t>I have a runny nose. *runny“流鼻涕的”。</w:t>
      </w:r>
      <w:r w:rsidRPr="00AB4FD5">
        <w:rPr>
          <w:color w:val="000000"/>
          <w:sz w:val="21"/>
          <w:szCs w:val="21"/>
        </w:rPr>
        <w:br/>
        <w:t>My nose is running.</w:t>
      </w:r>
      <w:r w:rsidRPr="00AB4FD5">
        <w:rPr>
          <w:color w:val="000000"/>
          <w:sz w:val="21"/>
          <w:szCs w:val="21"/>
        </w:rPr>
        <w:br/>
        <w:t>My nose won't stop running. </w:t>
      </w:r>
      <w:r w:rsidRPr="00AB4FD5">
        <w:rPr>
          <w:color w:val="000000"/>
          <w:sz w:val="21"/>
          <w:szCs w:val="21"/>
        </w:rPr>
        <w:br/>
        <w:t>我有点儿发烧。 </w:t>
      </w:r>
      <w:r w:rsidRPr="00AB4FD5">
        <w:rPr>
          <w:color w:val="000000"/>
          <w:sz w:val="21"/>
          <w:szCs w:val="21"/>
        </w:rPr>
        <w:br/>
        <w:t>I have a bit of a fever. </w:t>
      </w:r>
      <w:r w:rsidRPr="00AB4FD5">
        <w:rPr>
          <w:color w:val="000000"/>
          <w:sz w:val="21"/>
          <w:szCs w:val="21"/>
        </w:rPr>
        <w:br/>
        <w:t>我好像发烧了。</w:t>
      </w:r>
      <w:r w:rsidRPr="00AB4FD5">
        <w:rPr>
          <w:color w:val="000000"/>
          <w:sz w:val="21"/>
          <w:szCs w:val="21"/>
        </w:rPr>
        <w:br/>
        <w:t>I think I have a fever.</w:t>
      </w:r>
      <w:r w:rsidRPr="00AB4FD5">
        <w:rPr>
          <w:color w:val="000000"/>
          <w:sz w:val="21"/>
          <w:szCs w:val="21"/>
        </w:rPr>
        <w:br/>
        <w:t>I think I have a fever. (我好像发烧了。)</w:t>
      </w:r>
      <w:r w:rsidRPr="00AB4FD5">
        <w:rPr>
          <w:color w:val="000000"/>
          <w:sz w:val="21"/>
          <w:szCs w:val="21"/>
        </w:rPr>
        <w:br/>
        <w:t>Let's check. (试试表。) </w:t>
      </w:r>
      <w:r w:rsidRPr="00AB4FD5">
        <w:rPr>
          <w:color w:val="000000"/>
          <w:sz w:val="21"/>
          <w:szCs w:val="21"/>
        </w:rPr>
        <w:br/>
        <w:t>我在发高烧。</w:t>
      </w:r>
      <w:r w:rsidRPr="00AB4FD5">
        <w:rPr>
          <w:color w:val="000000"/>
          <w:sz w:val="21"/>
          <w:szCs w:val="21"/>
        </w:rPr>
        <w:br/>
        <w:t>I have a high temperature. </w:t>
      </w:r>
      <w:r w:rsidRPr="00AB4FD5">
        <w:rPr>
          <w:color w:val="000000"/>
          <w:sz w:val="21"/>
          <w:szCs w:val="21"/>
        </w:rPr>
        <w:br/>
        <w:t>我想吐。</w:t>
      </w:r>
      <w:r w:rsidRPr="00AB4FD5">
        <w:rPr>
          <w:color w:val="000000"/>
          <w:sz w:val="21"/>
          <w:szCs w:val="21"/>
        </w:rPr>
        <w:br/>
        <w:t>I feel like throwing up.</w:t>
      </w:r>
      <w:r w:rsidRPr="00AB4FD5">
        <w:rPr>
          <w:color w:val="000000"/>
          <w:sz w:val="21"/>
          <w:szCs w:val="21"/>
        </w:rPr>
        <w:br/>
        <w:t>I feel nauseous. </w:t>
      </w:r>
      <w:r w:rsidRPr="00AB4FD5">
        <w:rPr>
          <w:color w:val="000000"/>
          <w:sz w:val="21"/>
          <w:szCs w:val="21"/>
        </w:rPr>
        <w:br/>
        <w:t>好疼!/好烫! </w:t>
      </w:r>
      <w:r w:rsidRPr="00AB4FD5">
        <w:rPr>
          <w:color w:val="000000"/>
          <w:sz w:val="21"/>
          <w:szCs w:val="21"/>
        </w:rPr>
        <w:br/>
        <w:t>Ouch! *常用于感到突然的钻心的疼痛和烫手时。</w:t>
      </w:r>
      <w:r w:rsidRPr="00AB4FD5">
        <w:rPr>
          <w:color w:val="000000"/>
          <w:sz w:val="21"/>
          <w:szCs w:val="21"/>
        </w:rPr>
        <w:br/>
        <w:t>Ouch! (好疼!/好烫!)</w:t>
      </w:r>
      <w:r w:rsidRPr="00AB4FD5">
        <w:rPr>
          <w:color w:val="000000"/>
          <w:sz w:val="21"/>
          <w:szCs w:val="21"/>
        </w:rPr>
        <w:br/>
        <w:t>Be careful! (小心点儿。)</w:t>
      </w:r>
      <w:r w:rsidRPr="00AB4FD5">
        <w:rPr>
          <w:color w:val="000000"/>
          <w:sz w:val="21"/>
          <w:szCs w:val="21"/>
        </w:rPr>
        <w:br/>
        <w:t>Ow!</w:t>
      </w:r>
      <w:r w:rsidRPr="00AB4FD5">
        <w:rPr>
          <w:color w:val="000000"/>
          <w:sz w:val="21"/>
          <w:szCs w:val="21"/>
        </w:rPr>
        <w:br/>
        <w:t>It hurts! </w:t>
      </w:r>
      <w:r w:rsidRPr="00AB4FD5">
        <w:rPr>
          <w:color w:val="000000"/>
          <w:sz w:val="21"/>
          <w:szCs w:val="21"/>
        </w:rPr>
        <w:br/>
        <w:t>痒痒。</w:t>
      </w:r>
      <w:r w:rsidRPr="00AB4FD5">
        <w:rPr>
          <w:color w:val="000000"/>
          <w:sz w:val="21"/>
          <w:szCs w:val="21"/>
        </w:rPr>
        <w:br/>
        <w:t>It's itchy. </w:t>
      </w:r>
      <w:r w:rsidRPr="00AB4FD5">
        <w:rPr>
          <w:color w:val="000000"/>
          <w:sz w:val="21"/>
          <w:szCs w:val="21"/>
        </w:rPr>
        <w:br/>
        <w:t>啊嚏! </w:t>
      </w:r>
      <w:r w:rsidRPr="00AB4FD5">
        <w:rPr>
          <w:color w:val="000000"/>
          <w:sz w:val="21"/>
          <w:szCs w:val="21"/>
        </w:rPr>
        <w:br/>
        <w:t>Ahchoo!</w:t>
      </w:r>
      <w:r w:rsidRPr="00AB4FD5">
        <w:rPr>
          <w:color w:val="000000"/>
          <w:sz w:val="21"/>
          <w:szCs w:val="21"/>
        </w:rPr>
        <w:br/>
        <w:t>Ahchoo! (啊嚏!)</w:t>
      </w:r>
      <w:r w:rsidRPr="00AB4FD5">
        <w:rPr>
          <w:color w:val="000000"/>
          <w:sz w:val="21"/>
          <w:szCs w:val="21"/>
        </w:rPr>
        <w:br/>
        <w:t>Bless you. (多保重。) </w:t>
      </w:r>
      <w:r w:rsidRPr="00AB4FD5">
        <w:rPr>
          <w:color w:val="000000"/>
          <w:sz w:val="21"/>
          <w:szCs w:val="21"/>
        </w:rPr>
        <w:br/>
        <w:t>我腿骨折了。</w:t>
      </w:r>
      <w:r w:rsidRPr="00AB4FD5">
        <w:rPr>
          <w:color w:val="000000"/>
          <w:sz w:val="21"/>
          <w:szCs w:val="21"/>
        </w:rPr>
        <w:br/>
        <w:t>I broke my leg.</w:t>
      </w:r>
      <w:r w:rsidRPr="00AB4FD5">
        <w:rPr>
          <w:color w:val="000000"/>
          <w:sz w:val="21"/>
          <w:szCs w:val="21"/>
        </w:rPr>
        <w:br/>
        <w:t>What happened? (你怎么了?)</w:t>
      </w:r>
      <w:r w:rsidRPr="00AB4FD5">
        <w:rPr>
          <w:color w:val="000000"/>
          <w:sz w:val="21"/>
          <w:szCs w:val="21"/>
        </w:rPr>
        <w:br/>
        <w:t>I broke my leg. (我腿骨折了。) </w:t>
      </w:r>
      <w:r w:rsidRPr="00AB4FD5">
        <w:rPr>
          <w:color w:val="000000"/>
          <w:sz w:val="21"/>
          <w:szCs w:val="21"/>
        </w:rPr>
        <w:br/>
        <w:t>要打多长时间石膏? </w:t>
      </w:r>
      <w:r w:rsidRPr="00AB4FD5">
        <w:rPr>
          <w:color w:val="000000"/>
          <w:sz w:val="21"/>
          <w:szCs w:val="21"/>
        </w:rPr>
        <w:br/>
        <w:t>How long will the cast be on? *cast“石膏”。</w:t>
      </w:r>
      <w:r w:rsidRPr="00AB4FD5">
        <w:rPr>
          <w:color w:val="000000"/>
          <w:sz w:val="21"/>
          <w:szCs w:val="21"/>
        </w:rPr>
        <w:br/>
        <w:t>How long will the cast be on? (要打多长时间石膏?)</w:t>
      </w:r>
      <w:r w:rsidRPr="00AB4FD5">
        <w:rPr>
          <w:color w:val="000000"/>
          <w:sz w:val="21"/>
          <w:szCs w:val="21"/>
        </w:rPr>
        <w:br/>
        <w:t>One more month. (还得有一个月。) </w:t>
      </w:r>
      <w:r w:rsidRPr="00AB4FD5">
        <w:rPr>
          <w:color w:val="000000"/>
          <w:sz w:val="21"/>
          <w:szCs w:val="21"/>
        </w:rPr>
        <w:br/>
        <w:t>我把手给烫了。 </w:t>
      </w:r>
      <w:r w:rsidRPr="00AB4FD5">
        <w:rPr>
          <w:color w:val="000000"/>
          <w:sz w:val="21"/>
          <w:szCs w:val="21"/>
        </w:rPr>
        <w:br/>
        <w:t>I burned my hand.</w:t>
      </w:r>
      <w:r w:rsidRPr="00AB4FD5">
        <w:rPr>
          <w:color w:val="000000"/>
          <w:sz w:val="21"/>
          <w:szCs w:val="21"/>
        </w:rPr>
        <w:br/>
        <w:t>I burned my hand. (我把手给烫了。)</w:t>
      </w:r>
      <w:r w:rsidRPr="00AB4FD5">
        <w:rPr>
          <w:color w:val="000000"/>
          <w:sz w:val="21"/>
          <w:szCs w:val="21"/>
        </w:rPr>
        <w:br/>
        <w:t>How did you burn your hand? (怎么烫着的?) </w:t>
      </w:r>
      <w:r w:rsidRPr="00AB4FD5">
        <w:rPr>
          <w:color w:val="000000"/>
          <w:sz w:val="21"/>
          <w:szCs w:val="21"/>
        </w:rPr>
        <w:br/>
        <w:t>我崴脚了。 </w:t>
      </w:r>
      <w:r w:rsidRPr="00AB4FD5">
        <w:rPr>
          <w:color w:val="000000"/>
          <w:sz w:val="21"/>
          <w:szCs w:val="21"/>
        </w:rPr>
        <w:br/>
      </w:r>
      <w:r w:rsidRPr="00AB4FD5">
        <w:rPr>
          <w:color w:val="000000"/>
          <w:sz w:val="21"/>
          <w:szCs w:val="21"/>
        </w:rPr>
        <w:lastRenderedPageBreak/>
        <w:t>I sprained my ankle. *sprain表示踝关节等处的“挫伤、扭伤”，ankle为踝关节。</w:t>
      </w:r>
      <w:r w:rsidRPr="00AB4FD5">
        <w:rPr>
          <w:color w:val="000000"/>
          <w:sz w:val="21"/>
          <w:szCs w:val="21"/>
        </w:rPr>
        <w:br/>
        <w:t>I sprained my ankle. (我崴脚了。)</w:t>
      </w:r>
      <w:r w:rsidRPr="00AB4FD5">
        <w:rPr>
          <w:color w:val="000000"/>
          <w:sz w:val="21"/>
          <w:szCs w:val="21"/>
        </w:rPr>
        <w:br/>
        <w:t>How? (怎么弄的?)</w:t>
      </w:r>
      <w:r w:rsidRPr="00AB4FD5">
        <w:rPr>
          <w:color w:val="000000"/>
          <w:sz w:val="21"/>
          <w:szCs w:val="21"/>
        </w:rPr>
        <w:br/>
        <w:t>I sprained it playing golf. (是打高尔夫球的时候崴的。)</w:t>
      </w:r>
      <w:r w:rsidRPr="00AB4FD5">
        <w:rPr>
          <w:color w:val="000000"/>
          <w:sz w:val="21"/>
          <w:szCs w:val="21"/>
        </w:rPr>
        <w:br/>
        <w:t>I twisted my ankle.</w:t>
      </w:r>
      <w:r w:rsidRPr="00AB4FD5">
        <w:rPr>
          <w:color w:val="000000"/>
          <w:sz w:val="21"/>
          <w:szCs w:val="21"/>
        </w:rPr>
        <w:br/>
        <w:t>I twisted my ankle. (我崴脚了。)</w:t>
      </w:r>
      <w:r w:rsidRPr="00AB4FD5">
        <w:rPr>
          <w:color w:val="000000"/>
          <w:sz w:val="21"/>
          <w:szCs w:val="21"/>
        </w:rPr>
        <w:br/>
        <w:t>Well, I can call for help. (那，我叫人来帮忙。) </w:t>
      </w:r>
      <w:r w:rsidRPr="00AB4FD5">
        <w:rPr>
          <w:color w:val="000000"/>
          <w:sz w:val="21"/>
          <w:szCs w:val="21"/>
        </w:rPr>
        <w:br/>
        <w:t>你把感冒传染给我了。 </w:t>
      </w:r>
      <w:r w:rsidRPr="00AB4FD5">
        <w:rPr>
          <w:color w:val="000000"/>
          <w:sz w:val="21"/>
          <w:szCs w:val="21"/>
        </w:rPr>
        <w:br/>
        <w:t>I caught a cold from you. </w:t>
      </w:r>
      <w:r w:rsidRPr="00AB4FD5">
        <w:rPr>
          <w:color w:val="000000"/>
          <w:sz w:val="21"/>
          <w:szCs w:val="21"/>
        </w:rPr>
        <w:br/>
        <w:t>我必须静养。 </w:t>
      </w:r>
      <w:r w:rsidRPr="00AB4FD5">
        <w:rPr>
          <w:color w:val="000000"/>
          <w:sz w:val="21"/>
          <w:szCs w:val="21"/>
        </w:rPr>
        <w:br/>
        <w:t>I must stay in bed. *stay in bed 是惯用说法，“静养休息”。</w:t>
      </w:r>
      <w:r w:rsidRPr="00AB4FD5">
        <w:rPr>
          <w:color w:val="000000"/>
          <w:sz w:val="21"/>
          <w:szCs w:val="21"/>
        </w:rPr>
        <w:br/>
        <w:t>我肩膀酸痛。</w:t>
      </w:r>
      <w:r w:rsidRPr="00AB4FD5">
        <w:rPr>
          <w:color w:val="000000"/>
          <w:sz w:val="21"/>
          <w:szCs w:val="21"/>
        </w:rPr>
        <w:br/>
        <w:t>I have stiff shoulders. *肩膀“发酸、发紧”时用stiff来表示。</w:t>
      </w:r>
      <w:r w:rsidRPr="00AB4FD5">
        <w:rPr>
          <w:color w:val="000000"/>
          <w:sz w:val="21"/>
          <w:szCs w:val="21"/>
        </w:rPr>
        <w:br/>
        <w:t>My shoulders are stiff. </w:t>
      </w:r>
      <w:r w:rsidRPr="00AB4FD5">
        <w:rPr>
          <w:color w:val="000000"/>
          <w:sz w:val="21"/>
          <w:szCs w:val="21"/>
        </w:rPr>
        <w:br/>
        <w:t>我眼睛发酸。 </w:t>
      </w:r>
      <w:r w:rsidRPr="00AB4FD5">
        <w:rPr>
          <w:color w:val="000000"/>
          <w:sz w:val="21"/>
          <w:szCs w:val="21"/>
        </w:rPr>
        <w:br/>
        <w:t>My eyes are tired. </w:t>
      </w:r>
      <w:r w:rsidRPr="00AB4FD5">
        <w:rPr>
          <w:color w:val="000000"/>
          <w:sz w:val="21"/>
          <w:szCs w:val="21"/>
        </w:rPr>
        <w:br/>
        <w:t>有谁受伤了? </w:t>
      </w:r>
      <w:r w:rsidRPr="00AB4FD5">
        <w:rPr>
          <w:color w:val="000000"/>
          <w:sz w:val="21"/>
          <w:szCs w:val="21"/>
        </w:rPr>
        <w:br/>
        <w:t>Is somebody hurt? </w:t>
      </w:r>
      <w:r w:rsidRPr="00AB4FD5">
        <w:rPr>
          <w:color w:val="000000"/>
          <w:sz w:val="21"/>
          <w:szCs w:val="21"/>
        </w:rPr>
        <w:br/>
        <w:t>我退烧了。</w:t>
      </w:r>
      <w:r w:rsidRPr="00AB4FD5">
        <w:rPr>
          <w:color w:val="000000"/>
          <w:sz w:val="21"/>
          <w:szCs w:val="21"/>
        </w:rPr>
        <w:br/>
        <w:t>My fever has gone down. </w:t>
      </w:r>
      <w:r w:rsidRPr="00AB4FD5">
        <w:rPr>
          <w:color w:val="000000"/>
          <w:sz w:val="21"/>
          <w:szCs w:val="21"/>
        </w:rPr>
        <w:br/>
        <w:t>我咳嗽不止。</w:t>
      </w:r>
      <w:r w:rsidRPr="00AB4FD5">
        <w:rPr>
          <w:color w:val="000000"/>
          <w:sz w:val="21"/>
          <w:szCs w:val="21"/>
        </w:rPr>
        <w:br/>
        <w:t>I can't stop coughing. *cough“咳嗽”。 </w:t>
      </w:r>
      <w:r w:rsidRPr="00AB4FD5">
        <w:rPr>
          <w:color w:val="000000"/>
          <w:sz w:val="21"/>
          <w:szCs w:val="21"/>
        </w:rPr>
        <w:br/>
        <w:t>我嗓子疼。</w:t>
      </w:r>
      <w:r w:rsidRPr="00AB4FD5">
        <w:rPr>
          <w:color w:val="000000"/>
          <w:sz w:val="21"/>
          <w:szCs w:val="21"/>
        </w:rPr>
        <w:br/>
        <w:t>My throat's sore. *sore“火辣辣地疼”。</w:t>
      </w:r>
      <w:r w:rsidRPr="00AB4FD5">
        <w:rPr>
          <w:color w:val="000000"/>
          <w:sz w:val="21"/>
          <w:szCs w:val="21"/>
        </w:rPr>
        <w:br/>
        <w:t>I have a sore throat.</w:t>
      </w:r>
      <w:r w:rsidRPr="00AB4FD5">
        <w:rPr>
          <w:color w:val="000000"/>
          <w:sz w:val="21"/>
          <w:szCs w:val="21"/>
        </w:rPr>
        <w:br/>
        <w:t>我流血了。 </w:t>
      </w:r>
      <w:r w:rsidRPr="00AB4FD5">
        <w:rPr>
          <w:color w:val="000000"/>
          <w:sz w:val="21"/>
          <w:szCs w:val="21"/>
        </w:rPr>
        <w:br/>
        <w:t>It's bleeding. </w:t>
      </w:r>
      <w:r w:rsidRPr="00AB4FD5">
        <w:rPr>
          <w:color w:val="000000"/>
          <w:sz w:val="21"/>
          <w:szCs w:val="21"/>
        </w:rPr>
        <w:br/>
        <w:t>我这儿割破了。 </w:t>
      </w:r>
      <w:r w:rsidRPr="00AB4FD5">
        <w:rPr>
          <w:color w:val="000000"/>
          <w:sz w:val="21"/>
          <w:szCs w:val="21"/>
        </w:rPr>
        <w:br/>
        <w:t>I've got a cut here.</w:t>
      </w:r>
      <w:r w:rsidRPr="00AB4FD5">
        <w:rPr>
          <w:color w:val="000000"/>
          <w:sz w:val="21"/>
          <w:szCs w:val="21"/>
        </w:rPr>
        <w:br/>
        <w:t>I have a cut here. </w:t>
      </w:r>
      <w:r w:rsidRPr="00AB4FD5">
        <w:rPr>
          <w:color w:val="000000"/>
          <w:sz w:val="21"/>
          <w:szCs w:val="21"/>
        </w:rPr>
        <w:br/>
        <w:t>好疼。</w:t>
      </w:r>
      <w:r w:rsidRPr="00AB4FD5">
        <w:rPr>
          <w:color w:val="000000"/>
          <w:sz w:val="21"/>
          <w:szCs w:val="21"/>
        </w:rPr>
        <w:br/>
        <w:t>It hurts. </w:t>
      </w:r>
      <w:r w:rsidRPr="00AB4FD5">
        <w:rPr>
          <w:color w:val="000000"/>
          <w:sz w:val="21"/>
          <w:szCs w:val="21"/>
        </w:rPr>
        <w:br/>
        <w:t>我被蜜蜂蜇了。 </w:t>
      </w:r>
      <w:r w:rsidRPr="00AB4FD5">
        <w:rPr>
          <w:color w:val="000000"/>
          <w:sz w:val="21"/>
          <w:szCs w:val="21"/>
        </w:rPr>
        <w:br/>
        <w:t>I got stung by a bee. </w:t>
      </w:r>
      <w:r w:rsidRPr="00AB4FD5">
        <w:rPr>
          <w:color w:val="000000"/>
          <w:sz w:val="21"/>
          <w:szCs w:val="21"/>
        </w:rPr>
        <w:br/>
        <w:t>我需要动手术吗? </w:t>
      </w:r>
      <w:r w:rsidRPr="00AB4FD5">
        <w:rPr>
          <w:color w:val="000000"/>
          <w:sz w:val="21"/>
          <w:szCs w:val="21"/>
        </w:rPr>
        <w:br/>
        <w:t>Do I need an operation?</w:t>
      </w:r>
      <w:r w:rsidRPr="00AB4FD5">
        <w:rPr>
          <w:color w:val="000000"/>
          <w:sz w:val="21"/>
          <w:szCs w:val="21"/>
        </w:rPr>
        <w:br/>
        <w:t>Do I need an operation? (要动手术吗?)</w:t>
      </w:r>
      <w:r w:rsidRPr="00AB4FD5">
        <w:rPr>
          <w:color w:val="000000"/>
          <w:sz w:val="21"/>
          <w:szCs w:val="21"/>
        </w:rPr>
        <w:br/>
        <w:t>I don't think that will be necessary. (我想没必要。)</w:t>
      </w:r>
      <w:r w:rsidRPr="00AB4FD5">
        <w:rPr>
          <w:color w:val="000000"/>
          <w:sz w:val="21"/>
          <w:szCs w:val="21"/>
        </w:rPr>
        <w:br/>
        <w:t>Will I have to have an operation? </w:t>
      </w:r>
      <w:r w:rsidRPr="00AB4FD5">
        <w:rPr>
          <w:color w:val="000000"/>
          <w:sz w:val="21"/>
          <w:szCs w:val="21"/>
        </w:rPr>
        <w:br/>
        <w:t>要花很长时间吗? </w:t>
      </w:r>
      <w:r w:rsidRPr="00AB4FD5">
        <w:rPr>
          <w:color w:val="000000"/>
          <w:sz w:val="21"/>
          <w:szCs w:val="21"/>
        </w:rPr>
        <w:br/>
      </w:r>
      <w:r w:rsidRPr="00AB4FD5">
        <w:rPr>
          <w:color w:val="000000"/>
          <w:sz w:val="21"/>
          <w:szCs w:val="21"/>
        </w:rPr>
        <w:t>Will it take long? </w:t>
      </w:r>
      <w:r w:rsidRPr="00AB4FD5">
        <w:rPr>
          <w:color w:val="000000"/>
          <w:sz w:val="21"/>
          <w:szCs w:val="21"/>
        </w:rPr>
        <w:br/>
        <w:t>我可以洗澡吗? </w:t>
      </w:r>
      <w:r w:rsidRPr="00AB4FD5">
        <w:rPr>
          <w:color w:val="000000"/>
          <w:sz w:val="21"/>
          <w:szCs w:val="21"/>
        </w:rPr>
        <w:br/>
        <w:t>Can I take a bath?</w:t>
      </w:r>
      <w:r w:rsidRPr="00AB4FD5">
        <w:rPr>
          <w:color w:val="000000"/>
          <w:sz w:val="21"/>
          <w:szCs w:val="21"/>
        </w:rPr>
        <w:br/>
        <w:t>Can I bathe? </w:t>
      </w:r>
      <w:r w:rsidRPr="00AB4FD5">
        <w:rPr>
          <w:color w:val="000000"/>
          <w:sz w:val="21"/>
          <w:szCs w:val="21"/>
        </w:rPr>
        <w:br/>
        <w:t>我可以喝酒吗? </w:t>
      </w:r>
      <w:r w:rsidRPr="00AB4FD5">
        <w:rPr>
          <w:color w:val="000000"/>
          <w:sz w:val="21"/>
          <w:szCs w:val="21"/>
        </w:rPr>
        <w:br/>
        <w:t>Is it okay to drink? *询问医生能否喝含有酒精的饮料。</w:t>
      </w:r>
      <w:r w:rsidRPr="00AB4FD5">
        <w:rPr>
          <w:color w:val="000000"/>
          <w:sz w:val="21"/>
          <w:szCs w:val="21"/>
        </w:rPr>
        <w:br/>
        <w:t>Is it all right to drink?</w:t>
      </w:r>
      <w:r w:rsidRPr="00AB4FD5">
        <w:rPr>
          <w:color w:val="000000"/>
          <w:sz w:val="21"/>
          <w:szCs w:val="21"/>
        </w:rPr>
        <w:br/>
        <w:t>May I drink? </w:t>
      </w:r>
      <w:r w:rsidRPr="00AB4FD5">
        <w:rPr>
          <w:color w:val="000000"/>
          <w:sz w:val="21"/>
          <w:szCs w:val="21"/>
        </w:rPr>
        <w:br/>
        <w:t>我一定要住院吗? </w:t>
      </w:r>
      <w:r w:rsidRPr="00AB4FD5">
        <w:rPr>
          <w:color w:val="000000"/>
          <w:sz w:val="21"/>
          <w:szCs w:val="21"/>
        </w:rPr>
        <w:br/>
        <w:t>Should I be hospitalized? *hospitalize “让……住院”。 </w:t>
      </w:r>
      <w:r w:rsidRPr="00AB4FD5">
        <w:rPr>
          <w:color w:val="000000"/>
          <w:sz w:val="21"/>
          <w:szCs w:val="21"/>
        </w:rPr>
        <w:br/>
        <w:t>你发烧吗? </w:t>
      </w:r>
      <w:r w:rsidRPr="00AB4FD5">
        <w:rPr>
          <w:color w:val="000000"/>
          <w:sz w:val="21"/>
          <w:szCs w:val="21"/>
        </w:rPr>
        <w:br/>
        <w:t>Do you have a fever?</w:t>
      </w:r>
      <w:r w:rsidRPr="00AB4FD5">
        <w:rPr>
          <w:color w:val="000000"/>
          <w:sz w:val="21"/>
          <w:szCs w:val="21"/>
        </w:rPr>
        <w:br/>
        <w:t>Do you have a fever? (发烧吗?)</w:t>
      </w:r>
      <w:r w:rsidRPr="00AB4FD5">
        <w:rPr>
          <w:color w:val="000000"/>
          <w:sz w:val="21"/>
          <w:szCs w:val="21"/>
        </w:rPr>
        <w:br/>
        <w:t>I don't know. I don't have a thermometer. (不知道，我没有体温计。)</w:t>
      </w:r>
      <w:r w:rsidRPr="00AB4FD5">
        <w:rPr>
          <w:color w:val="000000"/>
          <w:sz w:val="21"/>
          <w:szCs w:val="21"/>
        </w:rPr>
        <w:br/>
        <w:t>Do you have a high temperature? </w:t>
      </w:r>
      <w:r w:rsidRPr="00AB4FD5">
        <w:rPr>
          <w:color w:val="000000"/>
          <w:sz w:val="21"/>
          <w:szCs w:val="21"/>
        </w:rPr>
        <w:br/>
        <w:t>我觉得好多了。</w:t>
      </w:r>
      <w:r w:rsidRPr="00AB4FD5">
        <w:rPr>
          <w:color w:val="000000"/>
          <w:sz w:val="21"/>
          <w:szCs w:val="21"/>
        </w:rPr>
        <w:br/>
        <w:t>I feel better.</w:t>
      </w:r>
      <w:r w:rsidRPr="00AB4FD5">
        <w:rPr>
          <w:color w:val="000000"/>
          <w:sz w:val="21"/>
          <w:szCs w:val="21"/>
        </w:rPr>
        <w:br/>
        <w:t>How do you feel? (怎么样了?)</w:t>
      </w:r>
      <w:r w:rsidRPr="00AB4FD5">
        <w:rPr>
          <w:color w:val="000000"/>
          <w:sz w:val="21"/>
          <w:szCs w:val="21"/>
        </w:rPr>
        <w:br/>
        <w:t>I feel better now. Thank you. (我觉得好多了，谢谢。) </w:t>
      </w:r>
      <w:r w:rsidRPr="00AB4FD5">
        <w:rPr>
          <w:color w:val="000000"/>
          <w:sz w:val="21"/>
          <w:szCs w:val="21"/>
        </w:rPr>
        <w:br/>
        <w:t>我觉得没什么好转。</w:t>
      </w:r>
      <w:r w:rsidRPr="00AB4FD5">
        <w:rPr>
          <w:color w:val="000000"/>
          <w:sz w:val="21"/>
          <w:szCs w:val="21"/>
        </w:rPr>
        <w:br/>
        <w:t>I don't feel any better.</w:t>
      </w:r>
      <w:r w:rsidRPr="00AB4FD5">
        <w:rPr>
          <w:color w:val="000000"/>
          <w:sz w:val="21"/>
          <w:szCs w:val="21"/>
        </w:rPr>
        <w:br/>
        <w:t>I still don't feel well. </w:t>
      </w:r>
      <w:r w:rsidRPr="00AB4FD5">
        <w:rPr>
          <w:color w:val="000000"/>
          <w:sz w:val="21"/>
          <w:szCs w:val="21"/>
        </w:rPr>
        <w:br/>
        <w:t>你的病好了吗? </w:t>
      </w:r>
      <w:r w:rsidRPr="00AB4FD5">
        <w:rPr>
          <w:color w:val="000000"/>
          <w:sz w:val="21"/>
          <w:szCs w:val="21"/>
        </w:rPr>
        <w:br/>
        <w:t>Are you alright again? *用于询问别人的病是否康复。</w:t>
      </w:r>
      <w:r w:rsidRPr="00AB4FD5">
        <w:rPr>
          <w:color w:val="000000"/>
          <w:sz w:val="21"/>
          <w:szCs w:val="21"/>
        </w:rPr>
        <w:br/>
        <w:t>Are you well again?</w:t>
      </w:r>
      <w:r w:rsidRPr="00AB4FD5">
        <w:rPr>
          <w:color w:val="000000"/>
          <w:sz w:val="21"/>
          <w:szCs w:val="21"/>
        </w:rPr>
        <w:br/>
        <w:t>Are you yourself again?</w:t>
      </w:r>
      <w:r w:rsidRPr="00AB4FD5">
        <w:rPr>
          <w:color w:val="000000"/>
          <w:sz w:val="21"/>
          <w:szCs w:val="21"/>
        </w:rPr>
        <w:br/>
        <w:t>Are you back to normal again? </w:t>
      </w:r>
      <w:r w:rsidRPr="00AB4FD5">
        <w:rPr>
          <w:color w:val="000000"/>
          <w:sz w:val="21"/>
          <w:szCs w:val="21"/>
        </w:rPr>
        <w:br/>
        <w:t>他去世了。 </w:t>
      </w:r>
      <w:r w:rsidRPr="00AB4FD5">
        <w:rPr>
          <w:color w:val="000000"/>
          <w:sz w:val="21"/>
          <w:szCs w:val="21"/>
        </w:rPr>
        <w:br/>
        <w:t>He passed away. *比用die要委婉，“去世、咽气”。</w:t>
      </w:r>
    </w:p>
    <w:p w:rsidR="007E730F" w:rsidRPr="00AB4FD5" w:rsidRDefault="007E730F" w:rsidP="007E730F">
      <w:pPr>
        <w:pStyle w:val="Heading1"/>
        <w:spacing w:before="120" w:after="120"/>
        <w:rPr>
          <w:rFonts w:ascii="SimSun" w:hAnsi="SimSun"/>
          <w:color w:val="000000"/>
          <w:sz w:val="24"/>
          <w:szCs w:val="21"/>
        </w:rPr>
      </w:pPr>
      <w:bookmarkStart w:id="4" w:name="_Toc7167137"/>
      <w:r w:rsidRPr="00AB4FD5">
        <w:rPr>
          <w:rFonts w:ascii="SimSun" w:hAnsi="SimSun" w:hint="eastAsia"/>
          <w:color w:val="000000"/>
          <w:sz w:val="24"/>
          <w:szCs w:val="21"/>
        </w:rPr>
        <w:t>[口语8000句-4]恋爱和结婚</w:t>
      </w:r>
      <w:bookmarkEnd w:id="4"/>
    </w:p>
    <w:p w:rsidR="007E730F" w:rsidRPr="00AB4FD5" w:rsidRDefault="007E730F" w:rsidP="007E730F">
      <w:pPr>
        <w:pStyle w:val="NormalWeb"/>
        <w:spacing w:before="0" w:beforeAutospacing="0" w:after="0" w:afterAutospacing="0" w:line="220" w:lineRule="atLeast"/>
        <w:rPr>
          <w:color w:val="000000"/>
          <w:sz w:val="21"/>
          <w:szCs w:val="21"/>
        </w:rPr>
      </w:pPr>
      <w:r w:rsidRPr="00AB4FD5">
        <w:rPr>
          <w:color w:val="000000"/>
          <w:sz w:val="21"/>
          <w:szCs w:val="21"/>
        </w:rPr>
        <w:t xml:space="preserve">恋爱和结婚  </w:t>
      </w:r>
    </w:p>
    <w:p w:rsidR="007E730F" w:rsidRPr="00AB4FD5" w:rsidRDefault="007E730F" w:rsidP="007E730F">
      <w:pPr>
        <w:pStyle w:val="NormalWeb"/>
        <w:spacing w:before="0" w:beforeAutospacing="0" w:after="0" w:afterAutospacing="0" w:line="220" w:lineRule="atLeast"/>
        <w:rPr>
          <w:color w:val="000000"/>
          <w:sz w:val="21"/>
          <w:szCs w:val="21"/>
        </w:rPr>
      </w:pPr>
      <w:r w:rsidRPr="00AB4FD5">
        <w:rPr>
          <w:color w:val="000000"/>
          <w:sz w:val="21"/>
          <w:szCs w:val="21"/>
        </w:rPr>
        <w:br/>
        <w:t>●喜欢、爱上……</w:t>
      </w:r>
      <w:r w:rsidRPr="00AB4FD5">
        <w:rPr>
          <w:color w:val="000000"/>
          <w:sz w:val="21"/>
          <w:szCs w:val="21"/>
        </w:rPr>
        <w:br/>
        <w:t>汤姆是个美男子。</w:t>
      </w:r>
      <w:r w:rsidRPr="00AB4FD5">
        <w:rPr>
          <w:color w:val="000000"/>
          <w:sz w:val="21"/>
          <w:szCs w:val="21"/>
        </w:rPr>
        <w:br/>
        <w:t>Tom is a lady-killer. *lady-killer直译是“少女杀手”，其实不是杀手，而是指一下子就能迷住女人的男子。</w:t>
      </w:r>
      <w:r w:rsidRPr="00AB4FD5">
        <w:rPr>
          <w:color w:val="000000"/>
          <w:sz w:val="21"/>
          <w:szCs w:val="21"/>
        </w:rPr>
        <w:br/>
        <w:t>Tom dates around a lot. (汤姆和好多女人来往。)</w:t>
      </w:r>
      <w:r w:rsidRPr="00AB4FD5">
        <w:rPr>
          <w:color w:val="000000"/>
          <w:sz w:val="21"/>
          <w:szCs w:val="21"/>
        </w:rPr>
        <w:br/>
      </w:r>
      <w:r w:rsidRPr="00AB4FD5">
        <w:rPr>
          <w:color w:val="000000"/>
          <w:sz w:val="21"/>
          <w:szCs w:val="21"/>
        </w:rPr>
        <w:lastRenderedPageBreak/>
        <w:t>Tom is a real playboy. (汤姆真是个花花公子。) </w:t>
      </w:r>
      <w:r w:rsidRPr="00AB4FD5">
        <w:rPr>
          <w:color w:val="000000"/>
          <w:sz w:val="21"/>
          <w:szCs w:val="21"/>
        </w:rPr>
        <w:br/>
        <w:t>汤姆真让我神魂颠倒。</w:t>
      </w:r>
      <w:r w:rsidRPr="00AB4FD5">
        <w:rPr>
          <w:color w:val="000000"/>
          <w:sz w:val="21"/>
          <w:szCs w:val="21"/>
        </w:rPr>
        <w:br/>
        <w:t>Tom really turns me on. *turn...on“有性方面的吸引力”、“使人着迷”。</w:t>
      </w:r>
      <w:r w:rsidRPr="00AB4FD5">
        <w:rPr>
          <w:color w:val="000000"/>
          <w:sz w:val="21"/>
          <w:szCs w:val="21"/>
        </w:rPr>
        <w:br/>
        <w:t>Tom really turns me on. (汤姆真让我神魂颠倒。)</w:t>
      </w:r>
      <w:r w:rsidRPr="00AB4FD5">
        <w:rPr>
          <w:color w:val="000000"/>
          <w:sz w:val="21"/>
          <w:szCs w:val="21"/>
        </w:rPr>
        <w:br/>
        <w:t>I didn't know you felt that way. (我一点儿都不知道你的感觉。)</w:t>
      </w:r>
      <w:r w:rsidRPr="00AB4FD5">
        <w:rPr>
          <w:color w:val="000000"/>
          <w:sz w:val="21"/>
          <w:szCs w:val="21"/>
        </w:rPr>
        <w:br/>
        <w:t>I'm crazy about Tom.</w:t>
      </w:r>
      <w:r w:rsidRPr="00AB4FD5">
        <w:rPr>
          <w:color w:val="000000"/>
          <w:sz w:val="21"/>
          <w:szCs w:val="21"/>
        </w:rPr>
        <w:br/>
        <w:t>I have strong feelings for Tom.</w:t>
      </w:r>
      <w:r w:rsidRPr="00AB4FD5">
        <w:rPr>
          <w:color w:val="000000"/>
          <w:sz w:val="21"/>
          <w:szCs w:val="21"/>
        </w:rPr>
        <w:br/>
        <w:t>I love Tom.</w:t>
      </w:r>
      <w:r w:rsidRPr="00AB4FD5">
        <w:rPr>
          <w:color w:val="000000"/>
          <w:sz w:val="21"/>
          <w:szCs w:val="21"/>
        </w:rPr>
        <w:br/>
        <w:t>I have the hots for Tom. *俚语。</w:t>
      </w:r>
      <w:r w:rsidRPr="00AB4FD5">
        <w:rPr>
          <w:color w:val="000000"/>
          <w:sz w:val="21"/>
          <w:szCs w:val="21"/>
        </w:rPr>
        <w:br/>
        <w:t>克里斯长得真帅。</w:t>
      </w:r>
      <w:r w:rsidRPr="00AB4FD5">
        <w:rPr>
          <w:color w:val="000000"/>
          <w:sz w:val="21"/>
          <w:szCs w:val="21"/>
        </w:rPr>
        <w:br/>
        <w:t>Chris is really a heartbreaker. *用heartbreaker表示“长得很帅，对异性有吸引力的人”。进一步讲，“heartbreaker”是指给异性带来撕心裂肺的痛苦和失望的人，魅惑他人，让人沉醉的人。Elvis Presley (爱尔维斯·普里斯利)有一首成名曲“Heartbreak Hotel”，指的就是“(因恋爱而)绝望的人住的饭店”。</w:t>
      </w:r>
      <w:r w:rsidRPr="00AB4FD5">
        <w:rPr>
          <w:color w:val="000000"/>
          <w:sz w:val="21"/>
          <w:szCs w:val="21"/>
        </w:rPr>
        <w:br/>
        <w:t>Chris breaks a lot of hearts. (克里斯使很多女人尝到了失恋的痛苦。)</w:t>
      </w:r>
      <w:r w:rsidRPr="00AB4FD5">
        <w:rPr>
          <w:color w:val="000000"/>
          <w:sz w:val="21"/>
          <w:szCs w:val="21"/>
        </w:rPr>
        <w:br/>
        <w:t>Chris dates a lot of women. (克里斯和许多女人有来往。)</w:t>
      </w:r>
      <w:r w:rsidRPr="00AB4FD5">
        <w:rPr>
          <w:color w:val="000000"/>
          <w:sz w:val="21"/>
          <w:szCs w:val="21"/>
        </w:rPr>
        <w:br/>
        <w:t>珍妮特真迷人。</w:t>
      </w:r>
      <w:r w:rsidRPr="00AB4FD5">
        <w:rPr>
          <w:color w:val="000000"/>
          <w:sz w:val="21"/>
          <w:szCs w:val="21"/>
        </w:rPr>
        <w:br/>
        <w:t>Janet is a knockout. *如同拳击中的“knock out”一样，表示极具魅力、使对方晕头转向的人，多指女性。</w:t>
      </w:r>
      <w:r w:rsidRPr="00AB4FD5">
        <w:rPr>
          <w:color w:val="000000"/>
          <w:sz w:val="21"/>
          <w:szCs w:val="21"/>
        </w:rPr>
        <w:br/>
        <w:t>Janet is a knockout. (珍妮特真迷人呀。)</w:t>
      </w:r>
      <w:r w:rsidRPr="00AB4FD5">
        <w:rPr>
          <w:color w:val="000000"/>
          <w:sz w:val="21"/>
          <w:szCs w:val="21"/>
        </w:rPr>
        <w:br/>
        <w:t>You can say that again! (颇有同感。)</w:t>
      </w:r>
      <w:r w:rsidRPr="00AB4FD5">
        <w:rPr>
          <w:color w:val="000000"/>
          <w:sz w:val="21"/>
          <w:szCs w:val="21"/>
        </w:rPr>
        <w:br/>
        <w:t>Janet is sexy.</w:t>
      </w:r>
      <w:r w:rsidRPr="00AB4FD5">
        <w:rPr>
          <w:color w:val="000000"/>
          <w:sz w:val="21"/>
          <w:szCs w:val="21"/>
        </w:rPr>
        <w:br/>
        <w:t>Janet is beautiful.</w:t>
      </w:r>
      <w:r w:rsidRPr="00AB4FD5">
        <w:rPr>
          <w:color w:val="000000"/>
          <w:sz w:val="21"/>
          <w:szCs w:val="21"/>
        </w:rPr>
        <w:br/>
        <w:t>他好像看上你了。</w:t>
      </w:r>
      <w:r w:rsidRPr="00AB4FD5">
        <w:rPr>
          <w:color w:val="000000"/>
          <w:sz w:val="21"/>
          <w:szCs w:val="21"/>
        </w:rPr>
        <w:br/>
        <w:t>I think he has a crush on you. *have a crush on...“看上……”。</w:t>
      </w:r>
      <w:r w:rsidRPr="00AB4FD5">
        <w:rPr>
          <w:color w:val="000000"/>
          <w:sz w:val="21"/>
          <w:szCs w:val="21"/>
        </w:rPr>
        <w:br/>
        <w:t>I think he has a crush on you. (他好像看上你了。)</w:t>
      </w:r>
      <w:r w:rsidRPr="00AB4FD5">
        <w:rPr>
          <w:color w:val="000000"/>
          <w:sz w:val="21"/>
          <w:szCs w:val="21"/>
        </w:rPr>
        <w:br/>
        <w:t>Give me a break. (别随便瞎说。)</w:t>
      </w:r>
      <w:r w:rsidRPr="00AB4FD5">
        <w:rPr>
          <w:color w:val="000000"/>
          <w:sz w:val="21"/>
          <w:szCs w:val="21"/>
        </w:rPr>
        <w:br/>
        <w:t>I think he is infatuated with you. * be infatuated with...“被……迷住，为……神魂颠倒”。</w:t>
      </w:r>
      <w:r w:rsidRPr="00AB4FD5">
        <w:rPr>
          <w:color w:val="000000"/>
          <w:sz w:val="21"/>
          <w:szCs w:val="21"/>
        </w:rPr>
        <w:br/>
        <w:t>I think he likes you. </w:t>
      </w:r>
      <w:r w:rsidRPr="00AB4FD5">
        <w:rPr>
          <w:color w:val="000000"/>
          <w:sz w:val="21"/>
          <w:szCs w:val="21"/>
        </w:rPr>
        <w:br/>
        <w:t>简好像喜欢上我了。</w:t>
      </w:r>
      <w:r w:rsidRPr="00AB4FD5">
        <w:rPr>
          <w:color w:val="000000"/>
          <w:sz w:val="21"/>
          <w:szCs w:val="21"/>
        </w:rPr>
        <w:br/>
        <w:t>Jane seems to like me. *seem“好像，看上去像……”。</w:t>
      </w:r>
      <w:r w:rsidRPr="00AB4FD5">
        <w:rPr>
          <w:color w:val="000000"/>
          <w:sz w:val="21"/>
          <w:szCs w:val="21"/>
        </w:rPr>
        <w:br/>
        <w:t>I've got the feeling that Jane likes me.</w:t>
      </w:r>
      <w:r w:rsidRPr="00AB4FD5">
        <w:rPr>
          <w:color w:val="000000"/>
          <w:sz w:val="21"/>
          <w:szCs w:val="21"/>
        </w:rPr>
        <w:br/>
        <w:t>I think Jane likes me.</w:t>
      </w:r>
      <w:r w:rsidRPr="00AB4FD5">
        <w:rPr>
          <w:color w:val="000000"/>
          <w:sz w:val="21"/>
          <w:szCs w:val="21"/>
        </w:rPr>
        <w:br/>
        <w:t>I have a hunch (that) Jane likes me. </w:t>
      </w:r>
      <w:r w:rsidRPr="00AB4FD5">
        <w:rPr>
          <w:color w:val="000000"/>
          <w:sz w:val="21"/>
          <w:szCs w:val="21"/>
        </w:rPr>
        <w:br/>
        <w:t>戴安娜对杰克有意思。</w:t>
      </w:r>
      <w:r w:rsidRPr="00AB4FD5">
        <w:rPr>
          <w:color w:val="000000"/>
          <w:sz w:val="21"/>
          <w:szCs w:val="21"/>
        </w:rPr>
        <w:br/>
      </w:r>
      <w:r w:rsidRPr="00AB4FD5">
        <w:rPr>
          <w:color w:val="000000"/>
          <w:sz w:val="21"/>
          <w:szCs w:val="21"/>
        </w:rPr>
        <w:t>Diana's been coming on to Jack. </w:t>
      </w:r>
      <w:r w:rsidRPr="00AB4FD5">
        <w:rPr>
          <w:color w:val="000000"/>
          <w:sz w:val="21"/>
          <w:szCs w:val="21"/>
        </w:rPr>
        <w:br/>
        <w:t>我不敢打像她那样的姑娘的主意。</w:t>
      </w:r>
      <w:r w:rsidRPr="00AB4FD5">
        <w:rPr>
          <w:color w:val="000000"/>
          <w:sz w:val="21"/>
          <w:szCs w:val="21"/>
        </w:rPr>
        <w:br/>
        <w:t>I can't handle a girl like her. * handle 表示“对待，对待(人)”。</w:t>
      </w:r>
      <w:r w:rsidRPr="00AB4FD5">
        <w:rPr>
          <w:color w:val="000000"/>
          <w:sz w:val="21"/>
          <w:szCs w:val="21"/>
        </w:rPr>
        <w:br/>
        <w:t>She's too much for me. </w:t>
      </w:r>
      <w:r w:rsidRPr="00AB4FD5">
        <w:rPr>
          <w:color w:val="000000"/>
          <w:sz w:val="21"/>
          <w:szCs w:val="21"/>
        </w:rPr>
        <w:br/>
        <w:t>我非常想见到她。</w:t>
      </w:r>
      <w:r w:rsidRPr="00AB4FD5">
        <w:rPr>
          <w:color w:val="000000"/>
          <w:sz w:val="21"/>
          <w:szCs w:val="21"/>
        </w:rPr>
        <w:br/>
        <w:t>I'm dying to see her. *dying to“忍耐不住地想做某事”。 </w:t>
      </w:r>
      <w:r w:rsidRPr="00AB4FD5">
        <w:rPr>
          <w:color w:val="000000"/>
          <w:sz w:val="21"/>
          <w:szCs w:val="21"/>
        </w:rPr>
        <w:br/>
        <w:t>我想追求她。 </w:t>
      </w:r>
      <w:r w:rsidRPr="00AB4FD5">
        <w:rPr>
          <w:color w:val="000000"/>
          <w:sz w:val="21"/>
          <w:szCs w:val="21"/>
        </w:rPr>
        <w:br/>
        <w:t>I'm trying to make a pass at her. *make a pass at...“(特别是对女性)挑逗，求爱”。</w:t>
      </w:r>
      <w:r w:rsidRPr="00AB4FD5">
        <w:rPr>
          <w:color w:val="000000"/>
          <w:sz w:val="21"/>
          <w:szCs w:val="21"/>
        </w:rPr>
        <w:br/>
        <w:t>I'm trying to make a pass at her. (我想追求她。)</w:t>
      </w:r>
      <w:r w:rsidRPr="00AB4FD5">
        <w:rPr>
          <w:color w:val="000000"/>
          <w:sz w:val="21"/>
          <w:szCs w:val="21"/>
        </w:rPr>
        <w:br/>
        <w:t>I don't blame you. (［她对你来说很有魅力，］我理解你的心情。)</w:t>
      </w:r>
      <w:r w:rsidRPr="00AB4FD5">
        <w:rPr>
          <w:color w:val="000000"/>
          <w:sz w:val="21"/>
          <w:szCs w:val="21"/>
        </w:rPr>
        <w:br/>
        <w:t>I'm trying to pick her up. (我打算把她弄到手。) *pick up 是口语“把异性弄到手”、“勾搭女人”、“追女人”的意思。</w:t>
      </w:r>
      <w:r w:rsidRPr="00AB4FD5">
        <w:rPr>
          <w:color w:val="000000"/>
          <w:sz w:val="21"/>
          <w:szCs w:val="21"/>
        </w:rPr>
        <w:br/>
        <w:t>I'm trying to get a date with her. (我打算和她约会。) *get a date with...“和……约会”、“约会”。 </w:t>
      </w:r>
      <w:r w:rsidRPr="00AB4FD5">
        <w:rPr>
          <w:color w:val="000000"/>
          <w:sz w:val="21"/>
          <w:szCs w:val="21"/>
        </w:rPr>
        <w:br/>
        <w:t>你也太狠心了。</w:t>
      </w:r>
      <w:r w:rsidRPr="00AB4FD5">
        <w:rPr>
          <w:color w:val="000000"/>
          <w:sz w:val="21"/>
          <w:szCs w:val="21"/>
        </w:rPr>
        <w:br/>
        <w:t>You broke my heart. *break...heart在恋爱中“使……十分痛苦”，用于甩掉自己的人。</w:t>
      </w:r>
      <w:r w:rsidRPr="00AB4FD5">
        <w:rPr>
          <w:color w:val="000000"/>
          <w:sz w:val="21"/>
          <w:szCs w:val="21"/>
        </w:rPr>
        <w:br/>
        <w:t>You broke my heart. (你也太狠心了。)</w:t>
      </w:r>
      <w:r w:rsidRPr="00AB4FD5">
        <w:rPr>
          <w:color w:val="000000"/>
          <w:sz w:val="21"/>
          <w:szCs w:val="21"/>
        </w:rPr>
        <w:br/>
        <w:t>I didn't mean to... (我不是那个意思……)</w:t>
      </w:r>
      <w:r w:rsidRPr="00AB4FD5">
        <w:rPr>
          <w:color w:val="000000"/>
          <w:sz w:val="21"/>
          <w:szCs w:val="21"/>
        </w:rPr>
        <w:br/>
      </w:r>
      <w:r w:rsidRPr="00AB4FD5">
        <w:rPr>
          <w:color w:val="000000"/>
          <w:sz w:val="21"/>
          <w:szCs w:val="21"/>
        </w:rPr>
        <w:br/>
        <w:t>●约会</w:t>
      </w:r>
      <w:r w:rsidRPr="00AB4FD5">
        <w:rPr>
          <w:color w:val="000000"/>
          <w:sz w:val="21"/>
          <w:szCs w:val="21"/>
        </w:rPr>
        <w:br/>
        <w:t>今晚有空吗? </w:t>
      </w:r>
      <w:r w:rsidRPr="00AB4FD5">
        <w:rPr>
          <w:color w:val="000000"/>
          <w:sz w:val="21"/>
          <w:szCs w:val="21"/>
        </w:rPr>
        <w:br/>
        <w:t>Are you free tonight? *free“空闲的”。</w:t>
      </w:r>
      <w:r w:rsidRPr="00AB4FD5">
        <w:rPr>
          <w:color w:val="000000"/>
          <w:sz w:val="21"/>
          <w:szCs w:val="21"/>
        </w:rPr>
        <w:br/>
        <w:t>Are you free tonight? (今晚有空吗?)</w:t>
      </w:r>
      <w:r w:rsidRPr="00AB4FD5">
        <w:rPr>
          <w:color w:val="000000"/>
          <w:sz w:val="21"/>
          <w:szCs w:val="21"/>
        </w:rPr>
        <w:br/>
        <w:t>Yes. Why? (有空，干嘛?)</w:t>
      </w:r>
      <w:r w:rsidRPr="00AB4FD5">
        <w:rPr>
          <w:color w:val="000000"/>
          <w:sz w:val="21"/>
          <w:szCs w:val="21"/>
        </w:rPr>
        <w:br/>
        <w:t>Do you have plans tonight? (今天晚上有事吗?)</w:t>
      </w:r>
      <w:r w:rsidRPr="00AB4FD5">
        <w:rPr>
          <w:color w:val="000000"/>
          <w:sz w:val="21"/>
          <w:szCs w:val="21"/>
        </w:rPr>
        <w:br/>
        <w:t>Are you available tonight?</w:t>
      </w:r>
      <w:r w:rsidRPr="00AB4FD5">
        <w:rPr>
          <w:color w:val="000000"/>
          <w:sz w:val="21"/>
          <w:szCs w:val="21"/>
        </w:rPr>
        <w:br/>
        <w:t>Are you busy tonight? (今天晚上忙吗?) </w:t>
      </w:r>
      <w:r w:rsidRPr="00AB4FD5">
        <w:rPr>
          <w:color w:val="000000"/>
          <w:sz w:val="21"/>
          <w:szCs w:val="21"/>
        </w:rPr>
        <w:br/>
        <w:t>今晚你能和我约会吗?</w:t>
      </w:r>
      <w:r w:rsidRPr="00AB4FD5">
        <w:rPr>
          <w:color w:val="000000"/>
          <w:sz w:val="21"/>
          <w:szCs w:val="21"/>
        </w:rPr>
        <w:br/>
        <w:t>Do you want to go out with me tonight? *go out并不一定就是“约会”，但是如果go out的后面直接跟with me的话，就一定是“约会”了。</w:t>
      </w:r>
      <w:r w:rsidRPr="00AB4FD5">
        <w:rPr>
          <w:color w:val="000000"/>
          <w:sz w:val="21"/>
          <w:szCs w:val="21"/>
        </w:rPr>
        <w:br/>
        <w:t>Let's go out tonight. (今晚出去吧。)</w:t>
      </w:r>
      <w:r w:rsidRPr="00AB4FD5">
        <w:rPr>
          <w:color w:val="000000"/>
          <w:sz w:val="21"/>
          <w:szCs w:val="21"/>
        </w:rPr>
        <w:br/>
        <w:t>If you're free, why don't we go out tonight?(要是晚上有空，我们出去走走行吗?) </w:t>
      </w:r>
      <w:r w:rsidRPr="00AB4FD5">
        <w:rPr>
          <w:color w:val="000000"/>
          <w:sz w:val="21"/>
          <w:szCs w:val="21"/>
        </w:rPr>
        <w:br/>
        <w:t>愿意和我一起去看电影吗? </w:t>
      </w:r>
      <w:r w:rsidRPr="00AB4FD5">
        <w:rPr>
          <w:color w:val="000000"/>
          <w:sz w:val="21"/>
          <w:szCs w:val="21"/>
        </w:rPr>
        <w:br/>
        <w:t>Would you like to go to the movies with me?</w:t>
      </w:r>
      <w:r w:rsidRPr="00AB4FD5">
        <w:rPr>
          <w:color w:val="000000"/>
          <w:sz w:val="21"/>
          <w:szCs w:val="21"/>
        </w:rPr>
        <w:br/>
        <w:t>Would you like to go to the movies with me? (愿意和我一起去看电影吗?)</w:t>
      </w:r>
      <w:r w:rsidRPr="00AB4FD5">
        <w:rPr>
          <w:color w:val="000000"/>
          <w:sz w:val="21"/>
          <w:szCs w:val="21"/>
        </w:rPr>
        <w:br/>
      </w:r>
      <w:r w:rsidRPr="00AB4FD5">
        <w:rPr>
          <w:color w:val="000000"/>
          <w:sz w:val="21"/>
          <w:szCs w:val="21"/>
        </w:rPr>
        <w:lastRenderedPageBreak/>
        <w:t>I'd love to. (当然，我很乐意。)</w:t>
      </w:r>
      <w:r w:rsidRPr="00AB4FD5">
        <w:rPr>
          <w:color w:val="000000"/>
          <w:sz w:val="21"/>
          <w:szCs w:val="21"/>
        </w:rPr>
        <w:br/>
        <w:t>我们喝点茶什么的吧。</w:t>
      </w:r>
      <w:r w:rsidRPr="00AB4FD5">
        <w:rPr>
          <w:color w:val="000000"/>
          <w:sz w:val="21"/>
          <w:szCs w:val="21"/>
        </w:rPr>
        <w:br/>
        <w:t>Let's have tea or something. </w:t>
      </w:r>
      <w:r w:rsidRPr="00AB4FD5">
        <w:rPr>
          <w:color w:val="000000"/>
          <w:sz w:val="21"/>
          <w:szCs w:val="21"/>
        </w:rPr>
        <w:br/>
        <w:t>Let's have something to drink. (我们喝点什么吧。)</w:t>
      </w:r>
      <w:r w:rsidRPr="00AB4FD5">
        <w:rPr>
          <w:color w:val="000000"/>
          <w:sz w:val="21"/>
          <w:szCs w:val="21"/>
        </w:rPr>
        <w:br/>
        <w:t>How about having a cup of tea? </w:t>
      </w:r>
      <w:r w:rsidRPr="00AB4FD5">
        <w:rPr>
          <w:color w:val="000000"/>
          <w:sz w:val="21"/>
          <w:szCs w:val="21"/>
        </w:rPr>
        <w:br/>
        <w:t>能陪陪我吗? </w:t>
      </w:r>
      <w:r w:rsidRPr="00AB4FD5">
        <w:rPr>
          <w:color w:val="000000"/>
          <w:sz w:val="21"/>
          <w:szCs w:val="21"/>
        </w:rPr>
        <w:br/>
        <w:t>Please keep me company for a while. *keep me company“和我在一起”、“交往”、“亲近”。 </w:t>
      </w:r>
      <w:r w:rsidRPr="00AB4FD5">
        <w:rPr>
          <w:color w:val="000000"/>
          <w:sz w:val="21"/>
          <w:szCs w:val="21"/>
        </w:rPr>
        <w:br/>
        <w:t>我想请你去看演出。</w:t>
      </w:r>
      <w:r w:rsidRPr="00AB4FD5">
        <w:rPr>
          <w:color w:val="000000"/>
          <w:sz w:val="21"/>
          <w:szCs w:val="21"/>
        </w:rPr>
        <w:br/>
        <w:t>I'd like to invite you to a show.</w:t>
      </w:r>
      <w:r w:rsidRPr="00AB4FD5">
        <w:rPr>
          <w:color w:val="000000"/>
          <w:sz w:val="21"/>
          <w:szCs w:val="21"/>
        </w:rPr>
        <w:br/>
        <w:t>Would you like to go to a show with me? (愿意和我一起去看演出吗?) </w:t>
      </w:r>
      <w:r w:rsidRPr="00AB4FD5">
        <w:rPr>
          <w:color w:val="000000"/>
          <w:sz w:val="21"/>
          <w:szCs w:val="21"/>
        </w:rPr>
        <w:br/>
        <w:t>我能和你约会吗? </w:t>
      </w:r>
      <w:r w:rsidRPr="00AB4FD5">
        <w:rPr>
          <w:color w:val="000000"/>
          <w:sz w:val="21"/>
          <w:szCs w:val="21"/>
        </w:rPr>
        <w:br/>
        <w:t>May I ask you out? *ask out“约会”。</w:t>
      </w:r>
      <w:r w:rsidRPr="00AB4FD5">
        <w:rPr>
          <w:color w:val="000000"/>
          <w:sz w:val="21"/>
          <w:szCs w:val="21"/>
        </w:rPr>
        <w:br/>
        <w:t>May I ask you out? (我能和你约会吗?)</w:t>
      </w:r>
      <w:r w:rsidRPr="00AB4FD5">
        <w:rPr>
          <w:color w:val="000000"/>
          <w:sz w:val="21"/>
          <w:szCs w:val="21"/>
        </w:rPr>
        <w:br/>
        <w:t>Sorry, I have a boyfriend. (对不起，我有男朋友了。)</w:t>
      </w:r>
      <w:r w:rsidRPr="00AB4FD5">
        <w:rPr>
          <w:color w:val="000000"/>
          <w:sz w:val="21"/>
          <w:szCs w:val="21"/>
        </w:rPr>
        <w:br/>
        <w:t>Would you mind if I took you out?</w:t>
      </w:r>
      <w:r w:rsidRPr="00AB4FD5">
        <w:rPr>
          <w:color w:val="000000"/>
          <w:sz w:val="21"/>
          <w:szCs w:val="21"/>
        </w:rPr>
        <w:br/>
        <w:t>Would you go on a date with me? </w:t>
      </w:r>
      <w:r w:rsidRPr="00AB4FD5">
        <w:rPr>
          <w:color w:val="000000"/>
          <w:sz w:val="21"/>
          <w:szCs w:val="21"/>
        </w:rPr>
        <w:br/>
        <w:t>你是想和我约会吗? (你想勾引我吗?) </w:t>
      </w:r>
      <w:r w:rsidRPr="00AB4FD5">
        <w:rPr>
          <w:color w:val="000000"/>
          <w:sz w:val="21"/>
          <w:szCs w:val="21"/>
        </w:rPr>
        <w:br/>
        <w:t>Are you trying to pick me up? *pick up“勾引(男人/女人)，欺骗”。</w:t>
      </w:r>
      <w:r w:rsidRPr="00AB4FD5">
        <w:rPr>
          <w:color w:val="000000"/>
          <w:sz w:val="21"/>
          <w:szCs w:val="21"/>
        </w:rPr>
        <w:br/>
        <w:t>Are you asking me out?</w:t>
      </w:r>
      <w:r w:rsidRPr="00AB4FD5">
        <w:rPr>
          <w:color w:val="000000"/>
          <w:sz w:val="21"/>
          <w:szCs w:val="21"/>
        </w:rPr>
        <w:br/>
        <w:t>Are you asking me for a date?</w:t>
      </w:r>
      <w:r w:rsidRPr="00AB4FD5">
        <w:rPr>
          <w:color w:val="000000"/>
          <w:sz w:val="21"/>
          <w:szCs w:val="21"/>
        </w:rPr>
        <w:br/>
        <w:t>Are you asking me out on a date? </w:t>
      </w:r>
      <w:r w:rsidRPr="00AB4FD5">
        <w:rPr>
          <w:color w:val="000000"/>
          <w:sz w:val="21"/>
          <w:szCs w:val="21"/>
        </w:rPr>
        <w:br/>
        <w:t>在哪儿见面? </w:t>
      </w:r>
      <w:r w:rsidRPr="00AB4FD5">
        <w:rPr>
          <w:color w:val="000000"/>
          <w:sz w:val="21"/>
          <w:szCs w:val="21"/>
        </w:rPr>
        <w:br/>
        <w:t>Where do you want to meet?</w:t>
      </w:r>
      <w:r w:rsidRPr="00AB4FD5">
        <w:rPr>
          <w:color w:val="000000"/>
          <w:sz w:val="21"/>
          <w:szCs w:val="21"/>
        </w:rPr>
        <w:br/>
        <w:t>Where do you want to meet? (在哪儿见面?)</w:t>
      </w:r>
      <w:r w:rsidRPr="00AB4FD5">
        <w:rPr>
          <w:color w:val="000000"/>
          <w:sz w:val="21"/>
          <w:szCs w:val="21"/>
        </w:rPr>
        <w:br/>
        <w:t>Any place you want. (你觉得哪儿合适就在哪儿。)</w:t>
      </w:r>
      <w:r w:rsidRPr="00AB4FD5">
        <w:rPr>
          <w:color w:val="000000"/>
          <w:sz w:val="21"/>
          <w:szCs w:val="21"/>
        </w:rPr>
        <w:br/>
        <w:t>我们几点见面? </w:t>
      </w:r>
      <w:r w:rsidRPr="00AB4FD5">
        <w:rPr>
          <w:color w:val="000000"/>
          <w:sz w:val="21"/>
          <w:szCs w:val="21"/>
        </w:rPr>
        <w:br/>
        <w:t>What time should we meet?</w:t>
      </w:r>
      <w:r w:rsidRPr="00AB4FD5">
        <w:rPr>
          <w:color w:val="000000"/>
          <w:sz w:val="21"/>
          <w:szCs w:val="21"/>
        </w:rPr>
        <w:br/>
        <w:t>What time should we meet? (我们几点见面?)</w:t>
      </w:r>
      <w:r w:rsidRPr="00AB4FD5">
        <w:rPr>
          <w:color w:val="000000"/>
          <w:sz w:val="21"/>
          <w:szCs w:val="21"/>
        </w:rPr>
        <w:br/>
        <w:t>How about seven? (7点怎么样?)</w:t>
      </w:r>
      <w:r w:rsidRPr="00AB4FD5">
        <w:rPr>
          <w:color w:val="000000"/>
          <w:sz w:val="21"/>
          <w:szCs w:val="21"/>
        </w:rPr>
        <w:br/>
      </w:r>
      <w:r w:rsidRPr="00AB4FD5">
        <w:rPr>
          <w:color w:val="000000"/>
          <w:sz w:val="21"/>
          <w:szCs w:val="21"/>
        </w:rPr>
        <w:br/>
        <w:t>●表白</w:t>
      </w:r>
      <w:r w:rsidRPr="00AB4FD5">
        <w:rPr>
          <w:color w:val="000000"/>
          <w:sz w:val="21"/>
          <w:szCs w:val="21"/>
        </w:rPr>
        <w:br/>
        <w:t>我有话要对你说。</w:t>
      </w:r>
      <w:r w:rsidRPr="00AB4FD5">
        <w:rPr>
          <w:color w:val="000000"/>
          <w:sz w:val="21"/>
          <w:szCs w:val="21"/>
        </w:rPr>
        <w:br/>
        <w:t>I want to talk to you.</w:t>
      </w:r>
      <w:r w:rsidRPr="00AB4FD5">
        <w:rPr>
          <w:color w:val="000000"/>
          <w:sz w:val="21"/>
          <w:szCs w:val="21"/>
        </w:rPr>
        <w:br/>
        <w:t>Can we talk?</w:t>
      </w:r>
      <w:r w:rsidRPr="00AB4FD5">
        <w:rPr>
          <w:color w:val="000000"/>
          <w:sz w:val="21"/>
          <w:szCs w:val="21"/>
        </w:rPr>
        <w:br/>
        <w:t>I'd like to talk with you. </w:t>
      </w:r>
      <w:r w:rsidRPr="00AB4FD5">
        <w:rPr>
          <w:color w:val="000000"/>
          <w:sz w:val="21"/>
          <w:szCs w:val="21"/>
        </w:rPr>
        <w:br/>
        <w:t>你现在有朋友吗? </w:t>
      </w:r>
      <w:r w:rsidRPr="00AB4FD5">
        <w:rPr>
          <w:color w:val="000000"/>
          <w:sz w:val="21"/>
          <w:szCs w:val="21"/>
        </w:rPr>
        <w:br/>
        <w:t>Are you seeing anyone now? *see 除了表示“看见”之外，还可表示“与……交往”。</w:t>
      </w:r>
      <w:r w:rsidRPr="00AB4FD5">
        <w:rPr>
          <w:color w:val="000000"/>
          <w:sz w:val="21"/>
          <w:szCs w:val="21"/>
        </w:rPr>
        <w:br/>
        <w:t>Are you seeing anyone now? (你现在有朋友吗?)</w:t>
      </w:r>
      <w:r w:rsidRPr="00AB4FD5">
        <w:rPr>
          <w:color w:val="000000"/>
          <w:sz w:val="21"/>
          <w:szCs w:val="21"/>
        </w:rPr>
        <w:br/>
        <w:t>Yeah, kind of. (嗯，怎么说呢……)</w:t>
      </w:r>
      <w:r w:rsidRPr="00AB4FD5">
        <w:rPr>
          <w:color w:val="000000"/>
          <w:sz w:val="21"/>
          <w:szCs w:val="21"/>
        </w:rPr>
        <w:br/>
        <w:t>Do you have a boyfriend/girlfriend now? (你现在有</w:t>
      </w:r>
      <w:r w:rsidRPr="00AB4FD5">
        <w:rPr>
          <w:color w:val="000000"/>
          <w:sz w:val="21"/>
          <w:szCs w:val="21"/>
        </w:rPr>
        <w:t>男/女朋友吗?)</w:t>
      </w:r>
      <w:r w:rsidRPr="00AB4FD5">
        <w:rPr>
          <w:color w:val="000000"/>
          <w:sz w:val="21"/>
          <w:szCs w:val="21"/>
        </w:rPr>
        <w:br/>
        <w:t>Are you dating anyone now?</w:t>
      </w:r>
      <w:r w:rsidRPr="00AB4FD5">
        <w:rPr>
          <w:color w:val="000000"/>
          <w:sz w:val="21"/>
          <w:szCs w:val="21"/>
        </w:rPr>
        <w:br/>
        <w:t>Do you have a partner?</w:t>
      </w:r>
      <w:r w:rsidRPr="00AB4FD5">
        <w:rPr>
          <w:color w:val="000000"/>
          <w:sz w:val="21"/>
          <w:szCs w:val="21"/>
        </w:rPr>
        <w:br/>
        <w:t>Are you going steady with someone? *比较旧的说法。 </w:t>
      </w:r>
      <w:r w:rsidRPr="00AB4FD5">
        <w:rPr>
          <w:color w:val="000000"/>
          <w:sz w:val="21"/>
          <w:szCs w:val="21"/>
        </w:rPr>
        <w:br/>
        <w:t>你觉得我怎么样? </w:t>
      </w:r>
      <w:r w:rsidRPr="00AB4FD5">
        <w:rPr>
          <w:color w:val="000000"/>
          <w:sz w:val="21"/>
          <w:szCs w:val="21"/>
        </w:rPr>
        <w:br/>
        <w:t>What do you think of me?</w:t>
      </w:r>
      <w:r w:rsidRPr="00AB4FD5">
        <w:rPr>
          <w:color w:val="000000"/>
          <w:sz w:val="21"/>
          <w:szCs w:val="21"/>
        </w:rPr>
        <w:br/>
        <w:t>What do you think of me? (你觉得我怎么样?)</w:t>
      </w:r>
      <w:r w:rsidRPr="00AB4FD5">
        <w:rPr>
          <w:color w:val="000000"/>
          <w:sz w:val="21"/>
          <w:szCs w:val="21"/>
        </w:rPr>
        <w:br/>
        <w:t>I think you're great. (我觉得你挺棒的。)</w:t>
      </w:r>
      <w:r w:rsidRPr="00AB4FD5">
        <w:rPr>
          <w:color w:val="000000"/>
          <w:sz w:val="21"/>
          <w:szCs w:val="21"/>
        </w:rPr>
        <w:br/>
        <w:t>What do you think about me? </w:t>
      </w:r>
      <w:r w:rsidRPr="00AB4FD5">
        <w:rPr>
          <w:color w:val="000000"/>
          <w:sz w:val="21"/>
          <w:szCs w:val="21"/>
        </w:rPr>
        <w:br/>
        <w:t>我爱你。 </w:t>
      </w:r>
      <w:r w:rsidRPr="00AB4FD5">
        <w:rPr>
          <w:color w:val="000000"/>
          <w:sz w:val="21"/>
          <w:szCs w:val="21"/>
        </w:rPr>
        <w:br/>
        <w:t>I love you.</w:t>
      </w:r>
      <w:r w:rsidRPr="00AB4FD5">
        <w:rPr>
          <w:color w:val="000000"/>
          <w:sz w:val="21"/>
          <w:szCs w:val="21"/>
        </w:rPr>
        <w:br/>
        <w:t>I love you. (我爱你。)</w:t>
      </w:r>
      <w:r w:rsidRPr="00AB4FD5">
        <w:rPr>
          <w:color w:val="000000"/>
          <w:sz w:val="21"/>
          <w:szCs w:val="21"/>
        </w:rPr>
        <w:br/>
        <w:t>I love you, too. (我也爱你。)</w:t>
      </w:r>
      <w:r w:rsidRPr="00AB4FD5">
        <w:rPr>
          <w:color w:val="000000"/>
          <w:sz w:val="21"/>
          <w:szCs w:val="21"/>
        </w:rPr>
        <w:br/>
        <w:t>I'm in love with you. </w:t>
      </w:r>
      <w:r w:rsidRPr="00AB4FD5">
        <w:rPr>
          <w:color w:val="000000"/>
          <w:sz w:val="21"/>
          <w:szCs w:val="21"/>
        </w:rPr>
        <w:br/>
        <w:t>你是我见到过的最美的女人。</w:t>
      </w:r>
      <w:r w:rsidRPr="00AB4FD5">
        <w:rPr>
          <w:color w:val="000000"/>
          <w:sz w:val="21"/>
          <w:szCs w:val="21"/>
        </w:rPr>
        <w:br/>
        <w:t>You're the most beautiful woman I've ever seen.</w:t>
      </w:r>
      <w:r w:rsidRPr="00AB4FD5">
        <w:rPr>
          <w:color w:val="000000"/>
          <w:sz w:val="21"/>
          <w:szCs w:val="21"/>
        </w:rPr>
        <w:br/>
        <w:t>You're the most beautiful woman I know. </w:t>
      </w:r>
      <w:r w:rsidRPr="00AB4FD5">
        <w:rPr>
          <w:color w:val="000000"/>
          <w:sz w:val="21"/>
          <w:szCs w:val="21"/>
        </w:rPr>
        <w:br/>
        <w:t>你使我发疯。</w:t>
      </w:r>
      <w:r w:rsidRPr="00AB4FD5">
        <w:rPr>
          <w:color w:val="000000"/>
          <w:sz w:val="21"/>
          <w:szCs w:val="21"/>
        </w:rPr>
        <w:br/>
        <w:t>I'm crazy for you.</w:t>
      </w:r>
      <w:r w:rsidRPr="00AB4FD5">
        <w:rPr>
          <w:color w:val="000000"/>
          <w:sz w:val="21"/>
          <w:szCs w:val="21"/>
        </w:rPr>
        <w:br/>
        <w:t>I'm crazy about you.</w:t>
      </w:r>
      <w:r w:rsidRPr="00AB4FD5">
        <w:rPr>
          <w:color w:val="000000"/>
          <w:sz w:val="21"/>
          <w:szCs w:val="21"/>
        </w:rPr>
        <w:br/>
        <w:t>I'm infatuated with you. (你使我神魂颠倒。) *感觉比“I'm crazy about you.” 更强烈。</w:t>
      </w:r>
      <w:r w:rsidRPr="00AB4FD5">
        <w:rPr>
          <w:color w:val="000000"/>
          <w:sz w:val="21"/>
          <w:szCs w:val="21"/>
        </w:rPr>
        <w:br/>
        <w:t>别装腔作势。</w:t>
      </w:r>
      <w:r w:rsidRPr="00AB4FD5">
        <w:rPr>
          <w:color w:val="000000"/>
          <w:sz w:val="21"/>
          <w:szCs w:val="21"/>
        </w:rPr>
        <w:br/>
        <w:t>Don't play hard to get. *play hard to get一般多用在男女之间。特别是指女性为了吸引男性而使对方着急、故弄玄虚的行为。</w:t>
      </w:r>
      <w:r w:rsidRPr="00AB4FD5">
        <w:rPr>
          <w:color w:val="000000"/>
          <w:sz w:val="21"/>
          <w:szCs w:val="21"/>
        </w:rPr>
        <w:br/>
        <w:t>She wouldn't even talk to me. (她连话都不跟我说。)</w:t>
      </w:r>
      <w:r w:rsidRPr="00AB4FD5">
        <w:rPr>
          <w:color w:val="000000"/>
          <w:sz w:val="21"/>
          <w:szCs w:val="21"/>
        </w:rPr>
        <w:br/>
        <w:t>She's playing hard to get. (她只是在吊你的胃口。)</w:t>
      </w:r>
      <w:r w:rsidRPr="00AB4FD5">
        <w:rPr>
          <w:color w:val="000000"/>
          <w:sz w:val="21"/>
          <w:szCs w:val="21"/>
        </w:rPr>
        <w:br/>
        <w:t>Don't be a tease.</w:t>
      </w:r>
      <w:r w:rsidRPr="00AB4FD5">
        <w:rPr>
          <w:color w:val="000000"/>
          <w:sz w:val="21"/>
          <w:szCs w:val="21"/>
        </w:rPr>
        <w:br/>
        <w:t>Don't play games.</w:t>
      </w:r>
      <w:r w:rsidRPr="00AB4FD5">
        <w:rPr>
          <w:color w:val="000000"/>
          <w:sz w:val="21"/>
          <w:szCs w:val="21"/>
        </w:rPr>
        <w:br/>
        <w:t>Don't pretend you don't want me. </w:t>
      </w:r>
      <w:r w:rsidRPr="00AB4FD5">
        <w:rPr>
          <w:color w:val="000000"/>
          <w:sz w:val="21"/>
          <w:szCs w:val="21"/>
        </w:rPr>
        <w:br/>
        <w:t>我还不想太认真。</w:t>
      </w:r>
      <w:r w:rsidRPr="00AB4FD5">
        <w:rPr>
          <w:color w:val="000000"/>
          <w:sz w:val="21"/>
          <w:szCs w:val="21"/>
        </w:rPr>
        <w:br/>
        <w:t>I don't want to get serious yet.</w:t>
      </w:r>
      <w:r w:rsidRPr="00AB4FD5">
        <w:rPr>
          <w:color w:val="000000"/>
          <w:sz w:val="21"/>
          <w:szCs w:val="21"/>
        </w:rPr>
        <w:br/>
        <w:t>I want you to meet my parents. (我想让你见见我的父母。)</w:t>
      </w:r>
      <w:r w:rsidRPr="00AB4FD5">
        <w:rPr>
          <w:color w:val="000000"/>
          <w:sz w:val="21"/>
          <w:szCs w:val="21"/>
        </w:rPr>
        <w:br/>
        <w:t>I don't want to get serious yet. (我还不想太认真。)</w:t>
      </w:r>
      <w:r w:rsidRPr="00AB4FD5">
        <w:rPr>
          <w:color w:val="000000"/>
          <w:sz w:val="21"/>
          <w:szCs w:val="21"/>
        </w:rPr>
        <w:br/>
        <w:t>I'm not ready for a commitment.</w:t>
      </w:r>
      <w:r w:rsidRPr="00AB4FD5">
        <w:rPr>
          <w:color w:val="000000"/>
          <w:sz w:val="21"/>
          <w:szCs w:val="21"/>
        </w:rPr>
        <w:br/>
        <w:t>I don't want to be tied down.</w:t>
      </w:r>
      <w:r w:rsidRPr="00AB4FD5">
        <w:rPr>
          <w:color w:val="000000"/>
          <w:sz w:val="21"/>
          <w:szCs w:val="21"/>
        </w:rPr>
        <w:br/>
        <w:t>I just want to have fun. (我现在只是想玩玩。) </w:t>
      </w:r>
      <w:r w:rsidRPr="00AB4FD5">
        <w:rPr>
          <w:color w:val="000000"/>
          <w:sz w:val="21"/>
          <w:szCs w:val="21"/>
        </w:rPr>
        <w:br/>
        <w:t>我是一见钟情。</w:t>
      </w:r>
      <w:r w:rsidRPr="00AB4FD5">
        <w:rPr>
          <w:color w:val="000000"/>
          <w:sz w:val="21"/>
          <w:szCs w:val="21"/>
        </w:rPr>
        <w:br/>
        <w:t>It was love at first sight. *at first sight“第一眼”、“见到的第一面”。</w:t>
      </w:r>
      <w:r w:rsidRPr="00AB4FD5">
        <w:rPr>
          <w:color w:val="000000"/>
          <w:sz w:val="21"/>
          <w:szCs w:val="21"/>
        </w:rPr>
        <w:br/>
      </w:r>
      <w:r w:rsidRPr="00AB4FD5">
        <w:rPr>
          <w:color w:val="000000"/>
          <w:sz w:val="21"/>
          <w:szCs w:val="21"/>
        </w:rPr>
        <w:lastRenderedPageBreak/>
        <w:t>I fell in love with you the first time I saw you.</w:t>
      </w:r>
      <w:r w:rsidRPr="00AB4FD5">
        <w:rPr>
          <w:color w:val="000000"/>
          <w:sz w:val="21"/>
          <w:szCs w:val="21"/>
        </w:rPr>
        <w:br/>
        <w:t>I loved you the first time I laid eyes on you. </w:t>
      </w:r>
      <w:r w:rsidRPr="00AB4FD5">
        <w:rPr>
          <w:color w:val="000000"/>
          <w:sz w:val="21"/>
          <w:szCs w:val="21"/>
        </w:rPr>
        <w:br/>
        <w:t>我真希望我从来都没遇到过你。 </w:t>
      </w:r>
      <w:r w:rsidRPr="00AB4FD5">
        <w:rPr>
          <w:color w:val="000000"/>
          <w:sz w:val="21"/>
          <w:szCs w:val="21"/>
        </w:rPr>
        <w:br/>
        <w:t>I wish I had never met you. *这句是虚拟语气的一种，表示与过去事实相反或者不可能实现的事情，用“had+过去分词”的形式。本句紧接在“I wish”的后面，表示“要是……就好了，可……”。</w:t>
      </w:r>
      <w:r w:rsidRPr="00AB4FD5">
        <w:rPr>
          <w:color w:val="000000"/>
          <w:sz w:val="21"/>
          <w:szCs w:val="21"/>
        </w:rPr>
        <w:br/>
        <w:t>I regret meeting you. (我真后悔认识了你。)</w:t>
      </w:r>
      <w:r w:rsidRPr="00AB4FD5">
        <w:rPr>
          <w:color w:val="000000"/>
          <w:sz w:val="21"/>
          <w:szCs w:val="21"/>
        </w:rPr>
        <w:br/>
        <w:t>I wish you were never a part of my life. </w:t>
      </w:r>
      <w:r w:rsidRPr="00AB4FD5">
        <w:rPr>
          <w:color w:val="000000"/>
          <w:sz w:val="21"/>
          <w:szCs w:val="21"/>
        </w:rPr>
        <w:br/>
        <w:t>你是我喜欢的那种类型。</w:t>
      </w:r>
      <w:r w:rsidRPr="00AB4FD5">
        <w:rPr>
          <w:color w:val="000000"/>
          <w:sz w:val="21"/>
          <w:szCs w:val="21"/>
        </w:rPr>
        <w:br/>
        <w:t>You're my type. *也可以用于女性对男性。</w:t>
      </w:r>
      <w:r w:rsidRPr="00AB4FD5">
        <w:rPr>
          <w:color w:val="000000"/>
          <w:sz w:val="21"/>
          <w:szCs w:val="21"/>
        </w:rPr>
        <w:br/>
        <w:t>Why do you like me? (你为什么喜欢我?)</w:t>
      </w:r>
      <w:r w:rsidRPr="00AB4FD5">
        <w:rPr>
          <w:color w:val="000000"/>
          <w:sz w:val="21"/>
          <w:szCs w:val="21"/>
        </w:rPr>
        <w:br/>
        <w:t>You're my type. (因为你是我喜欢的那种类型。)</w:t>
      </w:r>
      <w:r w:rsidRPr="00AB4FD5">
        <w:rPr>
          <w:color w:val="000000"/>
          <w:sz w:val="21"/>
          <w:szCs w:val="21"/>
        </w:rPr>
        <w:br/>
        <w:t>You're the right girl for me.</w:t>
      </w:r>
      <w:r w:rsidRPr="00AB4FD5">
        <w:rPr>
          <w:color w:val="000000"/>
          <w:sz w:val="21"/>
          <w:szCs w:val="21"/>
        </w:rPr>
        <w:br/>
        <w:t>You're my kind of woman/man. (你是我喜欢的那类女人/男人。) </w:t>
      </w:r>
      <w:r w:rsidRPr="00AB4FD5">
        <w:rPr>
          <w:color w:val="000000"/>
          <w:sz w:val="21"/>
          <w:szCs w:val="21"/>
        </w:rPr>
        <w:br/>
        <w:t>你使我感到幸福。</w:t>
      </w:r>
      <w:r w:rsidRPr="00AB4FD5">
        <w:rPr>
          <w:color w:val="000000"/>
          <w:sz w:val="21"/>
          <w:szCs w:val="21"/>
        </w:rPr>
        <w:br/>
        <w:t>You make me happy.</w:t>
      </w:r>
      <w:r w:rsidRPr="00AB4FD5">
        <w:rPr>
          <w:color w:val="000000"/>
          <w:sz w:val="21"/>
          <w:szCs w:val="21"/>
        </w:rPr>
        <w:br/>
        <w:t>You make me happy. (你使我感到幸福。)</w:t>
      </w:r>
      <w:r w:rsidRPr="00AB4FD5">
        <w:rPr>
          <w:color w:val="000000"/>
          <w:sz w:val="21"/>
          <w:szCs w:val="21"/>
        </w:rPr>
        <w:br/>
        <w:t>You do, too. (你也是。) </w:t>
      </w:r>
      <w:r w:rsidRPr="00AB4FD5">
        <w:rPr>
          <w:color w:val="000000"/>
          <w:sz w:val="21"/>
          <w:szCs w:val="21"/>
        </w:rPr>
        <w:br/>
        <w:t>能认识你我非常幸福。</w:t>
      </w:r>
      <w:r w:rsidRPr="00AB4FD5">
        <w:rPr>
          <w:color w:val="000000"/>
          <w:sz w:val="21"/>
          <w:szCs w:val="21"/>
        </w:rPr>
        <w:br/>
        <w:t>I'm happy to have known you.</w:t>
      </w:r>
      <w:r w:rsidRPr="00AB4FD5">
        <w:rPr>
          <w:color w:val="000000"/>
          <w:sz w:val="21"/>
          <w:szCs w:val="21"/>
        </w:rPr>
        <w:br/>
        <w:t>I'm happy to have been a part of your life.</w:t>
      </w:r>
      <w:r w:rsidRPr="00AB4FD5">
        <w:rPr>
          <w:color w:val="000000"/>
          <w:sz w:val="21"/>
          <w:szCs w:val="21"/>
        </w:rPr>
        <w:br/>
        <w:t>I'm glad I've gotten to know you. </w:t>
      </w:r>
      <w:r w:rsidRPr="00AB4FD5">
        <w:rPr>
          <w:color w:val="000000"/>
          <w:sz w:val="21"/>
          <w:szCs w:val="21"/>
        </w:rPr>
        <w:br/>
        <w:t>你的眼睛真美。 </w:t>
      </w:r>
      <w:r w:rsidRPr="00AB4FD5">
        <w:rPr>
          <w:color w:val="000000"/>
          <w:sz w:val="21"/>
          <w:szCs w:val="21"/>
        </w:rPr>
        <w:br/>
        <w:t>You have beautiful eyes.</w:t>
      </w:r>
      <w:r w:rsidRPr="00AB4FD5">
        <w:rPr>
          <w:color w:val="000000"/>
          <w:sz w:val="21"/>
          <w:szCs w:val="21"/>
        </w:rPr>
        <w:br/>
        <w:t>Your eyes are beautiful. </w:t>
      </w:r>
      <w:r w:rsidRPr="00AB4FD5">
        <w:rPr>
          <w:color w:val="000000"/>
          <w:sz w:val="21"/>
          <w:szCs w:val="21"/>
        </w:rPr>
        <w:br/>
        <w:t>你真好。</w:t>
      </w:r>
      <w:r w:rsidRPr="00AB4FD5">
        <w:rPr>
          <w:color w:val="000000"/>
          <w:sz w:val="21"/>
          <w:szCs w:val="21"/>
        </w:rPr>
        <w:br/>
        <w:t>You're sweet.</w:t>
      </w:r>
      <w:r w:rsidRPr="00AB4FD5">
        <w:rPr>
          <w:color w:val="000000"/>
          <w:sz w:val="21"/>
          <w:szCs w:val="21"/>
        </w:rPr>
        <w:br/>
        <w:t>You're so kind. </w:t>
      </w:r>
      <w:r w:rsidRPr="00AB4FD5">
        <w:rPr>
          <w:color w:val="000000"/>
          <w:sz w:val="21"/>
          <w:szCs w:val="21"/>
        </w:rPr>
        <w:br/>
        <w:t>你真性感。</w:t>
      </w:r>
      <w:r w:rsidRPr="00AB4FD5">
        <w:rPr>
          <w:color w:val="000000"/>
          <w:sz w:val="21"/>
          <w:szCs w:val="21"/>
        </w:rPr>
        <w:br/>
        <w:t>You're sexy.</w:t>
      </w:r>
      <w:r w:rsidRPr="00AB4FD5">
        <w:rPr>
          <w:color w:val="000000"/>
          <w:sz w:val="21"/>
          <w:szCs w:val="21"/>
        </w:rPr>
        <w:br/>
        <w:t>You're hot. </w:t>
      </w:r>
      <w:r w:rsidRPr="00AB4FD5">
        <w:rPr>
          <w:color w:val="000000"/>
          <w:sz w:val="21"/>
          <w:szCs w:val="21"/>
        </w:rPr>
        <w:br/>
        <w:t>我们拉着手走吧。 </w:t>
      </w:r>
      <w:r w:rsidRPr="00AB4FD5">
        <w:rPr>
          <w:color w:val="000000"/>
          <w:sz w:val="21"/>
          <w:szCs w:val="21"/>
        </w:rPr>
        <w:br/>
        <w:t>Let's walk hand in hand. *hand in hand指“手拉着手”、“手牵着手”。</w:t>
      </w:r>
      <w:r w:rsidRPr="00AB4FD5">
        <w:rPr>
          <w:color w:val="000000"/>
          <w:sz w:val="21"/>
          <w:szCs w:val="21"/>
        </w:rPr>
        <w:br/>
        <w:t>Let's hold hands. (我们手握手吧!) </w:t>
      </w:r>
      <w:r w:rsidRPr="00AB4FD5">
        <w:rPr>
          <w:color w:val="000000"/>
          <w:sz w:val="21"/>
          <w:szCs w:val="21"/>
        </w:rPr>
        <w:br/>
        <w:t>我可以牵你的手吗? </w:t>
      </w:r>
      <w:r w:rsidRPr="00AB4FD5">
        <w:rPr>
          <w:color w:val="000000"/>
          <w:sz w:val="21"/>
          <w:szCs w:val="21"/>
        </w:rPr>
        <w:br/>
        <w:t>May I hold your hand?</w:t>
      </w:r>
      <w:r w:rsidRPr="00AB4FD5">
        <w:rPr>
          <w:color w:val="000000"/>
          <w:sz w:val="21"/>
          <w:szCs w:val="21"/>
        </w:rPr>
        <w:br/>
        <w:t>May I hold your hand? (我可以牵你的手吗?)</w:t>
      </w:r>
      <w:r w:rsidRPr="00AB4FD5">
        <w:rPr>
          <w:color w:val="000000"/>
          <w:sz w:val="21"/>
          <w:szCs w:val="21"/>
        </w:rPr>
        <w:br/>
        <w:t>Sure you may. (当然可以。) </w:t>
      </w:r>
      <w:r w:rsidRPr="00AB4FD5">
        <w:rPr>
          <w:color w:val="000000"/>
          <w:sz w:val="21"/>
          <w:szCs w:val="21"/>
        </w:rPr>
        <w:br/>
        <w:t>你真漂亮。 </w:t>
      </w:r>
      <w:r w:rsidRPr="00AB4FD5">
        <w:rPr>
          <w:color w:val="000000"/>
          <w:sz w:val="21"/>
          <w:szCs w:val="21"/>
        </w:rPr>
        <w:br/>
        <w:t>You're beautiful. *只用于男性对女性。 </w:t>
      </w:r>
      <w:r w:rsidRPr="00AB4FD5">
        <w:rPr>
          <w:color w:val="000000"/>
          <w:sz w:val="21"/>
          <w:szCs w:val="21"/>
        </w:rPr>
        <w:br/>
        <w:t>我想知道你的一切。</w:t>
      </w:r>
      <w:r w:rsidRPr="00AB4FD5">
        <w:rPr>
          <w:color w:val="000000"/>
          <w:sz w:val="21"/>
          <w:szCs w:val="21"/>
        </w:rPr>
        <w:br/>
        <w:t>I want to know all about you.</w:t>
      </w:r>
      <w:r w:rsidRPr="00AB4FD5">
        <w:rPr>
          <w:color w:val="000000"/>
          <w:sz w:val="21"/>
          <w:szCs w:val="21"/>
        </w:rPr>
        <w:br/>
      </w:r>
      <w:r w:rsidRPr="00AB4FD5">
        <w:rPr>
          <w:color w:val="000000"/>
          <w:sz w:val="21"/>
          <w:szCs w:val="21"/>
        </w:rPr>
        <w:t>I want to know everything about you.</w:t>
      </w:r>
      <w:r w:rsidRPr="00AB4FD5">
        <w:rPr>
          <w:color w:val="000000"/>
          <w:sz w:val="21"/>
          <w:szCs w:val="21"/>
        </w:rPr>
        <w:br/>
        <w:t>Tell me all about yourself. (请告诉我有关你的一切。) </w:t>
      </w:r>
      <w:r w:rsidRPr="00AB4FD5">
        <w:rPr>
          <w:color w:val="000000"/>
          <w:sz w:val="21"/>
          <w:szCs w:val="21"/>
        </w:rPr>
        <w:br/>
        <w:t>我想要你。</w:t>
      </w:r>
      <w:r w:rsidRPr="00AB4FD5">
        <w:rPr>
          <w:color w:val="000000"/>
          <w:sz w:val="21"/>
          <w:szCs w:val="21"/>
        </w:rPr>
        <w:br/>
        <w:t>I want you. *男女都可以使用。 </w:t>
      </w:r>
      <w:r w:rsidRPr="00AB4FD5">
        <w:rPr>
          <w:color w:val="000000"/>
          <w:sz w:val="21"/>
          <w:szCs w:val="21"/>
        </w:rPr>
        <w:br/>
        <w:t>我需要你。 </w:t>
      </w:r>
      <w:r w:rsidRPr="00AB4FD5">
        <w:rPr>
          <w:color w:val="000000"/>
          <w:sz w:val="21"/>
          <w:szCs w:val="21"/>
        </w:rPr>
        <w:br/>
        <w:t>I need you. </w:t>
      </w:r>
      <w:r w:rsidRPr="00AB4FD5">
        <w:rPr>
          <w:color w:val="000000"/>
          <w:sz w:val="21"/>
          <w:szCs w:val="21"/>
        </w:rPr>
        <w:br/>
        <w:t>你是我的一切。</w:t>
      </w:r>
      <w:r w:rsidRPr="00AB4FD5">
        <w:rPr>
          <w:color w:val="000000"/>
          <w:sz w:val="21"/>
          <w:szCs w:val="21"/>
        </w:rPr>
        <w:br/>
        <w:t>You're everything to me. </w:t>
      </w:r>
      <w:r w:rsidRPr="00AB4FD5">
        <w:rPr>
          <w:color w:val="000000"/>
          <w:sz w:val="21"/>
          <w:szCs w:val="21"/>
        </w:rPr>
        <w:br/>
        <w:t>你是我的。</w:t>
      </w:r>
      <w:r w:rsidRPr="00AB4FD5">
        <w:rPr>
          <w:color w:val="000000"/>
          <w:sz w:val="21"/>
          <w:szCs w:val="21"/>
        </w:rPr>
        <w:br/>
        <w:t>You're mine.</w:t>
      </w:r>
      <w:r w:rsidRPr="00AB4FD5">
        <w:rPr>
          <w:color w:val="000000"/>
          <w:sz w:val="21"/>
          <w:szCs w:val="21"/>
        </w:rPr>
        <w:br/>
        <w:t>You belong to me. </w:t>
      </w:r>
      <w:r w:rsidRPr="00AB4FD5">
        <w:rPr>
          <w:color w:val="000000"/>
          <w:sz w:val="21"/>
          <w:szCs w:val="21"/>
        </w:rPr>
        <w:br/>
        <w:t>我是你的。 </w:t>
      </w:r>
      <w:r w:rsidRPr="00AB4FD5">
        <w:rPr>
          <w:color w:val="000000"/>
          <w:sz w:val="21"/>
          <w:szCs w:val="21"/>
        </w:rPr>
        <w:br/>
        <w:t>I'm yours.</w:t>
      </w:r>
      <w:r w:rsidRPr="00AB4FD5">
        <w:rPr>
          <w:color w:val="000000"/>
          <w:sz w:val="21"/>
          <w:szCs w:val="21"/>
        </w:rPr>
        <w:br/>
        <w:t>I'm all yours. (我属于你。) </w:t>
      </w:r>
      <w:r w:rsidRPr="00AB4FD5">
        <w:rPr>
          <w:color w:val="000000"/>
          <w:sz w:val="21"/>
          <w:szCs w:val="21"/>
        </w:rPr>
        <w:br/>
        <w:t>没有你我无法活下去。</w:t>
      </w:r>
      <w:r w:rsidRPr="00AB4FD5">
        <w:rPr>
          <w:color w:val="000000"/>
          <w:sz w:val="21"/>
          <w:szCs w:val="21"/>
        </w:rPr>
        <w:br/>
        <w:t>I can't live without you.</w:t>
      </w:r>
      <w:r w:rsidRPr="00AB4FD5">
        <w:rPr>
          <w:color w:val="000000"/>
          <w:sz w:val="21"/>
          <w:szCs w:val="21"/>
        </w:rPr>
        <w:br/>
        <w:t>I don't want to live without you.</w:t>
      </w:r>
      <w:r w:rsidRPr="00AB4FD5">
        <w:rPr>
          <w:color w:val="000000"/>
          <w:sz w:val="21"/>
          <w:szCs w:val="21"/>
        </w:rPr>
        <w:br/>
        <w:t>Life isn't worth living without you in my life.</w:t>
      </w:r>
      <w:r w:rsidRPr="00AB4FD5">
        <w:rPr>
          <w:color w:val="000000"/>
          <w:sz w:val="21"/>
          <w:szCs w:val="21"/>
        </w:rPr>
        <w:br/>
        <w:t>You mean everything to me.</w:t>
      </w:r>
      <w:r w:rsidRPr="00AB4FD5">
        <w:rPr>
          <w:color w:val="000000"/>
          <w:sz w:val="21"/>
          <w:szCs w:val="21"/>
        </w:rPr>
        <w:br/>
        <w:t>You mean the world to me. </w:t>
      </w:r>
      <w:r w:rsidRPr="00AB4FD5">
        <w:rPr>
          <w:color w:val="000000"/>
          <w:sz w:val="21"/>
          <w:szCs w:val="21"/>
        </w:rPr>
        <w:br/>
        <w:t>再靠近我些。 </w:t>
      </w:r>
      <w:r w:rsidRPr="00AB4FD5">
        <w:rPr>
          <w:color w:val="000000"/>
          <w:sz w:val="21"/>
          <w:szCs w:val="21"/>
        </w:rPr>
        <w:br/>
        <w:t>Come closer. </w:t>
      </w:r>
      <w:r w:rsidRPr="00AB4FD5">
        <w:rPr>
          <w:color w:val="000000"/>
          <w:sz w:val="21"/>
          <w:szCs w:val="21"/>
        </w:rPr>
        <w:br/>
        <w:t>你想什么呢? </w:t>
      </w:r>
      <w:r w:rsidRPr="00AB4FD5">
        <w:rPr>
          <w:color w:val="000000"/>
          <w:sz w:val="21"/>
          <w:szCs w:val="21"/>
        </w:rPr>
        <w:br/>
        <w:t>What's on your mind?</w:t>
      </w:r>
      <w:r w:rsidRPr="00AB4FD5">
        <w:rPr>
          <w:color w:val="000000"/>
          <w:sz w:val="21"/>
          <w:szCs w:val="21"/>
        </w:rPr>
        <w:br/>
        <w:t>What are you thinking about? </w:t>
      </w:r>
      <w:r w:rsidRPr="00AB4FD5">
        <w:rPr>
          <w:color w:val="000000"/>
          <w:sz w:val="21"/>
          <w:szCs w:val="21"/>
        </w:rPr>
        <w:br/>
        <w:t>我时时刻刻都想着你。 </w:t>
      </w:r>
      <w:r w:rsidRPr="00AB4FD5">
        <w:rPr>
          <w:color w:val="000000"/>
          <w:sz w:val="21"/>
          <w:szCs w:val="21"/>
        </w:rPr>
        <w:br/>
        <w:t>I think of you night and day.*night and day“无论是睡着还是醒着，不分昼夜”，此句直译为“我无论是白天还是黑夜都想着你。”</w:t>
      </w:r>
      <w:r w:rsidRPr="00AB4FD5">
        <w:rPr>
          <w:color w:val="000000"/>
          <w:sz w:val="21"/>
          <w:szCs w:val="21"/>
        </w:rPr>
        <w:br/>
        <w:t>I think of you constantly.</w:t>
      </w:r>
      <w:r w:rsidRPr="00AB4FD5">
        <w:rPr>
          <w:color w:val="000000"/>
          <w:sz w:val="21"/>
          <w:szCs w:val="21"/>
        </w:rPr>
        <w:br/>
        <w:t>You have won my heart. </w:t>
      </w:r>
      <w:r w:rsidRPr="00AB4FD5">
        <w:rPr>
          <w:color w:val="000000"/>
          <w:sz w:val="21"/>
          <w:szCs w:val="21"/>
        </w:rPr>
        <w:br/>
        <w:t>你是这个世界上独一无二的人。</w:t>
      </w:r>
      <w:r w:rsidRPr="00AB4FD5">
        <w:rPr>
          <w:color w:val="000000"/>
          <w:sz w:val="21"/>
          <w:szCs w:val="21"/>
        </w:rPr>
        <w:br/>
        <w:t>There will never be another you.</w:t>
      </w:r>
      <w:r w:rsidRPr="00AB4FD5">
        <w:rPr>
          <w:color w:val="000000"/>
          <w:sz w:val="21"/>
          <w:szCs w:val="21"/>
        </w:rPr>
        <w:br/>
        <w:t>I'll never find another girl/boy like you.</w:t>
      </w:r>
      <w:r w:rsidRPr="00AB4FD5">
        <w:rPr>
          <w:color w:val="000000"/>
          <w:sz w:val="21"/>
          <w:szCs w:val="21"/>
        </w:rPr>
        <w:br/>
        <w:t>You are very unique. (你是如此独特。) </w:t>
      </w:r>
      <w:r w:rsidRPr="00AB4FD5">
        <w:rPr>
          <w:color w:val="000000"/>
          <w:sz w:val="21"/>
          <w:szCs w:val="21"/>
        </w:rPr>
        <w:br/>
        <w:t>你的连衣裙真漂亮。</w:t>
      </w:r>
      <w:r w:rsidRPr="00AB4FD5">
        <w:rPr>
          <w:color w:val="000000"/>
          <w:sz w:val="21"/>
          <w:szCs w:val="21"/>
        </w:rPr>
        <w:br/>
        <w:t>I like your dress.</w:t>
      </w:r>
      <w:r w:rsidRPr="00AB4FD5">
        <w:rPr>
          <w:color w:val="000000"/>
          <w:sz w:val="21"/>
          <w:szCs w:val="21"/>
        </w:rPr>
        <w:br/>
        <w:t>I like your dress. (你的连衣裙真漂亮。)</w:t>
      </w:r>
      <w:r w:rsidRPr="00AB4FD5">
        <w:rPr>
          <w:color w:val="000000"/>
          <w:sz w:val="21"/>
          <w:szCs w:val="21"/>
        </w:rPr>
        <w:br/>
        <w:t>Oh, thank you. You like it? (噢，谢谢。你喜欢?)</w:t>
      </w:r>
      <w:r w:rsidRPr="00AB4FD5">
        <w:rPr>
          <w:color w:val="000000"/>
          <w:sz w:val="21"/>
          <w:szCs w:val="21"/>
        </w:rPr>
        <w:br/>
        <w:t>That's a nice dress.</w:t>
      </w:r>
      <w:r w:rsidRPr="00AB4FD5">
        <w:rPr>
          <w:color w:val="000000"/>
          <w:sz w:val="21"/>
          <w:szCs w:val="21"/>
        </w:rPr>
        <w:br/>
        <w:t>That dress looks good on you. (你这条连衣裙真合适。)</w:t>
      </w:r>
      <w:r w:rsidRPr="00AB4FD5">
        <w:rPr>
          <w:color w:val="000000"/>
          <w:sz w:val="21"/>
          <w:szCs w:val="21"/>
        </w:rPr>
        <w:br/>
        <w:t>You look good in that dress. (你这条连衣裙真合适。) </w:t>
      </w:r>
      <w:r w:rsidRPr="00AB4FD5">
        <w:rPr>
          <w:color w:val="000000"/>
          <w:sz w:val="21"/>
          <w:szCs w:val="21"/>
        </w:rPr>
        <w:br/>
      </w:r>
      <w:r w:rsidRPr="00AB4FD5">
        <w:rPr>
          <w:color w:val="000000"/>
          <w:sz w:val="21"/>
          <w:szCs w:val="21"/>
        </w:rPr>
        <w:lastRenderedPageBreak/>
        <w:t>为你我在所不惜。</w:t>
      </w:r>
      <w:r w:rsidRPr="00AB4FD5">
        <w:rPr>
          <w:color w:val="000000"/>
          <w:sz w:val="21"/>
          <w:szCs w:val="21"/>
        </w:rPr>
        <w:br/>
        <w:t>Nothing is too good for you.</w:t>
      </w:r>
      <w:r w:rsidRPr="00AB4FD5">
        <w:rPr>
          <w:color w:val="000000"/>
          <w:sz w:val="21"/>
          <w:szCs w:val="21"/>
        </w:rPr>
        <w:br/>
        <w:t>You deserve the best. </w:t>
      </w:r>
      <w:r w:rsidRPr="00AB4FD5">
        <w:rPr>
          <w:color w:val="000000"/>
          <w:sz w:val="21"/>
          <w:szCs w:val="21"/>
        </w:rPr>
        <w:br/>
        <w:t>你在引诱我吗? </w:t>
      </w:r>
      <w:r w:rsidRPr="00AB4FD5">
        <w:rPr>
          <w:color w:val="000000"/>
          <w:sz w:val="21"/>
          <w:szCs w:val="21"/>
        </w:rPr>
        <w:br/>
        <w:t>Are you seducing me? *seduce 特指引诱年轻的女性。</w:t>
      </w:r>
      <w:r w:rsidRPr="00AB4FD5">
        <w:rPr>
          <w:color w:val="000000"/>
          <w:sz w:val="21"/>
          <w:szCs w:val="21"/>
        </w:rPr>
        <w:br/>
        <w:t>Are you coming on to me? </w:t>
      </w:r>
      <w:r w:rsidRPr="00AB4FD5">
        <w:rPr>
          <w:color w:val="000000"/>
          <w:sz w:val="21"/>
          <w:szCs w:val="21"/>
        </w:rPr>
        <w:br/>
        <w:t>抱紧我。 </w:t>
      </w:r>
      <w:r w:rsidRPr="00AB4FD5">
        <w:rPr>
          <w:color w:val="000000"/>
          <w:sz w:val="21"/>
          <w:szCs w:val="21"/>
        </w:rPr>
        <w:br/>
        <w:t>Hold me tight. </w:t>
      </w:r>
      <w:r w:rsidRPr="00AB4FD5">
        <w:rPr>
          <w:color w:val="000000"/>
          <w:sz w:val="21"/>
          <w:szCs w:val="21"/>
        </w:rPr>
        <w:br/>
        <w:t>别离开我。 </w:t>
      </w:r>
      <w:r w:rsidRPr="00AB4FD5">
        <w:rPr>
          <w:color w:val="000000"/>
          <w:sz w:val="21"/>
          <w:szCs w:val="21"/>
        </w:rPr>
        <w:br/>
        <w:t>Don't go away. *比较随便的说法。表示“呆在这儿”、“别离开。”</w:t>
      </w:r>
      <w:r w:rsidRPr="00AB4FD5">
        <w:rPr>
          <w:color w:val="000000"/>
          <w:sz w:val="21"/>
          <w:szCs w:val="21"/>
        </w:rPr>
        <w:br/>
        <w:t>Stay around.</w:t>
      </w:r>
      <w:r w:rsidRPr="00AB4FD5">
        <w:rPr>
          <w:color w:val="000000"/>
          <w:sz w:val="21"/>
          <w:szCs w:val="21"/>
        </w:rPr>
        <w:br/>
        <w:t>Stick around. </w:t>
      </w:r>
      <w:r w:rsidRPr="00AB4FD5">
        <w:rPr>
          <w:color w:val="000000"/>
          <w:sz w:val="21"/>
          <w:szCs w:val="21"/>
        </w:rPr>
        <w:br/>
        <w:t>我无法不爱你。</w:t>
      </w:r>
      <w:r w:rsidRPr="00AB4FD5">
        <w:rPr>
          <w:color w:val="000000"/>
          <w:sz w:val="21"/>
          <w:szCs w:val="21"/>
        </w:rPr>
        <w:br/>
        <w:t>I can't help falling in love with you.</w:t>
      </w:r>
      <w:r w:rsidRPr="00AB4FD5">
        <w:rPr>
          <w:color w:val="000000"/>
          <w:sz w:val="21"/>
          <w:szCs w:val="21"/>
        </w:rPr>
        <w:br/>
        <w:t>I can't stop myself from loving you. </w:t>
      </w:r>
      <w:r w:rsidRPr="00AB4FD5">
        <w:rPr>
          <w:color w:val="000000"/>
          <w:sz w:val="21"/>
          <w:szCs w:val="21"/>
        </w:rPr>
        <w:br/>
        <w:t>我从来没有过这种感觉。</w:t>
      </w:r>
      <w:r w:rsidRPr="00AB4FD5">
        <w:rPr>
          <w:color w:val="000000"/>
          <w:sz w:val="21"/>
          <w:szCs w:val="21"/>
        </w:rPr>
        <w:br/>
        <w:t>I've never felt like this before. </w:t>
      </w:r>
      <w:r w:rsidRPr="00AB4FD5">
        <w:rPr>
          <w:color w:val="000000"/>
          <w:sz w:val="21"/>
          <w:szCs w:val="21"/>
        </w:rPr>
        <w:br/>
        <w:t>你是我的惟一。</w:t>
      </w:r>
      <w:r w:rsidRPr="00AB4FD5">
        <w:rPr>
          <w:color w:val="000000"/>
          <w:sz w:val="21"/>
          <w:szCs w:val="21"/>
        </w:rPr>
        <w:br/>
        <w:t>You're the one for me. </w:t>
      </w:r>
      <w:r w:rsidRPr="00AB4FD5">
        <w:rPr>
          <w:color w:val="000000"/>
          <w:sz w:val="21"/>
          <w:szCs w:val="21"/>
        </w:rPr>
        <w:br/>
        <w:t>我永远爱你。 </w:t>
      </w:r>
      <w:r w:rsidRPr="00AB4FD5">
        <w:rPr>
          <w:color w:val="000000"/>
          <w:sz w:val="21"/>
          <w:szCs w:val="21"/>
        </w:rPr>
        <w:br/>
        <w:t>I'll love you forever.</w:t>
      </w:r>
      <w:r w:rsidRPr="00AB4FD5">
        <w:rPr>
          <w:color w:val="000000"/>
          <w:sz w:val="21"/>
          <w:szCs w:val="21"/>
        </w:rPr>
        <w:br/>
        <w:t>I'll always love you. (我会永远爱你。)</w:t>
      </w:r>
      <w:r w:rsidRPr="00AB4FD5">
        <w:rPr>
          <w:color w:val="000000"/>
          <w:sz w:val="21"/>
          <w:szCs w:val="21"/>
        </w:rPr>
        <w:br/>
        <w:t>I'll love you my whole life. (我一生都会爱你的。) </w:t>
      </w:r>
      <w:r w:rsidRPr="00AB4FD5">
        <w:rPr>
          <w:color w:val="000000"/>
          <w:sz w:val="21"/>
          <w:szCs w:val="21"/>
        </w:rPr>
        <w:br/>
        <w:t>我一直都说的是真心话。 </w:t>
      </w:r>
      <w:r w:rsidRPr="00AB4FD5">
        <w:rPr>
          <w:color w:val="000000"/>
          <w:sz w:val="21"/>
          <w:szCs w:val="21"/>
        </w:rPr>
        <w:br/>
        <w:t>I always speak my mind.</w:t>
      </w:r>
      <w:r w:rsidRPr="00AB4FD5">
        <w:rPr>
          <w:color w:val="000000"/>
          <w:sz w:val="21"/>
          <w:szCs w:val="21"/>
        </w:rPr>
        <w:br/>
        <w:t>I always say what's on my mind.</w:t>
      </w:r>
      <w:r w:rsidRPr="00AB4FD5">
        <w:rPr>
          <w:color w:val="000000"/>
          <w:sz w:val="21"/>
          <w:szCs w:val="21"/>
        </w:rPr>
        <w:br/>
        <w:t>I'm always honest. (我一直很诚实。) </w:t>
      </w:r>
      <w:r w:rsidRPr="00AB4FD5">
        <w:rPr>
          <w:color w:val="000000"/>
          <w:sz w:val="21"/>
          <w:szCs w:val="21"/>
        </w:rPr>
        <w:br/>
        <w:t>既然那样，那你也要爱屋及乌噢。 </w:t>
      </w:r>
      <w:r w:rsidRPr="00AB4FD5">
        <w:rPr>
          <w:color w:val="000000"/>
          <w:sz w:val="21"/>
          <w:szCs w:val="21"/>
        </w:rPr>
        <w:br/>
        <w:t>Love me, love my dog.*这是一句有名的谚语，意思是在爱一个人的同时，也要去爱他的朋友，去接受他的缺点和毛病。“爱屋及乌”。 </w:t>
      </w:r>
      <w:r w:rsidRPr="00AB4FD5">
        <w:rPr>
          <w:color w:val="000000"/>
          <w:sz w:val="21"/>
          <w:szCs w:val="21"/>
        </w:rPr>
        <w:br/>
        <w:t>请温柔些。 </w:t>
      </w:r>
      <w:r w:rsidRPr="00AB4FD5">
        <w:rPr>
          <w:color w:val="000000"/>
          <w:sz w:val="21"/>
          <w:szCs w:val="21"/>
        </w:rPr>
        <w:br/>
        <w:t>Be gentle.</w:t>
      </w:r>
      <w:r w:rsidRPr="00AB4FD5">
        <w:rPr>
          <w:color w:val="000000"/>
          <w:sz w:val="21"/>
          <w:szCs w:val="21"/>
        </w:rPr>
        <w:br/>
        <w:t>Be soft.</w:t>
      </w:r>
      <w:r w:rsidRPr="00AB4FD5">
        <w:rPr>
          <w:color w:val="000000"/>
          <w:sz w:val="21"/>
          <w:szCs w:val="21"/>
        </w:rPr>
        <w:br/>
        <w:t>Please do it gently. </w:t>
      </w:r>
      <w:r w:rsidRPr="00AB4FD5">
        <w:rPr>
          <w:color w:val="000000"/>
          <w:sz w:val="21"/>
          <w:szCs w:val="21"/>
        </w:rPr>
        <w:br/>
        <w:t>再多爱我一些。 </w:t>
      </w:r>
      <w:r w:rsidRPr="00AB4FD5">
        <w:rPr>
          <w:color w:val="000000"/>
          <w:sz w:val="21"/>
          <w:szCs w:val="21"/>
        </w:rPr>
        <w:br/>
        <w:t>Love me more. </w:t>
      </w:r>
      <w:r w:rsidRPr="00AB4FD5">
        <w:rPr>
          <w:color w:val="000000"/>
          <w:sz w:val="21"/>
          <w:szCs w:val="21"/>
        </w:rPr>
        <w:br/>
        <w:t>看着我! </w:t>
      </w:r>
      <w:r w:rsidRPr="00AB4FD5">
        <w:rPr>
          <w:color w:val="000000"/>
          <w:sz w:val="21"/>
          <w:szCs w:val="21"/>
        </w:rPr>
        <w:br/>
        <w:t>Look at me! </w:t>
      </w:r>
      <w:r w:rsidRPr="00AB4FD5">
        <w:rPr>
          <w:color w:val="000000"/>
          <w:sz w:val="21"/>
          <w:szCs w:val="21"/>
        </w:rPr>
        <w:br/>
        <w:t>我爱上了罗丝。</w:t>
      </w:r>
      <w:r w:rsidRPr="00AB4FD5">
        <w:rPr>
          <w:color w:val="000000"/>
          <w:sz w:val="21"/>
          <w:szCs w:val="21"/>
        </w:rPr>
        <w:br/>
        <w:t>I fell in love with Rose. *fall in love“坠入爱河”、“谈恋爱”、“迷恋”。</w:t>
      </w:r>
      <w:r w:rsidRPr="00AB4FD5">
        <w:rPr>
          <w:color w:val="000000"/>
          <w:sz w:val="21"/>
          <w:szCs w:val="21"/>
        </w:rPr>
        <w:br/>
        <w:t>I fell in love with Rose. (我爱上了罗丝。)</w:t>
      </w:r>
      <w:r w:rsidRPr="00AB4FD5">
        <w:rPr>
          <w:color w:val="000000"/>
          <w:sz w:val="21"/>
          <w:szCs w:val="21"/>
        </w:rPr>
        <w:br/>
      </w:r>
      <w:r w:rsidRPr="00AB4FD5">
        <w:rPr>
          <w:color w:val="000000"/>
          <w:sz w:val="21"/>
          <w:szCs w:val="21"/>
        </w:rPr>
        <w:t>Does she love you? (她爱你吗?) </w:t>
      </w:r>
      <w:r w:rsidRPr="00AB4FD5">
        <w:rPr>
          <w:color w:val="000000"/>
          <w:sz w:val="21"/>
          <w:szCs w:val="21"/>
        </w:rPr>
        <w:br/>
        <w:t>我深深地爱着罗丝。</w:t>
      </w:r>
      <w:r w:rsidRPr="00AB4FD5">
        <w:rPr>
          <w:color w:val="000000"/>
          <w:sz w:val="21"/>
          <w:szCs w:val="21"/>
        </w:rPr>
        <w:br/>
        <w:t>I'm deeply in love with Rose.</w:t>
      </w:r>
      <w:r w:rsidRPr="00AB4FD5">
        <w:rPr>
          <w:color w:val="000000"/>
          <w:sz w:val="21"/>
          <w:szCs w:val="21"/>
        </w:rPr>
        <w:br/>
        <w:t>I love Rose from the bottom of my heart.</w:t>
      </w:r>
      <w:r w:rsidRPr="00AB4FD5">
        <w:rPr>
          <w:color w:val="000000"/>
          <w:sz w:val="21"/>
          <w:szCs w:val="21"/>
        </w:rPr>
        <w:br/>
        <w:t>I love Rose with all my heart. </w:t>
      </w:r>
      <w:r w:rsidRPr="00AB4FD5">
        <w:rPr>
          <w:color w:val="000000"/>
          <w:sz w:val="21"/>
          <w:szCs w:val="21"/>
        </w:rPr>
        <w:br/>
        <w:t>唧! </w:t>
      </w:r>
      <w:r w:rsidRPr="00AB4FD5">
        <w:rPr>
          <w:color w:val="000000"/>
          <w:sz w:val="21"/>
          <w:szCs w:val="21"/>
        </w:rPr>
        <w:br/>
        <w:t>Smooch! *表示男女接吻时发出的声响。</w:t>
      </w:r>
      <w:r w:rsidRPr="00AB4FD5">
        <w:rPr>
          <w:color w:val="000000"/>
          <w:sz w:val="21"/>
          <w:szCs w:val="21"/>
        </w:rPr>
        <w:br/>
      </w:r>
      <w:r w:rsidRPr="00AB4FD5">
        <w:rPr>
          <w:color w:val="000000"/>
          <w:sz w:val="21"/>
          <w:szCs w:val="21"/>
        </w:rPr>
        <w:br/>
        <w:t>●结婚</w:t>
      </w:r>
      <w:r w:rsidRPr="00AB4FD5">
        <w:rPr>
          <w:color w:val="000000"/>
          <w:sz w:val="21"/>
          <w:szCs w:val="21"/>
        </w:rPr>
        <w:br/>
        <w:t>愿意和我结婚吗? </w:t>
      </w:r>
      <w:r w:rsidRPr="00AB4FD5">
        <w:rPr>
          <w:color w:val="000000"/>
          <w:sz w:val="21"/>
          <w:szCs w:val="21"/>
        </w:rPr>
        <w:br/>
        <w:t>Will you marry me? *用于求爱时，男女都可以用。</w:t>
      </w:r>
      <w:r w:rsidRPr="00AB4FD5">
        <w:rPr>
          <w:color w:val="000000"/>
          <w:sz w:val="21"/>
          <w:szCs w:val="21"/>
        </w:rPr>
        <w:br/>
        <w:t>Will you marry me? (愿意和我结婚吗?)</w:t>
      </w:r>
      <w:r w:rsidRPr="00AB4FD5">
        <w:rPr>
          <w:color w:val="000000"/>
          <w:sz w:val="21"/>
          <w:szCs w:val="21"/>
        </w:rPr>
        <w:br/>
        <w:t>Yes, I will marry you. (是的，我愿意。)</w:t>
      </w:r>
      <w:r w:rsidRPr="00AB4FD5">
        <w:rPr>
          <w:color w:val="000000"/>
          <w:sz w:val="21"/>
          <w:szCs w:val="21"/>
        </w:rPr>
        <w:br/>
        <w:t>Will you be my wife/husband? (你愿意成为我的妻子/丈夫吗?)</w:t>
      </w:r>
      <w:r w:rsidRPr="00AB4FD5">
        <w:rPr>
          <w:color w:val="000000"/>
          <w:sz w:val="21"/>
          <w:szCs w:val="21"/>
        </w:rPr>
        <w:br/>
        <w:t>I want to share the rest of my life with you. (我愿今生今世和你在一起。)</w:t>
      </w:r>
      <w:r w:rsidRPr="00AB4FD5">
        <w:rPr>
          <w:color w:val="000000"/>
          <w:sz w:val="21"/>
          <w:szCs w:val="21"/>
        </w:rPr>
        <w:br/>
        <w:t>I want to grow old together. (我愿意和你白头到老。) </w:t>
      </w:r>
      <w:r w:rsidRPr="00AB4FD5">
        <w:rPr>
          <w:color w:val="000000"/>
          <w:sz w:val="21"/>
          <w:szCs w:val="21"/>
        </w:rPr>
        <w:br/>
        <w:t>我还不想订婚。 </w:t>
      </w:r>
      <w:r w:rsidRPr="00AB4FD5">
        <w:rPr>
          <w:color w:val="000000"/>
          <w:sz w:val="21"/>
          <w:szCs w:val="21"/>
        </w:rPr>
        <w:br/>
        <w:t>I don't want to get engaged yet.</w:t>
      </w:r>
      <w:r w:rsidRPr="00AB4FD5">
        <w:rPr>
          <w:color w:val="000000"/>
          <w:sz w:val="21"/>
          <w:szCs w:val="21"/>
        </w:rPr>
        <w:br/>
        <w:t>I don't think we should get engaged yet. (我觉得我们还不到该订婚的时候。) </w:t>
      </w:r>
      <w:r w:rsidRPr="00AB4FD5">
        <w:rPr>
          <w:color w:val="000000"/>
          <w:sz w:val="21"/>
          <w:szCs w:val="21"/>
        </w:rPr>
        <w:br/>
        <w:t>我还不想结婚。</w:t>
      </w:r>
      <w:r w:rsidRPr="00AB4FD5">
        <w:rPr>
          <w:color w:val="000000"/>
          <w:sz w:val="21"/>
          <w:szCs w:val="21"/>
        </w:rPr>
        <w:br/>
        <w:t>I don't want to get married yet.</w:t>
      </w:r>
      <w:r w:rsidRPr="00AB4FD5">
        <w:rPr>
          <w:color w:val="000000"/>
          <w:sz w:val="21"/>
          <w:szCs w:val="21"/>
        </w:rPr>
        <w:br/>
        <w:t>I don't want to get married yet. (我还不想结婚。)</w:t>
      </w:r>
      <w:r w:rsidRPr="00AB4FD5">
        <w:rPr>
          <w:color w:val="000000"/>
          <w:sz w:val="21"/>
          <w:szCs w:val="21"/>
        </w:rPr>
        <w:br/>
        <w:t>When will you be ready? (那你想什么时候呢?)</w:t>
      </w:r>
      <w:r w:rsidRPr="00AB4FD5">
        <w:rPr>
          <w:color w:val="000000"/>
          <w:sz w:val="21"/>
          <w:szCs w:val="21"/>
        </w:rPr>
        <w:br/>
        <w:t>I'm not ready to settle down yet.</w:t>
      </w:r>
      <w:r w:rsidRPr="00AB4FD5">
        <w:rPr>
          <w:color w:val="000000"/>
          <w:sz w:val="21"/>
          <w:szCs w:val="21"/>
        </w:rPr>
        <w:br/>
        <w:t>I'm not ready for married life yet. </w:t>
      </w:r>
      <w:r w:rsidRPr="00AB4FD5">
        <w:rPr>
          <w:color w:val="000000"/>
          <w:sz w:val="21"/>
          <w:szCs w:val="21"/>
        </w:rPr>
        <w:br/>
        <w:t>结婚，我还没想过呢。</w:t>
      </w:r>
      <w:r w:rsidRPr="00AB4FD5">
        <w:rPr>
          <w:color w:val="000000"/>
          <w:sz w:val="21"/>
          <w:szCs w:val="21"/>
        </w:rPr>
        <w:br/>
        <w:t>I haven't thought about marriage yet. *当对方问到When are you going to get married? (你打算什么时候结婚)时的回答。 </w:t>
      </w:r>
      <w:r w:rsidRPr="00AB4FD5">
        <w:rPr>
          <w:color w:val="000000"/>
          <w:sz w:val="21"/>
          <w:szCs w:val="21"/>
        </w:rPr>
        <w:br/>
        <w:t>我爱你，可是不能和你结婚。</w:t>
      </w:r>
      <w:r w:rsidRPr="00AB4FD5">
        <w:rPr>
          <w:color w:val="000000"/>
          <w:sz w:val="21"/>
          <w:szCs w:val="21"/>
        </w:rPr>
        <w:br/>
        <w:t>I love you but I can't marry you.</w:t>
      </w:r>
      <w:r w:rsidRPr="00AB4FD5">
        <w:rPr>
          <w:color w:val="000000"/>
          <w:sz w:val="21"/>
          <w:szCs w:val="21"/>
        </w:rPr>
        <w:br/>
        <w:t>我还下不了决心和她结婚。</w:t>
      </w:r>
      <w:r w:rsidRPr="00AB4FD5">
        <w:rPr>
          <w:color w:val="000000"/>
          <w:sz w:val="21"/>
          <w:szCs w:val="21"/>
        </w:rPr>
        <w:br/>
        <w:t>I hesitate to marry her. * hesitate“踌躇”、“没心思”、“犹豫”。</w:t>
      </w:r>
      <w:r w:rsidRPr="00AB4FD5">
        <w:rPr>
          <w:color w:val="000000"/>
          <w:sz w:val="21"/>
          <w:szCs w:val="21"/>
        </w:rPr>
        <w:br/>
        <w:t>I hesitate to marry her. (我还下不了决心和她结婚。)</w:t>
      </w:r>
      <w:r w:rsidRPr="00AB4FD5">
        <w:rPr>
          <w:color w:val="000000"/>
          <w:sz w:val="21"/>
          <w:szCs w:val="21"/>
        </w:rPr>
        <w:br/>
        <w:t>Why? (为什么呢?)</w:t>
      </w:r>
      <w:r w:rsidRPr="00AB4FD5">
        <w:rPr>
          <w:color w:val="000000"/>
          <w:sz w:val="21"/>
          <w:szCs w:val="21"/>
        </w:rPr>
        <w:br/>
        <w:t>I'm not sure if I want to marry her.</w:t>
      </w:r>
      <w:r w:rsidRPr="00AB4FD5">
        <w:rPr>
          <w:color w:val="000000"/>
          <w:sz w:val="21"/>
          <w:szCs w:val="21"/>
        </w:rPr>
        <w:br/>
        <w:t>I'm hesitant to marry her.</w:t>
      </w:r>
      <w:r w:rsidRPr="00AB4FD5">
        <w:rPr>
          <w:color w:val="000000"/>
          <w:sz w:val="21"/>
          <w:szCs w:val="21"/>
        </w:rPr>
        <w:br/>
        <w:t>他刚刚结婚。 </w:t>
      </w:r>
      <w:r w:rsidRPr="00AB4FD5">
        <w:rPr>
          <w:color w:val="000000"/>
          <w:sz w:val="21"/>
          <w:szCs w:val="21"/>
        </w:rPr>
        <w:br/>
        <w:t>He's a newlywed. *newlywed“新婚的人”。</w:t>
      </w:r>
      <w:r w:rsidRPr="00AB4FD5">
        <w:rPr>
          <w:color w:val="000000"/>
          <w:sz w:val="21"/>
          <w:szCs w:val="21"/>
        </w:rPr>
        <w:br/>
      </w:r>
      <w:r w:rsidRPr="00AB4FD5">
        <w:rPr>
          <w:color w:val="000000"/>
          <w:sz w:val="21"/>
          <w:szCs w:val="21"/>
        </w:rPr>
        <w:lastRenderedPageBreak/>
        <w:t>He looks very happy lately. (最近他看上去好幸福呀。)</w:t>
      </w:r>
      <w:r w:rsidRPr="00AB4FD5">
        <w:rPr>
          <w:color w:val="000000"/>
          <w:sz w:val="21"/>
          <w:szCs w:val="21"/>
        </w:rPr>
        <w:br/>
        <w:t>He's a newlywed. (因为他刚刚结婚。)</w:t>
      </w:r>
      <w:r w:rsidRPr="00AB4FD5">
        <w:rPr>
          <w:color w:val="000000"/>
          <w:sz w:val="21"/>
          <w:szCs w:val="21"/>
        </w:rPr>
        <w:br/>
        <w:t>He is newly married.</w:t>
      </w:r>
      <w:r w:rsidRPr="00AB4FD5">
        <w:rPr>
          <w:color w:val="000000"/>
          <w:sz w:val="21"/>
          <w:szCs w:val="21"/>
        </w:rPr>
        <w:br/>
        <w:t>He just got married. </w:t>
      </w:r>
      <w:r w:rsidRPr="00AB4FD5">
        <w:rPr>
          <w:color w:val="000000"/>
          <w:sz w:val="21"/>
          <w:szCs w:val="21"/>
        </w:rPr>
        <w:br/>
        <w:t>婚后生活怎么样? </w:t>
      </w:r>
      <w:r w:rsidRPr="00AB4FD5">
        <w:rPr>
          <w:color w:val="000000"/>
          <w:sz w:val="21"/>
          <w:szCs w:val="21"/>
        </w:rPr>
        <w:br/>
        <w:t>How's (your) married life?</w:t>
      </w:r>
      <w:r w:rsidRPr="00AB4FD5">
        <w:rPr>
          <w:color w:val="000000"/>
          <w:sz w:val="21"/>
          <w:szCs w:val="21"/>
        </w:rPr>
        <w:br/>
        <w:t>How's (your) married life? (婚后生活怎么样?)</w:t>
      </w:r>
      <w:r w:rsidRPr="00AB4FD5">
        <w:rPr>
          <w:color w:val="000000"/>
          <w:sz w:val="21"/>
          <w:szCs w:val="21"/>
        </w:rPr>
        <w:br/>
        <w:t>Not bad. (不错哟。) </w:t>
      </w:r>
      <w:r w:rsidRPr="00AB4FD5">
        <w:rPr>
          <w:color w:val="000000"/>
          <w:sz w:val="21"/>
          <w:szCs w:val="21"/>
        </w:rPr>
        <w:br/>
        <w:t>我们俩都感到很幸福。</w:t>
      </w:r>
      <w:r w:rsidRPr="00AB4FD5">
        <w:rPr>
          <w:color w:val="000000"/>
          <w:sz w:val="21"/>
          <w:szCs w:val="21"/>
        </w:rPr>
        <w:br/>
        <w:t>We're happy together now. </w:t>
      </w:r>
      <w:r w:rsidRPr="00AB4FD5">
        <w:rPr>
          <w:color w:val="000000"/>
          <w:sz w:val="21"/>
          <w:szCs w:val="21"/>
        </w:rPr>
        <w:br/>
        <w:t>我很爱我的妻子。</w:t>
      </w:r>
      <w:r w:rsidRPr="00AB4FD5">
        <w:rPr>
          <w:color w:val="000000"/>
          <w:sz w:val="21"/>
          <w:szCs w:val="21"/>
        </w:rPr>
        <w:br/>
        <w:t>I love my wife. </w:t>
      </w:r>
      <w:r w:rsidRPr="00AB4FD5">
        <w:rPr>
          <w:color w:val="000000"/>
          <w:sz w:val="21"/>
          <w:szCs w:val="21"/>
        </w:rPr>
        <w:br/>
        <w:t>我们夫妻俩性格相似。</w:t>
      </w:r>
      <w:r w:rsidRPr="00AB4FD5">
        <w:rPr>
          <w:color w:val="000000"/>
          <w:sz w:val="21"/>
          <w:szCs w:val="21"/>
        </w:rPr>
        <w:br/>
        <w:t>We're two of a kind. *two of a kind“性格相似的人”。</w:t>
      </w:r>
      <w:r w:rsidRPr="00AB4FD5">
        <w:rPr>
          <w:color w:val="000000"/>
          <w:sz w:val="21"/>
          <w:szCs w:val="21"/>
        </w:rPr>
        <w:br/>
        <w:t>We're very similar.</w:t>
      </w:r>
      <w:r w:rsidRPr="00AB4FD5">
        <w:rPr>
          <w:color w:val="000000"/>
          <w:sz w:val="21"/>
          <w:szCs w:val="21"/>
        </w:rPr>
        <w:br/>
        <w:t>Like husband, like wife. </w:t>
      </w:r>
      <w:r w:rsidRPr="00AB4FD5">
        <w:rPr>
          <w:color w:val="000000"/>
          <w:sz w:val="21"/>
          <w:szCs w:val="21"/>
        </w:rPr>
        <w:br/>
        <w:t>我们俩很般配。</w:t>
      </w:r>
      <w:r w:rsidRPr="00AB4FD5">
        <w:rPr>
          <w:color w:val="000000"/>
          <w:sz w:val="21"/>
          <w:szCs w:val="21"/>
        </w:rPr>
        <w:br/>
        <w:t>We're a well-matched couple. </w:t>
      </w:r>
      <w:r w:rsidRPr="00AB4FD5">
        <w:rPr>
          <w:color w:val="000000"/>
          <w:sz w:val="21"/>
          <w:szCs w:val="21"/>
        </w:rPr>
        <w:br/>
        <w:t>我是个顾家的人。 </w:t>
      </w:r>
      <w:r w:rsidRPr="00AB4FD5">
        <w:rPr>
          <w:color w:val="000000"/>
          <w:sz w:val="21"/>
          <w:szCs w:val="21"/>
        </w:rPr>
        <w:br/>
        <w:t>I'm a family-centered person.</w:t>
      </w:r>
      <w:r w:rsidRPr="00AB4FD5">
        <w:rPr>
          <w:color w:val="000000"/>
          <w:sz w:val="21"/>
          <w:szCs w:val="21"/>
        </w:rPr>
        <w:br/>
        <w:t>I'm a family man. </w:t>
      </w:r>
      <w:r w:rsidRPr="00AB4FD5">
        <w:rPr>
          <w:color w:val="000000"/>
          <w:sz w:val="21"/>
          <w:szCs w:val="21"/>
        </w:rPr>
        <w:br/>
        <w:t>她想要个孩子。 </w:t>
      </w:r>
      <w:r w:rsidRPr="00AB4FD5">
        <w:rPr>
          <w:color w:val="000000"/>
          <w:sz w:val="21"/>
          <w:szCs w:val="21"/>
        </w:rPr>
        <w:br/>
        <w:t>She wants to start a family. </w:t>
      </w:r>
      <w:r w:rsidRPr="00AB4FD5">
        <w:rPr>
          <w:color w:val="000000"/>
          <w:sz w:val="21"/>
          <w:szCs w:val="21"/>
        </w:rPr>
        <w:br/>
        <w:t>我怀孕了。 </w:t>
      </w:r>
      <w:r w:rsidRPr="00AB4FD5">
        <w:rPr>
          <w:color w:val="000000"/>
          <w:sz w:val="21"/>
          <w:szCs w:val="21"/>
        </w:rPr>
        <w:br/>
        <w:t>I'm pregnant.</w:t>
      </w:r>
      <w:r w:rsidRPr="00AB4FD5">
        <w:rPr>
          <w:color w:val="000000"/>
          <w:sz w:val="21"/>
          <w:szCs w:val="21"/>
        </w:rPr>
        <w:br/>
        <w:t>Guess what? I'm pregnant. (你猜怎么着，我怀孕了。)</w:t>
      </w:r>
      <w:r w:rsidRPr="00AB4FD5">
        <w:rPr>
          <w:color w:val="000000"/>
          <w:sz w:val="21"/>
          <w:szCs w:val="21"/>
        </w:rPr>
        <w:br/>
        <w:t>Really? (真的吗?)</w:t>
      </w:r>
      <w:r w:rsidRPr="00AB4FD5">
        <w:rPr>
          <w:color w:val="000000"/>
          <w:sz w:val="21"/>
          <w:szCs w:val="21"/>
        </w:rPr>
        <w:br/>
        <w:t>I'm going to have a baby.</w:t>
      </w:r>
      <w:r w:rsidRPr="00AB4FD5">
        <w:rPr>
          <w:color w:val="000000"/>
          <w:sz w:val="21"/>
          <w:szCs w:val="21"/>
        </w:rPr>
        <w:br/>
        <w:t>I'm expecting. </w:t>
      </w:r>
      <w:r w:rsidRPr="00AB4FD5">
        <w:rPr>
          <w:color w:val="000000"/>
          <w:sz w:val="21"/>
          <w:szCs w:val="21"/>
        </w:rPr>
        <w:br/>
        <w:t>怀的是男孩还是女孩? </w:t>
      </w:r>
      <w:r w:rsidRPr="00AB4FD5">
        <w:rPr>
          <w:color w:val="000000"/>
          <w:sz w:val="21"/>
          <w:szCs w:val="21"/>
        </w:rPr>
        <w:br/>
        <w:t>What did she have?</w:t>
      </w:r>
      <w:r w:rsidRPr="00AB4FD5">
        <w:rPr>
          <w:color w:val="000000"/>
          <w:sz w:val="21"/>
          <w:szCs w:val="21"/>
        </w:rPr>
        <w:br/>
        <w:t>What did she have? (怀的是男孩还是女孩?)</w:t>
      </w:r>
      <w:r w:rsidRPr="00AB4FD5">
        <w:rPr>
          <w:color w:val="000000"/>
          <w:sz w:val="21"/>
          <w:szCs w:val="21"/>
        </w:rPr>
        <w:br/>
        <w:t>It's a girl. (是女孩。) </w:t>
      </w:r>
      <w:r w:rsidRPr="00AB4FD5">
        <w:rPr>
          <w:color w:val="000000"/>
          <w:sz w:val="21"/>
          <w:szCs w:val="21"/>
        </w:rPr>
        <w:br/>
        <w:t>问题总会解决的。</w:t>
      </w:r>
      <w:r w:rsidRPr="00AB4FD5">
        <w:rPr>
          <w:color w:val="000000"/>
          <w:sz w:val="21"/>
          <w:szCs w:val="21"/>
        </w:rPr>
        <w:br/>
        <w:t>We can work it out. </w:t>
      </w:r>
      <w:r w:rsidRPr="00AB4FD5">
        <w:rPr>
          <w:color w:val="000000"/>
          <w:sz w:val="21"/>
          <w:szCs w:val="21"/>
        </w:rPr>
        <w:br/>
        <w:t>我首先想到的是我妻子。</w:t>
      </w:r>
      <w:r w:rsidRPr="00AB4FD5">
        <w:rPr>
          <w:color w:val="000000"/>
          <w:sz w:val="21"/>
          <w:szCs w:val="21"/>
        </w:rPr>
        <w:br/>
        <w:t>I think of my wife first.</w:t>
      </w:r>
      <w:r w:rsidRPr="00AB4FD5">
        <w:rPr>
          <w:color w:val="000000"/>
          <w:sz w:val="21"/>
          <w:szCs w:val="21"/>
        </w:rPr>
        <w:br/>
        <w:t>My wife is very important to me.</w:t>
      </w:r>
      <w:r w:rsidRPr="00AB4FD5">
        <w:rPr>
          <w:color w:val="000000"/>
          <w:sz w:val="21"/>
          <w:szCs w:val="21"/>
        </w:rPr>
        <w:br/>
        <w:t>I'm very close to my wife. </w:t>
      </w:r>
      <w:r w:rsidRPr="00AB4FD5">
        <w:rPr>
          <w:color w:val="000000"/>
          <w:sz w:val="21"/>
          <w:szCs w:val="21"/>
        </w:rPr>
        <w:br/>
        <w:t>我们夫妻从不吵架。</w:t>
      </w:r>
      <w:r w:rsidRPr="00AB4FD5">
        <w:rPr>
          <w:color w:val="000000"/>
          <w:sz w:val="21"/>
          <w:szCs w:val="21"/>
        </w:rPr>
        <w:br/>
        <w:t>We (as a husband and a wife) don't have any fights. </w:t>
      </w:r>
      <w:r w:rsidRPr="00AB4FD5">
        <w:rPr>
          <w:color w:val="000000"/>
          <w:sz w:val="21"/>
          <w:szCs w:val="21"/>
        </w:rPr>
        <w:br/>
      </w:r>
      <w:r w:rsidRPr="00AB4FD5">
        <w:rPr>
          <w:color w:val="000000"/>
          <w:sz w:val="21"/>
          <w:szCs w:val="21"/>
        </w:rPr>
        <w:t>拖家带口的人。 </w:t>
      </w:r>
      <w:r w:rsidRPr="00AB4FD5">
        <w:rPr>
          <w:color w:val="000000"/>
          <w:sz w:val="21"/>
          <w:szCs w:val="21"/>
        </w:rPr>
        <w:br/>
        <w:t>Family man.</w:t>
      </w:r>
      <w:r w:rsidRPr="00AB4FD5">
        <w:rPr>
          <w:color w:val="000000"/>
          <w:sz w:val="21"/>
          <w:szCs w:val="21"/>
        </w:rPr>
        <w:br/>
      </w:r>
      <w:r w:rsidRPr="00AB4FD5">
        <w:rPr>
          <w:color w:val="000000"/>
          <w:sz w:val="21"/>
          <w:szCs w:val="21"/>
        </w:rPr>
        <w:br/>
        <w:t>●离婚</w:t>
      </w:r>
      <w:r w:rsidRPr="00AB4FD5">
        <w:rPr>
          <w:color w:val="000000"/>
          <w:sz w:val="21"/>
          <w:szCs w:val="21"/>
        </w:rPr>
        <w:br/>
        <w:t>我们经常吵架。</w:t>
      </w:r>
      <w:r w:rsidRPr="00AB4FD5">
        <w:rPr>
          <w:color w:val="000000"/>
          <w:sz w:val="21"/>
          <w:szCs w:val="21"/>
        </w:rPr>
        <w:br/>
        <w:t>We fight a lot.</w:t>
      </w:r>
      <w:r w:rsidRPr="00AB4FD5">
        <w:rPr>
          <w:color w:val="000000"/>
          <w:sz w:val="21"/>
          <w:szCs w:val="21"/>
        </w:rPr>
        <w:br/>
        <w:t>Do you two fight? (你们吵架吗?)</w:t>
      </w:r>
      <w:r w:rsidRPr="00AB4FD5">
        <w:rPr>
          <w:color w:val="000000"/>
          <w:sz w:val="21"/>
          <w:szCs w:val="21"/>
        </w:rPr>
        <w:br/>
        <w:t>Yes, we fight a lot. (嗯，我们常吵架。) </w:t>
      </w:r>
      <w:r w:rsidRPr="00AB4FD5">
        <w:rPr>
          <w:color w:val="000000"/>
          <w:sz w:val="21"/>
          <w:szCs w:val="21"/>
        </w:rPr>
        <w:br/>
        <w:t>我不再爱我的妻子了。</w:t>
      </w:r>
      <w:r w:rsidRPr="00AB4FD5">
        <w:rPr>
          <w:color w:val="000000"/>
          <w:sz w:val="21"/>
          <w:szCs w:val="21"/>
        </w:rPr>
        <w:br/>
        <w:t>I don't love my wife any more.</w:t>
      </w:r>
      <w:r w:rsidRPr="00AB4FD5">
        <w:rPr>
          <w:color w:val="000000"/>
          <w:sz w:val="21"/>
          <w:szCs w:val="21"/>
        </w:rPr>
        <w:br/>
        <w:t>我老婆有外遇。</w:t>
      </w:r>
      <w:r w:rsidRPr="00AB4FD5">
        <w:rPr>
          <w:color w:val="000000"/>
          <w:sz w:val="21"/>
          <w:szCs w:val="21"/>
        </w:rPr>
        <w:br/>
        <w:t>My wife's cheating on me. *cheat on...“在男女关系上表现的不忠”。</w:t>
      </w:r>
      <w:r w:rsidRPr="00AB4FD5">
        <w:rPr>
          <w:color w:val="000000"/>
          <w:sz w:val="21"/>
          <w:szCs w:val="21"/>
        </w:rPr>
        <w:br/>
        <w:t>My wife's a two-timer.</w:t>
      </w:r>
      <w:r w:rsidRPr="00AB4FD5">
        <w:rPr>
          <w:color w:val="000000"/>
          <w:sz w:val="21"/>
          <w:szCs w:val="21"/>
        </w:rPr>
        <w:br/>
        <w:t>My wife's secretly dating someone else.</w:t>
      </w:r>
      <w:r w:rsidRPr="00AB4FD5">
        <w:rPr>
          <w:color w:val="000000"/>
          <w:sz w:val="21"/>
          <w:szCs w:val="21"/>
        </w:rPr>
        <w:br/>
        <w:t>My wife's having an affair. </w:t>
      </w:r>
      <w:r w:rsidRPr="00AB4FD5">
        <w:rPr>
          <w:color w:val="000000"/>
          <w:sz w:val="21"/>
          <w:szCs w:val="21"/>
        </w:rPr>
        <w:br/>
        <w:t>我们感情不和。 </w:t>
      </w:r>
      <w:r w:rsidRPr="00AB4FD5">
        <w:rPr>
          <w:color w:val="000000"/>
          <w:sz w:val="21"/>
          <w:szCs w:val="21"/>
        </w:rPr>
        <w:br/>
        <w:t>We had a falling-out. *falling-out“感情不和”、“失和”。</w:t>
      </w:r>
      <w:r w:rsidRPr="00AB4FD5">
        <w:rPr>
          <w:color w:val="000000"/>
          <w:sz w:val="21"/>
          <w:szCs w:val="21"/>
        </w:rPr>
        <w:br/>
        <w:t>We had a big disagreement. (我们之间意见分歧很大。)</w:t>
      </w:r>
      <w:r w:rsidRPr="00AB4FD5">
        <w:rPr>
          <w:color w:val="000000"/>
          <w:sz w:val="21"/>
          <w:szCs w:val="21"/>
        </w:rPr>
        <w:br/>
        <w:t>We don't get along anymore. (我们再也不能在一起了。)</w:t>
      </w:r>
      <w:r w:rsidRPr="00AB4FD5">
        <w:rPr>
          <w:color w:val="000000"/>
          <w:sz w:val="21"/>
          <w:szCs w:val="21"/>
        </w:rPr>
        <w:br/>
        <w:t>我已经改变心意了。 </w:t>
      </w:r>
      <w:r w:rsidRPr="00AB4FD5">
        <w:rPr>
          <w:color w:val="000000"/>
          <w:sz w:val="21"/>
          <w:szCs w:val="21"/>
        </w:rPr>
        <w:br/>
        <w:t>I've changed my mind.</w:t>
      </w:r>
      <w:r w:rsidRPr="00AB4FD5">
        <w:rPr>
          <w:color w:val="000000"/>
          <w:sz w:val="21"/>
          <w:szCs w:val="21"/>
        </w:rPr>
        <w:br/>
        <w:t>I've reconsidered. (我想重新考虑。)</w:t>
      </w:r>
      <w:r w:rsidRPr="00AB4FD5">
        <w:rPr>
          <w:color w:val="000000"/>
          <w:sz w:val="21"/>
          <w:szCs w:val="21"/>
        </w:rPr>
        <w:br/>
        <w:t>你变了。 </w:t>
      </w:r>
      <w:r w:rsidRPr="00AB4FD5">
        <w:rPr>
          <w:color w:val="000000"/>
          <w:sz w:val="21"/>
          <w:szCs w:val="21"/>
        </w:rPr>
        <w:br/>
        <w:t>You have changed.</w:t>
      </w:r>
      <w:r w:rsidRPr="00AB4FD5">
        <w:rPr>
          <w:color w:val="000000"/>
          <w:sz w:val="21"/>
          <w:szCs w:val="21"/>
        </w:rPr>
        <w:br/>
        <w:t>You're not the same as before. (你和以前不一样了。) </w:t>
      </w:r>
      <w:r w:rsidRPr="00AB4FD5">
        <w:rPr>
          <w:color w:val="000000"/>
          <w:sz w:val="21"/>
          <w:szCs w:val="21"/>
        </w:rPr>
        <w:br/>
        <w:t>你现在是不是和谁交往呢? </w:t>
      </w:r>
      <w:r w:rsidRPr="00AB4FD5">
        <w:rPr>
          <w:color w:val="000000"/>
          <w:sz w:val="21"/>
          <w:szCs w:val="21"/>
        </w:rPr>
        <w:br/>
        <w:t>Are you seeing someone now?</w:t>
      </w:r>
      <w:r w:rsidRPr="00AB4FD5">
        <w:rPr>
          <w:color w:val="000000"/>
          <w:sz w:val="21"/>
          <w:szCs w:val="21"/>
        </w:rPr>
        <w:br/>
        <w:t>Are you seeing someone now? (你现在是不是和谁交往呢?)</w:t>
      </w:r>
      <w:r w:rsidRPr="00AB4FD5">
        <w:rPr>
          <w:color w:val="000000"/>
          <w:sz w:val="21"/>
          <w:szCs w:val="21"/>
        </w:rPr>
        <w:br/>
        <w:t>Actually, no. (没有，谁也没有。) </w:t>
      </w:r>
      <w:r w:rsidRPr="00AB4FD5">
        <w:rPr>
          <w:color w:val="000000"/>
          <w:sz w:val="21"/>
          <w:szCs w:val="21"/>
        </w:rPr>
        <w:br/>
        <w:t>我和妻子没什么共同语言。 </w:t>
      </w:r>
      <w:r w:rsidRPr="00AB4FD5">
        <w:rPr>
          <w:color w:val="000000"/>
          <w:sz w:val="21"/>
          <w:szCs w:val="21"/>
        </w:rPr>
        <w:br/>
        <w:t>I don't see eye to eye with my wife. *see eye to eye with...“和……意见一致”。</w:t>
      </w:r>
      <w:r w:rsidRPr="00AB4FD5">
        <w:rPr>
          <w:color w:val="000000"/>
          <w:sz w:val="21"/>
          <w:szCs w:val="21"/>
        </w:rPr>
        <w:br/>
        <w:t>How's married life? (婚后生活怎么样?)</w:t>
      </w:r>
      <w:r w:rsidRPr="00AB4FD5">
        <w:rPr>
          <w:color w:val="000000"/>
          <w:sz w:val="21"/>
          <w:szCs w:val="21"/>
        </w:rPr>
        <w:br/>
        <w:t>I don't see eye to eye with my wife. (我和妻子没什么共同语言。) </w:t>
      </w:r>
      <w:r w:rsidRPr="00AB4FD5">
        <w:rPr>
          <w:color w:val="000000"/>
          <w:sz w:val="21"/>
          <w:szCs w:val="21"/>
        </w:rPr>
        <w:br/>
        <w:t>我们俩合不来了。</w:t>
      </w:r>
      <w:r w:rsidRPr="00AB4FD5">
        <w:rPr>
          <w:color w:val="000000"/>
          <w:sz w:val="21"/>
          <w:szCs w:val="21"/>
        </w:rPr>
        <w:br/>
        <w:t>We just don't get along. </w:t>
      </w:r>
      <w:r w:rsidRPr="00AB4FD5">
        <w:rPr>
          <w:color w:val="000000"/>
          <w:sz w:val="21"/>
          <w:szCs w:val="21"/>
        </w:rPr>
        <w:br/>
        <w:t>我想我很了解你。</w:t>
      </w:r>
      <w:r w:rsidRPr="00AB4FD5">
        <w:rPr>
          <w:color w:val="000000"/>
          <w:sz w:val="21"/>
          <w:szCs w:val="21"/>
        </w:rPr>
        <w:br/>
        <w:t>I thought I knew you. </w:t>
      </w:r>
      <w:r w:rsidRPr="00AB4FD5">
        <w:rPr>
          <w:color w:val="000000"/>
          <w:sz w:val="21"/>
          <w:szCs w:val="21"/>
        </w:rPr>
        <w:br/>
      </w:r>
      <w:r w:rsidRPr="00AB4FD5">
        <w:rPr>
          <w:color w:val="000000"/>
          <w:sz w:val="21"/>
          <w:szCs w:val="21"/>
        </w:rPr>
        <w:lastRenderedPageBreak/>
        <w:t>我和我的秘书有了婚外情。</w:t>
      </w:r>
      <w:r w:rsidRPr="00AB4FD5">
        <w:rPr>
          <w:color w:val="000000"/>
          <w:sz w:val="21"/>
          <w:szCs w:val="21"/>
        </w:rPr>
        <w:br/>
        <w:t>I had an affair with my secretary. </w:t>
      </w:r>
      <w:r w:rsidRPr="00AB4FD5">
        <w:rPr>
          <w:color w:val="000000"/>
          <w:sz w:val="21"/>
          <w:szCs w:val="21"/>
        </w:rPr>
        <w:br/>
        <w:t>和你在一起没意思。</w:t>
      </w:r>
      <w:r w:rsidRPr="00AB4FD5">
        <w:rPr>
          <w:color w:val="000000"/>
          <w:sz w:val="21"/>
          <w:szCs w:val="21"/>
        </w:rPr>
        <w:br/>
        <w:t>I don't enjoy being with you.</w:t>
      </w:r>
      <w:r w:rsidRPr="00AB4FD5">
        <w:rPr>
          <w:color w:val="000000"/>
          <w:sz w:val="21"/>
          <w:szCs w:val="21"/>
        </w:rPr>
        <w:br/>
        <w:t>We don't have any fun anymore. </w:t>
      </w:r>
      <w:r w:rsidRPr="00AB4FD5">
        <w:rPr>
          <w:color w:val="000000"/>
          <w:sz w:val="21"/>
          <w:szCs w:val="21"/>
        </w:rPr>
        <w:br/>
        <w:t>我们离婚吧。</w:t>
      </w:r>
      <w:r w:rsidRPr="00AB4FD5">
        <w:rPr>
          <w:color w:val="000000"/>
          <w:sz w:val="21"/>
          <w:szCs w:val="21"/>
        </w:rPr>
        <w:br/>
        <w:t>Let's get divorced. *divorce“离婚”。</w:t>
      </w:r>
      <w:r w:rsidRPr="00AB4FD5">
        <w:rPr>
          <w:color w:val="000000"/>
          <w:sz w:val="21"/>
          <w:szCs w:val="21"/>
        </w:rPr>
        <w:br/>
        <w:t>I don't love you anymore. (我不再爱你了。)</w:t>
      </w:r>
      <w:r w:rsidRPr="00AB4FD5">
        <w:rPr>
          <w:color w:val="000000"/>
          <w:sz w:val="21"/>
          <w:szCs w:val="21"/>
        </w:rPr>
        <w:br/>
        <w:t>Let's get divorced. (我们离婚吧。) </w:t>
      </w:r>
      <w:r w:rsidRPr="00AB4FD5">
        <w:rPr>
          <w:color w:val="000000"/>
          <w:sz w:val="21"/>
          <w:szCs w:val="21"/>
        </w:rPr>
        <w:br/>
        <w:t>现在我和我妻子分居了。</w:t>
      </w:r>
      <w:r w:rsidRPr="00AB4FD5">
        <w:rPr>
          <w:color w:val="000000"/>
          <w:sz w:val="21"/>
          <w:szCs w:val="21"/>
        </w:rPr>
        <w:br/>
        <w:t>I'm separated from my wife. *separate“夫妻分居”。</w:t>
      </w:r>
      <w:r w:rsidRPr="00AB4FD5">
        <w:rPr>
          <w:color w:val="000000"/>
          <w:sz w:val="21"/>
          <w:szCs w:val="21"/>
        </w:rPr>
        <w:br/>
        <w:t>We are living separately now. </w:t>
      </w:r>
      <w:r w:rsidRPr="00AB4FD5">
        <w:rPr>
          <w:color w:val="000000"/>
          <w:sz w:val="21"/>
          <w:szCs w:val="21"/>
        </w:rPr>
        <w:br/>
        <w:t>我不能失去你。</w:t>
      </w:r>
      <w:r w:rsidRPr="00AB4FD5">
        <w:rPr>
          <w:color w:val="000000"/>
          <w:sz w:val="21"/>
          <w:szCs w:val="21"/>
        </w:rPr>
        <w:br/>
        <w:t>I can't get over losing you. *get over“(从疾病、痛苦中)恢复，重新站起”。</w:t>
      </w:r>
      <w:r w:rsidRPr="00AB4FD5">
        <w:rPr>
          <w:color w:val="000000"/>
          <w:sz w:val="21"/>
          <w:szCs w:val="21"/>
        </w:rPr>
        <w:br/>
        <w:t>I can't recover from breaking up with you. (我无法接受和你的分手。)</w:t>
      </w:r>
      <w:r w:rsidRPr="00AB4FD5">
        <w:rPr>
          <w:color w:val="000000"/>
          <w:sz w:val="21"/>
          <w:szCs w:val="21"/>
        </w:rPr>
        <w:br/>
        <w:t>I can't forget you. (我无法忘记你。) </w:t>
      </w:r>
      <w:r w:rsidRPr="00AB4FD5">
        <w:rPr>
          <w:color w:val="000000"/>
          <w:sz w:val="21"/>
          <w:szCs w:val="21"/>
        </w:rPr>
        <w:br/>
        <w:t>和你分手是我最大的痛苦。</w:t>
      </w:r>
      <w:r w:rsidRPr="00AB4FD5">
        <w:rPr>
          <w:color w:val="000000"/>
          <w:sz w:val="21"/>
          <w:szCs w:val="21"/>
        </w:rPr>
        <w:br/>
        <w:t>Breaking up is hard to do. *break up“朋友、夫妻间的分手”。</w:t>
      </w:r>
      <w:r w:rsidRPr="00AB4FD5">
        <w:rPr>
          <w:color w:val="000000"/>
          <w:sz w:val="21"/>
          <w:szCs w:val="21"/>
        </w:rPr>
        <w:br/>
        <w:t>make up (和好，言归于好) </w:t>
      </w:r>
      <w:r w:rsidRPr="00AB4FD5">
        <w:rPr>
          <w:color w:val="000000"/>
          <w:sz w:val="21"/>
          <w:szCs w:val="21"/>
        </w:rPr>
        <w:br/>
        <w:t>请不要伤我的心。</w:t>
      </w:r>
      <w:r w:rsidRPr="00AB4FD5">
        <w:rPr>
          <w:color w:val="000000"/>
          <w:sz w:val="21"/>
          <w:szCs w:val="21"/>
        </w:rPr>
        <w:br/>
        <w:t>Don't break my heart. *break one's heart“使……万分痛苦，让对方因失恋而痛苦”。</w:t>
      </w:r>
      <w:r w:rsidRPr="00AB4FD5">
        <w:rPr>
          <w:color w:val="000000"/>
          <w:sz w:val="21"/>
          <w:szCs w:val="21"/>
        </w:rPr>
        <w:br/>
        <w:t>I want to break up. (我想和你分手。)</w:t>
      </w:r>
      <w:r w:rsidRPr="00AB4FD5">
        <w:rPr>
          <w:color w:val="000000"/>
          <w:sz w:val="21"/>
          <w:szCs w:val="21"/>
        </w:rPr>
        <w:br/>
        <w:t>Don't break my heart. (请不要伤我的心。)</w:t>
      </w:r>
      <w:r w:rsidRPr="00AB4FD5">
        <w:rPr>
          <w:color w:val="000000"/>
          <w:sz w:val="21"/>
          <w:szCs w:val="21"/>
        </w:rPr>
        <w:br/>
        <w:t>Don't make me sad. </w:t>
      </w:r>
      <w:r w:rsidRPr="00AB4FD5">
        <w:rPr>
          <w:color w:val="000000"/>
          <w:sz w:val="21"/>
          <w:szCs w:val="21"/>
        </w:rPr>
        <w:br/>
        <w:t>我们争论了好几个小时。</w:t>
      </w:r>
      <w:r w:rsidRPr="00AB4FD5">
        <w:rPr>
          <w:color w:val="000000"/>
          <w:sz w:val="21"/>
          <w:szCs w:val="21"/>
        </w:rPr>
        <w:br/>
        <w:t>We argued for hours. *argue“是用理论来说服对方”或“各自坚持自己的主张而争论不休“。</w:t>
      </w:r>
    </w:p>
    <w:p w:rsidR="007E730F" w:rsidRPr="00AB4FD5" w:rsidRDefault="007E730F" w:rsidP="007E730F">
      <w:pPr>
        <w:pStyle w:val="Heading1"/>
        <w:spacing w:before="120" w:after="120"/>
        <w:rPr>
          <w:rFonts w:ascii="SimSun" w:hAnsi="SimSun"/>
          <w:color w:val="000000"/>
          <w:sz w:val="24"/>
          <w:szCs w:val="21"/>
        </w:rPr>
      </w:pPr>
      <w:bookmarkStart w:id="5" w:name="_Toc7167138"/>
      <w:r w:rsidRPr="00AB4FD5">
        <w:rPr>
          <w:rFonts w:ascii="SimSun" w:hAnsi="SimSun" w:hint="eastAsia"/>
          <w:color w:val="000000"/>
          <w:sz w:val="24"/>
          <w:szCs w:val="21"/>
        </w:rPr>
        <w:t>[口语8000句-5]在工作单位</w:t>
      </w:r>
      <w:bookmarkEnd w:id="5"/>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在工作单位</w:t>
      </w:r>
      <w:r w:rsidRPr="00AB4FD5">
        <w:rPr>
          <w:rFonts w:ascii="SimSun" w:hAnsi="SimSun"/>
          <w:color w:val="000000"/>
          <w:szCs w:val="21"/>
        </w:rPr>
        <w:br/>
      </w:r>
      <w:r w:rsidRPr="00AB4FD5">
        <w:rPr>
          <w:rFonts w:ascii="SimSun" w:hAnsi="SimSun"/>
          <w:color w:val="000000"/>
          <w:szCs w:val="21"/>
        </w:rPr>
        <w:br/>
        <w:t>●在办公室</w:t>
      </w:r>
      <w:r w:rsidRPr="00AB4FD5">
        <w:rPr>
          <w:rFonts w:ascii="SimSun" w:hAnsi="SimSun"/>
          <w:color w:val="000000"/>
          <w:szCs w:val="21"/>
        </w:rPr>
        <w:br/>
        <w:t>赶上了! </w:t>
      </w:r>
      <w:r w:rsidRPr="00AB4FD5">
        <w:rPr>
          <w:rFonts w:ascii="SimSun" w:hAnsi="SimSun"/>
          <w:color w:val="000000"/>
          <w:szCs w:val="21"/>
        </w:rPr>
        <w:br/>
        <w:t>I made it! *可以用于上班、上学和坐车时的情况。</w:t>
      </w:r>
      <w:r w:rsidRPr="00AB4FD5">
        <w:rPr>
          <w:rFonts w:ascii="SimSun" w:hAnsi="SimSun"/>
          <w:color w:val="000000"/>
          <w:szCs w:val="21"/>
        </w:rPr>
        <w:br/>
        <w:t>I made it! (我赶上了!)</w:t>
      </w:r>
      <w:r w:rsidRPr="00AB4FD5">
        <w:rPr>
          <w:rFonts w:ascii="SimSun" w:hAnsi="SimSun"/>
          <w:color w:val="000000"/>
          <w:szCs w:val="21"/>
        </w:rPr>
        <w:br/>
        <w:t>Not quite. (那可未必。)</w:t>
      </w:r>
      <w:r w:rsidRPr="00AB4FD5">
        <w:rPr>
          <w:rFonts w:ascii="SimSun" w:hAnsi="SimSun"/>
          <w:color w:val="000000"/>
          <w:szCs w:val="21"/>
        </w:rPr>
        <w:br/>
        <w:t>I'm on time!</w:t>
      </w:r>
      <w:r w:rsidRPr="00AB4FD5">
        <w:rPr>
          <w:rFonts w:ascii="SimSun" w:hAnsi="SimSun"/>
          <w:color w:val="000000"/>
          <w:szCs w:val="21"/>
        </w:rPr>
        <w:br/>
        <w:t>I arrived on time! (正点到达。) </w:t>
      </w:r>
      <w:r w:rsidRPr="00AB4FD5">
        <w:rPr>
          <w:rFonts w:ascii="SimSun" w:hAnsi="SimSun"/>
          <w:color w:val="000000"/>
          <w:szCs w:val="21"/>
        </w:rPr>
        <w:br/>
        <w:t>要严格遵守时间。</w:t>
      </w:r>
      <w:r w:rsidRPr="00AB4FD5">
        <w:rPr>
          <w:rFonts w:ascii="SimSun" w:hAnsi="SimSun"/>
          <w:color w:val="000000"/>
          <w:szCs w:val="21"/>
        </w:rPr>
        <w:br/>
      </w:r>
      <w:r w:rsidRPr="00AB4FD5">
        <w:rPr>
          <w:rFonts w:ascii="SimSun" w:hAnsi="SimSun"/>
          <w:color w:val="000000"/>
          <w:szCs w:val="21"/>
        </w:rPr>
        <w:t>Be punctual!</w:t>
      </w:r>
      <w:r w:rsidRPr="00AB4FD5">
        <w:rPr>
          <w:rFonts w:ascii="SimSun" w:hAnsi="SimSun"/>
          <w:color w:val="000000"/>
          <w:szCs w:val="21"/>
        </w:rPr>
        <w:br/>
        <w:t>Be punctual! (要严格遵守时间。)</w:t>
      </w:r>
      <w:r w:rsidRPr="00AB4FD5">
        <w:rPr>
          <w:rFonts w:ascii="SimSun" w:hAnsi="SimSun"/>
          <w:color w:val="000000"/>
          <w:szCs w:val="21"/>
        </w:rPr>
        <w:br/>
        <w:t>Yes, sir.(是，知道了。) </w:t>
      </w:r>
      <w:r w:rsidRPr="00AB4FD5">
        <w:rPr>
          <w:rFonts w:ascii="SimSun" w:hAnsi="SimSun"/>
          <w:color w:val="000000"/>
          <w:szCs w:val="21"/>
        </w:rPr>
        <w:br/>
        <w:t>你又迟到了。 </w:t>
      </w:r>
      <w:r w:rsidRPr="00AB4FD5">
        <w:rPr>
          <w:rFonts w:ascii="SimSun" w:hAnsi="SimSun"/>
          <w:color w:val="000000"/>
          <w:szCs w:val="21"/>
        </w:rPr>
        <w:br/>
        <w:t>You are late again. </w:t>
      </w:r>
      <w:r w:rsidRPr="00AB4FD5">
        <w:rPr>
          <w:rFonts w:ascii="SimSun" w:hAnsi="SimSun"/>
          <w:color w:val="000000"/>
          <w:szCs w:val="21"/>
        </w:rPr>
        <w:br/>
        <w:t>我只迟到了5分钟。 </w:t>
      </w:r>
      <w:r w:rsidRPr="00AB4FD5">
        <w:rPr>
          <w:rFonts w:ascii="SimSun" w:hAnsi="SimSun"/>
          <w:color w:val="000000"/>
          <w:szCs w:val="21"/>
        </w:rPr>
        <w:br/>
        <w:t>I was only late by five minutes.</w:t>
      </w:r>
      <w:r w:rsidRPr="00AB4FD5">
        <w:rPr>
          <w:rFonts w:ascii="SimSun" w:hAnsi="SimSun"/>
          <w:color w:val="000000"/>
          <w:szCs w:val="21"/>
        </w:rPr>
        <w:br/>
        <w:t>I was only five minutes late.</w:t>
      </w:r>
      <w:r w:rsidRPr="00AB4FD5">
        <w:rPr>
          <w:rFonts w:ascii="SimSun" w:hAnsi="SimSun"/>
          <w:color w:val="000000"/>
          <w:szCs w:val="21"/>
        </w:rPr>
        <w:br/>
        <w:t>打出勤卡了吗? </w:t>
      </w:r>
      <w:r w:rsidRPr="00AB4FD5">
        <w:rPr>
          <w:rFonts w:ascii="SimSun" w:hAnsi="SimSun"/>
          <w:color w:val="000000"/>
          <w:szCs w:val="21"/>
        </w:rPr>
        <w:br/>
        <w:t>Did you punch in? *上班时。</w:t>
      </w:r>
      <w:r w:rsidRPr="00AB4FD5">
        <w:rPr>
          <w:rFonts w:ascii="SimSun" w:hAnsi="SimSun"/>
          <w:color w:val="000000"/>
          <w:szCs w:val="21"/>
        </w:rPr>
        <w:br/>
        <w:t>Did you punch out? *下班时。</w:t>
      </w:r>
      <w:r w:rsidRPr="00AB4FD5">
        <w:rPr>
          <w:rFonts w:ascii="SimSun" w:hAnsi="SimSun"/>
          <w:color w:val="000000"/>
          <w:szCs w:val="21"/>
        </w:rPr>
        <w:br/>
        <w:t>让我看看我的日程安排。</w:t>
      </w:r>
      <w:r w:rsidRPr="00AB4FD5">
        <w:rPr>
          <w:rFonts w:ascii="SimSun" w:hAnsi="SimSun"/>
          <w:color w:val="000000"/>
          <w:szCs w:val="21"/>
        </w:rPr>
        <w:br/>
        <w:t>Let me check my schedule.</w:t>
      </w:r>
      <w:r w:rsidRPr="00AB4FD5">
        <w:rPr>
          <w:rFonts w:ascii="SimSun" w:hAnsi="SimSun"/>
          <w:color w:val="000000"/>
          <w:szCs w:val="21"/>
        </w:rPr>
        <w:br/>
        <w:t>Can we meet on Tuesday? (星期二我们可以见面吗?)</w:t>
      </w:r>
      <w:r w:rsidRPr="00AB4FD5">
        <w:rPr>
          <w:rFonts w:ascii="SimSun" w:hAnsi="SimSun"/>
          <w:color w:val="000000"/>
          <w:szCs w:val="21"/>
        </w:rPr>
        <w:br/>
        <w:t>Let me check my schedule. (让我看看我的日程安排。)</w:t>
      </w:r>
      <w:r w:rsidRPr="00AB4FD5">
        <w:rPr>
          <w:rFonts w:ascii="SimSun" w:hAnsi="SimSun"/>
          <w:color w:val="000000"/>
          <w:szCs w:val="21"/>
        </w:rPr>
        <w:br/>
        <w:t>Let me look over my schedule.</w:t>
      </w:r>
      <w:r w:rsidRPr="00AB4FD5">
        <w:rPr>
          <w:rFonts w:ascii="SimSun" w:hAnsi="SimSun"/>
          <w:color w:val="000000"/>
          <w:szCs w:val="21"/>
        </w:rPr>
        <w:br/>
        <w:t>Let me confirm my schedule. </w:t>
      </w:r>
      <w:r w:rsidRPr="00AB4FD5">
        <w:rPr>
          <w:rFonts w:ascii="SimSun" w:hAnsi="SimSun"/>
          <w:color w:val="000000"/>
          <w:szCs w:val="21"/>
        </w:rPr>
        <w:br/>
        <w:t>我有好多事要干。</w:t>
      </w:r>
      <w:r w:rsidRPr="00AB4FD5">
        <w:rPr>
          <w:rFonts w:ascii="SimSun" w:hAnsi="SimSun"/>
          <w:color w:val="000000"/>
          <w:szCs w:val="21"/>
        </w:rPr>
        <w:br/>
        <w:t>I've got so much to do.</w:t>
      </w:r>
      <w:r w:rsidRPr="00AB4FD5">
        <w:rPr>
          <w:rFonts w:ascii="SimSun" w:hAnsi="SimSun"/>
          <w:color w:val="000000"/>
          <w:szCs w:val="21"/>
        </w:rPr>
        <w:br/>
        <w:t>I've got so much to do. (我有好多事要干。)</w:t>
      </w:r>
      <w:r w:rsidRPr="00AB4FD5">
        <w:rPr>
          <w:rFonts w:ascii="SimSun" w:hAnsi="SimSun"/>
          <w:color w:val="000000"/>
          <w:szCs w:val="21"/>
        </w:rPr>
        <w:br/>
        <w:t>Don't worry. You can do it. (不用担心，你完全能干好!)</w:t>
      </w:r>
      <w:r w:rsidRPr="00AB4FD5">
        <w:rPr>
          <w:rFonts w:ascii="SimSun" w:hAnsi="SimSun"/>
          <w:color w:val="000000"/>
          <w:szCs w:val="21"/>
        </w:rPr>
        <w:br/>
        <w:t>I have so much to do.</w:t>
      </w:r>
      <w:r w:rsidRPr="00AB4FD5">
        <w:rPr>
          <w:rFonts w:ascii="SimSun" w:hAnsi="SimSun"/>
          <w:color w:val="000000"/>
          <w:szCs w:val="21"/>
        </w:rPr>
        <w:br/>
        <w:t>I have many things to do.</w:t>
      </w:r>
      <w:r w:rsidRPr="00AB4FD5">
        <w:rPr>
          <w:rFonts w:ascii="SimSun" w:hAnsi="SimSun"/>
          <w:color w:val="000000"/>
          <w:szCs w:val="21"/>
        </w:rPr>
        <w:br/>
        <w:t>I'm extremely busy. (我非常忙。)</w:t>
      </w:r>
      <w:r w:rsidRPr="00AB4FD5">
        <w:rPr>
          <w:rFonts w:ascii="SimSun" w:hAnsi="SimSun"/>
          <w:color w:val="000000"/>
          <w:szCs w:val="21"/>
        </w:rPr>
        <w:br/>
        <w:t>我的时间安排很紧。 </w:t>
      </w:r>
      <w:r w:rsidRPr="00AB4FD5">
        <w:rPr>
          <w:rFonts w:ascii="SimSun" w:hAnsi="SimSun"/>
          <w:color w:val="000000"/>
          <w:szCs w:val="21"/>
        </w:rPr>
        <w:br/>
        <w:t>I'm pressed for time. </w:t>
      </w:r>
      <w:r w:rsidRPr="00AB4FD5">
        <w:rPr>
          <w:rFonts w:ascii="SimSun" w:hAnsi="SimSun"/>
          <w:color w:val="000000"/>
          <w:szCs w:val="21"/>
        </w:rPr>
        <w:br/>
        <w:t>我是个普通的公司职员。</w:t>
      </w:r>
      <w:r w:rsidRPr="00AB4FD5">
        <w:rPr>
          <w:rFonts w:ascii="SimSun" w:hAnsi="SimSun"/>
          <w:color w:val="000000"/>
          <w:szCs w:val="21"/>
        </w:rPr>
        <w:br/>
        <w:t>I'm an ordinary office worker. *ordinary“平凡，普通”。“男职员”、“女职员”均用an office worker表示。</w:t>
      </w:r>
      <w:r w:rsidRPr="00AB4FD5">
        <w:rPr>
          <w:rFonts w:ascii="SimSun" w:hAnsi="SimSun"/>
          <w:color w:val="000000"/>
          <w:szCs w:val="21"/>
        </w:rPr>
        <w:br/>
        <w:t>I do office work. (我是个公司职员。)</w:t>
      </w:r>
      <w:r w:rsidRPr="00AB4FD5">
        <w:rPr>
          <w:rFonts w:ascii="SimSun" w:hAnsi="SimSun"/>
          <w:color w:val="000000"/>
          <w:szCs w:val="21"/>
        </w:rPr>
        <w:br/>
        <w:t>I'm a regular office worker. (我是个普通的公司职员。) </w:t>
      </w:r>
      <w:r w:rsidRPr="00AB4FD5">
        <w:rPr>
          <w:rFonts w:ascii="SimSun" w:hAnsi="SimSun"/>
          <w:color w:val="000000"/>
          <w:szCs w:val="21"/>
        </w:rPr>
        <w:br/>
        <w:t>这工作不太费事。</w:t>
      </w:r>
      <w:r w:rsidRPr="00AB4FD5">
        <w:rPr>
          <w:rFonts w:ascii="SimSun" w:hAnsi="SimSun"/>
          <w:color w:val="000000"/>
          <w:szCs w:val="21"/>
        </w:rPr>
        <w:br/>
        <w:t>The work doesn't need much effort.</w:t>
      </w:r>
      <w:r w:rsidRPr="00AB4FD5">
        <w:rPr>
          <w:rFonts w:ascii="SimSun" w:hAnsi="SimSun"/>
          <w:color w:val="000000"/>
          <w:szCs w:val="21"/>
        </w:rPr>
        <w:br/>
        <w:t>The work doesn't need much effort. (这工作不吃力。)</w:t>
      </w:r>
      <w:r w:rsidRPr="00AB4FD5">
        <w:rPr>
          <w:rFonts w:ascii="SimSun" w:hAnsi="SimSun"/>
          <w:color w:val="000000"/>
          <w:szCs w:val="21"/>
        </w:rPr>
        <w:br/>
        <w:t>Lucky you! (那你太幸运了。)</w:t>
      </w:r>
      <w:r w:rsidRPr="00AB4FD5">
        <w:rPr>
          <w:rFonts w:ascii="SimSun" w:hAnsi="SimSun"/>
          <w:color w:val="000000"/>
          <w:szCs w:val="21"/>
        </w:rPr>
        <w:br/>
        <w:t>It's an easy job. (这个工作不吃力。) </w:t>
      </w:r>
      <w:r w:rsidRPr="00AB4FD5">
        <w:rPr>
          <w:rFonts w:ascii="SimSun" w:hAnsi="SimSun"/>
          <w:color w:val="000000"/>
          <w:szCs w:val="21"/>
        </w:rPr>
        <w:br/>
        <w:t>干活别偷懒。</w:t>
      </w:r>
      <w:r w:rsidRPr="00AB4FD5">
        <w:rPr>
          <w:rFonts w:ascii="SimSun" w:hAnsi="SimSun"/>
          <w:color w:val="000000"/>
          <w:szCs w:val="21"/>
        </w:rPr>
        <w:br/>
        <w:t>Don't neglect your duties! *neglect“不认真对待工作，不履行义务，马马虎虎的态度”。Duty“义务”。</w:t>
      </w:r>
      <w:r w:rsidRPr="00AB4FD5">
        <w:rPr>
          <w:rFonts w:ascii="SimSun" w:hAnsi="SimSun"/>
          <w:color w:val="000000"/>
          <w:szCs w:val="21"/>
        </w:rPr>
        <w:br/>
        <w:t>Don't neglect your duties! (干活别偷懒。)</w:t>
      </w:r>
      <w:r w:rsidRPr="00AB4FD5">
        <w:rPr>
          <w:rFonts w:ascii="SimSun" w:hAnsi="SimSun"/>
          <w:color w:val="000000"/>
          <w:szCs w:val="21"/>
        </w:rPr>
        <w:br/>
        <w:t>Okay. I won't. (好的，绝不偷懒。) </w:t>
      </w:r>
      <w:r w:rsidRPr="00AB4FD5">
        <w:rPr>
          <w:rFonts w:ascii="SimSun" w:hAnsi="SimSun"/>
          <w:color w:val="000000"/>
          <w:szCs w:val="21"/>
        </w:rPr>
        <w:br/>
        <w:t>西区由我负责。</w:t>
      </w:r>
      <w:r w:rsidRPr="00AB4FD5">
        <w:rPr>
          <w:rFonts w:ascii="SimSun" w:hAnsi="SimSun"/>
          <w:color w:val="000000"/>
          <w:szCs w:val="21"/>
        </w:rPr>
        <w:br/>
      </w:r>
      <w:r w:rsidRPr="00AB4FD5">
        <w:rPr>
          <w:rFonts w:ascii="SimSun" w:hAnsi="SimSun"/>
          <w:color w:val="000000"/>
          <w:szCs w:val="21"/>
        </w:rPr>
        <w:lastRenderedPageBreak/>
        <w:t>I'm in charge of the west side.</w:t>
      </w:r>
      <w:r w:rsidRPr="00AB4FD5">
        <w:rPr>
          <w:rFonts w:ascii="SimSun" w:hAnsi="SimSun"/>
          <w:color w:val="000000"/>
          <w:szCs w:val="21"/>
        </w:rPr>
        <w:br/>
        <w:t>I take charge of the west side. (西区由我负责。)</w:t>
      </w:r>
      <w:r w:rsidRPr="00AB4FD5">
        <w:rPr>
          <w:rFonts w:ascii="SimSun" w:hAnsi="SimSun"/>
          <w:color w:val="000000"/>
          <w:szCs w:val="21"/>
        </w:rPr>
        <w:br/>
        <w:t>I'm responsible for the west side. </w:t>
      </w:r>
      <w:r w:rsidRPr="00AB4FD5">
        <w:rPr>
          <w:rFonts w:ascii="SimSun" w:hAnsi="SimSun"/>
          <w:color w:val="000000"/>
          <w:szCs w:val="21"/>
        </w:rPr>
        <w:br/>
        <w:t>我已经结束那项工作了。 </w:t>
      </w:r>
      <w:r w:rsidRPr="00AB4FD5">
        <w:rPr>
          <w:rFonts w:ascii="SimSun" w:hAnsi="SimSun"/>
          <w:color w:val="000000"/>
          <w:szCs w:val="21"/>
        </w:rPr>
        <w:br/>
        <w:t>I'm done with the work.</w:t>
      </w:r>
      <w:r w:rsidRPr="00AB4FD5">
        <w:rPr>
          <w:rFonts w:ascii="SimSun" w:hAnsi="SimSun"/>
          <w:color w:val="000000"/>
          <w:szCs w:val="21"/>
        </w:rPr>
        <w:br/>
        <w:t>I'm done with the work. (我已结束那项工作了。)</w:t>
      </w:r>
      <w:r w:rsidRPr="00AB4FD5">
        <w:rPr>
          <w:rFonts w:ascii="SimSun" w:hAnsi="SimSun"/>
          <w:color w:val="000000"/>
          <w:szCs w:val="21"/>
        </w:rPr>
        <w:br/>
        <w:t>Already? (已经结束了?)</w:t>
      </w:r>
      <w:r w:rsidRPr="00AB4FD5">
        <w:rPr>
          <w:rFonts w:ascii="SimSun" w:hAnsi="SimSun"/>
          <w:color w:val="000000"/>
          <w:szCs w:val="21"/>
        </w:rPr>
        <w:br/>
        <w:t>I'm finished with the work.</w:t>
      </w:r>
      <w:r w:rsidRPr="00AB4FD5">
        <w:rPr>
          <w:rFonts w:ascii="SimSun" w:hAnsi="SimSun"/>
          <w:color w:val="000000"/>
          <w:szCs w:val="21"/>
        </w:rPr>
        <w:br/>
        <w:t>I'm all done with the work. </w:t>
      </w:r>
      <w:r w:rsidRPr="00AB4FD5">
        <w:rPr>
          <w:rFonts w:ascii="SimSun" w:hAnsi="SimSun"/>
          <w:color w:val="000000"/>
          <w:szCs w:val="21"/>
        </w:rPr>
        <w:br/>
        <w:t>我还能工作好长时间呢。</w:t>
      </w:r>
      <w:r w:rsidRPr="00AB4FD5">
        <w:rPr>
          <w:rFonts w:ascii="SimSun" w:hAnsi="SimSun"/>
          <w:color w:val="000000"/>
          <w:szCs w:val="21"/>
        </w:rPr>
        <w:br/>
        <w:t>I can still work for a long time.</w:t>
      </w:r>
      <w:r w:rsidRPr="00AB4FD5">
        <w:rPr>
          <w:rFonts w:ascii="SimSun" w:hAnsi="SimSun"/>
          <w:color w:val="000000"/>
          <w:szCs w:val="21"/>
        </w:rPr>
        <w:br/>
        <w:t>I'll be able to work for many more years. (我还能工作好多年呢。)</w:t>
      </w:r>
      <w:r w:rsidRPr="00AB4FD5">
        <w:rPr>
          <w:rFonts w:ascii="SimSun" w:hAnsi="SimSun"/>
          <w:color w:val="000000"/>
          <w:szCs w:val="21"/>
        </w:rPr>
        <w:br/>
        <w:t>I still have many years of work. (我还可以干上好几年。) </w:t>
      </w:r>
      <w:r w:rsidRPr="00AB4FD5">
        <w:rPr>
          <w:rFonts w:ascii="SimSun" w:hAnsi="SimSun"/>
          <w:color w:val="000000"/>
          <w:szCs w:val="21"/>
        </w:rPr>
        <w:br/>
        <w:t>我们的上司被解雇了。 </w:t>
      </w:r>
      <w:r w:rsidRPr="00AB4FD5">
        <w:rPr>
          <w:rFonts w:ascii="SimSun" w:hAnsi="SimSun"/>
          <w:color w:val="000000"/>
          <w:szCs w:val="21"/>
        </w:rPr>
        <w:br/>
        <w:t>Our boss has been fired. *fire“撤职，解雇”。</w:t>
      </w:r>
      <w:r w:rsidRPr="00AB4FD5">
        <w:rPr>
          <w:rFonts w:ascii="SimSun" w:hAnsi="SimSun"/>
          <w:color w:val="000000"/>
          <w:szCs w:val="21"/>
        </w:rPr>
        <w:br/>
        <w:t>Our boss has been fired. (我们的上司被解雇了。)</w:t>
      </w:r>
      <w:r w:rsidRPr="00AB4FD5">
        <w:rPr>
          <w:rFonts w:ascii="SimSun" w:hAnsi="SimSun"/>
          <w:color w:val="000000"/>
          <w:szCs w:val="21"/>
        </w:rPr>
        <w:br/>
        <w:t>You're kidding! (你不是在开玩笑吧!)</w:t>
      </w:r>
      <w:r w:rsidRPr="00AB4FD5">
        <w:rPr>
          <w:rFonts w:ascii="SimSun" w:hAnsi="SimSun"/>
          <w:color w:val="000000"/>
          <w:szCs w:val="21"/>
        </w:rPr>
        <w:br/>
        <w:t>Our boss has been dismissed.</w:t>
      </w:r>
      <w:r w:rsidRPr="00AB4FD5">
        <w:rPr>
          <w:rFonts w:ascii="SimSun" w:hAnsi="SimSun"/>
          <w:color w:val="000000"/>
          <w:szCs w:val="21"/>
        </w:rPr>
        <w:br/>
        <w:t>Our boss has been let go.</w:t>
      </w:r>
      <w:r w:rsidRPr="00AB4FD5">
        <w:rPr>
          <w:rFonts w:ascii="SimSun" w:hAnsi="SimSun"/>
          <w:color w:val="000000"/>
          <w:szCs w:val="21"/>
        </w:rPr>
        <w:br/>
        <w:t>Our boss has been canned. *俚语。</w:t>
      </w:r>
      <w:r w:rsidRPr="00AB4FD5">
        <w:rPr>
          <w:rFonts w:ascii="SimSun" w:hAnsi="SimSun"/>
          <w:color w:val="000000"/>
          <w:szCs w:val="21"/>
        </w:rPr>
        <w:br/>
        <w:t>Our boss has been sacked. *俚语。 </w:t>
      </w:r>
      <w:r w:rsidRPr="00AB4FD5">
        <w:rPr>
          <w:rFonts w:ascii="SimSun" w:hAnsi="SimSun"/>
          <w:color w:val="000000"/>
          <w:szCs w:val="21"/>
        </w:rPr>
        <w:br/>
        <w:t>请把这个订在一起。</w:t>
      </w:r>
      <w:r w:rsidRPr="00AB4FD5">
        <w:rPr>
          <w:rFonts w:ascii="SimSun" w:hAnsi="SimSun"/>
          <w:color w:val="000000"/>
          <w:szCs w:val="21"/>
        </w:rPr>
        <w:br/>
        <w:t>Please staple these together. *stapler 是名词，“订书器”。 staple为动词，“订在一起”。 </w:t>
      </w:r>
      <w:r w:rsidRPr="00AB4FD5">
        <w:rPr>
          <w:rFonts w:ascii="SimSun" w:hAnsi="SimSun"/>
          <w:color w:val="000000"/>
          <w:szCs w:val="21"/>
        </w:rPr>
        <w:br/>
        <w:t>能帮我复印一下这份材料吗? </w:t>
      </w:r>
      <w:r w:rsidRPr="00AB4FD5">
        <w:rPr>
          <w:rFonts w:ascii="SimSun" w:hAnsi="SimSun"/>
          <w:color w:val="000000"/>
          <w:szCs w:val="21"/>
        </w:rPr>
        <w:br/>
        <w:t>Would you copy these papers? </w:t>
      </w:r>
      <w:r w:rsidRPr="00AB4FD5">
        <w:rPr>
          <w:rFonts w:ascii="SimSun" w:hAnsi="SimSun"/>
          <w:color w:val="000000"/>
          <w:szCs w:val="21"/>
        </w:rPr>
        <w:br/>
        <w:t>复印机有毛病了。 </w:t>
      </w:r>
      <w:r w:rsidRPr="00AB4FD5">
        <w:rPr>
          <w:rFonts w:ascii="SimSun" w:hAnsi="SimSun"/>
          <w:color w:val="000000"/>
          <w:szCs w:val="21"/>
        </w:rPr>
        <w:br/>
        <w:t>This copy machine doesn't work.</w:t>
      </w:r>
      <w:r w:rsidRPr="00AB4FD5">
        <w:rPr>
          <w:rFonts w:ascii="SimSun" w:hAnsi="SimSun"/>
          <w:color w:val="000000"/>
          <w:szCs w:val="21"/>
        </w:rPr>
        <w:br/>
        <w:t>This copy machine isn't working.</w:t>
      </w:r>
      <w:r w:rsidRPr="00AB4FD5">
        <w:rPr>
          <w:rFonts w:ascii="SimSun" w:hAnsi="SimSun"/>
          <w:color w:val="000000"/>
          <w:szCs w:val="21"/>
        </w:rPr>
        <w:br/>
        <w:t>This copier is broken. (这台复印机坏了。) </w:t>
      </w:r>
      <w:r w:rsidRPr="00AB4FD5">
        <w:rPr>
          <w:rFonts w:ascii="SimSun" w:hAnsi="SimSun"/>
          <w:color w:val="000000"/>
          <w:szCs w:val="21"/>
        </w:rPr>
        <w:br/>
        <w:t>我想复印机是没纸了。 </w:t>
      </w:r>
      <w:r w:rsidRPr="00AB4FD5">
        <w:rPr>
          <w:rFonts w:ascii="SimSun" w:hAnsi="SimSun"/>
          <w:color w:val="000000"/>
          <w:szCs w:val="21"/>
        </w:rPr>
        <w:br/>
        <w:t>I think it ran out of paper. *run out“用完”。</w:t>
      </w:r>
      <w:r w:rsidRPr="00AB4FD5">
        <w:rPr>
          <w:rFonts w:ascii="SimSun" w:hAnsi="SimSun"/>
          <w:color w:val="000000"/>
          <w:szCs w:val="21"/>
        </w:rPr>
        <w:br/>
        <w:t>I think it's out of paper. </w:t>
      </w:r>
      <w:r w:rsidRPr="00AB4FD5">
        <w:rPr>
          <w:rFonts w:ascii="SimSun" w:hAnsi="SimSun"/>
          <w:color w:val="000000"/>
          <w:szCs w:val="21"/>
        </w:rPr>
        <w:br/>
        <w:t>付款截止到什么时候?</w:t>
      </w:r>
      <w:r w:rsidRPr="00AB4FD5">
        <w:rPr>
          <w:rFonts w:ascii="SimSun" w:hAnsi="SimSun"/>
          <w:color w:val="000000"/>
          <w:szCs w:val="21"/>
        </w:rPr>
        <w:br/>
        <w:t>When is this due? *due“已到付款截止日期”。</w:t>
      </w:r>
      <w:r w:rsidRPr="00AB4FD5">
        <w:rPr>
          <w:rFonts w:ascii="SimSun" w:hAnsi="SimSun"/>
          <w:color w:val="000000"/>
          <w:szCs w:val="21"/>
        </w:rPr>
        <w:br/>
        <w:t>When do I have to pay this by?</w:t>
      </w:r>
      <w:r w:rsidRPr="00AB4FD5">
        <w:rPr>
          <w:rFonts w:ascii="SimSun" w:hAnsi="SimSun"/>
          <w:color w:val="000000"/>
          <w:szCs w:val="21"/>
        </w:rPr>
        <w:br/>
        <w:t>When is the last day I can pay for this?</w:t>
      </w:r>
      <w:r w:rsidRPr="00AB4FD5">
        <w:rPr>
          <w:rFonts w:ascii="SimSun" w:hAnsi="SimSun"/>
          <w:color w:val="000000"/>
          <w:szCs w:val="21"/>
        </w:rPr>
        <w:br/>
        <w:t>How long is the pay period?</w:t>
      </w:r>
      <w:r w:rsidRPr="00AB4FD5">
        <w:rPr>
          <w:rFonts w:ascii="SimSun" w:hAnsi="SimSun"/>
          <w:color w:val="000000"/>
          <w:szCs w:val="21"/>
        </w:rPr>
        <w:br/>
        <w:t>When is the pay period over?</w:t>
      </w:r>
      <w:r w:rsidRPr="00AB4FD5">
        <w:rPr>
          <w:rFonts w:ascii="SimSun" w:hAnsi="SimSun"/>
          <w:color w:val="000000"/>
          <w:szCs w:val="21"/>
        </w:rPr>
        <w:br/>
        <w:t>When does this have to be finished by? </w:t>
      </w:r>
      <w:r w:rsidRPr="00AB4FD5">
        <w:rPr>
          <w:rFonts w:ascii="SimSun" w:hAnsi="SimSun"/>
          <w:color w:val="000000"/>
          <w:szCs w:val="21"/>
        </w:rPr>
        <w:br/>
        <w:t>付款日期截止到30号。 </w:t>
      </w:r>
      <w:r w:rsidRPr="00AB4FD5">
        <w:rPr>
          <w:rFonts w:ascii="SimSun" w:hAnsi="SimSun"/>
          <w:color w:val="000000"/>
          <w:szCs w:val="21"/>
        </w:rPr>
        <w:br/>
        <w:t>It's due on the thirtieth.</w:t>
      </w:r>
      <w:r w:rsidRPr="00AB4FD5">
        <w:rPr>
          <w:rFonts w:ascii="SimSun" w:hAnsi="SimSun"/>
          <w:color w:val="000000"/>
          <w:szCs w:val="21"/>
        </w:rPr>
        <w:br/>
        <w:t>我们休息一会儿吧。</w:t>
      </w:r>
      <w:r w:rsidRPr="00AB4FD5">
        <w:rPr>
          <w:rFonts w:ascii="SimSun" w:hAnsi="SimSun"/>
          <w:color w:val="000000"/>
          <w:szCs w:val="21"/>
        </w:rPr>
        <w:br/>
      </w:r>
      <w:r w:rsidRPr="00AB4FD5">
        <w:rPr>
          <w:rFonts w:ascii="SimSun" w:hAnsi="SimSun"/>
          <w:color w:val="000000"/>
          <w:szCs w:val="21"/>
        </w:rPr>
        <w:t>Let's take a break.</w:t>
      </w:r>
      <w:r w:rsidRPr="00AB4FD5">
        <w:rPr>
          <w:rFonts w:ascii="SimSun" w:hAnsi="SimSun"/>
          <w:color w:val="000000"/>
          <w:szCs w:val="21"/>
        </w:rPr>
        <w:br/>
        <w:t>Let's take a break. (我们休息一会儿吧。)</w:t>
      </w:r>
      <w:r w:rsidRPr="00AB4FD5">
        <w:rPr>
          <w:rFonts w:ascii="SimSun" w:hAnsi="SimSun"/>
          <w:color w:val="000000"/>
          <w:szCs w:val="21"/>
        </w:rPr>
        <w:br/>
        <w:t>Yes, let's. (好吧，休息一会儿吧。)</w:t>
      </w:r>
      <w:r w:rsidRPr="00AB4FD5">
        <w:rPr>
          <w:rFonts w:ascii="SimSun" w:hAnsi="SimSun"/>
          <w:color w:val="000000"/>
          <w:szCs w:val="21"/>
        </w:rPr>
        <w:br/>
        <w:t>Let's take a break, shall we?</w:t>
      </w:r>
      <w:r w:rsidRPr="00AB4FD5">
        <w:rPr>
          <w:rFonts w:ascii="SimSun" w:hAnsi="SimSun"/>
          <w:color w:val="000000"/>
          <w:szCs w:val="21"/>
        </w:rPr>
        <w:br/>
        <w:t>Shall we take a break. (我们休息一会儿吗?) </w:t>
      </w:r>
      <w:r w:rsidRPr="00AB4FD5">
        <w:rPr>
          <w:rFonts w:ascii="SimSun" w:hAnsi="SimSun"/>
          <w:color w:val="000000"/>
          <w:szCs w:val="21"/>
        </w:rPr>
        <w:br/>
        <w:t>能帮我倒杯咖啡吗? </w:t>
      </w:r>
      <w:r w:rsidRPr="00AB4FD5">
        <w:rPr>
          <w:rFonts w:ascii="SimSun" w:hAnsi="SimSun"/>
          <w:color w:val="000000"/>
          <w:szCs w:val="21"/>
        </w:rPr>
        <w:br/>
        <w:t>Get me a cup of coffee, will you? *用于上级对下级。</w:t>
      </w:r>
      <w:r w:rsidRPr="00AB4FD5">
        <w:rPr>
          <w:rFonts w:ascii="SimSun" w:hAnsi="SimSun"/>
          <w:color w:val="000000"/>
          <w:szCs w:val="21"/>
        </w:rPr>
        <w:br/>
        <w:t>Would you bring me a cup of coffee? (能麻烦您帮我倒杯咖啡吗?) *这种说法要礼貌得多。 </w:t>
      </w:r>
      <w:r w:rsidRPr="00AB4FD5">
        <w:rPr>
          <w:rFonts w:ascii="SimSun" w:hAnsi="SimSun"/>
          <w:color w:val="000000"/>
          <w:szCs w:val="21"/>
        </w:rPr>
        <w:br/>
        <w:t>您想喝杯咖啡吗? </w:t>
      </w:r>
      <w:r w:rsidRPr="00AB4FD5">
        <w:rPr>
          <w:rFonts w:ascii="SimSun" w:hAnsi="SimSun"/>
          <w:color w:val="000000"/>
          <w:szCs w:val="21"/>
        </w:rPr>
        <w:br/>
        <w:t>Would you like some coffee?</w:t>
      </w:r>
      <w:r w:rsidRPr="00AB4FD5">
        <w:rPr>
          <w:rFonts w:ascii="SimSun" w:hAnsi="SimSun"/>
          <w:color w:val="000000"/>
          <w:szCs w:val="21"/>
        </w:rPr>
        <w:br/>
        <w:t>Would you care for some coffee? *比较有礼貌的说法。</w:t>
      </w:r>
      <w:r w:rsidRPr="00AB4FD5">
        <w:rPr>
          <w:rFonts w:ascii="SimSun" w:hAnsi="SimSun"/>
          <w:color w:val="000000"/>
          <w:szCs w:val="21"/>
        </w:rPr>
        <w:br/>
        <w:t>Do you want some coffee?</w:t>
      </w:r>
      <w:r w:rsidRPr="00AB4FD5">
        <w:rPr>
          <w:rFonts w:ascii="SimSun" w:hAnsi="SimSun"/>
          <w:color w:val="000000"/>
          <w:szCs w:val="21"/>
        </w:rPr>
        <w:br/>
        <w:t>How about some coffee? </w:t>
      </w:r>
      <w:r w:rsidRPr="00AB4FD5">
        <w:rPr>
          <w:rFonts w:ascii="SimSun" w:hAnsi="SimSun"/>
          <w:color w:val="000000"/>
          <w:szCs w:val="21"/>
        </w:rPr>
        <w:br/>
        <w:t>那真是太好了。 </w:t>
      </w:r>
      <w:r w:rsidRPr="00AB4FD5">
        <w:rPr>
          <w:rFonts w:ascii="SimSun" w:hAnsi="SimSun"/>
          <w:color w:val="000000"/>
          <w:szCs w:val="21"/>
        </w:rPr>
        <w:br/>
        <w:t>That would be great. *用于回答别人的邀请和建议。</w:t>
      </w:r>
      <w:r w:rsidRPr="00AB4FD5">
        <w:rPr>
          <w:rFonts w:ascii="SimSun" w:hAnsi="SimSun"/>
          <w:color w:val="000000"/>
          <w:szCs w:val="21"/>
        </w:rPr>
        <w:br/>
        <w:t>That would be perfect.</w:t>
      </w:r>
      <w:r w:rsidRPr="00AB4FD5">
        <w:rPr>
          <w:rFonts w:ascii="SimSun" w:hAnsi="SimSun"/>
          <w:color w:val="000000"/>
          <w:szCs w:val="21"/>
        </w:rPr>
        <w:br/>
        <w:t>That would hit the spot.</w:t>
      </w:r>
      <w:r w:rsidRPr="00AB4FD5">
        <w:rPr>
          <w:rFonts w:ascii="SimSun" w:hAnsi="SimSun"/>
          <w:color w:val="000000"/>
          <w:szCs w:val="21"/>
        </w:rPr>
        <w:br/>
        <w:t>That would be grand. *比较旧的说法。 </w:t>
      </w:r>
      <w:r w:rsidRPr="00AB4FD5">
        <w:rPr>
          <w:rFonts w:ascii="SimSun" w:hAnsi="SimSun"/>
          <w:color w:val="000000"/>
          <w:szCs w:val="21"/>
        </w:rPr>
        <w:br/>
        <w:t>快到午饭时间了。</w:t>
      </w:r>
      <w:r w:rsidRPr="00AB4FD5">
        <w:rPr>
          <w:rFonts w:ascii="SimSun" w:hAnsi="SimSun"/>
          <w:color w:val="000000"/>
          <w:szCs w:val="21"/>
        </w:rPr>
        <w:br/>
        <w:t>It's almost lunchtime.</w:t>
      </w:r>
      <w:r w:rsidRPr="00AB4FD5">
        <w:rPr>
          <w:rFonts w:ascii="SimSun" w:hAnsi="SimSun"/>
          <w:color w:val="000000"/>
          <w:szCs w:val="21"/>
        </w:rPr>
        <w:br/>
        <w:t>It's almost time for lunch. </w:t>
      </w:r>
      <w:r w:rsidRPr="00AB4FD5">
        <w:rPr>
          <w:rFonts w:ascii="SimSun" w:hAnsi="SimSun"/>
          <w:color w:val="000000"/>
          <w:szCs w:val="21"/>
        </w:rPr>
        <w:br/>
        <w:t>我们有1小时的午休时间。 </w:t>
      </w:r>
      <w:r w:rsidRPr="00AB4FD5">
        <w:rPr>
          <w:rFonts w:ascii="SimSun" w:hAnsi="SimSun"/>
          <w:color w:val="000000"/>
          <w:szCs w:val="21"/>
        </w:rPr>
        <w:br/>
        <w:t>We took an hour lunch break.</w:t>
      </w:r>
      <w:r w:rsidRPr="00AB4FD5">
        <w:rPr>
          <w:rFonts w:ascii="SimSun" w:hAnsi="SimSun"/>
          <w:color w:val="000000"/>
          <w:szCs w:val="21"/>
        </w:rPr>
        <w:br/>
        <w:t>Where were you? (你去哪儿了?)</w:t>
      </w:r>
      <w:r w:rsidRPr="00AB4FD5">
        <w:rPr>
          <w:rFonts w:ascii="SimSun" w:hAnsi="SimSun"/>
          <w:color w:val="000000"/>
          <w:szCs w:val="21"/>
        </w:rPr>
        <w:br/>
        <w:t>We took an hour lunch break. (我们有1小时的午休时间。) </w:t>
      </w:r>
      <w:r w:rsidRPr="00AB4FD5">
        <w:rPr>
          <w:rFonts w:ascii="SimSun" w:hAnsi="SimSun"/>
          <w:color w:val="000000"/>
          <w:szCs w:val="21"/>
        </w:rPr>
        <w:br/>
        <w:t>我们开始吧。</w:t>
      </w:r>
      <w:r w:rsidRPr="00AB4FD5">
        <w:rPr>
          <w:rFonts w:ascii="SimSun" w:hAnsi="SimSun"/>
          <w:color w:val="000000"/>
          <w:szCs w:val="21"/>
        </w:rPr>
        <w:br/>
        <w:t>Let's get started.</w:t>
      </w:r>
      <w:r w:rsidRPr="00AB4FD5">
        <w:rPr>
          <w:rFonts w:ascii="SimSun" w:hAnsi="SimSun"/>
          <w:color w:val="000000"/>
          <w:szCs w:val="21"/>
        </w:rPr>
        <w:br/>
        <w:t>Let's begin! *用于任何场合。</w:t>
      </w:r>
      <w:r w:rsidRPr="00AB4FD5">
        <w:rPr>
          <w:rFonts w:ascii="SimSun" w:hAnsi="SimSun"/>
          <w:color w:val="000000"/>
          <w:szCs w:val="21"/>
        </w:rPr>
        <w:br/>
        <w:t>Here we go.</w:t>
      </w:r>
      <w:r w:rsidRPr="00AB4FD5">
        <w:rPr>
          <w:rFonts w:ascii="SimSun" w:hAnsi="SimSun"/>
          <w:color w:val="000000"/>
          <w:szCs w:val="21"/>
        </w:rPr>
        <w:br/>
        <w:t>Let's get down to business. *谈生意进入正题时使用。</w:t>
      </w:r>
      <w:r w:rsidRPr="00AB4FD5">
        <w:rPr>
          <w:rFonts w:ascii="SimSun" w:hAnsi="SimSun"/>
          <w:color w:val="000000"/>
          <w:szCs w:val="21"/>
        </w:rPr>
        <w:br/>
        <w:t>Let's get down to work. (我们开始工作吧。) </w:t>
      </w:r>
      <w:r w:rsidRPr="00AB4FD5">
        <w:rPr>
          <w:rFonts w:ascii="SimSun" w:hAnsi="SimSun"/>
          <w:color w:val="000000"/>
          <w:szCs w:val="21"/>
        </w:rPr>
        <w:br/>
        <w:t>现在我不能放下这个工作。</w:t>
      </w:r>
      <w:r w:rsidRPr="00AB4FD5">
        <w:rPr>
          <w:rFonts w:ascii="SimSun" w:hAnsi="SimSun"/>
          <w:color w:val="000000"/>
          <w:szCs w:val="21"/>
        </w:rPr>
        <w:br/>
        <w:t>I can't leave this job at the moment.</w:t>
      </w:r>
      <w:r w:rsidRPr="00AB4FD5">
        <w:rPr>
          <w:rFonts w:ascii="SimSun" w:hAnsi="SimSun"/>
          <w:color w:val="000000"/>
          <w:szCs w:val="21"/>
        </w:rPr>
        <w:br/>
        <w:t>Let's take a vacation soon. (我们马上休假吧。)</w:t>
      </w:r>
      <w:r w:rsidRPr="00AB4FD5">
        <w:rPr>
          <w:rFonts w:ascii="SimSun" w:hAnsi="SimSun"/>
          <w:color w:val="000000"/>
          <w:szCs w:val="21"/>
        </w:rPr>
        <w:br/>
        <w:t>I can't leave this job at the moment. (现在我不能放下这个工作。)</w:t>
      </w:r>
      <w:r w:rsidRPr="00AB4FD5">
        <w:rPr>
          <w:rFonts w:ascii="SimSun" w:hAnsi="SimSun"/>
          <w:color w:val="000000"/>
          <w:szCs w:val="21"/>
        </w:rPr>
        <w:br/>
        <w:t>I'm tied up at the moment. </w:t>
      </w:r>
      <w:r w:rsidRPr="00AB4FD5">
        <w:rPr>
          <w:rFonts w:ascii="SimSun" w:hAnsi="SimSun"/>
          <w:color w:val="000000"/>
          <w:szCs w:val="21"/>
        </w:rPr>
        <w:br/>
        <w:t>我太忙了，顾不上那么琐碎的事。 </w:t>
      </w:r>
      <w:r w:rsidRPr="00AB4FD5">
        <w:rPr>
          <w:rFonts w:ascii="SimSun" w:hAnsi="SimSun"/>
          <w:color w:val="000000"/>
          <w:szCs w:val="21"/>
        </w:rPr>
        <w:br/>
        <w:t>I'm too busy to bother with such details. *detail“细小的，零碎的”。</w:t>
      </w:r>
      <w:r w:rsidRPr="00AB4FD5">
        <w:rPr>
          <w:rFonts w:ascii="SimSun" w:hAnsi="SimSun"/>
          <w:color w:val="000000"/>
          <w:szCs w:val="21"/>
        </w:rPr>
        <w:br/>
        <w:t>我忙得四脚朝天。</w:t>
      </w:r>
      <w:r w:rsidRPr="00AB4FD5">
        <w:rPr>
          <w:rFonts w:ascii="SimSun" w:hAnsi="SimSun"/>
          <w:color w:val="000000"/>
          <w:szCs w:val="21"/>
        </w:rPr>
        <w:br/>
        <w:t>I'm so busy, I'd really appreciate any help I could get.</w:t>
      </w:r>
      <w:r w:rsidRPr="00AB4FD5">
        <w:rPr>
          <w:rFonts w:ascii="SimSun" w:hAnsi="SimSun"/>
          <w:color w:val="000000"/>
          <w:szCs w:val="21"/>
        </w:rPr>
        <w:br/>
      </w:r>
      <w:r w:rsidRPr="00AB4FD5">
        <w:rPr>
          <w:rFonts w:ascii="SimSun" w:hAnsi="SimSun"/>
          <w:color w:val="000000"/>
          <w:szCs w:val="21"/>
        </w:rPr>
        <w:lastRenderedPageBreak/>
        <w:t>别偷懒! </w:t>
      </w:r>
      <w:r w:rsidRPr="00AB4FD5">
        <w:rPr>
          <w:rFonts w:ascii="SimSun" w:hAnsi="SimSun"/>
          <w:color w:val="000000"/>
          <w:szCs w:val="21"/>
        </w:rPr>
        <w:br/>
        <w:t>Don't slack off! *slack“懒惰”、“马马虎虑”、“松散”，slack off 表示“做事松松散散”、“偷工减料”。 </w:t>
      </w:r>
      <w:r w:rsidRPr="00AB4FD5">
        <w:rPr>
          <w:rFonts w:ascii="SimSun" w:hAnsi="SimSun"/>
          <w:color w:val="000000"/>
          <w:szCs w:val="21"/>
        </w:rPr>
        <w:br/>
        <w:t>尽你的全力! </w:t>
      </w:r>
      <w:r w:rsidRPr="00AB4FD5">
        <w:rPr>
          <w:rFonts w:ascii="SimSun" w:hAnsi="SimSun"/>
          <w:color w:val="000000"/>
          <w:szCs w:val="21"/>
        </w:rPr>
        <w:br/>
        <w:t>Do your best! </w:t>
      </w:r>
      <w:r w:rsidRPr="00AB4FD5">
        <w:rPr>
          <w:rFonts w:ascii="SimSun" w:hAnsi="SimSun"/>
          <w:color w:val="000000"/>
          <w:szCs w:val="21"/>
        </w:rPr>
        <w:br/>
        <w:t>悠着点儿。 </w:t>
      </w:r>
      <w:r w:rsidRPr="00AB4FD5">
        <w:rPr>
          <w:rFonts w:ascii="SimSun" w:hAnsi="SimSun"/>
          <w:color w:val="000000"/>
          <w:szCs w:val="21"/>
        </w:rPr>
        <w:br/>
        <w:t>Don't work too hard.</w:t>
      </w:r>
      <w:r w:rsidRPr="00AB4FD5">
        <w:rPr>
          <w:rFonts w:ascii="SimSun" w:hAnsi="SimSun"/>
          <w:color w:val="000000"/>
          <w:szCs w:val="21"/>
        </w:rPr>
        <w:br/>
        <w:t>Good-bye, John. (约翰，再见。)</w:t>
      </w:r>
      <w:r w:rsidRPr="00AB4FD5">
        <w:rPr>
          <w:rFonts w:ascii="SimSun" w:hAnsi="SimSun"/>
          <w:color w:val="000000"/>
          <w:szCs w:val="21"/>
        </w:rPr>
        <w:br/>
        <w:t>Bye. Don't work too hard. (再见。悠着点儿。) </w:t>
      </w:r>
      <w:r w:rsidRPr="00AB4FD5">
        <w:rPr>
          <w:rFonts w:ascii="SimSun" w:hAnsi="SimSun"/>
          <w:color w:val="000000"/>
          <w:szCs w:val="21"/>
        </w:rPr>
        <w:br/>
        <w:t>打起精神来。</w:t>
      </w:r>
      <w:r w:rsidRPr="00AB4FD5">
        <w:rPr>
          <w:rFonts w:ascii="SimSun" w:hAnsi="SimSun"/>
          <w:color w:val="000000"/>
          <w:szCs w:val="21"/>
        </w:rPr>
        <w:br/>
        <w:t>Pull yourself together. *pull oneself together“打起精神，振作起来”。</w:t>
      </w:r>
      <w:r w:rsidRPr="00AB4FD5">
        <w:rPr>
          <w:rFonts w:ascii="SimSun" w:hAnsi="SimSun"/>
          <w:color w:val="000000"/>
          <w:szCs w:val="21"/>
        </w:rPr>
        <w:br/>
        <w:t>Pull yourself together. (打起精神来。)</w:t>
      </w:r>
      <w:r w:rsidRPr="00AB4FD5">
        <w:rPr>
          <w:rFonts w:ascii="SimSun" w:hAnsi="SimSun"/>
          <w:color w:val="000000"/>
          <w:szCs w:val="21"/>
        </w:rPr>
        <w:br/>
        <w:t>But I just made a big mistake. (可是我出了个很大的差错。)</w:t>
      </w:r>
      <w:r w:rsidRPr="00AB4FD5">
        <w:rPr>
          <w:rFonts w:ascii="SimSun" w:hAnsi="SimSun"/>
          <w:color w:val="000000"/>
          <w:szCs w:val="21"/>
        </w:rPr>
        <w:br/>
        <w:t>Get a hold of yourself. </w:t>
      </w:r>
      <w:r w:rsidRPr="00AB4FD5">
        <w:rPr>
          <w:rFonts w:ascii="SimSun" w:hAnsi="SimSun"/>
          <w:color w:val="000000"/>
          <w:szCs w:val="21"/>
        </w:rPr>
        <w:br/>
        <w:t>你可以找我呀! </w:t>
      </w:r>
      <w:r w:rsidRPr="00AB4FD5">
        <w:rPr>
          <w:rFonts w:ascii="SimSun" w:hAnsi="SimSun"/>
          <w:color w:val="000000"/>
          <w:szCs w:val="21"/>
        </w:rPr>
        <w:br/>
        <w:t>You can count on me. *count on...“指望”、“依赖”。</w:t>
      </w:r>
      <w:r w:rsidRPr="00AB4FD5">
        <w:rPr>
          <w:rFonts w:ascii="SimSun" w:hAnsi="SimSun"/>
          <w:color w:val="000000"/>
          <w:szCs w:val="21"/>
        </w:rPr>
        <w:br/>
        <w:t>I need more help with the project. (这个计划还得找人帮忙。)</w:t>
      </w:r>
      <w:r w:rsidRPr="00AB4FD5">
        <w:rPr>
          <w:rFonts w:ascii="SimSun" w:hAnsi="SimSun"/>
          <w:color w:val="000000"/>
          <w:szCs w:val="21"/>
        </w:rPr>
        <w:br/>
        <w:t>Well, you can count on me. (那，你可以找我呀。) </w:t>
      </w:r>
      <w:r w:rsidRPr="00AB4FD5">
        <w:rPr>
          <w:rFonts w:ascii="SimSun" w:hAnsi="SimSun"/>
          <w:color w:val="000000"/>
          <w:szCs w:val="21"/>
        </w:rPr>
        <w:br/>
        <w:t>连喘口气的工夫都没有。 </w:t>
      </w:r>
      <w:r w:rsidRPr="00AB4FD5">
        <w:rPr>
          <w:rFonts w:ascii="SimSun" w:hAnsi="SimSun"/>
          <w:color w:val="000000"/>
          <w:szCs w:val="21"/>
        </w:rPr>
        <w:br/>
        <w:t>I don't even have time to catch my breath.</w:t>
      </w:r>
      <w:r w:rsidRPr="00AB4FD5">
        <w:rPr>
          <w:rFonts w:ascii="SimSun" w:hAnsi="SimSun"/>
          <w:color w:val="000000"/>
          <w:szCs w:val="21"/>
        </w:rPr>
        <w:br/>
        <w:t>How's work? (工作怎么样?)</w:t>
      </w:r>
      <w:r w:rsidRPr="00AB4FD5">
        <w:rPr>
          <w:rFonts w:ascii="SimSun" w:hAnsi="SimSun"/>
          <w:color w:val="000000"/>
          <w:szCs w:val="21"/>
        </w:rPr>
        <w:br/>
        <w:t>I don't even have time to catch my breath. (连喘口气的工夫都没有。)</w:t>
      </w:r>
      <w:r w:rsidRPr="00AB4FD5">
        <w:rPr>
          <w:rFonts w:ascii="SimSun" w:hAnsi="SimSun"/>
          <w:color w:val="000000"/>
          <w:szCs w:val="21"/>
        </w:rPr>
        <w:br/>
        <w:t>I don't have time to breathe. </w:t>
      </w:r>
      <w:r w:rsidRPr="00AB4FD5">
        <w:rPr>
          <w:rFonts w:ascii="SimSun" w:hAnsi="SimSun"/>
          <w:color w:val="000000"/>
          <w:szCs w:val="21"/>
        </w:rPr>
        <w:br/>
        <w:t>你怎么耽搁了? </w:t>
      </w:r>
      <w:r w:rsidRPr="00AB4FD5">
        <w:rPr>
          <w:rFonts w:ascii="SimSun" w:hAnsi="SimSun"/>
          <w:color w:val="000000"/>
          <w:szCs w:val="21"/>
        </w:rPr>
        <w:br/>
        <w:t>What's keeping you?</w:t>
      </w:r>
      <w:r w:rsidRPr="00AB4FD5">
        <w:rPr>
          <w:rFonts w:ascii="SimSun" w:hAnsi="SimSun"/>
          <w:color w:val="000000"/>
          <w:szCs w:val="21"/>
        </w:rPr>
        <w:br/>
        <w:t>What's keeping you? Hurry up. (你怎么耽搁了，快点儿!)</w:t>
      </w:r>
      <w:r w:rsidRPr="00AB4FD5">
        <w:rPr>
          <w:rFonts w:ascii="SimSun" w:hAnsi="SimSun"/>
          <w:color w:val="000000"/>
          <w:szCs w:val="21"/>
        </w:rPr>
        <w:br/>
        <w:t>I'll be over soon. (马上就来。)</w:t>
      </w:r>
      <w:r w:rsidRPr="00AB4FD5">
        <w:rPr>
          <w:rFonts w:ascii="SimSun" w:hAnsi="SimSun"/>
          <w:color w:val="000000"/>
          <w:szCs w:val="21"/>
        </w:rPr>
        <w:br/>
        <w:t>换个工作是惟一的解决办法。</w:t>
      </w:r>
      <w:r w:rsidRPr="00AB4FD5">
        <w:rPr>
          <w:rFonts w:ascii="SimSun" w:hAnsi="SimSun"/>
          <w:color w:val="000000"/>
          <w:szCs w:val="21"/>
        </w:rPr>
        <w:br/>
        <w:t>Changing jobs is the only way out. *way out“解决办法”。</w:t>
      </w:r>
      <w:r w:rsidRPr="00AB4FD5">
        <w:rPr>
          <w:rFonts w:ascii="SimSun" w:hAnsi="SimSun"/>
          <w:color w:val="000000"/>
          <w:szCs w:val="21"/>
        </w:rPr>
        <w:br/>
        <w:t>你应该更加努力工作。</w:t>
      </w:r>
      <w:r w:rsidRPr="00AB4FD5">
        <w:rPr>
          <w:rFonts w:ascii="SimSun" w:hAnsi="SimSun"/>
          <w:color w:val="000000"/>
          <w:szCs w:val="21"/>
        </w:rPr>
        <w:br/>
        <w:t>You'd better work harder.</w:t>
      </w:r>
      <w:r w:rsidRPr="00AB4FD5">
        <w:rPr>
          <w:rFonts w:ascii="SimSun" w:hAnsi="SimSun"/>
          <w:color w:val="000000"/>
          <w:szCs w:val="21"/>
        </w:rPr>
        <w:br/>
        <w:t>You should work harder. *这句不如上句语气强烈。 </w:t>
      </w:r>
      <w:r w:rsidRPr="00AB4FD5">
        <w:rPr>
          <w:rFonts w:ascii="SimSun" w:hAnsi="SimSun"/>
          <w:color w:val="000000"/>
          <w:szCs w:val="21"/>
        </w:rPr>
        <w:br/>
        <w:t>我是个工作狂。 </w:t>
      </w:r>
      <w:r w:rsidRPr="00AB4FD5">
        <w:rPr>
          <w:rFonts w:ascii="SimSun" w:hAnsi="SimSun"/>
          <w:color w:val="000000"/>
          <w:szCs w:val="21"/>
        </w:rPr>
        <w:br/>
        <w:t>I'm a workaholic. *这句话既可以是褒义也可以是贬义。它是“工作的”(work)和“酒精中毒”(alcoholic)的混合语。另外可以把喜欢吃巧克力的人说成“chocoholic”，把购物狂说成“shopaholic”。口语中常用。 </w:t>
      </w:r>
      <w:r w:rsidRPr="00AB4FD5">
        <w:rPr>
          <w:rFonts w:ascii="SimSun" w:hAnsi="SimSun"/>
          <w:color w:val="000000"/>
          <w:szCs w:val="21"/>
        </w:rPr>
        <w:br/>
        <w:t>我不知道这张表怎么填。 </w:t>
      </w:r>
      <w:r w:rsidRPr="00AB4FD5">
        <w:rPr>
          <w:rFonts w:ascii="SimSun" w:hAnsi="SimSun"/>
          <w:color w:val="000000"/>
          <w:szCs w:val="21"/>
        </w:rPr>
        <w:br/>
      </w:r>
      <w:r w:rsidRPr="00AB4FD5">
        <w:rPr>
          <w:rFonts w:ascii="SimSun" w:hAnsi="SimSun"/>
          <w:color w:val="000000"/>
          <w:szCs w:val="21"/>
        </w:rPr>
        <w:t>I don't know how to fill out this form. *fill out“在空白处填写”。form是“填写用表”。 </w:t>
      </w:r>
      <w:r w:rsidRPr="00AB4FD5">
        <w:rPr>
          <w:rFonts w:ascii="SimSun" w:hAnsi="SimSun"/>
          <w:color w:val="000000"/>
          <w:szCs w:val="21"/>
        </w:rPr>
        <w:br/>
        <w:t>这张表怎么填? </w:t>
      </w:r>
      <w:r w:rsidRPr="00AB4FD5">
        <w:rPr>
          <w:rFonts w:ascii="SimSun" w:hAnsi="SimSun"/>
          <w:color w:val="000000"/>
          <w:szCs w:val="21"/>
        </w:rPr>
        <w:br/>
        <w:t>How do I fill out this form? </w:t>
      </w:r>
      <w:r w:rsidRPr="00AB4FD5">
        <w:rPr>
          <w:rFonts w:ascii="SimSun" w:hAnsi="SimSun"/>
          <w:color w:val="000000"/>
          <w:szCs w:val="21"/>
        </w:rPr>
        <w:br/>
        <w:t>您能帮我填一下这张表吗? </w:t>
      </w:r>
      <w:r w:rsidRPr="00AB4FD5">
        <w:rPr>
          <w:rFonts w:ascii="SimSun" w:hAnsi="SimSun"/>
          <w:color w:val="000000"/>
          <w:szCs w:val="21"/>
        </w:rPr>
        <w:br/>
        <w:t>Can you help me with this form? </w:t>
      </w:r>
      <w:r w:rsidRPr="00AB4FD5">
        <w:rPr>
          <w:rFonts w:ascii="SimSun" w:hAnsi="SimSun"/>
          <w:color w:val="000000"/>
          <w:szCs w:val="21"/>
        </w:rPr>
        <w:br/>
        <w:t>看来会议要开长时间了，是吧? </w:t>
      </w:r>
      <w:r w:rsidRPr="00AB4FD5">
        <w:rPr>
          <w:rFonts w:ascii="SimSun" w:hAnsi="SimSun"/>
          <w:color w:val="000000"/>
          <w:szCs w:val="21"/>
        </w:rPr>
        <w:br/>
        <w:t>It looks like it's going to be a long meeting, doesn't it? *look like...“好像要……”，“看样子……”。</w:t>
      </w:r>
      <w:r w:rsidRPr="00AB4FD5">
        <w:rPr>
          <w:rFonts w:ascii="SimSun" w:hAnsi="SimSun"/>
          <w:color w:val="000000"/>
          <w:szCs w:val="21"/>
        </w:rPr>
        <w:br/>
        <w:t>This is gonna be a long one. (看来要拖长时间了。) </w:t>
      </w:r>
      <w:r w:rsidRPr="00AB4FD5">
        <w:rPr>
          <w:rFonts w:ascii="SimSun" w:hAnsi="SimSun"/>
          <w:color w:val="000000"/>
          <w:szCs w:val="21"/>
        </w:rPr>
        <w:br/>
        <w:t>会议开得很成功。 </w:t>
      </w:r>
      <w:r w:rsidRPr="00AB4FD5">
        <w:rPr>
          <w:rFonts w:ascii="SimSun" w:hAnsi="SimSun"/>
          <w:color w:val="000000"/>
          <w:szCs w:val="21"/>
        </w:rPr>
        <w:br/>
        <w:t>The meeting went well.</w:t>
      </w:r>
      <w:r w:rsidRPr="00AB4FD5">
        <w:rPr>
          <w:rFonts w:ascii="SimSun" w:hAnsi="SimSun"/>
          <w:color w:val="000000"/>
          <w:szCs w:val="21"/>
        </w:rPr>
        <w:br/>
        <w:t>That went well. (进行得很顺利。) </w:t>
      </w:r>
      <w:r w:rsidRPr="00AB4FD5">
        <w:rPr>
          <w:rFonts w:ascii="SimSun" w:hAnsi="SimSun"/>
          <w:color w:val="000000"/>
          <w:szCs w:val="21"/>
        </w:rPr>
        <w:br/>
        <w:t>我已经尽了最大的努力了。</w:t>
      </w:r>
      <w:r w:rsidRPr="00AB4FD5">
        <w:rPr>
          <w:rFonts w:ascii="SimSun" w:hAnsi="SimSun"/>
          <w:color w:val="000000"/>
          <w:szCs w:val="21"/>
        </w:rPr>
        <w:br/>
        <w:t>I did all I could do.</w:t>
      </w:r>
      <w:r w:rsidRPr="00AB4FD5">
        <w:rPr>
          <w:rFonts w:ascii="SimSun" w:hAnsi="SimSun"/>
          <w:color w:val="000000"/>
          <w:szCs w:val="21"/>
        </w:rPr>
        <w:br/>
        <w:t>Why didn't you help more? (怎么没再帮他一把?)</w:t>
      </w:r>
      <w:r w:rsidRPr="00AB4FD5">
        <w:rPr>
          <w:rFonts w:ascii="SimSun" w:hAnsi="SimSun"/>
          <w:color w:val="000000"/>
          <w:szCs w:val="21"/>
        </w:rPr>
        <w:br/>
        <w:t>I did all I could do. (我已经尽了最大的努力了。)</w:t>
      </w:r>
      <w:r w:rsidRPr="00AB4FD5">
        <w:rPr>
          <w:rFonts w:ascii="SimSun" w:hAnsi="SimSun"/>
          <w:color w:val="000000"/>
          <w:szCs w:val="21"/>
        </w:rPr>
        <w:br/>
        <w:t>That's all I can do.</w:t>
      </w:r>
      <w:r w:rsidRPr="00AB4FD5">
        <w:rPr>
          <w:rFonts w:ascii="SimSun" w:hAnsi="SimSun"/>
          <w:color w:val="000000"/>
          <w:szCs w:val="21"/>
        </w:rPr>
        <w:br/>
        <w:t>There is nothing more I can do. (我已经使出了浑身解数。) </w:t>
      </w:r>
      <w:r w:rsidRPr="00AB4FD5">
        <w:rPr>
          <w:rFonts w:ascii="SimSun" w:hAnsi="SimSun"/>
          <w:color w:val="000000"/>
          <w:szCs w:val="21"/>
        </w:rPr>
        <w:br/>
        <w:t>你觉得印象深刻吗? </w:t>
      </w:r>
      <w:r w:rsidRPr="00AB4FD5">
        <w:rPr>
          <w:rFonts w:ascii="SimSun" w:hAnsi="SimSun"/>
          <w:color w:val="000000"/>
          <w:szCs w:val="21"/>
        </w:rPr>
        <w:br/>
        <w:t>Are you impressed?</w:t>
      </w:r>
      <w:r w:rsidRPr="00AB4FD5">
        <w:rPr>
          <w:rFonts w:ascii="SimSun" w:hAnsi="SimSun"/>
          <w:color w:val="000000"/>
          <w:szCs w:val="21"/>
        </w:rPr>
        <w:br/>
        <w:t>Are you impressed? (你觉得印象深刻吗?)</w:t>
      </w:r>
      <w:r w:rsidRPr="00AB4FD5">
        <w:rPr>
          <w:rFonts w:ascii="SimSun" w:hAnsi="SimSun"/>
          <w:color w:val="000000"/>
          <w:szCs w:val="21"/>
        </w:rPr>
        <w:br/>
        <w:t>Very. (印象很深刻啊。)</w:t>
      </w:r>
      <w:r w:rsidRPr="00AB4FD5">
        <w:rPr>
          <w:rFonts w:ascii="SimSun" w:hAnsi="SimSun"/>
          <w:color w:val="000000"/>
          <w:szCs w:val="21"/>
        </w:rPr>
        <w:br/>
        <w:t>Isn't it impressive? </w:t>
      </w:r>
      <w:r w:rsidRPr="00AB4FD5">
        <w:rPr>
          <w:rFonts w:ascii="SimSun" w:hAnsi="SimSun"/>
          <w:color w:val="000000"/>
          <w:szCs w:val="21"/>
        </w:rPr>
        <w:br/>
        <w:t>请在重要事项的下面划线。</w:t>
      </w:r>
      <w:r w:rsidRPr="00AB4FD5">
        <w:rPr>
          <w:rFonts w:ascii="SimSun" w:hAnsi="SimSun"/>
          <w:color w:val="000000"/>
          <w:szCs w:val="21"/>
        </w:rPr>
        <w:br/>
        <w:t>Please underline the important items. *underline 可用作动词，“在……下划线”。</w:t>
      </w:r>
      <w:r w:rsidRPr="00AB4FD5">
        <w:rPr>
          <w:rFonts w:ascii="SimSun" w:hAnsi="SimSun"/>
          <w:color w:val="000000"/>
          <w:szCs w:val="21"/>
        </w:rPr>
        <w:br/>
        <w:t>好，没问题! </w:t>
      </w:r>
      <w:r w:rsidRPr="00AB4FD5">
        <w:rPr>
          <w:rFonts w:ascii="SimSun" w:hAnsi="SimSun"/>
          <w:color w:val="000000"/>
          <w:szCs w:val="21"/>
        </w:rPr>
        <w:br/>
        <w:t>Check. *对方在检查名单时表示满意的用法。 </w:t>
      </w:r>
      <w:r w:rsidRPr="00AB4FD5">
        <w:rPr>
          <w:rFonts w:ascii="SimSun" w:hAnsi="SimSun"/>
          <w:color w:val="000000"/>
          <w:szCs w:val="21"/>
        </w:rPr>
        <w:br/>
        <w:t>你能把要点说得再清楚点儿吗? </w:t>
      </w:r>
      <w:r w:rsidRPr="00AB4FD5">
        <w:rPr>
          <w:rFonts w:ascii="SimSun" w:hAnsi="SimSun"/>
          <w:color w:val="000000"/>
          <w:szCs w:val="21"/>
        </w:rPr>
        <w:br/>
        <w:t>Would you get to the point? *get to the </w:t>
      </w:r>
      <w:r w:rsidRPr="00AB4FD5">
        <w:rPr>
          <w:rFonts w:ascii="SimSun" w:hAnsi="SimSun"/>
          <w:color w:val="000000"/>
          <w:szCs w:val="21"/>
        </w:rPr>
        <w:br/>
        <w:t>point“抓住重点，进入正题”。</w:t>
      </w:r>
      <w:r w:rsidRPr="00AB4FD5">
        <w:rPr>
          <w:rFonts w:ascii="SimSun" w:hAnsi="SimSun"/>
          <w:color w:val="000000"/>
          <w:szCs w:val="21"/>
        </w:rPr>
        <w:br/>
        <w:t>Would you get to the point? (你能把要点说得再清楚点儿吗?)</w:t>
      </w:r>
      <w:r w:rsidRPr="00AB4FD5">
        <w:rPr>
          <w:rFonts w:ascii="SimSun" w:hAnsi="SimSun"/>
          <w:color w:val="000000"/>
          <w:szCs w:val="21"/>
        </w:rPr>
        <w:br/>
        <w:t>All right, all right. (好的，好的。)</w:t>
      </w:r>
      <w:r w:rsidRPr="00AB4FD5">
        <w:rPr>
          <w:rFonts w:ascii="SimSun" w:hAnsi="SimSun"/>
          <w:color w:val="000000"/>
          <w:szCs w:val="21"/>
        </w:rPr>
        <w:br/>
        <w:t>What's the point? (什么是重点?)</w:t>
      </w:r>
      <w:r w:rsidRPr="00AB4FD5">
        <w:rPr>
          <w:rFonts w:ascii="SimSun" w:hAnsi="SimSun"/>
          <w:color w:val="000000"/>
          <w:szCs w:val="21"/>
        </w:rPr>
        <w:br/>
        <w:t>Stop beating around the bush.</w:t>
      </w:r>
      <w:r w:rsidRPr="00AB4FD5">
        <w:rPr>
          <w:rFonts w:ascii="SimSun" w:hAnsi="SimSun"/>
          <w:color w:val="000000"/>
          <w:szCs w:val="21"/>
        </w:rPr>
        <w:br/>
        <w:t>What are you trying to say? (你想说什么?) *比较温和的说法。 </w:t>
      </w:r>
      <w:r w:rsidRPr="00AB4FD5">
        <w:rPr>
          <w:rFonts w:ascii="SimSun" w:hAnsi="SimSun"/>
          <w:color w:val="000000"/>
          <w:szCs w:val="21"/>
        </w:rPr>
        <w:br/>
        <w:t>全部重做。 </w:t>
      </w:r>
      <w:r w:rsidRPr="00AB4FD5">
        <w:rPr>
          <w:rFonts w:ascii="SimSun" w:hAnsi="SimSun"/>
          <w:color w:val="000000"/>
          <w:szCs w:val="21"/>
        </w:rPr>
        <w:br/>
        <w:t>Please do it all over again. *all over again“再重新做”，用于不好的事情。</w:t>
      </w:r>
      <w:r w:rsidRPr="00AB4FD5">
        <w:rPr>
          <w:rFonts w:ascii="SimSun" w:hAnsi="SimSun"/>
          <w:color w:val="000000"/>
          <w:szCs w:val="21"/>
        </w:rPr>
        <w:br/>
        <w:t>Please do it all over again. (全部重做。)</w:t>
      </w:r>
      <w:r w:rsidRPr="00AB4FD5">
        <w:rPr>
          <w:rFonts w:ascii="SimSun" w:hAnsi="SimSun"/>
          <w:color w:val="000000"/>
          <w:szCs w:val="21"/>
        </w:rPr>
        <w:br/>
      </w:r>
      <w:r w:rsidRPr="00AB4FD5">
        <w:rPr>
          <w:rFonts w:ascii="SimSun" w:hAnsi="SimSun"/>
          <w:color w:val="000000"/>
          <w:szCs w:val="21"/>
        </w:rPr>
        <w:lastRenderedPageBreak/>
        <w:t>From the beginning? (从头开始吗?)</w:t>
      </w:r>
      <w:r w:rsidRPr="00AB4FD5">
        <w:rPr>
          <w:rFonts w:ascii="SimSun" w:hAnsi="SimSun"/>
          <w:color w:val="000000"/>
          <w:szCs w:val="21"/>
        </w:rPr>
        <w:br/>
        <w:t>Please start over from the beginning. </w:t>
      </w:r>
      <w:r w:rsidRPr="00AB4FD5">
        <w:rPr>
          <w:rFonts w:ascii="SimSun" w:hAnsi="SimSun"/>
          <w:color w:val="000000"/>
          <w:szCs w:val="21"/>
        </w:rPr>
        <w:br/>
        <w:t>把这个给田中先生传真过去。</w:t>
      </w:r>
      <w:r w:rsidRPr="00AB4FD5">
        <w:rPr>
          <w:rFonts w:ascii="SimSun" w:hAnsi="SimSun"/>
          <w:color w:val="000000"/>
          <w:szCs w:val="21"/>
        </w:rPr>
        <w:br/>
        <w:t>Fax this paper to Mr. Tanaka. *fax是facsimile的缩略形式，用作动词。 </w:t>
      </w:r>
      <w:r w:rsidRPr="00AB4FD5">
        <w:rPr>
          <w:rFonts w:ascii="SimSun" w:hAnsi="SimSun"/>
          <w:color w:val="000000"/>
          <w:szCs w:val="21"/>
        </w:rPr>
        <w:br/>
        <w:t>请把那份文件交给我。</w:t>
      </w:r>
      <w:r w:rsidRPr="00AB4FD5">
        <w:rPr>
          <w:rFonts w:ascii="SimSun" w:hAnsi="SimSun"/>
          <w:color w:val="000000"/>
          <w:szCs w:val="21"/>
        </w:rPr>
        <w:br/>
        <w:t>Please hand the document in to me. *hand in“提交，交出”。</w:t>
      </w:r>
      <w:r w:rsidRPr="00AB4FD5">
        <w:rPr>
          <w:rFonts w:ascii="SimSun" w:hAnsi="SimSun"/>
          <w:color w:val="000000"/>
          <w:szCs w:val="21"/>
        </w:rPr>
        <w:br/>
        <w:t>Please hand the document in to me. (请把那份文件交给我。)</w:t>
      </w:r>
      <w:r w:rsidRPr="00AB4FD5">
        <w:rPr>
          <w:rFonts w:ascii="SimSun" w:hAnsi="SimSun"/>
          <w:color w:val="000000"/>
          <w:szCs w:val="21"/>
        </w:rPr>
        <w:br/>
        <w:t>What document are you talking about? (你说的是哪份文件?)</w:t>
      </w:r>
      <w:r w:rsidRPr="00AB4FD5">
        <w:rPr>
          <w:rFonts w:ascii="SimSun" w:hAnsi="SimSun"/>
          <w:color w:val="000000"/>
          <w:szCs w:val="21"/>
        </w:rPr>
        <w:br/>
        <w:t>Please submit the document to me.</w:t>
      </w:r>
      <w:r w:rsidRPr="00AB4FD5">
        <w:rPr>
          <w:rFonts w:ascii="SimSun" w:hAnsi="SimSun"/>
          <w:color w:val="000000"/>
          <w:szCs w:val="21"/>
        </w:rPr>
        <w:br/>
        <w:t>Please hand in the document to me. </w:t>
      </w:r>
      <w:r w:rsidRPr="00AB4FD5">
        <w:rPr>
          <w:rFonts w:ascii="SimSun" w:hAnsi="SimSun"/>
          <w:color w:val="000000"/>
          <w:szCs w:val="21"/>
        </w:rPr>
        <w:br/>
        <w:t>这是我的得意之作。 </w:t>
      </w:r>
      <w:r w:rsidRPr="00AB4FD5">
        <w:rPr>
          <w:rFonts w:ascii="SimSun" w:hAnsi="SimSun"/>
          <w:color w:val="000000"/>
          <w:szCs w:val="21"/>
        </w:rPr>
        <w:br/>
        <w:t>This is a piece of work I can be proud of. *多用于针对论文作品或计划。</w:t>
      </w:r>
      <w:r w:rsidRPr="00AB4FD5">
        <w:rPr>
          <w:rFonts w:ascii="SimSun" w:hAnsi="SimSun"/>
          <w:color w:val="000000"/>
          <w:szCs w:val="21"/>
        </w:rPr>
        <w:br/>
        <w:t>I'm really proud of this. </w:t>
      </w:r>
      <w:r w:rsidRPr="00AB4FD5">
        <w:rPr>
          <w:rFonts w:ascii="SimSun" w:hAnsi="SimSun"/>
          <w:color w:val="000000"/>
          <w:szCs w:val="21"/>
        </w:rPr>
        <w:br/>
        <w:t>我找不到我的涂改液了。</w:t>
      </w:r>
      <w:r w:rsidRPr="00AB4FD5">
        <w:rPr>
          <w:rFonts w:ascii="SimSun" w:hAnsi="SimSun"/>
          <w:color w:val="000000"/>
          <w:szCs w:val="21"/>
        </w:rPr>
        <w:br/>
        <w:t>I can't find my white-out. *white-out“涂改液”。 </w:t>
      </w:r>
      <w:r w:rsidRPr="00AB4FD5">
        <w:rPr>
          <w:rFonts w:ascii="SimSun" w:hAnsi="SimSun"/>
          <w:color w:val="000000"/>
          <w:szCs w:val="21"/>
        </w:rPr>
        <w:br/>
        <w:t>今晚你加班吗? </w:t>
      </w:r>
      <w:r w:rsidRPr="00AB4FD5">
        <w:rPr>
          <w:rFonts w:ascii="SimSun" w:hAnsi="SimSun"/>
          <w:color w:val="000000"/>
          <w:szCs w:val="21"/>
        </w:rPr>
        <w:br/>
        <w:t>Are you working overtime tonight? *work overtime“加班”。</w:t>
      </w:r>
      <w:r w:rsidRPr="00AB4FD5">
        <w:rPr>
          <w:rFonts w:ascii="SimSun" w:hAnsi="SimSun"/>
          <w:color w:val="000000"/>
          <w:szCs w:val="21"/>
        </w:rPr>
        <w:br/>
        <w:t>Are you working overtime tonight? (今晚你加班吗?)</w:t>
      </w:r>
      <w:r w:rsidRPr="00AB4FD5">
        <w:rPr>
          <w:rFonts w:ascii="SimSun" w:hAnsi="SimSun"/>
          <w:color w:val="000000"/>
          <w:szCs w:val="21"/>
        </w:rPr>
        <w:br/>
        <w:t>Unfortunately, yes. (很遗憾，要加班。)</w:t>
      </w:r>
      <w:r w:rsidRPr="00AB4FD5">
        <w:rPr>
          <w:rFonts w:ascii="SimSun" w:hAnsi="SimSun"/>
          <w:color w:val="000000"/>
          <w:szCs w:val="21"/>
        </w:rPr>
        <w:br/>
        <w:t>Are you working late tonight? (今天晚上你要工作到很晚吗?) </w:t>
      </w:r>
      <w:r w:rsidRPr="00AB4FD5">
        <w:rPr>
          <w:rFonts w:ascii="SimSun" w:hAnsi="SimSun"/>
          <w:color w:val="000000"/>
          <w:szCs w:val="21"/>
        </w:rPr>
        <w:br/>
        <w:t>工作就是工作，不能讲私情。 </w:t>
      </w:r>
      <w:r w:rsidRPr="00AB4FD5">
        <w:rPr>
          <w:rFonts w:ascii="SimSun" w:hAnsi="SimSun"/>
          <w:color w:val="000000"/>
          <w:szCs w:val="21"/>
        </w:rPr>
        <w:br/>
        <w:t>Business is business. </w:t>
      </w:r>
      <w:r w:rsidRPr="00AB4FD5">
        <w:rPr>
          <w:rFonts w:ascii="SimSun" w:hAnsi="SimSun"/>
          <w:color w:val="000000"/>
          <w:szCs w:val="21"/>
        </w:rPr>
        <w:br/>
        <w:t>他是个努力工作的人。 </w:t>
      </w:r>
      <w:r w:rsidRPr="00AB4FD5">
        <w:rPr>
          <w:rFonts w:ascii="SimSun" w:hAnsi="SimSun"/>
          <w:color w:val="000000"/>
          <w:szCs w:val="21"/>
        </w:rPr>
        <w:br/>
        <w:t>He's a hard worker. </w:t>
      </w:r>
      <w:r w:rsidRPr="00AB4FD5">
        <w:rPr>
          <w:rFonts w:ascii="SimSun" w:hAnsi="SimSun"/>
          <w:color w:val="000000"/>
          <w:szCs w:val="21"/>
        </w:rPr>
        <w:br/>
        <w:t>你超负荷工作了。 </w:t>
      </w:r>
      <w:r w:rsidRPr="00AB4FD5">
        <w:rPr>
          <w:rFonts w:ascii="SimSun" w:hAnsi="SimSun"/>
          <w:color w:val="000000"/>
          <w:szCs w:val="21"/>
        </w:rPr>
        <w:br/>
        <w:t>You're overworking. </w:t>
      </w:r>
      <w:r w:rsidRPr="00AB4FD5">
        <w:rPr>
          <w:rFonts w:ascii="SimSun" w:hAnsi="SimSun"/>
          <w:color w:val="000000"/>
          <w:szCs w:val="21"/>
        </w:rPr>
        <w:br/>
        <w:t>今天必须完成这份报告。</w:t>
      </w:r>
      <w:r w:rsidRPr="00AB4FD5">
        <w:rPr>
          <w:rFonts w:ascii="SimSun" w:hAnsi="SimSun"/>
          <w:color w:val="000000"/>
          <w:szCs w:val="21"/>
        </w:rPr>
        <w:br/>
        <w:t>Finish this report today! </w:t>
      </w:r>
      <w:r w:rsidRPr="00AB4FD5">
        <w:rPr>
          <w:rFonts w:ascii="SimSun" w:hAnsi="SimSun"/>
          <w:color w:val="000000"/>
          <w:szCs w:val="21"/>
        </w:rPr>
        <w:br/>
        <w:t>报告截止到几号? </w:t>
      </w:r>
      <w:r w:rsidRPr="00AB4FD5">
        <w:rPr>
          <w:rFonts w:ascii="SimSun" w:hAnsi="SimSun"/>
          <w:color w:val="000000"/>
          <w:szCs w:val="21"/>
        </w:rPr>
        <w:br/>
        <w:t>When is the paper due? </w:t>
      </w:r>
      <w:r w:rsidRPr="00AB4FD5">
        <w:rPr>
          <w:rFonts w:ascii="SimSun" w:hAnsi="SimSun"/>
          <w:color w:val="000000"/>
          <w:szCs w:val="21"/>
        </w:rPr>
        <w:br/>
        <w:t>我有很多事要做。 </w:t>
      </w:r>
      <w:r w:rsidRPr="00AB4FD5">
        <w:rPr>
          <w:rFonts w:ascii="SimSun" w:hAnsi="SimSun"/>
          <w:color w:val="000000"/>
          <w:szCs w:val="21"/>
        </w:rPr>
        <w:br/>
        <w:t>I've got so much to do. </w:t>
      </w:r>
      <w:r w:rsidRPr="00AB4FD5">
        <w:rPr>
          <w:rFonts w:ascii="SimSun" w:hAnsi="SimSun"/>
          <w:color w:val="000000"/>
          <w:szCs w:val="21"/>
        </w:rPr>
        <w:br/>
        <w:t>瞧我桌上堆了一堆的事儿。</w:t>
      </w:r>
      <w:r w:rsidRPr="00AB4FD5">
        <w:rPr>
          <w:rFonts w:ascii="SimSun" w:hAnsi="SimSun"/>
          <w:color w:val="000000"/>
          <w:szCs w:val="21"/>
        </w:rPr>
        <w:br/>
        <w:t>There's a lot of work piled up on my desk. *pile up“堆积如山”。</w:t>
      </w:r>
      <w:r w:rsidRPr="00AB4FD5">
        <w:rPr>
          <w:rFonts w:ascii="SimSun" w:hAnsi="SimSun"/>
          <w:color w:val="000000"/>
          <w:szCs w:val="21"/>
        </w:rPr>
        <w:br/>
        <w:t>There's a lot of work piled up on my desk. (瞧我桌上堆了一堆的事儿。)</w:t>
      </w:r>
      <w:r w:rsidRPr="00AB4FD5">
        <w:rPr>
          <w:rFonts w:ascii="SimSun" w:hAnsi="SimSun"/>
          <w:color w:val="000000"/>
          <w:szCs w:val="21"/>
        </w:rPr>
        <w:br/>
        <w:t>I feel sorry for you. (我真同情你。) </w:t>
      </w:r>
      <w:r w:rsidRPr="00AB4FD5">
        <w:rPr>
          <w:rFonts w:ascii="SimSun" w:hAnsi="SimSun"/>
          <w:color w:val="000000"/>
          <w:szCs w:val="21"/>
        </w:rPr>
        <w:br/>
      </w:r>
      <w:r w:rsidRPr="00AB4FD5">
        <w:rPr>
          <w:rFonts w:ascii="SimSun" w:hAnsi="SimSun"/>
          <w:color w:val="000000"/>
          <w:szCs w:val="21"/>
        </w:rPr>
        <w:t>差不多就得了。 </w:t>
      </w:r>
      <w:r w:rsidRPr="00AB4FD5">
        <w:rPr>
          <w:rFonts w:ascii="SimSun" w:hAnsi="SimSun"/>
          <w:color w:val="000000"/>
          <w:szCs w:val="21"/>
        </w:rPr>
        <w:br/>
        <w:t>We'll fake it. *fake“敷衍，搪塞”。“伪造”，“做假”。</w:t>
      </w:r>
      <w:r w:rsidRPr="00AB4FD5">
        <w:rPr>
          <w:rFonts w:ascii="SimSun" w:hAnsi="SimSun"/>
          <w:color w:val="000000"/>
          <w:szCs w:val="21"/>
        </w:rPr>
        <w:br/>
        <w:t>We'll make it up as we go along. </w:t>
      </w:r>
      <w:r w:rsidRPr="00AB4FD5">
        <w:rPr>
          <w:rFonts w:ascii="SimSun" w:hAnsi="SimSun"/>
          <w:color w:val="000000"/>
          <w:szCs w:val="21"/>
        </w:rPr>
        <w:br/>
        <w:t>全都做完了。 </w:t>
      </w:r>
      <w:r w:rsidRPr="00AB4FD5">
        <w:rPr>
          <w:rFonts w:ascii="SimSun" w:hAnsi="SimSun"/>
          <w:color w:val="000000"/>
          <w:szCs w:val="21"/>
        </w:rPr>
        <w:br/>
        <w:t>All done!</w:t>
      </w:r>
      <w:r w:rsidRPr="00AB4FD5">
        <w:rPr>
          <w:rFonts w:ascii="SimSun" w:hAnsi="SimSun"/>
          <w:color w:val="000000"/>
          <w:szCs w:val="21"/>
        </w:rPr>
        <w:br/>
        <w:t>I've finished it all. </w:t>
      </w:r>
      <w:r w:rsidRPr="00AB4FD5">
        <w:rPr>
          <w:rFonts w:ascii="SimSun" w:hAnsi="SimSun"/>
          <w:color w:val="000000"/>
          <w:szCs w:val="21"/>
        </w:rPr>
        <w:br/>
        <w:t>今天忙了一天。 </w:t>
      </w:r>
      <w:r w:rsidRPr="00AB4FD5">
        <w:rPr>
          <w:rFonts w:ascii="SimSun" w:hAnsi="SimSun"/>
          <w:color w:val="000000"/>
          <w:szCs w:val="21"/>
        </w:rPr>
        <w:br/>
        <w:t>It's been a long day. *在这句里long不是“长”而是表示“忙”、“辛苦”的意思。</w:t>
      </w:r>
      <w:r w:rsidRPr="00AB4FD5">
        <w:rPr>
          <w:rFonts w:ascii="SimSun" w:hAnsi="SimSun"/>
          <w:color w:val="000000"/>
          <w:szCs w:val="21"/>
        </w:rPr>
        <w:br/>
        <w:t>It's time to go home. (该回家了。)</w:t>
      </w:r>
      <w:r w:rsidRPr="00AB4FD5">
        <w:rPr>
          <w:rFonts w:ascii="SimSun" w:hAnsi="SimSun"/>
          <w:color w:val="000000"/>
          <w:szCs w:val="21"/>
        </w:rPr>
        <w:br/>
        <w:t>It's been a long day. (今天忙了一天。)</w:t>
      </w:r>
      <w:r w:rsidRPr="00AB4FD5">
        <w:rPr>
          <w:rFonts w:ascii="SimSun" w:hAnsi="SimSun"/>
          <w:color w:val="000000"/>
          <w:szCs w:val="21"/>
        </w:rPr>
        <w:br/>
        <w:t>We've worked hard today.</w:t>
      </w:r>
      <w:r w:rsidRPr="00AB4FD5">
        <w:rPr>
          <w:rFonts w:ascii="SimSun" w:hAnsi="SimSun"/>
          <w:color w:val="000000"/>
          <w:szCs w:val="21"/>
        </w:rPr>
        <w:br/>
        <w:t>It was a very busy day.</w:t>
      </w:r>
      <w:r w:rsidRPr="00AB4FD5">
        <w:rPr>
          <w:rFonts w:ascii="SimSun" w:hAnsi="SimSun"/>
          <w:color w:val="000000"/>
          <w:szCs w:val="21"/>
        </w:rPr>
        <w:br/>
        <w:t>Today was a rough day at work. </w:t>
      </w:r>
      <w:r w:rsidRPr="00AB4FD5">
        <w:rPr>
          <w:rFonts w:ascii="SimSun" w:hAnsi="SimSun"/>
          <w:color w:val="000000"/>
          <w:szCs w:val="21"/>
        </w:rPr>
        <w:br/>
        <w:t>我不能为你破例。</w:t>
      </w:r>
      <w:r w:rsidRPr="00AB4FD5">
        <w:rPr>
          <w:rFonts w:ascii="SimSun" w:hAnsi="SimSun"/>
          <w:color w:val="000000"/>
          <w:szCs w:val="21"/>
        </w:rPr>
        <w:br/>
        <w:t>I can't make an exception for you. *exception“例外”、“除外”。</w:t>
      </w:r>
      <w:r w:rsidRPr="00AB4FD5">
        <w:rPr>
          <w:rFonts w:ascii="SimSun" w:hAnsi="SimSun"/>
          <w:color w:val="000000"/>
          <w:szCs w:val="21"/>
        </w:rPr>
        <w:br/>
        <w:t>外边天都黑了。 </w:t>
      </w:r>
      <w:r w:rsidRPr="00AB4FD5">
        <w:rPr>
          <w:rFonts w:ascii="SimSun" w:hAnsi="SimSun"/>
          <w:color w:val="000000"/>
          <w:szCs w:val="21"/>
        </w:rPr>
        <w:br/>
        <w:t>It's dark outside already.</w:t>
      </w:r>
      <w:r w:rsidRPr="00AB4FD5">
        <w:rPr>
          <w:rFonts w:ascii="SimSun" w:hAnsi="SimSun"/>
          <w:color w:val="000000"/>
          <w:szCs w:val="21"/>
        </w:rPr>
        <w:br/>
        <w:t>It has become dark outside already.</w:t>
      </w:r>
      <w:r w:rsidRPr="00AB4FD5">
        <w:rPr>
          <w:rFonts w:ascii="SimSun" w:hAnsi="SimSun"/>
          <w:color w:val="000000"/>
          <w:szCs w:val="21"/>
        </w:rPr>
        <w:br/>
        <w:t>It's already dark out. </w:t>
      </w:r>
      <w:r w:rsidRPr="00AB4FD5">
        <w:rPr>
          <w:rFonts w:ascii="SimSun" w:hAnsi="SimSun"/>
          <w:color w:val="000000"/>
          <w:szCs w:val="21"/>
        </w:rPr>
        <w:br/>
        <w:t>就干到这儿吧。 </w:t>
      </w:r>
      <w:r w:rsidRPr="00AB4FD5">
        <w:rPr>
          <w:rFonts w:ascii="SimSun" w:hAnsi="SimSun"/>
          <w:color w:val="000000"/>
          <w:szCs w:val="21"/>
        </w:rPr>
        <w:br/>
        <w:t>Let's finish up. *“(工作等事)告一段落”、“到此为止”。</w:t>
      </w:r>
      <w:r w:rsidRPr="00AB4FD5">
        <w:rPr>
          <w:rFonts w:ascii="SimSun" w:hAnsi="SimSun"/>
          <w:color w:val="000000"/>
          <w:szCs w:val="21"/>
        </w:rPr>
        <w:br/>
        <w:t>I'm so tired. Let's finish up. (我太累了，今天就到这里吧。)</w:t>
      </w:r>
      <w:r w:rsidRPr="00AB4FD5">
        <w:rPr>
          <w:rFonts w:ascii="SimSun" w:hAnsi="SimSun"/>
          <w:color w:val="000000"/>
          <w:szCs w:val="21"/>
        </w:rPr>
        <w:br/>
        <w:t>Good idea. Let's go home. (好主意，那我们回家吧。)</w:t>
      </w:r>
      <w:r w:rsidRPr="00AB4FD5">
        <w:rPr>
          <w:rFonts w:ascii="SimSun" w:hAnsi="SimSun"/>
          <w:color w:val="000000"/>
          <w:szCs w:val="21"/>
        </w:rPr>
        <w:br/>
        <w:t>Let's call it a day! (今天就到这里吧。)</w:t>
      </w:r>
      <w:r w:rsidRPr="00AB4FD5">
        <w:rPr>
          <w:rFonts w:ascii="SimSun" w:hAnsi="SimSun"/>
          <w:color w:val="000000"/>
          <w:szCs w:val="21"/>
        </w:rPr>
        <w:br/>
        <w:t>Let's go home! (我们回家吧。) </w:t>
      </w:r>
      <w:r w:rsidRPr="00AB4FD5">
        <w:rPr>
          <w:rFonts w:ascii="SimSun" w:hAnsi="SimSun"/>
          <w:color w:val="000000"/>
          <w:szCs w:val="21"/>
        </w:rPr>
        <w:br/>
        <w:t>正好工作刚做完。 </w:t>
      </w:r>
      <w:r w:rsidRPr="00AB4FD5">
        <w:rPr>
          <w:rFonts w:ascii="SimSun" w:hAnsi="SimSun"/>
          <w:color w:val="000000"/>
          <w:szCs w:val="21"/>
        </w:rPr>
        <w:br/>
        <w:t>I've just finished work.</w:t>
      </w:r>
      <w:r w:rsidRPr="00AB4FD5">
        <w:rPr>
          <w:rFonts w:ascii="SimSun" w:hAnsi="SimSun"/>
          <w:color w:val="000000"/>
          <w:szCs w:val="21"/>
        </w:rPr>
        <w:br/>
        <w:t>I've just finished work. (正好工作刚做完。)</w:t>
      </w:r>
      <w:r w:rsidRPr="00AB4FD5">
        <w:rPr>
          <w:rFonts w:ascii="SimSun" w:hAnsi="SimSun"/>
          <w:color w:val="000000"/>
          <w:szCs w:val="21"/>
        </w:rPr>
        <w:br/>
        <w:t>Let's go for drink. (那我们去喝一杯吧。)</w:t>
      </w:r>
      <w:r w:rsidRPr="00AB4FD5">
        <w:rPr>
          <w:rFonts w:ascii="SimSun" w:hAnsi="SimSun"/>
          <w:color w:val="000000"/>
          <w:szCs w:val="21"/>
        </w:rPr>
        <w:br/>
        <w:t>I just got off work.</w:t>
      </w:r>
      <w:r w:rsidRPr="00AB4FD5">
        <w:rPr>
          <w:rFonts w:ascii="SimSun" w:hAnsi="SimSun"/>
          <w:color w:val="000000"/>
          <w:szCs w:val="21"/>
        </w:rPr>
        <w:br/>
        <w:t>I've just finished working. </w:t>
      </w:r>
      <w:r w:rsidRPr="00AB4FD5">
        <w:rPr>
          <w:rFonts w:ascii="SimSun" w:hAnsi="SimSun"/>
          <w:color w:val="000000"/>
          <w:szCs w:val="21"/>
        </w:rPr>
        <w:br/>
        <w:t>今天发工资。 </w:t>
      </w:r>
      <w:r w:rsidRPr="00AB4FD5">
        <w:rPr>
          <w:rFonts w:ascii="SimSun" w:hAnsi="SimSun"/>
          <w:color w:val="000000"/>
          <w:szCs w:val="21"/>
        </w:rPr>
        <w:br/>
        <w:t>Today's payday. *payday“发工资的日子”。</w:t>
      </w:r>
      <w:r w:rsidRPr="00AB4FD5">
        <w:rPr>
          <w:rFonts w:ascii="SimSun" w:hAnsi="SimSun"/>
          <w:color w:val="000000"/>
          <w:szCs w:val="21"/>
        </w:rPr>
        <w:br/>
        <w:t>Today's payday! (今天发工资。)</w:t>
      </w:r>
      <w:r w:rsidRPr="00AB4FD5">
        <w:rPr>
          <w:rFonts w:ascii="SimSun" w:hAnsi="SimSun"/>
          <w:color w:val="000000"/>
          <w:szCs w:val="21"/>
        </w:rPr>
        <w:br/>
        <w:t>Oh, yeah? I forgot all about it. (是吗?我都忘得一干二净了。) </w:t>
      </w:r>
      <w:r w:rsidRPr="00AB4FD5">
        <w:rPr>
          <w:rFonts w:ascii="SimSun" w:hAnsi="SimSun"/>
          <w:color w:val="000000"/>
          <w:szCs w:val="21"/>
        </w:rPr>
        <w:br/>
        <w:t>我们一起去喝一杯吧。 </w:t>
      </w:r>
      <w:r w:rsidRPr="00AB4FD5">
        <w:rPr>
          <w:rFonts w:ascii="SimSun" w:hAnsi="SimSun"/>
          <w:color w:val="000000"/>
          <w:szCs w:val="21"/>
        </w:rPr>
        <w:br/>
        <w:t>Let's have a drink.</w:t>
      </w:r>
      <w:r w:rsidRPr="00AB4FD5">
        <w:rPr>
          <w:rFonts w:ascii="SimSun" w:hAnsi="SimSun"/>
          <w:color w:val="000000"/>
          <w:szCs w:val="21"/>
        </w:rPr>
        <w:br/>
        <w:t>Let's go out for a drink! </w:t>
      </w:r>
      <w:r w:rsidRPr="00AB4FD5">
        <w:rPr>
          <w:rFonts w:ascii="SimSun" w:hAnsi="SimSun"/>
          <w:color w:val="000000"/>
          <w:szCs w:val="21"/>
        </w:rPr>
        <w:br/>
        <w:t>你辛苦了。 </w:t>
      </w:r>
      <w:r w:rsidRPr="00AB4FD5">
        <w:rPr>
          <w:rFonts w:ascii="SimSun" w:hAnsi="SimSun"/>
          <w:color w:val="000000"/>
          <w:szCs w:val="21"/>
        </w:rPr>
        <w:br/>
      </w:r>
      <w:r w:rsidRPr="00AB4FD5">
        <w:rPr>
          <w:rFonts w:ascii="SimSun" w:hAnsi="SimSun"/>
          <w:color w:val="000000"/>
          <w:szCs w:val="21"/>
        </w:rPr>
        <w:lastRenderedPageBreak/>
        <w:t>Thanks for your hard work. </w:t>
      </w:r>
      <w:r w:rsidRPr="00AB4FD5">
        <w:rPr>
          <w:rFonts w:ascii="SimSun" w:hAnsi="SimSun"/>
          <w:color w:val="000000"/>
          <w:szCs w:val="21"/>
        </w:rPr>
        <w:br/>
        <w:t>我先走了。 </w:t>
      </w:r>
      <w:r w:rsidRPr="00AB4FD5">
        <w:rPr>
          <w:rFonts w:ascii="SimSun" w:hAnsi="SimSun"/>
          <w:color w:val="000000"/>
          <w:szCs w:val="21"/>
        </w:rPr>
        <w:br/>
        <w:t>I hope you don't mind my leaving now. *英文中没有这种打招呼的习惯，但是也能说得通。</w:t>
      </w:r>
      <w:r w:rsidRPr="00AB4FD5">
        <w:rPr>
          <w:rFonts w:ascii="SimSun" w:hAnsi="SimSun"/>
          <w:color w:val="000000"/>
          <w:szCs w:val="21"/>
        </w:rPr>
        <w:br/>
        <w:t>Could you excuse me, please?</w:t>
      </w:r>
      <w:r w:rsidRPr="00AB4FD5">
        <w:rPr>
          <w:rFonts w:ascii="SimSun" w:hAnsi="SimSun"/>
          <w:color w:val="000000"/>
          <w:szCs w:val="21"/>
        </w:rPr>
        <w:br/>
        <w:t>Will you excuse me, please? </w:t>
      </w:r>
      <w:r w:rsidRPr="00AB4FD5">
        <w:rPr>
          <w:rFonts w:ascii="SimSun" w:hAnsi="SimSun"/>
          <w:color w:val="000000"/>
          <w:szCs w:val="21"/>
        </w:rPr>
        <w:br/>
        <w:t>对不起，打断一下。 </w:t>
      </w:r>
      <w:r w:rsidRPr="00AB4FD5">
        <w:rPr>
          <w:rFonts w:ascii="SimSun" w:hAnsi="SimSun"/>
          <w:color w:val="000000"/>
          <w:szCs w:val="21"/>
        </w:rPr>
        <w:br/>
        <w:t>Sorry for interrupting. *用于打断别人谈话时，interrupt“插嘴”。</w:t>
      </w:r>
      <w:r w:rsidRPr="00AB4FD5">
        <w:rPr>
          <w:rFonts w:ascii="SimSun" w:hAnsi="SimSun"/>
          <w:color w:val="000000"/>
          <w:szCs w:val="21"/>
        </w:rPr>
        <w:br/>
        <w:t>I'm sorry to interrupt.</w:t>
      </w:r>
      <w:r w:rsidRPr="00AB4FD5">
        <w:rPr>
          <w:rFonts w:ascii="SimSun" w:hAnsi="SimSun"/>
          <w:color w:val="000000"/>
          <w:szCs w:val="21"/>
        </w:rPr>
        <w:br/>
        <w:t>I'm sorry to interrupt you.</w:t>
      </w:r>
      <w:r w:rsidRPr="00AB4FD5">
        <w:rPr>
          <w:rFonts w:ascii="SimSun" w:hAnsi="SimSun"/>
          <w:color w:val="000000"/>
          <w:szCs w:val="21"/>
        </w:rPr>
        <w:br/>
        <w:t>Excuse me for interrupting.</w:t>
      </w:r>
      <w:r w:rsidRPr="00AB4FD5">
        <w:rPr>
          <w:rFonts w:ascii="SimSun" w:hAnsi="SimSun"/>
          <w:color w:val="000000"/>
          <w:szCs w:val="21"/>
        </w:rPr>
        <w:br/>
        <w:t>Forgive me for interrupting. </w:t>
      </w:r>
      <w:r w:rsidRPr="00AB4FD5">
        <w:rPr>
          <w:rFonts w:ascii="SimSun" w:hAnsi="SimSun"/>
          <w:color w:val="000000"/>
          <w:szCs w:val="21"/>
        </w:rPr>
        <w:br/>
        <w:t>打扰一下可以吗? </w:t>
      </w:r>
      <w:r w:rsidRPr="00AB4FD5">
        <w:rPr>
          <w:rFonts w:ascii="SimSun" w:hAnsi="SimSun"/>
          <w:color w:val="000000"/>
          <w:szCs w:val="21"/>
        </w:rPr>
        <w:br/>
        <w:t>May I interrupt (you)?</w:t>
      </w:r>
      <w:r w:rsidRPr="00AB4FD5">
        <w:rPr>
          <w:rFonts w:ascii="SimSun" w:hAnsi="SimSun"/>
          <w:color w:val="000000"/>
          <w:szCs w:val="21"/>
        </w:rPr>
        <w:br/>
        <w:t>Excuse me. </w:t>
      </w:r>
      <w:r w:rsidRPr="00AB4FD5">
        <w:rPr>
          <w:rFonts w:ascii="SimSun" w:hAnsi="SimSun"/>
          <w:color w:val="000000"/>
          <w:szCs w:val="21"/>
        </w:rPr>
        <w:br/>
        <w:t>史密斯先生在1号线听电话。 </w:t>
      </w:r>
      <w:r w:rsidRPr="00AB4FD5">
        <w:rPr>
          <w:rFonts w:ascii="SimSun" w:hAnsi="SimSun"/>
          <w:color w:val="000000"/>
          <w:szCs w:val="21"/>
        </w:rPr>
        <w:br/>
        <w:t>Mr. Smith is on line one.</w:t>
      </w:r>
      <w:r w:rsidRPr="00AB4FD5">
        <w:rPr>
          <w:rFonts w:ascii="SimSun" w:hAnsi="SimSun"/>
          <w:color w:val="000000"/>
          <w:szCs w:val="21"/>
        </w:rPr>
        <w:br/>
        <w:t>Mr. Smith is on line one. (史密斯先生在1号线听电话。)</w:t>
      </w:r>
      <w:r w:rsidRPr="00AB4FD5">
        <w:rPr>
          <w:rFonts w:ascii="SimSun" w:hAnsi="SimSun"/>
          <w:color w:val="000000"/>
          <w:szCs w:val="21"/>
        </w:rPr>
        <w:br/>
        <w:t>Oh, okay. Thanks. (好的。谢谢。) </w:t>
      </w:r>
      <w:r w:rsidRPr="00AB4FD5">
        <w:rPr>
          <w:rFonts w:ascii="SimSun" w:hAnsi="SimSun"/>
          <w:color w:val="000000"/>
          <w:szCs w:val="21"/>
        </w:rPr>
        <w:br/>
        <w:t>我已经和青木先生约好了。 </w:t>
      </w:r>
      <w:r w:rsidRPr="00AB4FD5">
        <w:rPr>
          <w:rFonts w:ascii="SimSun" w:hAnsi="SimSun"/>
          <w:color w:val="000000"/>
          <w:szCs w:val="21"/>
        </w:rPr>
        <w:br/>
        <w:t>I have an appointment with Mr. Aoki.</w:t>
      </w:r>
      <w:r w:rsidRPr="00AB4FD5">
        <w:rPr>
          <w:rFonts w:ascii="SimSun" w:hAnsi="SimSun"/>
          <w:color w:val="000000"/>
          <w:szCs w:val="21"/>
        </w:rPr>
        <w:br/>
        <w:t>Hello. May I help you? (您好，您有什么事吗?)</w:t>
      </w:r>
      <w:r w:rsidRPr="00AB4FD5">
        <w:rPr>
          <w:rFonts w:ascii="SimSun" w:hAnsi="SimSun"/>
          <w:color w:val="000000"/>
          <w:szCs w:val="21"/>
        </w:rPr>
        <w:br/>
        <w:t>Yes, I have an appointment with Mr. Aoki. (是的，我已经和青木先生约好了。) </w:t>
      </w:r>
      <w:r w:rsidRPr="00AB4FD5">
        <w:rPr>
          <w:rFonts w:ascii="SimSun" w:hAnsi="SimSun"/>
          <w:color w:val="000000"/>
          <w:szCs w:val="21"/>
        </w:rPr>
        <w:br/>
        <w:t>ABC公司在几楼? </w:t>
      </w:r>
      <w:r w:rsidRPr="00AB4FD5">
        <w:rPr>
          <w:rFonts w:ascii="SimSun" w:hAnsi="SimSun"/>
          <w:color w:val="000000"/>
          <w:szCs w:val="21"/>
        </w:rPr>
        <w:br/>
        <w:t>What floor is ABC on?</w:t>
      </w:r>
      <w:r w:rsidRPr="00AB4FD5">
        <w:rPr>
          <w:rFonts w:ascii="SimSun" w:hAnsi="SimSun"/>
          <w:color w:val="000000"/>
          <w:szCs w:val="21"/>
        </w:rPr>
        <w:br/>
        <w:t>What floor is ABC on? (ABC公司在几楼?)</w:t>
      </w:r>
      <w:r w:rsidRPr="00AB4FD5">
        <w:rPr>
          <w:rFonts w:ascii="SimSun" w:hAnsi="SimSun"/>
          <w:color w:val="000000"/>
          <w:szCs w:val="21"/>
        </w:rPr>
        <w:br/>
        <w:t>The tenth floor. (在10楼。) </w:t>
      </w:r>
      <w:r w:rsidRPr="00AB4FD5">
        <w:rPr>
          <w:rFonts w:ascii="SimSun" w:hAnsi="SimSun"/>
          <w:color w:val="000000"/>
          <w:szCs w:val="21"/>
        </w:rPr>
        <w:br/>
        <w:t>电梯在哪儿? </w:t>
      </w:r>
      <w:r w:rsidRPr="00AB4FD5">
        <w:rPr>
          <w:rFonts w:ascii="SimSun" w:hAnsi="SimSun"/>
          <w:color w:val="000000"/>
          <w:szCs w:val="21"/>
        </w:rPr>
        <w:br/>
        <w:t>Where are the elevators?</w:t>
      </w:r>
      <w:r w:rsidRPr="00AB4FD5">
        <w:rPr>
          <w:rFonts w:ascii="SimSun" w:hAnsi="SimSun"/>
          <w:color w:val="000000"/>
          <w:szCs w:val="21"/>
        </w:rPr>
        <w:br/>
        <w:t>Where are the elevators? (电梯在哪儿?)</w:t>
      </w:r>
      <w:r w:rsidRPr="00AB4FD5">
        <w:rPr>
          <w:rFonts w:ascii="SimSun" w:hAnsi="SimSun"/>
          <w:color w:val="000000"/>
          <w:szCs w:val="21"/>
        </w:rPr>
        <w:br/>
        <w:t>Around the corner over there. (在那个拐角。)</w:t>
      </w:r>
      <w:r w:rsidRPr="00AB4FD5">
        <w:rPr>
          <w:rFonts w:ascii="SimSun" w:hAnsi="SimSun"/>
          <w:color w:val="000000"/>
          <w:szCs w:val="21"/>
        </w:rPr>
        <w:br/>
      </w:r>
      <w:r w:rsidRPr="00AB4FD5">
        <w:rPr>
          <w:rFonts w:ascii="SimSun" w:hAnsi="SimSun"/>
          <w:color w:val="000000"/>
          <w:szCs w:val="21"/>
        </w:rPr>
        <w:br/>
        <w:t>●工作单位的人际关系</w:t>
      </w:r>
      <w:r w:rsidRPr="00AB4FD5">
        <w:rPr>
          <w:rFonts w:ascii="SimSun" w:hAnsi="SimSun"/>
          <w:color w:val="000000"/>
          <w:szCs w:val="21"/>
        </w:rPr>
        <w:br/>
        <w:t>我和他很合得来。 </w:t>
      </w:r>
      <w:r w:rsidRPr="00AB4FD5">
        <w:rPr>
          <w:rFonts w:ascii="SimSun" w:hAnsi="SimSun"/>
          <w:color w:val="000000"/>
          <w:szCs w:val="21"/>
        </w:rPr>
        <w:br/>
        <w:t>I get along well with him. *get along (well) with...“和……合得来”、“和睦相处”。</w:t>
      </w:r>
      <w:r w:rsidRPr="00AB4FD5">
        <w:rPr>
          <w:rFonts w:ascii="SimSun" w:hAnsi="SimSun"/>
          <w:color w:val="000000"/>
          <w:szCs w:val="21"/>
        </w:rPr>
        <w:br/>
        <w:t>What's John like? (约翰是个什么样的人?)</w:t>
      </w:r>
      <w:r w:rsidRPr="00AB4FD5">
        <w:rPr>
          <w:rFonts w:ascii="SimSun" w:hAnsi="SimSun"/>
          <w:color w:val="000000"/>
          <w:szCs w:val="21"/>
        </w:rPr>
        <w:br/>
        <w:t>I get along well with him. (我和他很合得来。)</w:t>
      </w:r>
      <w:r w:rsidRPr="00AB4FD5">
        <w:rPr>
          <w:rFonts w:ascii="SimSun" w:hAnsi="SimSun"/>
          <w:color w:val="000000"/>
          <w:szCs w:val="21"/>
        </w:rPr>
        <w:br/>
        <w:t>I get on well with him. *英式英语。 </w:t>
      </w:r>
      <w:r w:rsidRPr="00AB4FD5">
        <w:rPr>
          <w:rFonts w:ascii="SimSun" w:hAnsi="SimSun"/>
          <w:color w:val="000000"/>
          <w:szCs w:val="21"/>
        </w:rPr>
        <w:br/>
        <w:t>我跟她合不来。 </w:t>
      </w:r>
      <w:r w:rsidRPr="00AB4FD5">
        <w:rPr>
          <w:rFonts w:ascii="SimSun" w:hAnsi="SimSun"/>
          <w:color w:val="000000"/>
          <w:szCs w:val="21"/>
        </w:rPr>
        <w:br/>
        <w:t>I don't get along well with her.</w:t>
      </w:r>
      <w:r w:rsidRPr="00AB4FD5">
        <w:rPr>
          <w:rFonts w:ascii="SimSun" w:hAnsi="SimSun"/>
          <w:color w:val="000000"/>
          <w:szCs w:val="21"/>
        </w:rPr>
        <w:br/>
        <w:t>I don't get on well with her. *英式英语。 </w:t>
      </w:r>
      <w:r w:rsidRPr="00AB4FD5">
        <w:rPr>
          <w:rFonts w:ascii="SimSun" w:hAnsi="SimSun"/>
          <w:color w:val="000000"/>
          <w:szCs w:val="21"/>
        </w:rPr>
        <w:br/>
      </w:r>
      <w:r w:rsidRPr="00AB4FD5">
        <w:rPr>
          <w:rFonts w:ascii="SimSun" w:hAnsi="SimSun"/>
          <w:color w:val="000000"/>
          <w:szCs w:val="21"/>
        </w:rPr>
        <w:t>我很尊敬他。 </w:t>
      </w:r>
      <w:r w:rsidRPr="00AB4FD5">
        <w:rPr>
          <w:rFonts w:ascii="SimSun" w:hAnsi="SimSun"/>
          <w:color w:val="000000"/>
          <w:szCs w:val="21"/>
        </w:rPr>
        <w:br/>
        <w:t>I respect him.</w:t>
      </w:r>
      <w:r w:rsidRPr="00AB4FD5">
        <w:rPr>
          <w:rFonts w:ascii="SimSun" w:hAnsi="SimSun"/>
          <w:color w:val="000000"/>
          <w:szCs w:val="21"/>
        </w:rPr>
        <w:br/>
        <w:t>I highly respect him. *强调说法。</w:t>
      </w:r>
      <w:r w:rsidRPr="00AB4FD5">
        <w:rPr>
          <w:rFonts w:ascii="SimSun" w:hAnsi="SimSun"/>
          <w:color w:val="000000"/>
          <w:szCs w:val="21"/>
        </w:rPr>
        <w:br/>
        <w:t>I look up to him. </w:t>
      </w:r>
      <w:r w:rsidRPr="00AB4FD5">
        <w:rPr>
          <w:rFonts w:ascii="SimSun" w:hAnsi="SimSun"/>
          <w:color w:val="000000"/>
          <w:szCs w:val="21"/>
        </w:rPr>
        <w:br/>
        <w:t>我瞧不起他。 I despise him.</w:t>
      </w:r>
      <w:r w:rsidRPr="00AB4FD5">
        <w:rPr>
          <w:rFonts w:ascii="SimSun" w:hAnsi="SimSun"/>
          <w:color w:val="000000"/>
          <w:szCs w:val="21"/>
        </w:rPr>
        <w:br/>
        <w:t>I look down on him. </w:t>
      </w:r>
      <w:r w:rsidRPr="00AB4FD5">
        <w:rPr>
          <w:rFonts w:ascii="SimSun" w:hAnsi="SimSun"/>
          <w:color w:val="000000"/>
          <w:szCs w:val="21"/>
        </w:rPr>
        <w:br/>
        <w:t>我想和大家和睦相处。</w:t>
      </w:r>
      <w:r w:rsidRPr="00AB4FD5">
        <w:rPr>
          <w:rFonts w:ascii="SimSun" w:hAnsi="SimSun"/>
          <w:color w:val="000000"/>
          <w:szCs w:val="21"/>
        </w:rPr>
        <w:br/>
        <w:t>I want to get along with everyone.</w:t>
      </w:r>
      <w:r w:rsidRPr="00AB4FD5">
        <w:rPr>
          <w:rFonts w:ascii="SimSun" w:hAnsi="SimSun"/>
          <w:color w:val="000000"/>
          <w:szCs w:val="21"/>
        </w:rPr>
        <w:br/>
        <w:t>I hope I will get along with everyone. (我希望能和大家和睦相处。) </w:t>
      </w:r>
      <w:r w:rsidRPr="00AB4FD5">
        <w:rPr>
          <w:rFonts w:ascii="SimSun" w:hAnsi="SimSun"/>
          <w:color w:val="000000"/>
          <w:szCs w:val="21"/>
        </w:rPr>
        <w:br/>
        <w:t>你跟她合得来吗? </w:t>
      </w:r>
      <w:r w:rsidRPr="00AB4FD5">
        <w:rPr>
          <w:rFonts w:ascii="SimSun" w:hAnsi="SimSun"/>
          <w:color w:val="000000"/>
          <w:szCs w:val="21"/>
        </w:rPr>
        <w:br/>
        <w:t>Are you getting along with her? *get along“合得来”、“和睦相处”。 </w:t>
      </w:r>
      <w:r w:rsidRPr="00AB4FD5">
        <w:rPr>
          <w:rFonts w:ascii="SimSun" w:hAnsi="SimSun"/>
          <w:color w:val="000000"/>
          <w:szCs w:val="21"/>
        </w:rPr>
        <w:br/>
        <w:t>她根本不搭理我。 </w:t>
      </w:r>
      <w:r w:rsidRPr="00AB4FD5">
        <w:rPr>
          <w:rFonts w:ascii="SimSun" w:hAnsi="SimSun"/>
          <w:color w:val="000000"/>
          <w:szCs w:val="21"/>
        </w:rPr>
        <w:br/>
        <w:t>She ignored me. *ignore“不放在眼里”、“不理”、“假装看不见”。</w:t>
      </w:r>
      <w:r w:rsidRPr="00AB4FD5">
        <w:rPr>
          <w:rFonts w:ascii="SimSun" w:hAnsi="SimSun"/>
          <w:color w:val="000000"/>
          <w:szCs w:val="21"/>
        </w:rPr>
        <w:br/>
        <w:t>What did she do? (她怎么了?)</w:t>
      </w:r>
      <w:r w:rsidRPr="00AB4FD5">
        <w:rPr>
          <w:rFonts w:ascii="SimSun" w:hAnsi="SimSun"/>
          <w:color w:val="000000"/>
          <w:szCs w:val="21"/>
        </w:rPr>
        <w:br/>
        <w:t>She ignored me. (她不搭理我。)</w:t>
      </w:r>
      <w:r w:rsidRPr="00AB4FD5">
        <w:rPr>
          <w:rFonts w:ascii="SimSun" w:hAnsi="SimSun"/>
          <w:color w:val="000000"/>
          <w:szCs w:val="21"/>
        </w:rPr>
        <w:br/>
        <w:t>She gave me the cold shoulder.</w:t>
      </w:r>
      <w:r w:rsidRPr="00AB4FD5">
        <w:rPr>
          <w:rFonts w:ascii="SimSun" w:hAnsi="SimSun"/>
          <w:color w:val="000000"/>
          <w:szCs w:val="21"/>
        </w:rPr>
        <w:br/>
        <w:t>She didn't pay any attention to me (at all). </w:t>
      </w:r>
      <w:r w:rsidRPr="00AB4FD5">
        <w:rPr>
          <w:rFonts w:ascii="SimSun" w:hAnsi="SimSun"/>
          <w:color w:val="000000"/>
          <w:szCs w:val="21"/>
        </w:rPr>
        <w:br/>
        <w:t>我不知道他在想什么。 </w:t>
      </w:r>
      <w:r w:rsidRPr="00AB4FD5">
        <w:rPr>
          <w:rFonts w:ascii="SimSun" w:hAnsi="SimSun"/>
          <w:color w:val="000000"/>
          <w:szCs w:val="21"/>
        </w:rPr>
        <w:br/>
        <w:t>I don't know what he's really thinking.</w:t>
      </w:r>
      <w:r w:rsidRPr="00AB4FD5">
        <w:rPr>
          <w:rFonts w:ascii="SimSun" w:hAnsi="SimSun"/>
          <w:color w:val="000000"/>
          <w:szCs w:val="21"/>
        </w:rPr>
        <w:br/>
        <w:t>I'm not sure what he is thinking about.</w:t>
      </w:r>
      <w:r w:rsidRPr="00AB4FD5">
        <w:rPr>
          <w:rFonts w:ascii="SimSun" w:hAnsi="SimSun"/>
          <w:color w:val="000000"/>
          <w:szCs w:val="21"/>
        </w:rPr>
        <w:br/>
        <w:t>I don't really know what is on his mind.</w:t>
      </w:r>
      <w:r w:rsidRPr="00AB4FD5">
        <w:rPr>
          <w:rFonts w:ascii="SimSun" w:hAnsi="SimSun"/>
          <w:color w:val="000000"/>
          <w:szCs w:val="21"/>
        </w:rPr>
        <w:br/>
        <w:t>我没有理由让人嫉妒。 </w:t>
      </w:r>
      <w:r w:rsidRPr="00AB4FD5">
        <w:rPr>
          <w:rFonts w:ascii="SimSun" w:hAnsi="SimSun"/>
          <w:color w:val="000000"/>
          <w:szCs w:val="21"/>
        </w:rPr>
        <w:br/>
        <w:t>I have no reason to be envied. *envy“羡慕他人或物”，“嫉妒”。</w:t>
      </w:r>
      <w:r w:rsidRPr="00AB4FD5">
        <w:rPr>
          <w:rFonts w:ascii="SimSun" w:hAnsi="SimSun"/>
          <w:color w:val="000000"/>
          <w:szCs w:val="21"/>
        </w:rPr>
        <w:br/>
        <w:t>There is no reason to be jealous of me.</w:t>
      </w:r>
      <w:r w:rsidRPr="00AB4FD5">
        <w:rPr>
          <w:rFonts w:ascii="SimSun" w:hAnsi="SimSun"/>
          <w:color w:val="000000"/>
          <w:szCs w:val="21"/>
        </w:rPr>
        <w:br/>
        <w:t>There is no reason to envy me. </w:t>
      </w:r>
      <w:r w:rsidRPr="00AB4FD5">
        <w:rPr>
          <w:rFonts w:ascii="SimSun" w:hAnsi="SimSun"/>
          <w:color w:val="000000"/>
          <w:szCs w:val="21"/>
        </w:rPr>
        <w:br/>
        <w:t>我讨厌爱拍马屁的人。 </w:t>
      </w:r>
      <w:r w:rsidRPr="00AB4FD5">
        <w:rPr>
          <w:rFonts w:ascii="SimSun" w:hAnsi="SimSun"/>
          <w:color w:val="000000"/>
          <w:szCs w:val="21"/>
        </w:rPr>
        <w:br/>
        <w:t>I don't like brownnosers. *brownnoser俚语，“讨好别人的人”、“阿谀逢迎的人”。</w:t>
      </w:r>
      <w:r w:rsidRPr="00AB4FD5">
        <w:rPr>
          <w:rFonts w:ascii="SimSun" w:hAnsi="SimSun"/>
          <w:color w:val="000000"/>
          <w:szCs w:val="21"/>
        </w:rPr>
        <w:br/>
        <w:t>They're helping our boss again. (他们又去帮上司的忙了。)</w:t>
      </w:r>
      <w:r w:rsidRPr="00AB4FD5">
        <w:rPr>
          <w:rFonts w:ascii="SimSun" w:hAnsi="SimSun"/>
          <w:color w:val="000000"/>
          <w:szCs w:val="21"/>
        </w:rPr>
        <w:br/>
        <w:t>I don't like brownnosers. (我可讨厌拍马屁的人了。)</w:t>
      </w:r>
      <w:r w:rsidRPr="00AB4FD5">
        <w:rPr>
          <w:rFonts w:ascii="SimSun" w:hAnsi="SimSun"/>
          <w:color w:val="000000"/>
          <w:szCs w:val="21"/>
        </w:rPr>
        <w:br/>
        <w:t>I don't like flatterers. (我不喜欢爱说恭维话的人。)</w:t>
      </w:r>
      <w:r w:rsidRPr="00AB4FD5">
        <w:rPr>
          <w:rFonts w:ascii="SimSun" w:hAnsi="SimSun"/>
          <w:color w:val="000000"/>
          <w:szCs w:val="21"/>
        </w:rPr>
        <w:br/>
        <w:t>I don't like ass-kissers. *俚语，不太文雅的说法，使用时要注意场合。 </w:t>
      </w:r>
      <w:r w:rsidRPr="00AB4FD5">
        <w:rPr>
          <w:rFonts w:ascii="SimSun" w:hAnsi="SimSun"/>
          <w:color w:val="000000"/>
          <w:szCs w:val="21"/>
        </w:rPr>
        <w:br/>
        <w:t>我是个不顾家的人。 </w:t>
      </w:r>
      <w:r w:rsidRPr="00AB4FD5">
        <w:rPr>
          <w:rFonts w:ascii="SimSun" w:hAnsi="SimSun"/>
          <w:color w:val="000000"/>
          <w:szCs w:val="21"/>
        </w:rPr>
        <w:br/>
        <w:t>I'm neglecting my family. *这是种相当严厉的说法。neglect 表示“对……玩忽职守”、“不尽义务”。</w:t>
      </w:r>
      <w:r w:rsidRPr="00AB4FD5">
        <w:rPr>
          <w:rFonts w:ascii="SimSun" w:hAnsi="SimSun"/>
          <w:color w:val="000000"/>
          <w:szCs w:val="21"/>
        </w:rPr>
        <w:br/>
        <w:t>I put my work before my family. (我是工作第一，家庭第二。)*比较温和的说法。</w:t>
      </w:r>
      <w:r w:rsidRPr="00AB4FD5">
        <w:rPr>
          <w:rFonts w:ascii="SimSun" w:hAnsi="SimSun"/>
          <w:color w:val="000000"/>
          <w:szCs w:val="21"/>
        </w:rPr>
        <w:br/>
        <w:t>I should treat my family better. (我该重视我的家庭。) </w:t>
      </w:r>
      <w:r w:rsidRPr="00AB4FD5">
        <w:rPr>
          <w:rFonts w:ascii="SimSun" w:hAnsi="SimSun"/>
          <w:color w:val="000000"/>
          <w:szCs w:val="21"/>
        </w:rPr>
        <w:br/>
      </w:r>
      <w:r w:rsidRPr="00AB4FD5">
        <w:rPr>
          <w:rFonts w:ascii="SimSun" w:hAnsi="SimSun"/>
          <w:color w:val="000000"/>
          <w:szCs w:val="21"/>
        </w:rPr>
        <w:lastRenderedPageBreak/>
        <w:t>你站在哪一方? </w:t>
      </w:r>
      <w:r w:rsidRPr="00AB4FD5">
        <w:rPr>
          <w:rFonts w:ascii="SimSun" w:hAnsi="SimSun"/>
          <w:color w:val="000000"/>
          <w:szCs w:val="21"/>
        </w:rPr>
        <w:br/>
        <w:t>Which side are you? *side“(竞争、谈判等的)一方，自己人”。</w:t>
      </w:r>
      <w:r w:rsidRPr="00AB4FD5">
        <w:rPr>
          <w:rFonts w:ascii="SimSun" w:hAnsi="SimSun"/>
          <w:color w:val="000000"/>
          <w:szCs w:val="21"/>
        </w:rPr>
        <w:br/>
        <w:t>Which side are you on?</w:t>
      </w:r>
      <w:r w:rsidRPr="00AB4FD5">
        <w:rPr>
          <w:rFonts w:ascii="SimSun" w:hAnsi="SimSun"/>
          <w:color w:val="000000"/>
          <w:szCs w:val="21"/>
        </w:rPr>
        <w:br/>
        <w:t>Who are you rooting for?</w:t>
      </w:r>
      <w:r w:rsidRPr="00AB4FD5">
        <w:rPr>
          <w:rFonts w:ascii="SimSun" w:hAnsi="SimSun"/>
          <w:color w:val="000000"/>
          <w:szCs w:val="21"/>
        </w:rPr>
        <w:br/>
        <w:t>Which side do you support? (你支持哪一方?) </w:t>
      </w:r>
      <w:r w:rsidRPr="00AB4FD5">
        <w:rPr>
          <w:rFonts w:ascii="SimSun" w:hAnsi="SimSun"/>
          <w:color w:val="000000"/>
          <w:szCs w:val="21"/>
        </w:rPr>
        <w:br/>
        <w:t>我是站在你这边的。 </w:t>
      </w:r>
      <w:r w:rsidRPr="00AB4FD5">
        <w:rPr>
          <w:rFonts w:ascii="SimSun" w:hAnsi="SimSun"/>
          <w:color w:val="000000"/>
          <w:szCs w:val="21"/>
        </w:rPr>
        <w:br/>
        <w:t>I'm on your side. *on one's side“站在……一方”。</w:t>
      </w:r>
      <w:r w:rsidRPr="00AB4FD5">
        <w:rPr>
          <w:rFonts w:ascii="SimSun" w:hAnsi="SimSun"/>
          <w:color w:val="000000"/>
          <w:szCs w:val="21"/>
        </w:rPr>
        <w:br/>
        <w:t>Whose side are you on? (你是站在哪一边的?)</w:t>
      </w:r>
      <w:r w:rsidRPr="00AB4FD5">
        <w:rPr>
          <w:rFonts w:ascii="SimSun" w:hAnsi="SimSun"/>
          <w:color w:val="000000"/>
          <w:szCs w:val="21"/>
        </w:rPr>
        <w:br/>
        <w:t>I'm on your side. (我是站在你这边的。)</w:t>
      </w:r>
      <w:r w:rsidRPr="00AB4FD5">
        <w:rPr>
          <w:rFonts w:ascii="SimSun" w:hAnsi="SimSun"/>
          <w:color w:val="000000"/>
          <w:szCs w:val="21"/>
        </w:rPr>
        <w:br/>
        <w:t>I will support you. (我支持你。)</w:t>
      </w:r>
      <w:r w:rsidRPr="00AB4FD5">
        <w:rPr>
          <w:rFonts w:ascii="SimSun" w:hAnsi="SimSun"/>
          <w:color w:val="000000"/>
          <w:szCs w:val="21"/>
        </w:rPr>
        <w:br/>
        <w:t>I agree with you. (我同意你的意见。) </w:t>
      </w:r>
      <w:r w:rsidRPr="00AB4FD5">
        <w:rPr>
          <w:rFonts w:ascii="SimSun" w:hAnsi="SimSun"/>
          <w:color w:val="000000"/>
          <w:szCs w:val="21"/>
        </w:rPr>
        <w:br/>
        <w:t>他对我很不客气的。 </w:t>
      </w:r>
      <w:r w:rsidRPr="00AB4FD5">
        <w:rPr>
          <w:rFonts w:ascii="SimSun" w:hAnsi="SimSun"/>
          <w:color w:val="000000"/>
          <w:szCs w:val="21"/>
        </w:rPr>
        <w:br/>
        <w:t>He's very hard on me. *be动词+hard on...“蛮横，野蛮”。</w:t>
      </w:r>
      <w:r w:rsidRPr="00AB4FD5">
        <w:rPr>
          <w:rFonts w:ascii="SimSun" w:hAnsi="SimSun"/>
          <w:color w:val="000000"/>
          <w:szCs w:val="21"/>
        </w:rPr>
        <w:br/>
        <w:t>Do you like your boss? (你喜欢你的上司吗?)</w:t>
      </w:r>
      <w:r w:rsidRPr="00AB4FD5">
        <w:rPr>
          <w:rFonts w:ascii="SimSun" w:hAnsi="SimSun"/>
          <w:color w:val="000000"/>
          <w:szCs w:val="21"/>
        </w:rPr>
        <w:br/>
        <w:t>No, he's very hard on me. (不，他对我很严厉。)</w:t>
      </w:r>
      <w:r w:rsidRPr="00AB4FD5">
        <w:rPr>
          <w:rFonts w:ascii="SimSun" w:hAnsi="SimSun"/>
          <w:color w:val="000000"/>
          <w:szCs w:val="21"/>
        </w:rPr>
        <w:br/>
        <w:t>He treats me unkindly. (他对我一点儿都不友好。)</w:t>
      </w:r>
      <w:r w:rsidRPr="00AB4FD5">
        <w:rPr>
          <w:rFonts w:ascii="SimSun" w:hAnsi="SimSun"/>
          <w:color w:val="000000"/>
          <w:szCs w:val="21"/>
        </w:rPr>
        <w:br/>
        <w:t>He's mean to me. (他对我很刻薄。)</w:t>
      </w:r>
      <w:r w:rsidRPr="00AB4FD5">
        <w:rPr>
          <w:rFonts w:ascii="SimSun" w:hAnsi="SimSun"/>
          <w:color w:val="000000"/>
          <w:szCs w:val="21"/>
        </w:rPr>
        <w:br/>
        <w:t>He's very strict. (他很严厉。) </w:t>
      </w:r>
      <w:r w:rsidRPr="00AB4FD5">
        <w:rPr>
          <w:rFonts w:ascii="SimSun" w:hAnsi="SimSun"/>
          <w:color w:val="000000"/>
          <w:szCs w:val="21"/>
        </w:rPr>
        <w:br/>
        <w:t>他总把我当作眼中钉。 </w:t>
      </w:r>
      <w:r w:rsidRPr="00AB4FD5">
        <w:rPr>
          <w:rFonts w:ascii="SimSun" w:hAnsi="SimSun"/>
          <w:color w:val="000000"/>
          <w:szCs w:val="21"/>
        </w:rPr>
        <w:br/>
        <w:t>He always treats me like an enemy. *enemy“仇人，敌人”。</w:t>
      </w:r>
      <w:r w:rsidRPr="00AB4FD5">
        <w:rPr>
          <w:rFonts w:ascii="SimSun" w:hAnsi="SimSun"/>
          <w:color w:val="000000"/>
          <w:szCs w:val="21"/>
        </w:rPr>
        <w:br/>
        <w:t>He was rude to say that. (他这样对你说话也太无礼了。)</w:t>
      </w:r>
      <w:r w:rsidRPr="00AB4FD5">
        <w:rPr>
          <w:rFonts w:ascii="SimSun" w:hAnsi="SimSun"/>
          <w:color w:val="000000"/>
          <w:szCs w:val="21"/>
        </w:rPr>
        <w:br/>
        <w:t>He always treats me like an enemy. (他总把我当作眼中钉。)</w:t>
      </w:r>
      <w:r w:rsidRPr="00AB4FD5">
        <w:rPr>
          <w:rFonts w:ascii="SimSun" w:hAnsi="SimSun"/>
          <w:color w:val="000000"/>
          <w:szCs w:val="21"/>
        </w:rPr>
        <w:br/>
        <w:t>He acts like I'm an enemy.</w:t>
      </w:r>
      <w:r w:rsidRPr="00AB4FD5">
        <w:rPr>
          <w:rFonts w:ascii="SimSun" w:hAnsi="SimSun"/>
          <w:color w:val="000000"/>
          <w:szCs w:val="21"/>
        </w:rPr>
        <w:br/>
        <w:t>He treats me as if I'm his enemy. </w:t>
      </w:r>
      <w:r w:rsidRPr="00AB4FD5">
        <w:rPr>
          <w:rFonts w:ascii="SimSun" w:hAnsi="SimSun"/>
          <w:color w:val="000000"/>
          <w:szCs w:val="21"/>
        </w:rPr>
        <w:br/>
        <w:t>他对我很蛮横。</w:t>
      </w:r>
      <w:r w:rsidRPr="00AB4FD5">
        <w:rPr>
          <w:rFonts w:ascii="SimSun" w:hAnsi="SimSun"/>
          <w:color w:val="000000"/>
          <w:szCs w:val="21"/>
        </w:rPr>
        <w:br/>
        <w:t>He treated me badly.</w:t>
      </w:r>
      <w:r w:rsidRPr="00AB4FD5">
        <w:rPr>
          <w:rFonts w:ascii="SimSun" w:hAnsi="SimSun"/>
          <w:color w:val="000000"/>
          <w:szCs w:val="21"/>
        </w:rPr>
        <w:br/>
        <w:t>I was badly treated by him.</w:t>
      </w:r>
      <w:r w:rsidRPr="00AB4FD5">
        <w:rPr>
          <w:rFonts w:ascii="SimSun" w:hAnsi="SimSun"/>
          <w:color w:val="000000"/>
          <w:szCs w:val="21"/>
        </w:rPr>
        <w:br/>
        <w:t>I received bad treatment from him.</w:t>
      </w:r>
      <w:r w:rsidRPr="00AB4FD5">
        <w:rPr>
          <w:rFonts w:ascii="SimSun" w:hAnsi="SimSun"/>
          <w:color w:val="000000"/>
          <w:szCs w:val="21"/>
        </w:rPr>
        <w:br/>
        <w:t>He treated me unkindly. (他对我很粗暴。) </w:t>
      </w:r>
      <w:r w:rsidRPr="00AB4FD5">
        <w:rPr>
          <w:rFonts w:ascii="SimSun" w:hAnsi="SimSun"/>
          <w:color w:val="000000"/>
          <w:szCs w:val="21"/>
        </w:rPr>
        <w:br/>
        <w:t>我欠他的情。</w:t>
      </w:r>
      <w:r w:rsidRPr="00AB4FD5">
        <w:rPr>
          <w:rFonts w:ascii="SimSun" w:hAnsi="SimSun"/>
          <w:color w:val="000000"/>
          <w:szCs w:val="21"/>
        </w:rPr>
        <w:br/>
        <w:t>I'm obligated to him. *obligate“让某人负有法律或道义上的义务”。</w:t>
      </w:r>
      <w:r w:rsidRPr="00AB4FD5">
        <w:rPr>
          <w:rFonts w:ascii="SimSun" w:hAnsi="SimSun"/>
          <w:color w:val="000000"/>
          <w:szCs w:val="21"/>
        </w:rPr>
        <w:br/>
        <w:t>I'm under obligation to him.</w:t>
      </w:r>
      <w:r w:rsidRPr="00AB4FD5">
        <w:rPr>
          <w:rFonts w:ascii="SimSun" w:hAnsi="SimSun"/>
          <w:color w:val="000000"/>
          <w:szCs w:val="21"/>
        </w:rPr>
        <w:br/>
        <w:t>I owe him.　* owe“欠……的情”。</w:t>
      </w:r>
      <w:r w:rsidRPr="00AB4FD5">
        <w:rPr>
          <w:rFonts w:ascii="SimSun" w:hAnsi="SimSun"/>
          <w:color w:val="000000"/>
          <w:szCs w:val="21"/>
        </w:rPr>
        <w:br/>
        <w:t>I have an obligation to him.</w:t>
      </w:r>
      <w:r w:rsidRPr="00AB4FD5">
        <w:rPr>
          <w:rFonts w:ascii="SimSun" w:hAnsi="SimSun"/>
          <w:color w:val="000000"/>
          <w:szCs w:val="21"/>
        </w:rPr>
        <w:br/>
        <w:t>I'm deeply indebted to him. (我非常感激他。)</w:t>
      </w:r>
      <w:r w:rsidRPr="00AB4FD5">
        <w:rPr>
          <w:rFonts w:ascii="SimSun" w:hAnsi="SimSun"/>
          <w:color w:val="000000"/>
          <w:szCs w:val="21"/>
        </w:rPr>
        <w:br/>
        <w:t>I've received kindness from him. (他对我很好。)</w:t>
      </w:r>
      <w:r w:rsidRPr="00AB4FD5">
        <w:rPr>
          <w:rFonts w:ascii="SimSun" w:hAnsi="SimSun"/>
          <w:color w:val="000000"/>
          <w:szCs w:val="21"/>
        </w:rPr>
        <w:br/>
        <w:t>I owe him a lot for everything he has done for me. (我非常感谢他为我所做的一切。) </w:t>
      </w:r>
      <w:r w:rsidRPr="00AB4FD5">
        <w:rPr>
          <w:rFonts w:ascii="SimSun" w:hAnsi="SimSun"/>
          <w:color w:val="000000"/>
          <w:szCs w:val="21"/>
        </w:rPr>
        <w:br/>
        <w:t>我们很熟，互相直呼其名。</w:t>
      </w:r>
      <w:r w:rsidRPr="00AB4FD5">
        <w:rPr>
          <w:rFonts w:ascii="SimSun" w:hAnsi="SimSun"/>
          <w:color w:val="000000"/>
          <w:szCs w:val="21"/>
        </w:rPr>
        <w:br/>
      </w:r>
      <w:r w:rsidRPr="00AB4FD5">
        <w:rPr>
          <w:rFonts w:ascii="SimSun" w:hAnsi="SimSun"/>
          <w:color w:val="000000"/>
          <w:szCs w:val="21"/>
        </w:rPr>
        <w:t>We're on a first name basis. *表示“之间关系好，很亲密”。</w:t>
      </w:r>
      <w:r w:rsidRPr="00AB4FD5">
        <w:rPr>
          <w:rFonts w:ascii="SimSun" w:hAnsi="SimSun"/>
          <w:color w:val="000000"/>
          <w:szCs w:val="21"/>
        </w:rPr>
        <w:br/>
        <w:t>We're on first name terms.</w:t>
      </w:r>
      <w:r w:rsidRPr="00AB4FD5">
        <w:rPr>
          <w:rFonts w:ascii="SimSun" w:hAnsi="SimSun"/>
          <w:color w:val="000000"/>
          <w:szCs w:val="21"/>
        </w:rPr>
        <w:br/>
      </w:r>
      <w:r w:rsidRPr="00AB4FD5">
        <w:rPr>
          <w:rFonts w:ascii="SimSun" w:hAnsi="SimSun"/>
          <w:color w:val="000000"/>
          <w:szCs w:val="21"/>
        </w:rPr>
        <w:br/>
        <w:t>●评论他人</w:t>
      </w:r>
      <w:r w:rsidRPr="00AB4FD5">
        <w:rPr>
          <w:rFonts w:ascii="SimSun" w:hAnsi="SimSun"/>
          <w:color w:val="000000"/>
          <w:szCs w:val="21"/>
        </w:rPr>
        <w:br/>
        <w:t>他的理解力很强。 </w:t>
      </w:r>
      <w:r w:rsidRPr="00AB4FD5">
        <w:rPr>
          <w:rFonts w:ascii="SimSun" w:hAnsi="SimSun"/>
          <w:color w:val="000000"/>
          <w:szCs w:val="21"/>
        </w:rPr>
        <w:br/>
        <w:t>He's quick on the uptake. *这是一种固定说法，表示“理解吸收能力强”。</w:t>
      </w:r>
      <w:r w:rsidRPr="00AB4FD5">
        <w:rPr>
          <w:rFonts w:ascii="SimSun" w:hAnsi="SimSun"/>
          <w:color w:val="000000"/>
          <w:szCs w:val="21"/>
        </w:rPr>
        <w:br/>
        <w:t>He's a fast learner.</w:t>
      </w:r>
      <w:r w:rsidRPr="00AB4FD5">
        <w:rPr>
          <w:rFonts w:ascii="SimSun" w:hAnsi="SimSun"/>
          <w:color w:val="000000"/>
          <w:szCs w:val="21"/>
        </w:rPr>
        <w:br/>
        <w:t>He has a quick mind.</w:t>
      </w:r>
      <w:r w:rsidRPr="00AB4FD5">
        <w:rPr>
          <w:rFonts w:ascii="SimSun" w:hAnsi="SimSun"/>
          <w:color w:val="000000"/>
          <w:szCs w:val="21"/>
        </w:rPr>
        <w:br/>
        <w:t>He catches on quickly. </w:t>
      </w:r>
      <w:r w:rsidRPr="00AB4FD5">
        <w:rPr>
          <w:rFonts w:ascii="SimSun" w:hAnsi="SimSun"/>
          <w:color w:val="000000"/>
          <w:szCs w:val="21"/>
        </w:rPr>
        <w:br/>
        <w:t>他不会让你失望的。 </w:t>
      </w:r>
      <w:r w:rsidRPr="00AB4FD5">
        <w:rPr>
          <w:rFonts w:ascii="SimSun" w:hAnsi="SimSun"/>
          <w:color w:val="000000"/>
          <w:szCs w:val="21"/>
        </w:rPr>
        <w:br/>
        <w:t>He'll never let you down. *let down“使人期待落空”。</w:t>
      </w:r>
      <w:r w:rsidRPr="00AB4FD5">
        <w:rPr>
          <w:rFonts w:ascii="SimSun" w:hAnsi="SimSun"/>
          <w:color w:val="000000"/>
          <w:szCs w:val="21"/>
        </w:rPr>
        <w:br/>
        <w:t>他很能干。 </w:t>
      </w:r>
      <w:r w:rsidRPr="00AB4FD5">
        <w:rPr>
          <w:rFonts w:ascii="SimSun" w:hAnsi="SimSun"/>
          <w:color w:val="000000"/>
          <w:szCs w:val="21"/>
        </w:rPr>
        <w:br/>
        <w:t>He's efficient. *efficient“有效的”、“效率高的”、“工作出色的”、“能力强的”。</w:t>
      </w:r>
      <w:r w:rsidRPr="00AB4FD5">
        <w:rPr>
          <w:rFonts w:ascii="SimSun" w:hAnsi="SimSun"/>
          <w:color w:val="000000"/>
          <w:szCs w:val="21"/>
        </w:rPr>
        <w:br/>
        <w:t>He finished the job already. (他早就把工作做完了。)</w:t>
      </w:r>
      <w:r w:rsidRPr="00AB4FD5">
        <w:rPr>
          <w:rFonts w:ascii="SimSun" w:hAnsi="SimSun"/>
          <w:color w:val="000000"/>
          <w:szCs w:val="21"/>
        </w:rPr>
        <w:br/>
        <w:t>He's efficient. (他真能干。)</w:t>
      </w:r>
      <w:r w:rsidRPr="00AB4FD5">
        <w:rPr>
          <w:rFonts w:ascii="SimSun" w:hAnsi="SimSun"/>
          <w:color w:val="000000"/>
          <w:szCs w:val="21"/>
        </w:rPr>
        <w:br/>
        <w:t>He does things well and he gets them done quickly. (他工作起来又好又快。)</w:t>
      </w:r>
      <w:r w:rsidRPr="00AB4FD5">
        <w:rPr>
          <w:rFonts w:ascii="SimSun" w:hAnsi="SimSun"/>
          <w:color w:val="000000"/>
          <w:szCs w:val="21"/>
        </w:rPr>
        <w:br/>
        <w:t>He gets things done efficiently. (他做事很有效率。)</w:t>
      </w:r>
      <w:r w:rsidRPr="00AB4FD5">
        <w:rPr>
          <w:rFonts w:ascii="SimSun" w:hAnsi="SimSun"/>
          <w:color w:val="000000"/>
          <w:szCs w:val="21"/>
        </w:rPr>
        <w:br/>
        <w:t>He handles things quickly. (他处理事情很麻利。)</w:t>
      </w:r>
      <w:r w:rsidRPr="00AB4FD5">
        <w:rPr>
          <w:rFonts w:ascii="SimSun" w:hAnsi="SimSun"/>
          <w:color w:val="000000"/>
          <w:szCs w:val="21"/>
        </w:rPr>
        <w:br/>
        <w:t>He handles matters promptly. (他处理事情很利索。)</w:t>
      </w:r>
      <w:r w:rsidRPr="00AB4FD5">
        <w:rPr>
          <w:rFonts w:ascii="SimSun" w:hAnsi="SimSun"/>
          <w:color w:val="000000"/>
          <w:szCs w:val="21"/>
        </w:rPr>
        <w:br/>
        <w:t>他是个好人。</w:t>
      </w:r>
      <w:r w:rsidRPr="00AB4FD5">
        <w:rPr>
          <w:rFonts w:ascii="SimSun" w:hAnsi="SimSun"/>
          <w:color w:val="000000"/>
          <w:szCs w:val="21"/>
        </w:rPr>
        <w:br/>
        <w:t>He's a good guy.</w:t>
      </w:r>
      <w:r w:rsidRPr="00AB4FD5">
        <w:rPr>
          <w:rFonts w:ascii="SimSun" w:hAnsi="SimSun"/>
          <w:color w:val="000000"/>
          <w:szCs w:val="21"/>
        </w:rPr>
        <w:br/>
        <w:t>He's a good man.</w:t>
      </w:r>
      <w:r w:rsidRPr="00AB4FD5">
        <w:rPr>
          <w:rFonts w:ascii="SimSun" w:hAnsi="SimSun"/>
          <w:color w:val="000000"/>
          <w:szCs w:val="21"/>
        </w:rPr>
        <w:br/>
        <w:t>He's a good person. </w:t>
      </w:r>
      <w:r w:rsidRPr="00AB4FD5">
        <w:rPr>
          <w:rFonts w:ascii="SimSun" w:hAnsi="SimSun"/>
          <w:color w:val="000000"/>
          <w:szCs w:val="21"/>
        </w:rPr>
        <w:br/>
        <w:t>他显老。 </w:t>
      </w:r>
      <w:r w:rsidRPr="00AB4FD5">
        <w:rPr>
          <w:rFonts w:ascii="SimSun" w:hAnsi="SimSun"/>
          <w:color w:val="000000"/>
          <w:szCs w:val="21"/>
        </w:rPr>
        <w:br/>
        <w:t>He looks old for his age. *形容词+for 表示“就……而言”、“比较……”。</w:t>
      </w:r>
      <w:r w:rsidRPr="00AB4FD5">
        <w:rPr>
          <w:rFonts w:ascii="SimSun" w:hAnsi="SimSun"/>
          <w:color w:val="000000"/>
          <w:szCs w:val="21"/>
        </w:rPr>
        <w:br/>
        <w:t>He's only 46. (他只有46岁。)</w:t>
      </w:r>
      <w:r w:rsidRPr="00AB4FD5">
        <w:rPr>
          <w:rFonts w:ascii="SimSun" w:hAnsi="SimSun"/>
          <w:color w:val="000000"/>
          <w:szCs w:val="21"/>
        </w:rPr>
        <w:br/>
        <w:t>He looks old for his age. (他显老。)</w:t>
      </w:r>
      <w:r w:rsidRPr="00AB4FD5">
        <w:rPr>
          <w:rFonts w:ascii="SimSun" w:hAnsi="SimSun"/>
          <w:color w:val="000000"/>
          <w:szCs w:val="21"/>
        </w:rPr>
        <w:br/>
        <w:t>He looks older than he is.</w:t>
      </w:r>
      <w:r w:rsidRPr="00AB4FD5">
        <w:rPr>
          <w:rFonts w:ascii="SimSun" w:hAnsi="SimSun"/>
          <w:color w:val="000000"/>
          <w:szCs w:val="21"/>
        </w:rPr>
        <w:br/>
        <w:t>He looks young for his age. (他显年轻。) </w:t>
      </w:r>
      <w:r w:rsidRPr="00AB4FD5">
        <w:rPr>
          <w:rFonts w:ascii="SimSun" w:hAnsi="SimSun"/>
          <w:color w:val="000000"/>
          <w:szCs w:val="21"/>
        </w:rPr>
        <w:br/>
        <w:t>你看上去比我年轻。</w:t>
      </w:r>
      <w:r w:rsidRPr="00AB4FD5">
        <w:rPr>
          <w:rFonts w:ascii="SimSun" w:hAnsi="SimSun"/>
          <w:color w:val="000000"/>
          <w:szCs w:val="21"/>
        </w:rPr>
        <w:br/>
        <w:t>You look younger than me. *从语法上来讲应该是“You look younger than I”，但美国现在一般不这么说。</w:t>
      </w:r>
      <w:r w:rsidRPr="00AB4FD5">
        <w:rPr>
          <w:rFonts w:ascii="SimSun" w:hAnsi="SimSun"/>
          <w:color w:val="000000"/>
          <w:szCs w:val="21"/>
        </w:rPr>
        <w:br/>
        <w:t>We're the same age. (我们同龄吧。)</w:t>
      </w:r>
      <w:r w:rsidRPr="00AB4FD5">
        <w:rPr>
          <w:rFonts w:ascii="SimSun" w:hAnsi="SimSun"/>
          <w:color w:val="000000"/>
          <w:szCs w:val="21"/>
        </w:rPr>
        <w:br/>
        <w:t>But you look younger than me. (可是你看上去比我年轻。)</w:t>
      </w:r>
      <w:r w:rsidRPr="00AB4FD5">
        <w:rPr>
          <w:rFonts w:ascii="SimSun" w:hAnsi="SimSun"/>
          <w:color w:val="000000"/>
          <w:szCs w:val="21"/>
        </w:rPr>
        <w:br/>
        <w:t>You look younger than I do. </w:t>
      </w:r>
      <w:r w:rsidRPr="00AB4FD5">
        <w:rPr>
          <w:rFonts w:ascii="SimSun" w:hAnsi="SimSun"/>
          <w:color w:val="000000"/>
          <w:szCs w:val="21"/>
        </w:rPr>
        <w:br/>
        <w:t>他就是那种人。 </w:t>
      </w:r>
      <w:r w:rsidRPr="00AB4FD5">
        <w:rPr>
          <w:rFonts w:ascii="SimSun" w:hAnsi="SimSun"/>
          <w:color w:val="000000"/>
          <w:szCs w:val="21"/>
        </w:rPr>
        <w:br/>
        <w:t>That's the way he is.</w:t>
      </w:r>
      <w:r w:rsidRPr="00AB4FD5">
        <w:rPr>
          <w:rFonts w:ascii="SimSun" w:hAnsi="SimSun"/>
          <w:color w:val="000000"/>
          <w:szCs w:val="21"/>
        </w:rPr>
        <w:br/>
        <w:t>That's the kind of guy he is. </w:t>
      </w:r>
      <w:r w:rsidRPr="00AB4FD5">
        <w:rPr>
          <w:rFonts w:ascii="SimSun" w:hAnsi="SimSun"/>
          <w:color w:val="000000"/>
          <w:szCs w:val="21"/>
        </w:rPr>
        <w:br/>
        <w:t>他长得像谁? </w:t>
      </w:r>
      <w:r w:rsidRPr="00AB4FD5">
        <w:rPr>
          <w:rFonts w:ascii="SimSun" w:hAnsi="SimSun"/>
          <w:color w:val="000000"/>
          <w:szCs w:val="21"/>
        </w:rPr>
        <w:br/>
      </w:r>
      <w:r w:rsidRPr="00AB4FD5">
        <w:rPr>
          <w:rFonts w:ascii="SimSun" w:hAnsi="SimSun"/>
          <w:color w:val="000000"/>
          <w:szCs w:val="21"/>
        </w:rPr>
        <w:lastRenderedPageBreak/>
        <w:t>Who is he like? </w:t>
      </w:r>
      <w:r w:rsidRPr="00AB4FD5">
        <w:rPr>
          <w:rFonts w:ascii="SimSun" w:hAnsi="SimSun"/>
          <w:color w:val="000000"/>
          <w:szCs w:val="21"/>
        </w:rPr>
        <w:br/>
        <w:t>他有丰富的常识。 </w:t>
      </w:r>
      <w:r w:rsidRPr="00AB4FD5">
        <w:rPr>
          <w:rFonts w:ascii="SimSun" w:hAnsi="SimSun"/>
          <w:color w:val="000000"/>
          <w:szCs w:val="21"/>
        </w:rPr>
        <w:br/>
        <w:t>He has a lot of common sense. </w:t>
      </w:r>
      <w:r w:rsidRPr="00AB4FD5">
        <w:rPr>
          <w:rFonts w:ascii="SimSun" w:hAnsi="SimSun"/>
          <w:color w:val="000000"/>
          <w:szCs w:val="21"/>
        </w:rPr>
        <w:br/>
        <w:t>他虽年轻，却很博学。 </w:t>
      </w:r>
      <w:r w:rsidRPr="00AB4FD5">
        <w:rPr>
          <w:rFonts w:ascii="SimSun" w:hAnsi="SimSun"/>
          <w:color w:val="000000"/>
          <w:szCs w:val="21"/>
        </w:rPr>
        <w:br/>
        <w:t>He's wise for his age. * for one's age“与年纪相比却……”</w:t>
      </w:r>
      <w:r w:rsidRPr="00AB4FD5">
        <w:rPr>
          <w:rFonts w:ascii="SimSun" w:hAnsi="SimSun"/>
          <w:color w:val="000000"/>
          <w:szCs w:val="21"/>
        </w:rPr>
        <w:br/>
        <w:t>He's only ten and he made this.(他只有10岁就能做出这样的东西。)</w:t>
      </w:r>
      <w:r w:rsidRPr="00AB4FD5">
        <w:rPr>
          <w:rFonts w:ascii="SimSun" w:hAnsi="SimSun"/>
          <w:color w:val="000000"/>
          <w:szCs w:val="21"/>
        </w:rPr>
        <w:br/>
        <w:t>He's wise for his age. (他虽年轻，却博学。)</w:t>
      </w:r>
      <w:r w:rsidRPr="00AB4FD5">
        <w:rPr>
          <w:rFonts w:ascii="SimSun" w:hAnsi="SimSun"/>
          <w:color w:val="000000"/>
          <w:szCs w:val="21"/>
        </w:rPr>
        <w:br/>
        <w:t>He's wise considering his age.</w:t>
      </w:r>
      <w:r w:rsidRPr="00AB4FD5">
        <w:rPr>
          <w:rFonts w:ascii="SimSun" w:hAnsi="SimSun"/>
          <w:color w:val="000000"/>
          <w:szCs w:val="21"/>
        </w:rPr>
        <w:br/>
        <w:t>He's wise for a man of his age. </w:t>
      </w:r>
      <w:r w:rsidRPr="00AB4FD5">
        <w:rPr>
          <w:rFonts w:ascii="SimSun" w:hAnsi="SimSun"/>
          <w:color w:val="000000"/>
          <w:szCs w:val="21"/>
        </w:rPr>
        <w:br/>
        <w:t>他交际很广。 </w:t>
      </w:r>
      <w:r w:rsidRPr="00AB4FD5">
        <w:rPr>
          <w:rFonts w:ascii="SimSun" w:hAnsi="SimSun"/>
          <w:color w:val="000000"/>
          <w:szCs w:val="21"/>
        </w:rPr>
        <w:br/>
        <w:t>He knows a lot of people.</w:t>
      </w:r>
      <w:r w:rsidRPr="00AB4FD5">
        <w:rPr>
          <w:rFonts w:ascii="SimSun" w:hAnsi="SimSun"/>
          <w:color w:val="000000"/>
          <w:szCs w:val="21"/>
        </w:rPr>
        <w:br/>
        <w:t>He's well-known.</w:t>
      </w:r>
      <w:r w:rsidRPr="00AB4FD5">
        <w:rPr>
          <w:rFonts w:ascii="SimSun" w:hAnsi="SimSun"/>
          <w:color w:val="000000"/>
          <w:szCs w:val="21"/>
        </w:rPr>
        <w:br/>
        <w:t>He's very popular. (他很有人缘。)</w:t>
      </w:r>
      <w:r w:rsidRPr="00AB4FD5">
        <w:rPr>
          <w:rFonts w:ascii="SimSun" w:hAnsi="SimSun"/>
          <w:color w:val="000000"/>
          <w:szCs w:val="21"/>
        </w:rPr>
        <w:br/>
        <w:t>He has a large circle of acquaintances. (他交际广泛。) *“熟悉的人，认识的人”，但和friend (朋友)不同，虽没深交，但见过面、搭过话。 </w:t>
      </w:r>
      <w:r w:rsidRPr="00AB4FD5">
        <w:rPr>
          <w:rFonts w:ascii="SimSun" w:hAnsi="SimSun"/>
          <w:color w:val="000000"/>
          <w:szCs w:val="21"/>
        </w:rPr>
        <w:br/>
        <w:t>他是个有才干的人。 </w:t>
      </w:r>
      <w:r w:rsidRPr="00AB4FD5">
        <w:rPr>
          <w:rFonts w:ascii="SimSun" w:hAnsi="SimSun"/>
          <w:color w:val="000000"/>
          <w:szCs w:val="21"/>
        </w:rPr>
        <w:br/>
        <w:t>He's a go-getter. *go-getter“有才能的人”，“干将”。</w:t>
      </w:r>
      <w:r w:rsidRPr="00AB4FD5">
        <w:rPr>
          <w:rFonts w:ascii="SimSun" w:hAnsi="SimSun"/>
          <w:color w:val="000000"/>
          <w:szCs w:val="21"/>
        </w:rPr>
        <w:br/>
        <w:t>He runs a lot of business. (他有很多生意。)</w:t>
      </w:r>
      <w:r w:rsidRPr="00AB4FD5">
        <w:rPr>
          <w:rFonts w:ascii="SimSun" w:hAnsi="SimSun"/>
          <w:color w:val="000000"/>
          <w:szCs w:val="21"/>
        </w:rPr>
        <w:br/>
        <w:t>Yeah, he's a go-getter. (是呀!他是个有才干的人。)</w:t>
      </w:r>
      <w:r w:rsidRPr="00AB4FD5">
        <w:rPr>
          <w:rFonts w:ascii="SimSun" w:hAnsi="SimSun"/>
          <w:color w:val="000000"/>
          <w:szCs w:val="21"/>
        </w:rPr>
        <w:br/>
        <w:t>He's a man of action.</w:t>
      </w:r>
      <w:r w:rsidRPr="00AB4FD5">
        <w:rPr>
          <w:rFonts w:ascii="SimSun" w:hAnsi="SimSun"/>
          <w:color w:val="000000"/>
          <w:szCs w:val="21"/>
        </w:rPr>
        <w:br/>
        <w:t>He's a man of ability.</w:t>
      </w:r>
      <w:r w:rsidRPr="00AB4FD5">
        <w:rPr>
          <w:rFonts w:ascii="SimSun" w:hAnsi="SimSun"/>
          <w:color w:val="000000"/>
          <w:szCs w:val="21"/>
        </w:rPr>
        <w:br/>
        <w:t>He's a wheeler-dealer. *比较旧的说法。 </w:t>
      </w:r>
      <w:r w:rsidRPr="00AB4FD5">
        <w:rPr>
          <w:rFonts w:ascii="SimSun" w:hAnsi="SimSun"/>
          <w:color w:val="000000"/>
          <w:szCs w:val="21"/>
        </w:rPr>
        <w:br/>
        <w:t>你真体谅人。 </w:t>
      </w:r>
      <w:r w:rsidRPr="00AB4FD5">
        <w:rPr>
          <w:rFonts w:ascii="SimSun" w:hAnsi="SimSun"/>
          <w:color w:val="000000"/>
          <w:szCs w:val="21"/>
        </w:rPr>
        <w:br/>
        <w:t>You're so sympathetic. *sympathetic“同情的”、“能体谅人，体贴人的”。 </w:t>
      </w:r>
      <w:r w:rsidRPr="00AB4FD5">
        <w:rPr>
          <w:rFonts w:ascii="SimSun" w:hAnsi="SimSun"/>
          <w:color w:val="000000"/>
          <w:szCs w:val="21"/>
        </w:rPr>
        <w:br/>
        <w:t>他是守信用的人。 </w:t>
      </w:r>
      <w:r w:rsidRPr="00AB4FD5">
        <w:rPr>
          <w:rFonts w:ascii="SimSun" w:hAnsi="SimSun"/>
          <w:color w:val="000000"/>
          <w:szCs w:val="21"/>
        </w:rPr>
        <w:br/>
        <w:t>He's faithful. *faithful“对人、对工作忠诚，守信用的”。</w:t>
      </w:r>
      <w:r w:rsidRPr="00AB4FD5">
        <w:rPr>
          <w:rFonts w:ascii="SimSun" w:hAnsi="SimSun"/>
          <w:color w:val="000000"/>
          <w:szCs w:val="21"/>
        </w:rPr>
        <w:br/>
        <w:t>He has a strong sense of duty. </w:t>
      </w:r>
      <w:r w:rsidRPr="00AB4FD5">
        <w:rPr>
          <w:rFonts w:ascii="SimSun" w:hAnsi="SimSun"/>
          <w:color w:val="000000"/>
          <w:szCs w:val="21"/>
        </w:rPr>
        <w:br/>
        <w:t>他的嗓音低沉。 </w:t>
      </w:r>
      <w:r w:rsidRPr="00AB4FD5">
        <w:rPr>
          <w:rFonts w:ascii="SimSun" w:hAnsi="SimSun"/>
          <w:color w:val="000000"/>
          <w:szCs w:val="21"/>
        </w:rPr>
        <w:br/>
        <w:t>He has a deep voice.</w:t>
      </w:r>
      <w:r w:rsidRPr="00AB4FD5">
        <w:rPr>
          <w:rFonts w:ascii="SimSun" w:hAnsi="SimSun"/>
          <w:color w:val="000000"/>
          <w:szCs w:val="21"/>
        </w:rPr>
        <w:br/>
        <w:t>He has a low voice.</w:t>
      </w:r>
      <w:r w:rsidRPr="00AB4FD5">
        <w:rPr>
          <w:rFonts w:ascii="SimSun" w:hAnsi="SimSun"/>
          <w:color w:val="000000"/>
          <w:szCs w:val="21"/>
        </w:rPr>
        <w:br/>
        <w:t>His voice is very deep. </w:t>
      </w:r>
      <w:r w:rsidRPr="00AB4FD5">
        <w:rPr>
          <w:rFonts w:ascii="SimSun" w:hAnsi="SimSun"/>
          <w:color w:val="000000"/>
          <w:szCs w:val="21"/>
        </w:rPr>
        <w:br/>
        <w:t>他发福了。 </w:t>
      </w:r>
      <w:r w:rsidRPr="00AB4FD5">
        <w:rPr>
          <w:rFonts w:ascii="SimSun" w:hAnsi="SimSun"/>
          <w:color w:val="000000"/>
          <w:szCs w:val="21"/>
        </w:rPr>
        <w:br/>
        <w:t>He has put on weight.</w:t>
      </w:r>
      <w:r w:rsidRPr="00AB4FD5">
        <w:rPr>
          <w:rFonts w:ascii="SimSun" w:hAnsi="SimSun"/>
          <w:color w:val="000000"/>
          <w:szCs w:val="21"/>
        </w:rPr>
        <w:br/>
        <w:t>He has gained weight.</w:t>
      </w:r>
      <w:r w:rsidRPr="00AB4FD5">
        <w:rPr>
          <w:rFonts w:ascii="SimSun" w:hAnsi="SimSun"/>
          <w:color w:val="000000"/>
          <w:szCs w:val="21"/>
        </w:rPr>
        <w:br/>
        <w:t>He has lost weight. (他瘦了。) </w:t>
      </w:r>
      <w:r w:rsidRPr="00AB4FD5">
        <w:rPr>
          <w:rFonts w:ascii="SimSun" w:hAnsi="SimSun"/>
          <w:color w:val="000000"/>
          <w:szCs w:val="21"/>
        </w:rPr>
        <w:br/>
        <w:t>他太胖了。 </w:t>
      </w:r>
      <w:r w:rsidRPr="00AB4FD5">
        <w:rPr>
          <w:rFonts w:ascii="SimSun" w:hAnsi="SimSun"/>
          <w:color w:val="000000"/>
          <w:szCs w:val="21"/>
        </w:rPr>
        <w:br/>
        <w:t>He's overweight.</w:t>
      </w:r>
      <w:r w:rsidRPr="00AB4FD5">
        <w:rPr>
          <w:rFonts w:ascii="SimSun" w:hAnsi="SimSun"/>
          <w:color w:val="000000"/>
          <w:szCs w:val="21"/>
        </w:rPr>
        <w:br/>
        <w:t>He's a fatso. (他是个胖猪。)</w:t>
      </w:r>
      <w:r w:rsidRPr="00AB4FD5">
        <w:rPr>
          <w:rFonts w:ascii="SimSun" w:hAnsi="SimSun"/>
          <w:color w:val="000000"/>
          <w:szCs w:val="21"/>
        </w:rPr>
        <w:br/>
        <w:t>He's fat. (他很胖。)</w:t>
      </w:r>
      <w:r w:rsidRPr="00AB4FD5">
        <w:rPr>
          <w:rFonts w:ascii="SimSun" w:hAnsi="SimSun"/>
          <w:color w:val="000000"/>
          <w:szCs w:val="21"/>
        </w:rPr>
        <w:br/>
      </w:r>
      <w:r w:rsidRPr="00AB4FD5">
        <w:rPr>
          <w:rFonts w:ascii="SimSun" w:hAnsi="SimSun"/>
          <w:color w:val="000000"/>
          <w:szCs w:val="21"/>
        </w:rPr>
        <w:t>He's skinny. (他骨瘦如柴。) </w:t>
      </w:r>
      <w:r w:rsidRPr="00AB4FD5">
        <w:rPr>
          <w:rFonts w:ascii="SimSun" w:hAnsi="SimSun"/>
          <w:color w:val="000000"/>
          <w:szCs w:val="21"/>
        </w:rPr>
        <w:br/>
        <w:t>你真有胆量。(你好大胆子。) </w:t>
      </w:r>
      <w:r w:rsidRPr="00AB4FD5">
        <w:rPr>
          <w:rFonts w:ascii="SimSun" w:hAnsi="SimSun"/>
          <w:color w:val="000000"/>
          <w:szCs w:val="21"/>
        </w:rPr>
        <w:br/>
        <w:t>You have a lot of nerve.</w:t>
      </w:r>
      <w:r w:rsidRPr="00AB4FD5">
        <w:rPr>
          <w:rFonts w:ascii="SimSun" w:hAnsi="SimSun"/>
          <w:color w:val="000000"/>
          <w:szCs w:val="21"/>
        </w:rPr>
        <w:br/>
        <w:t>Sir, I don't think you should fire John. (先生，我觉得你不该解雇约翰。)</w:t>
      </w:r>
      <w:r w:rsidRPr="00AB4FD5">
        <w:rPr>
          <w:rFonts w:ascii="SimSun" w:hAnsi="SimSun"/>
          <w:color w:val="000000"/>
          <w:szCs w:val="21"/>
        </w:rPr>
        <w:br/>
        <w:t>You have a lot of nerve to say that. (你胆子不小，竟敢这么说。)</w:t>
      </w:r>
      <w:r w:rsidRPr="00AB4FD5">
        <w:rPr>
          <w:rFonts w:ascii="SimSun" w:hAnsi="SimSun"/>
          <w:color w:val="000000"/>
          <w:szCs w:val="21"/>
        </w:rPr>
        <w:br/>
        <w:t>You have a lot of balls. *balls 在这里表示“厚脸皮”、“傲慢”，同时有“睾丸”的意思。所以是一种不礼貌的说法，会给人不愉快的感觉。</w:t>
      </w:r>
      <w:r w:rsidRPr="00AB4FD5">
        <w:rPr>
          <w:rFonts w:ascii="SimSun" w:hAnsi="SimSun"/>
          <w:color w:val="000000"/>
          <w:szCs w:val="21"/>
        </w:rPr>
        <w:br/>
        <w:t>You have a lot of guts.</w:t>
      </w:r>
      <w:r w:rsidRPr="00AB4FD5">
        <w:rPr>
          <w:rFonts w:ascii="SimSun" w:hAnsi="SimSun"/>
          <w:color w:val="000000"/>
          <w:szCs w:val="21"/>
        </w:rPr>
        <w:br/>
        <w:t>You're bold. *bold“大胆的”、“不客气的”、“力量强的”。</w:t>
      </w:r>
      <w:r w:rsidRPr="00AB4FD5">
        <w:rPr>
          <w:rFonts w:ascii="SimSun" w:hAnsi="SimSun"/>
          <w:color w:val="000000"/>
          <w:szCs w:val="21"/>
        </w:rPr>
        <w:br/>
        <w:t>You're very brave. (你很勇敢。)</w:t>
      </w:r>
      <w:r w:rsidRPr="00AB4FD5">
        <w:rPr>
          <w:rFonts w:ascii="SimSun" w:hAnsi="SimSun"/>
          <w:color w:val="000000"/>
          <w:szCs w:val="21"/>
        </w:rPr>
        <w:br/>
        <w:t>他是个很谦虚的人。 </w:t>
      </w:r>
      <w:r w:rsidRPr="00AB4FD5">
        <w:rPr>
          <w:rFonts w:ascii="SimSun" w:hAnsi="SimSun"/>
          <w:color w:val="000000"/>
          <w:szCs w:val="21"/>
        </w:rPr>
        <w:br/>
        <w:t>He's a very modest man. *modest“(要求、意见、态度、行为等)比较慎重。”</w:t>
      </w:r>
      <w:r w:rsidRPr="00AB4FD5">
        <w:rPr>
          <w:rFonts w:ascii="SimSun" w:hAnsi="SimSun"/>
          <w:color w:val="000000"/>
          <w:szCs w:val="21"/>
        </w:rPr>
        <w:br/>
        <w:t>He didn't say anything. (他可什么都没说。)</w:t>
      </w:r>
      <w:r w:rsidRPr="00AB4FD5">
        <w:rPr>
          <w:rFonts w:ascii="SimSun" w:hAnsi="SimSun"/>
          <w:color w:val="000000"/>
          <w:szCs w:val="21"/>
        </w:rPr>
        <w:br/>
        <w:t>He's a very modest man. (嗯，他是个很谨慎的人。)</w:t>
      </w:r>
      <w:r w:rsidRPr="00AB4FD5">
        <w:rPr>
          <w:rFonts w:ascii="SimSun" w:hAnsi="SimSun"/>
          <w:color w:val="000000"/>
          <w:szCs w:val="21"/>
        </w:rPr>
        <w:br/>
        <w:t>He's very polite. (他很有教养。)</w:t>
      </w:r>
      <w:r w:rsidRPr="00AB4FD5">
        <w:rPr>
          <w:rFonts w:ascii="SimSun" w:hAnsi="SimSun"/>
          <w:color w:val="000000"/>
          <w:szCs w:val="21"/>
        </w:rPr>
        <w:br/>
        <w:t>He doesn't like to brag. (他不喜欢吹牛。)</w:t>
      </w:r>
      <w:r w:rsidRPr="00AB4FD5">
        <w:rPr>
          <w:rFonts w:ascii="SimSun" w:hAnsi="SimSun"/>
          <w:color w:val="000000"/>
          <w:szCs w:val="21"/>
        </w:rPr>
        <w:br/>
        <w:t>He isn't boastful. (他一点都不自负。)</w:t>
      </w:r>
      <w:r w:rsidRPr="00AB4FD5">
        <w:rPr>
          <w:rFonts w:ascii="SimSun" w:hAnsi="SimSun"/>
          <w:color w:val="000000"/>
          <w:szCs w:val="21"/>
        </w:rPr>
        <w:br/>
        <w:t>他有个好脾气。 </w:t>
      </w:r>
      <w:r w:rsidRPr="00AB4FD5">
        <w:rPr>
          <w:rFonts w:ascii="SimSun" w:hAnsi="SimSun"/>
          <w:color w:val="000000"/>
          <w:szCs w:val="21"/>
        </w:rPr>
        <w:br/>
        <w:t>He has a good temper.</w:t>
      </w:r>
      <w:r w:rsidRPr="00AB4FD5">
        <w:rPr>
          <w:rFonts w:ascii="SimSun" w:hAnsi="SimSun"/>
          <w:color w:val="000000"/>
          <w:szCs w:val="21"/>
        </w:rPr>
        <w:br/>
        <w:t>He's in a good mood. *表示“现在正好情绪不错”，和上句的语气不一样。 </w:t>
      </w:r>
      <w:r w:rsidRPr="00AB4FD5">
        <w:rPr>
          <w:rFonts w:ascii="SimSun" w:hAnsi="SimSun"/>
          <w:color w:val="000000"/>
          <w:szCs w:val="21"/>
        </w:rPr>
        <w:br/>
        <w:t>他这个人脾气暴躁。 </w:t>
      </w:r>
      <w:r w:rsidRPr="00AB4FD5">
        <w:rPr>
          <w:rFonts w:ascii="SimSun" w:hAnsi="SimSun"/>
          <w:color w:val="000000"/>
          <w:szCs w:val="21"/>
        </w:rPr>
        <w:br/>
        <w:t>He has a bad temper.</w:t>
      </w:r>
      <w:r w:rsidRPr="00AB4FD5">
        <w:rPr>
          <w:rFonts w:ascii="SimSun" w:hAnsi="SimSun"/>
          <w:color w:val="000000"/>
          <w:szCs w:val="21"/>
        </w:rPr>
        <w:br/>
        <w:t>He's in a bad mood. *表示“现在碰巧情绪不好”，和上句的语气不太一样。 </w:t>
      </w:r>
      <w:r w:rsidRPr="00AB4FD5">
        <w:rPr>
          <w:rFonts w:ascii="SimSun" w:hAnsi="SimSun"/>
          <w:color w:val="000000"/>
          <w:szCs w:val="21"/>
        </w:rPr>
        <w:br/>
        <w:t>她不知哪儿有点怪。</w:t>
      </w:r>
      <w:r w:rsidRPr="00AB4FD5">
        <w:rPr>
          <w:rFonts w:ascii="SimSun" w:hAnsi="SimSun"/>
          <w:color w:val="000000"/>
          <w:szCs w:val="21"/>
        </w:rPr>
        <w:br/>
        <w:t>There's something strange about her.</w:t>
      </w:r>
      <w:r w:rsidRPr="00AB4FD5">
        <w:rPr>
          <w:rFonts w:ascii="SimSun" w:hAnsi="SimSun"/>
          <w:color w:val="000000"/>
          <w:szCs w:val="21"/>
        </w:rPr>
        <w:br/>
        <w:t>There is something fishy about her.</w:t>
      </w:r>
      <w:r w:rsidRPr="00AB4FD5">
        <w:rPr>
          <w:rFonts w:ascii="SimSun" w:hAnsi="SimSun"/>
          <w:color w:val="000000"/>
          <w:szCs w:val="21"/>
        </w:rPr>
        <w:br/>
        <w:t>There is something odd about her. </w:t>
      </w:r>
      <w:r w:rsidRPr="00AB4FD5">
        <w:rPr>
          <w:rFonts w:ascii="SimSun" w:hAnsi="SimSun"/>
          <w:color w:val="000000"/>
          <w:szCs w:val="21"/>
        </w:rPr>
        <w:br/>
        <w:t>她有点不太对劲儿。 </w:t>
      </w:r>
      <w:r w:rsidRPr="00AB4FD5">
        <w:rPr>
          <w:rFonts w:ascii="SimSun" w:hAnsi="SimSun"/>
          <w:color w:val="000000"/>
          <w:szCs w:val="21"/>
        </w:rPr>
        <w:br/>
        <w:t>She's not herself. *直译是“她不是她自己了。”</w:t>
      </w:r>
      <w:r w:rsidRPr="00AB4FD5">
        <w:rPr>
          <w:rFonts w:ascii="SimSun" w:hAnsi="SimSun"/>
          <w:color w:val="000000"/>
          <w:szCs w:val="21"/>
        </w:rPr>
        <w:br/>
        <w:t>She's been edgy lately. (她近来情绪急躁。)</w:t>
      </w:r>
      <w:r w:rsidRPr="00AB4FD5">
        <w:rPr>
          <w:rFonts w:ascii="SimSun" w:hAnsi="SimSun"/>
          <w:color w:val="000000"/>
          <w:szCs w:val="21"/>
        </w:rPr>
        <w:br/>
        <w:t>Yeah, she's not herself. (是的，有点儿不太对劲儿。)</w:t>
      </w:r>
      <w:r w:rsidRPr="00AB4FD5">
        <w:rPr>
          <w:rFonts w:ascii="SimSun" w:hAnsi="SimSun"/>
          <w:color w:val="000000"/>
          <w:szCs w:val="21"/>
        </w:rPr>
        <w:br/>
        <w:t>She's not acting like herself.</w:t>
      </w:r>
      <w:r w:rsidRPr="00AB4FD5">
        <w:rPr>
          <w:rFonts w:ascii="SimSun" w:hAnsi="SimSun"/>
          <w:color w:val="000000"/>
          <w:szCs w:val="21"/>
        </w:rPr>
        <w:br/>
        <w:t>She's not acting normally. </w:t>
      </w:r>
      <w:r w:rsidRPr="00AB4FD5">
        <w:rPr>
          <w:rFonts w:ascii="SimSun" w:hAnsi="SimSun"/>
          <w:color w:val="000000"/>
          <w:szCs w:val="21"/>
        </w:rPr>
        <w:br/>
        <w:t>她真让人捉摸不透。 </w:t>
      </w:r>
      <w:r w:rsidRPr="00AB4FD5">
        <w:rPr>
          <w:rFonts w:ascii="SimSun" w:hAnsi="SimSun"/>
          <w:color w:val="000000"/>
          <w:szCs w:val="21"/>
        </w:rPr>
        <w:br/>
        <w:t>She's so weird. *weird“不可思议”、“变化多端”、“古怪的”。</w:t>
      </w:r>
      <w:r w:rsidRPr="00AB4FD5">
        <w:rPr>
          <w:rFonts w:ascii="SimSun" w:hAnsi="SimSun"/>
          <w:color w:val="000000"/>
          <w:szCs w:val="21"/>
        </w:rPr>
        <w:br/>
        <w:t>She cut her hair very short. (她把头发剪得短短的。)</w:t>
      </w:r>
      <w:r w:rsidRPr="00AB4FD5">
        <w:rPr>
          <w:rFonts w:ascii="SimSun" w:hAnsi="SimSun"/>
          <w:color w:val="000000"/>
          <w:szCs w:val="21"/>
        </w:rPr>
        <w:br/>
        <w:t>She's so weird. (真让人捉摸不透。)</w:t>
      </w:r>
      <w:r w:rsidRPr="00AB4FD5">
        <w:rPr>
          <w:rFonts w:ascii="SimSun" w:hAnsi="SimSun"/>
          <w:color w:val="000000"/>
          <w:szCs w:val="21"/>
        </w:rPr>
        <w:br/>
      </w:r>
      <w:r w:rsidRPr="00AB4FD5">
        <w:rPr>
          <w:rFonts w:ascii="SimSun" w:hAnsi="SimSun"/>
          <w:color w:val="000000"/>
          <w:szCs w:val="21"/>
        </w:rPr>
        <w:lastRenderedPageBreak/>
        <w:t>She's bizarre.</w:t>
      </w:r>
      <w:r w:rsidRPr="00AB4FD5">
        <w:rPr>
          <w:rFonts w:ascii="SimSun" w:hAnsi="SimSun"/>
          <w:color w:val="000000"/>
          <w:szCs w:val="21"/>
        </w:rPr>
        <w:br/>
        <w:t>She's very strange. </w:t>
      </w:r>
      <w:r w:rsidRPr="00AB4FD5">
        <w:rPr>
          <w:rFonts w:ascii="SimSun" w:hAnsi="SimSun"/>
          <w:color w:val="000000"/>
          <w:szCs w:val="21"/>
        </w:rPr>
        <w:br/>
        <w:t>塔米饭量很小。 </w:t>
      </w:r>
      <w:r w:rsidRPr="00AB4FD5">
        <w:rPr>
          <w:rFonts w:ascii="SimSun" w:hAnsi="SimSun"/>
          <w:color w:val="000000"/>
          <w:szCs w:val="21"/>
        </w:rPr>
        <w:br/>
        <w:t>Tammy eats like a bird. *直译“塔米像鸟一样吃饭”，是人却只有小鸟那么点儿饭量。</w:t>
      </w:r>
      <w:r w:rsidRPr="00AB4FD5">
        <w:rPr>
          <w:rFonts w:ascii="SimSun" w:hAnsi="SimSun"/>
          <w:color w:val="000000"/>
          <w:szCs w:val="21"/>
        </w:rPr>
        <w:br/>
        <w:t>Tammy eats like a bird. (塔米饭量很小。)</w:t>
      </w:r>
      <w:r w:rsidRPr="00AB4FD5">
        <w:rPr>
          <w:rFonts w:ascii="SimSun" w:hAnsi="SimSun"/>
          <w:color w:val="000000"/>
          <w:szCs w:val="21"/>
        </w:rPr>
        <w:br/>
        <w:t>She's on a diet. (她正减肥呢。)</w:t>
      </w:r>
      <w:r w:rsidRPr="00AB4FD5">
        <w:rPr>
          <w:rFonts w:ascii="SimSun" w:hAnsi="SimSun"/>
          <w:color w:val="000000"/>
          <w:szCs w:val="21"/>
        </w:rPr>
        <w:br/>
        <w:t>Tammy eats very little. (塔米只吃一点点。)</w:t>
      </w:r>
      <w:r w:rsidRPr="00AB4FD5">
        <w:rPr>
          <w:rFonts w:ascii="SimSun" w:hAnsi="SimSun"/>
          <w:color w:val="000000"/>
          <w:szCs w:val="21"/>
        </w:rPr>
        <w:br/>
        <w:t>Tammy doesn't eat very much. (塔米不怎么吃。)</w:t>
      </w:r>
      <w:r w:rsidRPr="00AB4FD5">
        <w:rPr>
          <w:rFonts w:ascii="SimSun" w:hAnsi="SimSun"/>
          <w:color w:val="000000"/>
          <w:szCs w:val="21"/>
        </w:rPr>
        <w:br/>
        <w:t>Tammy eats like a horse. (塔米特别能吃。) </w:t>
      </w:r>
      <w:r w:rsidRPr="00AB4FD5">
        <w:rPr>
          <w:rFonts w:ascii="SimSun" w:hAnsi="SimSun"/>
          <w:color w:val="000000"/>
          <w:szCs w:val="21"/>
        </w:rPr>
        <w:br/>
        <w:t>她的身材很好。 </w:t>
      </w:r>
      <w:r w:rsidRPr="00AB4FD5">
        <w:rPr>
          <w:rFonts w:ascii="SimSun" w:hAnsi="SimSun"/>
          <w:color w:val="000000"/>
          <w:szCs w:val="21"/>
        </w:rPr>
        <w:br/>
        <w:t>She has a nice figure. *表示“体型”时不用style。</w:t>
      </w:r>
      <w:r w:rsidRPr="00AB4FD5">
        <w:rPr>
          <w:rFonts w:ascii="SimSun" w:hAnsi="SimSun"/>
          <w:color w:val="000000"/>
          <w:szCs w:val="21"/>
        </w:rPr>
        <w:br/>
        <w:t>She has a good figure. </w:t>
      </w:r>
      <w:r w:rsidRPr="00AB4FD5">
        <w:rPr>
          <w:rFonts w:ascii="SimSun" w:hAnsi="SimSun"/>
          <w:color w:val="000000"/>
          <w:szCs w:val="21"/>
        </w:rPr>
        <w:br/>
        <w:t>他已过壮年。 </w:t>
      </w:r>
      <w:r w:rsidRPr="00AB4FD5">
        <w:rPr>
          <w:rFonts w:ascii="SimSun" w:hAnsi="SimSun"/>
          <w:color w:val="000000"/>
          <w:szCs w:val="21"/>
        </w:rPr>
        <w:br/>
        <w:t>His best days are gone.</w:t>
      </w:r>
      <w:r w:rsidRPr="00AB4FD5">
        <w:rPr>
          <w:rFonts w:ascii="SimSun" w:hAnsi="SimSun"/>
          <w:color w:val="000000"/>
          <w:szCs w:val="21"/>
        </w:rPr>
        <w:br/>
        <w:t>He's past his prime. </w:t>
      </w:r>
      <w:r w:rsidRPr="00AB4FD5">
        <w:rPr>
          <w:rFonts w:ascii="SimSun" w:hAnsi="SimSun"/>
          <w:color w:val="000000"/>
          <w:szCs w:val="21"/>
        </w:rPr>
        <w:br/>
        <w:t>我父亲上年纪了。 </w:t>
      </w:r>
      <w:r w:rsidRPr="00AB4FD5">
        <w:rPr>
          <w:rFonts w:ascii="SimSun" w:hAnsi="SimSun"/>
          <w:color w:val="000000"/>
          <w:szCs w:val="21"/>
        </w:rPr>
        <w:br/>
        <w:t>My father's getting on in years. *be getting on in years 为惯用语，“上年纪”。</w:t>
      </w:r>
      <w:r w:rsidRPr="00AB4FD5">
        <w:rPr>
          <w:rFonts w:ascii="SimSun" w:hAnsi="SimSun"/>
          <w:color w:val="000000"/>
          <w:szCs w:val="21"/>
        </w:rPr>
        <w:br/>
        <w:t>My father's becoming an old man.</w:t>
      </w:r>
      <w:r w:rsidRPr="00AB4FD5">
        <w:rPr>
          <w:rFonts w:ascii="SimSun" w:hAnsi="SimSun"/>
          <w:color w:val="000000"/>
          <w:szCs w:val="21"/>
        </w:rPr>
        <w:br/>
        <w:t>My father's getting older. </w:t>
      </w:r>
      <w:r w:rsidRPr="00AB4FD5">
        <w:rPr>
          <w:rFonts w:ascii="SimSun" w:hAnsi="SimSun"/>
          <w:color w:val="000000"/>
          <w:szCs w:val="21"/>
        </w:rPr>
        <w:br/>
        <w:t>他长得什么样? </w:t>
      </w:r>
      <w:r w:rsidRPr="00AB4FD5">
        <w:rPr>
          <w:rFonts w:ascii="SimSun" w:hAnsi="SimSun"/>
          <w:color w:val="000000"/>
          <w:szCs w:val="21"/>
        </w:rPr>
        <w:br/>
        <w:t>What does he look like? </w:t>
      </w:r>
      <w:r w:rsidRPr="00AB4FD5">
        <w:rPr>
          <w:rFonts w:ascii="SimSun" w:hAnsi="SimSun"/>
          <w:color w:val="000000"/>
          <w:szCs w:val="21"/>
        </w:rPr>
        <w:br/>
        <w:t>他们闹得天翻地覆。</w:t>
      </w:r>
      <w:r w:rsidRPr="00AB4FD5">
        <w:rPr>
          <w:rFonts w:ascii="SimSun" w:hAnsi="SimSun"/>
          <w:color w:val="000000"/>
          <w:szCs w:val="21"/>
        </w:rPr>
        <w:br/>
        <w:t>They're making a big fuss. *make a fuss“大声吵闹”、“喧哗”。</w:t>
      </w:r>
      <w:r w:rsidRPr="00AB4FD5">
        <w:rPr>
          <w:rFonts w:ascii="SimSun" w:hAnsi="SimSun"/>
          <w:color w:val="000000"/>
          <w:szCs w:val="21"/>
        </w:rPr>
        <w:br/>
        <w:t>They're making a big deal about it. </w:t>
      </w:r>
      <w:r w:rsidRPr="00AB4FD5">
        <w:rPr>
          <w:rFonts w:ascii="SimSun" w:hAnsi="SimSun"/>
          <w:color w:val="000000"/>
          <w:szCs w:val="21"/>
        </w:rPr>
        <w:br/>
        <w:t>他抽烟抽得没完没了。 </w:t>
      </w:r>
      <w:r w:rsidRPr="00AB4FD5">
        <w:rPr>
          <w:rFonts w:ascii="SimSun" w:hAnsi="SimSun"/>
          <w:color w:val="000000"/>
          <w:szCs w:val="21"/>
        </w:rPr>
        <w:br/>
        <w:t>He's a chain smoker.</w:t>
      </w:r>
      <w:r w:rsidRPr="00AB4FD5">
        <w:rPr>
          <w:rFonts w:ascii="SimSun" w:hAnsi="SimSun"/>
          <w:color w:val="000000"/>
          <w:szCs w:val="21"/>
        </w:rPr>
        <w:br/>
        <w:t>Does he smoke? (他抽烟吗?)</w:t>
      </w:r>
      <w:r w:rsidRPr="00AB4FD5">
        <w:rPr>
          <w:rFonts w:ascii="SimSun" w:hAnsi="SimSun"/>
          <w:color w:val="000000"/>
          <w:szCs w:val="21"/>
        </w:rPr>
        <w:br/>
        <w:t>Yes, he's a chain smoker. (抽，他一抽就抽个没完。)</w:t>
      </w:r>
      <w:r w:rsidRPr="00AB4FD5">
        <w:rPr>
          <w:rFonts w:ascii="SimSun" w:hAnsi="SimSun"/>
          <w:color w:val="000000"/>
          <w:szCs w:val="21"/>
        </w:rPr>
        <w:br/>
        <w:t>He's a heavy smoker.</w:t>
      </w:r>
      <w:r w:rsidRPr="00AB4FD5">
        <w:rPr>
          <w:rFonts w:ascii="SimSun" w:hAnsi="SimSun"/>
          <w:color w:val="000000"/>
          <w:szCs w:val="21"/>
        </w:rPr>
        <w:br/>
        <w:t>He smokes non-stop.</w:t>
      </w:r>
      <w:r w:rsidRPr="00AB4FD5">
        <w:rPr>
          <w:rFonts w:ascii="SimSun" w:hAnsi="SimSun"/>
          <w:color w:val="000000"/>
          <w:szCs w:val="21"/>
        </w:rPr>
        <w:br/>
      </w:r>
      <w:r w:rsidRPr="00AB4FD5">
        <w:rPr>
          <w:rFonts w:ascii="SimSun" w:hAnsi="SimSun"/>
          <w:color w:val="000000"/>
          <w:szCs w:val="21"/>
        </w:rPr>
        <w:br/>
        <w:t>●贬低别人</w:t>
      </w:r>
      <w:r w:rsidRPr="00AB4FD5">
        <w:rPr>
          <w:rFonts w:ascii="SimSun" w:hAnsi="SimSun"/>
          <w:color w:val="000000"/>
          <w:szCs w:val="21"/>
        </w:rPr>
        <w:br/>
        <w:t>他很自私。 </w:t>
      </w:r>
      <w:r w:rsidRPr="00AB4FD5">
        <w:rPr>
          <w:rFonts w:ascii="SimSun" w:hAnsi="SimSun"/>
          <w:color w:val="000000"/>
          <w:szCs w:val="21"/>
        </w:rPr>
        <w:br/>
        <w:t>He's selfish. *selfish 带有轻视的语气，表示“自私的”、“利己的”、“不考虑别人的”。</w:t>
      </w:r>
      <w:r w:rsidRPr="00AB4FD5">
        <w:rPr>
          <w:rFonts w:ascii="SimSun" w:hAnsi="SimSun"/>
          <w:color w:val="000000"/>
          <w:szCs w:val="21"/>
        </w:rPr>
        <w:br/>
        <w:t>I don't like John. (我不喜欢约翰。)</w:t>
      </w:r>
      <w:r w:rsidRPr="00AB4FD5">
        <w:rPr>
          <w:rFonts w:ascii="SimSun" w:hAnsi="SimSun"/>
          <w:color w:val="000000"/>
          <w:szCs w:val="21"/>
        </w:rPr>
        <w:br/>
        <w:t>Why? (为什么?)</w:t>
      </w:r>
      <w:r w:rsidRPr="00AB4FD5">
        <w:rPr>
          <w:rFonts w:ascii="SimSun" w:hAnsi="SimSun"/>
          <w:color w:val="000000"/>
          <w:szCs w:val="21"/>
        </w:rPr>
        <w:br/>
        <w:t>Because he's selfish. (他太自私了。)</w:t>
      </w:r>
      <w:r w:rsidRPr="00AB4FD5">
        <w:rPr>
          <w:rFonts w:ascii="SimSun" w:hAnsi="SimSun"/>
          <w:color w:val="000000"/>
          <w:szCs w:val="21"/>
        </w:rPr>
        <w:br/>
        <w:t>He's self-centered. (他总是以自己为中心。)</w:t>
      </w:r>
      <w:r w:rsidRPr="00AB4FD5">
        <w:rPr>
          <w:rFonts w:ascii="SimSun" w:hAnsi="SimSun"/>
          <w:color w:val="000000"/>
          <w:szCs w:val="21"/>
        </w:rPr>
        <w:br/>
        <w:t>He's self-serving. (他是个只顾自己的人。)</w:t>
      </w:r>
      <w:r w:rsidRPr="00AB4FD5">
        <w:rPr>
          <w:rFonts w:ascii="SimSun" w:hAnsi="SimSun"/>
          <w:color w:val="000000"/>
          <w:szCs w:val="21"/>
        </w:rPr>
        <w:br/>
        <w:t>He only cares about himself. (他只想他自己的事。)</w:t>
      </w:r>
      <w:r w:rsidRPr="00AB4FD5">
        <w:rPr>
          <w:rFonts w:ascii="SimSun" w:hAnsi="SimSun"/>
          <w:color w:val="000000"/>
          <w:szCs w:val="21"/>
        </w:rPr>
        <w:br/>
        <w:t>He doesn't care about anyone but himself. (他从来</w:t>
      </w:r>
      <w:r w:rsidRPr="00AB4FD5">
        <w:rPr>
          <w:rFonts w:ascii="SimSun" w:hAnsi="SimSun"/>
          <w:color w:val="000000"/>
          <w:szCs w:val="21"/>
        </w:rPr>
        <w:t>不想别人。)</w:t>
      </w:r>
      <w:r w:rsidRPr="00AB4FD5">
        <w:rPr>
          <w:rFonts w:ascii="SimSun" w:hAnsi="SimSun"/>
          <w:color w:val="000000"/>
          <w:szCs w:val="21"/>
        </w:rPr>
        <w:br/>
        <w:t>他总把问题想得过于严重。 </w:t>
      </w:r>
      <w:r w:rsidRPr="00AB4FD5">
        <w:rPr>
          <w:rFonts w:ascii="SimSun" w:hAnsi="SimSun"/>
          <w:color w:val="000000"/>
          <w:szCs w:val="21"/>
        </w:rPr>
        <w:br/>
        <w:t>He takes things too seriously. </w:t>
      </w:r>
      <w:r w:rsidRPr="00AB4FD5">
        <w:rPr>
          <w:rFonts w:ascii="SimSun" w:hAnsi="SimSun"/>
          <w:color w:val="000000"/>
          <w:szCs w:val="21"/>
        </w:rPr>
        <w:br/>
        <w:t>他头脑简单。 </w:t>
      </w:r>
      <w:r w:rsidRPr="00AB4FD5">
        <w:rPr>
          <w:rFonts w:ascii="SimSun" w:hAnsi="SimSun"/>
          <w:color w:val="000000"/>
          <w:szCs w:val="21"/>
        </w:rPr>
        <w:br/>
        <w:t>He's simpleminded. *simpleminded“单纯的”、“头脑简单的”，也有“无知的”、“愚蠢的”语感。</w:t>
      </w:r>
      <w:r w:rsidRPr="00AB4FD5">
        <w:rPr>
          <w:rFonts w:ascii="SimSun" w:hAnsi="SimSun"/>
          <w:color w:val="000000"/>
          <w:szCs w:val="21"/>
        </w:rPr>
        <w:br/>
        <w:t>He's a simple man. *这句话也可解释为“他是个很实际的人”。</w:t>
      </w:r>
      <w:r w:rsidRPr="00AB4FD5">
        <w:rPr>
          <w:rFonts w:ascii="SimSun" w:hAnsi="SimSun"/>
          <w:color w:val="000000"/>
          <w:szCs w:val="21"/>
        </w:rPr>
        <w:br/>
        <w:t>He isn't so smart. (他不很聪明。)</w:t>
      </w:r>
      <w:r w:rsidRPr="00AB4FD5">
        <w:rPr>
          <w:rFonts w:ascii="SimSun" w:hAnsi="SimSun"/>
          <w:color w:val="000000"/>
          <w:szCs w:val="21"/>
        </w:rPr>
        <w:br/>
        <w:t>今天他情绪烦躁。 </w:t>
      </w:r>
      <w:r w:rsidRPr="00AB4FD5">
        <w:rPr>
          <w:rFonts w:ascii="SimSun" w:hAnsi="SimSun"/>
          <w:color w:val="000000"/>
          <w:szCs w:val="21"/>
        </w:rPr>
        <w:br/>
        <w:t>He's on edge today. *edge“边缘”。on edge 表示“烦躁”、“不安稳”。</w:t>
      </w:r>
      <w:r w:rsidRPr="00AB4FD5">
        <w:rPr>
          <w:rFonts w:ascii="SimSun" w:hAnsi="SimSun"/>
          <w:color w:val="000000"/>
          <w:szCs w:val="21"/>
        </w:rPr>
        <w:br/>
        <w:t>What's wrong with him? He's on edge today. (怎么啦，他今天这么烦躁。)</w:t>
      </w:r>
      <w:r w:rsidRPr="00AB4FD5">
        <w:rPr>
          <w:rFonts w:ascii="SimSun" w:hAnsi="SimSun"/>
          <w:color w:val="000000"/>
          <w:szCs w:val="21"/>
        </w:rPr>
        <w:br/>
        <w:t>I don't know. (我不知道。)</w:t>
      </w:r>
      <w:r w:rsidRPr="00AB4FD5">
        <w:rPr>
          <w:rFonts w:ascii="SimSun" w:hAnsi="SimSun"/>
          <w:color w:val="000000"/>
          <w:szCs w:val="21"/>
        </w:rPr>
        <w:br/>
        <w:t>He's edgy today.</w:t>
      </w:r>
      <w:r w:rsidRPr="00AB4FD5">
        <w:rPr>
          <w:rFonts w:ascii="SimSun" w:hAnsi="SimSun"/>
          <w:color w:val="000000"/>
          <w:szCs w:val="21"/>
        </w:rPr>
        <w:br/>
        <w:t>He's in a bad mood today. (他今天情绪不好。) </w:t>
      </w:r>
      <w:r w:rsidRPr="00AB4FD5">
        <w:rPr>
          <w:rFonts w:ascii="SimSun" w:hAnsi="SimSun"/>
          <w:color w:val="000000"/>
          <w:szCs w:val="21"/>
        </w:rPr>
        <w:br/>
        <w:t>他真是个多嘴多舌的人。 </w:t>
      </w:r>
      <w:r w:rsidRPr="00AB4FD5">
        <w:rPr>
          <w:rFonts w:ascii="SimSun" w:hAnsi="SimSun"/>
          <w:color w:val="000000"/>
          <w:szCs w:val="21"/>
        </w:rPr>
        <w:br/>
        <w:t>He's talkative. *talkative“喜欢说话”、“多嘴多舌”。</w:t>
      </w:r>
      <w:r w:rsidRPr="00AB4FD5">
        <w:rPr>
          <w:rFonts w:ascii="SimSun" w:hAnsi="SimSun"/>
          <w:color w:val="000000"/>
          <w:szCs w:val="21"/>
        </w:rPr>
        <w:br/>
        <w:t>He's talkative. (他真多嘴多舌。)</w:t>
      </w:r>
      <w:r w:rsidRPr="00AB4FD5">
        <w:rPr>
          <w:rFonts w:ascii="SimSun" w:hAnsi="SimSun"/>
          <w:color w:val="000000"/>
          <w:szCs w:val="21"/>
        </w:rPr>
        <w:br/>
        <w:t>Yeah, you can say that again. (啊，你也这么说呀。)</w:t>
      </w:r>
      <w:r w:rsidRPr="00AB4FD5">
        <w:rPr>
          <w:rFonts w:ascii="SimSun" w:hAnsi="SimSun"/>
          <w:color w:val="000000"/>
          <w:szCs w:val="21"/>
        </w:rPr>
        <w:br/>
        <w:t>He's a motor-mouth.</w:t>
      </w:r>
      <w:r w:rsidRPr="00AB4FD5">
        <w:rPr>
          <w:rFonts w:ascii="SimSun" w:hAnsi="SimSun"/>
          <w:color w:val="000000"/>
          <w:szCs w:val="21"/>
        </w:rPr>
        <w:br/>
        <w:t>He never shuts up. (他从来都闭不上嘴。) </w:t>
      </w:r>
      <w:r w:rsidRPr="00AB4FD5">
        <w:rPr>
          <w:rFonts w:ascii="SimSun" w:hAnsi="SimSun"/>
          <w:color w:val="000000"/>
          <w:szCs w:val="21"/>
        </w:rPr>
        <w:br/>
        <w:t>他非常有钱。</w:t>
      </w:r>
      <w:r w:rsidRPr="00AB4FD5">
        <w:rPr>
          <w:rFonts w:ascii="SimSun" w:hAnsi="SimSun"/>
          <w:color w:val="000000"/>
          <w:szCs w:val="21"/>
        </w:rPr>
        <w:br/>
        <w:t>He's quite well off. *well off“有钱”、“富裕”，比rich的语气随便。</w:t>
      </w:r>
      <w:r w:rsidRPr="00AB4FD5">
        <w:rPr>
          <w:rFonts w:ascii="SimSun" w:hAnsi="SimSun"/>
          <w:color w:val="000000"/>
          <w:szCs w:val="21"/>
        </w:rPr>
        <w:br/>
        <w:t>How's he doing? (他现在怎么样?)</w:t>
      </w:r>
      <w:r w:rsidRPr="00AB4FD5">
        <w:rPr>
          <w:rFonts w:ascii="SimSun" w:hAnsi="SimSun"/>
          <w:color w:val="000000"/>
          <w:szCs w:val="21"/>
        </w:rPr>
        <w:br/>
        <w:t>He's quite well off now. (他现在可有钱了。)</w:t>
      </w:r>
      <w:r w:rsidRPr="00AB4FD5">
        <w:rPr>
          <w:rFonts w:ascii="SimSun" w:hAnsi="SimSun"/>
          <w:color w:val="000000"/>
          <w:szCs w:val="21"/>
        </w:rPr>
        <w:br/>
        <w:t>He's a wealthy man.</w:t>
      </w:r>
      <w:r w:rsidRPr="00AB4FD5">
        <w:rPr>
          <w:rFonts w:ascii="SimSun" w:hAnsi="SimSun"/>
          <w:color w:val="000000"/>
          <w:szCs w:val="21"/>
        </w:rPr>
        <w:br/>
        <w:t>He's rich.</w:t>
      </w:r>
      <w:r w:rsidRPr="00AB4FD5">
        <w:rPr>
          <w:rFonts w:ascii="SimSun" w:hAnsi="SimSun"/>
          <w:color w:val="000000"/>
          <w:szCs w:val="21"/>
        </w:rPr>
        <w:br/>
        <w:t>He's rolling in it. </w:t>
      </w:r>
      <w:r w:rsidRPr="00AB4FD5">
        <w:rPr>
          <w:rFonts w:ascii="SimSun" w:hAnsi="SimSun"/>
          <w:color w:val="000000"/>
          <w:szCs w:val="21"/>
        </w:rPr>
        <w:br/>
        <w:t>他很好色。 </w:t>
      </w:r>
      <w:r w:rsidRPr="00AB4FD5">
        <w:rPr>
          <w:rFonts w:ascii="SimSun" w:hAnsi="SimSun"/>
          <w:color w:val="000000"/>
          <w:szCs w:val="21"/>
        </w:rPr>
        <w:br/>
        <w:t>He's fresh. *看样子可以翻成“他是个新鲜的人”，但实际上表达的是“他是好色的人”。</w:t>
      </w:r>
      <w:r w:rsidRPr="00AB4FD5">
        <w:rPr>
          <w:rFonts w:ascii="SimSun" w:hAnsi="SimSun"/>
          <w:color w:val="000000"/>
          <w:szCs w:val="21"/>
        </w:rPr>
        <w:br/>
        <w:t>He always tries to touch me. (他总想碰我。)</w:t>
      </w:r>
      <w:r w:rsidRPr="00AB4FD5">
        <w:rPr>
          <w:rFonts w:ascii="SimSun" w:hAnsi="SimSun"/>
          <w:color w:val="000000"/>
          <w:szCs w:val="21"/>
        </w:rPr>
        <w:br/>
        <w:t>Yeah, he's fresh. (是啊，他真好色。)</w:t>
      </w:r>
      <w:r w:rsidRPr="00AB4FD5">
        <w:rPr>
          <w:rFonts w:ascii="SimSun" w:hAnsi="SimSun"/>
          <w:color w:val="000000"/>
          <w:szCs w:val="21"/>
        </w:rPr>
        <w:br/>
        <w:t>He's a dirty-minded man.</w:t>
      </w:r>
      <w:r w:rsidRPr="00AB4FD5">
        <w:rPr>
          <w:rFonts w:ascii="SimSun" w:hAnsi="SimSun"/>
          <w:color w:val="000000"/>
          <w:szCs w:val="21"/>
        </w:rPr>
        <w:br/>
        <w:t>He's a dirty old man. (他真是个讨厌的老头。)</w:t>
      </w:r>
      <w:r w:rsidRPr="00AB4FD5">
        <w:rPr>
          <w:rFonts w:ascii="SimSun" w:hAnsi="SimSun"/>
          <w:color w:val="000000"/>
          <w:szCs w:val="21"/>
        </w:rPr>
        <w:br/>
        <w:t>All he thinks about is sex. (他满脑子想的都是情事。) </w:t>
      </w:r>
      <w:r w:rsidRPr="00AB4FD5">
        <w:rPr>
          <w:rFonts w:ascii="SimSun" w:hAnsi="SimSun"/>
          <w:color w:val="000000"/>
          <w:szCs w:val="21"/>
        </w:rPr>
        <w:br/>
        <w:t>他的嘴甜着呢。 </w:t>
      </w:r>
      <w:r w:rsidRPr="00AB4FD5">
        <w:rPr>
          <w:rFonts w:ascii="SimSun" w:hAnsi="SimSun"/>
          <w:color w:val="000000"/>
          <w:szCs w:val="21"/>
        </w:rPr>
        <w:br/>
        <w:t>He's a smooth talker.</w:t>
      </w:r>
      <w:r w:rsidRPr="00AB4FD5">
        <w:rPr>
          <w:rFonts w:ascii="SimSun" w:hAnsi="SimSun"/>
          <w:color w:val="000000"/>
          <w:szCs w:val="21"/>
        </w:rPr>
        <w:br/>
        <w:t>Watch out for him. (你得小心点儿他。)</w:t>
      </w:r>
      <w:r w:rsidRPr="00AB4FD5">
        <w:rPr>
          <w:rFonts w:ascii="SimSun" w:hAnsi="SimSun"/>
          <w:color w:val="000000"/>
          <w:szCs w:val="21"/>
        </w:rPr>
        <w:br/>
        <w:t>Why? (为什么?)</w:t>
      </w:r>
      <w:r w:rsidRPr="00AB4FD5">
        <w:rPr>
          <w:rFonts w:ascii="SimSun" w:hAnsi="SimSun"/>
          <w:color w:val="000000"/>
          <w:szCs w:val="21"/>
        </w:rPr>
        <w:br/>
      </w:r>
      <w:r w:rsidRPr="00AB4FD5">
        <w:rPr>
          <w:rFonts w:ascii="SimSun" w:hAnsi="SimSun"/>
          <w:color w:val="000000"/>
          <w:szCs w:val="21"/>
        </w:rPr>
        <w:lastRenderedPageBreak/>
        <w:t>He's a smooth talker. (他的嘴甜着呢。)</w:t>
      </w:r>
      <w:r w:rsidRPr="00AB4FD5">
        <w:rPr>
          <w:rFonts w:ascii="SimSun" w:hAnsi="SimSun"/>
          <w:color w:val="000000"/>
          <w:szCs w:val="21"/>
        </w:rPr>
        <w:br/>
        <w:t>He's honey-tongued. </w:t>
      </w:r>
      <w:r w:rsidRPr="00AB4FD5">
        <w:rPr>
          <w:rFonts w:ascii="SimSun" w:hAnsi="SimSun"/>
          <w:color w:val="000000"/>
          <w:szCs w:val="21"/>
        </w:rPr>
        <w:br/>
        <w:t>他是个不可小看的人。 </w:t>
      </w:r>
      <w:r w:rsidRPr="00AB4FD5">
        <w:rPr>
          <w:rFonts w:ascii="SimSun" w:hAnsi="SimSun"/>
          <w:color w:val="000000"/>
          <w:szCs w:val="21"/>
        </w:rPr>
        <w:br/>
        <w:t>He's nobody's fool. *“难打交道的人”、“不容轻视的对手”。</w:t>
      </w:r>
      <w:r w:rsidRPr="00AB4FD5">
        <w:rPr>
          <w:rFonts w:ascii="SimSun" w:hAnsi="SimSun"/>
          <w:color w:val="000000"/>
          <w:szCs w:val="21"/>
        </w:rPr>
        <w:br/>
        <w:t>What's Joe like? (乔这个人怎么样?)</w:t>
      </w:r>
      <w:r w:rsidRPr="00AB4FD5">
        <w:rPr>
          <w:rFonts w:ascii="SimSun" w:hAnsi="SimSun"/>
          <w:color w:val="000000"/>
          <w:szCs w:val="21"/>
        </w:rPr>
        <w:br/>
        <w:t>He's nobody's fool. (你可不能小看他。)</w:t>
      </w:r>
      <w:r w:rsidRPr="00AB4FD5">
        <w:rPr>
          <w:rFonts w:ascii="SimSun" w:hAnsi="SimSun"/>
          <w:color w:val="000000"/>
          <w:szCs w:val="21"/>
        </w:rPr>
        <w:br/>
        <w:t>He's very shrewd. </w:t>
      </w:r>
      <w:r w:rsidRPr="00AB4FD5">
        <w:rPr>
          <w:rFonts w:ascii="SimSun" w:hAnsi="SimSun"/>
          <w:color w:val="000000"/>
          <w:szCs w:val="21"/>
        </w:rPr>
        <w:br/>
        <w:t>他净说些傻话。</w:t>
      </w:r>
      <w:r w:rsidRPr="00AB4FD5">
        <w:rPr>
          <w:rFonts w:ascii="SimSun" w:hAnsi="SimSun"/>
          <w:color w:val="000000"/>
          <w:szCs w:val="21"/>
        </w:rPr>
        <w:br/>
        <w:t>He often says absurd things. *absurd“荒谬的，毫无道理的”。</w:t>
      </w:r>
      <w:r w:rsidRPr="00AB4FD5">
        <w:rPr>
          <w:rFonts w:ascii="SimSun" w:hAnsi="SimSun"/>
          <w:color w:val="000000"/>
          <w:szCs w:val="21"/>
        </w:rPr>
        <w:br/>
        <w:t>He often says ridiculous things.</w:t>
      </w:r>
      <w:r w:rsidRPr="00AB4FD5">
        <w:rPr>
          <w:rFonts w:ascii="SimSun" w:hAnsi="SimSun"/>
          <w:color w:val="000000"/>
          <w:szCs w:val="21"/>
        </w:rPr>
        <w:br/>
        <w:t>He says strange things a lot.</w:t>
      </w:r>
      <w:r w:rsidRPr="00AB4FD5">
        <w:rPr>
          <w:rFonts w:ascii="SimSun" w:hAnsi="SimSun"/>
          <w:color w:val="000000"/>
          <w:szCs w:val="21"/>
        </w:rPr>
        <w:br/>
        <w:t>He says a lot of weird things. </w:t>
      </w:r>
      <w:r w:rsidRPr="00AB4FD5">
        <w:rPr>
          <w:rFonts w:ascii="SimSun" w:hAnsi="SimSun"/>
          <w:color w:val="000000"/>
          <w:szCs w:val="21"/>
        </w:rPr>
        <w:br/>
        <w:t>他一点儿责任心都没有。 </w:t>
      </w:r>
      <w:r w:rsidRPr="00AB4FD5">
        <w:rPr>
          <w:rFonts w:ascii="SimSun" w:hAnsi="SimSun"/>
          <w:color w:val="000000"/>
          <w:szCs w:val="21"/>
        </w:rPr>
        <w:br/>
        <w:t>He has no sense of responsibility.</w:t>
      </w:r>
      <w:r w:rsidRPr="00AB4FD5">
        <w:rPr>
          <w:rFonts w:ascii="SimSun" w:hAnsi="SimSun"/>
          <w:color w:val="000000"/>
          <w:szCs w:val="21"/>
        </w:rPr>
        <w:br/>
        <w:t>He's so irresponsible. </w:t>
      </w:r>
      <w:r w:rsidRPr="00AB4FD5">
        <w:rPr>
          <w:rFonts w:ascii="SimSun" w:hAnsi="SimSun"/>
          <w:color w:val="000000"/>
          <w:szCs w:val="21"/>
        </w:rPr>
        <w:br/>
        <w:t>他真是个让人讨厌的人。 </w:t>
      </w:r>
      <w:r w:rsidRPr="00AB4FD5">
        <w:rPr>
          <w:rFonts w:ascii="SimSun" w:hAnsi="SimSun"/>
          <w:color w:val="000000"/>
          <w:szCs w:val="21"/>
        </w:rPr>
        <w:br/>
        <w:t>He's very offensive. *offensive“讨厌的”、“令人不愉快的”、“(人或言行等)令人作呕的”。 </w:t>
      </w:r>
      <w:r w:rsidRPr="00AB4FD5">
        <w:rPr>
          <w:rFonts w:ascii="SimSun" w:hAnsi="SimSun"/>
          <w:color w:val="000000"/>
          <w:szCs w:val="21"/>
        </w:rPr>
        <w:br/>
        <w:t>他这人很难对付。 </w:t>
      </w:r>
      <w:r w:rsidRPr="00AB4FD5">
        <w:rPr>
          <w:rFonts w:ascii="SimSun" w:hAnsi="SimSun"/>
          <w:color w:val="000000"/>
          <w:szCs w:val="21"/>
        </w:rPr>
        <w:br/>
        <w:t>He's a difficult man to deal with. *deal with“处理、对待(人或事)”。</w:t>
      </w:r>
      <w:r w:rsidRPr="00AB4FD5">
        <w:rPr>
          <w:rFonts w:ascii="SimSun" w:hAnsi="SimSun"/>
          <w:color w:val="000000"/>
          <w:szCs w:val="21"/>
        </w:rPr>
        <w:br/>
        <w:t>He's hard to deal with.</w:t>
      </w:r>
      <w:r w:rsidRPr="00AB4FD5">
        <w:rPr>
          <w:rFonts w:ascii="SimSun" w:hAnsi="SimSun"/>
          <w:color w:val="000000"/>
          <w:szCs w:val="21"/>
        </w:rPr>
        <w:br/>
        <w:t>He's hard to put up with. (他让人难以忍受。) </w:t>
      </w:r>
      <w:r w:rsidRPr="00AB4FD5">
        <w:rPr>
          <w:rFonts w:ascii="SimSun" w:hAnsi="SimSun"/>
          <w:color w:val="000000"/>
          <w:szCs w:val="21"/>
        </w:rPr>
        <w:br/>
        <w:t>他是个倔老头。 </w:t>
      </w:r>
      <w:r w:rsidRPr="00AB4FD5">
        <w:rPr>
          <w:rFonts w:ascii="SimSun" w:hAnsi="SimSun"/>
          <w:color w:val="000000"/>
          <w:szCs w:val="21"/>
        </w:rPr>
        <w:br/>
        <w:t>He's a stubborn old man. *stubborn“顽固的”、“倔强的”。</w:t>
      </w:r>
      <w:r w:rsidRPr="00AB4FD5">
        <w:rPr>
          <w:rFonts w:ascii="SimSun" w:hAnsi="SimSun"/>
          <w:color w:val="000000"/>
          <w:szCs w:val="21"/>
        </w:rPr>
        <w:br/>
        <w:t>Didn't your father say okay? (你爸爸同意了吗?)</w:t>
      </w:r>
      <w:r w:rsidRPr="00AB4FD5">
        <w:rPr>
          <w:rFonts w:ascii="SimSun" w:hAnsi="SimSun"/>
          <w:color w:val="000000"/>
          <w:szCs w:val="21"/>
        </w:rPr>
        <w:br/>
        <w:t>No, he's a stubborn old man. (没有，他是个倔老头。)</w:t>
      </w:r>
      <w:r w:rsidRPr="00AB4FD5">
        <w:rPr>
          <w:rFonts w:ascii="SimSun" w:hAnsi="SimSun"/>
          <w:color w:val="000000"/>
          <w:szCs w:val="21"/>
        </w:rPr>
        <w:br/>
        <w:t>He's a hardheaded old man. </w:t>
      </w:r>
      <w:r w:rsidRPr="00AB4FD5">
        <w:rPr>
          <w:rFonts w:ascii="SimSun" w:hAnsi="SimSun"/>
          <w:color w:val="000000"/>
          <w:szCs w:val="21"/>
        </w:rPr>
        <w:br/>
        <w:t>他总是好高骛远。 </w:t>
      </w:r>
      <w:r w:rsidRPr="00AB4FD5">
        <w:rPr>
          <w:rFonts w:ascii="SimSun" w:hAnsi="SimSun"/>
          <w:color w:val="000000"/>
          <w:szCs w:val="21"/>
        </w:rPr>
        <w:br/>
        <w:t>He's aiming too high. *aim high“奢望”、“逞能、逞强”。</w:t>
      </w:r>
      <w:r w:rsidRPr="00AB4FD5">
        <w:rPr>
          <w:rFonts w:ascii="SimSun" w:hAnsi="SimSun"/>
          <w:color w:val="000000"/>
          <w:szCs w:val="21"/>
        </w:rPr>
        <w:br/>
        <w:t>He's overreaching himself.</w:t>
      </w:r>
      <w:r w:rsidRPr="00AB4FD5">
        <w:rPr>
          <w:rFonts w:ascii="SimSun" w:hAnsi="SimSun"/>
          <w:color w:val="000000"/>
          <w:szCs w:val="21"/>
        </w:rPr>
        <w:br/>
        <w:t>He's out of his league. </w:t>
      </w:r>
      <w:r w:rsidRPr="00AB4FD5">
        <w:rPr>
          <w:rFonts w:ascii="SimSun" w:hAnsi="SimSun"/>
          <w:color w:val="000000"/>
          <w:szCs w:val="21"/>
        </w:rPr>
        <w:br/>
        <w:t>他从不认输。 </w:t>
      </w:r>
      <w:r w:rsidRPr="00AB4FD5">
        <w:rPr>
          <w:rFonts w:ascii="SimSun" w:hAnsi="SimSun"/>
          <w:color w:val="000000"/>
          <w:szCs w:val="21"/>
        </w:rPr>
        <w:br/>
        <w:t>That man never admits defeat.</w:t>
      </w:r>
      <w:r w:rsidRPr="00AB4FD5">
        <w:rPr>
          <w:rFonts w:ascii="SimSun" w:hAnsi="SimSun"/>
          <w:color w:val="000000"/>
          <w:szCs w:val="21"/>
        </w:rPr>
        <w:br/>
        <w:t>He never admits he is wrong.</w:t>
      </w:r>
      <w:r w:rsidRPr="00AB4FD5">
        <w:rPr>
          <w:rFonts w:ascii="SimSun" w:hAnsi="SimSun"/>
          <w:color w:val="000000"/>
          <w:szCs w:val="21"/>
        </w:rPr>
        <w:br/>
        <w:t>He is a sore loser.</w:t>
      </w:r>
      <w:r w:rsidRPr="00AB4FD5">
        <w:rPr>
          <w:rFonts w:ascii="SimSun" w:hAnsi="SimSun"/>
          <w:color w:val="000000"/>
          <w:szCs w:val="21"/>
        </w:rPr>
        <w:br/>
        <w:t>He hates being defeated. (他讨厌失败。)</w:t>
      </w:r>
      <w:r w:rsidRPr="00AB4FD5">
        <w:rPr>
          <w:rFonts w:ascii="SimSun" w:hAnsi="SimSun"/>
          <w:color w:val="000000"/>
          <w:szCs w:val="21"/>
        </w:rPr>
        <w:br/>
        <w:t>He can't handle defeat. (他是个输不起的人。) </w:t>
      </w:r>
      <w:r w:rsidRPr="00AB4FD5">
        <w:rPr>
          <w:rFonts w:ascii="SimSun" w:hAnsi="SimSun"/>
          <w:color w:val="000000"/>
          <w:szCs w:val="21"/>
        </w:rPr>
        <w:br/>
        <w:t>他是个难以捉摸的人。 </w:t>
      </w:r>
      <w:r w:rsidRPr="00AB4FD5">
        <w:rPr>
          <w:rFonts w:ascii="SimSun" w:hAnsi="SimSun"/>
          <w:color w:val="000000"/>
          <w:szCs w:val="21"/>
        </w:rPr>
        <w:br/>
        <w:t>He's very vague. *vague“不可捉摸”、“不清楚的”、“不明确的”。</w:t>
      </w:r>
      <w:r w:rsidRPr="00AB4FD5">
        <w:rPr>
          <w:rFonts w:ascii="SimSun" w:hAnsi="SimSun"/>
          <w:color w:val="000000"/>
          <w:szCs w:val="21"/>
        </w:rPr>
        <w:br/>
      </w:r>
      <w:r w:rsidRPr="00AB4FD5">
        <w:rPr>
          <w:rFonts w:ascii="SimSun" w:hAnsi="SimSun"/>
          <w:color w:val="000000"/>
          <w:szCs w:val="21"/>
        </w:rPr>
        <w:t>He's very vague. (他是个难以捉摸的人。)</w:t>
      </w:r>
      <w:r w:rsidRPr="00AB4FD5">
        <w:rPr>
          <w:rFonts w:ascii="SimSun" w:hAnsi="SimSun"/>
          <w:color w:val="000000"/>
          <w:szCs w:val="21"/>
        </w:rPr>
        <w:br/>
        <w:t>He's just like my brother. (和我弟弟一样。)</w:t>
      </w:r>
      <w:r w:rsidRPr="00AB4FD5">
        <w:rPr>
          <w:rFonts w:ascii="SimSun" w:hAnsi="SimSun"/>
          <w:color w:val="000000"/>
          <w:szCs w:val="21"/>
        </w:rPr>
        <w:br/>
        <w:t>He is difficult to understand. (他真让人难以理解。)</w:t>
      </w:r>
      <w:r w:rsidRPr="00AB4FD5">
        <w:rPr>
          <w:rFonts w:ascii="SimSun" w:hAnsi="SimSun"/>
          <w:color w:val="000000"/>
          <w:szCs w:val="21"/>
        </w:rPr>
        <w:br/>
        <w:t>He isn't very clear. (他让人不易琢磨。) </w:t>
      </w:r>
      <w:r w:rsidRPr="00AB4FD5">
        <w:rPr>
          <w:rFonts w:ascii="SimSun" w:hAnsi="SimSun"/>
          <w:color w:val="000000"/>
          <w:szCs w:val="21"/>
        </w:rPr>
        <w:br/>
        <w:t>他性格乖张。 </w:t>
      </w:r>
      <w:r w:rsidRPr="00AB4FD5">
        <w:rPr>
          <w:rFonts w:ascii="SimSun" w:hAnsi="SimSun"/>
          <w:color w:val="000000"/>
          <w:szCs w:val="21"/>
        </w:rPr>
        <w:br/>
        <w:t>He's crooked. *crook 原意是thief，即“小偷”、“骗子”。crooked表示“性格孤僻”、“乖张”。</w:t>
      </w:r>
      <w:r w:rsidRPr="00AB4FD5">
        <w:rPr>
          <w:rFonts w:ascii="SimSun" w:hAnsi="SimSun"/>
          <w:color w:val="000000"/>
          <w:szCs w:val="21"/>
        </w:rPr>
        <w:br/>
        <w:t>He's crooked. (他性格乖张。)</w:t>
      </w:r>
      <w:r w:rsidRPr="00AB4FD5">
        <w:rPr>
          <w:rFonts w:ascii="SimSun" w:hAnsi="SimSun"/>
          <w:color w:val="000000"/>
          <w:szCs w:val="21"/>
        </w:rPr>
        <w:br/>
        <w:t>But I like him. (可我喜欢他。)</w:t>
      </w:r>
      <w:r w:rsidRPr="00AB4FD5">
        <w:rPr>
          <w:rFonts w:ascii="SimSun" w:hAnsi="SimSun"/>
          <w:color w:val="000000"/>
          <w:szCs w:val="21"/>
        </w:rPr>
        <w:br/>
        <w:t>He's a scammer. *俚语。</w:t>
      </w:r>
      <w:r w:rsidRPr="00AB4FD5">
        <w:rPr>
          <w:rFonts w:ascii="SimSun" w:hAnsi="SimSun"/>
          <w:color w:val="000000"/>
          <w:szCs w:val="21"/>
        </w:rPr>
        <w:br/>
        <w:t>He's a crook.</w:t>
      </w:r>
      <w:r w:rsidRPr="00AB4FD5">
        <w:rPr>
          <w:rFonts w:ascii="SimSun" w:hAnsi="SimSun"/>
          <w:color w:val="000000"/>
          <w:szCs w:val="21"/>
        </w:rPr>
        <w:br/>
        <w:t>He's a con man. *俚语。 </w:t>
      </w:r>
      <w:r w:rsidRPr="00AB4FD5">
        <w:rPr>
          <w:rFonts w:ascii="SimSun" w:hAnsi="SimSun"/>
          <w:color w:val="000000"/>
          <w:szCs w:val="21"/>
        </w:rPr>
        <w:br/>
        <w:t>他一无是处。 </w:t>
      </w:r>
      <w:r w:rsidRPr="00AB4FD5">
        <w:rPr>
          <w:rFonts w:ascii="SimSun" w:hAnsi="SimSun"/>
          <w:color w:val="000000"/>
          <w:szCs w:val="21"/>
        </w:rPr>
        <w:br/>
        <w:t>He's good for nothing.</w:t>
      </w:r>
      <w:r w:rsidRPr="00AB4FD5">
        <w:rPr>
          <w:rFonts w:ascii="SimSun" w:hAnsi="SimSun"/>
          <w:color w:val="000000"/>
          <w:szCs w:val="21"/>
        </w:rPr>
        <w:br/>
        <w:t>He's not nice to you? (他是不是对你不好?)</w:t>
      </w:r>
      <w:r w:rsidRPr="00AB4FD5">
        <w:rPr>
          <w:rFonts w:ascii="SimSun" w:hAnsi="SimSun"/>
          <w:color w:val="000000"/>
          <w:szCs w:val="21"/>
        </w:rPr>
        <w:br/>
        <w:t>No, he's good for nothing. (嗯，他简直一无是处。)</w:t>
      </w:r>
      <w:r w:rsidRPr="00AB4FD5">
        <w:rPr>
          <w:rFonts w:ascii="SimSun" w:hAnsi="SimSun"/>
          <w:color w:val="000000"/>
          <w:szCs w:val="21"/>
        </w:rPr>
        <w:br/>
        <w:t>He isn't good for anything.</w:t>
      </w:r>
      <w:r w:rsidRPr="00AB4FD5">
        <w:rPr>
          <w:rFonts w:ascii="SimSun" w:hAnsi="SimSun"/>
          <w:color w:val="000000"/>
          <w:szCs w:val="21"/>
        </w:rPr>
        <w:br/>
        <w:t>He's a bum. *俚语。 </w:t>
      </w:r>
      <w:r w:rsidRPr="00AB4FD5">
        <w:rPr>
          <w:rFonts w:ascii="SimSun" w:hAnsi="SimSun"/>
          <w:color w:val="000000"/>
          <w:szCs w:val="21"/>
        </w:rPr>
        <w:br/>
        <w:t>她认生。 </w:t>
      </w:r>
      <w:r w:rsidRPr="00AB4FD5">
        <w:rPr>
          <w:rFonts w:ascii="SimSun" w:hAnsi="SimSun"/>
          <w:color w:val="000000"/>
          <w:szCs w:val="21"/>
        </w:rPr>
        <w:br/>
        <w:t>She's shy around strangers.</w:t>
      </w:r>
      <w:r w:rsidRPr="00AB4FD5">
        <w:rPr>
          <w:rFonts w:ascii="SimSun" w:hAnsi="SimSun"/>
          <w:color w:val="000000"/>
          <w:szCs w:val="21"/>
        </w:rPr>
        <w:br/>
        <w:t>She's bashful.</w:t>
      </w:r>
      <w:r w:rsidRPr="00AB4FD5">
        <w:rPr>
          <w:rFonts w:ascii="SimSun" w:hAnsi="SimSun"/>
          <w:color w:val="000000"/>
          <w:szCs w:val="21"/>
        </w:rPr>
        <w:br/>
        <w:t>She feel uncomfortable around strangers. (她跟不认识的人在一起总觉得不自在。)</w:t>
      </w:r>
      <w:r w:rsidRPr="00AB4FD5">
        <w:rPr>
          <w:rFonts w:ascii="SimSun" w:hAnsi="SimSun"/>
          <w:color w:val="000000"/>
          <w:szCs w:val="21"/>
        </w:rPr>
        <w:br/>
        <w:t>She's afraid of strangers. (她怕生人。) </w:t>
      </w:r>
      <w:r w:rsidRPr="00AB4FD5">
        <w:rPr>
          <w:rFonts w:ascii="SimSun" w:hAnsi="SimSun"/>
          <w:color w:val="000000"/>
          <w:szCs w:val="21"/>
        </w:rPr>
        <w:br/>
        <w:t>你是个胆小鬼。 </w:t>
      </w:r>
      <w:r w:rsidRPr="00AB4FD5">
        <w:rPr>
          <w:rFonts w:ascii="SimSun" w:hAnsi="SimSun"/>
          <w:color w:val="000000"/>
          <w:szCs w:val="21"/>
        </w:rPr>
        <w:br/>
        <w:t>You're too timid.</w:t>
      </w:r>
      <w:r w:rsidRPr="00AB4FD5">
        <w:rPr>
          <w:rFonts w:ascii="SimSun" w:hAnsi="SimSun"/>
          <w:color w:val="000000"/>
          <w:szCs w:val="21"/>
        </w:rPr>
        <w:br/>
        <w:t>You're gutless.</w:t>
      </w:r>
      <w:r w:rsidRPr="00AB4FD5">
        <w:rPr>
          <w:rFonts w:ascii="SimSun" w:hAnsi="SimSun"/>
          <w:color w:val="000000"/>
          <w:szCs w:val="21"/>
        </w:rPr>
        <w:br/>
        <w:t>You're a wimp.</w:t>
      </w:r>
      <w:r w:rsidRPr="00AB4FD5">
        <w:rPr>
          <w:rFonts w:ascii="SimSun" w:hAnsi="SimSun"/>
          <w:color w:val="000000"/>
          <w:szCs w:val="21"/>
        </w:rPr>
        <w:br/>
        <w:t>You're a chicken. </w:t>
      </w:r>
      <w:r w:rsidRPr="00AB4FD5">
        <w:rPr>
          <w:rFonts w:ascii="SimSun" w:hAnsi="SimSun"/>
          <w:color w:val="000000"/>
          <w:szCs w:val="21"/>
        </w:rPr>
        <w:br/>
        <w:t>他在逞强。 </w:t>
      </w:r>
      <w:r w:rsidRPr="00AB4FD5">
        <w:rPr>
          <w:rFonts w:ascii="SimSun" w:hAnsi="SimSun"/>
          <w:color w:val="000000"/>
          <w:szCs w:val="21"/>
        </w:rPr>
        <w:br/>
        <w:t>He's acting big.</w:t>
      </w:r>
      <w:r w:rsidRPr="00AB4FD5">
        <w:rPr>
          <w:rFonts w:ascii="SimSun" w:hAnsi="SimSun"/>
          <w:color w:val="000000"/>
          <w:szCs w:val="21"/>
        </w:rPr>
        <w:br/>
        <w:t>He's acting like a hot shot. </w:t>
      </w:r>
      <w:r w:rsidRPr="00AB4FD5">
        <w:rPr>
          <w:rFonts w:ascii="SimSun" w:hAnsi="SimSun"/>
          <w:color w:val="000000"/>
          <w:szCs w:val="21"/>
        </w:rPr>
        <w:br/>
        <w:t>他动不动就生气。 </w:t>
      </w:r>
      <w:r w:rsidRPr="00AB4FD5">
        <w:rPr>
          <w:rFonts w:ascii="SimSun" w:hAnsi="SimSun"/>
          <w:color w:val="000000"/>
          <w:szCs w:val="21"/>
        </w:rPr>
        <w:br/>
        <w:t>He has a short temper. *temper 特指“（感情上的）秉性，气质”，short temper 表示“易怒”。</w:t>
      </w:r>
      <w:r w:rsidRPr="00AB4FD5">
        <w:rPr>
          <w:rFonts w:ascii="SimSun" w:hAnsi="SimSun"/>
          <w:color w:val="000000"/>
          <w:szCs w:val="21"/>
        </w:rPr>
        <w:br/>
        <w:t>He gets angry easily.</w:t>
      </w:r>
      <w:r w:rsidRPr="00AB4FD5">
        <w:rPr>
          <w:rFonts w:ascii="SimSun" w:hAnsi="SimSun"/>
          <w:color w:val="000000"/>
          <w:szCs w:val="21"/>
        </w:rPr>
        <w:br/>
        <w:t>He loses his temper quickly.</w:t>
      </w:r>
      <w:r w:rsidRPr="00AB4FD5">
        <w:rPr>
          <w:rFonts w:ascii="SimSun" w:hAnsi="SimSun"/>
          <w:color w:val="000000"/>
          <w:szCs w:val="21"/>
        </w:rPr>
        <w:br/>
        <w:t>He is very temperamental. (他喜怒无常。) </w:t>
      </w:r>
      <w:r w:rsidRPr="00AB4FD5">
        <w:rPr>
          <w:rFonts w:ascii="SimSun" w:hAnsi="SimSun"/>
          <w:color w:val="000000"/>
          <w:szCs w:val="21"/>
        </w:rPr>
        <w:br/>
        <w:t>他很能吃。 </w:t>
      </w:r>
      <w:r w:rsidRPr="00AB4FD5">
        <w:rPr>
          <w:rFonts w:ascii="SimSun" w:hAnsi="SimSun"/>
          <w:color w:val="000000"/>
          <w:szCs w:val="21"/>
        </w:rPr>
        <w:br/>
        <w:t>He eats like a horse. *直译是“他吃起来像匹马一样。”</w:t>
      </w:r>
      <w:r w:rsidRPr="00AB4FD5">
        <w:rPr>
          <w:rFonts w:ascii="SimSun" w:hAnsi="SimSun"/>
          <w:color w:val="000000"/>
          <w:szCs w:val="21"/>
        </w:rPr>
        <w:br/>
        <w:t>He eats huge amounts.</w:t>
      </w:r>
      <w:r w:rsidRPr="00AB4FD5">
        <w:rPr>
          <w:rFonts w:ascii="SimSun" w:hAnsi="SimSun"/>
          <w:color w:val="000000"/>
          <w:szCs w:val="21"/>
        </w:rPr>
        <w:br/>
        <w:t>He eats like a bird.（他饭量很小。）</w:t>
      </w:r>
      <w:r w:rsidRPr="00AB4FD5">
        <w:rPr>
          <w:rFonts w:ascii="SimSun" w:hAnsi="SimSun"/>
          <w:color w:val="000000"/>
          <w:szCs w:val="21"/>
        </w:rPr>
        <w:br/>
        <w:t>你的香水味真够呛人的。</w:t>
      </w:r>
      <w:r w:rsidRPr="00AB4FD5">
        <w:rPr>
          <w:rFonts w:ascii="SimSun" w:hAnsi="SimSun"/>
          <w:color w:val="000000"/>
          <w:szCs w:val="21"/>
        </w:rPr>
        <w:br/>
        <w:t>Your perfume is strong.</w:t>
      </w:r>
      <w:r w:rsidRPr="00AB4FD5">
        <w:rPr>
          <w:rFonts w:ascii="SimSun" w:hAnsi="SimSun"/>
          <w:color w:val="000000"/>
          <w:szCs w:val="21"/>
        </w:rPr>
        <w:br/>
        <w:t>I can smell your perfume a mile away. (我老远就闻</w:t>
      </w:r>
      <w:r w:rsidRPr="00AB4FD5">
        <w:rPr>
          <w:rFonts w:ascii="SimSun" w:hAnsi="SimSun"/>
          <w:color w:val="000000"/>
          <w:szCs w:val="21"/>
        </w:rPr>
        <w:lastRenderedPageBreak/>
        <w:t>见你的香水味了。) *带有讽刺意味的表达方式。</w:t>
      </w:r>
      <w:r w:rsidRPr="00AB4FD5">
        <w:rPr>
          <w:rFonts w:ascii="SimSun" w:hAnsi="SimSun"/>
          <w:color w:val="000000"/>
          <w:szCs w:val="21"/>
        </w:rPr>
        <w:br/>
        <w:t>Your perfume is romantic. (你的香水够浪漫的。) *褒义，“芳香扑鼻”。</w:t>
      </w:r>
      <w:r w:rsidRPr="00AB4FD5">
        <w:rPr>
          <w:rFonts w:ascii="SimSun" w:hAnsi="SimSun"/>
          <w:color w:val="000000"/>
          <w:szCs w:val="21"/>
        </w:rPr>
        <w:br/>
      </w:r>
      <w:r w:rsidRPr="00AB4FD5">
        <w:rPr>
          <w:rFonts w:ascii="SimSun" w:hAnsi="SimSun"/>
          <w:color w:val="000000"/>
          <w:szCs w:val="21"/>
        </w:rPr>
        <w:br/>
        <w:t>●自我评价</w:t>
      </w:r>
      <w:r w:rsidRPr="00AB4FD5">
        <w:rPr>
          <w:rFonts w:ascii="SimSun" w:hAnsi="SimSun"/>
          <w:color w:val="000000"/>
          <w:szCs w:val="21"/>
        </w:rPr>
        <w:br/>
        <w:t>我的心还很年轻。 </w:t>
      </w:r>
      <w:r w:rsidRPr="00AB4FD5">
        <w:rPr>
          <w:rFonts w:ascii="SimSun" w:hAnsi="SimSun"/>
          <w:color w:val="000000"/>
          <w:szCs w:val="21"/>
        </w:rPr>
        <w:br/>
        <w:t>I'm young in spirit. *in spirit“心理的”、“精神上的”。</w:t>
      </w:r>
      <w:r w:rsidRPr="00AB4FD5">
        <w:rPr>
          <w:rFonts w:ascii="SimSun" w:hAnsi="SimSun"/>
          <w:color w:val="000000"/>
          <w:szCs w:val="21"/>
        </w:rPr>
        <w:br/>
        <w:t>I have a youthful spirit.</w:t>
      </w:r>
      <w:r w:rsidRPr="00AB4FD5">
        <w:rPr>
          <w:rFonts w:ascii="SimSun" w:hAnsi="SimSun"/>
          <w:color w:val="000000"/>
          <w:szCs w:val="21"/>
        </w:rPr>
        <w:br/>
        <w:t>I'm young at heart. </w:t>
      </w:r>
      <w:bookmarkStart w:id="6" w:name="A1"/>
      <w:bookmarkEnd w:id="6"/>
      <w:r w:rsidRPr="00AB4FD5">
        <w:rPr>
          <w:rFonts w:ascii="SimSun" w:hAnsi="SimSun"/>
          <w:color w:val="000000"/>
          <w:szCs w:val="21"/>
        </w:rPr>
        <w:br/>
        <w:t>我笨手笨脚的。 </w:t>
      </w:r>
      <w:r w:rsidRPr="00AB4FD5">
        <w:rPr>
          <w:rFonts w:ascii="SimSun" w:hAnsi="SimSun"/>
          <w:color w:val="000000"/>
          <w:szCs w:val="21"/>
        </w:rPr>
        <w:br/>
        <w:t>I'm all thumbs. *thumb“大拇指”，注意b不发音。每根手指都像拇指一样笨手笨脚的。</w:t>
      </w:r>
      <w:r w:rsidRPr="00AB4FD5">
        <w:rPr>
          <w:rFonts w:ascii="SimSun" w:hAnsi="SimSun"/>
          <w:color w:val="000000"/>
          <w:szCs w:val="21"/>
        </w:rPr>
        <w:br/>
        <w:t>Can't you fix it? (您能帮我修理一下吗?)</w:t>
      </w:r>
      <w:r w:rsidRPr="00AB4FD5">
        <w:rPr>
          <w:rFonts w:ascii="SimSun" w:hAnsi="SimSun"/>
          <w:color w:val="000000"/>
          <w:szCs w:val="21"/>
        </w:rPr>
        <w:br/>
        <w:t>I'm all thumbs. (我可是笨手笨脚的。)</w:t>
      </w:r>
      <w:r w:rsidRPr="00AB4FD5">
        <w:rPr>
          <w:rFonts w:ascii="SimSun" w:hAnsi="SimSun"/>
          <w:color w:val="000000"/>
          <w:szCs w:val="21"/>
        </w:rPr>
        <w:br/>
        <w:t>I'm clumsy.</w:t>
      </w:r>
      <w:r w:rsidRPr="00AB4FD5">
        <w:rPr>
          <w:rFonts w:ascii="SimSun" w:hAnsi="SimSun"/>
          <w:color w:val="000000"/>
          <w:szCs w:val="21"/>
        </w:rPr>
        <w:br/>
        <w:t>I'm very clumsy.</w:t>
      </w:r>
      <w:r w:rsidRPr="00AB4FD5">
        <w:rPr>
          <w:rFonts w:ascii="SimSun" w:hAnsi="SimSun"/>
          <w:color w:val="000000"/>
          <w:szCs w:val="21"/>
        </w:rPr>
        <w:br/>
        <w:t>I have butterfingers.</w:t>
      </w:r>
      <w:r w:rsidRPr="00AB4FD5">
        <w:rPr>
          <w:rFonts w:ascii="SimSun" w:hAnsi="SimSun"/>
          <w:color w:val="000000"/>
          <w:szCs w:val="21"/>
        </w:rPr>
        <w:br/>
        <w:t>I'm (such) a klutz. *俚语。 </w:t>
      </w:r>
      <w:r w:rsidRPr="00AB4FD5">
        <w:rPr>
          <w:rFonts w:ascii="SimSun" w:hAnsi="SimSun"/>
          <w:color w:val="000000"/>
          <w:szCs w:val="21"/>
        </w:rPr>
        <w:br/>
        <w:t>我喜欢独处。 </w:t>
      </w:r>
      <w:r w:rsidRPr="00AB4FD5">
        <w:rPr>
          <w:rFonts w:ascii="SimSun" w:hAnsi="SimSun"/>
          <w:color w:val="000000"/>
          <w:szCs w:val="21"/>
        </w:rPr>
        <w:br/>
        <w:t>I like being alone.</w:t>
      </w:r>
      <w:r w:rsidRPr="00AB4FD5">
        <w:rPr>
          <w:rFonts w:ascii="SimSun" w:hAnsi="SimSun"/>
          <w:color w:val="000000"/>
          <w:szCs w:val="21"/>
        </w:rPr>
        <w:br/>
        <w:t>I enjoy having time to myself.</w:t>
      </w:r>
      <w:r w:rsidRPr="00AB4FD5">
        <w:rPr>
          <w:rFonts w:ascii="SimSun" w:hAnsi="SimSun"/>
          <w:color w:val="000000"/>
          <w:szCs w:val="21"/>
        </w:rPr>
        <w:br/>
        <w:t>I'm a loner. </w:t>
      </w:r>
      <w:r w:rsidRPr="00AB4FD5">
        <w:rPr>
          <w:rFonts w:ascii="SimSun" w:hAnsi="SimSun"/>
          <w:color w:val="000000"/>
          <w:szCs w:val="21"/>
        </w:rPr>
        <w:br/>
        <w:t>我这个人比较随和。 </w:t>
      </w:r>
      <w:r w:rsidRPr="00AB4FD5">
        <w:rPr>
          <w:rFonts w:ascii="SimSun" w:hAnsi="SimSun"/>
          <w:color w:val="000000"/>
          <w:szCs w:val="21"/>
        </w:rPr>
        <w:br/>
        <w:t>I'm easygoing. *easygoing“悠闲的”、“不小气的”、“不小心眼的”、“不拘小节的”。</w:t>
      </w:r>
      <w:r w:rsidRPr="00AB4FD5">
        <w:rPr>
          <w:rFonts w:ascii="SimSun" w:hAnsi="SimSun"/>
          <w:color w:val="000000"/>
          <w:szCs w:val="21"/>
        </w:rPr>
        <w:br/>
        <w:t>I'm temperamental. (我爱发脾气。)</w:t>
      </w:r>
      <w:r w:rsidRPr="00AB4FD5">
        <w:rPr>
          <w:rFonts w:ascii="SimSun" w:hAnsi="SimSun"/>
          <w:color w:val="000000"/>
          <w:szCs w:val="21"/>
        </w:rPr>
        <w:br/>
        <w:t>I'm not. I'm easygoing. (我可不是，我挺随和。)</w:t>
      </w:r>
      <w:r w:rsidRPr="00AB4FD5">
        <w:rPr>
          <w:rFonts w:ascii="SimSun" w:hAnsi="SimSun"/>
          <w:color w:val="000000"/>
          <w:szCs w:val="21"/>
        </w:rPr>
        <w:br/>
        <w:t>I'm an optimist. (我是个乐天派。)</w:t>
      </w:r>
      <w:r w:rsidRPr="00AB4FD5">
        <w:rPr>
          <w:rFonts w:ascii="SimSun" w:hAnsi="SimSun"/>
          <w:color w:val="000000"/>
          <w:szCs w:val="21"/>
        </w:rPr>
        <w:br/>
        <w:t>I'm carefree.</w:t>
      </w:r>
      <w:r w:rsidRPr="00AB4FD5">
        <w:rPr>
          <w:rFonts w:ascii="SimSun" w:hAnsi="SimSun"/>
          <w:color w:val="000000"/>
          <w:szCs w:val="21"/>
        </w:rPr>
        <w:br/>
        <w:t>I like to take it easy. </w:t>
      </w:r>
      <w:r w:rsidRPr="00AB4FD5">
        <w:rPr>
          <w:rFonts w:ascii="SimSun" w:hAnsi="SimSun"/>
          <w:color w:val="000000"/>
          <w:szCs w:val="21"/>
        </w:rPr>
        <w:br/>
        <w:t>我遇事就慌。 </w:t>
      </w:r>
      <w:r w:rsidRPr="00AB4FD5">
        <w:rPr>
          <w:rFonts w:ascii="SimSun" w:hAnsi="SimSun"/>
          <w:color w:val="000000"/>
          <w:szCs w:val="21"/>
        </w:rPr>
        <w:br/>
        <w:t>I get embarrassed easily. *embarrass“使……发窘”、“使……尴尬”、“让……为难”。</w:t>
      </w:r>
      <w:r w:rsidRPr="00AB4FD5">
        <w:rPr>
          <w:rFonts w:ascii="SimSun" w:hAnsi="SimSun"/>
          <w:color w:val="000000"/>
          <w:szCs w:val="21"/>
        </w:rPr>
        <w:br/>
        <w:t>Your face is red! (你脸都红了。)</w:t>
      </w:r>
      <w:r w:rsidRPr="00AB4FD5">
        <w:rPr>
          <w:rFonts w:ascii="SimSun" w:hAnsi="SimSun"/>
          <w:color w:val="000000"/>
          <w:szCs w:val="21"/>
        </w:rPr>
        <w:br/>
        <w:t>I get embarrassed easily. (我遇事就慌。)</w:t>
      </w:r>
      <w:r w:rsidRPr="00AB4FD5">
        <w:rPr>
          <w:rFonts w:ascii="SimSun" w:hAnsi="SimSun"/>
          <w:color w:val="000000"/>
          <w:szCs w:val="21"/>
        </w:rPr>
        <w:br/>
        <w:t>我做什么事都很现实。 </w:t>
      </w:r>
      <w:r w:rsidRPr="00AB4FD5">
        <w:rPr>
          <w:rFonts w:ascii="SimSun" w:hAnsi="SimSun"/>
          <w:color w:val="000000"/>
          <w:szCs w:val="21"/>
        </w:rPr>
        <w:br/>
        <w:t>I'm practical about everything. *practical“(人或想法)很现实的”，褒义。</w:t>
      </w:r>
      <w:r w:rsidRPr="00AB4FD5">
        <w:rPr>
          <w:rFonts w:ascii="SimSun" w:hAnsi="SimSun"/>
          <w:color w:val="000000"/>
          <w:szCs w:val="21"/>
        </w:rPr>
        <w:br/>
        <w:t>I like to be practical about things. (我喜欢现实地考虑问题。)</w:t>
      </w:r>
      <w:r w:rsidRPr="00AB4FD5">
        <w:rPr>
          <w:rFonts w:ascii="SimSun" w:hAnsi="SimSun"/>
          <w:color w:val="000000"/>
          <w:szCs w:val="21"/>
        </w:rPr>
        <w:br/>
        <w:t>I'm a very practical person. (我是个非常现实的人。) </w:t>
      </w:r>
      <w:r w:rsidRPr="00AB4FD5">
        <w:rPr>
          <w:rFonts w:ascii="SimSun" w:hAnsi="SimSun"/>
          <w:color w:val="000000"/>
          <w:szCs w:val="21"/>
        </w:rPr>
        <w:br/>
        <w:t>我是一根筋。 </w:t>
      </w:r>
      <w:r w:rsidRPr="00AB4FD5">
        <w:rPr>
          <w:rFonts w:ascii="SimSun" w:hAnsi="SimSun"/>
          <w:color w:val="000000"/>
          <w:szCs w:val="21"/>
        </w:rPr>
        <w:br/>
        <w:t>I have a one-track mind. *track 表示“轨道”，one-</w:t>
      </w:r>
      <w:r w:rsidRPr="00AB4FD5">
        <w:rPr>
          <w:rFonts w:ascii="SimSun" w:hAnsi="SimSun"/>
          <w:color w:val="000000"/>
          <w:szCs w:val="21"/>
        </w:rPr>
        <w:t>track表示“单线轨道”。这句话表示“只能考虑一件事的人”，一般为贬义。</w:t>
      </w:r>
      <w:r w:rsidRPr="00AB4FD5">
        <w:rPr>
          <w:rFonts w:ascii="SimSun" w:hAnsi="SimSun"/>
          <w:color w:val="000000"/>
          <w:szCs w:val="21"/>
        </w:rPr>
        <w:br/>
        <w:t>I'm obsessed with one idea.</w:t>
      </w:r>
      <w:r w:rsidRPr="00AB4FD5">
        <w:rPr>
          <w:rFonts w:ascii="SimSun" w:hAnsi="SimSun"/>
          <w:color w:val="000000"/>
          <w:szCs w:val="21"/>
        </w:rPr>
        <w:br/>
        <w:t>I can't take my mind off of... (我无法不去想……) </w:t>
      </w:r>
      <w:r w:rsidRPr="00AB4FD5">
        <w:rPr>
          <w:rFonts w:ascii="SimSun" w:hAnsi="SimSun"/>
          <w:color w:val="000000"/>
          <w:szCs w:val="21"/>
        </w:rPr>
        <w:br/>
        <w:t>我看人很准。</w:t>
      </w:r>
      <w:r w:rsidRPr="00AB4FD5">
        <w:rPr>
          <w:rFonts w:ascii="SimSun" w:hAnsi="SimSun"/>
          <w:color w:val="000000"/>
          <w:szCs w:val="21"/>
        </w:rPr>
        <w:br/>
        <w:t>I'm a good judge of character. *judge“能辨别好坏的人”、“鉴定者”。</w:t>
      </w:r>
      <w:r w:rsidRPr="00AB4FD5">
        <w:rPr>
          <w:rFonts w:ascii="SimSun" w:hAnsi="SimSun"/>
          <w:color w:val="000000"/>
          <w:szCs w:val="21"/>
        </w:rPr>
        <w:br/>
        <w:t>I have a good eye for character.</w:t>
      </w:r>
      <w:r w:rsidRPr="00AB4FD5">
        <w:rPr>
          <w:rFonts w:ascii="SimSun" w:hAnsi="SimSun"/>
          <w:color w:val="000000"/>
          <w:szCs w:val="21"/>
        </w:rPr>
        <w:br/>
        <w:t>I'm a poor judge of character. (我不会看人。) </w:t>
      </w:r>
      <w:r w:rsidRPr="00AB4FD5">
        <w:rPr>
          <w:rFonts w:ascii="SimSun" w:hAnsi="SimSun"/>
          <w:color w:val="000000"/>
          <w:szCs w:val="21"/>
        </w:rPr>
        <w:br/>
        <w:t>我爱吃甜食。 </w:t>
      </w:r>
      <w:r w:rsidRPr="00AB4FD5">
        <w:rPr>
          <w:rFonts w:ascii="SimSun" w:hAnsi="SimSun"/>
          <w:color w:val="000000"/>
          <w:szCs w:val="21"/>
        </w:rPr>
        <w:br/>
        <w:t>I have a sweet tooth. *have a sweet tooth 直译是“有甜牙”，实际意思是“爱吃甜食”。</w:t>
      </w:r>
      <w:r w:rsidRPr="00AB4FD5">
        <w:rPr>
          <w:rFonts w:ascii="SimSun" w:hAnsi="SimSun"/>
          <w:color w:val="000000"/>
          <w:szCs w:val="21"/>
        </w:rPr>
        <w:br/>
        <w:t>You like sweets, don't you? (你爱吃甜食，是吗?)</w:t>
      </w:r>
      <w:r w:rsidRPr="00AB4FD5">
        <w:rPr>
          <w:rFonts w:ascii="SimSun" w:hAnsi="SimSun"/>
          <w:color w:val="000000"/>
          <w:szCs w:val="21"/>
        </w:rPr>
        <w:br/>
        <w:t>Yeah, I have a sweet tooth. (是的，我爱吃甜食。)</w:t>
      </w:r>
      <w:r w:rsidRPr="00AB4FD5">
        <w:rPr>
          <w:rFonts w:ascii="SimSun" w:hAnsi="SimSun"/>
          <w:color w:val="000000"/>
          <w:szCs w:val="21"/>
        </w:rPr>
        <w:br/>
        <w:t>I love sweets. (我特喜欢吃甜的。) </w:t>
      </w:r>
      <w:r w:rsidRPr="00AB4FD5">
        <w:rPr>
          <w:rFonts w:ascii="SimSun" w:hAnsi="SimSun"/>
          <w:color w:val="000000"/>
          <w:szCs w:val="21"/>
        </w:rPr>
        <w:br/>
        <w:t>我是个酒鬼。 </w:t>
      </w:r>
      <w:r w:rsidRPr="00AB4FD5">
        <w:rPr>
          <w:rFonts w:ascii="SimSun" w:hAnsi="SimSun"/>
          <w:color w:val="000000"/>
          <w:szCs w:val="21"/>
        </w:rPr>
        <w:br/>
        <w:t>I prefer wine to sweets. *直译是“比起甜东西来我更爱喝酒”。</w:t>
      </w:r>
      <w:r w:rsidRPr="00AB4FD5">
        <w:rPr>
          <w:rFonts w:ascii="SimSun" w:hAnsi="SimSun"/>
          <w:color w:val="000000"/>
          <w:szCs w:val="21"/>
        </w:rPr>
        <w:br/>
        <w:t>I prefer savory to sweet. (比起甜的来我更爱吃辣的。) </w:t>
      </w:r>
      <w:r w:rsidRPr="00AB4FD5">
        <w:rPr>
          <w:rFonts w:ascii="SimSun" w:hAnsi="SimSun"/>
          <w:color w:val="000000"/>
          <w:szCs w:val="21"/>
        </w:rPr>
        <w:br/>
        <w:t>我过着悲惨的生活。 </w:t>
      </w:r>
      <w:r w:rsidRPr="00AB4FD5">
        <w:rPr>
          <w:rFonts w:ascii="SimSun" w:hAnsi="SimSun"/>
          <w:color w:val="000000"/>
          <w:szCs w:val="21"/>
        </w:rPr>
        <w:br/>
        <w:t>I have led a dog's life. *lead a dog's life 直译是“像狗一样的生活”。应该记住这句惯用表达方式。</w:t>
      </w:r>
      <w:r w:rsidRPr="00AB4FD5">
        <w:rPr>
          <w:rFonts w:ascii="SimSun" w:hAnsi="SimSun"/>
          <w:color w:val="000000"/>
          <w:szCs w:val="21"/>
        </w:rPr>
        <w:br/>
        <w:t>I have had a miserable life.</w:t>
      </w:r>
      <w:r w:rsidRPr="00AB4FD5">
        <w:rPr>
          <w:rFonts w:ascii="SimSun" w:hAnsi="SimSun"/>
          <w:color w:val="000000"/>
          <w:szCs w:val="21"/>
        </w:rPr>
        <w:br/>
        <w:t>I've had a terrible life. </w:t>
      </w:r>
      <w:r w:rsidRPr="00AB4FD5">
        <w:rPr>
          <w:rFonts w:ascii="SimSun" w:hAnsi="SimSun"/>
          <w:color w:val="000000"/>
          <w:szCs w:val="21"/>
        </w:rPr>
        <w:br/>
        <w:t>我的视力不好。</w:t>
      </w:r>
      <w:r w:rsidRPr="00AB4FD5">
        <w:rPr>
          <w:rFonts w:ascii="SimSun" w:hAnsi="SimSun"/>
          <w:color w:val="000000"/>
          <w:szCs w:val="21"/>
        </w:rPr>
        <w:br/>
        <w:t>I have poor eyesight.</w:t>
      </w:r>
      <w:r w:rsidRPr="00AB4FD5">
        <w:rPr>
          <w:rFonts w:ascii="SimSun" w:hAnsi="SimSun"/>
          <w:color w:val="000000"/>
          <w:szCs w:val="21"/>
        </w:rPr>
        <w:br/>
        <w:t>I have good eyesight. (我的视力很好。)</w:t>
      </w:r>
    </w:p>
    <w:p w:rsidR="007E730F" w:rsidRPr="00AB4FD5" w:rsidRDefault="007E730F" w:rsidP="007E730F">
      <w:pPr>
        <w:pStyle w:val="Heading1"/>
        <w:spacing w:before="120" w:after="120"/>
        <w:rPr>
          <w:rFonts w:ascii="SimSun" w:hAnsi="SimSun"/>
          <w:color w:val="000000"/>
          <w:sz w:val="24"/>
          <w:szCs w:val="21"/>
        </w:rPr>
      </w:pPr>
      <w:bookmarkStart w:id="7" w:name="_Toc7167139"/>
      <w:r w:rsidRPr="00AB4FD5">
        <w:rPr>
          <w:rFonts w:ascii="SimSun" w:hAnsi="SimSun" w:hint="eastAsia"/>
          <w:color w:val="000000"/>
          <w:sz w:val="24"/>
          <w:szCs w:val="21"/>
        </w:rPr>
        <w:t>[口语8000句-6]电话</w:t>
      </w:r>
      <w:bookmarkEnd w:id="7"/>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电话</w:t>
      </w:r>
      <w:r w:rsidRPr="00AB4FD5">
        <w:rPr>
          <w:rFonts w:ascii="SimSun" w:hAnsi="SimSun"/>
          <w:color w:val="000000"/>
          <w:szCs w:val="21"/>
        </w:rPr>
        <w:br/>
      </w:r>
      <w:r w:rsidRPr="00AB4FD5">
        <w:rPr>
          <w:rFonts w:ascii="SimSun" w:hAnsi="SimSun"/>
          <w:color w:val="000000"/>
          <w:szCs w:val="21"/>
        </w:rPr>
        <w:br/>
        <w:t>●打电话</w:t>
      </w:r>
      <w:r w:rsidRPr="00AB4FD5">
        <w:rPr>
          <w:rFonts w:ascii="SimSun" w:hAnsi="SimSun"/>
          <w:color w:val="000000"/>
          <w:szCs w:val="21"/>
        </w:rPr>
        <w:br/>
        <w:t>我是丹尼斯·史密斯。 </w:t>
      </w:r>
      <w:r w:rsidRPr="00AB4FD5">
        <w:rPr>
          <w:rFonts w:ascii="SimSun" w:hAnsi="SimSun"/>
          <w:color w:val="000000"/>
          <w:szCs w:val="21"/>
        </w:rPr>
        <w:br/>
        <w:t>This is Dennis Smith. *打电话时常用This is...代替My name is...。</w:t>
      </w:r>
      <w:r w:rsidRPr="00AB4FD5">
        <w:rPr>
          <w:rFonts w:ascii="SimSun" w:hAnsi="SimSun"/>
          <w:color w:val="000000"/>
          <w:szCs w:val="21"/>
        </w:rPr>
        <w:br/>
        <w:t>This is Dennis Smith speaking. </w:t>
      </w:r>
      <w:r w:rsidRPr="00AB4FD5">
        <w:rPr>
          <w:rFonts w:ascii="SimSun" w:hAnsi="SimSun"/>
          <w:color w:val="000000"/>
          <w:szCs w:val="21"/>
        </w:rPr>
        <w:br/>
        <w:t>喂，是约翰吗? </w:t>
      </w:r>
      <w:r w:rsidRPr="00AB4FD5">
        <w:rPr>
          <w:rFonts w:ascii="SimSun" w:hAnsi="SimSun"/>
          <w:color w:val="000000"/>
          <w:szCs w:val="21"/>
        </w:rPr>
        <w:br/>
        <w:t>Hello, John? *常用于熟人之间。 </w:t>
      </w:r>
      <w:r w:rsidRPr="00AB4FD5">
        <w:rPr>
          <w:rFonts w:ascii="SimSun" w:hAnsi="SimSun"/>
          <w:color w:val="000000"/>
          <w:szCs w:val="21"/>
        </w:rPr>
        <w:br/>
        <w:t>喂， 请问是丹尼斯·史密斯先生吗? </w:t>
      </w:r>
      <w:r w:rsidRPr="00AB4FD5">
        <w:rPr>
          <w:rFonts w:ascii="SimSun" w:hAnsi="SimSun"/>
          <w:color w:val="000000"/>
          <w:szCs w:val="21"/>
        </w:rPr>
        <w:br/>
        <w:t>Is this Mr. Dennis Smith? </w:t>
      </w:r>
      <w:r w:rsidRPr="00AB4FD5">
        <w:rPr>
          <w:rFonts w:ascii="SimSun" w:hAnsi="SimSun"/>
          <w:color w:val="000000"/>
          <w:szCs w:val="21"/>
        </w:rPr>
        <w:br/>
        <w:t>请问是财务科吗? </w:t>
      </w:r>
      <w:r w:rsidRPr="00AB4FD5">
        <w:rPr>
          <w:rFonts w:ascii="SimSun" w:hAnsi="SimSun"/>
          <w:color w:val="000000"/>
          <w:szCs w:val="21"/>
        </w:rPr>
        <w:br/>
        <w:t>Is this the finance department? </w:t>
      </w:r>
      <w:r w:rsidRPr="00AB4FD5">
        <w:rPr>
          <w:rFonts w:ascii="SimSun" w:hAnsi="SimSun"/>
          <w:color w:val="000000"/>
          <w:szCs w:val="21"/>
        </w:rPr>
        <w:br/>
        <w:t>请问是吉姆·贝克医生的办公室吗? </w:t>
      </w:r>
      <w:r w:rsidRPr="00AB4FD5">
        <w:rPr>
          <w:rFonts w:ascii="SimSun" w:hAnsi="SimSun"/>
          <w:color w:val="000000"/>
          <w:szCs w:val="21"/>
        </w:rPr>
        <w:br/>
      </w:r>
      <w:r w:rsidRPr="00AB4FD5">
        <w:rPr>
          <w:rFonts w:ascii="SimSun" w:hAnsi="SimSun"/>
          <w:color w:val="000000"/>
          <w:szCs w:val="21"/>
        </w:rPr>
        <w:lastRenderedPageBreak/>
        <w:t>Is this Dr. Jim Baker's office? </w:t>
      </w:r>
      <w:r w:rsidRPr="00AB4FD5">
        <w:rPr>
          <w:rFonts w:ascii="SimSun" w:hAnsi="SimSun"/>
          <w:color w:val="000000"/>
          <w:szCs w:val="21"/>
        </w:rPr>
        <w:br/>
        <w:t>我能借用一下您的电话吗? </w:t>
      </w:r>
      <w:r w:rsidRPr="00AB4FD5">
        <w:rPr>
          <w:rFonts w:ascii="SimSun" w:hAnsi="SimSun"/>
          <w:color w:val="000000"/>
          <w:szCs w:val="21"/>
        </w:rPr>
        <w:br/>
        <w:t>Do you mind if I use your phone? *这句话直译是“如果我用一下您的电话，您介意吗?”。如果同意，回答是No(不介意)。</w:t>
      </w:r>
      <w:r w:rsidRPr="00AB4FD5">
        <w:rPr>
          <w:rFonts w:ascii="SimSun" w:hAnsi="SimSun"/>
          <w:color w:val="000000"/>
          <w:szCs w:val="21"/>
        </w:rPr>
        <w:br/>
        <w:t>Do you mind if I use your phone? (我能借用一下您的电话吗?)</w:t>
      </w:r>
      <w:r w:rsidRPr="00AB4FD5">
        <w:rPr>
          <w:rFonts w:ascii="SimSun" w:hAnsi="SimSun"/>
          <w:color w:val="000000"/>
          <w:szCs w:val="21"/>
        </w:rPr>
        <w:br/>
        <w:t>No, please go ahead. (可以，请用吧。) </w:t>
      </w:r>
      <w:r w:rsidRPr="00AB4FD5">
        <w:rPr>
          <w:rFonts w:ascii="SimSun" w:hAnsi="SimSun"/>
          <w:color w:val="000000"/>
          <w:szCs w:val="21"/>
        </w:rPr>
        <w:br/>
        <w:t>我想找佐藤先生。 </w:t>
      </w:r>
      <w:r w:rsidRPr="00AB4FD5">
        <w:rPr>
          <w:rFonts w:ascii="SimSun" w:hAnsi="SimSun"/>
          <w:color w:val="000000"/>
          <w:szCs w:val="21"/>
        </w:rPr>
        <w:br/>
        <w:t>May I speak to Mr. Sato?</w:t>
      </w:r>
      <w:r w:rsidRPr="00AB4FD5">
        <w:rPr>
          <w:rFonts w:ascii="SimSun" w:hAnsi="SimSun"/>
          <w:color w:val="000000"/>
          <w:szCs w:val="21"/>
        </w:rPr>
        <w:br/>
        <w:t>May I speak with Mr. Sato?</w:t>
      </w:r>
      <w:r w:rsidRPr="00AB4FD5">
        <w:rPr>
          <w:rFonts w:ascii="SimSun" w:hAnsi="SimSun"/>
          <w:color w:val="000000"/>
          <w:szCs w:val="21"/>
        </w:rPr>
        <w:br/>
        <w:t>I'd like to speak to Mr. Sato, please.</w:t>
      </w:r>
      <w:r w:rsidRPr="00AB4FD5">
        <w:rPr>
          <w:rFonts w:ascii="SimSun" w:hAnsi="SimSun"/>
          <w:color w:val="000000"/>
          <w:szCs w:val="21"/>
        </w:rPr>
        <w:br/>
        <w:t>Is Mr. Sato there, please?</w:t>
      </w:r>
      <w:r w:rsidRPr="00AB4FD5">
        <w:rPr>
          <w:rFonts w:ascii="SimSun" w:hAnsi="SimSun"/>
          <w:color w:val="000000"/>
          <w:szCs w:val="21"/>
        </w:rPr>
        <w:br/>
        <w:t>Mr. Sato, please. *这是最简单的说法。并不失礼，工作和日常生活中都可以用。</w:t>
      </w:r>
      <w:r w:rsidRPr="00AB4FD5">
        <w:rPr>
          <w:rFonts w:ascii="SimSun" w:hAnsi="SimSun"/>
          <w:color w:val="000000"/>
          <w:szCs w:val="21"/>
        </w:rPr>
        <w:br/>
        <w:t>Let me talk to Mr. Sato, please. *这样说有点太直，除了对熟人以外一般不用。</w:t>
      </w:r>
      <w:r w:rsidRPr="00AB4FD5">
        <w:rPr>
          <w:rFonts w:ascii="SimSun" w:hAnsi="SimSun"/>
          <w:color w:val="000000"/>
          <w:szCs w:val="21"/>
        </w:rPr>
        <w:br/>
        <w:t>马克在吗? </w:t>
      </w:r>
      <w:r w:rsidRPr="00AB4FD5">
        <w:rPr>
          <w:rFonts w:ascii="SimSun" w:hAnsi="SimSun"/>
          <w:color w:val="000000"/>
          <w:szCs w:val="21"/>
        </w:rPr>
        <w:br/>
        <w:t>Is Mark there? *孩子们之间、朋友之间和比较熟悉的人之间比较随便的说法，工作中最好不用。 </w:t>
      </w:r>
      <w:r w:rsidRPr="00AB4FD5">
        <w:rPr>
          <w:rFonts w:ascii="SimSun" w:hAnsi="SimSun"/>
          <w:color w:val="000000"/>
          <w:szCs w:val="21"/>
        </w:rPr>
        <w:br/>
        <w:t>真对不起，这么晚了还给您打电话。 </w:t>
      </w:r>
      <w:r w:rsidRPr="00AB4FD5">
        <w:rPr>
          <w:rFonts w:ascii="SimSun" w:hAnsi="SimSun"/>
          <w:color w:val="000000"/>
          <w:szCs w:val="21"/>
        </w:rPr>
        <w:br/>
        <w:t>I'm sorry for calling you this late. *若在早晨的话把late换成early。</w:t>
      </w:r>
      <w:r w:rsidRPr="00AB4FD5">
        <w:rPr>
          <w:rFonts w:ascii="SimSun" w:hAnsi="SimSun"/>
          <w:color w:val="000000"/>
          <w:szCs w:val="21"/>
        </w:rPr>
        <w:br/>
        <w:t>我希望我没打扰您。</w:t>
      </w:r>
      <w:r w:rsidRPr="00AB4FD5">
        <w:rPr>
          <w:rFonts w:ascii="SimSun" w:hAnsi="SimSun"/>
          <w:color w:val="000000"/>
          <w:szCs w:val="21"/>
        </w:rPr>
        <w:br/>
        <w:t>I hope I'm not disturbing you. *disturb“打扰(休息和工作)”。</w:t>
      </w:r>
      <w:r w:rsidRPr="00AB4FD5">
        <w:rPr>
          <w:rFonts w:ascii="SimSun" w:hAnsi="SimSun"/>
          <w:color w:val="000000"/>
          <w:szCs w:val="21"/>
        </w:rPr>
        <w:br/>
        <w:t>I hope I'm not keeping you. </w:t>
      </w:r>
      <w:r w:rsidRPr="00AB4FD5">
        <w:rPr>
          <w:rFonts w:ascii="SimSun" w:hAnsi="SimSun"/>
          <w:color w:val="000000"/>
          <w:szCs w:val="21"/>
        </w:rPr>
        <w:br/>
        <w:t>但愿没吵醒您。 </w:t>
      </w:r>
      <w:r w:rsidRPr="00AB4FD5">
        <w:rPr>
          <w:rFonts w:ascii="SimSun" w:hAnsi="SimSun"/>
          <w:color w:val="000000"/>
          <w:szCs w:val="21"/>
        </w:rPr>
        <w:br/>
        <w:t>I hope I didn't wake you up.</w:t>
      </w:r>
      <w:r w:rsidRPr="00AB4FD5">
        <w:rPr>
          <w:rFonts w:ascii="SimSun" w:hAnsi="SimSun"/>
          <w:color w:val="000000"/>
          <w:szCs w:val="21"/>
        </w:rPr>
        <w:br/>
        <w:t>I hope I didn't wake you up. (但愿没吵醒您。)</w:t>
      </w:r>
      <w:r w:rsidRPr="00AB4FD5">
        <w:rPr>
          <w:rFonts w:ascii="SimSun" w:hAnsi="SimSun"/>
          <w:color w:val="000000"/>
          <w:szCs w:val="21"/>
        </w:rPr>
        <w:br/>
        <w:t>No, you didn't. (没有，你没吵醒我。) </w:t>
      </w:r>
      <w:r w:rsidRPr="00AB4FD5">
        <w:rPr>
          <w:rFonts w:ascii="SimSun" w:hAnsi="SimSun"/>
          <w:color w:val="000000"/>
          <w:szCs w:val="21"/>
        </w:rPr>
        <w:br/>
        <w:t>我有急事要找巴尔先生。 </w:t>
      </w:r>
      <w:r w:rsidRPr="00AB4FD5">
        <w:rPr>
          <w:rFonts w:ascii="SimSun" w:hAnsi="SimSun"/>
          <w:color w:val="000000"/>
          <w:szCs w:val="21"/>
        </w:rPr>
        <w:br/>
        <w:t>It is urgent I talk to Mr. Barr now.</w:t>
      </w:r>
      <w:r w:rsidRPr="00AB4FD5">
        <w:rPr>
          <w:rFonts w:ascii="SimSun" w:hAnsi="SimSun"/>
          <w:color w:val="000000"/>
          <w:szCs w:val="21"/>
        </w:rPr>
        <w:br/>
        <w:t>I need to get in contact with Mr. Barr right away. *get in contact with...“和……取得联系”。</w:t>
      </w:r>
      <w:r w:rsidRPr="00AB4FD5">
        <w:rPr>
          <w:rFonts w:ascii="SimSun" w:hAnsi="SimSun"/>
          <w:color w:val="000000"/>
          <w:szCs w:val="21"/>
        </w:rPr>
        <w:br/>
        <w:t>I need to talk to Mr. Barr immediately. </w:t>
      </w:r>
      <w:r w:rsidRPr="00AB4FD5">
        <w:rPr>
          <w:rFonts w:ascii="SimSun" w:hAnsi="SimSun"/>
          <w:color w:val="000000"/>
          <w:szCs w:val="21"/>
        </w:rPr>
        <w:br/>
        <w:t>有关明天开会的事给您打电话。 </w:t>
      </w:r>
      <w:r w:rsidRPr="00AB4FD5">
        <w:rPr>
          <w:rFonts w:ascii="SimSun" w:hAnsi="SimSun"/>
          <w:color w:val="000000"/>
          <w:szCs w:val="21"/>
        </w:rPr>
        <w:br/>
        <w:t>I'm calling about tomorrow's meeting. </w:t>
      </w:r>
      <w:r w:rsidRPr="00AB4FD5">
        <w:rPr>
          <w:rFonts w:ascii="SimSun" w:hAnsi="SimSun"/>
          <w:color w:val="000000"/>
          <w:szCs w:val="21"/>
        </w:rPr>
        <w:br/>
        <w:t>我给您回电话。 </w:t>
      </w:r>
      <w:r w:rsidRPr="00AB4FD5">
        <w:rPr>
          <w:rFonts w:ascii="SimSun" w:hAnsi="SimSun"/>
          <w:color w:val="000000"/>
          <w:szCs w:val="21"/>
        </w:rPr>
        <w:br/>
        <w:t>I'm returning your call.</w:t>
      </w:r>
      <w:r w:rsidRPr="00AB4FD5">
        <w:rPr>
          <w:rFonts w:ascii="SimSun" w:hAnsi="SimSun"/>
          <w:color w:val="000000"/>
          <w:szCs w:val="21"/>
        </w:rPr>
        <w:br/>
        <w:t>I'm calling you back.</w:t>
      </w:r>
      <w:r w:rsidRPr="00AB4FD5">
        <w:rPr>
          <w:rFonts w:ascii="SimSun" w:hAnsi="SimSun"/>
          <w:color w:val="000000"/>
          <w:szCs w:val="21"/>
        </w:rPr>
        <w:br/>
      </w:r>
      <w:r w:rsidRPr="00AB4FD5">
        <w:rPr>
          <w:rFonts w:ascii="SimSun" w:hAnsi="SimSun"/>
          <w:color w:val="000000"/>
          <w:szCs w:val="21"/>
        </w:rPr>
        <w:br/>
        <w:t>●接电话</w:t>
      </w:r>
      <w:r w:rsidRPr="00AB4FD5">
        <w:rPr>
          <w:rFonts w:ascii="SimSun" w:hAnsi="SimSun"/>
          <w:color w:val="000000"/>
          <w:szCs w:val="21"/>
        </w:rPr>
        <w:br/>
        <w:t>喂! </w:t>
      </w:r>
      <w:r w:rsidRPr="00AB4FD5">
        <w:rPr>
          <w:rFonts w:ascii="SimSun" w:hAnsi="SimSun"/>
          <w:color w:val="000000"/>
          <w:szCs w:val="21"/>
        </w:rPr>
        <w:br/>
        <w:t>Hello. *英语中接电话的人先说“Hello”。</w:t>
      </w:r>
      <w:r w:rsidRPr="00AB4FD5">
        <w:rPr>
          <w:rFonts w:ascii="SimSun" w:hAnsi="SimSun"/>
          <w:color w:val="000000"/>
          <w:szCs w:val="21"/>
        </w:rPr>
        <w:br/>
      </w:r>
      <w:r w:rsidRPr="00AB4FD5">
        <w:rPr>
          <w:rFonts w:ascii="SimSun" w:hAnsi="SimSun"/>
          <w:color w:val="000000"/>
          <w:szCs w:val="21"/>
        </w:rPr>
        <w:t>Hello. (喂!)</w:t>
      </w:r>
      <w:r w:rsidRPr="00AB4FD5">
        <w:rPr>
          <w:rFonts w:ascii="SimSun" w:hAnsi="SimSun"/>
          <w:color w:val="000000"/>
          <w:szCs w:val="21"/>
        </w:rPr>
        <w:br/>
        <w:t>Oh, hello. Is Mark there? (喂，马克在吗?) </w:t>
      </w:r>
      <w:r w:rsidRPr="00AB4FD5">
        <w:rPr>
          <w:rFonts w:ascii="SimSun" w:hAnsi="SimSun"/>
          <w:color w:val="000000"/>
          <w:szCs w:val="21"/>
        </w:rPr>
        <w:br/>
        <w:t>对，我就是。</w:t>
      </w:r>
      <w:r w:rsidRPr="00AB4FD5">
        <w:rPr>
          <w:rFonts w:ascii="SimSun" w:hAnsi="SimSun"/>
          <w:color w:val="000000"/>
          <w:szCs w:val="21"/>
        </w:rPr>
        <w:br/>
        <w:t>Speaking. *对方要找的刚好是自己，就以这句“我就是”回答。</w:t>
      </w:r>
      <w:r w:rsidRPr="00AB4FD5">
        <w:rPr>
          <w:rFonts w:ascii="SimSun" w:hAnsi="SimSun"/>
          <w:color w:val="000000"/>
          <w:szCs w:val="21"/>
        </w:rPr>
        <w:br/>
        <w:t>This is he. *女性用“This is she”。</w:t>
      </w:r>
      <w:r w:rsidRPr="00AB4FD5">
        <w:rPr>
          <w:rFonts w:ascii="SimSun" w:hAnsi="SimSun"/>
          <w:color w:val="000000"/>
          <w:szCs w:val="21"/>
        </w:rPr>
        <w:br/>
        <w:t>This is Mr. Sato speaking. (对，我是佐藤。)</w:t>
      </w:r>
      <w:r w:rsidRPr="00AB4FD5">
        <w:rPr>
          <w:rFonts w:ascii="SimSun" w:hAnsi="SimSun"/>
          <w:color w:val="000000"/>
          <w:szCs w:val="21"/>
        </w:rPr>
        <w:br/>
        <w:t>This is. *有点儿生硬的感觉。 </w:t>
      </w:r>
      <w:r w:rsidRPr="00AB4FD5">
        <w:rPr>
          <w:rFonts w:ascii="SimSun" w:hAnsi="SimSun"/>
          <w:color w:val="000000"/>
          <w:szCs w:val="21"/>
        </w:rPr>
        <w:br/>
        <w:t>是我呀。</w:t>
      </w:r>
      <w:r w:rsidRPr="00AB4FD5">
        <w:rPr>
          <w:rFonts w:ascii="SimSun" w:hAnsi="SimSun"/>
          <w:color w:val="000000"/>
          <w:szCs w:val="21"/>
        </w:rPr>
        <w:br/>
        <w:t>It's me. *常用于像夫妻间关系非常亲密的场合。 </w:t>
      </w:r>
      <w:r w:rsidRPr="00AB4FD5">
        <w:rPr>
          <w:rFonts w:ascii="SimSun" w:hAnsi="SimSun"/>
          <w:color w:val="000000"/>
          <w:szCs w:val="21"/>
        </w:rPr>
        <w:br/>
        <w:t>ABC商务学院。您有什么事?</w:t>
      </w:r>
      <w:r w:rsidRPr="00AB4FD5">
        <w:rPr>
          <w:rFonts w:ascii="SimSun" w:hAnsi="SimSun"/>
          <w:color w:val="000000"/>
          <w:szCs w:val="21"/>
        </w:rPr>
        <w:br/>
        <w:t>ABC Business College, may I help you? *公司等工作场所接电话时的一般对答方式。个人家庭接电话时只需说“Hello”。</w:t>
      </w:r>
      <w:r w:rsidRPr="00AB4FD5">
        <w:rPr>
          <w:rFonts w:ascii="SimSun" w:hAnsi="SimSun"/>
          <w:color w:val="000000"/>
          <w:szCs w:val="21"/>
        </w:rPr>
        <w:br/>
        <w:t>Thank you for calling ABC Business College.</w:t>
      </w:r>
      <w:r w:rsidRPr="00AB4FD5">
        <w:rPr>
          <w:rFonts w:ascii="SimSun" w:hAnsi="SimSun"/>
          <w:color w:val="000000"/>
          <w:szCs w:val="21"/>
        </w:rPr>
        <w:br/>
        <w:t>Can I help you?</w:t>
      </w:r>
      <w:r w:rsidRPr="00AB4FD5">
        <w:rPr>
          <w:rFonts w:ascii="SimSun" w:hAnsi="SimSun"/>
          <w:color w:val="000000"/>
          <w:szCs w:val="21"/>
        </w:rPr>
        <w:br/>
        <w:t>您是哪位? </w:t>
      </w:r>
      <w:r w:rsidRPr="00AB4FD5">
        <w:rPr>
          <w:rFonts w:ascii="SimSun" w:hAnsi="SimSun"/>
          <w:color w:val="000000"/>
          <w:szCs w:val="21"/>
        </w:rPr>
        <w:br/>
        <w:t>Who's calling, please?</w:t>
      </w:r>
      <w:r w:rsidRPr="00AB4FD5">
        <w:rPr>
          <w:rFonts w:ascii="SimSun" w:hAnsi="SimSun"/>
          <w:color w:val="000000"/>
          <w:szCs w:val="21"/>
        </w:rPr>
        <w:br/>
        <w:t>Who's speaking, please?</w:t>
      </w:r>
      <w:r w:rsidRPr="00AB4FD5">
        <w:rPr>
          <w:rFonts w:ascii="SimSun" w:hAnsi="SimSun"/>
          <w:color w:val="000000"/>
          <w:szCs w:val="21"/>
        </w:rPr>
        <w:br/>
        <w:t>Who is this, please?</w:t>
      </w:r>
      <w:r w:rsidRPr="00AB4FD5">
        <w:rPr>
          <w:rFonts w:ascii="SimSun" w:hAnsi="SimSun"/>
          <w:color w:val="000000"/>
          <w:szCs w:val="21"/>
        </w:rPr>
        <w:br/>
        <w:t>May I ask who's calling?</w:t>
      </w:r>
      <w:r w:rsidRPr="00AB4FD5">
        <w:rPr>
          <w:rFonts w:ascii="SimSun" w:hAnsi="SimSun"/>
          <w:color w:val="000000"/>
          <w:szCs w:val="21"/>
        </w:rPr>
        <w:br/>
        <w:t>Who should I say is calling? </w:t>
      </w:r>
      <w:r w:rsidRPr="00AB4FD5">
        <w:rPr>
          <w:rFonts w:ascii="SimSun" w:hAnsi="SimSun"/>
          <w:color w:val="000000"/>
          <w:szCs w:val="21"/>
        </w:rPr>
        <w:br/>
        <w:t>您想找哪位接电话? </w:t>
      </w:r>
      <w:r w:rsidRPr="00AB4FD5">
        <w:rPr>
          <w:rFonts w:ascii="SimSun" w:hAnsi="SimSun"/>
          <w:color w:val="000000"/>
          <w:szCs w:val="21"/>
        </w:rPr>
        <w:br/>
        <w:t>Who in particular would you like to talk to? *in particular“特别”、“尤其”。 </w:t>
      </w:r>
      <w:r w:rsidRPr="00AB4FD5">
        <w:rPr>
          <w:rFonts w:ascii="SimSun" w:hAnsi="SimSun"/>
          <w:color w:val="000000"/>
          <w:szCs w:val="21"/>
        </w:rPr>
        <w:br/>
        <w:t>他一直在等您的电话。</w:t>
      </w:r>
      <w:r w:rsidRPr="00AB4FD5">
        <w:rPr>
          <w:rFonts w:ascii="SimSun" w:hAnsi="SimSun"/>
          <w:color w:val="000000"/>
          <w:szCs w:val="21"/>
        </w:rPr>
        <w:br/>
        <w:t>He's been expecting your call. * He's是He has的省略形式。Expect“抱有希望地等待”。 </w:t>
      </w:r>
      <w:r w:rsidRPr="00AB4FD5">
        <w:rPr>
          <w:rFonts w:ascii="SimSun" w:hAnsi="SimSun"/>
          <w:color w:val="000000"/>
          <w:szCs w:val="21"/>
        </w:rPr>
        <w:br/>
        <w:t>您要找哪个铃木? </w:t>
      </w:r>
      <w:r w:rsidRPr="00AB4FD5">
        <w:rPr>
          <w:rFonts w:ascii="SimSun" w:hAnsi="SimSun"/>
          <w:color w:val="000000"/>
          <w:szCs w:val="21"/>
        </w:rPr>
        <w:br/>
        <w:t>Which Suzuki do you want to talk to? </w:t>
      </w:r>
      <w:r w:rsidRPr="00AB4FD5">
        <w:rPr>
          <w:rFonts w:ascii="SimSun" w:hAnsi="SimSun"/>
          <w:color w:val="000000"/>
          <w:szCs w:val="21"/>
        </w:rPr>
        <w:br/>
        <w:t>这儿有三位姓铃木的。</w:t>
      </w:r>
      <w:r w:rsidRPr="00AB4FD5">
        <w:rPr>
          <w:rFonts w:ascii="SimSun" w:hAnsi="SimSun"/>
          <w:color w:val="000000"/>
          <w:szCs w:val="21"/>
        </w:rPr>
        <w:br/>
        <w:t>There are three Suzukis here. </w:t>
      </w:r>
      <w:r w:rsidRPr="00AB4FD5">
        <w:rPr>
          <w:rFonts w:ascii="SimSun" w:hAnsi="SimSun"/>
          <w:color w:val="000000"/>
          <w:szCs w:val="21"/>
        </w:rPr>
        <w:br/>
        <w:t>您能过会儿再打吗? </w:t>
      </w:r>
      <w:r w:rsidRPr="00AB4FD5">
        <w:rPr>
          <w:rFonts w:ascii="SimSun" w:hAnsi="SimSun"/>
          <w:color w:val="000000"/>
          <w:szCs w:val="21"/>
        </w:rPr>
        <w:br/>
        <w:t>Would you mind calling back later?</w:t>
      </w:r>
      <w:r w:rsidRPr="00AB4FD5">
        <w:rPr>
          <w:rFonts w:ascii="SimSun" w:hAnsi="SimSun"/>
          <w:color w:val="000000"/>
          <w:szCs w:val="21"/>
        </w:rPr>
        <w:br/>
        <w:t>Could you call back later? </w:t>
      </w:r>
      <w:r w:rsidRPr="00AB4FD5">
        <w:rPr>
          <w:rFonts w:ascii="SimSun" w:hAnsi="SimSun"/>
          <w:color w:val="000000"/>
          <w:szCs w:val="21"/>
        </w:rPr>
        <w:br/>
        <w:t>请转103。</w:t>
      </w:r>
      <w:r w:rsidRPr="00AB4FD5">
        <w:rPr>
          <w:rFonts w:ascii="SimSun" w:hAnsi="SimSun"/>
          <w:color w:val="000000"/>
          <w:szCs w:val="21"/>
        </w:rPr>
        <w:br/>
        <w:t>Extension 103, please. *extension“延长”，在这里表示“分机电话”。</w:t>
      </w:r>
      <w:r w:rsidRPr="00AB4FD5">
        <w:rPr>
          <w:rFonts w:ascii="SimSun" w:hAnsi="SimSun"/>
          <w:color w:val="000000"/>
          <w:szCs w:val="21"/>
        </w:rPr>
        <w:br/>
        <w:t>May I have extension 103?</w:t>
      </w:r>
      <w:r w:rsidRPr="00AB4FD5">
        <w:rPr>
          <w:rFonts w:ascii="SimSun" w:hAnsi="SimSun"/>
          <w:color w:val="000000"/>
          <w:szCs w:val="21"/>
        </w:rPr>
        <w:br/>
        <w:t>Could I have extension number 103?</w:t>
      </w:r>
      <w:r w:rsidRPr="00AB4FD5">
        <w:rPr>
          <w:rFonts w:ascii="SimSun" w:hAnsi="SimSun"/>
          <w:color w:val="000000"/>
          <w:szCs w:val="21"/>
        </w:rPr>
        <w:br/>
        <w:t>Please connect me with extension 103.</w:t>
      </w:r>
      <w:r w:rsidRPr="00AB4FD5">
        <w:rPr>
          <w:rFonts w:ascii="SimSun" w:hAnsi="SimSun"/>
          <w:color w:val="000000"/>
          <w:szCs w:val="21"/>
        </w:rPr>
        <w:br/>
        <w:t>Would you transfer this call to extension 103? </w:t>
      </w:r>
      <w:r w:rsidRPr="00AB4FD5">
        <w:rPr>
          <w:rFonts w:ascii="SimSun" w:hAnsi="SimSun"/>
          <w:color w:val="000000"/>
          <w:szCs w:val="21"/>
        </w:rPr>
        <w:br/>
        <w:t>我给您接103分机。 </w:t>
      </w:r>
      <w:r w:rsidRPr="00AB4FD5">
        <w:rPr>
          <w:rFonts w:ascii="SimSun" w:hAnsi="SimSun"/>
          <w:color w:val="000000"/>
          <w:szCs w:val="21"/>
        </w:rPr>
        <w:br/>
        <w:t>I'll connect you to extension 103.</w:t>
      </w:r>
      <w:r w:rsidRPr="00AB4FD5">
        <w:rPr>
          <w:rFonts w:ascii="SimSun" w:hAnsi="SimSun"/>
          <w:color w:val="000000"/>
          <w:szCs w:val="21"/>
        </w:rPr>
        <w:br/>
        <w:t>I'm transferring your call to extension 103. </w:t>
      </w:r>
      <w:r w:rsidRPr="00AB4FD5">
        <w:rPr>
          <w:rFonts w:ascii="SimSun" w:hAnsi="SimSun"/>
          <w:color w:val="000000"/>
          <w:szCs w:val="21"/>
        </w:rPr>
        <w:br/>
      </w:r>
      <w:r w:rsidRPr="00AB4FD5">
        <w:rPr>
          <w:rFonts w:ascii="SimSun" w:hAnsi="SimSun"/>
          <w:color w:val="000000"/>
          <w:szCs w:val="21"/>
        </w:rPr>
        <w:lastRenderedPageBreak/>
        <w:t>请稍等一下。 </w:t>
      </w:r>
      <w:r w:rsidRPr="00AB4FD5">
        <w:rPr>
          <w:rFonts w:ascii="SimSun" w:hAnsi="SimSun"/>
          <w:color w:val="000000"/>
          <w:szCs w:val="21"/>
        </w:rPr>
        <w:br/>
        <w:t>Hold on, please. *hold on“等待”。</w:t>
      </w:r>
      <w:r w:rsidRPr="00AB4FD5">
        <w:rPr>
          <w:rFonts w:ascii="SimSun" w:hAnsi="SimSun"/>
          <w:color w:val="000000"/>
          <w:szCs w:val="21"/>
        </w:rPr>
        <w:br/>
        <w:t>May I speak to Mr. Smith? (请找史密斯先生。)</w:t>
      </w:r>
      <w:r w:rsidRPr="00AB4FD5">
        <w:rPr>
          <w:rFonts w:ascii="SimSun" w:hAnsi="SimSun"/>
          <w:color w:val="000000"/>
          <w:szCs w:val="21"/>
        </w:rPr>
        <w:br/>
        <w:t>Hold on, please. (请稍等。)</w:t>
      </w:r>
      <w:r w:rsidRPr="00AB4FD5">
        <w:rPr>
          <w:rFonts w:ascii="SimSun" w:hAnsi="SimSun"/>
          <w:color w:val="000000"/>
          <w:szCs w:val="21"/>
        </w:rPr>
        <w:br/>
        <w:t>One moment, please.</w:t>
      </w:r>
      <w:r w:rsidRPr="00AB4FD5">
        <w:rPr>
          <w:rFonts w:ascii="SimSun" w:hAnsi="SimSun"/>
          <w:color w:val="000000"/>
          <w:szCs w:val="21"/>
        </w:rPr>
        <w:br/>
        <w:t>Just a moment, please.</w:t>
      </w:r>
      <w:r w:rsidRPr="00AB4FD5">
        <w:rPr>
          <w:rFonts w:ascii="SimSun" w:hAnsi="SimSun"/>
          <w:color w:val="000000"/>
          <w:szCs w:val="21"/>
        </w:rPr>
        <w:br/>
        <w:t>Hold the line, please.</w:t>
      </w:r>
      <w:r w:rsidRPr="00AB4FD5">
        <w:rPr>
          <w:rFonts w:ascii="SimSun" w:hAnsi="SimSun"/>
          <w:color w:val="000000"/>
          <w:szCs w:val="21"/>
        </w:rPr>
        <w:br/>
        <w:t>Just a second, please. </w:t>
      </w:r>
      <w:r w:rsidRPr="00AB4FD5">
        <w:rPr>
          <w:rFonts w:ascii="SimSun" w:hAnsi="SimSun"/>
          <w:color w:val="000000"/>
          <w:szCs w:val="21"/>
        </w:rPr>
        <w:br/>
        <w:t>我让他接电话。 </w:t>
      </w:r>
      <w:r w:rsidRPr="00AB4FD5">
        <w:rPr>
          <w:rFonts w:ascii="SimSun" w:hAnsi="SimSun"/>
          <w:color w:val="000000"/>
          <w:szCs w:val="21"/>
        </w:rPr>
        <w:br/>
        <w:t>I'll put him on. * put...on“让……接电话”。</w:t>
      </w:r>
      <w:r w:rsidRPr="00AB4FD5">
        <w:rPr>
          <w:rFonts w:ascii="SimSun" w:hAnsi="SimSun"/>
          <w:color w:val="000000"/>
          <w:szCs w:val="21"/>
        </w:rPr>
        <w:br/>
        <w:t>I'll connect you. (把电话转接给你。) *connect“连接”。 </w:t>
      </w:r>
      <w:r w:rsidRPr="00AB4FD5">
        <w:rPr>
          <w:rFonts w:ascii="SimSun" w:hAnsi="SimSun"/>
          <w:color w:val="000000"/>
          <w:szCs w:val="21"/>
        </w:rPr>
        <w:br/>
        <w:t>我把电话给您接过去。 </w:t>
      </w:r>
      <w:r w:rsidRPr="00AB4FD5">
        <w:rPr>
          <w:rFonts w:ascii="SimSun" w:hAnsi="SimSun"/>
          <w:color w:val="000000"/>
          <w:szCs w:val="21"/>
        </w:rPr>
        <w:br/>
        <w:t>I'll transfer your call.</w:t>
      </w:r>
      <w:r w:rsidRPr="00AB4FD5">
        <w:rPr>
          <w:rFonts w:ascii="SimSun" w:hAnsi="SimSun"/>
          <w:color w:val="000000"/>
          <w:szCs w:val="21"/>
        </w:rPr>
        <w:br/>
        <w:t>I'll put you through. </w:t>
      </w:r>
      <w:r w:rsidRPr="00AB4FD5">
        <w:rPr>
          <w:rFonts w:ascii="SimSun" w:hAnsi="SimSun"/>
          <w:color w:val="000000"/>
          <w:szCs w:val="21"/>
        </w:rPr>
        <w:br/>
        <w:t>我把电话转给负责人。</w:t>
      </w:r>
      <w:r w:rsidRPr="00AB4FD5">
        <w:rPr>
          <w:rFonts w:ascii="SimSun" w:hAnsi="SimSun"/>
          <w:color w:val="000000"/>
          <w:szCs w:val="21"/>
        </w:rPr>
        <w:br/>
        <w:t>I'll get your party for you. *party 不是“聚会”而是指接电话的对象。</w:t>
      </w:r>
      <w:r w:rsidRPr="00AB4FD5">
        <w:rPr>
          <w:rFonts w:ascii="SimSun" w:hAnsi="SimSun"/>
          <w:color w:val="000000"/>
          <w:szCs w:val="21"/>
        </w:rPr>
        <w:br/>
        <w:t>Let me transfer this call for you.</w:t>
      </w:r>
      <w:r w:rsidRPr="00AB4FD5">
        <w:rPr>
          <w:rFonts w:ascii="SimSun" w:hAnsi="SimSun"/>
          <w:color w:val="000000"/>
          <w:szCs w:val="21"/>
        </w:rPr>
        <w:br/>
        <w:t>I'm transferring your call to the person in charge. </w:t>
      </w:r>
      <w:r w:rsidRPr="00AB4FD5">
        <w:rPr>
          <w:rFonts w:ascii="SimSun" w:hAnsi="SimSun"/>
          <w:color w:val="000000"/>
          <w:szCs w:val="21"/>
        </w:rPr>
        <w:br/>
        <w:t>我把您的电话接到营业部去。</w:t>
      </w:r>
      <w:r w:rsidRPr="00AB4FD5">
        <w:rPr>
          <w:rFonts w:ascii="SimSun" w:hAnsi="SimSun"/>
          <w:color w:val="000000"/>
          <w:szCs w:val="21"/>
        </w:rPr>
        <w:br/>
        <w:t>I'm transferring your call to the sales department.</w:t>
      </w:r>
      <w:r w:rsidRPr="00AB4FD5">
        <w:rPr>
          <w:rFonts w:ascii="SimSun" w:hAnsi="SimSun"/>
          <w:color w:val="000000"/>
          <w:szCs w:val="21"/>
        </w:rPr>
        <w:br/>
        <w:t>是贝克打来的，请接1号线。 </w:t>
      </w:r>
      <w:r w:rsidRPr="00AB4FD5">
        <w:rPr>
          <w:rFonts w:ascii="SimSun" w:hAnsi="SimSun"/>
          <w:color w:val="000000"/>
          <w:szCs w:val="21"/>
        </w:rPr>
        <w:br/>
        <w:t>Mr. Peck is on line one.</w:t>
      </w:r>
      <w:r w:rsidRPr="00AB4FD5">
        <w:rPr>
          <w:rFonts w:ascii="SimSun" w:hAnsi="SimSun"/>
          <w:color w:val="000000"/>
          <w:szCs w:val="21"/>
        </w:rPr>
        <w:br/>
        <w:t>Mr. Peck for you. He's on line one.</w:t>
      </w:r>
      <w:r w:rsidRPr="00AB4FD5">
        <w:rPr>
          <w:rFonts w:ascii="SimSun" w:hAnsi="SimSun"/>
          <w:color w:val="000000"/>
          <w:szCs w:val="21"/>
        </w:rPr>
        <w:br/>
        <w:t>Pick up line one. It's Mr. Peck. </w:t>
      </w:r>
      <w:r w:rsidRPr="00AB4FD5">
        <w:rPr>
          <w:rFonts w:ascii="SimSun" w:hAnsi="SimSun"/>
          <w:color w:val="000000"/>
          <w:szCs w:val="21"/>
        </w:rPr>
        <w:br/>
        <w:t>ABC公司米兰先生的电话。 </w:t>
      </w:r>
      <w:r w:rsidRPr="00AB4FD5">
        <w:rPr>
          <w:rFonts w:ascii="SimSun" w:hAnsi="SimSun"/>
          <w:color w:val="000000"/>
          <w:szCs w:val="21"/>
        </w:rPr>
        <w:br/>
        <w:t>You have a call from Mr. Miller of ABC.</w:t>
      </w:r>
      <w:r w:rsidRPr="00AB4FD5">
        <w:rPr>
          <w:rFonts w:ascii="SimSun" w:hAnsi="SimSun"/>
          <w:color w:val="000000"/>
          <w:szCs w:val="21"/>
        </w:rPr>
        <w:br/>
        <w:t>There's a call from Mr. Miller of ABC.</w:t>
      </w:r>
      <w:r w:rsidRPr="00AB4FD5">
        <w:rPr>
          <w:rFonts w:ascii="SimSun" w:hAnsi="SimSun"/>
          <w:color w:val="000000"/>
          <w:szCs w:val="21"/>
        </w:rPr>
        <w:br/>
        <w:t>Mr. Miller of ABC is on the line. </w:t>
      </w:r>
      <w:r w:rsidRPr="00AB4FD5">
        <w:rPr>
          <w:rFonts w:ascii="SimSun" w:hAnsi="SimSun"/>
          <w:color w:val="000000"/>
          <w:szCs w:val="21"/>
        </w:rPr>
        <w:br/>
        <w:t>您要找的人来接电话了。</w:t>
      </w:r>
      <w:r w:rsidRPr="00AB4FD5">
        <w:rPr>
          <w:rFonts w:ascii="SimSun" w:hAnsi="SimSun"/>
          <w:color w:val="000000"/>
          <w:szCs w:val="21"/>
        </w:rPr>
        <w:br/>
        <w:t>Your party is on the line. *通过电话交换台的接线员时，接线员接通电话后常用的表达方式。</w:t>
      </w:r>
      <w:r w:rsidRPr="00AB4FD5">
        <w:rPr>
          <w:rFonts w:ascii="SimSun" w:hAnsi="SimSun"/>
          <w:color w:val="000000"/>
          <w:szCs w:val="21"/>
        </w:rPr>
        <w:br/>
        <w:t>Your party is on the line. (您要找的人来接电话了。)</w:t>
      </w:r>
      <w:r w:rsidRPr="00AB4FD5">
        <w:rPr>
          <w:rFonts w:ascii="SimSun" w:hAnsi="SimSun"/>
          <w:color w:val="000000"/>
          <w:szCs w:val="21"/>
        </w:rPr>
        <w:br/>
        <w:t>Thank you. (谢谢。)</w:t>
      </w:r>
      <w:r w:rsidRPr="00AB4FD5">
        <w:rPr>
          <w:rFonts w:ascii="SimSun" w:hAnsi="SimSun"/>
          <w:color w:val="000000"/>
          <w:szCs w:val="21"/>
        </w:rPr>
        <w:br/>
      </w:r>
      <w:r w:rsidRPr="00AB4FD5">
        <w:rPr>
          <w:rFonts w:ascii="SimSun" w:hAnsi="SimSun"/>
          <w:color w:val="000000"/>
          <w:szCs w:val="21"/>
        </w:rPr>
        <w:br/>
        <w:t>●无法接电话时</w:t>
      </w:r>
      <w:r w:rsidRPr="00AB4FD5">
        <w:rPr>
          <w:rFonts w:ascii="SimSun" w:hAnsi="SimSun"/>
          <w:color w:val="000000"/>
          <w:szCs w:val="21"/>
        </w:rPr>
        <w:br/>
        <w:t>她正在接电话。 </w:t>
      </w:r>
      <w:r w:rsidRPr="00AB4FD5">
        <w:rPr>
          <w:rFonts w:ascii="SimSun" w:hAnsi="SimSun"/>
          <w:color w:val="000000"/>
          <w:szCs w:val="21"/>
        </w:rPr>
        <w:br/>
        <w:t>Her line is busy now. *busy表示“正在打电话”，而不是“忙”。</w:t>
      </w:r>
      <w:r w:rsidRPr="00AB4FD5">
        <w:rPr>
          <w:rFonts w:ascii="SimSun" w:hAnsi="SimSun"/>
          <w:color w:val="000000"/>
          <w:szCs w:val="21"/>
        </w:rPr>
        <w:br/>
        <w:t>Sorry, her line is busy now. (对不起，她正在打电话。)</w:t>
      </w:r>
      <w:r w:rsidRPr="00AB4FD5">
        <w:rPr>
          <w:rFonts w:ascii="SimSun" w:hAnsi="SimSun"/>
          <w:color w:val="000000"/>
          <w:szCs w:val="21"/>
        </w:rPr>
        <w:br/>
        <w:t>Alright. I'll try again later. (好的。那我过一会儿再打。)</w:t>
      </w:r>
      <w:r w:rsidRPr="00AB4FD5">
        <w:rPr>
          <w:rFonts w:ascii="SimSun" w:hAnsi="SimSun"/>
          <w:color w:val="000000"/>
          <w:szCs w:val="21"/>
        </w:rPr>
        <w:br/>
      </w:r>
      <w:r w:rsidRPr="00AB4FD5">
        <w:rPr>
          <w:rFonts w:ascii="SimSun" w:hAnsi="SimSun"/>
          <w:color w:val="000000"/>
          <w:szCs w:val="21"/>
        </w:rPr>
        <w:t>She's on another line now.</w:t>
      </w:r>
      <w:r w:rsidRPr="00AB4FD5">
        <w:rPr>
          <w:rFonts w:ascii="SimSun" w:hAnsi="SimSun"/>
          <w:color w:val="000000"/>
          <w:szCs w:val="21"/>
        </w:rPr>
        <w:br/>
        <w:t>Ms. Kane is talking to someone else now. (凯恩先生正在打电话。)</w:t>
      </w:r>
      <w:r w:rsidRPr="00AB4FD5">
        <w:rPr>
          <w:rFonts w:ascii="SimSun" w:hAnsi="SimSun"/>
          <w:color w:val="000000"/>
          <w:szCs w:val="21"/>
        </w:rPr>
        <w:br/>
        <w:t>I'm afraid she's on the other line now. </w:t>
      </w:r>
      <w:r w:rsidRPr="00AB4FD5">
        <w:rPr>
          <w:rFonts w:ascii="SimSun" w:hAnsi="SimSun"/>
          <w:color w:val="000000"/>
          <w:szCs w:val="21"/>
        </w:rPr>
        <w:br/>
        <w:t>对不起，她现在脱不开身。 </w:t>
      </w:r>
      <w:r w:rsidRPr="00AB4FD5">
        <w:rPr>
          <w:rFonts w:ascii="SimSun" w:hAnsi="SimSun"/>
          <w:color w:val="000000"/>
          <w:szCs w:val="21"/>
        </w:rPr>
        <w:br/>
        <w:t>I'm sorry, she's tied up at the moment. *tied up “忙得不能接电话”。 </w:t>
      </w:r>
      <w:r w:rsidRPr="00AB4FD5">
        <w:rPr>
          <w:rFonts w:ascii="SimSun" w:hAnsi="SimSun"/>
          <w:color w:val="000000"/>
          <w:szCs w:val="21"/>
        </w:rPr>
        <w:br/>
        <w:t>对不起，她正在接待客人。 </w:t>
      </w:r>
      <w:r w:rsidRPr="00AB4FD5">
        <w:rPr>
          <w:rFonts w:ascii="SimSun" w:hAnsi="SimSun"/>
          <w:color w:val="000000"/>
          <w:szCs w:val="21"/>
        </w:rPr>
        <w:br/>
        <w:t>I'm sorry, she has company at this time. *company 除了“公司”以外，还表示“朋友”、“来客”。 </w:t>
      </w:r>
      <w:r w:rsidRPr="00AB4FD5">
        <w:rPr>
          <w:rFonts w:ascii="SimSun" w:hAnsi="SimSun"/>
          <w:color w:val="000000"/>
          <w:szCs w:val="21"/>
        </w:rPr>
        <w:br/>
        <w:t>您等会儿行吗? </w:t>
      </w:r>
      <w:r w:rsidRPr="00AB4FD5">
        <w:rPr>
          <w:rFonts w:ascii="SimSun" w:hAnsi="SimSun"/>
          <w:color w:val="000000"/>
          <w:szCs w:val="21"/>
        </w:rPr>
        <w:br/>
        <w:t>Would you like to hold? *hold“拿”、“握住”，即“不挂电话等着”。</w:t>
      </w:r>
      <w:r w:rsidRPr="00AB4FD5">
        <w:rPr>
          <w:rFonts w:ascii="SimSun" w:hAnsi="SimSun"/>
          <w:color w:val="000000"/>
          <w:szCs w:val="21"/>
        </w:rPr>
        <w:br/>
        <w:t>Would you like to hold? (您等会儿行吗?)</w:t>
      </w:r>
      <w:r w:rsidRPr="00AB4FD5">
        <w:rPr>
          <w:rFonts w:ascii="SimSun" w:hAnsi="SimSun"/>
          <w:color w:val="000000"/>
          <w:szCs w:val="21"/>
        </w:rPr>
        <w:br/>
        <w:t>No, I'll call back later. Thanks. (不用了，过会儿我再打吧。谢谢。)</w:t>
      </w:r>
      <w:r w:rsidRPr="00AB4FD5">
        <w:rPr>
          <w:rFonts w:ascii="SimSun" w:hAnsi="SimSun"/>
          <w:color w:val="000000"/>
          <w:szCs w:val="21"/>
        </w:rPr>
        <w:br/>
        <w:t>Would you like to stay on the line?</w:t>
      </w:r>
      <w:r w:rsidRPr="00AB4FD5">
        <w:rPr>
          <w:rFonts w:ascii="SimSun" w:hAnsi="SimSun"/>
          <w:color w:val="000000"/>
          <w:szCs w:val="21"/>
        </w:rPr>
        <w:br/>
        <w:t>Can you hold the line, please?</w:t>
      </w:r>
      <w:r w:rsidRPr="00AB4FD5">
        <w:rPr>
          <w:rFonts w:ascii="SimSun" w:hAnsi="SimSun"/>
          <w:color w:val="000000"/>
          <w:szCs w:val="21"/>
        </w:rPr>
        <w:br/>
        <w:t>Would you like to hold on?</w:t>
      </w:r>
      <w:r w:rsidRPr="00AB4FD5">
        <w:rPr>
          <w:rFonts w:ascii="SimSun" w:hAnsi="SimSun"/>
          <w:color w:val="000000"/>
          <w:szCs w:val="21"/>
        </w:rPr>
        <w:br/>
        <w:t>Wanna hold? (能等会儿吗?) *只用于朋友或熟人，工作中不能使用。Wanna...是Do you want to的省略形式。表示“你想……吗?” </w:t>
      </w:r>
      <w:r w:rsidRPr="00AB4FD5">
        <w:rPr>
          <w:rFonts w:ascii="SimSun" w:hAnsi="SimSun"/>
          <w:color w:val="000000"/>
          <w:szCs w:val="21"/>
        </w:rPr>
        <w:br/>
        <w:t>他现在不在座位上。 </w:t>
      </w:r>
      <w:r w:rsidRPr="00AB4FD5">
        <w:rPr>
          <w:rFonts w:ascii="SimSun" w:hAnsi="SimSun"/>
          <w:color w:val="000000"/>
          <w:szCs w:val="21"/>
        </w:rPr>
        <w:br/>
        <w:t>He's away from his desk now.</w:t>
      </w:r>
      <w:r w:rsidRPr="00AB4FD5">
        <w:rPr>
          <w:rFonts w:ascii="SimSun" w:hAnsi="SimSun"/>
          <w:color w:val="000000"/>
          <w:szCs w:val="21"/>
        </w:rPr>
        <w:br/>
        <w:t>他在公司，但现在不在座位上。 </w:t>
      </w:r>
      <w:r w:rsidRPr="00AB4FD5">
        <w:rPr>
          <w:rFonts w:ascii="SimSun" w:hAnsi="SimSun"/>
          <w:color w:val="000000"/>
          <w:szCs w:val="21"/>
        </w:rPr>
        <w:br/>
        <w:t>He's in but he's not at his desk right now. </w:t>
      </w:r>
      <w:r w:rsidRPr="00AB4FD5">
        <w:rPr>
          <w:rFonts w:ascii="SimSun" w:hAnsi="SimSun"/>
          <w:color w:val="000000"/>
          <w:szCs w:val="21"/>
        </w:rPr>
        <w:br/>
        <w:t>对不起，他出去了。 </w:t>
      </w:r>
      <w:r w:rsidRPr="00AB4FD5">
        <w:rPr>
          <w:rFonts w:ascii="SimSun" w:hAnsi="SimSun"/>
          <w:color w:val="000000"/>
          <w:szCs w:val="21"/>
        </w:rPr>
        <w:br/>
        <w:t>I'm sorry, he's not in right now.</w:t>
      </w:r>
      <w:r w:rsidRPr="00AB4FD5">
        <w:rPr>
          <w:rFonts w:ascii="SimSun" w:hAnsi="SimSun"/>
          <w:color w:val="000000"/>
          <w:szCs w:val="21"/>
        </w:rPr>
        <w:br/>
        <w:t>Is John there, please? (请问约翰在吗?)</w:t>
      </w:r>
      <w:r w:rsidRPr="00AB4FD5">
        <w:rPr>
          <w:rFonts w:ascii="SimSun" w:hAnsi="SimSun"/>
          <w:color w:val="000000"/>
          <w:szCs w:val="21"/>
        </w:rPr>
        <w:br/>
        <w:t>I'm sorry, he's not in right now. (对不起，他出去了。)</w:t>
      </w:r>
      <w:r w:rsidRPr="00AB4FD5">
        <w:rPr>
          <w:rFonts w:ascii="SimSun" w:hAnsi="SimSun"/>
          <w:color w:val="000000"/>
          <w:szCs w:val="21"/>
        </w:rPr>
        <w:br/>
        <w:t>He's not in.</w:t>
      </w:r>
      <w:r w:rsidRPr="00AB4FD5">
        <w:rPr>
          <w:rFonts w:ascii="SimSun" w:hAnsi="SimSun"/>
          <w:color w:val="000000"/>
          <w:szCs w:val="21"/>
        </w:rPr>
        <w:br/>
        <w:t>He's out now.</w:t>
      </w:r>
      <w:r w:rsidRPr="00AB4FD5">
        <w:rPr>
          <w:rFonts w:ascii="SimSun" w:hAnsi="SimSun"/>
          <w:color w:val="000000"/>
          <w:szCs w:val="21"/>
        </w:rPr>
        <w:br/>
        <w:t>He's not here now.(他现在不在这儿。)</w:t>
      </w:r>
      <w:r w:rsidRPr="00AB4FD5">
        <w:rPr>
          <w:rFonts w:ascii="SimSun" w:hAnsi="SimSun"/>
          <w:color w:val="000000"/>
          <w:szCs w:val="21"/>
        </w:rPr>
        <w:br/>
        <w:t>He's out of the office right now.</w:t>
      </w:r>
      <w:r w:rsidRPr="00AB4FD5">
        <w:rPr>
          <w:rFonts w:ascii="SimSun" w:hAnsi="SimSun"/>
          <w:color w:val="000000"/>
          <w:szCs w:val="21"/>
        </w:rPr>
        <w:br/>
        <w:t>他什么时候能回来? </w:t>
      </w:r>
      <w:r w:rsidRPr="00AB4FD5">
        <w:rPr>
          <w:rFonts w:ascii="SimSun" w:hAnsi="SimSun"/>
          <w:color w:val="000000"/>
          <w:szCs w:val="21"/>
        </w:rPr>
        <w:br/>
        <w:t>When is he coming back?</w:t>
      </w:r>
      <w:r w:rsidRPr="00AB4FD5">
        <w:rPr>
          <w:rFonts w:ascii="SimSun" w:hAnsi="SimSun"/>
          <w:color w:val="000000"/>
          <w:szCs w:val="21"/>
        </w:rPr>
        <w:br/>
        <w:t>When do you expect him back?</w:t>
      </w:r>
      <w:r w:rsidRPr="00AB4FD5">
        <w:rPr>
          <w:rFonts w:ascii="SimSun" w:hAnsi="SimSun"/>
          <w:color w:val="000000"/>
          <w:szCs w:val="21"/>
        </w:rPr>
        <w:br/>
        <w:t>What time do you think he'll be back? </w:t>
      </w:r>
      <w:r w:rsidRPr="00AB4FD5">
        <w:rPr>
          <w:rFonts w:ascii="SimSun" w:hAnsi="SimSun"/>
          <w:color w:val="000000"/>
          <w:szCs w:val="21"/>
        </w:rPr>
        <w:br/>
        <w:t>他大概10分钟后回来。</w:t>
      </w:r>
      <w:r w:rsidRPr="00AB4FD5">
        <w:rPr>
          <w:rFonts w:ascii="SimSun" w:hAnsi="SimSun"/>
          <w:color w:val="000000"/>
          <w:szCs w:val="21"/>
        </w:rPr>
        <w:br/>
        <w:t>He should be back in ten minutes. *in 指的不是“以内”，而是“……之后”，所以是“10分钟后”的意思。 </w:t>
      </w:r>
      <w:r w:rsidRPr="00AB4FD5">
        <w:rPr>
          <w:rFonts w:ascii="SimSun" w:hAnsi="SimSun"/>
          <w:color w:val="000000"/>
          <w:szCs w:val="21"/>
        </w:rPr>
        <w:br/>
        <w:t>他应该下个星期来上班。</w:t>
      </w:r>
      <w:r w:rsidRPr="00AB4FD5">
        <w:rPr>
          <w:rFonts w:ascii="SimSun" w:hAnsi="SimSun"/>
          <w:color w:val="000000"/>
          <w:szCs w:val="21"/>
        </w:rPr>
        <w:br/>
        <w:t>He should be back in the office next week. </w:t>
      </w:r>
      <w:r w:rsidRPr="00AB4FD5">
        <w:rPr>
          <w:rFonts w:ascii="SimSun" w:hAnsi="SimSun"/>
          <w:color w:val="000000"/>
          <w:szCs w:val="21"/>
        </w:rPr>
        <w:br/>
        <w:t>他休假到下个星期。</w:t>
      </w:r>
      <w:r w:rsidRPr="00AB4FD5">
        <w:rPr>
          <w:rFonts w:ascii="SimSun" w:hAnsi="SimSun"/>
          <w:color w:val="000000"/>
          <w:szCs w:val="21"/>
        </w:rPr>
        <w:br/>
      </w:r>
      <w:r w:rsidRPr="00AB4FD5">
        <w:rPr>
          <w:rFonts w:ascii="SimSun" w:hAnsi="SimSun"/>
          <w:color w:val="000000"/>
          <w:szCs w:val="21"/>
        </w:rPr>
        <w:lastRenderedPageBreak/>
        <w:t>He's on vacation until next week. </w:t>
      </w:r>
      <w:r w:rsidRPr="00AB4FD5">
        <w:rPr>
          <w:rFonts w:ascii="SimSun" w:hAnsi="SimSun"/>
          <w:color w:val="000000"/>
          <w:szCs w:val="21"/>
        </w:rPr>
        <w:br/>
        <w:t>他打电话来说病了。</w:t>
      </w:r>
      <w:r w:rsidRPr="00AB4FD5">
        <w:rPr>
          <w:rFonts w:ascii="SimSun" w:hAnsi="SimSun"/>
          <w:color w:val="000000"/>
          <w:szCs w:val="21"/>
        </w:rPr>
        <w:br/>
        <w:t>He called in sick today. *call in sick 是习惯用语，“打电话请病假”。 </w:t>
      </w:r>
      <w:r w:rsidRPr="00AB4FD5">
        <w:rPr>
          <w:rFonts w:ascii="SimSun" w:hAnsi="SimSun"/>
          <w:color w:val="000000"/>
          <w:szCs w:val="21"/>
        </w:rPr>
        <w:br/>
        <w:t>他现在出差去了。</w:t>
      </w:r>
      <w:r w:rsidRPr="00AB4FD5">
        <w:rPr>
          <w:rFonts w:ascii="SimSun" w:hAnsi="SimSun"/>
          <w:color w:val="000000"/>
          <w:szCs w:val="21"/>
        </w:rPr>
        <w:br/>
        <w:t>He's out of town now. </w:t>
      </w:r>
      <w:r w:rsidRPr="00AB4FD5">
        <w:rPr>
          <w:rFonts w:ascii="SimSun" w:hAnsi="SimSun"/>
          <w:color w:val="000000"/>
          <w:szCs w:val="21"/>
        </w:rPr>
        <w:br/>
        <w:t>他现在吃午饭去了。 </w:t>
      </w:r>
      <w:r w:rsidRPr="00AB4FD5">
        <w:rPr>
          <w:rFonts w:ascii="SimSun" w:hAnsi="SimSun"/>
          <w:color w:val="000000"/>
          <w:szCs w:val="21"/>
        </w:rPr>
        <w:br/>
        <w:t>He's out to lunch now. *out to lunch 惯用语，“午休”。 </w:t>
      </w:r>
      <w:r w:rsidRPr="00AB4FD5">
        <w:rPr>
          <w:rFonts w:ascii="SimSun" w:hAnsi="SimSun"/>
          <w:color w:val="000000"/>
          <w:szCs w:val="21"/>
        </w:rPr>
        <w:br/>
        <w:t>他现在正在开会。</w:t>
      </w:r>
      <w:r w:rsidRPr="00AB4FD5">
        <w:rPr>
          <w:rFonts w:ascii="SimSun" w:hAnsi="SimSun"/>
          <w:color w:val="000000"/>
          <w:szCs w:val="21"/>
        </w:rPr>
        <w:br/>
        <w:t>He's in a meeting right now. </w:t>
      </w:r>
      <w:r w:rsidRPr="00AB4FD5">
        <w:rPr>
          <w:rFonts w:ascii="SimSun" w:hAnsi="SimSun"/>
          <w:color w:val="000000"/>
          <w:szCs w:val="21"/>
        </w:rPr>
        <w:br/>
        <w:t>他今天休息。</w:t>
      </w:r>
      <w:r w:rsidRPr="00AB4FD5">
        <w:rPr>
          <w:rFonts w:ascii="SimSun" w:hAnsi="SimSun"/>
          <w:color w:val="000000"/>
          <w:szCs w:val="21"/>
        </w:rPr>
        <w:br/>
        <w:t>He's off today. *只用off就可以表示“休息”。</w:t>
      </w:r>
      <w:r w:rsidRPr="00AB4FD5">
        <w:rPr>
          <w:rFonts w:ascii="SimSun" w:hAnsi="SimSun"/>
          <w:color w:val="000000"/>
          <w:szCs w:val="21"/>
        </w:rPr>
        <w:br/>
      </w:r>
      <w:r w:rsidRPr="00AB4FD5">
        <w:rPr>
          <w:rFonts w:ascii="SimSun" w:hAnsi="SimSun"/>
          <w:color w:val="000000"/>
          <w:szCs w:val="21"/>
        </w:rPr>
        <w:br/>
        <w:t>●留言、接受留言</w:t>
      </w:r>
      <w:r w:rsidRPr="00AB4FD5">
        <w:rPr>
          <w:rFonts w:ascii="SimSun" w:hAnsi="SimSun"/>
          <w:color w:val="000000"/>
          <w:szCs w:val="21"/>
        </w:rPr>
        <w:br/>
        <w:t>您能过会儿再打来吗?</w:t>
      </w:r>
      <w:r w:rsidRPr="00AB4FD5">
        <w:rPr>
          <w:rFonts w:ascii="SimSun" w:hAnsi="SimSun"/>
          <w:color w:val="000000"/>
          <w:szCs w:val="21"/>
        </w:rPr>
        <w:br/>
        <w:t>Could you call back later?</w:t>
      </w:r>
      <w:r w:rsidRPr="00AB4FD5">
        <w:rPr>
          <w:rFonts w:ascii="SimSun" w:hAnsi="SimSun"/>
          <w:color w:val="000000"/>
          <w:szCs w:val="21"/>
        </w:rPr>
        <w:br/>
        <w:t>Would you call again later?</w:t>
      </w:r>
      <w:r w:rsidRPr="00AB4FD5">
        <w:rPr>
          <w:rFonts w:ascii="SimSun" w:hAnsi="SimSun"/>
          <w:color w:val="000000"/>
          <w:szCs w:val="21"/>
        </w:rPr>
        <w:br/>
        <w:t>Would you mind calling back later? </w:t>
      </w:r>
      <w:r w:rsidRPr="00AB4FD5">
        <w:rPr>
          <w:rFonts w:ascii="SimSun" w:hAnsi="SimSun"/>
          <w:color w:val="000000"/>
          <w:szCs w:val="21"/>
        </w:rPr>
        <w:br/>
        <w:t>请10分钟后再打。 </w:t>
      </w:r>
      <w:r w:rsidRPr="00AB4FD5">
        <w:rPr>
          <w:rFonts w:ascii="SimSun" w:hAnsi="SimSun"/>
          <w:color w:val="000000"/>
          <w:szCs w:val="21"/>
        </w:rPr>
        <w:br/>
        <w:t>Please call me back in ten minutes. *in表示“从现在到……以后”、“……以后”。如果要特别强调在“……时间之内”的话，用within。表示在“某时间以后”，用after。</w:t>
      </w:r>
      <w:r w:rsidRPr="00AB4FD5">
        <w:rPr>
          <w:rFonts w:ascii="SimSun" w:hAnsi="SimSun"/>
          <w:color w:val="000000"/>
          <w:szCs w:val="21"/>
        </w:rPr>
        <w:br/>
        <w:t>Would you call me back in ten minutes, if you don't mind? (你能10分钟以后再打来吗?)</w:t>
      </w:r>
      <w:r w:rsidRPr="00AB4FD5">
        <w:rPr>
          <w:rFonts w:ascii="SimSun" w:hAnsi="SimSun"/>
          <w:color w:val="000000"/>
          <w:szCs w:val="21"/>
        </w:rPr>
        <w:br/>
        <w:t>Would you call me back in ten minutes if possible? (你能不能10分钟以后再打来?) </w:t>
      </w:r>
      <w:r w:rsidRPr="00AB4FD5">
        <w:rPr>
          <w:rFonts w:ascii="SimSun" w:hAnsi="SimSun"/>
          <w:color w:val="000000"/>
          <w:szCs w:val="21"/>
        </w:rPr>
        <w:br/>
        <w:t>您要给他留言吗? </w:t>
      </w:r>
      <w:r w:rsidRPr="00AB4FD5">
        <w:rPr>
          <w:rFonts w:ascii="SimSun" w:hAnsi="SimSun"/>
          <w:color w:val="000000"/>
          <w:szCs w:val="21"/>
        </w:rPr>
        <w:br/>
        <w:t>May I take a message?</w:t>
      </w:r>
      <w:r w:rsidRPr="00AB4FD5">
        <w:rPr>
          <w:rFonts w:ascii="SimSun" w:hAnsi="SimSun"/>
          <w:color w:val="000000"/>
          <w:szCs w:val="21"/>
        </w:rPr>
        <w:br/>
        <w:t>May I take a message? (您要给他留言吗?)</w:t>
      </w:r>
      <w:r w:rsidRPr="00AB4FD5">
        <w:rPr>
          <w:rFonts w:ascii="SimSun" w:hAnsi="SimSun"/>
          <w:color w:val="000000"/>
          <w:szCs w:val="21"/>
        </w:rPr>
        <w:br/>
        <w:t>No, thank you. (不用了，谢谢。)</w:t>
      </w:r>
      <w:r w:rsidRPr="00AB4FD5">
        <w:rPr>
          <w:rFonts w:ascii="SimSun" w:hAnsi="SimSun"/>
          <w:color w:val="000000"/>
          <w:szCs w:val="21"/>
        </w:rPr>
        <w:br/>
        <w:t>Is there any message?</w:t>
      </w:r>
      <w:r w:rsidRPr="00AB4FD5">
        <w:rPr>
          <w:rFonts w:ascii="SimSun" w:hAnsi="SimSun"/>
          <w:color w:val="000000"/>
          <w:szCs w:val="21"/>
        </w:rPr>
        <w:br/>
        <w:t>Would you like to leave a message?</w:t>
      </w:r>
      <w:r w:rsidRPr="00AB4FD5">
        <w:rPr>
          <w:rFonts w:ascii="SimSun" w:hAnsi="SimSun"/>
          <w:color w:val="000000"/>
          <w:szCs w:val="21"/>
        </w:rPr>
        <w:br/>
        <w:t>Shall I take a message?</w:t>
      </w:r>
      <w:r w:rsidRPr="00AB4FD5">
        <w:rPr>
          <w:rFonts w:ascii="SimSun" w:hAnsi="SimSun"/>
          <w:color w:val="000000"/>
          <w:szCs w:val="21"/>
        </w:rPr>
        <w:br/>
        <w:t>Could I take a message?</w:t>
      </w:r>
      <w:r w:rsidRPr="00AB4FD5">
        <w:rPr>
          <w:rFonts w:ascii="SimSun" w:hAnsi="SimSun"/>
          <w:color w:val="000000"/>
          <w:szCs w:val="21"/>
        </w:rPr>
        <w:br/>
        <w:t>Do you have any message?</w:t>
      </w:r>
      <w:r w:rsidRPr="00AB4FD5">
        <w:rPr>
          <w:rFonts w:ascii="SimSun" w:hAnsi="SimSun"/>
          <w:color w:val="000000"/>
          <w:szCs w:val="21"/>
        </w:rPr>
        <w:br/>
        <w:t>May I take a message? </w:t>
      </w:r>
      <w:r w:rsidRPr="00AB4FD5">
        <w:rPr>
          <w:rFonts w:ascii="SimSun" w:hAnsi="SimSun"/>
          <w:color w:val="000000"/>
          <w:szCs w:val="21"/>
        </w:rPr>
        <w:br/>
        <w:t>过会儿我再打。 </w:t>
      </w:r>
      <w:r w:rsidRPr="00AB4FD5">
        <w:rPr>
          <w:rFonts w:ascii="SimSun" w:hAnsi="SimSun"/>
          <w:color w:val="000000"/>
          <w:szCs w:val="21"/>
        </w:rPr>
        <w:br/>
        <w:t>I'll try again later.</w:t>
      </w:r>
      <w:r w:rsidRPr="00AB4FD5">
        <w:rPr>
          <w:rFonts w:ascii="SimSun" w:hAnsi="SimSun"/>
          <w:color w:val="000000"/>
          <w:szCs w:val="21"/>
        </w:rPr>
        <w:br/>
        <w:t>I'll call back later.</w:t>
      </w:r>
      <w:r w:rsidRPr="00AB4FD5">
        <w:rPr>
          <w:rFonts w:ascii="SimSun" w:hAnsi="SimSun"/>
          <w:color w:val="000000"/>
          <w:szCs w:val="21"/>
        </w:rPr>
        <w:br/>
        <w:t>I'll call again in an hour. (一个小时后我再打来。) </w:t>
      </w:r>
      <w:r w:rsidRPr="00AB4FD5">
        <w:rPr>
          <w:rFonts w:ascii="SimSun" w:hAnsi="SimSun"/>
          <w:color w:val="000000"/>
          <w:szCs w:val="21"/>
        </w:rPr>
        <w:br/>
        <w:t>能留个口信吗? </w:t>
      </w:r>
      <w:r w:rsidRPr="00AB4FD5">
        <w:rPr>
          <w:rFonts w:ascii="SimSun" w:hAnsi="SimSun"/>
          <w:color w:val="000000"/>
          <w:szCs w:val="21"/>
        </w:rPr>
        <w:br/>
        <w:t>Can I leave a message?</w:t>
      </w:r>
      <w:r w:rsidRPr="00AB4FD5">
        <w:rPr>
          <w:rFonts w:ascii="SimSun" w:hAnsi="SimSun"/>
          <w:color w:val="000000"/>
          <w:szCs w:val="21"/>
        </w:rPr>
        <w:br/>
        <w:t>Can I leave Mr. Smith a message? (能给史密斯先生留</w:t>
      </w:r>
      <w:r w:rsidRPr="00AB4FD5">
        <w:rPr>
          <w:rFonts w:ascii="SimSun" w:hAnsi="SimSun"/>
          <w:color w:val="000000"/>
          <w:szCs w:val="21"/>
        </w:rPr>
        <w:t>个口信吗?) </w:t>
      </w:r>
      <w:r w:rsidRPr="00AB4FD5">
        <w:rPr>
          <w:rFonts w:ascii="SimSun" w:hAnsi="SimSun"/>
          <w:color w:val="000000"/>
          <w:szCs w:val="21"/>
        </w:rPr>
        <w:br/>
        <w:t>我给你打电话了，可是占线。 </w:t>
      </w:r>
      <w:r w:rsidRPr="00AB4FD5">
        <w:rPr>
          <w:rFonts w:ascii="SimSun" w:hAnsi="SimSun"/>
          <w:color w:val="000000"/>
          <w:szCs w:val="21"/>
        </w:rPr>
        <w:br/>
        <w:t>I called but your line was busy.</w:t>
      </w:r>
      <w:r w:rsidRPr="00AB4FD5">
        <w:rPr>
          <w:rFonts w:ascii="SimSun" w:hAnsi="SimSun"/>
          <w:color w:val="000000"/>
          <w:szCs w:val="21"/>
        </w:rPr>
        <w:br/>
        <w:t>I called but your line was engaged. *英式英语。 </w:t>
      </w:r>
      <w:r w:rsidRPr="00AB4FD5">
        <w:rPr>
          <w:rFonts w:ascii="SimSun" w:hAnsi="SimSun"/>
          <w:color w:val="000000"/>
          <w:szCs w:val="21"/>
        </w:rPr>
        <w:br/>
        <w:t>请告诉他林恩·凯恩给他打过电话。</w:t>
      </w:r>
      <w:r w:rsidRPr="00AB4FD5">
        <w:rPr>
          <w:rFonts w:ascii="SimSun" w:hAnsi="SimSun"/>
          <w:color w:val="000000"/>
          <w:szCs w:val="21"/>
        </w:rPr>
        <w:br/>
        <w:t>Would you tell him that Lynn Kane called?</w:t>
      </w:r>
      <w:r w:rsidRPr="00AB4FD5">
        <w:rPr>
          <w:rFonts w:ascii="SimSun" w:hAnsi="SimSun"/>
          <w:color w:val="000000"/>
          <w:szCs w:val="21"/>
        </w:rPr>
        <w:br/>
        <w:t>Please tell him to call Lynn Kane. (请让他给林恩·凯恩打电话。) </w:t>
      </w:r>
      <w:r w:rsidRPr="00AB4FD5">
        <w:rPr>
          <w:rFonts w:ascii="SimSun" w:hAnsi="SimSun"/>
          <w:color w:val="000000"/>
          <w:szCs w:val="21"/>
        </w:rPr>
        <w:br/>
        <w:t>请转告他让他给我回个电话。</w:t>
      </w:r>
      <w:r w:rsidRPr="00AB4FD5">
        <w:rPr>
          <w:rFonts w:ascii="SimSun" w:hAnsi="SimSun"/>
          <w:color w:val="000000"/>
          <w:szCs w:val="21"/>
        </w:rPr>
        <w:br/>
        <w:t>Please tell him to call me.</w:t>
      </w:r>
      <w:r w:rsidRPr="00AB4FD5">
        <w:rPr>
          <w:rFonts w:ascii="SimSun" w:hAnsi="SimSun"/>
          <w:color w:val="000000"/>
          <w:szCs w:val="21"/>
        </w:rPr>
        <w:br/>
        <w:t>Please ask him to call me.</w:t>
      </w:r>
      <w:r w:rsidRPr="00AB4FD5">
        <w:rPr>
          <w:rFonts w:ascii="SimSun" w:hAnsi="SimSun"/>
          <w:color w:val="000000"/>
          <w:szCs w:val="21"/>
        </w:rPr>
        <w:br/>
        <w:t>Please have him call me back. (请让他给我打电话。) </w:t>
      </w:r>
      <w:r w:rsidRPr="00AB4FD5">
        <w:rPr>
          <w:rFonts w:ascii="SimSun" w:hAnsi="SimSun"/>
          <w:color w:val="000000"/>
          <w:szCs w:val="21"/>
        </w:rPr>
        <w:br/>
        <w:t>他怎么跟您联系呢? </w:t>
      </w:r>
      <w:r w:rsidRPr="00AB4FD5">
        <w:rPr>
          <w:rFonts w:ascii="SimSun" w:hAnsi="SimSun"/>
          <w:color w:val="000000"/>
          <w:szCs w:val="21"/>
        </w:rPr>
        <w:br/>
        <w:t>How can he get a hold of you?</w:t>
      </w:r>
      <w:r w:rsidRPr="00AB4FD5">
        <w:rPr>
          <w:rFonts w:ascii="SimSun" w:hAnsi="SimSun"/>
          <w:color w:val="000000"/>
          <w:szCs w:val="21"/>
        </w:rPr>
        <w:br/>
        <w:t>How can he get in touch with you?</w:t>
      </w:r>
      <w:r w:rsidRPr="00AB4FD5">
        <w:rPr>
          <w:rFonts w:ascii="SimSun" w:hAnsi="SimSun"/>
          <w:color w:val="000000"/>
          <w:szCs w:val="21"/>
        </w:rPr>
        <w:br/>
        <w:t>How can he get in contact with you? </w:t>
      </w:r>
      <w:r w:rsidRPr="00AB4FD5">
        <w:rPr>
          <w:rFonts w:ascii="SimSun" w:hAnsi="SimSun"/>
          <w:color w:val="000000"/>
          <w:szCs w:val="21"/>
        </w:rPr>
        <w:br/>
        <w:t>请告诉我您的电话号码。 </w:t>
      </w:r>
      <w:r w:rsidRPr="00AB4FD5">
        <w:rPr>
          <w:rFonts w:ascii="SimSun" w:hAnsi="SimSun"/>
          <w:color w:val="000000"/>
          <w:szCs w:val="21"/>
        </w:rPr>
        <w:br/>
        <w:t>Your number, please?</w:t>
      </w:r>
      <w:r w:rsidRPr="00AB4FD5">
        <w:rPr>
          <w:rFonts w:ascii="SimSun" w:hAnsi="SimSun"/>
          <w:color w:val="000000"/>
          <w:szCs w:val="21"/>
        </w:rPr>
        <w:br/>
        <w:t>Your number, please? (请告诉我您的电话号码。)</w:t>
      </w:r>
      <w:r w:rsidRPr="00AB4FD5">
        <w:rPr>
          <w:rFonts w:ascii="SimSun" w:hAnsi="SimSun"/>
          <w:color w:val="000000"/>
          <w:szCs w:val="21"/>
        </w:rPr>
        <w:br/>
        <w:t>My number is 1234-1234. (我的电话号码是1234-1234。)</w:t>
      </w:r>
      <w:r w:rsidRPr="00AB4FD5">
        <w:rPr>
          <w:rFonts w:ascii="SimSun" w:hAnsi="SimSun"/>
          <w:color w:val="000000"/>
          <w:szCs w:val="21"/>
        </w:rPr>
        <w:br/>
        <w:t>What's your number?</w:t>
      </w:r>
      <w:r w:rsidRPr="00AB4FD5">
        <w:rPr>
          <w:rFonts w:ascii="SimSun" w:hAnsi="SimSun"/>
          <w:color w:val="000000"/>
          <w:szCs w:val="21"/>
        </w:rPr>
        <w:br/>
        <w:t>May I have your number?</w:t>
      </w:r>
      <w:r w:rsidRPr="00AB4FD5">
        <w:rPr>
          <w:rFonts w:ascii="SimSun" w:hAnsi="SimSun"/>
          <w:color w:val="000000"/>
          <w:szCs w:val="21"/>
        </w:rPr>
        <w:br/>
        <w:t>Could I have your number?</w:t>
      </w:r>
      <w:r w:rsidRPr="00AB4FD5">
        <w:rPr>
          <w:rFonts w:ascii="SimSun" w:hAnsi="SimSun"/>
          <w:color w:val="000000"/>
          <w:szCs w:val="21"/>
        </w:rPr>
        <w:br/>
        <w:t>我的电话号码是1234-1234。 </w:t>
      </w:r>
      <w:r w:rsidRPr="00AB4FD5">
        <w:rPr>
          <w:rFonts w:ascii="SimSun" w:hAnsi="SimSun"/>
          <w:color w:val="000000"/>
          <w:szCs w:val="21"/>
        </w:rPr>
        <w:br/>
        <w:t>My number is 1234-1234. </w:t>
      </w:r>
      <w:r w:rsidRPr="00AB4FD5">
        <w:rPr>
          <w:rFonts w:ascii="SimSun" w:hAnsi="SimSun"/>
          <w:color w:val="000000"/>
          <w:szCs w:val="21"/>
        </w:rPr>
        <w:br/>
        <w:t>请6点以前打1234-1234跟我联系。</w:t>
      </w:r>
      <w:r w:rsidRPr="00AB4FD5">
        <w:rPr>
          <w:rFonts w:ascii="SimSun" w:hAnsi="SimSun"/>
          <w:color w:val="000000"/>
          <w:szCs w:val="21"/>
        </w:rPr>
        <w:br/>
        <w:t>You can reach me at 1234-1234 until six o'clock. *reach“电话联系”。</w:t>
      </w:r>
      <w:r w:rsidRPr="00AB4FD5">
        <w:rPr>
          <w:rFonts w:ascii="SimSun" w:hAnsi="SimSun"/>
          <w:color w:val="000000"/>
          <w:szCs w:val="21"/>
        </w:rPr>
        <w:br/>
        <w:t>我再确认一下电话号码，1234-1234，对吗?</w:t>
      </w:r>
      <w:r w:rsidRPr="00AB4FD5">
        <w:rPr>
          <w:rFonts w:ascii="SimSun" w:hAnsi="SimSun"/>
          <w:color w:val="000000"/>
          <w:szCs w:val="21"/>
        </w:rPr>
        <w:br/>
        <w:t>Let me repeat the number. That's 1234-1234.</w:t>
      </w:r>
      <w:r w:rsidRPr="00AB4FD5">
        <w:rPr>
          <w:rFonts w:ascii="SimSun" w:hAnsi="SimSun"/>
          <w:color w:val="000000"/>
          <w:szCs w:val="21"/>
        </w:rPr>
        <w:br/>
        <w:t>The number is 1234-1234. Right? (你的号码是1234-1234，对吗?) </w:t>
      </w:r>
      <w:r w:rsidRPr="00AB4FD5">
        <w:rPr>
          <w:rFonts w:ascii="SimSun" w:hAnsi="SimSun"/>
          <w:color w:val="000000"/>
          <w:szCs w:val="21"/>
        </w:rPr>
        <w:br/>
        <w:t>好的，我转告他您来电话了。 </w:t>
      </w:r>
      <w:r w:rsidRPr="00AB4FD5">
        <w:rPr>
          <w:rFonts w:ascii="SimSun" w:hAnsi="SimSun"/>
          <w:color w:val="000000"/>
          <w:szCs w:val="21"/>
        </w:rPr>
        <w:br/>
        <w:t>OK. I'll tell him that you called.</w:t>
      </w:r>
      <w:r w:rsidRPr="00AB4FD5">
        <w:rPr>
          <w:rFonts w:ascii="SimSun" w:hAnsi="SimSun"/>
          <w:color w:val="000000"/>
          <w:szCs w:val="21"/>
        </w:rPr>
        <w:br/>
        <w:t>I'll give him your message. (我将转告您的口信。) </w:t>
      </w:r>
      <w:r w:rsidRPr="00AB4FD5">
        <w:rPr>
          <w:rFonts w:ascii="SimSun" w:hAnsi="SimSun"/>
          <w:color w:val="000000"/>
          <w:szCs w:val="21"/>
        </w:rPr>
        <w:br/>
        <w:t>您的名字怎么拼? </w:t>
      </w:r>
      <w:r w:rsidRPr="00AB4FD5">
        <w:rPr>
          <w:rFonts w:ascii="SimSun" w:hAnsi="SimSun"/>
          <w:color w:val="000000"/>
          <w:szCs w:val="21"/>
        </w:rPr>
        <w:br/>
        <w:t>How do you spell your name?</w:t>
      </w:r>
      <w:r w:rsidRPr="00AB4FD5">
        <w:rPr>
          <w:rFonts w:ascii="SimSun" w:hAnsi="SimSun"/>
          <w:color w:val="000000"/>
          <w:szCs w:val="21"/>
        </w:rPr>
        <w:br/>
        <w:t>Could you spell your name, please?</w:t>
      </w:r>
      <w:r w:rsidRPr="00AB4FD5">
        <w:rPr>
          <w:rFonts w:ascii="SimSun" w:hAnsi="SimSun"/>
          <w:color w:val="000000"/>
          <w:szCs w:val="21"/>
        </w:rPr>
        <w:br/>
        <w:t>Would you please spell your name?</w:t>
      </w:r>
      <w:r w:rsidRPr="00AB4FD5">
        <w:rPr>
          <w:rFonts w:ascii="SimSun" w:hAnsi="SimSun"/>
          <w:color w:val="000000"/>
          <w:szCs w:val="21"/>
        </w:rPr>
        <w:br/>
        <w:t>Could you spell that? (您能拼一下您的名字吗?) </w:t>
      </w:r>
      <w:r w:rsidRPr="00AB4FD5">
        <w:rPr>
          <w:rFonts w:ascii="SimSun" w:hAnsi="SimSun"/>
          <w:color w:val="000000"/>
          <w:szCs w:val="21"/>
        </w:rPr>
        <w:br/>
        <w:t>您开会的时候史密斯先生给您来电话了。</w:t>
      </w:r>
      <w:r w:rsidRPr="00AB4FD5">
        <w:rPr>
          <w:rFonts w:ascii="SimSun" w:hAnsi="SimSun"/>
          <w:color w:val="000000"/>
          <w:szCs w:val="21"/>
        </w:rPr>
        <w:br/>
        <w:t>Mr. Smith called you during the meeting.</w:t>
      </w:r>
      <w:r w:rsidRPr="00AB4FD5">
        <w:rPr>
          <w:rFonts w:ascii="SimSun" w:hAnsi="SimSun"/>
          <w:color w:val="000000"/>
          <w:szCs w:val="21"/>
        </w:rPr>
        <w:br/>
        <w:t>我让他给您回电话好了。 </w:t>
      </w:r>
      <w:r w:rsidRPr="00AB4FD5">
        <w:rPr>
          <w:rFonts w:ascii="SimSun" w:hAnsi="SimSun"/>
          <w:color w:val="000000"/>
          <w:szCs w:val="21"/>
        </w:rPr>
        <w:br/>
        <w:t>I'll have him call you back.</w:t>
      </w:r>
      <w:r w:rsidRPr="00AB4FD5">
        <w:rPr>
          <w:rFonts w:ascii="SimSun" w:hAnsi="SimSun"/>
          <w:color w:val="000000"/>
          <w:szCs w:val="21"/>
        </w:rPr>
        <w:br/>
        <w:t>I'll tell him to call you back.</w:t>
      </w:r>
      <w:r w:rsidRPr="00AB4FD5">
        <w:rPr>
          <w:rFonts w:ascii="SimSun" w:hAnsi="SimSun"/>
          <w:color w:val="000000"/>
          <w:szCs w:val="21"/>
        </w:rPr>
        <w:br/>
      </w:r>
      <w:r w:rsidRPr="00AB4FD5">
        <w:rPr>
          <w:rFonts w:ascii="SimSun" w:hAnsi="SimSun"/>
          <w:color w:val="000000"/>
          <w:szCs w:val="21"/>
        </w:rPr>
        <w:lastRenderedPageBreak/>
        <w:t>I'll ask him to call you back. </w:t>
      </w:r>
      <w:r w:rsidRPr="00AB4FD5">
        <w:rPr>
          <w:rFonts w:ascii="SimSun" w:hAnsi="SimSun"/>
          <w:color w:val="000000"/>
          <w:szCs w:val="21"/>
        </w:rPr>
        <w:br/>
        <w:t>是不是让他给您回电话呀? </w:t>
      </w:r>
      <w:r w:rsidRPr="00AB4FD5">
        <w:rPr>
          <w:rFonts w:ascii="SimSun" w:hAnsi="SimSun"/>
          <w:color w:val="000000"/>
          <w:szCs w:val="21"/>
        </w:rPr>
        <w:br/>
        <w:t>Shall I have him call you back?</w:t>
      </w:r>
      <w:r w:rsidRPr="00AB4FD5">
        <w:rPr>
          <w:rFonts w:ascii="SimSun" w:hAnsi="SimSun"/>
          <w:color w:val="000000"/>
          <w:szCs w:val="21"/>
        </w:rPr>
        <w:br/>
        <w:t>Shall I have him call you when he gets back? (他回来后，让他给您回电话吗?)</w:t>
      </w:r>
      <w:r w:rsidRPr="00AB4FD5">
        <w:rPr>
          <w:rFonts w:ascii="SimSun" w:hAnsi="SimSun"/>
          <w:color w:val="000000"/>
          <w:szCs w:val="21"/>
        </w:rPr>
        <w:br/>
        <w:t>Would you like him to call you back?</w:t>
      </w:r>
      <w:r w:rsidRPr="00AB4FD5">
        <w:rPr>
          <w:rFonts w:ascii="SimSun" w:hAnsi="SimSun"/>
          <w:color w:val="000000"/>
          <w:szCs w:val="21"/>
        </w:rPr>
        <w:br/>
        <w:t>Want him to call you back? *是Do you want him to call you back? 的口语缩略形式，比较随便的说法。</w:t>
      </w:r>
      <w:r w:rsidRPr="00AB4FD5">
        <w:rPr>
          <w:rFonts w:ascii="SimSun" w:hAnsi="SimSun"/>
          <w:color w:val="000000"/>
          <w:szCs w:val="21"/>
        </w:rPr>
        <w:br/>
      </w:r>
      <w:r w:rsidRPr="00AB4FD5">
        <w:rPr>
          <w:rFonts w:ascii="SimSun" w:hAnsi="SimSun"/>
          <w:color w:val="000000"/>
          <w:szCs w:val="21"/>
        </w:rPr>
        <w:br/>
        <w:t>●挂断电话</w:t>
      </w:r>
      <w:r w:rsidRPr="00AB4FD5">
        <w:rPr>
          <w:rFonts w:ascii="SimSun" w:hAnsi="SimSun"/>
          <w:color w:val="000000"/>
          <w:szCs w:val="21"/>
        </w:rPr>
        <w:br/>
        <w:t>谢谢您打来电话。</w:t>
      </w:r>
      <w:r w:rsidRPr="00AB4FD5">
        <w:rPr>
          <w:rFonts w:ascii="SimSun" w:hAnsi="SimSun"/>
          <w:color w:val="000000"/>
          <w:szCs w:val="21"/>
        </w:rPr>
        <w:br/>
        <w:t>Thanks for calling. *在接到对方电话时，最后用该句结束电话以示礼貌。</w:t>
      </w:r>
      <w:r w:rsidRPr="00AB4FD5">
        <w:rPr>
          <w:rFonts w:ascii="SimSun" w:hAnsi="SimSun"/>
          <w:color w:val="000000"/>
          <w:szCs w:val="21"/>
        </w:rPr>
        <w:br/>
        <w:t>So, I'll see you tomorrow. (那，明天见。)</w:t>
      </w:r>
      <w:r w:rsidRPr="00AB4FD5">
        <w:rPr>
          <w:rFonts w:ascii="SimSun" w:hAnsi="SimSun"/>
          <w:color w:val="000000"/>
          <w:szCs w:val="21"/>
        </w:rPr>
        <w:br/>
        <w:t>Thanks for calling. (谢谢您打来电话。)</w:t>
      </w:r>
      <w:r w:rsidRPr="00AB4FD5">
        <w:rPr>
          <w:rFonts w:ascii="SimSun" w:hAnsi="SimSun"/>
          <w:color w:val="000000"/>
          <w:szCs w:val="21"/>
        </w:rPr>
        <w:br/>
        <w:t>Thank you for your call.</w:t>
      </w:r>
      <w:r w:rsidRPr="00AB4FD5">
        <w:rPr>
          <w:rFonts w:ascii="SimSun" w:hAnsi="SimSun"/>
          <w:color w:val="000000"/>
          <w:szCs w:val="21"/>
        </w:rPr>
        <w:br/>
        <w:t>Well, I have to get going. (那，我得挂电话了。)</w:t>
      </w:r>
      <w:r w:rsidRPr="00AB4FD5">
        <w:rPr>
          <w:rFonts w:ascii="SimSun" w:hAnsi="SimSun"/>
          <w:color w:val="000000"/>
          <w:szCs w:val="21"/>
        </w:rPr>
        <w:br/>
        <w:t>Thank you for your call. (谢谢您来电话。) </w:t>
      </w:r>
      <w:r w:rsidRPr="00AB4FD5">
        <w:rPr>
          <w:rFonts w:ascii="SimSun" w:hAnsi="SimSun"/>
          <w:color w:val="000000"/>
          <w:szCs w:val="21"/>
        </w:rPr>
        <w:br/>
        <w:t>请随时来电话。 </w:t>
      </w:r>
      <w:r w:rsidRPr="00AB4FD5">
        <w:rPr>
          <w:rFonts w:ascii="SimSun" w:hAnsi="SimSun"/>
          <w:color w:val="000000"/>
          <w:szCs w:val="21"/>
        </w:rPr>
        <w:br/>
        <w:t>Please call again anytime. </w:t>
      </w:r>
      <w:r w:rsidRPr="00AB4FD5">
        <w:rPr>
          <w:rFonts w:ascii="SimSun" w:hAnsi="SimSun"/>
          <w:color w:val="000000"/>
          <w:szCs w:val="21"/>
        </w:rPr>
        <w:br/>
        <w:t>我得挂电话了。 </w:t>
      </w:r>
      <w:r w:rsidRPr="00AB4FD5">
        <w:rPr>
          <w:rFonts w:ascii="SimSun" w:hAnsi="SimSun"/>
          <w:color w:val="000000"/>
          <w:szCs w:val="21"/>
        </w:rPr>
        <w:br/>
        <w:t>I'd better get off the phone. *get off the phone 是“挂上电话”的固定说法。 </w:t>
      </w:r>
      <w:r w:rsidRPr="00AB4FD5">
        <w:rPr>
          <w:rFonts w:ascii="SimSun" w:hAnsi="SimSun"/>
          <w:color w:val="000000"/>
          <w:szCs w:val="21"/>
        </w:rPr>
        <w:br/>
        <w:t>我得挂电话了。 </w:t>
      </w:r>
      <w:r w:rsidRPr="00AB4FD5">
        <w:rPr>
          <w:rFonts w:ascii="SimSun" w:hAnsi="SimSun"/>
          <w:color w:val="000000"/>
          <w:szCs w:val="21"/>
        </w:rPr>
        <w:br/>
        <w:t>I have to go now.</w:t>
      </w:r>
      <w:r w:rsidRPr="00AB4FD5">
        <w:rPr>
          <w:rFonts w:ascii="SimSun" w:hAnsi="SimSun"/>
          <w:color w:val="000000"/>
          <w:szCs w:val="21"/>
        </w:rPr>
        <w:br/>
        <w:t>I have to get going. </w:t>
      </w:r>
      <w:r w:rsidRPr="00AB4FD5">
        <w:rPr>
          <w:rFonts w:ascii="SimSun" w:hAnsi="SimSun"/>
          <w:color w:val="000000"/>
          <w:szCs w:val="21"/>
        </w:rPr>
        <w:br/>
        <w:t>我该挂电话了。</w:t>
      </w:r>
      <w:r w:rsidRPr="00AB4FD5">
        <w:rPr>
          <w:rFonts w:ascii="SimSun" w:hAnsi="SimSun"/>
          <w:color w:val="000000"/>
          <w:szCs w:val="21"/>
        </w:rPr>
        <w:br/>
        <w:t>I guess I'd better get going. *guess“想”，get going“挂上电话。”</w:t>
      </w:r>
      <w:r w:rsidRPr="00AB4FD5">
        <w:rPr>
          <w:rFonts w:ascii="SimSun" w:hAnsi="SimSun"/>
          <w:color w:val="000000"/>
          <w:szCs w:val="21"/>
        </w:rPr>
        <w:br/>
        <w:t>能跟您通上话，我非常高兴，再见。</w:t>
      </w:r>
      <w:r w:rsidRPr="00AB4FD5">
        <w:rPr>
          <w:rFonts w:ascii="SimSun" w:hAnsi="SimSun"/>
          <w:color w:val="000000"/>
          <w:szCs w:val="21"/>
        </w:rPr>
        <w:br/>
        <w:t>Nice talking to you. Bye. </w:t>
      </w:r>
      <w:r w:rsidRPr="00AB4FD5">
        <w:rPr>
          <w:rFonts w:ascii="SimSun" w:hAnsi="SimSun"/>
          <w:color w:val="000000"/>
          <w:szCs w:val="21"/>
        </w:rPr>
        <w:br/>
        <w:t>请挂电话吧。 </w:t>
      </w:r>
      <w:r w:rsidRPr="00AB4FD5">
        <w:rPr>
          <w:rFonts w:ascii="SimSun" w:hAnsi="SimSun"/>
          <w:color w:val="000000"/>
          <w:szCs w:val="21"/>
        </w:rPr>
        <w:br/>
        <w:t>Please hang up the phone. *“挂断电话”用hang up,而不能用cut。</w:t>
      </w:r>
      <w:r w:rsidRPr="00AB4FD5">
        <w:rPr>
          <w:rFonts w:ascii="SimSun" w:hAnsi="SimSun"/>
          <w:color w:val="000000"/>
          <w:szCs w:val="21"/>
        </w:rPr>
        <w:br/>
        <w:t>Please put down the receiver.</w:t>
      </w:r>
      <w:r w:rsidRPr="00AB4FD5">
        <w:rPr>
          <w:rFonts w:ascii="SimSun" w:hAnsi="SimSun"/>
          <w:color w:val="000000"/>
          <w:szCs w:val="21"/>
        </w:rPr>
        <w:br/>
        <w:t>Would you please get off the phone? (您能挂上电话吗?) </w:t>
      </w:r>
      <w:r w:rsidRPr="00AB4FD5">
        <w:rPr>
          <w:rFonts w:ascii="SimSun" w:hAnsi="SimSun"/>
          <w:color w:val="000000"/>
          <w:szCs w:val="21"/>
        </w:rPr>
        <w:br/>
        <w:t>电话断了。 </w:t>
      </w:r>
      <w:r w:rsidRPr="00AB4FD5">
        <w:rPr>
          <w:rFonts w:ascii="SimSun" w:hAnsi="SimSun"/>
          <w:color w:val="000000"/>
          <w:szCs w:val="21"/>
        </w:rPr>
        <w:br/>
        <w:t>I was cut off.</w:t>
      </w:r>
      <w:r w:rsidRPr="00AB4FD5">
        <w:rPr>
          <w:rFonts w:ascii="SimSun" w:hAnsi="SimSun"/>
          <w:color w:val="000000"/>
          <w:szCs w:val="21"/>
        </w:rPr>
        <w:br/>
        <w:t>I was disconnected. </w:t>
      </w:r>
      <w:r w:rsidRPr="00AB4FD5">
        <w:rPr>
          <w:rFonts w:ascii="SimSun" w:hAnsi="SimSun"/>
          <w:color w:val="000000"/>
          <w:szCs w:val="21"/>
        </w:rPr>
        <w:br/>
        <w:t>我还没说完呢，她就把电话挂上了。 </w:t>
      </w:r>
      <w:r w:rsidRPr="00AB4FD5">
        <w:rPr>
          <w:rFonts w:ascii="SimSun" w:hAnsi="SimSun"/>
          <w:color w:val="000000"/>
          <w:szCs w:val="21"/>
        </w:rPr>
        <w:br/>
        <w:t>She hung up on me. *hung 是hang的过去式。</w:t>
      </w:r>
      <w:r w:rsidRPr="00AB4FD5">
        <w:rPr>
          <w:rFonts w:ascii="SimSun" w:hAnsi="SimSun"/>
          <w:color w:val="000000"/>
          <w:szCs w:val="21"/>
        </w:rPr>
        <w:br/>
        <w:t>She hung up before I finished. </w:t>
      </w:r>
      <w:r w:rsidRPr="00AB4FD5">
        <w:rPr>
          <w:rFonts w:ascii="SimSun" w:hAnsi="SimSun"/>
          <w:color w:val="000000"/>
          <w:szCs w:val="21"/>
        </w:rPr>
        <w:br/>
        <w:t>电话不通。 </w:t>
      </w:r>
      <w:r w:rsidRPr="00AB4FD5">
        <w:rPr>
          <w:rFonts w:ascii="SimSun" w:hAnsi="SimSun"/>
          <w:color w:val="000000"/>
          <w:szCs w:val="21"/>
        </w:rPr>
        <w:br/>
        <w:t>The phone went dead. </w:t>
      </w:r>
      <w:r w:rsidRPr="00AB4FD5">
        <w:rPr>
          <w:rFonts w:ascii="SimSun" w:hAnsi="SimSun"/>
          <w:color w:val="000000"/>
          <w:szCs w:val="21"/>
        </w:rPr>
        <w:br/>
      </w:r>
      <w:r w:rsidRPr="00AB4FD5">
        <w:rPr>
          <w:rFonts w:ascii="SimSun" w:hAnsi="SimSun"/>
          <w:color w:val="000000"/>
          <w:szCs w:val="21"/>
        </w:rPr>
        <w:t>谢谢你给我回电话。 </w:t>
      </w:r>
      <w:r w:rsidRPr="00AB4FD5">
        <w:rPr>
          <w:rFonts w:ascii="SimSun" w:hAnsi="SimSun"/>
          <w:color w:val="000000"/>
          <w:szCs w:val="21"/>
        </w:rPr>
        <w:br/>
        <w:t>Thank you for returning my call.</w:t>
      </w:r>
      <w:r w:rsidRPr="00AB4FD5">
        <w:rPr>
          <w:rFonts w:ascii="SimSun" w:hAnsi="SimSun"/>
          <w:color w:val="000000"/>
          <w:szCs w:val="21"/>
        </w:rPr>
        <w:br/>
        <w:t>Thank you for calling me back.</w:t>
      </w:r>
      <w:r w:rsidRPr="00AB4FD5">
        <w:rPr>
          <w:rFonts w:ascii="SimSun" w:hAnsi="SimSun"/>
          <w:color w:val="000000"/>
          <w:szCs w:val="21"/>
        </w:rPr>
        <w:br/>
      </w:r>
      <w:r w:rsidRPr="00AB4FD5">
        <w:rPr>
          <w:rFonts w:ascii="SimSun" w:hAnsi="SimSun"/>
          <w:color w:val="000000"/>
          <w:szCs w:val="21"/>
        </w:rPr>
        <w:br/>
        <w:t>●打错电话</w:t>
      </w:r>
      <w:r w:rsidRPr="00AB4FD5">
        <w:rPr>
          <w:rFonts w:ascii="SimSun" w:hAnsi="SimSun"/>
          <w:color w:val="000000"/>
          <w:szCs w:val="21"/>
        </w:rPr>
        <w:br/>
        <w:t>您好像打错电话了。</w:t>
      </w:r>
      <w:r w:rsidRPr="00AB4FD5">
        <w:rPr>
          <w:rFonts w:ascii="SimSun" w:hAnsi="SimSun"/>
          <w:color w:val="000000"/>
          <w:szCs w:val="21"/>
        </w:rPr>
        <w:br/>
        <w:t>I'm afraid you have the wrong number. *wrong“错的”、“不对的”，wrong number“错的电话号码”。</w:t>
      </w:r>
      <w:r w:rsidRPr="00AB4FD5">
        <w:rPr>
          <w:rFonts w:ascii="SimSun" w:hAnsi="SimSun"/>
          <w:color w:val="000000"/>
          <w:szCs w:val="21"/>
        </w:rPr>
        <w:br/>
        <w:t>I'm afraid you have the wrong number. (您可能打错电话了。)</w:t>
      </w:r>
      <w:r w:rsidRPr="00AB4FD5">
        <w:rPr>
          <w:rFonts w:ascii="SimSun" w:hAnsi="SimSun"/>
          <w:color w:val="000000"/>
          <w:szCs w:val="21"/>
        </w:rPr>
        <w:br/>
        <w:t>Oh, sorry for troubling you. (哦，对不起，打扰您了。)</w:t>
      </w:r>
      <w:r w:rsidRPr="00AB4FD5">
        <w:rPr>
          <w:rFonts w:ascii="SimSun" w:hAnsi="SimSun"/>
          <w:color w:val="000000"/>
          <w:szCs w:val="21"/>
        </w:rPr>
        <w:br/>
        <w:t>I'm sorry, you've got the wrong number.</w:t>
      </w:r>
      <w:r w:rsidRPr="00AB4FD5">
        <w:rPr>
          <w:rFonts w:ascii="SimSun" w:hAnsi="SimSun"/>
          <w:color w:val="000000"/>
          <w:szCs w:val="21"/>
        </w:rPr>
        <w:br/>
        <w:t>您拨的电话号码是多少? </w:t>
      </w:r>
      <w:r w:rsidRPr="00AB4FD5">
        <w:rPr>
          <w:rFonts w:ascii="SimSun" w:hAnsi="SimSun"/>
          <w:color w:val="000000"/>
          <w:szCs w:val="21"/>
        </w:rPr>
        <w:br/>
        <w:t>What number are you calling?</w:t>
      </w:r>
      <w:r w:rsidRPr="00AB4FD5">
        <w:rPr>
          <w:rFonts w:ascii="SimSun" w:hAnsi="SimSun"/>
          <w:color w:val="000000"/>
          <w:szCs w:val="21"/>
        </w:rPr>
        <w:br/>
        <w:t>What number are you trying to reach?</w:t>
      </w:r>
      <w:r w:rsidRPr="00AB4FD5">
        <w:rPr>
          <w:rFonts w:ascii="SimSun" w:hAnsi="SimSun"/>
          <w:color w:val="000000"/>
          <w:szCs w:val="21"/>
        </w:rPr>
        <w:br/>
        <w:t>您找哪位呀? </w:t>
      </w:r>
      <w:r w:rsidRPr="00AB4FD5">
        <w:rPr>
          <w:rFonts w:ascii="SimSun" w:hAnsi="SimSun"/>
          <w:color w:val="000000"/>
          <w:szCs w:val="21"/>
        </w:rPr>
        <w:br/>
        <w:t>Who would you like to talk to?</w:t>
      </w:r>
      <w:r w:rsidRPr="00AB4FD5">
        <w:rPr>
          <w:rFonts w:ascii="SimSun" w:hAnsi="SimSun"/>
          <w:color w:val="000000"/>
          <w:szCs w:val="21"/>
        </w:rPr>
        <w:br/>
        <w:t>Who do you want to talk to?</w:t>
      </w:r>
      <w:r w:rsidRPr="00AB4FD5">
        <w:rPr>
          <w:rFonts w:ascii="SimSun" w:hAnsi="SimSun"/>
          <w:color w:val="000000"/>
          <w:szCs w:val="21"/>
        </w:rPr>
        <w:br/>
        <w:t>Who are you calling?</w:t>
      </w:r>
      <w:r w:rsidRPr="00AB4FD5">
        <w:rPr>
          <w:rFonts w:ascii="SimSun" w:hAnsi="SimSun"/>
          <w:color w:val="000000"/>
          <w:szCs w:val="21"/>
        </w:rPr>
        <w:br/>
        <w:t>Who are you trying to reach? </w:t>
      </w:r>
      <w:r w:rsidRPr="00AB4FD5">
        <w:rPr>
          <w:rFonts w:ascii="SimSun" w:hAnsi="SimSun"/>
          <w:color w:val="000000"/>
          <w:szCs w:val="21"/>
        </w:rPr>
        <w:br/>
        <w:t>这儿没有您说的这个人。 </w:t>
      </w:r>
      <w:r w:rsidRPr="00AB4FD5">
        <w:rPr>
          <w:rFonts w:ascii="SimSun" w:hAnsi="SimSun"/>
          <w:color w:val="000000"/>
          <w:szCs w:val="21"/>
        </w:rPr>
        <w:br/>
        <w:t>There's no one here by that name.</w:t>
      </w:r>
      <w:r w:rsidRPr="00AB4FD5">
        <w:rPr>
          <w:rFonts w:ascii="SimSun" w:hAnsi="SimSun"/>
          <w:color w:val="000000"/>
          <w:szCs w:val="21"/>
        </w:rPr>
        <w:br/>
        <w:t>There's nobody here by that name. </w:t>
      </w:r>
      <w:r w:rsidRPr="00AB4FD5">
        <w:rPr>
          <w:rFonts w:ascii="SimSun" w:hAnsi="SimSun"/>
          <w:color w:val="000000"/>
          <w:szCs w:val="21"/>
        </w:rPr>
        <w:br/>
        <w:t>我们公司没有叫鲍勃·霍普的。 </w:t>
      </w:r>
      <w:r w:rsidRPr="00AB4FD5">
        <w:rPr>
          <w:rFonts w:ascii="SimSun" w:hAnsi="SimSun"/>
          <w:color w:val="000000"/>
          <w:szCs w:val="21"/>
        </w:rPr>
        <w:br/>
        <w:t>There's no Bob Hope in this office.</w:t>
      </w:r>
      <w:r w:rsidRPr="00AB4FD5">
        <w:rPr>
          <w:rFonts w:ascii="SimSun" w:hAnsi="SimSun"/>
          <w:color w:val="000000"/>
          <w:szCs w:val="21"/>
        </w:rPr>
        <w:br/>
        <w:t>There's nobody named Bob Hope here. (这儿没有叫鲍勃·霍普的。) </w:t>
      </w:r>
      <w:r w:rsidRPr="00AB4FD5">
        <w:rPr>
          <w:rFonts w:ascii="SimSun" w:hAnsi="SimSun"/>
          <w:color w:val="000000"/>
          <w:szCs w:val="21"/>
        </w:rPr>
        <w:br/>
        <w:t>对不起，我好像打错了。</w:t>
      </w:r>
      <w:r w:rsidRPr="00AB4FD5">
        <w:rPr>
          <w:rFonts w:ascii="SimSun" w:hAnsi="SimSun"/>
          <w:color w:val="000000"/>
          <w:szCs w:val="21"/>
        </w:rPr>
        <w:br/>
        <w:t>I'm sorry. I must have misdialed. *用于自己打错电话时。</w:t>
      </w:r>
      <w:r w:rsidRPr="00AB4FD5">
        <w:rPr>
          <w:rFonts w:ascii="SimSun" w:hAnsi="SimSun"/>
          <w:color w:val="000000"/>
          <w:szCs w:val="21"/>
        </w:rPr>
        <w:br/>
        <w:t>I'm afraid I have the wrong number.</w:t>
      </w:r>
      <w:r w:rsidRPr="00AB4FD5">
        <w:rPr>
          <w:rFonts w:ascii="SimSun" w:hAnsi="SimSun"/>
          <w:color w:val="000000"/>
          <w:szCs w:val="21"/>
        </w:rPr>
        <w:br/>
      </w:r>
      <w:r w:rsidRPr="00AB4FD5">
        <w:rPr>
          <w:rFonts w:ascii="SimSun" w:hAnsi="SimSun"/>
          <w:color w:val="000000"/>
          <w:szCs w:val="21"/>
        </w:rPr>
        <w:br/>
        <w:t>●电话留言</w:t>
      </w:r>
      <w:r w:rsidRPr="00AB4FD5">
        <w:rPr>
          <w:rFonts w:ascii="SimSun" w:hAnsi="SimSun"/>
          <w:color w:val="000000"/>
          <w:szCs w:val="21"/>
        </w:rPr>
        <w:br/>
        <w:t>我是加里·米尔斯，请尽快跟我联络。</w:t>
      </w:r>
      <w:r w:rsidRPr="00AB4FD5">
        <w:rPr>
          <w:rFonts w:ascii="SimSun" w:hAnsi="SimSun"/>
          <w:color w:val="000000"/>
          <w:szCs w:val="21"/>
        </w:rPr>
        <w:br/>
        <w:t>This is Gary Mills calling. Please call me as soon as possible. </w:t>
      </w:r>
      <w:r w:rsidRPr="00AB4FD5">
        <w:rPr>
          <w:rFonts w:ascii="SimSun" w:hAnsi="SimSun"/>
          <w:color w:val="000000"/>
          <w:szCs w:val="21"/>
        </w:rPr>
        <w:br/>
        <w:t>我是ABC公司的加里·米尔斯，请回来后给我回电话。我的电话号码是1234-1234。</w:t>
      </w:r>
      <w:r w:rsidRPr="00AB4FD5">
        <w:rPr>
          <w:rFonts w:ascii="SimSun" w:hAnsi="SimSun"/>
          <w:color w:val="000000"/>
          <w:szCs w:val="21"/>
        </w:rPr>
        <w:br/>
        <w:t>This is Gary Mills of ABC. Please call me when you get home. My number is 1234-1234.</w:t>
      </w:r>
      <w:r w:rsidRPr="00AB4FD5">
        <w:rPr>
          <w:rFonts w:ascii="SimSun" w:hAnsi="SimSun"/>
          <w:color w:val="000000"/>
          <w:szCs w:val="21"/>
        </w:rPr>
        <w:br/>
        <w:t>这是电话录音。</w:t>
      </w:r>
      <w:r w:rsidRPr="00AB4FD5">
        <w:rPr>
          <w:rFonts w:ascii="SimSun" w:hAnsi="SimSun"/>
          <w:color w:val="000000"/>
          <w:szCs w:val="21"/>
        </w:rPr>
        <w:br/>
        <w:t>This is a recording. *录音带中的固定说法。</w:t>
      </w:r>
      <w:r w:rsidRPr="00AB4FD5">
        <w:rPr>
          <w:rFonts w:ascii="SimSun" w:hAnsi="SimSun"/>
          <w:color w:val="000000"/>
          <w:szCs w:val="21"/>
        </w:rPr>
        <w:br/>
      </w:r>
      <w:r w:rsidRPr="00AB4FD5">
        <w:rPr>
          <w:rFonts w:ascii="SimSun" w:hAnsi="SimSun"/>
          <w:color w:val="000000"/>
          <w:szCs w:val="21"/>
        </w:rPr>
        <w:br/>
        <w:t>●打电话遇到困难时</w:t>
      </w:r>
      <w:r w:rsidRPr="00AB4FD5">
        <w:rPr>
          <w:rFonts w:ascii="SimSun" w:hAnsi="SimSun"/>
          <w:color w:val="000000"/>
          <w:szCs w:val="21"/>
        </w:rPr>
        <w:br/>
        <w:t>您能说慢一点儿吗? </w:t>
      </w:r>
      <w:r w:rsidRPr="00AB4FD5">
        <w:rPr>
          <w:rFonts w:ascii="SimSun" w:hAnsi="SimSun"/>
          <w:color w:val="000000"/>
          <w:szCs w:val="21"/>
        </w:rPr>
        <w:br/>
      </w:r>
      <w:r w:rsidRPr="00AB4FD5">
        <w:rPr>
          <w:rFonts w:ascii="SimSun" w:hAnsi="SimSun"/>
          <w:color w:val="000000"/>
          <w:szCs w:val="21"/>
        </w:rPr>
        <w:lastRenderedPageBreak/>
        <w:t>Please speak a little more slowly.</w:t>
      </w:r>
      <w:r w:rsidRPr="00AB4FD5">
        <w:rPr>
          <w:rFonts w:ascii="SimSun" w:hAnsi="SimSun"/>
          <w:color w:val="000000"/>
          <w:szCs w:val="21"/>
        </w:rPr>
        <w:br/>
        <w:t>Would you slow down, please? </w:t>
      </w:r>
      <w:r w:rsidRPr="00AB4FD5">
        <w:rPr>
          <w:rFonts w:ascii="SimSun" w:hAnsi="SimSun"/>
          <w:color w:val="000000"/>
          <w:szCs w:val="21"/>
        </w:rPr>
        <w:br/>
        <w:t>我听不清楚。 </w:t>
      </w:r>
      <w:r w:rsidRPr="00AB4FD5">
        <w:rPr>
          <w:rFonts w:ascii="SimSun" w:hAnsi="SimSun"/>
          <w:color w:val="000000"/>
          <w:szCs w:val="21"/>
        </w:rPr>
        <w:br/>
        <w:t>I can't hear you very well.</w:t>
      </w:r>
      <w:r w:rsidRPr="00AB4FD5">
        <w:rPr>
          <w:rFonts w:ascii="SimSun" w:hAnsi="SimSun"/>
          <w:color w:val="000000"/>
          <w:szCs w:val="21"/>
        </w:rPr>
        <w:br/>
        <w:t>Are you free tomorrow? (明天有空吗?)</w:t>
      </w:r>
      <w:r w:rsidRPr="00AB4FD5">
        <w:rPr>
          <w:rFonts w:ascii="SimSun" w:hAnsi="SimSun"/>
          <w:color w:val="000000"/>
          <w:szCs w:val="21"/>
        </w:rPr>
        <w:br/>
        <w:t>I can't hear you very well. (我听不清楚。)</w:t>
      </w:r>
      <w:r w:rsidRPr="00AB4FD5">
        <w:rPr>
          <w:rFonts w:ascii="SimSun" w:hAnsi="SimSun"/>
          <w:color w:val="000000"/>
          <w:szCs w:val="21"/>
        </w:rPr>
        <w:br/>
        <w:t>I can barely hear you. (我一点儿都听不见。)</w:t>
      </w:r>
      <w:r w:rsidRPr="00AB4FD5">
        <w:rPr>
          <w:rFonts w:ascii="SimSun" w:hAnsi="SimSun"/>
          <w:color w:val="000000"/>
          <w:szCs w:val="21"/>
        </w:rPr>
        <w:br/>
        <w:t>I'm having trouble hearing you. (我听不太清楚。) </w:t>
      </w:r>
      <w:r w:rsidRPr="00AB4FD5">
        <w:rPr>
          <w:rFonts w:ascii="SimSun" w:hAnsi="SimSun"/>
          <w:color w:val="000000"/>
          <w:szCs w:val="21"/>
        </w:rPr>
        <w:br/>
        <w:t>电话线好像有毛病。 </w:t>
      </w:r>
      <w:r w:rsidRPr="00AB4FD5">
        <w:rPr>
          <w:rFonts w:ascii="SimSun" w:hAnsi="SimSun"/>
          <w:color w:val="000000"/>
          <w:szCs w:val="21"/>
        </w:rPr>
        <w:br/>
        <w:t>We have a bad connection.</w:t>
      </w:r>
      <w:r w:rsidRPr="00AB4FD5">
        <w:rPr>
          <w:rFonts w:ascii="SimSun" w:hAnsi="SimSun"/>
          <w:color w:val="000000"/>
          <w:szCs w:val="21"/>
        </w:rPr>
        <w:br/>
        <w:t>This is a really bad line.</w:t>
      </w:r>
      <w:r w:rsidRPr="00AB4FD5">
        <w:rPr>
          <w:rFonts w:ascii="SimSun" w:hAnsi="SimSun"/>
          <w:color w:val="000000"/>
          <w:szCs w:val="21"/>
        </w:rPr>
        <w:br/>
        <w:t>您能再大点儿声吗? </w:t>
      </w:r>
      <w:r w:rsidRPr="00AB4FD5">
        <w:rPr>
          <w:rFonts w:ascii="SimSun" w:hAnsi="SimSun"/>
          <w:color w:val="000000"/>
          <w:szCs w:val="21"/>
        </w:rPr>
        <w:br/>
        <w:t>Could you speak up, please?</w:t>
      </w:r>
      <w:r w:rsidRPr="00AB4FD5">
        <w:rPr>
          <w:rFonts w:ascii="SimSun" w:hAnsi="SimSun"/>
          <w:color w:val="000000"/>
          <w:szCs w:val="21"/>
        </w:rPr>
        <w:br/>
        <w:t>Please speak a little louder.</w:t>
      </w:r>
      <w:r w:rsidRPr="00AB4FD5">
        <w:rPr>
          <w:rFonts w:ascii="SimSun" w:hAnsi="SimSun"/>
          <w:color w:val="000000"/>
          <w:szCs w:val="21"/>
        </w:rPr>
        <w:br/>
        <w:t>Would you speak up a little, please? </w:t>
      </w:r>
      <w:r w:rsidRPr="00AB4FD5">
        <w:rPr>
          <w:rFonts w:ascii="SimSun" w:hAnsi="SimSun"/>
          <w:color w:val="000000"/>
          <w:szCs w:val="21"/>
        </w:rPr>
        <w:br/>
        <w:t>串线了。 </w:t>
      </w:r>
      <w:r w:rsidRPr="00AB4FD5">
        <w:rPr>
          <w:rFonts w:ascii="SimSun" w:hAnsi="SimSun"/>
          <w:color w:val="000000"/>
          <w:szCs w:val="21"/>
        </w:rPr>
        <w:br/>
        <w:t>The lines are crossed. *line 是指telephone line "电话线"，cross "交叉"、"干扰"。</w:t>
      </w:r>
      <w:r w:rsidRPr="00AB4FD5">
        <w:rPr>
          <w:rFonts w:ascii="SimSun" w:hAnsi="SimSun"/>
          <w:color w:val="000000"/>
          <w:szCs w:val="21"/>
        </w:rPr>
        <w:br/>
        <w:t>The lines must be crossed. (肯定是串线了。) </w:t>
      </w:r>
      <w:r w:rsidRPr="00AB4FD5">
        <w:rPr>
          <w:rFonts w:ascii="SimSun" w:hAnsi="SimSun"/>
          <w:color w:val="000000"/>
          <w:szCs w:val="21"/>
        </w:rPr>
        <w:br/>
        <w:t>对不起，让您久等了。 </w:t>
      </w:r>
      <w:r w:rsidRPr="00AB4FD5">
        <w:rPr>
          <w:rFonts w:ascii="SimSun" w:hAnsi="SimSun"/>
          <w:color w:val="000000"/>
          <w:szCs w:val="21"/>
        </w:rPr>
        <w:br/>
        <w:t>I'm sorry to have kept you waiting.</w:t>
      </w:r>
      <w:r w:rsidRPr="00AB4FD5">
        <w:rPr>
          <w:rFonts w:ascii="SimSun" w:hAnsi="SimSun"/>
          <w:color w:val="000000"/>
          <w:szCs w:val="21"/>
        </w:rPr>
        <w:br/>
        <w:t>I'm sorry to have kept you waiting. (对不起，让您久等了。)</w:t>
      </w:r>
      <w:r w:rsidRPr="00AB4FD5">
        <w:rPr>
          <w:rFonts w:ascii="SimSun" w:hAnsi="SimSun"/>
          <w:color w:val="000000"/>
          <w:szCs w:val="21"/>
        </w:rPr>
        <w:br/>
        <w:t>That's okay. (没关系。)</w:t>
      </w:r>
      <w:r w:rsidRPr="00AB4FD5">
        <w:rPr>
          <w:rFonts w:ascii="SimSun" w:hAnsi="SimSun"/>
          <w:color w:val="000000"/>
          <w:szCs w:val="21"/>
        </w:rPr>
        <w:br/>
        <w:t>I'm sorry for the delay. (对不起，我来晚了。)</w:t>
      </w:r>
      <w:r w:rsidRPr="00AB4FD5">
        <w:rPr>
          <w:rFonts w:ascii="SimSun" w:hAnsi="SimSun"/>
          <w:color w:val="000000"/>
          <w:szCs w:val="21"/>
        </w:rPr>
        <w:br/>
        <w:t>Sorry to have kept you waiting. (抱歉，让您久等了。) </w:t>
      </w:r>
      <w:r w:rsidRPr="00AB4FD5">
        <w:rPr>
          <w:rFonts w:ascii="SimSun" w:hAnsi="SimSun"/>
          <w:color w:val="000000"/>
          <w:szCs w:val="21"/>
        </w:rPr>
        <w:br/>
        <w:t>谢谢您等我。 </w:t>
      </w:r>
      <w:r w:rsidRPr="00AB4FD5">
        <w:rPr>
          <w:rFonts w:ascii="SimSun" w:hAnsi="SimSun"/>
          <w:color w:val="000000"/>
          <w:szCs w:val="21"/>
        </w:rPr>
        <w:br/>
        <w:t>Thank you for waiting. </w:t>
      </w:r>
      <w:r w:rsidRPr="00AB4FD5">
        <w:rPr>
          <w:rFonts w:ascii="SimSun" w:hAnsi="SimSun"/>
          <w:color w:val="000000"/>
          <w:szCs w:val="21"/>
        </w:rPr>
        <w:br/>
        <w:t>你给我的电话号码是错的。</w:t>
      </w:r>
      <w:r w:rsidRPr="00AB4FD5">
        <w:rPr>
          <w:rFonts w:ascii="SimSun" w:hAnsi="SimSun"/>
          <w:color w:val="000000"/>
          <w:szCs w:val="21"/>
        </w:rPr>
        <w:br/>
        <w:t>You gave me the wrong number.</w:t>
      </w:r>
      <w:r w:rsidRPr="00AB4FD5">
        <w:rPr>
          <w:rFonts w:ascii="SimSun" w:hAnsi="SimSun"/>
          <w:color w:val="000000"/>
          <w:szCs w:val="21"/>
        </w:rPr>
        <w:br/>
        <w:t>The number you gave me was wrong.</w:t>
      </w:r>
      <w:r w:rsidRPr="00AB4FD5">
        <w:rPr>
          <w:rFonts w:ascii="SimSun" w:hAnsi="SimSun" w:cs="Verdana"/>
          <w:color w:val="000000"/>
          <w:szCs w:val="21"/>
        </w:rPr>
        <w:t></w:t>
      </w:r>
    </w:p>
    <w:p w:rsidR="007E730F" w:rsidRPr="00AB4FD5" w:rsidRDefault="007E730F" w:rsidP="007E730F">
      <w:pPr>
        <w:pStyle w:val="Heading1"/>
        <w:spacing w:before="120" w:after="120"/>
        <w:rPr>
          <w:rFonts w:ascii="SimSun" w:hAnsi="SimSun"/>
          <w:color w:val="000000"/>
          <w:sz w:val="24"/>
          <w:szCs w:val="21"/>
        </w:rPr>
      </w:pPr>
      <w:bookmarkStart w:id="8" w:name="_Toc7167140"/>
      <w:r w:rsidRPr="00AB4FD5">
        <w:rPr>
          <w:rFonts w:ascii="SimSun" w:hAnsi="SimSun" w:hint="eastAsia"/>
          <w:color w:val="000000"/>
          <w:sz w:val="24"/>
          <w:szCs w:val="21"/>
        </w:rPr>
        <w:t>[口语8000句-7]日期和时间</w:t>
      </w:r>
      <w:bookmarkEnd w:id="8"/>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日期和时间</w:t>
      </w:r>
      <w:r w:rsidRPr="00AB4FD5">
        <w:rPr>
          <w:rFonts w:ascii="SimSun" w:hAnsi="SimSun"/>
          <w:color w:val="000000"/>
          <w:szCs w:val="21"/>
        </w:rPr>
        <w:br/>
      </w:r>
      <w:r w:rsidRPr="00AB4FD5">
        <w:rPr>
          <w:rFonts w:ascii="SimSun" w:hAnsi="SimSun"/>
          <w:color w:val="000000"/>
          <w:szCs w:val="21"/>
        </w:rPr>
        <w:br/>
        <w:t>●询问时间</w:t>
      </w:r>
      <w:r w:rsidRPr="00AB4FD5">
        <w:rPr>
          <w:rFonts w:ascii="SimSun" w:hAnsi="SimSun"/>
          <w:color w:val="000000"/>
          <w:szCs w:val="21"/>
        </w:rPr>
        <w:br/>
        <w:t>今天几号? </w:t>
      </w:r>
      <w:r w:rsidRPr="00AB4FD5">
        <w:rPr>
          <w:rFonts w:ascii="SimSun" w:hAnsi="SimSun"/>
          <w:color w:val="000000"/>
          <w:szCs w:val="21"/>
        </w:rPr>
        <w:br/>
        <w:t>What's today's date?</w:t>
      </w:r>
      <w:r w:rsidRPr="00AB4FD5">
        <w:rPr>
          <w:rFonts w:ascii="SimSun" w:hAnsi="SimSun"/>
          <w:color w:val="000000"/>
          <w:szCs w:val="21"/>
        </w:rPr>
        <w:br/>
        <w:t>Fill out the form. (请填这张表。)</w:t>
      </w:r>
      <w:r w:rsidRPr="00AB4FD5">
        <w:rPr>
          <w:rFonts w:ascii="SimSun" w:hAnsi="SimSun"/>
          <w:color w:val="000000"/>
          <w:szCs w:val="21"/>
        </w:rPr>
        <w:br/>
        <w:t>What's today's date? (今天几号?)</w:t>
      </w:r>
      <w:r w:rsidRPr="00AB4FD5">
        <w:rPr>
          <w:rFonts w:ascii="SimSun" w:hAnsi="SimSun"/>
          <w:color w:val="000000"/>
          <w:szCs w:val="21"/>
        </w:rPr>
        <w:br/>
        <w:t>It's the tenth. (今天10号。)</w:t>
      </w:r>
      <w:r w:rsidRPr="00AB4FD5">
        <w:rPr>
          <w:rFonts w:ascii="SimSun" w:hAnsi="SimSun"/>
          <w:color w:val="000000"/>
          <w:szCs w:val="21"/>
        </w:rPr>
        <w:br/>
        <w:t>What date is it today?</w:t>
      </w:r>
      <w:r w:rsidRPr="00AB4FD5">
        <w:rPr>
          <w:rFonts w:ascii="SimSun" w:hAnsi="SimSun"/>
          <w:color w:val="000000"/>
          <w:szCs w:val="21"/>
        </w:rPr>
        <w:br/>
        <w:t>What's the date?</w:t>
      </w:r>
      <w:r w:rsidRPr="00AB4FD5">
        <w:rPr>
          <w:rFonts w:ascii="SimSun" w:hAnsi="SimSun"/>
          <w:color w:val="000000"/>
          <w:szCs w:val="21"/>
        </w:rPr>
        <w:br/>
      </w:r>
      <w:r w:rsidRPr="00AB4FD5">
        <w:rPr>
          <w:rFonts w:ascii="SimSun" w:hAnsi="SimSun"/>
          <w:color w:val="000000"/>
          <w:szCs w:val="21"/>
        </w:rPr>
        <w:t>What's the date today? </w:t>
      </w:r>
      <w:r w:rsidRPr="00AB4FD5">
        <w:rPr>
          <w:rFonts w:ascii="SimSun" w:hAnsi="SimSun"/>
          <w:color w:val="000000"/>
          <w:szCs w:val="21"/>
        </w:rPr>
        <w:br/>
        <w:t>8月13日。 </w:t>
      </w:r>
      <w:r w:rsidRPr="00AB4FD5">
        <w:rPr>
          <w:rFonts w:ascii="SimSun" w:hAnsi="SimSun"/>
          <w:color w:val="000000"/>
          <w:szCs w:val="21"/>
        </w:rPr>
        <w:br/>
        <w:t>It's August thirteenth. *表示日期的时候在数字后面加th。但是1号、2号、3号分别是first、second、third。</w:t>
      </w:r>
      <w:r w:rsidRPr="00AB4FD5">
        <w:rPr>
          <w:rFonts w:ascii="SimSun" w:hAnsi="SimSun"/>
          <w:color w:val="000000"/>
          <w:szCs w:val="21"/>
        </w:rPr>
        <w:br/>
        <w:t>It's the thirteenth of August. </w:t>
      </w:r>
      <w:r w:rsidRPr="00AB4FD5">
        <w:rPr>
          <w:rFonts w:ascii="SimSun" w:hAnsi="SimSun"/>
          <w:color w:val="000000"/>
          <w:szCs w:val="21"/>
        </w:rPr>
        <w:br/>
        <w:t>今天星期几? </w:t>
      </w:r>
      <w:r w:rsidRPr="00AB4FD5">
        <w:rPr>
          <w:rFonts w:ascii="SimSun" w:hAnsi="SimSun"/>
          <w:color w:val="000000"/>
          <w:szCs w:val="21"/>
        </w:rPr>
        <w:br/>
        <w:t>What day is it? *What's today's date? 表示问几号；What day is it? 表示问星期几。</w:t>
      </w:r>
      <w:r w:rsidRPr="00AB4FD5">
        <w:rPr>
          <w:rFonts w:ascii="SimSun" w:hAnsi="SimSun"/>
          <w:color w:val="000000"/>
          <w:szCs w:val="21"/>
        </w:rPr>
        <w:br/>
        <w:t>What day is it? (今天星期几?)</w:t>
      </w:r>
      <w:r w:rsidRPr="00AB4FD5">
        <w:rPr>
          <w:rFonts w:ascii="SimSun" w:hAnsi="SimSun"/>
          <w:color w:val="000000"/>
          <w:szCs w:val="21"/>
        </w:rPr>
        <w:br/>
        <w:t>It's Friday. (星期五。) </w:t>
      </w:r>
      <w:r w:rsidRPr="00AB4FD5">
        <w:rPr>
          <w:rFonts w:ascii="SimSun" w:hAnsi="SimSun"/>
          <w:color w:val="000000"/>
          <w:szCs w:val="21"/>
        </w:rPr>
        <w:br/>
        <w:t>星期四。</w:t>
      </w:r>
      <w:r w:rsidRPr="00AB4FD5">
        <w:rPr>
          <w:rFonts w:ascii="SimSun" w:hAnsi="SimSun"/>
          <w:color w:val="000000"/>
          <w:szCs w:val="21"/>
        </w:rPr>
        <w:br/>
        <w:t>It's Thursday. </w:t>
      </w:r>
      <w:r w:rsidRPr="00AB4FD5">
        <w:rPr>
          <w:rFonts w:ascii="SimSun" w:hAnsi="SimSun"/>
          <w:color w:val="000000"/>
          <w:szCs w:val="21"/>
        </w:rPr>
        <w:br/>
        <w:t>现在几点? </w:t>
      </w:r>
      <w:r w:rsidRPr="00AB4FD5">
        <w:rPr>
          <w:rFonts w:ascii="SimSun" w:hAnsi="SimSun"/>
          <w:color w:val="000000"/>
          <w:szCs w:val="21"/>
        </w:rPr>
        <w:br/>
        <w:t>Do you have the time? *问时间时记住在time前加the。</w:t>
      </w:r>
      <w:r w:rsidRPr="00AB4FD5">
        <w:rPr>
          <w:rFonts w:ascii="SimSun" w:hAnsi="SimSun"/>
          <w:color w:val="000000"/>
          <w:szCs w:val="21"/>
        </w:rPr>
        <w:br/>
        <w:t>What time is it now?</w:t>
      </w:r>
      <w:r w:rsidRPr="00AB4FD5">
        <w:rPr>
          <w:rFonts w:ascii="SimSun" w:hAnsi="SimSun"/>
          <w:color w:val="000000"/>
          <w:szCs w:val="21"/>
        </w:rPr>
        <w:br/>
        <w:t>Have you got the time?</w:t>
      </w:r>
      <w:r w:rsidRPr="00AB4FD5">
        <w:rPr>
          <w:rFonts w:ascii="SimSun" w:hAnsi="SimSun"/>
          <w:color w:val="000000"/>
          <w:szCs w:val="21"/>
        </w:rPr>
        <w:br/>
        <w:t>What time have you got?</w:t>
      </w:r>
      <w:r w:rsidRPr="00AB4FD5">
        <w:rPr>
          <w:rFonts w:ascii="SimSun" w:hAnsi="SimSun"/>
          <w:color w:val="000000"/>
          <w:szCs w:val="21"/>
        </w:rPr>
        <w:br/>
        <w:t>May I ask the time? (我可以问您现在几点吗?)</w:t>
      </w:r>
      <w:r w:rsidRPr="00AB4FD5">
        <w:rPr>
          <w:rFonts w:ascii="SimSun" w:hAnsi="SimSun"/>
          <w:color w:val="000000"/>
          <w:szCs w:val="21"/>
        </w:rPr>
        <w:br/>
        <w:t>Could you tell me what time is it now? (您能告诉我现在几点吗?) </w:t>
      </w:r>
      <w:r w:rsidRPr="00AB4FD5">
        <w:rPr>
          <w:rFonts w:ascii="SimSun" w:hAnsi="SimSun"/>
          <w:color w:val="000000"/>
          <w:szCs w:val="21"/>
        </w:rPr>
        <w:br/>
        <w:t>快到中午了。</w:t>
      </w:r>
      <w:r w:rsidRPr="00AB4FD5">
        <w:rPr>
          <w:rFonts w:ascii="SimSun" w:hAnsi="SimSun"/>
          <w:color w:val="000000"/>
          <w:szCs w:val="21"/>
        </w:rPr>
        <w:br/>
        <w:t>It's almost noon. *夜里零点是midnight。 </w:t>
      </w:r>
      <w:r w:rsidRPr="00AB4FD5">
        <w:rPr>
          <w:rFonts w:ascii="SimSun" w:hAnsi="SimSun"/>
          <w:color w:val="000000"/>
          <w:szCs w:val="21"/>
        </w:rPr>
        <w:br/>
        <w:t>现在1点钟了。</w:t>
      </w:r>
      <w:r w:rsidRPr="00AB4FD5">
        <w:rPr>
          <w:rFonts w:ascii="SimSun" w:hAnsi="SimSun"/>
          <w:color w:val="000000"/>
          <w:szCs w:val="21"/>
        </w:rPr>
        <w:br/>
        <w:t>It's one o'clock. </w:t>
      </w:r>
      <w:r w:rsidRPr="00AB4FD5">
        <w:rPr>
          <w:rFonts w:ascii="SimSun" w:hAnsi="SimSun"/>
          <w:color w:val="000000"/>
          <w:szCs w:val="21"/>
        </w:rPr>
        <w:br/>
        <w:t>1点45分。</w:t>
      </w:r>
      <w:r w:rsidRPr="00AB4FD5">
        <w:rPr>
          <w:rFonts w:ascii="SimSun" w:hAnsi="SimSun"/>
          <w:color w:val="000000"/>
          <w:szCs w:val="21"/>
        </w:rPr>
        <w:br/>
        <w:t>It's a quarter to two. *a quarter 是四分之一的意思，在这儿是60分钟的四分之一的意思，即15分钟。另外，这里的to是表示“～前”的意思，即“差15分2点”。</w:t>
      </w:r>
      <w:r w:rsidRPr="00AB4FD5">
        <w:rPr>
          <w:rFonts w:ascii="SimSun" w:hAnsi="SimSun"/>
          <w:color w:val="000000"/>
          <w:szCs w:val="21"/>
        </w:rPr>
        <w:br/>
        <w:t>It's 1</w:t>
      </w:r>
      <w:r w:rsidRPr="00AB4FD5">
        <w:rPr>
          <w:rFonts w:ascii="SimSun" w:hAnsi="SimSun" w:cs="SimSun" w:hint="eastAsia"/>
          <w:color w:val="000000"/>
          <w:szCs w:val="21"/>
        </w:rPr>
        <w:t>∶</w:t>
      </w:r>
      <w:r w:rsidRPr="00AB4FD5">
        <w:rPr>
          <w:rFonts w:ascii="SimSun" w:hAnsi="SimSun" w:cs="Verdana"/>
          <w:color w:val="000000"/>
          <w:szCs w:val="21"/>
        </w:rPr>
        <w:t>45./It's one forty-five.</w:t>
      </w:r>
      <w:r w:rsidRPr="00AB4FD5">
        <w:rPr>
          <w:rFonts w:ascii="SimSun" w:hAnsi="SimSun" w:cs="Verdana"/>
          <w:color w:val="000000"/>
          <w:szCs w:val="21"/>
        </w:rPr>
        <w:br/>
        <w:t>It's a quarter of two.</w:t>
      </w:r>
      <w:r w:rsidRPr="00AB4FD5">
        <w:rPr>
          <w:rFonts w:ascii="SimSun" w:hAnsi="SimSun" w:cs="Verdana"/>
          <w:color w:val="000000"/>
          <w:szCs w:val="21"/>
        </w:rPr>
        <w:br/>
        <w:t>It's a quarter till two. </w:t>
      </w:r>
      <w:r w:rsidRPr="00AB4FD5">
        <w:rPr>
          <w:rFonts w:ascii="SimSun" w:hAnsi="SimSun" w:cs="Verdana"/>
          <w:color w:val="000000"/>
          <w:szCs w:val="21"/>
        </w:rPr>
        <w:br/>
        <w:t>1</w:t>
      </w:r>
      <w:r w:rsidRPr="00AB4FD5">
        <w:rPr>
          <w:rFonts w:ascii="SimSun" w:hAnsi="SimSun"/>
          <w:color w:val="000000"/>
          <w:szCs w:val="21"/>
        </w:rPr>
        <w:t>点5分。 </w:t>
      </w:r>
      <w:r w:rsidRPr="00AB4FD5">
        <w:rPr>
          <w:rFonts w:ascii="SimSun" w:hAnsi="SimSun"/>
          <w:color w:val="000000"/>
          <w:szCs w:val="21"/>
        </w:rPr>
        <w:br/>
        <w:t>It's five after one.</w:t>
      </w:r>
      <w:r w:rsidRPr="00AB4FD5">
        <w:rPr>
          <w:rFonts w:ascii="SimSun" w:hAnsi="SimSun"/>
          <w:color w:val="000000"/>
          <w:szCs w:val="21"/>
        </w:rPr>
        <w:br/>
        <w:t>It's five past one.</w:t>
      </w:r>
      <w:r w:rsidRPr="00AB4FD5">
        <w:rPr>
          <w:rFonts w:ascii="SimSun" w:hAnsi="SimSun"/>
          <w:color w:val="000000"/>
          <w:szCs w:val="21"/>
        </w:rPr>
        <w:br/>
        <w:t>It's five minutes after one o'clock. </w:t>
      </w:r>
      <w:r w:rsidRPr="00AB4FD5">
        <w:rPr>
          <w:rFonts w:ascii="SimSun" w:hAnsi="SimSun"/>
          <w:color w:val="000000"/>
          <w:szCs w:val="21"/>
        </w:rPr>
        <w:br/>
        <w:t>指针正指到3点15分。</w:t>
      </w:r>
      <w:r w:rsidRPr="00AB4FD5">
        <w:rPr>
          <w:rFonts w:ascii="SimSun" w:hAnsi="SimSun"/>
          <w:color w:val="000000"/>
          <w:szCs w:val="21"/>
        </w:rPr>
        <w:br/>
        <w:t>The clock says 3</w:t>
      </w:r>
      <w:r w:rsidRPr="00AB4FD5">
        <w:rPr>
          <w:rFonts w:ascii="SimSun" w:hAnsi="SimSun" w:cs="SimSun" w:hint="eastAsia"/>
          <w:color w:val="000000"/>
          <w:szCs w:val="21"/>
        </w:rPr>
        <w:t>∶</w:t>
      </w:r>
      <w:r w:rsidRPr="00AB4FD5">
        <w:rPr>
          <w:rFonts w:ascii="SimSun" w:hAnsi="SimSun" w:cs="Verdana"/>
          <w:color w:val="000000"/>
          <w:szCs w:val="21"/>
        </w:rPr>
        <w:t>15 (three fifteen).</w:t>
      </w:r>
      <w:r w:rsidRPr="00AB4FD5">
        <w:rPr>
          <w:rFonts w:ascii="SimSun" w:hAnsi="SimSun" w:cs="Verdana"/>
          <w:color w:val="000000"/>
          <w:szCs w:val="21"/>
        </w:rPr>
        <w:br/>
        <w:t>It's 3</w:t>
      </w:r>
      <w:r w:rsidRPr="00AB4FD5">
        <w:rPr>
          <w:rFonts w:ascii="SimSun" w:hAnsi="SimSun" w:cs="SimSun" w:hint="eastAsia"/>
          <w:color w:val="000000"/>
          <w:szCs w:val="21"/>
        </w:rPr>
        <w:t>∶</w:t>
      </w:r>
      <w:r w:rsidRPr="00AB4FD5">
        <w:rPr>
          <w:rFonts w:ascii="SimSun" w:hAnsi="SimSun" w:cs="Verdana"/>
          <w:color w:val="000000"/>
          <w:szCs w:val="21"/>
        </w:rPr>
        <w:t>15.(</w:t>
      </w:r>
      <w:r w:rsidRPr="00AB4FD5">
        <w:rPr>
          <w:rFonts w:ascii="SimSun" w:hAnsi="SimSun"/>
          <w:color w:val="000000"/>
          <w:szCs w:val="21"/>
        </w:rPr>
        <w:t>现在3点15分。)</w:t>
      </w:r>
      <w:r w:rsidRPr="00AB4FD5">
        <w:rPr>
          <w:rFonts w:ascii="SimSun" w:hAnsi="SimSun"/>
          <w:color w:val="000000"/>
          <w:szCs w:val="21"/>
        </w:rPr>
        <w:br/>
        <w:t>My watch says 3</w:t>
      </w:r>
      <w:r w:rsidRPr="00AB4FD5">
        <w:rPr>
          <w:rFonts w:ascii="SimSun" w:hAnsi="SimSun" w:cs="SimSun" w:hint="eastAsia"/>
          <w:color w:val="000000"/>
          <w:szCs w:val="21"/>
        </w:rPr>
        <w:t>∶</w:t>
      </w:r>
      <w:r w:rsidRPr="00AB4FD5">
        <w:rPr>
          <w:rFonts w:ascii="SimSun" w:hAnsi="SimSun" w:cs="Verdana"/>
          <w:color w:val="000000"/>
          <w:szCs w:val="21"/>
        </w:rPr>
        <w:t>15. *watch“</w:t>
      </w:r>
      <w:r w:rsidRPr="00AB4FD5">
        <w:rPr>
          <w:rFonts w:ascii="SimSun" w:hAnsi="SimSun"/>
          <w:color w:val="000000"/>
          <w:szCs w:val="21"/>
        </w:rPr>
        <w:t>手表”。 </w:t>
      </w:r>
      <w:r w:rsidRPr="00AB4FD5">
        <w:rPr>
          <w:rFonts w:ascii="SimSun" w:hAnsi="SimSun"/>
          <w:color w:val="000000"/>
          <w:szCs w:val="21"/>
        </w:rPr>
        <w:br/>
        <w:t>3点15分。</w:t>
      </w:r>
      <w:r w:rsidRPr="00AB4FD5">
        <w:rPr>
          <w:rFonts w:ascii="SimSun" w:hAnsi="SimSun"/>
          <w:color w:val="000000"/>
          <w:szCs w:val="21"/>
        </w:rPr>
        <w:br/>
        <w:t>It's a quarter after three.</w:t>
      </w:r>
      <w:r w:rsidRPr="00AB4FD5">
        <w:rPr>
          <w:rFonts w:ascii="SimSun" w:hAnsi="SimSun"/>
          <w:color w:val="000000"/>
          <w:szCs w:val="21"/>
        </w:rPr>
        <w:br/>
        <w:t>It's a quarter past three. </w:t>
      </w:r>
      <w:r w:rsidRPr="00AB4FD5">
        <w:rPr>
          <w:rFonts w:ascii="SimSun" w:hAnsi="SimSun"/>
          <w:color w:val="000000"/>
          <w:szCs w:val="21"/>
        </w:rPr>
        <w:br/>
        <w:t>差10分2点。 </w:t>
      </w:r>
      <w:r w:rsidRPr="00AB4FD5">
        <w:rPr>
          <w:rFonts w:ascii="SimSun" w:hAnsi="SimSun"/>
          <w:color w:val="000000"/>
          <w:szCs w:val="21"/>
        </w:rPr>
        <w:br/>
        <w:t>It's ten to two.</w:t>
      </w:r>
      <w:r w:rsidRPr="00AB4FD5">
        <w:rPr>
          <w:rFonts w:ascii="SimSun" w:hAnsi="SimSun"/>
          <w:color w:val="000000"/>
          <w:szCs w:val="21"/>
        </w:rPr>
        <w:br/>
        <w:t>It's 1</w:t>
      </w:r>
      <w:r w:rsidRPr="00AB4FD5">
        <w:rPr>
          <w:rFonts w:ascii="SimSun" w:hAnsi="SimSun" w:cs="SimSun" w:hint="eastAsia"/>
          <w:color w:val="000000"/>
          <w:szCs w:val="21"/>
        </w:rPr>
        <w:t>∶</w:t>
      </w:r>
      <w:r w:rsidRPr="00AB4FD5">
        <w:rPr>
          <w:rFonts w:ascii="SimSun" w:hAnsi="SimSun" w:cs="Verdana"/>
          <w:color w:val="000000"/>
          <w:szCs w:val="21"/>
        </w:rPr>
        <w:t>50 (one fifty). </w:t>
      </w:r>
      <w:r w:rsidRPr="00AB4FD5">
        <w:rPr>
          <w:rFonts w:ascii="SimSun" w:hAnsi="SimSun" w:cs="Verdana"/>
          <w:color w:val="000000"/>
          <w:szCs w:val="21"/>
        </w:rPr>
        <w:br/>
      </w:r>
      <w:r w:rsidRPr="00AB4FD5">
        <w:rPr>
          <w:rFonts w:ascii="SimSun" w:hAnsi="SimSun" w:cs="Verdana"/>
          <w:color w:val="000000"/>
          <w:szCs w:val="21"/>
        </w:rPr>
        <w:lastRenderedPageBreak/>
        <w:t>9</w:t>
      </w:r>
      <w:r w:rsidRPr="00AB4FD5">
        <w:rPr>
          <w:rFonts w:ascii="SimSun" w:hAnsi="SimSun"/>
          <w:color w:val="000000"/>
          <w:szCs w:val="21"/>
        </w:rPr>
        <w:t>点半。</w:t>
      </w:r>
      <w:r w:rsidRPr="00AB4FD5">
        <w:rPr>
          <w:rFonts w:ascii="SimSun" w:hAnsi="SimSun"/>
          <w:color w:val="000000"/>
          <w:szCs w:val="21"/>
        </w:rPr>
        <w:br/>
        <w:t>It's nine thirty.</w:t>
      </w:r>
      <w:r w:rsidRPr="00AB4FD5">
        <w:rPr>
          <w:rFonts w:ascii="SimSun" w:hAnsi="SimSun"/>
          <w:color w:val="000000"/>
          <w:szCs w:val="21"/>
        </w:rPr>
        <w:br/>
        <w:t>It's half past nine.</w:t>
      </w:r>
      <w:r w:rsidRPr="00AB4FD5">
        <w:rPr>
          <w:rFonts w:ascii="SimSun" w:hAnsi="SimSun"/>
          <w:color w:val="000000"/>
          <w:szCs w:val="21"/>
        </w:rPr>
        <w:br/>
      </w:r>
      <w:r w:rsidRPr="00AB4FD5">
        <w:rPr>
          <w:rFonts w:ascii="SimSun" w:hAnsi="SimSun"/>
          <w:color w:val="000000"/>
          <w:szCs w:val="21"/>
        </w:rPr>
        <w:br/>
        <w:t>●有关时间</w:t>
      </w:r>
      <w:r w:rsidRPr="00AB4FD5">
        <w:rPr>
          <w:rFonts w:ascii="SimSun" w:hAnsi="SimSun"/>
          <w:color w:val="000000"/>
          <w:szCs w:val="21"/>
        </w:rPr>
        <w:br/>
        <w:t>那只表慢5分钟。</w:t>
      </w:r>
      <w:r w:rsidRPr="00AB4FD5">
        <w:rPr>
          <w:rFonts w:ascii="SimSun" w:hAnsi="SimSun"/>
          <w:color w:val="000000"/>
          <w:szCs w:val="21"/>
        </w:rPr>
        <w:br/>
        <w:t>The clock is five minutes slow.</w:t>
      </w:r>
      <w:r w:rsidRPr="00AB4FD5">
        <w:rPr>
          <w:rFonts w:ascii="SimSun" w:hAnsi="SimSun"/>
          <w:color w:val="000000"/>
          <w:szCs w:val="21"/>
        </w:rPr>
        <w:br/>
        <w:t>The clock is five minutes slow. (那只表慢5分钟。)</w:t>
      </w:r>
      <w:r w:rsidRPr="00AB4FD5">
        <w:rPr>
          <w:rFonts w:ascii="SimSun" w:hAnsi="SimSun"/>
          <w:color w:val="000000"/>
          <w:szCs w:val="21"/>
        </w:rPr>
        <w:br/>
        <w:t>Thanks for telling me. (谢谢你告诉我。)</w:t>
      </w:r>
      <w:r w:rsidRPr="00AB4FD5">
        <w:rPr>
          <w:rFonts w:ascii="SimSun" w:hAnsi="SimSun"/>
          <w:color w:val="000000"/>
          <w:szCs w:val="21"/>
        </w:rPr>
        <w:br/>
        <w:t>The clock is five minutes behind.</w:t>
      </w:r>
      <w:r w:rsidRPr="00AB4FD5">
        <w:rPr>
          <w:rFonts w:ascii="SimSun" w:hAnsi="SimSun"/>
          <w:color w:val="000000"/>
          <w:szCs w:val="21"/>
        </w:rPr>
        <w:br/>
        <w:t>The clock is five minutes fast. (那表快5分钟。) </w:t>
      </w:r>
      <w:r w:rsidRPr="00AB4FD5">
        <w:rPr>
          <w:rFonts w:ascii="SimSun" w:hAnsi="SimSun"/>
          <w:color w:val="000000"/>
          <w:szCs w:val="21"/>
        </w:rPr>
        <w:br/>
        <w:t>该走了。</w:t>
      </w:r>
      <w:r w:rsidRPr="00AB4FD5">
        <w:rPr>
          <w:rFonts w:ascii="SimSun" w:hAnsi="SimSun"/>
          <w:color w:val="000000"/>
          <w:szCs w:val="21"/>
        </w:rPr>
        <w:br/>
        <w:t>Well, time to go.</w:t>
      </w:r>
      <w:r w:rsidRPr="00AB4FD5">
        <w:rPr>
          <w:rFonts w:ascii="SimSun" w:hAnsi="SimSun"/>
          <w:color w:val="000000"/>
          <w:szCs w:val="21"/>
        </w:rPr>
        <w:br/>
        <w:t>Well, it's time to leave now. </w:t>
      </w:r>
      <w:r w:rsidRPr="00AB4FD5">
        <w:rPr>
          <w:rFonts w:ascii="SimSun" w:hAnsi="SimSun"/>
          <w:color w:val="000000"/>
          <w:szCs w:val="21"/>
        </w:rPr>
        <w:br/>
        <w:t>大约什么时候? </w:t>
      </w:r>
      <w:r w:rsidRPr="00AB4FD5">
        <w:rPr>
          <w:rFonts w:ascii="SimSun" w:hAnsi="SimSun"/>
          <w:color w:val="000000"/>
          <w:szCs w:val="21"/>
        </w:rPr>
        <w:br/>
        <w:t>About when? </w:t>
      </w:r>
      <w:r w:rsidRPr="00AB4FD5">
        <w:rPr>
          <w:rFonts w:ascii="SimSun" w:hAnsi="SimSun"/>
          <w:color w:val="000000"/>
          <w:szCs w:val="21"/>
        </w:rPr>
        <w:br/>
        <w:t>大约几点? </w:t>
      </w:r>
      <w:r w:rsidRPr="00AB4FD5">
        <w:rPr>
          <w:rFonts w:ascii="SimSun" w:hAnsi="SimSun"/>
          <w:color w:val="000000"/>
          <w:szCs w:val="21"/>
        </w:rPr>
        <w:br/>
        <w:t>About what time? </w:t>
      </w:r>
      <w:r w:rsidRPr="00AB4FD5">
        <w:rPr>
          <w:rFonts w:ascii="SimSun" w:hAnsi="SimSun"/>
          <w:color w:val="000000"/>
          <w:szCs w:val="21"/>
        </w:rPr>
        <w:br/>
        <w:t>还来得及吗? </w:t>
      </w:r>
      <w:r w:rsidRPr="00AB4FD5">
        <w:rPr>
          <w:rFonts w:ascii="SimSun" w:hAnsi="SimSun"/>
          <w:color w:val="000000"/>
          <w:szCs w:val="21"/>
        </w:rPr>
        <w:br/>
        <w:t>How's the time? *这句是用于某活动过程中询问“时间怎么样?来得及吗?”</w:t>
      </w:r>
      <w:r w:rsidRPr="00AB4FD5">
        <w:rPr>
          <w:rFonts w:ascii="SimSun" w:hAnsi="SimSun"/>
          <w:color w:val="000000"/>
          <w:szCs w:val="21"/>
        </w:rPr>
        <w:br/>
        <w:t>How are we doing for time?</w:t>
      </w:r>
      <w:r w:rsidRPr="00AB4FD5">
        <w:rPr>
          <w:rFonts w:ascii="SimSun" w:hAnsi="SimSun"/>
          <w:color w:val="000000"/>
          <w:szCs w:val="21"/>
        </w:rPr>
        <w:br/>
        <w:t>What's the time like? (时间怎么样?)</w:t>
      </w:r>
      <w:r w:rsidRPr="00AB4FD5">
        <w:rPr>
          <w:rFonts w:ascii="SimSun" w:hAnsi="SimSun"/>
          <w:color w:val="000000"/>
          <w:szCs w:val="21"/>
        </w:rPr>
        <w:br/>
        <w:t>我没有时间。 </w:t>
      </w:r>
      <w:r w:rsidRPr="00AB4FD5">
        <w:rPr>
          <w:rFonts w:ascii="SimSun" w:hAnsi="SimSun"/>
          <w:color w:val="000000"/>
          <w:szCs w:val="21"/>
        </w:rPr>
        <w:br/>
        <w:t>I have no time.</w:t>
      </w:r>
      <w:r w:rsidRPr="00AB4FD5">
        <w:rPr>
          <w:rFonts w:ascii="SimSun" w:hAnsi="SimSun"/>
          <w:color w:val="000000"/>
          <w:szCs w:val="21"/>
        </w:rPr>
        <w:br/>
        <w:t>I'm really busy now. (我现在真的很忙。)</w:t>
      </w:r>
      <w:r w:rsidRPr="00AB4FD5">
        <w:rPr>
          <w:rFonts w:ascii="SimSun" w:hAnsi="SimSun"/>
          <w:color w:val="000000"/>
          <w:szCs w:val="21"/>
        </w:rPr>
        <w:br/>
        <w:t>I don't have time.</w:t>
      </w:r>
      <w:r w:rsidRPr="00AB4FD5">
        <w:rPr>
          <w:rFonts w:ascii="SimSun" w:hAnsi="SimSun"/>
          <w:color w:val="000000"/>
          <w:szCs w:val="21"/>
        </w:rPr>
        <w:br/>
        <w:t>I haven't got time.</w:t>
      </w:r>
      <w:r w:rsidRPr="00AB4FD5">
        <w:rPr>
          <w:rFonts w:ascii="SimSun" w:hAnsi="SimSun"/>
          <w:color w:val="000000"/>
          <w:szCs w:val="21"/>
        </w:rPr>
        <w:br/>
        <w:t>I don't have any time. </w:t>
      </w:r>
      <w:r w:rsidRPr="00AB4FD5">
        <w:rPr>
          <w:rFonts w:ascii="SimSun" w:hAnsi="SimSun"/>
          <w:color w:val="000000"/>
          <w:szCs w:val="21"/>
        </w:rPr>
        <w:br/>
        <w:t>你得再等5天。 </w:t>
      </w:r>
      <w:r w:rsidRPr="00AB4FD5">
        <w:rPr>
          <w:rFonts w:ascii="SimSun" w:hAnsi="SimSun"/>
          <w:color w:val="000000"/>
          <w:szCs w:val="21"/>
        </w:rPr>
        <w:br/>
        <w:t>You must wait for five more days.</w:t>
      </w:r>
      <w:r w:rsidRPr="00AB4FD5">
        <w:rPr>
          <w:rFonts w:ascii="SimSun" w:hAnsi="SimSun"/>
          <w:color w:val="000000"/>
          <w:szCs w:val="21"/>
        </w:rPr>
        <w:br/>
        <w:t>Five more days to go. (再等5天吧。)</w:t>
      </w:r>
      <w:r w:rsidRPr="00AB4FD5">
        <w:rPr>
          <w:rFonts w:ascii="SimSun" w:hAnsi="SimSun"/>
          <w:color w:val="000000"/>
          <w:szCs w:val="21"/>
        </w:rPr>
        <w:br/>
        <w:t>Only five days left. (只剩下5天了。) </w:t>
      </w:r>
      <w:r w:rsidRPr="00AB4FD5">
        <w:rPr>
          <w:rFonts w:ascii="SimSun" w:hAnsi="SimSun"/>
          <w:color w:val="000000"/>
          <w:szCs w:val="21"/>
        </w:rPr>
        <w:br/>
        <w:t>怎么花那么长时间? </w:t>
      </w:r>
      <w:r w:rsidRPr="00AB4FD5">
        <w:rPr>
          <w:rFonts w:ascii="SimSun" w:hAnsi="SimSun"/>
          <w:color w:val="000000"/>
          <w:szCs w:val="21"/>
        </w:rPr>
        <w:br/>
        <w:t>What is taking so long?</w:t>
      </w:r>
      <w:r w:rsidRPr="00AB4FD5">
        <w:rPr>
          <w:rFonts w:ascii="SimSun" w:hAnsi="SimSun"/>
          <w:color w:val="000000"/>
          <w:szCs w:val="21"/>
        </w:rPr>
        <w:br/>
        <w:t>Why is it so time-consuming? </w:t>
      </w:r>
      <w:r w:rsidRPr="00AB4FD5">
        <w:rPr>
          <w:rFonts w:ascii="SimSun" w:hAnsi="SimSun"/>
          <w:color w:val="000000"/>
          <w:szCs w:val="21"/>
        </w:rPr>
        <w:br/>
        <w:t>白白浪费了一整天。</w:t>
      </w:r>
      <w:r w:rsidRPr="00AB4FD5">
        <w:rPr>
          <w:rFonts w:ascii="SimSun" w:hAnsi="SimSun"/>
          <w:color w:val="000000"/>
          <w:szCs w:val="21"/>
        </w:rPr>
        <w:br/>
        <w:t>I wasted a whole day.</w:t>
      </w:r>
      <w:r w:rsidRPr="00AB4FD5">
        <w:rPr>
          <w:rFonts w:ascii="SimSun" w:hAnsi="SimSun"/>
          <w:color w:val="000000"/>
          <w:szCs w:val="21"/>
        </w:rPr>
        <w:br/>
        <w:t>I wasted my whole day (away). </w:t>
      </w:r>
      <w:r w:rsidRPr="00AB4FD5">
        <w:rPr>
          <w:rFonts w:ascii="SimSun" w:hAnsi="SimSun"/>
          <w:color w:val="000000"/>
          <w:szCs w:val="21"/>
        </w:rPr>
        <w:br/>
        <w:t>到时间了。</w:t>
      </w:r>
      <w:r w:rsidRPr="00AB4FD5">
        <w:rPr>
          <w:rFonts w:ascii="SimSun" w:hAnsi="SimSun"/>
          <w:color w:val="000000"/>
          <w:szCs w:val="21"/>
        </w:rPr>
        <w:br/>
        <w:t>Time has come. </w:t>
      </w:r>
      <w:r w:rsidRPr="00AB4FD5">
        <w:rPr>
          <w:rFonts w:ascii="SimSun" w:hAnsi="SimSun"/>
          <w:color w:val="000000"/>
          <w:szCs w:val="21"/>
        </w:rPr>
        <w:br/>
        <w:t>时间就是金钱。 </w:t>
      </w:r>
      <w:r w:rsidRPr="00AB4FD5">
        <w:rPr>
          <w:rFonts w:ascii="SimSun" w:hAnsi="SimSun"/>
          <w:color w:val="000000"/>
          <w:szCs w:val="21"/>
        </w:rPr>
        <w:br/>
        <w:t>Time is money. *表示“时间宝贵”的谚语。</w:t>
      </w:r>
      <w:r w:rsidRPr="00AB4FD5">
        <w:rPr>
          <w:rFonts w:ascii="SimSun" w:hAnsi="SimSun"/>
          <w:color w:val="000000"/>
          <w:szCs w:val="21"/>
        </w:rPr>
        <w:br/>
        <w:t>Time is golden.</w:t>
      </w:r>
      <w:r w:rsidRPr="00AB4FD5">
        <w:rPr>
          <w:rFonts w:ascii="SimSun" w:hAnsi="SimSun"/>
          <w:color w:val="000000"/>
          <w:szCs w:val="21"/>
        </w:rPr>
        <w:br/>
        <w:t>Time is precious. </w:t>
      </w:r>
      <w:r w:rsidRPr="00AB4FD5">
        <w:rPr>
          <w:rFonts w:ascii="SimSun" w:hAnsi="SimSun"/>
          <w:color w:val="000000"/>
          <w:szCs w:val="21"/>
        </w:rPr>
        <w:br/>
      </w:r>
      <w:r w:rsidRPr="00AB4FD5">
        <w:rPr>
          <w:rFonts w:ascii="SimSun" w:hAnsi="SimSun"/>
          <w:color w:val="000000"/>
          <w:szCs w:val="21"/>
        </w:rPr>
        <w:t>我看了两个小时的电视以打发时间。</w:t>
      </w:r>
      <w:r w:rsidRPr="00AB4FD5">
        <w:rPr>
          <w:rFonts w:ascii="SimSun" w:hAnsi="SimSun"/>
          <w:color w:val="000000"/>
          <w:szCs w:val="21"/>
        </w:rPr>
        <w:br/>
        <w:t>I killed two hours watching TV. </w:t>
      </w:r>
      <w:r w:rsidRPr="00AB4FD5">
        <w:rPr>
          <w:rFonts w:ascii="SimSun" w:hAnsi="SimSun"/>
          <w:color w:val="000000"/>
          <w:szCs w:val="21"/>
        </w:rPr>
        <w:br/>
        <w:t>没有时间了。 </w:t>
      </w:r>
      <w:r w:rsidRPr="00AB4FD5">
        <w:rPr>
          <w:rFonts w:ascii="SimSun" w:hAnsi="SimSun"/>
          <w:color w:val="000000"/>
          <w:szCs w:val="21"/>
        </w:rPr>
        <w:br/>
        <w:t>Time is up.</w:t>
      </w:r>
      <w:r w:rsidRPr="00AB4FD5">
        <w:rPr>
          <w:rFonts w:ascii="SimSun" w:hAnsi="SimSun"/>
          <w:color w:val="000000"/>
          <w:szCs w:val="21"/>
        </w:rPr>
        <w:br/>
        <w:t>There's no time left. </w:t>
      </w:r>
      <w:r w:rsidRPr="00AB4FD5">
        <w:rPr>
          <w:rFonts w:ascii="SimSun" w:hAnsi="SimSun"/>
          <w:color w:val="000000"/>
          <w:szCs w:val="21"/>
        </w:rPr>
        <w:br/>
        <w:t>你有空闲的时间吗? </w:t>
      </w:r>
      <w:r w:rsidRPr="00AB4FD5">
        <w:rPr>
          <w:rFonts w:ascii="SimSun" w:hAnsi="SimSun"/>
          <w:color w:val="000000"/>
          <w:szCs w:val="21"/>
        </w:rPr>
        <w:br/>
        <w:t>Do you have some free time?</w:t>
      </w:r>
      <w:r w:rsidRPr="00AB4FD5">
        <w:rPr>
          <w:rFonts w:ascii="SimSun" w:hAnsi="SimSun"/>
          <w:color w:val="000000"/>
          <w:szCs w:val="21"/>
        </w:rPr>
        <w:br/>
        <w:t>Are you free now?</w:t>
      </w:r>
      <w:r w:rsidRPr="00AB4FD5">
        <w:rPr>
          <w:rFonts w:ascii="SimSun" w:hAnsi="SimSun"/>
          <w:color w:val="000000"/>
          <w:szCs w:val="21"/>
        </w:rPr>
        <w:br/>
        <w:t>Are you available now? </w:t>
      </w:r>
      <w:r w:rsidRPr="00AB4FD5">
        <w:rPr>
          <w:rFonts w:ascii="SimSun" w:hAnsi="SimSun"/>
          <w:color w:val="000000"/>
          <w:szCs w:val="21"/>
        </w:rPr>
        <w:br/>
        <w:t>我看时间差不多了。</w:t>
      </w:r>
      <w:r w:rsidRPr="00AB4FD5">
        <w:rPr>
          <w:rFonts w:ascii="SimSun" w:hAnsi="SimSun"/>
          <w:color w:val="000000"/>
          <w:szCs w:val="21"/>
        </w:rPr>
        <w:br/>
        <w:t>It's about time. *about time 表示“终于”、“觉得差不多了”。 </w:t>
      </w:r>
      <w:r w:rsidRPr="00AB4FD5">
        <w:rPr>
          <w:rFonts w:ascii="SimSun" w:hAnsi="SimSun"/>
          <w:color w:val="000000"/>
          <w:szCs w:val="21"/>
        </w:rPr>
        <w:br/>
        <w:t>电脑能帮我们省时间。</w:t>
      </w:r>
      <w:r w:rsidRPr="00AB4FD5">
        <w:rPr>
          <w:rFonts w:ascii="SimSun" w:hAnsi="SimSun"/>
          <w:color w:val="000000"/>
          <w:szCs w:val="21"/>
        </w:rPr>
        <w:br/>
        <w:t>Computers save us time.</w:t>
      </w:r>
      <w:r w:rsidRPr="00AB4FD5">
        <w:rPr>
          <w:rFonts w:ascii="SimSun" w:hAnsi="SimSun"/>
          <w:color w:val="000000"/>
          <w:szCs w:val="21"/>
        </w:rPr>
        <w:br/>
        <w:t>Computers are efficient.</w:t>
      </w:r>
    </w:p>
    <w:p w:rsidR="007E730F" w:rsidRPr="00AB4FD5" w:rsidRDefault="007E730F" w:rsidP="007E730F">
      <w:pPr>
        <w:pStyle w:val="Heading1"/>
        <w:spacing w:before="120" w:after="120"/>
        <w:rPr>
          <w:rFonts w:ascii="SimSun" w:hAnsi="SimSun"/>
          <w:color w:val="000000"/>
          <w:sz w:val="24"/>
          <w:szCs w:val="21"/>
        </w:rPr>
      </w:pPr>
      <w:bookmarkStart w:id="9" w:name="_Toc7167141"/>
      <w:r w:rsidRPr="00AB4FD5">
        <w:rPr>
          <w:rFonts w:ascii="SimSun" w:hAnsi="SimSun" w:hint="eastAsia"/>
          <w:color w:val="000000"/>
          <w:sz w:val="24"/>
          <w:szCs w:val="21"/>
        </w:rPr>
        <w:t>[口语8000句-8]见面、分手</w:t>
      </w:r>
      <w:bookmarkEnd w:id="9"/>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见面、分手时</w:t>
      </w:r>
      <w:r w:rsidRPr="00AB4FD5">
        <w:rPr>
          <w:rFonts w:ascii="SimSun" w:hAnsi="SimSun"/>
          <w:color w:val="000000"/>
          <w:szCs w:val="21"/>
        </w:rPr>
        <w:br/>
      </w:r>
      <w:r w:rsidRPr="00AB4FD5">
        <w:rPr>
          <w:rFonts w:ascii="SimSun" w:hAnsi="SimSun"/>
          <w:color w:val="000000"/>
          <w:szCs w:val="21"/>
        </w:rPr>
        <w:br/>
        <w:t>●碰到友人</w:t>
      </w:r>
      <w:r w:rsidRPr="00AB4FD5">
        <w:rPr>
          <w:rFonts w:ascii="SimSun" w:hAnsi="SimSun"/>
          <w:color w:val="000000"/>
          <w:szCs w:val="21"/>
        </w:rPr>
        <w:br/>
      </w:r>
      <w:r w:rsidRPr="00AB4FD5">
        <w:rPr>
          <w:rFonts w:ascii="SimSun" w:hAnsi="SimSun"/>
          <w:color w:val="000000"/>
          <w:szCs w:val="21"/>
        </w:rPr>
        <w:br/>
        <w:t>嗨!你好! </w:t>
      </w:r>
      <w:r w:rsidRPr="00AB4FD5">
        <w:rPr>
          <w:rFonts w:ascii="SimSun" w:hAnsi="SimSun"/>
          <w:color w:val="000000"/>
          <w:szCs w:val="21"/>
        </w:rPr>
        <w:br/>
        <w:t>Hi! *比Hello随便，用于比较熟悉的人，男女都可以用。</w:t>
      </w:r>
      <w:r w:rsidRPr="00AB4FD5">
        <w:rPr>
          <w:rFonts w:ascii="SimSun" w:hAnsi="SimSun"/>
          <w:color w:val="000000"/>
          <w:szCs w:val="21"/>
        </w:rPr>
        <w:br/>
        <w:t>Hi! (嗨!)</w:t>
      </w:r>
      <w:r w:rsidRPr="00AB4FD5">
        <w:rPr>
          <w:rFonts w:ascii="SimSun" w:hAnsi="SimSun"/>
          <w:color w:val="000000"/>
          <w:szCs w:val="21"/>
        </w:rPr>
        <w:br/>
        <w:t>Hi! (嗨!你好!) </w:t>
      </w:r>
      <w:r w:rsidRPr="00AB4FD5">
        <w:rPr>
          <w:rFonts w:ascii="SimSun" w:hAnsi="SimSun"/>
          <w:color w:val="000000"/>
          <w:szCs w:val="21"/>
        </w:rPr>
        <w:br/>
      </w:r>
      <w:r w:rsidRPr="00AB4FD5">
        <w:rPr>
          <w:rFonts w:ascii="SimSun" w:hAnsi="SimSun"/>
          <w:color w:val="000000"/>
          <w:szCs w:val="21"/>
        </w:rPr>
        <w:br/>
        <w:t>你好! </w:t>
      </w:r>
      <w:r w:rsidRPr="00AB4FD5">
        <w:rPr>
          <w:rFonts w:ascii="SimSun" w:hAnsi="SimSun"/>
          <w:color w:val="000000"/>
          <w:szCs w:val="21"/>
        </w:rPr>
        <w:br/>
        <w:t>Hello. *一天中常用的寒暄用语。</w:t>
      </w:r>
      <w:r w:rsidRPr="00AB4FD5">
        <w:rPr>
          <w:rFonts w:ascii="SimSun" w:hAnsi="SimSun"/>
          <w:color w:val="000000"/>
          <w:szCs w:val="21"/>
        </w:rPr>
        <w:br/>
        <w:t>A)Hello, Mr. Smith. (史密斯先生，您好!)</w:t>
      </w:r>
      <w:r w:rsidRPr="00AB4FD5">
        <w:rPr>
          <w:rFonts w:ascii="SimSun" w:hAnsi="SimSun"/>
          <w:color w:val="000000"/>
          <w:szCs w:val="21"/>
        </w:rPr>
        <w:br/>
        <w:t>B)Oh, hi John. (嗨，约翰，你好!)</w:t>
      </w:r>
      <w:r w:rsidRPr="00AB4FD5">
        <w:rPr>
          <w:rFonts w:ascii="SimSun" w:hAnsi="SimSun"/>
          <w:color w:val="000000"/>
          <w:szCs w:val="21"/>
        </w:rPr>
        <w:br/>
        <w:t>*A为学生，B为老师。 </w:t>
      </w:r>
      <w:r w:rsidRPr="00AB4FD5">
        <w:rPr>
          <w:rFonts w:ascii="SimSun" w:hAnsi="SimSun"/>
          <w:color w:val="000000"/>
          <w:szCs w:val="21"/>
        </w:rPr>
        <w:br/>
      </w:r>
      <w:r w:rsidRPr="00AB4FD5">
        <w:rPr>
          <w:rFonts w:ascii="SimSun" w:hAnsi="SimSun"/>
          <w:color w:val="000000"/>
          <w:szCs w:val="21"/>
        </w:rPr>
        <w:br/>
        <w:t>你好! </w:t>
      </w:r>
      <w:r w:rsidRPr="00AB4FD5">
        <w:rPr>
          <w:rFonts w:ascii="SimSun" w:hAnsi="SimSun"/>
          <w:color w:val="000000"/>
          <w:szCs w:val="21"/>
        </w:rPr>
        <w:br/>
        <w:t>Good afternoon. *下午用寒暄用语。主要用于工作环境中。 </w:t>
      </w:r>
      <w:r w:rsidRPr="00AB4FD5">
        <w:rPr>
          <w:rFonts w:ascii="SimSun" w:hAnsi="SimSun"/>
          <w:color w:val="000000"/>
          <w:szCs w:val="21"/>
        </w:rPr>
        <w:br/>
      </w:r>
      <w:r w:rsidRPr="00AB4FD5">
        <w:rPr>
          <w:rFonts w:ascii="SimSun" w:hAnsi="SimSun"/>
          <w:color w:val="000000"/>
          <w:szCs w:val="21"/>
        </w:rPr>
        <w:br/>
        <w:t>晚上好! </w:t>
      </w:r>
      <w:r w:rsidRPr="00AB4FD5">
        <w:rPr>
          <w:rFonts w:ascii="SimSun" w:hAnsi="SimSun"/>
          <w:color w:val="000000"/>
          <w:szCs w:val="21"/>
        </w:rPr>
        <w:br/>
        <w:t>Good evening. </w:t>
      </w:r>
      <w:r w:rsidRPr="00AB4FD5">
        <w:rPr>
          <w:rFonts w:ascii="SimSun" w:hAnsi="SimSun"/>
          <w:color w:val="000000"/>
          <w:szCs w:val="21"/>
        </w:rPr>
        <w:br/>
      </w:r>
      <w:r w:rsidRPr="00AB4FD5">
        <w:rPr>
          <w:rFonts w:ascii="SimSun" w:hAnsi="SimSun"/>
          <w:color w:val="000000"/>
          <w:szCs w:val="21"/>
        </w:rPr>
        <w:br/>
        <w:t>你好吗? </w:t>
      </w:r>
      <w:r w:rsidRPr="00AB4FD5">
        <w:rPr>
          <w:rFonts w:ascii="SimSun" w:hAnsi="SimSun"/>
          <w:color w:val="000000"/>
          <w:szCs w:val="21"/>
        </w:rPr>
        <w:br/>
        <w:t>How are you? *最常用的问候方式。除了有问候对方“你好吗”的意思外，还含有“午安”在内的意思。</w:t>
      </w:r>
      <w:r w:rsidRPr="00AB4FD5">
        <w:rPr>
          <w:rFonts w:ascii="SimSun" w:hAnsi="SimSun"/>
          <w:color w:val="000000"/>
          <w:szCs w:val="21"/>
        </w:rPr>
        <w:br/>
        <w:t>Hi, John! (嗨!约翰，你好!)</w:t>
      </w:r>
      <w:r w:rsidRPr="00AB4FD5">
        <w:rPr>
          <w:rFonts w:ascii="SimSun" w:hAnsi="SimSun"/>
          <w:color w:val="000000"/>
          <w:szCs w:val="21"/>
        </w:rPr>
        <w:br/>
        <w:t>Oh, Mary! How are you? (噢，玛丽，你好吗?)</w:t>
      </w:r>
      <w:r w:rsidRPr="00AB4FD5">
        <w:rPr>
          <w:rFonts w:ascii="SimSun" w:hAnsi="SimSun"/>
          <w:color w:val="000000"/>
          <w:szCs w:val="21"/>
        </w:rPr>
        <w:br/>
      </w:r>
      <w:r w:rsidRPr="00AB4FD5">
        <w:rPr>
          <w:rFonts w:ascii="SimSun" w:hAnsi="SimSun"/>
          <w:color w:val="000000"/>
          <w:szCs w:val="21"/>
        </w:rPr>
        <w:lastRenderedPageBreak/>
        <w:t>How are you? (你好吗?)</w:t>
      </w:r>
      <w:r w:rsidRPr="00AB4FD5">
        <w:rPr>
          <w:rFonts w:ascii="SimSun" w:hAnsi="SimSun"/>
          <w:color w:val="000000"/>
          <w:szCs w:val="21"/>
        </w:rPr>
        <w:br/>
        <w:t>Pretty good. (非常好。)</w:t>
      </w:r>
      <w:r w:rsidRPr="00AB4FD5">
        <w:rPr>
          <w:rFonts w:ascii="SimSun" w:hAnsi="SimSun"/>
          <w:color w:val="000000"/>
          <w:szCs w:val="21"/>
        </w:rPr>
        <w:br/>
        <w:t>How's it going?</w:t>
      </w:r>
      <w:r w:rsidRPr="00AB4FD5">
        <w:rPr>
          <w:rFonts w:ascii="SimSun" w:hAnsi="SimSun"/>
          <w:color w:val="000000"/>
          <w:szCs w:val="21"/>
        </w:rPr>
        <w:br/>
        <w:t>How're you doing? *语气较随便。 </w:t>
      </w:r>
      <w:r w:rsidRPr="00AB4FD5">
        <w:rPr>
          <w:rFonts w:ascii="SimSun" w:hAnsi="SimSun"/>
          <w:color w:val="000000"/>
          <w:szCs w:val="21"/>
        </w:rPr>
        <w:br/>
      </w:r>
      <w:r w:rsidRPr="00AB4FD5">
        <w:rPr>
          <w:rFonts w:ascii="SimSun" w:hAnsi="SimSun"/>
          <w:color w:val="000000"/>
          <w:szCs w:val="21"/>
        </w:rPr>
        <w:br/>
        <w:t>我很好，谢谢。 </w:t>
      </w:r>
      <w:r w:rsidRPr="00AB4FD5">
        <w:rPr>
          <w:rFonts w:ascii="SimSun" w:hAnsi="SimSun"/>
          <w:color w:val="000000"/>
          <w:szCs w:val="21"/>
        </w:rPr>
        <w:br/>
        <w:t>Fine, thank you.</w:t>
      </w:r>
      <w:r w:rsidRPr="00AB4FD5">
        <w:rPr>
          <w:rFonts w:ascii="SimSun" w:hAnsi="SimSun"/>
          <w:color w:val="000000"/>
          <w:szCs w:val="21"/>
        </w:rPr>
        <w:br/>
        <w:t>I'm fine, thank you. </w:t>
      </w:r>
      <w:r w:rsidRPr="00AB4FD5">
        <w:rPr>
          <w:rFonts w:ascii="SimSun" w:hAnsi="SimSun"/>
          <w:color w:val="000000"/>
          <w:szCs w:val="21"/>
        </w:rPr>
        <w:br/>
      </w:r>
      <w:r w:rsidRPr="00AB4FD5">
        <w:rPr>
          <w:rFonts w:ascii="SimSun" w:hAnsi="SimSun"/>
          <w:color w:val="000000"/>
          <w:szCs w:val="21"/>
        </w:rPr>
        <w:br/>
        <w:t>不怎么好。</w:t>
      </w:r>
      <w:r w:rsidRPr="00AB4FD5">
        <w:rPr>
          <w:rFonts w:ascii="SimSun" w:hAnsi="SimSun"/>
          <w:color w:val="000000"/>
          <w:szCs w:val="21"/>
        </w:rPr>
        <w:br/>
        <w:t>Not so good. *用于身体状况不好或是有其他什么不好的事时。</w:t>
      </w:r>
      <w:r w:rsidRPr="00AB4FD5">
        <w:rPr>
          <w:rFonts w:ascii="SimSun" w:hAnsi="SimSun"/>
          <w:color w:val="000000"/>
          <w:szCs w:val="21"/>
        </w:rPr>
        <w:br/>
        <w:t>How are you feeling? (你的身体怎么样?)</w:t>
      </w:r>
      <w:r w:rsidRPr="00AB4FD5">
        <w:rPr>
          <w:rFonts w:ascii="SimSun" w:hAnsi="SimSun"/>
          <w:color w:val="000000"/>
          <w:szCs w:val="21"/>
        </w:rPr>
        <w:br/>
        <w:t>Not so good. (不怎么好。)</w:t>
      </w:r>
      <w:r w:rsidRPr="00AB4FD5">
        <w:rPr>
          <w:rFonts w:ascii="SimSun" w:hAnsi="SimSun"/>
          <w:color w:val="000000"/>
          <w:szCs w:val="21"/>
        </w:rPr>
        <w:br/>
        <w:t>Not so great.</w:t>
      </w:r>
      <w:r w:rsidRPr="00AB4FD5">
        <w:rPr>
          <w:rFonts w:ascii="SimSun" w:hAnsi="SimSun"/>
          <w:color w:val="000000"/>
          <w:szCs w:val="21"/>
        </w:rPr>
        <w:br/>
        <w:t>Could be better. *虽然“有向好的方向发展的余地”，但给人一种“不怎么好”的语感。</w:t>
      </w:r>
      <w:r w:rsidRPr="00AB4FD5">
        <w:rPr>
          <w:rFonts w:ascii="SimSun" w:hAnsi="SimSun"/>
          <w:color w:val="000000"/>
          <w:szCs w:val="21"/>
        </w:rPr>
        <w:br/>
      </w:r>
      <w:r w:rsidRPr="00AB4FD5">
        <w:rPr>
          <w:rFonts w:ascii="SimSun" w:hAnsi="SimSun"/>
          <w:color w:val="000000"/>
          <w:szCs w:val="21"/>
        </w:rPr>
        <w:br/>
        <w:t>老样子。 </w:t>
      </w:r>
      <w:r w:rsidRPr="00AB4FD5">
        <w:rPr>
          <w:rFonts w:ascii="SimSun" w:hAnsi="SimSun"/>
          <w:color w:val="000000"/>
          <w:szCs w:val="21"/>
        </w:rPr>
        <w:br/>
        <w:t>Nothing much.</w:t>
      </w:r>
      <w:r w:rsidRPr="00AB4FD5">
        <w:rPr>
          <w:rFonts w:ascii="SimSun" w:hAnsi="SimSun"/>
          <w:color w:val="000000"/>
          <w:szCs w:val="21"/>
        </w:rPr>
        <w:br/>
        <w:t>Nothing special. </w:t>
      </w:r>
      <w:r w:rsidRPr="00AB4FD5">
        <w:rPr>
          <w:rFonts w:ascii="SimSun" w:hAnsi="SimSun"/>
          <w:color w:val="000000"/>
          <w:szCs w:val="21"/>
        </w:rPr>
        <w:br/>
      </w:r>
      <w:r w:rsidRPr="00AB4FD5">
        <w:rPr>
          <w:rFonts w:ascii="SimSun" w:hAnsi="SimSun"/>
          <w:color w:val="000000"/>
          <w:szCs w:val="21"/>
        </w:rPr>
        <w:br/>
        <w:t>认识您我很高兴。</w:t>
      </w:r>
      <w:r w:rsidRPr="00AB4FD5">
        <w:rPr>
          <w:rFonts w:ascii="SimSun" w:hAnsi="SimSun"/>
          <w:color w:val="000000"/>
          <w:szCs w:val="21"/>
        </w:rPr>
        <w:br/>
        <w:t>Glad to meet you. *用于初次见面。</w:t>
      </w:r>
      <w:r w:rsidRPr="00AB4FD5">
        <w:rPr>
          <w:rFonts w:ascii="SimSun" w:hAnsi="SimSun"/>
          <w:color w:val="000000"/>
          <w:szCs w:val="21"/>
        </w:rPr>
        <w:br/>
        <w:t>I'm glad to meet you.</w:t>
      </w:r>
      <w:r w:rsidRPr="00AB4FD5">
        <w:rPr>
          <w:rFonts w:ascii="SimSun" w:hAnsi="SimSun"/>
          <w:color w:val="000000"/>
          <w:szCs w:val="21"/>
        </w:rPr>
        <w:br/>
        <w:t>Nice to meet you.</w:t>
      </w:r>
      <w:r w:rsidRPr="00AB4FD5">
        <w:rPr>
          <w:rFonts w:ascii="SimSun" w:hAnsi="SimSun"/>
          <w:color w:val="000000"/>
          <w:szCs w:val="21"/>
        </w:rPr>
        <w:br/>
        <w:t>It's great meeting you. </w:t>
      </w:r>
      <w:r w:rsidRPr="00AB4FD5">
        <w:rPr>
          <w:rFonts w:ascii="SimSun" w:hAnsi="SimSun"/>
          <w:color w:val="000000"/>
          <w:szCs w:val="21"/>
        </w:rPr>
        <w:br/>
      </w:r>
      <w:r w:rsidRPr="00AB4FD5">
        <w:rPr>
          <w:rFonts w:ascii="SimSun" w:hAnsi="SimSun"/>
          <w:color w:val="000000"/>
          <w:szCs w:val="21"/>
        </w:rPr>
        <w:br/>
        <w:t>出什么事啦? </w:t>
      </w:r>
      <w:r w:rsidRPr="00AB4FD5">
        <w:rPr>
          <w:rFonts w:ascii="SimSun" w:hAnsi="SimSun"/>
          <w:color w:val="000000"/>
          <w:szCs w:val="21"/>
        </w:rPr>
        <w:br/>
        <w:t>What's up?</w:t>
      </w:r>
      <w:r w:rsidRPr="00AB4FD5">
        <w:rPr>
          <w:rFonts w:ascii="SimSun" w:hAnsi="SimSun"/>
          <w:color w:val="000000"/>
          <w:szCs w:val="21"/>
        </w:rPr>
        <w:br/>
        <w:t>What's up? (出什么事啦?)</w:t>
      </w:r>
      <w:r w:rsidRPr="00AB4FD5">
        <w:rPr>
          <w:rFonts w:ascii="SimSun" w:hAnsi="SimSun"/>
          <w:color w:val="000000"/>
          <w:szCs w:val="21"/>
        </w:rPr>
        <w:br/>
        <w:t>Nothing much. (没什么。)</w:t>
      </w:r>
      <w:r w:rsidRPr="00AB4FD5">
        <w:rPr>
          <w:rFonts w:ascii="SimSun" w:hAnsi="SimSun"/>
          <w:color w:val="000000"/>
          <w:szCs w:val="21"/>
        </w:rPr>
        <w:br/>
        <w:t>What's new? *用于强调有无新的变化。</w:t>
      </w:r>
      <w:r w:rsidRPr="00AB4FD5">
        <w:rPr>
          <w:rFonts w:ascii="SimSun" w:hAnsi="SimSun"/>
          <w:color w:val="000000"/>
          <w:szCs w:val="21"/>
        </w:rPr>
        <w:br/>
        <w:t>What's happening? *强调“发生什么事情了?”</w:t>
      </w:r>
      <w:r w:rsidRPr="00AB4FD5">
        <w:rPr>
          <w:rFonts w:ascii="SimSun" w:hAnsi="SimSun"/>
          <w:color w:val="000000"/>
          <w:szCs w:val="21"/>
        </w:rPr>
        <w:br/>
        <w:t>How've you been? *有好长时间没见的语感。 </w:t>
      </w:r>
      <w:r w:rsidRPr="00AB4FD5">
        <w:rPr>
          <w:rFonts w:ascii="SimSun" w:hAnsi="SimSun"/>
          <w:color w:val="000000"/>
          <w:szCs w:val="21"/>
        </w:rPr>
        <w:br/>
      </w:r>
      <w:r w:rsidRPr="00AB4FD5">
        <w:rPr>
          <w:rFonts w:ascii="SimSun" w:hAnsi="SimSun"/>
          <w:color w:val="000000"/>
          <w:szCs w:val="21"/>
        </w:rPr>
        <w:br/>
        <w:t>你的家人怎么样? </w:t>
      </w:r>
      <w:r w:rsidRPr="00AB4FD5">
        <w:rPr>
          <w:rFonts w:ascii="SimSun" w:hAnsi="SimSun"/>
          <w:color w:val="000000"/>
          <w:szCs w:val="21"/>
        </w:rPr>
        <w:br/>
        <w:t>How's your family?</w:t>
      </w:r>
      <w:r w:rsidRPr="00AB4FD5">
        <w:rPr>
          <w:rFonts w:ascii="SimSun" w:hAnsi="SimSun"/>
          <w:color w:val="000000"/>
          <w:szCs w:val="21"/>
        </w:rPr>
        <w:br/>
        <w:t>How's your family? (你的家人怎么样?)</w:t>
      </w:r>
      <w:r w:rsidRPr="00AB4FD5">
        <w:rPr>
          <w:rFonts w:ascii="SimSun" w:hAnsi="SimSun"/>
          <w:color w:val="000000"/>
          <w:szCs w:val="21"/>
        </w:rPr>
        <w:br/>
        <w:t>Everyone's fine. (大家都很好。) </w:t>
      </w:r>
      <w:r w:rsidRPr="00AB4FD5">
        <w:rPr>
          <w:rFonts w:ascii="SimSun" w:hAnsi="SimSun"/>
          <w:color w:val="000000"/>
          <w:szCs w:val="21"/>
        </w:rPr>
        <w:br/>
      </w:r>
      <w:r w:rsidRPr="00AB4FD5">
        <w:rPr>
          <w:rFonts w:ascii="SimSun" w:hAnsi="SimSun"/>
          <w:color w:val="000000"/>
          <w:szCs w:val="21"/>
        </w:rPr>
        <w:br/>
        <w:t>还好吧? </w:t>
      </w:r>
      <w:r w:rsidRPr="00AB4FD5">
        <w:rPr>
          <w:rFonts w:ascii="SimSun" w:hAnsi="SimSun"/>
          <w:color w:val="000000"/>
          <w:szCs w:val="21"/>
        </w:rPr>
        <w:br/>
        <w:t>How's everything? *意为“进行得顺利吗?”。如果在饭馆服务员这样问的话是“饭菜怎么样?”的意思。</w:t>
      </w:r>
      <w:r w:rsidRPr="00AB4FD5">
        <w:rPr>
          <w:rFonts w:ascii="SimSun" w:hAnsi="SimSun"/>
          <w:color w:val="000000"/>
          <w:szCs w:val="21"/>
        </w:rPr>
        <w:br/>
        <w:t>How's everything? (怎么样，还好吧?)</w:t>
      </w:r>
      <w:r w:rsidRPr="00AB4FD5">
        <w:rPr>
          <w:rFonts w:ascii="SimSun" w:hAnsi="SimSun"/>
          <w:color w:val="000000"/>
          <w:szCs w:val="21"/>
        </w:rPr>
        <w:br/>
      </w:r>
      <w:r w:rsidRPr="00AB4FD5">
        <w:rPr>
          <w:rFonts w:ascii="SimSun" w:hAnsi="SimSun"/>
          <w:color w:val="000000"/>
          <w:szCs w:val="21"/>
        </w:rPr>
        <w:t>It's going pretty well. (一切很顺利。)</w:t>
      </w:r>
      <w:r w:rsidRPr="00AB4FD5">
        <w:rPr>
          <w:rFonts w:ascii="SimSun" w:hAnsi="SimSun"/>
          <w:color w:val="000000"/>
          <w:szCs w:val="21"/>
        </w:rPr>
        <w:br/>
        <w:t>How's everything? (还好吧?)</w:t>
      </w:r>
      <w:r w:rsidRPr="00AB4FD5">
        <w:rPr>
          <w:rFonts w:ascii="SimSun" w:hAnsi="SimSun"/>
          <w:color w:val="000000"/>
          <w:szCs w:val="21"/>
        </w:rPr>
        <w:br/>
        <w:t>Same as always. (和平常一样。)</w:t>
      </w:r>
      <w:r w:rsidRPr="00AB4FD5">
        <w:rPr>
          <w:rFonts w:ascii="SimSun" w:hAnsi="SimSun"/>
          <w:color w:val="000000"/>
          <w:szCs w:val="21"/>
        </w:rPr>
        <w:br/>
        <w:t>How's everything going?</w:t>
      </w:r>
      <w:r w:rsidRPr="00AB4FD5">
        <w:rPr>
          <w:rFonts w:ascii="SimSun" w:hAnsi="SimSun"/>
          <w:color w:val="000000"/>
          <w:szCs w:val="21"/>
        </w:rPr>
        <w:br/>
        <w:t>How's it going?</w:t>
      </w:r>
      <w:r w:rsidRPr="00AB4FD5">
        <w:rPr>
          <w:rFonts w:ascii="SimSun" w:hAnsi="SimSun"/>
          <w:color w:val="000000"/>
          <w:szCs w:val="21"/>
        </w:rPr>
        <w:br/>
        <w:t>How are things? </w:t>
      </w:r>
      <w:r w:rsidRPr="00AB4FD5">
        <w:rPr>
          <w:rFonts w:ascii="SimSun" w:hAnsi="SimSun"/>
          <w:color w:val="000000"/>
          <w:szCs w:val="21"/>
        </w:rPr>
        <w:br/>
      </w:r>
      <w:r w:rsidRPr="00AB4FD5">
        <w:rPr>
          <w:rFonts w:ascii="SimSun" w:hAnsi="SimSun"/>
          <w:color w:val="000000"/>
          <w:szCs w:val="21"/>
        </w:rPr>
        <w:br/>
        <w:t>工作怎么样? </w:t>
      </w:r>
      <w:r w:rsidRPr="00AB4FD5">
        <w:rPr>
          <w:rFonts w:ascii="SimSun" w:hAnsi="SimSun"/>
          <w:color w:val="000000"/>
          <w:szCs w:val="21"/>
        </w:rPr>
        <w:br/>
        <w:t>How's business? </w:t>
      </w:r>
      <w:r w:rsidRPr="00AB4FD5">
        <w:rPr>
          <w:rFonts w:ascii="SimSun" w:hAnsi="SimSun"/>
          <w:color w:val="000000"/>
          <w:szCs w:val="21"/>
        </w:rPr>
        <w:br/>
      </w:r>
      <w:r w:rsidRPr="00AB4FD5">
        <w:rPr>
          <w:rFonts w:ascii="SimSun" w:hAnsi="SimSun"/>
          <w:color w:val="000000"/>
          <w:szCs w:val="21"/>
        </w:rPr>
        <w:br/>
        <w:t>还可以。</w:t>
      </w:r>
      <w:r w:rsidRPr="00AB4FD5">
        <w:rPr>
          <w:rFonts w:ascii="SimSun" w:hAnsi="SimSun"/>
          <w:color w:val="000000"/>
          <w:szCs w:val="21"/>
        </w:rPr>
        <w:br/>
        <w:t>Not bad. </w:t>
      </w:r>
      <w:r w:rsidRPr="00AB4FD5">
        <w:rPr>
          <w:rFonts w:ascii="SimSun" w:hAnsi="SimSun"/>
          <w:color w:val="000000"/>
          <w:szCs w:val="21"/>
        </w:rPr>
        <w:br/>
      </w:r>
      <w:r w:rsidRPr="00AB4FD5">
        <w:rPr>
          <w:rFonts w:ascii="SimSun" w:hAnsi="SimSun"/>
          <w:color w:val="000000"/>
          <w:szCs w:val="21"/>
        </w:rPr>
        <w:br/>
        <w:t>今天怎么样? </w:t>
      </w:r>
      <w:r w:rsidRPr="00AB4FD5">
        <w:rPr>
          <w:rFonts w:ascii="SimSun" w:hAnsi="SimSun"/>
          <w:color w:val="000000"/>
          <w:szCs w:val="21"/>
        </w:rPr>
        <w:br/>
        <w:t>How did it go today? *用于会议或聚会等特别场合。</w:t>
      </w:r>
      <w:r w:rsidRPr="00AB4FD5">
        <w:rPr>
          <w:rFonts w:ascii="SimSun" w:hAnsi="SimSun"/>
          <w:color w:val="000000"/>
          <w:szCs w:val="21"/>
        </w:rPr>
        <w:br/>
        <w:t>How did it go today? (今天怎么样?)</w:t>
      </w:r>
      <w:r w:rsidRPr="00AB4FD5">
        <w:rPr>
          <w:rFonts w:ascii="SimSun" w:hAnsi="SimSun"/>
          <w:color w:val="000000"/>
          <w:szCs w:val="21"/>
        </w:rPr>
        <w:br/>
        <w:t>So-so. (还凑合吧。)</w:t>
      </w:r>
      <w:r w:rsidRPr="00AB4FD5">
        <w:rPr>
          <w:rFonts w:ascii="SimSun" w:hAnsi="SimSun"/>
          <w:color w:val="000000"/>
          <w:szCs w:val="21"/>
        </w:rPr>
        <w:br/>
        <w:t>How was your day? </w:t>
      </w:r>
      <w:r w:rsidRPr="00AB4FD5">
        <w:rPr>
          <w:rFonts w:ascii="SimSun" w:hAnsi="SimSun"/>
          <w:color w:val="000000"/>
          <w:szCs w:val="21"/>
        </w:rPr>
        <w:br/>
      </w:r>
      <w:r w:rsidRPr="00AB4FD5">
        <w:rPr>
          <w:rFonts w:ascii="SimSun" w:hAnsi="SimSun"/>
          <w:color w:val="000000"/>
          <w:szCs w:val="21"/>
        </w:rPr>
        <w:br/>
        <w:t>和往常一样。 </w:t>
      </w:r>
      <w:r w:rsidRPr="00AB4FD5">
        <w:rPr>
          <w:rFonts w:ascii="SimSun" w:hAnsi="SimSun"/>
          <w:color w:val="000000"/>
          <w:szCs w:val="21"/>
        </w:rPr>
        <w:br/>
        <w:t>Oh, same as usual.</w:t>
      </w:r>
      <w:r w:rsidRPr="00AB4FD5">
        <w:rPr>
          <w:rFonts w:ascii="SimSun" w:hAnsi="SimSun"/>
          <w:color w:val="000000"/>
          <w:szCs w:val="21"/>
        </w:rPr>
        <w:br/>
        <w:t>How was work today? (今天工作怎么样?)</w:t>
      </w:r>
      <w:r w:rsidRPr="00AB4FD5">
        <w:rPr>
          <w:rFonts w:ascii="SimSun" w:hAnsi="SimSun"/>
          <w:color w:val="000000"/>
          <w:szCs w:val="21"/>
        </w:rPr>
        <w:br/>
        <w:t>Oh, same as usual. (和往常一样。)</w:t>
      </w:r>
      <w:r w:rsidRPr="00AB4FD5">
        <w:rPr>
          <w:rFonts w:ascii="SimSun" w:hAnsi="SimSun"/>
          <w:color w:val="000000"/>
          <w:szCs w:val="21"/>
        </w:rPr>
        <w:br/>
        <w:t>Same old, same old. *俚语。</w:t>
      </w:r>
      <w:r w:rsidRPr="00AB4FD5">
        <w:rPr>
          <w:rFonts w:ascii="SimSun" w:hAnsi="SimSun"/>
          <w:color w:val="000000"/>
          <w:szCs w:val="21"/>
        </w:rPr>
        <w:br/>
        <w:t>Another day, another dollar. </w:t>
      </w:r>
      <w:r w:rsidRPr="00AB4FD5">
        <w:rPr>
          <w:rFonts w:ascii="SimSun" w:hAnsi="SimSun"/>
          <w:color w:val="000000"/>
          <w:szCs w:val="21"/>
        </w:rPr>
        <w:br/>
      </w:r>
      <w:r w:rsidRPr="00AB4FD5">
        <w:rPr>
          <w:rFonts w:ascii="SimSun" w:hAnsi="SimSun"/>
          <w:color w:val="000000"/>
          <w:szCs w:val="21"/>
        </w:rPr>
        <w:br/>
        <w:t>急着干什么去呀? </w:t>
      </w:r>
      <w:r w:rsidRPr="00AB4FD5">
        <w:rPr>
          <w:rFonts w:ascii="SimSun" w:hAnsi="SimSun"/>
          <w:color w:val="000000"/>
          <w:szCs w:val="21"/>
        </w:rPr>
        <w:br/>
        <w:t>What's the hurry?</w:t>
      </w:r>
      <w:r w:rsidRPr="00AB4FD5">
        <w:rPr>
          <w:rFonts w:ascii="SimSun" w:hAnsi="SimSun"/>
          <w:color w:val="000000"/>
          <w:szCs w:val="21"/>
        </w:rPr>
        <w:br/>
        <w:t>What's the hurry? (急着干什么去呀?)</w:t>
      </w:r>
      <w:r w:rsidRPr="00AB4FD5">
        <w:rPr>
          <w:rFonts w:ascii="SimSun" w:hAnsi="SimSun"/>
          <w:color w:val="000000"/>
          <w:szCs w:val="21"/>
        </w:rPr>
        <w:br/>
        <w:t>We're going to be late for the movie. (我们赶着去看电影呢。)</w:t>
      </w:r>
      <w:r w:rsidRPr="00AB4FD5">
        <w:rPr>
          <w:rFonts w:ascii="SimSun" w:hAnsi="SimSun"/>
          <w:color w:val="000000"/>
          <w:szCs w:val="21"/>
        </w:rPr>
        <w:br/>
        <w:t>Why are you in a hurry? (为什么那么着急?)</w:t>
      </w:r>
      <w:r w:rsidRPr="00AB4FD5">
        <w:rPr>
          <w:rFonts w:ascii="SimSun" w:hAnsi="SimSun"/>
          <w:color w:val="000000"/>
          <w:szCs w:val="21"/>
        </w:rPr>
        <w:br/>
        <w:t>Why are you hurrying? (干吗那么着急?) </w:t>
      </w:r>
      <w:r w:rsidRPr="00AB4FD5">
        <w:rPr>
          <w:rFonts w:ascii="SimSun" w:hAnsi="SimSun"/>
          <w:color w:val="000000"/>
          <w:szCs w:val="21"/>
        </w:rPr>
        <w:br/>
      </w:r>
      <w:r w:rsidRPr="00AB4FD5">
        <w:rPr>
          <w:rFonts w:ascii="SimSun" w:hAnsi="SimSun"/>
          <w:color w:val="000000"/>
          <w:szCs w:val="21"/>
        </w:rPr>
        <w:br/>
        <w:t>你去哪儿? </w:t>
      </w:r>
      <w:r w:rsidRPr="00AB4FD5">
        <w:rPr>
          <w:rFonts w:ascii="SimSun" w:hAnsi="SimSun"/>
          <w:color w:val="000000"/>
          <w:szCs w:val="21"/>
        </w:rPr>
        <w:br/>
        <w:t>Where are you headed? *head 是动词，be headed for...表示“向着……前进”。</w:t>
      </w:r>
      <w:r w:rsidRPr="00AB4FD5">
        <w:rPr>
          <w:rFonts w:ascii="SimSun" w:hAnsi="SimSun"/>
          <w:color w:val="000000"/>
          <w:szCs w:val="21"/>
        </w:rPr>
        <w:br/>
        <w:t>Where are you going?</w:t>
      </w:r>
      <w:r w:rsidRPr="00AB4FD5">
        <w:rPr>
          <w:rFonts w:ascii="SimSun" w:hAnsi="SimSun"/>
          <w:color w:val="000000"/>
          <w:szCs w:val="21"/>
        </w:rPr>
        <w:br/>
        <w:t>Where are you off to? </w:t>
      </w:r>
      <w:r w:rsidRPr="00AB4FD5">
        <w:rPr>
          <w:rFonts w:ascii="SimSun" w:hAnsi="SimSun"/>
          <w:color w:val="000000"/>
          <w:szCs w:val="21"/>
        </w:rPr>
        <w:br/>
      </w:r>
      <w:r w:rsidRPr="00AB4FD5">
        <w:rPr>
          <w:rFonts w:ascii="SimSun" w:hAnsi="SimSun"/>
          <w:color w:val="000000"/>
          <w:szCs w:val="21"/>
        </w:rPr>
        <w:br/>
        <w:t>你干吗呢? </w:t>
      </w:r>
      <w:r w:rsidRPr="00AB4FD5">
        <w:rPr>
          <w:rFonts w:ascii="SimSun" w:hAnsi="SimSun"/>
          <w:color w:val="000000"/>
          <w:szCs w:val="21"/>
        </w:rPr>
        <w:br/>
        <w:t>What are you doing?</w:t>
      </w:r>
      <w:r w:rsidRPr="00AB4FD5">
        <w:rPr>
          <w:rFonts w:ascii="SimSun" w:hAnsi="SimSun"/>
          <w:color w:val="000000"/>
          <w:szCs w:val="21"/>
        </w:rPr>
        <w:br/>
        <w:t>What are you doing? (你干吗呢?)</w:t>
      </w:r>
      <w:r w:rsidRPr="00AB4FD5">
        <w:rPr>
          <w:rFonts w:ascii="SimSun" w:hAnsi="SimSun"/>
          <w:color w:val="000000"/>
          <w:szCs w:val="21"/>
        </w:rPr>
        <w:br/>
        <w:t>I'm ironing my shirt. (我在熨衬衫呢。)</w:t>
      </w:r>
      <w:r w:rsidRPr="00AB4FD5">
        <w:rPr>
          <w:rFonts w:ascii="SimSun" w:hAnsi="SimSun"/>
          <w:color w:val="000000"/>
          <w:szCs w:val="21"/>
        </w:rPr>
        <w:br/>
      </w:r>
      <w:r w:rsidRPr="00AB4FD5">
        <w:rPr>
          <w:rFonts w:ascii="SimSun" w:hAnsi="SimSun"/>
          <w:color w:val="000000"/>
          <w:szCs w:val="21"/>
        </w:rPr>
        <w:br/>
      </w:r>
      <w:r w:rsidRPr="00AB4FD5">
        <w:rPr>
          <w:rFonts w:ascii="SimSun" w:hAnsi="SimSun"/>
          <w:color w:val="000000"/>
          <w:szCs w:val="21"/>
        </w:rPr>
        <w:lastRenderedPageBreak/>
        <w:t>我在想点事儿。</w:t>
      </w:r>
      <w:r w:rsidRPr="00AB4FD5">
        <w:rPr>
          <w:rFonts w:ascii="SimSun" w:hAnsi="SimSun"/>
          <w:color w:val="000000"/>
          <w:szCs w:val="21"/>
        </w:rPr>
        <w:br/>
        <w:t>I was just thinking. *just 表示一种“有点”，“不过……”的语感。</w:t>
      </w:r>
      <w:r w:rsidRPr="00AB4FD5">
        <w:rPr>
          <w:rFonts w:ascii="SimSun" w:hAnsi="SimSun"/>
          <w:color w:val="000000"/>
          <w:szCs w:val="21"/>
        </w:rPr>
        <w:br/>
      </w:r>
      <w:r w:rsidRPr="00AB4FD5">
        <w:rPr>
          <w:rFonts w:ascii="SimSun" w:hAnsi="SimSun"/>
          <w:color w:val="000000"/>
          <w:szCs w:val="21"/>
        </w:rPr>
        <w:br/>
        <w:t>我只是发了会儿呆。 </w:t>
      </w:r>
      <w:r w:rsidRPr="00AB4FD5">
        <w:rPr>
          <w:rFonts w:ascii="SimSun" w:hAnsi="SimSun"/>
          <w:color w:val="000000"/>
          <w:szCs w:val="21"/>
        </w:rPr>
        <w:br/>
        <w:t>I was just daydreaming. *daydream “沉湎于幻想”。 </w:t>
      </w:r>
      <w:r w:rsidRPr="00AB4FD5">
        <w:rPr>
          <w:rFonts w:ascii="SimSun" w:hAnsi="SimSun"/>
          <w:color w:val="000000"/>
          <w:szCs w:val="21"/>
        </w:rPr>
        <w:br/>
      </w:r>
      <w:r w:rsidRPr="00AB4FD5">
        <w:rPr>
          <w:rFonts w:ascii="SimSun" w:hAnsi="SimSun"/>
          <w:color w:val="000000"/>
          <w:szCs w:val="21"/>
        </w:rPr>
        <w:br/>
        <w:t>我只是在消磨时间。</w:t>
      </w:r>
      <w:r w:rsidRPr="00AB4FD5">
        <w:rPr>
          <w:rFonts w:ascii="SimSun" w:hAnsi="SimSun"/>
          <w:color w:val="000000"/>
          <w:szCs w:val="21"/>
        </w:rPr>
        <w:br/>
        <w:t>I'm just killing time. *kill time “消磨时间”、“打发时间”。</w:t>
      </w:r>
      <w:r w:rsidRPr="00AB4FD5">
        <w:rPr>
          <w:rFonts w:ascii="SimSun" w:hAnsi="SimSun"/>
          <w:color w:val="000000"/>
          <w:szCs w:val="21"/>
        </w:rPr>
        <w:br/>
        <w:t>I'm just hanging out. *hang out “什么都不做，无端地耗费时间”。 </w:t>
      </w:r>
      <w:r w:rsidRPr="00AB4FD5">
        <w:rPr>
          <w:rFonts w:ascii="SimSun" w:hAnsi="SimSun"/>
          <w:color w:val="000000"/>
          <w:szCs w:val="21"/>
        </w:rPr>
        <w:br/>
      </w:r>
      <w:r w:rsidRPr="00AB4FD5">
        <w:rPr>
          <w:rFonts w:ascii="SimSun" w:hAnsi="SimSun"/>
          <w:color w:val="000000"/>
          <w:szCs w:val="21"/>
        </w:rPr>
        <w:br/>
        <w:t>你想什么呢? </w:t>
      </w:r>
      <w:r w:rsidRPr="00AB4FD5">
        <w:rPr>
          <w:rFonts w:ascii="SimSun" w:hAnsi="SimSun"/>
          <w:color w:val="000000"/>
          <w:szCs w:val="21"/>
        </w:rPr>
        <w:br/>
        <w:t>What's on your mind?</w:t>
      </w:r>
      <w:r w:rsidRPr="00AB4FD5">
        <w:rPr>
          <w:rFonts w:ascii="SimSun" w:hAnsi="SimSun"/>
          <w:color w:val="000000"/>
          <w:szCs w:val="21"/>
        </w:rPr>
        <w:br/>
        <w:t>What's on your mind? (你想什么呢?)</w:t>
      </w:r>
      <w:r w:rsidRPr="00AB4FD5">
        <w:rPr>
          <w:rFonts w:ascii="SimSun" w:hAnsi="SimSun"/>
          <w:color w:val="000000"/>
          <w:szCs w:val="21"/>
        </w:rPr>
        <w:br/>
        <w:t>I'm worried about my wife. (我有点担心我的妻子。)</w:t>
      </w:r>
      <w:r w:rsidRPr="00AB4FD5">
        <w:rPr>
          <w:rFonts w:ascii="SimSun" w:hAnsi="SimSun"/>
          <w:color w:val="000000"/>
          <w:szCs w:val="21"/>
        </w:rPr>
        <w:br/>
        <w:t>What are you thinking of? </w:t>
      </w:r>
      <w:r w:rsidRPr="00AB4FD5">
        <w:rPr>
          <w:rFonts w:ascii="SimSun" w:hAnsi="SimSun"/>
          <w:color w:val="000000"/>
          <w:szCs w:val="21"/>
        </w:rPr>
        <w:br/>
      </w:r>
      <w:r w:rsidRPr="00AB4FD5">
        <w:rPr>
          <w:rFonts w:ascii="SimSun" w:hAnsi="SimSun"/>
          <w:color w:val="000000"/>
          <w:szCs w:val="21"/>
        </w:rPr>
        <w:br/>
        <w:t>没想什么。/没什么。 </w:t>
      </w:r>
      <w:r w:rsidRPr="00AB4FD5">
        <w:rPr>
          <w:rFonts w:ascii="SimSun" w:hAnsi="SimSun"/>
          <w:color w:val="000000"/>
          <w:szCs w:val="21"/>
        </w:rPr>
        <w:br/>
        <w:t>Nothing. </w:t>
      </w:r>
      <w:r w:rsidRPr="00AB4FD5">
        <w:rPr>
          <w:rFonts w:ascii="SimSun" w:hAnsi="SimSun"/>
          <w:color w:val="000000"/>
          <w:szCs w:val="21"/>
        </w:rPr>
        <w:br/>
      </w:r>
      <w:r w:rsidRPr="00AB4FD5">
        <w:rPr>
          <w:rFonts w:ascii="SimSun" w:hAnsi="SimSun"/>
          <w:color w:val="000000"/>
          <w:szCs w:val="21"/>
        </w:rPr>
        <w:br/>
        <w:t>和往常一样。 </w:t>
      </w:r>
      <w:r w:rsidRPr="00AB4FD5">
        <w:rPr>
          <w:rFonts w:ascii="SimSun" w:hAnsi="SimSun"/>
          <w:color w:val="000000"/>
          <w:szCs w:val="21"/>
        </w:rPr>
        <w:br/>
        <w:t>Another day, another dollar.</w:t>
      </w:r>
      <w:r w:rsidRPr="00AB4FD5">
        <w:rPr>
          <w:rFonts w:ascii="SimSun" w:hAnsi="SimSun"/>
          <w:color w:val="000000"/>
          <w:szCs w:val="21"/>
        </w:rPr>
        <w:br/>
        <w:t>How was work today? (今天工作怎么样?)</w:t>
      </w:r>
      <w:r w:rsidRPr="00AB4FD5">
        <w:rPr>
          <w:rFonts w:ascii="SimSun" w:hAnsi="SimSun"/>
          <w:color w:val="000000"/>
          <w:szCs w:val="21"/>
        </w:rPr>
        <w:br/>
        <w:t>Another day, another dollar. (和往常一样。) </w:t>
      </w:r>
      <w:r w:rsidRPr="00AB4FD5">
        <w:rPr>
          <w:rFonts w:ascii="SimSun" w:hAnsi="SimSun"/>
          <w:color w:val="000000"/>
          <w:szCs w:val="21"/>
        </w:rPr>
        <w:br/>
      </w:r>
      <w:r w:rsidRPr="00AB4FD5">
        <w:rPr>
          <w:rFonts w:ascii="SimSun" w:hAnsi="SimSun"/>
          <w:color w:val="000000"/>
          <w:szCs w:val="21"/>
        </w:rPr>
        <w:br/>
        <w:t>你来的正是时候。</w:t>
      </w:r>
      <w:r w:rsidRPr="00AB4FD5">
        <w:rPr>
          <w:rFonts w:ascii="SimSun" w:hAnsi="SimSun"/>
          <w:color w:val="000000"/>
          <w:szCs w:val="21"/>
        </w:rPr>
        <w:br/>
        <w:t>You've come just in time.</w:t>
      </w:r>
      <w:r w:rsidRPr="00AB4FD5">
        <w:rPr>
          <w:rFonts w:ascii="SimSun" w:hAnsi="SimSun"/>
          <w:color w:val="000000"/>
          <w:szCs w:val="21"/>
        </w:rPr>
        <w:br/>
        <w:t>You've come at the right moment.</w:t>
      </w:r>
      <w:r w:rsidRPr="00AB4FD5">
        <w:rPr>
          <w:rFonts w:ascii="SimSun" w:hAnsi="SimSun"/>
          <w:color w:val="000000"/>
          <w:szCs w:val="21"/>
        </w:rPr>
        <w:br/>
        <w:t>You've come at the right time. </w:t>
      </w:r>
      <w:r w:rsidRPr="00AB4FD5">
        <w:rPr>
          <w:rFonts w:ascii="SimSun" w:hAnsi="SimSun"/>
          <w:color w:val="000000"/>
          <w:szCs w:val="21"/>
        </w:rPr>
        <w:br/>
      </w:r>
      <w:r w:rsidRPr="00AB4FD5">
        <w:rPr>
          <w:rFonts w:ascii="SimSun" w:hAnsi="SimSun"/>
          <w:color w:val="000000"/>
          <w:szCs w:val="21"/>
        </w:rPr>
        <w:br/>
        <w:t>原来你在这儿啊! </w:t>
      </w:r>
      <w:r w:rsidRPr="00AB4FD5">
        <w:rPr>
          <w:rFonts w:ascii="SimSun" w:hAnsi="SimSun"/>
          <w:color w:val="000000"/>
          <w:szCs w:val="21"/>
        </w:rPr>
        <w:br/>
        <w:t>There you are! *用于终于找到了要找的人时。</w:t>
      </w:r>
      <w:r w:rsidRPr="00AB4FD5">
        <w:rPr>
          <w:rFonts w:ascii="SimSun" w:hAnsi="SimSun"/>
          <w:color w:val="000000"/>
          <w:szCs w:val="21"/>
        </w:rPr>
        <w:br/>
        <w:t>There you are! (原来你在这儿啊!)</w:t>
      </w:r>
      <w:r w:rsidRPr="00AB4FD5">
        <w:rPr>
          <w:rFonts w:ascii="SimSun" w:hAnsi="SimSun"/>
          <w:color w:val="000000"/>
          <w:szCs w:val="21"/>
        </w:rPr>
        <w:br/>
        <w:t>Were you looking for me? (你找我?)</w:t>
      </w:r>
      <w:r w:rsidRPr="00AB4FD5">
        <w:rPr>
          <w:rFonts w:ascii="SimSun" w:hAnsi="SimSun"/>
          <w:color w:val="000000"/>
          <w:szCs w:val="21"/>
        </w:rPr>
        <w:br/>
        <w:t>Gotcha! *俚语。</w:t>
      </w:r>
      <w:r w:rsidRPr="00AB4FD5">
        <w:rPr>
          <w:rFonts w:ascii="SimSun" w:hAnsi="SimSun"/>
          <w:color w:val="000000"/>
          <w:szCs w:val="21"/>
        </w:rPr>
        <w:br/>
        <w:t>Here you are.</w:t>
      </w:r>
      <w:r w:rsidRPr="00AB4FD5">
        <w:rPr>
          <w:rFonts w:ascii="SimSun" w:hAnsi="SimSun"/>
          <w:color w:val="000000"/>
          <w:szCs w:val="21"/>
        </w:rPr>
        <w:br/>
        <w:t>Found you! </w:t>
      </w:r>
      <w:r w:rsidRPr="00AB4FD5">
        <w:rPr>
          <w:rFonts w:ascii="SimSun" w:hAnsi="SimSun"/>
          <w:color w:val="000000"/>
          <w:szCs w:val="21"/>
        </w:rPr>
        <w:br/>
      </w:r>
      <w:r w:rsidRPr="00AB4FD5">
        <w:rPr>
          <w:rFonts w:ascii="SimSun" w:hAnsi="SimSun"/>
          <w:color w:val="000000"/>
          <w:szCs w:val="21"/>
        </w:rPr>
        <w:br/>
        <w:t>杰夫在吗? </w:t>
      </w:r>
      <w:r w:rsidRPr="00AB4FD5">
        <w:rPr>
          <w:rFonts w:ascii="SimSun" w:hAnsi="SimSun"/>
          <w:color w:val="000000"/>
          <w:szCs w:val="21"/>
        </w:rPr>
        <w:br/>
        <w:t>Is Jeff around?</w:t>
      </w:r>
      <w:r w:rsidRPr="00AB4FD5">
        <w:rPr>
          <w:rFonts w:ascii="SimSun" w:hAnsi="SimSun"/>
          <w:color w:val="000000"/>
          <w:szCs w:val="21"/>
        </w:rPr>
        <w:br/>
        <w:t>Is Jeff around? (杰夫在吗?)</w:t>
      </w:r>
      <w:r w:rsidRPr="00AB4FD5">
        <w:rPr>
          <w:rFonts w:ascii="SimSun" w:hAnsi="SimSun"/>
          <w:color w:val="000000"/>
          <w:szCs w:val="21"/>
        </w:rPr>
        <w:br/>
        <w:t>He was here a few minutes ago. (几分钟前他还在这儿来着。) </w:t>
      </w:r>
      <w:r w:rsidRPr="00AB4FD5">
        <w:rPr>
          <w:rFonts w:ascii="SimSun" w:hAnsi="SimSun"/>
          <w:color w:val="000000"/>
          <w:szCs w:val="21"/>
        </w:rPr>
        <w:br/>
      </w:r>
      <w:r w:rsidRPr="00AB4FD5">
        <w:rPr>
          <w:rFonts w:ascii="SimSun" w:hAnsi="SimSun"/>
          <w:color w:val="000000"/>
          <w:szCs w:val="21"/>
        </w:rPr>
        <w:br/>
        <w:t>你见到斯科特了吗? </w:t>
      </w:r>
      <w:r w:rsidRPr="00AB4FD5">
        <w:rPr>
          <w:rFonts w:ascii="SimSun" w:hAnsi="SimSun"/>
          <w:color w:val="000000"/>
          <w:szCs w:val="21"/>
        </w:rPr>
        <w:br/>
        <w:t>Have you seen Scott? 多用于公司和学校。</w:t>
      </w:r>
      <w:r w:rsidRPr="00AB4FD5">
        <w:rPr>
          <w:rFonts w:ascii="SimSun" w:hAnsi="SimSun"/>
          <w:color w:val="000000"/>
          <w:szCs w:val="21"/>
        </w:rPr>
        <w:br/>
        <w:t>Have you seen Scott? (你见到斯科特吗?)</w:t>
      </w:r>
      <w:r w:rsidRPr="00AB4FD5">
        <w:rPr>
          <w:rFonts w:ascii="SimSun" w:hAnsi="SimSun"/>
          <w:color w:val="000000"/>
          <w:szCs w:val="21"/>
        </w:rPr>
        <w:br/>
        <w:t>No, not today. (没有，今天没看见他。) </w:t>
      </w:r>
      <w:r w:rsidRPr="00AB4FD5">
        <w:rPr>
          <w:rFonts w:ascii="SimSun" w:hAnsi="SimSun"/>
          <w:color w:val="000000"/>
          <w:szCs w:val="21"/>
        </w:rPr>
        <w:br/>
      </w:r>
      <w:r w:rsidRPr="00AB4FD5">
        <w:rPr>
          <w:rFonts w:ascii="SimSun" w:hAnsi="SimSun"/>
          <w:color w:val="000000"/>
          <w:szCs w:val="21"/>
        </w:rPr>
        <w:br/>
        <w:t>我偶然碰到了他。 </w:t>
      </w:r>
      <w:r w:rsidRPr="00AB4FD5">
        <w:rPr>
          <w:rFonts w:ascii="SimSun" w:hAnsi="SimSun"/>
          <w:color w:val="000000"/>
          <w:szCs w:val="21"/>
        </w:rPr>
        <w:br/>
        <w:t>I ran into him. *run into “没想到的，偶然的相遇”。</w:t>
      </w:r>
      <w:r w:rsidRPr="00AB4FD5">
        <w:rPr>
          <w:rFonts w:ascii="SimSun" w:hAnsi="SimSun"/>
          <w:color w:val="000000"/>
          <w:szCs w:val="21"/>
        </w:rPr>
        <w:br/>
        <w:t>I bumped into him. </w:t>
      </w:r>
      <w:r w:rsidRPr="00AB4FD5">
        <w:rPr>
          <w:rFonts w:ascii="SimSun" w:hAnsi="SimSun"/>
          <w:color w:val="000000"/>
          <w:szCs w:val="21"/>
        </w:rPr>
        <w:br/>
      </w:r>
      <w:r w:rsidRPr="00AB4FD5">
        <w:rPr>
          <w:rFonts w:ascii="SimSun" w:hAnsi="SimSun"/>
          <w:color w:val="000000"/>
          <w:szCs w:val="21"/>
        </w:rPr>
        <w:br/>
        <w:t>哎，你猜我昨天遇见谁了? </w:t>
      </w:r>
      <w:r w:rsidRPr="00AB4FD5">
        <w:rPr>
          <w:rFonts w:ascii="SimSun" w:hAnsi="SimSun"/>
          <w:color w:val="000000"/>
          <w:szCs w:val="21"/>
        </w:rPr>
        <w:br/>
        <w:t>Guess who I bumped into yesterday?</w:t>
      </w:r>
      <w:r w:rsidRPr="00AB4FD5">
        <w:rPr>
          <w:rFonts w:ascii="SimSun" w:hAnsi="SimSun"/>
          <w:color w:val="000000"/>
          <w:szCs w:val="21"/>
        </w:rPr>
        <w:br/>
        <w:t>Guess who I bumped into yesterday? (哎，你猜我昨天遇见谁了?)</w:t>
      </w:r>
      <w:r w:rsidRPr="00AB4FD5">
        <w:rPr>
          <w:rFonts w:ascii="SimSun" w:hAnsi="SimSun"/>
          <w:color w:val="000000"/>
          <w:szCs w:val="21"/>
        </w:rPr>
        <w:br/>
        <w:t>Who? (谁呀?) </w:t>
      </w:r>
      <w:r w:rsidRPr="00AB4FD5">
        <w:rPr>
          <w:rFonts w:ascii="SimSun" w:hAnsi="SimSun"/>
          <w:color w:val="000000"/>
          <w:szCs w:val="21"/>
        </w:rPr>
        <w:br/>
      </w:r>
      <w:r w:rsidRPr="00AB4FD5">
        <w:rPr>
          <w:rFonts w:ascii="SimSun" w:hAnsi="SimSun"/>
          <w:color w:val="000000"/>
          <w:szCs w:val="21"/>
        </w:rPr>
        <w:br/>
        <w:t>我跟他素不相识。 </w:t>
      </w:r>
      <w:r w:rsidRPr="00AB4FD5">
        <w:rPr>
          <w:rFonts w:ascii="SimSun" w:hAnsi="SimSun"/>
          <w:color w:val="000000"/>
          <w:szCs w:val="21"/>
        </w:rPr>
        <w:br/>
        <w:t>He's a stranger to me. *表示“以前从没见过面”。</w:t>
      </w:r>
      <w:r w:rsidRPr="00AB4FD5">
        <w:rPr>
          <w:rFonts w:ascii="SimSun" w:hAnsi="SimSun"/>
          <w:color w:val="000000"/>
          <w:szCs w:val="21"/>
        </w:rPr>
        <w:br/>
      </w:r>
      <w:r w:rsidRPr="00AB4FD5">
        <w:rPr>
          <w:rFonts w:ascii="SimSun" w:hAnsi="SimSun"/>
          <w:color w:val="000000"/>
          <w:szCs w:val="21"/>
        </w:rPr>
        <w:br/>
        <w:t>●好久不见</w:t>
      </w:r>
      <w:r w:rsidRPr="00AB4FD5">
        <w:rPr>
          <w:rFonts w:ascii="SimSun" w:hAnsi="SimSun"/>
          <w:color w:val="000000"/>
          <w:szCs w:val="21"/>
        </w:rPr>
        <w:br/>
      </w:r>
      <w:r w:rsidRPr="00AB4FD5">
        <w:rPr>
          <w:rFonts w:ascii="SimSun" w:hAnsi="SimSun"/>
          <w:color w:val="000000"/>
          <w:szCs w:val="21"/>
        </w:rPr>
        <w:br/>
        <w:t>好久不见。 </w:t>
      </w:r>
      <w:r w:rsidRPr="00AB4FD5">
        <w:rPr>
          <w:rFonts w:ascii="SimSun" w:hAnsi="SimSun"/>
          <w:color w:val="000000"/>
          <w:szCs w:val="21"/>
        </w:rPr>
        <w:br/>
        <w:t>It's been a long time. *当别人这么对自己说时，通常用It sure has.来回答。 </w:t>
      </w:r>
      <w:r w:rsidRPr="00AB4FD5">
        <w:rPr>
          <w:rFonts w:ascii="SimSun" w:hAnsi="SimSun"/>
          <w:color w:val="000000"/>
          <w:szCs w:val="21"/>
        </w:rPr>
        <w:br/>
      </w:r>
      <w:r w:rsidRPr="00AB4FD5">
        <w:rPr>
          <w:rFonts w:ascii="SimSun" w:hAnsi="SimSun"/>
          <w:color w:val="000000"/>
          <w:szCs w:val="21"/>
        </w:rPr>
        <w:br/>
        <w:t>好久不见。 </w:t>
      </w:r>
      <w:r w:rsidRPr="00AB4FD5">
        <w:rPr>
          <w:rFonts w:ascii="SimSun" w:hAnsi="SimSun"/>
          <w:color w:val="000000"/>
          <w:szCs w:val="21"/>
        </w:rPr>
        <w:br/>
        <w:t>It's been so long.</w:t>
      </w:r>
      <w:r w:rsidRPr="00AB4FD5">
        <w:rPr>
          <w:rFonts w:ascii="SimSun" w:hAnsi="SimSun"/>
          <w:color w:val="000000"/>
          <w:szCs w:val="21"/>
        </w:rPr>
        <w:br/>
        <w:t>John, is that you? (你是约翰吧?)</w:t>
      </w:r>
      <w:r w:rsidRPr="00AB4FD5">
        <w:rPr>
          <w:rFonts w:ascii="SimSun" w:hAnsi="SimSun"/>
          <w:color w:val="000000"/>
          <w:szCs w:val="21"/>
        </w:rPr>
        <w:br/>
        <w:t>Yeah, it's been so long. (是我，好久没见。) </w:t>
      </w:r>
      <w:r w:rsidRPr="00AB4FD5">
        <w:rPr>
          <w:rFonts w:ascii="SimSun" w:hAnsi="SimSun"/>
          <w:color w:val="000000"/>
          <w:szCs w:val="21"/>
        </w:rPr>
        <w:br/>
      </w:r>
      <w:r w:rsidRPr="00AB4FD5">
        <w:rPr>
          <w:rFonts w:ascii="SimSun" w:hAnsi="SimSun"/>
          <w:color w:val="000000"/>
          <w:szCs w:val="21"/>
        </w:rPr>
        <w:br/>
        <w:t>好久没见了。 </w:t>
      </w:r>
      <w:r w:rsidRPr="00AB4FD5">
        <w:rPr>
          <w:rFonts w:ascii="SimSun" w:hAnsi="SimSun"/>
          <w:color w:val="000000"/>
          <w:szCs w:val="21"/>
        </w:rPr>
        <w:br/>
        <w:t>Long time no see. *比较随便的说法。对方一般回答Yeah, how have you been?/Yeah, too long.</w:t>
      </w:r>
      <w:r w:rsidRPr="00AB4FD5">
        <w:rPr>
          <w:rFonts w:ascii="SimSun" w:hAnsi="SimSun"/>
          <w:color w:val="000000"/>
          <w:szCs w:val="21"/>
        </w:rPr>
        <w:br/>
        <w:t>Long time no see. (好久没见了。)</w:t>
      </w:r>
      <w:r w:rsidRPr="00AB4FD5">
        <w:rPr>
          <w:rFonts w:ascii="SimSun" w:hAnsi="SimSun"/>
          <w:color w:val="000000"/>
          <w:szCs w:val="21"/>
        </w:rPr>
        <w:br/>
        <w:t>Yeah, how have you been? (是呀，你还好吗?)</w:t>
      </w:r>
      <w:r w:rsidRPr="00AB4FD5">
        <w:rPr>
          <w:rFonts w:ascii="SimSun" w:hAnsi="SimSun"/>
          <w:color w:val="000000"/>
          <w:szCs w:val="21"/>
        </w:rPr>
        <w:br/>
        <w:t>I haven't seen you for a long time.</w:t>
      </w:r>
      <w:r w:rsidRPr="00AB4FD5">
        <w:rPr>
          <w:rFonts w:ascii="SimSun" w:hAnsi="SimSun"/>
          <w:color w:val="000000"/>
          <w:szCs w:val="21"/>
        </w:rPr>
        <w:br/>
        <w:t>I haven't seen you for ages. </w:t>
      </w:r>
      <w:r w:rsidRPr="00AB4FD5">
        <w:rPr>
          <w:rFonts w:ascii="SimSun" w:hAnsi="SimSun"/>
          <w:color w:val="000000"/>
          <w:szCs w:val="21"/>
        </w:rPr>
        <w:br/>
      </w:r>
      <w:r w:rsidRPr="00AB4FD5">
        <w:rPr>
          <w:rFonts w:ascii="SimSun" w:hAnsi="SimSun"/>
          <w:color w:val="000000"/>
          <w:szCs w:val="21"/>
        </w:rPr>
        <w:br/>
        <w:t>还好吧? </w:t>
      </w:r>
      <w:r w:rsidRPr="00AB4FD5">
        <w:rPr>
          <w:rFonts w:ascii="SimSun" w:hAnsi="SimSun"/>
          <w:color w:val="000000"/>
          <w:szCs w:val="21"/>
        </w:rPr>
        <w:br/>
        <w:t>How have you been?</w:t>
      </w:r>
      <w:r w:rsidRPr="00AB4FD5">
        <w:rPr>
          <w:rFonts w:ascii="SimSun" w:hAnsi="SimSun"/>
          <w:color w:val="000000"/>
          <w:szCs w:val="21"/>
        </w:rPr>
        <w:br/>
        <w:t>How have you been? (还好吧?)</w:t>
      </w:r>
      <w:r w:rsidRPr="00AB4FD5">
        <w:rPr>
          <w:rFonts w:ascii="SimSun" w:hAnsi="SimSun"/>
          <w:color w:val="000000"/>
          <w:szCs w:val="21"/>
        </w:rPr>
        <w:br/>
        <w:t>I've been all right. (嗯，挺好的。)</w:t>
      </w:r>
      <w:r w:rsidRPr="00AB4FD5">
        <w:rPr>
          <w:rFonts w:ascii="SimSun" w:hAnsi="SimSun"/>
          <w:color w:val="000000"/>
          <w:szCs w:val="21"/>
        </w:rPr>
        <w:br/>
      </w:r>
      <w:r w:rsidRPr="00AB4FD5">
        <w:rPr>
          <w:rFonts w:ascii="SimSun" w:hAnsi="SimSun"/>
          <w:color w:val="000000"/>
          <w:szCs w:val="21"/>
        </w:rPr>
        <w:br/>
        <w:t>最近怎么样? </w:t>
      </w:r>
      <w:r w:rsidRPr="00AB4FD5">
        <w:rPr>
          <w:rFonts w:ascii="SimSun" w:hAnsi="SimSun"/>
          <w:color w:val="000000"/>
          <w:szCs w:val="21"/>
        </w:rPr>
        <w:br/>
        <w:t>How have you been doing? *询问对方的身体和近况。</w:t>
      </w:r>
      <w:r w:rsidRPr="00AB4FD5">
        <w:rPr>
          <w:rFonts w:ascii="SimSun" w:hAnsi="SimSun"/>
          <w:color w:val="000000"/>
          <w:szCs w:val="21"/>
        </w:rPr>
        <w:br/>
      </w:r>
      <w:r w:rsidRPr="00AB4FD5">
        <w:rPr>
          <w:rFonts w:ascii="SimSun" w:hAnsi="SimSun"/>
          <w:color w:val="000000"/>
          <w:szCs w:val="21"/>
        </w:rPr>
        <w:lastRenderedPageBreak/>
        <w:t>How have you been doing? (最近怎么样?)</w:t>
      </w:r>
      <w:r w:rsidRPr="00AB4FD5">
        <w:rPr>
          <w:rFonts w:ascii="SimSun" w:hAnsi="SimSun"/>
          <w:color w:val="000000"/>
          <w:szCs w:val="21"/>
        </w:rPr>
        <w:br/>
        <w:t>I've been alright. (干得还不错。) </w:t>
      </w:r>
      <w:r w:rsidRPr="00AB4FD5">
        <w:rPr>
          <w:rFonts w:ascii="SimSun" w:hAnsi="SimSun"/>
          <w:color w:val="000000"/>
          <w:szCs w:val="21"/>
        </w:rPr>
        <w:br/>
      </w:r>
      <w:r w:rsidRPr="00AB4FD5">
        <w:rPr>
          <w:rFonts w:ascii="SimSun" w:hAnsi="SimSun"/>
          <w:color w:val="000000"/>
          <w:szCs w:val="21"/>
        </w:rPr>
        <w:br/>
        <w:t>忙什么呢? </w:t>
      </w:r>
      <w:r w:rsidRPr="00AB4FD5">
        <w:rPr>
          <w:rFonts w:ascii="SimSun" w:hAnsi="SimSun"/>
          <w:color w:val="000000"/>
          <w:szCs w:val="21"/>
        </w:rPr>
        <w:br/>
        <w:t>What have you been doing? *用来询问没见面的这段时间里的情况。</w:t>
      </w:r>
      <w:r w:rsidRPr="00AB4FD5">
        <w:rPr>
          <w:rFonts w:ascii="SimSun" w:hAnsi="SimSun"/>
          <w:color w:val="000000"/>
          <w:szCs w:val="21"/>
        </w:rPr>
        <w:br/>
        <w:t>What have you been doing? (忙什么呢?)</w:t>
      </w:r>
      <w:r w:rsidRPr="00AB4FD5">
        <w:rPr>
          <w:rFonts w:ascii="SimSun" w:hAnsi="SimSun"/>
          <w:color w:val="000000"/>
          <w:szCs w:val="21"/>
        </w:rPr>
        <w:br/>
        <w:t>Just working. (上班呗。)</w:t>
      </w:r>
      <w:r w:rsidRPr="00AB4FD5">
        <w:rPr>
          <w:rFonts w:ascii="SimSun" w:hAnsi="SimSun"/>
          <w:color w:val="000000"/>
          <w:szCs w:val="21"/>
        </w:rPr>
        <w:br/>
        <w:t>What have you been doing? (忙什么呢?)</w:t>
      </w:r>
      <w:r w:rsidRPr="00AB4FD5">
        <w:rPr>
          <w:rFonts w:ascii="SimSun" w:hAnsi="SimSun"/>
          <w:color w:val="000000"/>
          <w:szCs w:val="21"/>
        </w:rPr>
        <w:br/>
        <w:t>Nothing much. (没忙什么。)</w:t>
      </w:r>
      <w:r w:rsidRPr="00AB4FD5">
        <w:rPr>
          <w:rFonts w:ascii="SimSun" w:hAnsi="SimSun"/>
          <w:color w:val="000000"/>
          <w:szCs w:val="21"/>
        </w:rPr>
        <w:br/>
        <w:t>What have you been up to? </w:t>
      </w:r>
      <w:r w:rsidRPr="00AB4FD5">
        <w:rPr>
          <w:rFonts w:ascii="SimSun" w:hAnsi="SimSun"/>
          <w:color w:val="000000"/>
          <w:szCs w:val="21"/>
        </w:rPr>
        <w:br/>
      </w:r>
      <w:r w:rsidRPr="00AB4FD5">
        <w:rPr>
          <w:rFonts w:ascii="SimSun" w:hAnsi="SimSun"/>
          <w:color w:val="000000"/>
          <w:szCs w:val="21"/>
        </w:rPr>
        <w:br/>
        <w:t>你去哪儿了? </w:t>
      </w:r>
      <w:r w:rsidRPr="00AB4FD5">
        <w:rPr>
          <w:rFonts w:ascii="SimSun" w:hAnsi="SimSun"/>
          <w:color w:val="000000"/>
          <w:szCs w:val="21"/>
        </w:rPr>
        <w:br/>
        <w:t>Where have you been? </w:t>
      </w:r>
      <w:r w:rsidRPr="00AB4FD5">
        <w:rPr>
          <w:rFonts w:ascii="SimSun" w:hAnsi="SimSun"/>
          <w:color w:val="000000"/>
          <w:szCs w:val="21"/>
        </w:rPr>
        <w:br/>
      </w:r>
      <w:r w:rsidRPr="00AB4FD5">
        <w:rPr>
          <w:rFonts w:ascii="SimSun" w:hAnsi="SimSun"/>
          <w:color w:val="000000"/>
          <w:szCs w:val="21"/>
        </w:rPr>
        <w:br/>
        <w:t>很高兴又见到你。 </w:t>
      </w:r>
      <w:r w:rsidRPr="00AB4FD5">
        <w:rPr>
          <w:rFonts w:ascii="SimSun" w:hAnsi="SimSun"/>
          <w:color w:val="000000"/>
          <w:szCs w:val="21"/>
        </w:rPr>
        <w:br/>
        <w:t>I'm glad to see you again. *回答这句时说So am I. (我也是)。see可以用meet代替。去掉again则带有初次见面的语感。</w:t>
      </w:r>
      <w:r w:rsidRPr="00AB4FD5">
        <w:rPr>
          <w:rFonts w:ascii="SimSun" w:hAnsi="SimSun"/>
          <w:color w:val="000000"/>
          <w:szCs w:val="21"/>
        </w:rPr>
        <w:br/>
        <w:t>I'm happy to see you.</w:t>
      </w:r>
      <w:r w:rsidRPr="00AB4FD5">
        <w:rPr>
          <w:rFonts w:ascii="SimSun" w:hAnsi="SimSun"/>
          <w:color w:val="000000"/>
          <w:szCs w:val="21"/>
        </w:rPr>
        <w:br/>
        <w:t>Nice to see you.</w:t>
      </w:r>
      <w:r w:rsidRPr="00AB4FD5">
        <w:rPr>
          <w:rFonts w:ascii="SimSun" w:hAnsi="SimSun"/>
          <w:color w:val="000000"/>
          <w:szCs w:val="21"/>
        </w:rPr>
        <w:br/>
        <w:t>It's great seeing you again. </w:t>
      </w:r>
      <w:r w:rsidRPr="00AB4FD5">
        <w:rPr>
          <w:rFonts w:ascii="SimSun" w:hAnsi="SimSun"/>
          <w:color w:val="000000"/>
          <w:szCs w:val="21"/>
        </w:rPr>
        <w:br/>
      </w:r>
      <w:r w:rsidRPr="00AB4FD5">
        <w:rPr>
          <w:rFonts w:ascii="SimSun" w:hAnsi="SimSun"/>
          <w:color w:val="000000"/>
          <w:szCs w:val="21"/>
        </w:rPr>
        <w:br/>
        <w:t>你一点儿都没变。 </w:t>
      </w:r>
      <w:r w:rsidRPr="00AB4FD5">
        <w:rPr>
          <w:rFonts w:ascii="SimSun" w:hAnsi="SimSun"/>
          <w:color w:val="000000"/>
          <w:szCs w:val="21"/>
        </w:rPr>
        <w:br/>
        <w:t>You haven't changed at all.</w:t>
      </w:r>
      <w:r w:rsidRPr="00AB4FD5">
        <w:rPr>
          <w:rFonts w:ascii="SimSun" w:hAnsi="SimSun"/>
          <w:color w:val="000000"/>
          <w:szCs w:val="21"/>
        </w:rPr>
        <w:br/>
        <w:t>You're the same old Bob, aren't you? (鲍勃，你还是老样子。) </w:t>
      </w:r>
      <w:r w:rsidRPr="00AB4FD5">
        <w:rPr>
          <w:rFonts w:ascii="SimSun" w:hAnsi="SimSun"/>
          <w:color w:val="000000"/>
          <w:szCs w:val="21"/>
        </w:rPr>
        <w:br/>
      </w:r>
      <w:r w:rsidRPr="00AB4FD5">
        <w:rPr>
          <w:rFonts w:ascii="SimSun" w:hAnsi="SimSun"/>
          <w:color w:val="000000"/>
          <w:szCs w:val="21"/>
        </w:rPr>
        <w:br/>
        <w:t>你没怎么变。 </w:t>
      </w:r>
      <w:r w:rsidRPr="00AB4FD5">
        <w:rPr>
          <w:rFonts w:ascii="SimSun" w:hAnsi="SimSun"/>
          <w:color w:val="000000"/>
          <w:szCs w:val="21"/>
        </w:rPr>
        <w:br/>
        <w:t>You haven't changed much.</w:t>
      </w:r>
      <w:r w:rsidRPr="00AB4FD5">
        <w:rPr>
          <w:rFonts w:ascii="SimSun" w:hAnsi="SimSun"/>
          <w:color w:val="000000"/>
          <w:szCs w:val="21"/>
        </w:rPr>
        <w:br/>
        <w:t>You haven't changed much. (你没怎么变。)</w:t>
      </w:r>
      <w:r w:rsidRPr="00AB4FD5">
        <w:rPr>
          <w:rFonts w:ascii="SimSun" w:hAnsi="SimSun"/>
          <w:color w:val="000000"/>
          <w:szCs w:val="21"/>
        </w:rPr>
        <w:br/>
        <w:t>Neither have you. (你也没变。) </w:t>
      </w:r>
      <w:r w:rsidRPr="00AB4FD5">
        <w:rPr>
          <w:rFonts w:ascii="SimSun" w:hAnsi="SimSun"/>
          <w:color w:val="000000"/>
          <w:szCs w:val="21"/>
        </w:rPr>
        <w:br/>
      </w:r>
      <w:r w:rsidRPr="00AB4FD5">
        <w:rPr>
          <w:rFonts w:ascii="SimSun" w:hAnsi="SimSun"/>
          <w:color w:val="000000"/>
          <w:szCs w:val="21"/>
        </w:rPr>
        <w:br/>
        <w:t>你变样了。 </w:t>
      </w:r>
      <w:r w:rsidRPr="00AB4FD5">
        <w:rPr>
          <w:rFonts w:ascii="SimSun" w:hAnsi="SimSun"/>
          <w:color w:val="000000"/>
          <w:szCs w:val="21"/>
        </w:rPr>
        <w:br/>
        <w:t>You've really changed. </w:t>
      </w:r>
      <w:r w:rsidRPr="00AB4FD5">
        <w:rPr>
          <w:rFonts w:ascii="SimSun" w:hAnsi="SimSun"/>
          <w:color w:val="000000"/>
          <w:szCs w:val="21"/>
        </w:rPr>
        <w:br/>
      </w:r>
      <w:r w:rsidRPr="00AB4FD5">
        <w:rPr>
          <w:rFonts w:ascii="SimSun" w:hAnsi="SimSun"/>
          <w:color w:val="000000"/>
          <w:szCs w:val="21"/>
        </w:rPr>
        <w:br/>
        <w:t>你长大了。 </w:t>
      </w:r>
      <w:r w:rsidRPr="00AB4FD5">
        <w:rPr>
          <w:rFonts w:ascii="SimSun" w:hAnsi="SimSun"/>
          <w:color w:val="000000"/>
          <w:szCs w:val="21"/>
        </w:rPr>
        <w:br/>
        <w:t>You've grown up.</w:t>
      </w:r>
      <w:r w:rsidRPr="00AB4FD5">
        <w:rPr>
          <w:rFonts w:ascii="SimSun" w:hAnsi="SimSun"/>
          <w:color w:val="000000"/>
          <w:szCs w:val="21"/>
        </w:rPr>
        <w:br/>
        <w:t>You're all grown up now.</w:t>
      </w:r>
      <w:r w:rsidRPr="00AB4FD5">
        <w:rPr>
          <w:rFonts w:ascii="SimSun" w:hAnsi="SimSun"/>
          <w:color w:val="000000"/>
          <w:szCs w:val="21"/>
        </w:rPr>
        <w:br/>
        <w:t>Look how you've grown up. (看你都长这么大了!) *多用于爷爷、奶奶见到孙辈时。 </w:t>
      </w:r>
      <w:r w:rsidRPr="00AB4FD5">
        <w:rPr>
          <w:rFonts w:ascii="SimSun" w:hAnsi="SimSun"/>
          <w:color w:val="000000"/>
          <w:szCs w:val="21"/>
        </w:rPr>
        <w:br/>
      </w:r>
      <w:r w:rsidRPr="00AB4FD5">
        <w:rPr>
          <w:rFonts w:ascii="SimSun" w:hAnsi="SimSun"/>
          <w:color w:val="000000"/>
          <w:szCs w:val="21"/>
        </w:rPr>
        <w:br/>
        <w:t>你越来越漂亮了。</w:t>
      </w:r>
      <w:r w:rsidRPr="00AB4FD5">
        <w:rPr>
          <w:rFonts w:ascii="SimSun" w:hAnsi="SimSun"/>
          <w:color w:val="000000"/>
          <w:szCs w:val="21"/>
        </w:rPr>
        <w:br/>
        <w:t>You've become so beautiful.</w:t>
      </w:r>
      <w:r w:rsidRPr="00AB4FD5">
        <w:rPr>
          <w:rFonts w:ascii="SimSun" w:hAnsi="SimSun"/>
          <w:color w:val="000000"/>
          <w:szCs w:val="21"/>
        </w:rPr>
        <w:br/>
        <w:t>You've gotten so pretty. </w:t>
      </w:r>
      <w:r w:rsidRPr="00AB4FD5">
        <w:rPr>
          <w:rFonts w:ascii="SimSun" w:hAnsi="SimSun"/>
          <w:color w:val="000000"/>
          <w:szCs w:val="21"/>
        </w:rPr>
        <w:br/>
      </w:r>
      <w:r w:rsidRPr="00AB4FD5">
        <w:rPr>
          <w:rFonts w:ascii="SimSun" w:hAnsi="SimSun"/>
          <w:color w:val="000000"/>
          <w:szCs w:val="21"/>
        </w:rPr>
        <w:br/>
        <w:t>约翰他好吗? </w:t>
      </w:r>
      <w:r w:rsidRPr="00AB4FD5">
        <w:rPr>
          <w:rFonts w:ascii="SimSun" w:hAnsi="SimSun"/>
          <w:color w:val="000000"/>
          <w:szCs w:val="21"/>
        </w:rPr>
        <w:br/>
        <w:t>Is John okay? *这种说法带有约翰有病或受伤的语感。</w:t>
      </w:r>
      <w:r w:rsidRPr="00AB4FD5">
        <w:rPr>
          <w:rFonts w:ascii="SimSun" w:hAnsi="SimSun"/>
          <w:color w:val="000000"/>
          <w:szCs w:val="21"/>
        </w:rPr>
        <w:br/>
        <w:t>Is John okay? (约翰他好吗?)</w:t>
      </w:r>
      <w:r w:rsidRPr="00AB4FD5">
        <w:rPr>
          <w:rFonts w:ascii="SimSun" w:hAnsi="SimSun"/>
          <w:color w:val="000000"/>
          <w:szCs w:val="21"/>
        </w:rPr>
        <w:br/>
        <w:t>He's getting better. (好多了。) </w:t>
      </w:r>
      <w:r w:rsidRPr="00AB4FD5">
        <w:rPr>
          <w:rFonts w:ascii="SimSun" w:hAnsi="SimSun"/>
          <w:color w:val="000000"/>
          <w:szCs w:val="21"/>
        </w:rPr>
        <w:br/>
      </w:r>
      <w:r w:rsidRPr="00AB4FD5">
        <w:rPr>
          <w:rFonts w:ascii="SimSun" w:hAnsi="SimSun"/>
          <w:color w:val="000000"/>
          <w:szCs w:val="21"/>
        </w:rPr>
        <w:br/>
        <w:t>你看上去不错。 </w:t>
      </w:r>
      <w:r w:rsidRPr="00AB4FD5">
        <w:rPr>
          <w:rFonts w:ascii="SimSun" w:hAnsi="SimSun"/>
          <w:color w:val="000000"/>
          <w:szCs w:val="21"/>
        </w:rPr>
        <w:br/>
        <w:t>You look great.</w:t>
      </w:r>
      <w:r w:rsidRPr="00AB4FD5">
        <w:rPr>
          <w:rFonts w:ascii="SimSun" w:hAnsi="SimSun"/>
          <w:color w:val="000000"/>
          <w:szCs w:val="21"/>
        </w:rPr>
        <w:br/>
        <w:t>You look great. (你看上去不错。)</w:t>
      </w:r>
      <w:r w:rsidRPr="00AB4FD5">
        <w:rPr>
          <w:rFonts w:ascii="SimSun" w:hAnsi="SimSun"/>
          <w:color w:val="000000"/>
          <w:szCs w:val="21"/>
        </w:rPr>
        <w:br/>
        <w:t>You look good, too. (你也一样。) </w:t>
      </w:r>
      <w:r w:rsidRPr="00AB4FD5">
        <w:rPr>
          <w:rFonts w:ascii="SimSun" w:hAnsi="SimSun"/>
          <w:color w:val="000000"/>
          <w:szCs w:val="21"/>
        </w:rPr>
        <w:br/>
      </w:r>
      <w:r w:rsidRPr="00AB4FD5">
        <w:rPr>
          <w:rFonts w:ascii="SimSun" w:hAnsi="SimSun"/>
          <w:color w:val="000000"/>
          <w:szCs w:val="21"/>
        </w:rPr>
        <w:br/>
        <w:t>你感觉怎么样? </w:t>
      </w:r>
      <w:r w:rsidRPr="00AB4FD5">
        <w:rPr>
          <w:rFonts w:ascii="SimSun" w:hAnsi="SimSun"/>
          <w:color w:val="000000"/>
          <w:szCs w:val="21"/>
        </w:rPr>
        <w:br/>
        <w:t>How are you feeling?</w:t>
      </w:r>
      <w:r w:rsidRPr="00AB4FD5">
        <w:rPr>
          <w:rFonts w:ascii="SimSun" w:hAnsi="SimSun"/>
          <w:color w:val="000000"/>
          <w:szCs w:val="21"/>
        </w:rPr>
        <w:br/>
        <w:t>How are you feeling? (你感觉怎么样?)</w:t>
      </w:r>
      <w:r w:rsidRPr="00AB4FD5">
        <w:rPr>
          <w:rFonts w:ascii="SimSun" w:hAnsi="SimSun"/>
          <w:color w:val="000000"/>
          <w:szCs w:val="21"/>
        </w:rPr>
        <w:br/>
        <w:t>I'm feeling great. (我感觉很好。)</w:t>
      </w:r>
      <w:r w:rsidRPr="00AB4FD5">
        <w:rPr>
          <w:rFonts w:ascii="SimSun" w:hAnsi="SimSun"/>
          <w:color w:val="000000"/>
          <w:szCs w:val="21"/>
        </w:rPr>
        <w:br/>
      </w:r>
      <w:r w:rsidRPr="00AB4FD5">
        <w:rPr>
          <w:rFonts w:ascii="SimSun" w:hAnsi="SimSun"/>
          <w:color w:val="000000"/>
          <w:szCs w:val="21"/>
        </w:rPr>
        <w:br/>
        <w:t>他这些日子过得怎么样? </w:t>
      </w:r>
      <w:r w:rsidRPr="00AB4FD5">
        <w:rPr>
          <w:rFonts w:ascii="SimSun" w:hAnsi="SimSun"/>
          <w:color w:val="000000"/>
          <w:szCs w:val="21"/>
        </w:rPr>
        <w:br/>
        <w:t>How's he getting along these days?</w:t>
      </w:r>
      <w:r w:rsidRPr="00AB4FD5">
        <w:rPr>
          <w:rFonts w:ascii="SimSun" w:hAnsi="SimSun"/>
          <w:color w:val="000000"/>
          <w:szCs w:val="21"/>
        </w:rPr>
        <w:br/>
        <w:t>How's he getting along these days? (他这些日子过得怎么样?)</w:t>
      </w:r>
      <w:r w:rsidRPr="00AB4FD5">
        <w:rPr>
          <w:rFonts w:ascii="SimSun" w:hAnsi="SimSun"/>
          <w:color w:val="000000"/>
          <w:szCs w:val="21"/>
        </w:rPr>
        <w:br/>
        <w:t>Good. (挺好的。)</w:t>
      </w:r>
      <w:r w:rsidRPr="00AB4FD5">
        <w:rPr>
          <w:rFonts w:ascii="SimSun" w:hAnsi="SimSun"/>
          <w:color w:val="000000"/>
          <w:szCs w:val="21"/>
        </w:rPr>
        <w:br/>
        <w:t>How's he doing? (他干得怎么样?) </w:t>
      </w:r>
      <w:r w:rsidRPr="00AB4FD5">
        <w:rPr>
          <w:rFonts w:ascii="SimSun" w:hAnsi="SimSun"/>
          <w:color w:val="000000"/>
          <w:szCs w:val="21"/>
        </w:rPr>
        <w:br/>
      </w:r>
      <w:r w:rsidRPr="00AB4FD5">
        <w:rPr>
          <w:rFonts w:ascii="SimSun" w:hAnsi="SimSun"/>
          <w:color w:val="000000"/>
          <w:szCs w:val="21"/>
        </w:rPr>
        <w:br/>
        <w:t>最近你是不是胖了? </w:t>
      </w:r>
      <w:r w:rsidRPr="00AB4FD5">
        <w:rPr>
          <w:rFonts w:ascii="SimSun" w:hAnsi="SimSun"/>
          <w:color w:val="000000"/>
          <w:szCs w:val="21"/>
        </w:rPr>
        <w:br/>
        <w:t>Are you gaining weight?</w:t>
      </w:r>
      <w:r w:rsidRPr="00AB4FD5">
        <w:rPr>
          <w:rFonts w:ascii="SimSun" w:hAnsi="SimSun"/>
          <w:color w:val="000000"/>
          <w:szCs w:val="21"/>
        </w:rPr>
        <w:br/>
        <w:t>Are you gaining weight? (最近你是不是胖了?)</w:t>
      </w:r>
      <w:r w:rsidRPr="00AB4FD5">
        <w:rPr>
          <w:rFonts w:ascii="SimSun" w:hAnsi="SimSun"/>
          <w:color w:val="000000"/>
          <w:szCs w:val="21"/>
        </w:rPr>
        <w:br/>
        <w:t>I'm afraid so. (好像是吧。)</w:t>
      </w:r>
      <w:r w:rsidRPr="00AB4FD5">
        <w:rPr>
          <w:rFonts w:ascii="SimSun" w:hAnsi="SimSun"/>
          <w:color w:val="000000"/>
          <w:szCs w:val="21"/>
        </w:rPr>
        <w:br/>
        <w:t>Have you gained weight?</w:t>
      </w:r>
      <w:r w:rsidRPr="00AB4FD5">
        <w:rPr>
          <w:rFonts w:ascii="SimSun" w:hAnsi="SimSun"/>
          <w:color w:val="000000"/>
          <w:szCs w:val="21"/>
        </w:rPr>
        <w:br/>
        <w:t>Are you getting fatter? *不礼貌的说法。</w:t>
      </w:r>
      <w:r w:rsidRPr="00AB4FD5">
        <w:rPr>
          <w:rFonts w:ascii="SimSun" w:hAnsi="SimSun"/>
          <w:color w:val="000000"/>
          <w:szCs w:val="21"/>
        </w:rPr>
        <w:br/>
        <w:t>Are you losing weight? (最近你是不是瘦了?)</w:t>
      </w:r>
      <w:r w:rsidRPr="00AB4FD5">
        <w:rPr>
          <w:rFonts w:ascii="SimSun" w:hAnsi="SimSun"/>
          <w:color w:val="000000"/>
          <w:szCs w:val="21"/>
        </w:rPr>
        <w:br/>
      </w:r>
      <w:r w:rsidRPr="00AB4FD5">
        <w:rPr>
          <w:rFonts w:ascii="SimSun" w:hAnsi="SimSun"/>
          <w:color w:val="000000"/>
          <w:szCs w:val="21"/>
        </w:rPr>
        <w:br/>
        <w:t>●分手时</w:t>
      </w:r>
      <w:r w:rsidRPr="00AB4FD5">
        <w:rPr>
          <w:rFonts w:ascii="SimSun" w:hAnsi="SimSun"/>
          <w:color w:val="000000"/>
          <w:szCs w:val="21"/>
        </w:rPr>
        <w:br/>
      </w:r>
      <w:r w:rsidRPr="00AB4FD5">
        <w:rPr>
          <w:rFonts w:ascii="SimSun" w:hAnsi="SimSun"/>
          <w:color w:val="000000"/>
          <w:szCs w:val="21"/>
        </w:rPr>
        <w:br/>
        <w:t>再见! </w:t>
      </w:r>
      <w:r w:rsidRPr="00AB4FD5">
        <w:rPr>
          <w:rFonts w:ascii="SimSun" w:hAnsi="SimSun"/>
          <w:color w:val="000000"/>
          <w:szCs w:val="21"/>
        </w:rPr>
        <w:br/>
        <w:t>Goodbye. *分手时最常用的寒暄用语。</w:t>
      </w:r>
      <w:r w:rsidRPr="00AB4FD5">
        <w:rPr>
          <w:rFonts w:ascii="SimSun" w:hAnsi="SimSun"/>
          <w:color w:val="000000"/>
          <w:szCs w:val="21"/>
        </w:rPr>
        <w:br/>
        <w:t>Goodbye. (再见!)</w:t>
      </w:r>
      <w:r w:rsidRPr="00AB4FD5">
        <w:rPr>
          <w:rFonts w:ascii="SimSun" w:hAnsi="SimSun"/>
          <w:color w:val="000000"/>
          <w:szCs w:val="21"/>
        </w:rPr>
        <w:br/>
        <w:t>Goodbye. Take care! (再见，保重啊!) </w:t>
      </w:r>
      <w:r w:rsidRPr="00AB4FD5">
        <w:rPr>
          <w:rFonts w:ascii="SimSun" w:hAnsi="SimSun"/>
          <w:color w:val="000000"/>
          <w:szCs w:val="21"/>
        </w:rPr>
        <w:br/>
      </w:r>
      <w:r w:rsidRPr="00AB4FD5">
        <w:rPr>
          <w:rFonts w:ascii="SimSun" w:hAnsi="SimSun"/>
          <w:color w:val="000000"/>
          <w:szCs w:val="21"/>
        </w:rPr>
        <w:br/>
        <w:t>再见!</w:t>
      </w:r>
      <w:r w:rsidRPr="00AB4FD5">
        <w:rPr>
          <w:rFonts w:ascii="SimSun" w:hAnsi="SimSun"/>
          <w:color w:val="000000"/>
          <w:szCs w:val="21"/>
        </w:rPr>
        <w:br/>
        <w:t>Bye. *比Goodbye的说法随便。</w:t>
      </w:r>
      <w:r w:rsidRPr="00AB4FD5">
        <w:rPr>
          <w:rFonts w:ascii="SimSun" w:hAnsi="SimSun"/>
          <w:color w:val="000000"/>
          <w:szCs w:val="21"/>
        </w:rPr>
        <w:br/>
        <w:t>Bye for now.</w:t>
      </w:r>
      <w:r w:rsidRPr="00AB4FD5">
        <w:rPr>
          <w:rFonts w:ascii="SimSun" w:hAnsi="SimSun"/>
          <w:color w:val="000000"/>
          <w:szCs w:val="21"/>
        </w:rPr>
        <w:br/>
        <w:t>Have a nice day. (祝你今天愉快!)</w:t>
      </w:r>
      <w:r w:rsidRPr="00AB4FD5">
        <w:rPr>
          <w:rFonts w:ascii="SimSun" w:hAnsi="SimSun"/>
          <w:color w:val="000000"/>
          <w:szCs w:val="21"/>
        </w:rPr>
        <w:br/>
        <w:t>See you later. (以后见!) </w:t>
      </w:r>
      <w:r w:rsidRPr="00AB4FD5">
        <w:rPr>
          <w:rFonts w:ascii="SimSun" w:hAnsi="SimSun"/>
          <w:color w:val="000000"/>
          <w:szCs w:val="21"/>
        </w:rPr>
        <w:br/>
      </w:r>
      <w:r w:rsidRPr="00AB4FD5">
        <w:rPr>
          <w:rFonts w:ascii="SimSun" w:hAnsi="SimSun"/>
          <w:color w:val="000000"/>
          <w:szCs w:val="21"/>
        </w:rPr>
        <w:br/>
        <w:t>回头见! </w:t>
      </w:r>
      <w:r w:rsidRPr="00AB4FD5">
        <w:rPr>
          <w:rFonts w:ascii="SimSun" w:hAnsi="SimSun"/>
          <w:color w:val="000000"/>
          <w:szCs w:val="21"/>
        </w:rPr>
        <w:br/>
      </w:r>
      <w:r w:rsidRPr="00AB4FD5">
        <w:rPr>
          <w:rFonts w:ascii="SimSun" w:hAnsi="SimSun"/>
          <w:color w:val="000000"/>
          <w:szCs w:val="21"/>
        </w:rPr>
        <w:lastRenderedPageBreak/>
        <w:t>See you.</w:t>
      </w:r>
      <w:r w:rsidRPr="00AB4FD5">
        <w:rPr>
          <w:rFonts w:ascii="SimSun" w:hAnsi="SimSun"/>
          <w:color w:val="000000"/>
          <w:szCs w:val="21"/>
        </w:rPr>
        <w:br/>
        <w:t>See you later.</w:t>
      </w:r>
      <w:r w:rsidRPr="00AB4FD5">
        <w:rPr>
          <w:rFonts w:ascii="SimSun" w:hAnsi="SimSun"/>
          <w:color w:val="000000"/>
          <w:szCs w:val="21"/>
        </w:rPr>
        <w:br/>
        <w:t>See you soon.</w:t>
      </w:r>
      <w:r w:rsidRPr="00AB4FD5">
        <w:rPr>
          <w:rFonts w:ascii="SimSun" w:hAnsi="SimSun"/>
          <w:color w:val="000000"/>
          <w:szCs w:val="21"/>
        </w:rPr>
        <w:br/>
        <w:t>See you again.</w:t>
      </w:r>
      <w:r w:rsidRPr="00AB4FD5">
        <w:rPr>
          <w:rFonts w:ascii="SimSun" w:hAnsi="SimSun"/>
          <w:color w:val="000000"/>
          <w:szCs w:val="21"/>
        </w:rPr>
        <w:br/>
        <w:t>Catch you later.</w:t>
      </w:r>
      <w:r w:rsidRPr="00AB4FD5">
        <w:rPr>
          <w:rFonts w:ascii="SimSun" w:hAnsi="SimSun"/>
          <w:color w:val="000000"/>
          <w:szCs w:val="21"/>
        </w:rPr>
        <w:br/>
        <w:t>See you around. *用于在同一座楼里，过会儿还有可能再见面时。 </w:t>
      </w:r>
      <w:r w:rsidRPr="00AB4FD5">
        <w:rPr>
          <w:rFonts w:ascii="SimSun" w:hAnsi="SimSun"/>
          <w:color w:val="000000"/>
          <w:szCs w:val="21"/>
        </w:rPr>
        <w:br/>
      </w:r>
      <w:r w:rsidRPr="00AB4FD5">
        <w:rPr>
          <w:rFonts w:ascii="SimSun" w:hAnsi="SimSun"/>
          <w:color w:val="000000"/>
          <w:szCs w:val="21"/>
        </w:rPr>
        <w:br/>
        <w:t>我去了啊。 </w:t>
      </w:r>
      <w:r w:rsidRPr="00AB4FD5">
        <w:rPr>
          <w:rFonts w:ascii="SimSun" w:hAnsi="SimSun"/>
          <w:color w:val="000000"/>
          <w:szCs w:val="21"/>
        </w:rPr>
        <w:br/>
        <w:t>I'm off now. *off “去，走开”。</w:t>
      </w:r>
      <w:r w:rsidRPr="00AB4FD5">
        <w:rPr>
          <w:rFonts w:ascii="SimSun" w:hAnsi="SimSun"/>
          <w:color w:val="000000"/>
          <w:szCs w:val="21"/>
        </w:rPr>
        <w:br/>
        <w:t>I'm leaving.</w:t>
      </w:r>
      <w:r w:rsidRPr="00AB4FD5">
        <w:rPr>
          <w:rFonts w:ascii="SimSun" w:hAnsi="SimSun"/>
          <w:color w:val="000000"/>
          <w:szCs w:val="21"/>
        </w:rPr>
        <w:br/>
        <w:t>See you. </w:t>
      </w:r>
      <w:r w:rsidRPr="00AB4FD5">
        <w:rPr>
          <w:rFonts w:ascii="SimSun" w:hAnsi="SimSun"/>
          <w:color w:val="000000"/>
          <w:szCs w:val="21"/>
        </w:rPr>
        <w:br/>
      </w:r>
      <w:r w:rsidRPr="00AB4FD5">
        <w:rPr>
          <w:rFonts w:ascii="SimSun" w:hAnsi="SimSun"/>
          <w:color w:val="000000"/>
          <w:szCs w:val="21"/>
        </w:rPr>
        <w:br/>
        <w:t>我得告辞了。</w:t>
      </w:r>
      <w:r w:rsidRPr="00AB4FD5">
        <w:rPr>
          <w:rFonts w:ascii="SimSun" w:hAnsi="SimSun"/>
          <w:color w:val="000000"/>
          <w:szCs w:val="21"/>
        </w:rPr>
        <w:br/>
        <w:t>I have to go.</w:t>
      </w:r>
      <w:r w:rsidRPr="00AB4FD5">
        <w:rPr>
          <w:rFonts w:ascii="SimSun" w:hAnsi="SimSun"/>
          <w:color w:val="000000"/>
          <w:szCs w:val="21"/>
        </w:rPr>
        <w:br/>
        <w:t>I have to go. (我得告辞了。)</w:t>
      </w:r>
      <w:r w:rsidRPr="00AB4FD5">
        <w:rPr>
          <w:rFonts w:ascii="SimSun" w:hAnsi="SimSun"/>
          <w:color w:val="000000"/>
          <w:szCs w:val="21"/>
        </w:rPr>
        <w:br/>
        <w:t>Can't you stay a little longer? (再呆会儿吧!) </w:t>
      </w:r>
      <w:r w:rsidRPr="00AB4FD5">
        <w:rPr>
          <w:rFonts w:ascii="SimSun" w:hAnsi="SimSun"/>
          <w:color w:val="000000"/>
          <w:szCs w:val="21"/>
        </w:rPr>
        <w:br/>
      </w:r>
      <w:r w:rsidRPr="00AB4FD5">
        <w:rPr>
          <w:rFonts w:ascii="SimSun" w:hAnsi="SimSun"/>
          <w:color w:val="000000"/>
          <w:szCs w:val="21"/>
        </w:rPr>
        <w:br/>
        <w:t>祝你好运! </w:t>
      </w:r>
      <w:r w:rsidRPr="00AB4FD5">
        <w:rPr>
          <w:rFonts w:ascii="SimSun" w:hAnsi="SimSun"/>
          <w:color w:val="000000"/>
          <w:szCs w:val="21"/>
        </w:rPr>
        <w:br/>
        <w:t>Good luck! *在对某人去旅行或去做一件比较难的事情时使用。</w:t>
      </w:r>
      <w:r w:rsidRPr="00AB4FD5">
        <w:rPr>
          <w:rFonts w:ascii="SimSun" w:hAnsi="SimSun"/>
          <w:color w:val="000000"/>
          <w:szCs w:val="21"/>
        </w:rPr>
        <w:br/>
        <w:t>Good luck! (祝你好运!)</w:t>
      </w:r>
      <w:r w:rsidRPr="00AB4FD5">
        <w:rPr>
          <w:rFonts w:ascii="SimSun" w:hAnsi="SimSun"/>
          <w:color w:val="000000"/>
          <w:szCs w:val="21"/>
        </w:rPr>
        <w:br/>
        <w:t>Thanks. I need it. (谢谢，借你吉言。)</w:t>
      </w:r>
      <w:r w:rsidRPr="00AB4FD5">
        <w:rPr>
          <w:rFonts w:ascii="SimSun" w:hAnsi="SimSun"/>
          <w:color w:val="000000"/>
          <w:szCs w:val="21"/>
        </w:rPr>
        <w:br/>
        <w:t>I wish you good luck. </w:t>
      </w:r>
      <w:r w:rsidRPr="00AB4FD5">
        <w:rPr>
          <w:rFonts w:ascii="SimSun" w:hAnsi="SimSun"/>
          <w:color w:val="000000"/>
          <w:szCs w:val="21"/>
        </w:rPr>
        <w:br/>
      </w:r>
      <w:r w:rsidRPr="00AB4FD5">
        <w:rPr>
          <w:rFonts w:ascii="SimSun" w:hAnsi="SimSun"/>
          <w:color w:val="000000"/>
          <w:szCs w:val="21"/>
        </w:rPr>
        <w:br/>
        <w:t>祝你愉快! </w:t>
      </w:r>
      <w:r w:rsidRPr="00AB4FD5">
        <w:rPr>
          <w:rFonts w:ascii="SimSun" w:hAnsi="SimSun"/>
          <w:color w:val="000000"/>
          <w:szCs w:val="21"/>
        </w:rPr>
        <w:br/>
        <w:t>Have a nice day. *与Goodbye的用法一样。</w:t>
      </w:r>
      <w:r w:rsidRPr="00AB4FD5">
        <w:rPr>
          <w:rFonts w:ascii="SimSun" w:hAnsi="SimSun"/>
          <w:color w:val="000000"/>
          <w:szCs w:val="21"/>
        </w:rPr>
        <w:br/>
        <w:t>Have a nice day! (祝你愉快!)</w:t>
      </w:r>
      <w:r w:rsidRPr="00AB4FD5">
        <w:rPr>
          <w:rFonts w:ascii="SimSun" w:hAnsi="SimSun"/>
          <w:color w:val="000000"/>
          <w:szCs w:val="21"/>
        </w:rPr>
        <w:br/>
        <w:t>Same to you. (也祝你愉快!) </w:t>
      </w:r>
      <w:r w:rsidRPr="00AB4FD5">
        <w:rPr>
          <w:rFonts w:ascii="SimSun" w:hAnsi="SimSun"/>
          <w:color w:val="000000"/>
          <w:szCs w:val="21"/>
        </w:rPr>
        <w:br/>
      </w:r>
      <w:r w:rsidRPr="00AB4FD5">
        <w:rPr>
          <w:rFonts w:ascii="SimSun" w:hAnsi="SimSun"/>
          <w:color w:val="000000"/>
          <w:szCs w:val="21"/>
        </w:rPr>
        <w:br/>
        <w:t>祝你周末愉快! </w:t>
      </w:r>
      <w:r w:rsidRPr="00AB4FD5">
        <w:rPr>
          <w:rFonts w:ascii="SimSun" w:hAnsi="SimSun"/>
          <w:color w:val="000000"/>
          <w:szCs w:val="21"/>
        </w:rPr>
        <w:br/>
        <w:t>Have a nice weekend.</w:t>
      </w:r>
      <w:r w:rsidRPr="00AB4FD5">
        <w:rPr>
          <w:rFonts w:ascii="SimSun" w:hAnsi="SimSun"/>
          <w:color w:val="000000"/>
          <w:szCs w:val="21"/>
        </w:rPr>
        <w:br/>
      </w:r>
      <w:r w:rsidRPr="00AB4FD5">
        <w:rPr>
          <w:rFonts w:ascii="SimSun" w:hAnsi="SimSun"/>
          <w:color w:val="000000"/>
          <w:szCs w:val="21"/>
        </w:rPr>
        <w:br/>
        <w:t>加油啊!祝你好运! </w:t>
      </w:r>
      <w:r w:rsidRPr="00AB4FD5">
        <w:rPr>
          <w:rFonts w:ascii="SimSun" w:hAnsi="SimSun"/>
          <w:color w:val="000000"/>
          <w:szCs w:val="21"/>
        </w:rPr>
        <w:br/>
        <w:t>Good luck.</w:t>
      </w:r>
      <w:r w:rsidRPr="00AB4FD5">
        <w:rPr>
          <w:rFonts w:ascii="SimSun" w:hAnsi="SimSun"/>
          <w:color w:val="000000"/>
          <w:szCs w:val="21"/>
        </w:rPr>
        <w:br/>
        <w:t>Break a leg. *原本是对要上台演出的人说的话。</w:t>
      </w:r>
      <w:r w:rsidRPr="00AB4FD5">
        <w:rPr>
          <w:rFonts w:ascii="SimSun" w:hAnsi="SimSun"/>
          <w:color w:val="000000"/>
          <w:szCs w:val="21"/>
        </w:rPr>
        <w:br/>
        <w:t>Go for it. (走吧!)</w:t>
      </w:r>
      <w:r w:rsidRPr="00AB4FD5">
        <w:rPr>
          <w:rFonts w:ascii="SimSun" w:hAnsi="SimSun"/>
          <w:color w:val="000000"/>
          <w:szCs w:val="21"/>
        </w:rPr>
        <w:br/>
        <w:t>Hang in there. (那，加油吧!) </w:t>
      </w:r>
      <w:r w:rsidRPr="00AB4FD5">
        <w:rPr>
          <w:rFonts w:ascii="SimSun" w:hAnsi="SimSun"/>
          <w:color w:val="000000"/>
          <w:szCs w:val="21"/>
        </w:rPr>
        <w:br/>
      </w:r>
      <w:r w:rsidRPr="00AB4FD5">
        <w:rPr>
          <w:rFonts w:ascii="SimSun" w:hAnsi="SimSun"/>
          <w:color w:val="000000"/>
          <w:szCs w:val="21"/>
        </w:rPr>
        <w:br/>
        <w:t>祝你玩得愉快。 </w:t>
      </w:r>
      <w:r w:rsidRPr="00AB4FD5">
        <w:rPr>
          <w:rFonts w:ascii="SimSun" w:hAnsi="SimSun"/>
          <w:color w:val="000000"/>
          <w:szCs w:val="21"/>
        </w:rPr>
        <w:br/>
        <w:t>Have fun.</w:t>
      </w:r>
      <w:r w:rsidRPr="00AB4FD5">
        <w:rPr>
          <w:rFonts w:ascii="SimSun" w:hAnsi="SimSun"/>
          <w:color w:val="000000"/>
          <w:szCs w:val="21"/>
        </w:rPr>
        <w:br/>
        <w:t>We're going to Hawaii! (我们要去夏威夷喽!)</w:t>
      </w:r>
      <w:r w:rsidRPr="00AB4FD5">
        <w:rPr>
          <w:rFonts w:ascii="SimSun" w:hAnsi="SimSun"/>
          <w:color w:val="000000"/>
          <w:szCs w:val="21"/>
        </w:rPr>
        <w:br/>
        <w:t>Have fun! (祝你玩得愉快。)</w:t>
      </w:r>
      <w:r w:rsidRPr="00AB4FD5">
        <w:rPr>
          <w:rFonts w:ascii="SimSun" w:hAnsi="SimSun"/>
          <w:color w:val="000000"/>
          <w:szCs w:val="21"/>
        </w:rPr>
        <w:br/>
        <w:t>Have a good time! </w:t>
      </w:r>
      <w:r w:rsidRPr="00AB4FD5">
        <w:rPr>
          <w:rFonts w:ascii="SimSun" w:hAnsi="SimSun"/>
          <w:color w:val="000000"/>
          <w:szCs w:val="21"/>
        </w:rPr>
        <w:br/>
      </w:r>
      <w:r w:rsidRPr="00AB4FD5">
        <w:rPr>
          <w:rFonts w:ascii="SimSun" w:hAnsi="SimSun"/>
          <w:color w:val="000000"/>
          <w:szCs w:val="21"/>
        </w:rPr>
        <w:br/>
      </w:r>
      <w:r w:rsidRPr="00AB4FD5">
        <w:rPr>
          <w:rFonts w:ascii="SimSun" w:hAnsi="SimSun"/>
          <w:color w:val="000000"/>
          <w:szCs w:val="21"/>
        </w:rPr>
        <w:t>就这样，坚持下去。 </w:t>
      </w:r>
      <w:r w:rsidRPr="00AB4FD5">
        <w:rPr>
          <w:rFonts w:ascii="SimSun" w:hAnsi="SimSun"/>
          <w:color w:val="000000"/>
          <w:szCs w:val="21"/>
        </w:rPr>
        <w:br/>
        <w:t>Keep it up.</w:t>
      </w:r>
      <w:r w:rsidRPr="00AB4FD5">
        <w:rPr>
          <w:rFonts w:ascii="SimSun" w:hAnsi="SimSun"/>
          <w:color w:val="000000"/>
          <w:szCs w:val="21"/>
        </w:rPr>
        <w:br/>
        <w:t>Keep it up! (就这样，坚持下去。)</w:t>
      </w:r>
      <w:r w:rsidRPr="00AB4FD5">
        <w:rPr>
          <w:rFonts w:ascii="SimSun" w:hAnsi="SimSun"/>
          <w:color w:val="000000"/>
          <w:szCs w:val="21"/>
        </w:rPr>
        <w:br/>
        <w:t>Thanks for the encouragement. (谢谢你的鼓励!) </w:t>
      </w:r>
      <w:r w:rsidRPr="00AB4FD5">
        <w:rPr>
          <w:rFonts w:ascii="SimSun" w:hAnsi="SimSun"/>
          <w:color w:val="000000"/>
          <w:szCs w:val="21"/>
        </w:rPr>
        <w:br/>
      </w:r>
      <w:r w:rsidRPr="00AB4FD5">
        <w:rPr>
          <w:rFonts w:ascii="SimSun" w:hAnsi="SimSun"/>
          <w:color w:val="000000"/>
          <w:szCs w:val="21"/>
        </w:rPr>
        <w:br/>
        <w:t>别干得太猛。</w:t>
      </w:r>
      <w:r w:rsidRPr="00AB4FD5">
        <w:rPr>
          <w:rFonts w:ascii="SimSun" w:hAnsi="SimSun"/>
          <w:color w:val="000000"/>
          <w:szCs w:val="21"/>
        </w:rPr>
        <w:br/>
        <w:t>Don't work too hard.</w:t>
      </w:r>
      <w:r w:rsidRPr="00AB4FD5">
        <w:rPr>
          <w:rFonts w:ascii="SimSun" w:hAnsi="SimSun"/>
          <w:color w:val="000000"/>
          <w:szCs w:val="21"/>
        </w:rPr>
        <w:br/>
        <w:t>Take care.</w:t>
      </w:r>
      <w:r w:rsidRPr="00AB4FD5">
        <w:rPr>
          <w:rFonts w:ascii="SimSun" w:hAnsi="SimSun"/>
          <w:color w:val="000000"/>
          <w:szCs w:val="21"/>
        </w:rPr>
        <w:br/>
        <w:t>Be careful. </w:t>
      </w:r>
      <w:r w:rsidRPr="00AB4FD5">
        <w:rPr>
          <w:rFonts w:ascii="SimSun" w:hAnsi="SimSun"/>
          <w:color w:val="000000"/>
          <w:szCs w:val="21"/>
        </w:rPr>
        <w:br/>
      </w:r>
      <w:r w:rsidRPr="00AB4FD5">
        <w:rPr>
          <w:rFonts w:ascii="SimSun" w:hAnsi="SimSun"/>
          <w:color w:val="000000"/>
          <w:szCs w:val="21"/>
        </w:rPr>
        <w:br/>
        <w:t>旅途愉快! </w:t>
      </w:r>
      <w:r w:rsidRPr="00AB4FD5">
        <w:rPr>
          <w:rFonts w:ascii="SimSun" w:hAnsi="SimSun"/>
          <w:color w:val="000000"/>
          <w:szCs w:val="21"/>
        </w:rPr>
        <w:br/>
        <w:t>Have a nice trip. *对要去旅行的人说的话。</w:t>
      </w:r>
      <w:r w:rsidRPr="00AB4FD5">
        <w:rPr>
          <w:rFonts w:ascii="SimSun" w:hAnsi="SimSun"/>
          <w:color w:val="000000"/>
          <w:szCs w:val="21"/>
        </w:rPr>
        <w:br/>
        <w:t>I wish you a pleasant journey.</w:t>
      </w:r>
      <w:r w:rsidRPr="00AB4FD5">
        <w:rPr>
          <w:rFonts w:ascii="SimSun" w:hAnsi="SimSun"/>
          <w:color w:val="000000"/>
          <w:szCs w:val="21"/>
        </w:rPr>
        <w:br/>
        <w:t>Have a good vacation. (祝你假期愉快!)</w:t>
      </w:r>
      <w:r w:rsidRPr="00AB4FD5">
        <w:rPr>
          <w:rFonts w:ascii="SimSun" w:hAnsi="SimSun"/>
          <w:color w:val="000000"/>
          <w:szCs w:val="21"/>
        </w:rPr>
        <w:br/>
        <w:t>Bon voyage. *这是一句法语，现在英文中也用。 </w:t>
      </w:r>
      <w:r w:rsidRPr="00AB4FD5">
        <w:rPr>
          <w:rFonts w:ascii="SimSun" w:hAnsi="SimSun"/>
          <w:color w:val="000000"/>
          <w:szCs w:val="21"/>
        </w:rPr>
        <w:br/>
      </w:r>
      <w:r w:rsidRPr="00AB4FD5">
        <w:rPr>
          <w:rFonts w:ascii="SimSun" w:hAnsi="SimSun"/>
          <w:color w:val="000000"/>
          <w:szCs w:val="21"/>
        </w:rPr>
        <w:br/>
        <w:t>那多保重! </w:t>
      </w:r>
      <w:r w:rsidRPr="00AB4FD5">
        <w:rPr>
          <w:rFonts w:ascii="SimSun" w:hAnsi="SimSun"/>
          <w:color w:val="000000"/>
          <w:szCs w:val="21"/>
        </w:rPr>
        <w:br/>
        <w:t>Have a good one! </w:t>
      </w:r>
      <w:r w:rsidRPr="00AB4FD5">
        <w:rPr>
          <w:rFonts w:ascii="SimSun" w:hAnsi="SimSun"/>
          <w:color w:val="000000"/>
          <w:szCs w:val="21"/>
        </w:rPr>
        <w:br/>
      </w:r>
      <w:r w:rsidRPr="00AB4FD5">
        <w:rPr>
          <w:rFonts w:ascii="SimSun" w:hAnsi="SimSun"/>
          <w:color w:val="000000"/>
          <w:szCs w:val="21"/>
        </w:rPr>
        <w:br/>
        <w:t>真舍不得走，但是…… </w:t>
      </w:r>
      <w:r w:rsidRPr="00AB4FD5">
        <w:rPr>
          <w:rFonts w:ascii="SimSun" w:hAnsi="SimSun"/>
          <w:color w:val="000000"/>
          <w:szCs w:val="21"/>
        </w:rPr>
        <w:br/>
        <w:t>I hate to run, but... *这句是结束谈话时的开场白。其语气为“虽然我不想走，但……”。 </w:t>
      </w:r>
      <w:r w:rsidRPr="00AB4FD5">
        <w:rPr>
          <w:rFonts w:ascii="SimSun" w:hAnsi="SimSun"/>
          <w:color w:val="000000"/>
          <w:szCs w:val="21"/>
        </w:rPr>
        <w:br/>
      </w:r>
      <w:r w:rsidRPr="00AB4FD5">
        <w:rPr>
          <w:rFonts w:ascii="SimSun" w:hAnsi="SimSun"/>
          <w:color w:val="000000"/>
          <w:szCs w:val="21"/>
        </w:rPr>
        <w:br/>
        <w:t>认识你我非常高兴。 </w:t>
      </w:r>
      <w:r w:rsidRPr="00AB4FD5">
        <w:rPr>
          <w:rFonts w:ascii="SimSun" w:hAnsi="SimSun"/>
          <w:color w:val="000000"/>
          <w:szCs w:val="21"/>
        </w:rPr>
        <w:br/>
        <w:t>It was nice meeting you. *只用于与初次见面的人分别时。其他情况下meet换成see。</w:t>
      </w:r>
      <w:r w:rsidRPr="00AB4FD5">
        <w:rPr>
          <w:rFonts w:ascii="SimSun" w:hAnsi="SimSun"/>
          <w:color w:val="000000"/>
          <w:szCs w:val="21"/>
        </w:rPr>
        <w:br/>
        <w:t>It was nice meeting you. (认识你我非常高兴。)</w:t>
      </w:r>
      <w:r w:rsidRPr="00AB4FD5">
        <w:rPr>
          <w:rFonts w:ascii="SimSun" w:hAnsi="SimSun"/>
          <w:color w:val="000000"/>
          <w:szCs w:val="21"/>
        </w:rPr>
        <w:br/>
        <w:t>It was nice meeting you, too. (我也很高兴见到你。)</w:t>
      </w:r>
      <w:r w:rsidRPr="00AB4FD5">
        <w:rPr>
          <w:rFonts w:ascii="SimSun" w:hAnsi="SimSun"/>
          <w:color w:val="000000"/>
          <w:szCs w:val="21"/>
        </w:rPr>
        <w:br/>
        <w:t>Nice meeting you. </w:t>
      </w:r>
      <w:r w:rsidRPr="00AB4FD5">
        <w:rPr>
          <w:rFonts w:ascii="SimSun" w:hAnsi="SimSun"/>
          <w:color w:val="000000"/>
          <w:szCs w:val="21"/>
        </w:rPr>
        <w:br/>
      </w:r>
      <w:r w:rsidRPr="00AB4FD5">
        <w:rPr>
          <w:rFonts w:ascii="SimSun" w:hAnsi="SimSun"/>
          <w:color w:val="000000"/>
          <w:szCs w:val="21"/>
        </w:rPr>
        <w:br/>
        <w:t>请代我向约翰问好。 </w:t>
      </w:r>
      <w:r w:rsidRPr="00AB4FD5">
        <w:rPr>
          <w:rFonts w:ascii="SimSun" w:hAnsi="SimSun"/>
          <w:color w:val="000000"/>
          <w:szCs w:val="21"/>
        </w:rPr>
        <w:br/>
        <w:t>Please say hello to John (for me). </w:t>
      </w:r>
      <w:r w:rsidRPr="00AB4FD5">
        <w:rPr>
          <w:rFonts w:ascii="SimSun" w:hAnsi="SimSun"/>
          <w:color w:val="000000"/>
          <w:szCs w:val="21"/>
        </w:rPr>
        <w:br/>
      </w:r>
      <w:r w:rsidRPr="00AB4FD5">
        <w:rPr>
          <w:rFonts w:ascii="SimSun" w:hAnsi="SimSun"/>
          <w:color w:val="000000"/>
          <w:szCs w:val="21"/>
        </w:rPr>
        <w:br/>
        <w:t>晚安! </w:t>
      </w:r>
      <w:r w:rsidRPr="00AB4FD5">
        <w:rPr>
          <w:rFonts w:ascii="SimSun" w:hAnsi="SimSun"/>
          <w:color w:val="000000"/>
          <w:szCs w:val="21"/>
        </w:rPr>
        <w:br/>
        <w:t>Good night. </w:t>
      </w:r>
      <w:r w:rsidRPr="00AB4FD5">
        <w:rPr>
          <w:rFonts w:ascii="SimSun" w:hAnsi="SimSun"/>
          <w:color w:val="000000"/>
          <w:szCs w:val="21"/>
        </w:rPr>
        <w:br/>
      </w:r>
      <w:r w:rsidRPr="00AB4FD5">
        <w:rPr>
          <w:rFonts w:ascii="SimSun" w:hAnsi="SimSun"/>
          <w:color w:val="000000"/>
          <w:szCs w:val="21"/>
        </w:rPr>
        <w:br/>
        <w:t>再来啊! </w:t>
      </w:r>
      <w:r w:rsidRPr="00AB4FD5">
        <w:rPr>
          <w:rFonts w:ascii="SimSun" w:hAnsi="SimSun"/>
          <w:color w:val="000000"/>
          <w:szCs w:val="21"/>
        </w:rPr>
        <w:br/>
        <w:t>Come again.</w:t>
      </w:r>
      <w:r w:rsidRPr="00AB4FD5">
        <w:rPr>
          <w:rFonts w:ascii="SimSun" w:hAnsi="SimSun"/>
          <w:color w:val="000000"/>
          <w:szCs w:val="21"/>
        </w:rPr>
        <w:br/>
        <w:t>Come again. (再来啊!)</w:t>
      </w:r>
      <w:r w:rsidRPr="00AB4FD5">
        <w:rPr>
          <w:rFonts w:ascii="SimSun" w:hAnsi="SimSun"/>
          <w:color w:val="000000"/>
          <w:szCs w:val="21"/>
        </w:rPr>
        <w:br/>
        <w:t>I will. (我会来的。)</w:t>
      </w:r>
      <w:r w:rsidRPr="00AB4FD5">
        <w:rPr>
          <w:rFonts w:ascii="SimSun" w:hAnsi="SimSun"/>
          <w:color w:val="000000"/>
          <w:szCs w:val="21"/>
        </w:rPr>
        <w:br/>
        <w:t>Please come again. (请您再来!)</w:t>
      </w:r>
      <w:r w:rsidRPr="00AB4FD5">
        <w:rPr>
          <w:rFonts w:ascii="SimSun" w:hAnsi="SimSun"/>
          <w:color w:val="000000"/>
          <w:szCs w:val="21"/>
        </w:rPr>
        <w:br/>
        <w:t>I hope you can come over again. (希望你能再来。)</w:t>
      </w:r>
      <w:r w:rsidRPr="00AB4FD5">
        <w:rPr>
          <w:rFonts w:ascii="SimSun" w:hAnsi="SimSun"/>
          <w:color w:val="000000"/>
          <w:szCs w:val="21"/>
        </w:rPr>
        <w:br/>
        <w:t>I'd be glad to have you over again. (如果你下次还能来的话我将很高兴。) </w:t>
      </w:r>
      <w:r w:rsidRPr="00AB4FD5">
        <w:rPr>
          <w:rFonts w:ascii="SimSun" w:hAnsi="SimSun"/>
          <w:color w:val="000000"/>
          <w:szCs w:val="21"/>
        </w:rPr>
        <w:br/>
      </w:r>
      <w:r w:rsidRPr="00AB4FD5">
        <w:rPr>
          <w:rFonts w:ascii="SimSun" w:hAnsi="SimSun"/>
          <w:color w:val="000000"/>
          <w:szCs w:val="21"/>
        </w:rPr>
        <w:br/>
      </w:r>
      <w:r w:rsidRPr="00AB4FD5">
        <w:rPr>
          <w:rFonts w:ascii="SimSun" w:hAnsi="SimSun"/>
          <w:color w:val="000000"/>
          <w:szCs w:val="21"/>
        </w:rPr>
        <w:lastRenderedPageBreak/>
        <w:t>别忘了给我带点儿什么。 </w:t>
      </w:r>
      <w:r w:rsidRPr="00AB4FD5">
        <w:rPr>
          <w:rFonts w:ascii="SimSun" w:hAnsi="SimSun"/>
          <w:color w:val="000000"/>
          <w:szCs w:val="21"/>
        </w:rPr>
        <w:br/>
        <w:t>Don't forget to bring something back for me.</w:t>
      </w:r>
      <w:r w:rsidRPr="00AB4FD5">
        <w:rPr>
          <w:rFonts w:ascii="SimSun" w:hAnsi="SimSun"/>
          <w:color w:val="000000"/>
          <w:szCs w:val="21"/>
        </w:rPr>
        <w:br/>
        <w:t>Don't forget to bring something back for me. (别忘了给我带点儿什么。)</w:t>
      </w:r>
      <w:r w:rsidRPr="00AB4FD5">
        <w:rPr>
          <w:rFonts w:ascii="SimSun" w:hAnsi="SimSun"/>
          <w:color w:val="000000"/>
          <w:szCs w:val="21"/>
        </w:rPr>
        <w:br/>
        <w:t>Don't worry, I won't. (放心吧，忘不了。) </w:t>
      </w:r>
      <w:r w:rsidRPr="00AB4FD5">
        <w:rPr>
          <w:rFonts w:ascii="SimSun" w:hAnsi="SimSun"/>
          <w:color w:val="000000"/>
          <w:szCs w:val="21"/>
        </w:rPr>
        <w:br/>
      </w:r>
      <w:r w:rsidRPr="00AB4FD5">
        <w:rPr>
          <w:rFonts w:ascii="SimSun" w:hAnsi="SimSun"/>
          <w:color w:val="000000"/>
          <w:szCs w:val="21"/>
        </w:rPr>
        <w:br/>
        <w:t>放松点儿! </w:t>
      </w:r>
      <w:r w:rsidRPr="00AB4FD5">
        <w:rPr>
          <w:rFonts w:ascii="SimSun" w:hAnsi="SimSun"/>
          <w:color w:val="000000"/>
          <w:szCs w:val="21"/>
        </w:rPr>
        <w:br/>
        <w:t>Take it easy. *“放松”、“不要紧张”的语气。</w:t>
      </w:r>
      <w:r w:rsidRPr="00AB4FD5">
        <w:rPr>
          <w:rFonts w:ascii="SimSun" w:hAnsi="SimSun"/>
          <w:color w:val="000000"/>
          <w:szCs w:val="21"/>
        </w:rPr>
        <w:br/>
        <w:t>Take it easy. (放松点儿!)</w:t>
      </w:r>
      <w:r w:rsidRPr="00AB4FD5">
        <w:rPr>
          <w:rFonts w:ascii="SimSun" w:hAnsi="SimSun"/>
          <w:color w:val="000000"/>
          <w:szCs w:val="21"/>
        </w:rPr>
        <w:br/>
        <w:t>I can't. I have a test tomorrow. (不可能，我明天要考试。) </w:t>
      </w:r>
      <w:r w:rsidRPr="00AB4FD5">
        <w:rPr>
          <w:rFonts w:ascii="SimSun" w:hAnsi="SimSun"/>
          <w:color w:val="000000"/>
          <w:szCs w:val="21"/>
        </w:rPr>
        <w:br/>
      </w:r>
      <w:r w:rsidRPr="00AB4FD5">
        <w:rPr>
          <w:rFonts w:ascii="SimSun" w:hAnsi="SimSun"/>
          <w:color w:val="000000"/>
          <w:szCs w:val="21"/>
        </w:rPr>
        <w:br/>
        <w:t>希望不久能再见到你。</w:t>
      </w:r>
      <w:r w:rsidRPr="00AB4FD5">
        <w:rPr>
          <w:rFonts w:ascii="SimSun" w:hAnsi="SimSun"/>
          <w:color w:val="000000"/>
          <w:szCs w:val="21"/>
        </w:rPr>
        <w:br/>
        <w:t>I hope to see you again soon. </w:t>
      </w:r>
      <w:r w:rsidRPr="00AB4FD5">
        <w:rPr>
          <w:rFonts w:ascii="SimSun" w:hAnsi="SimSun"/>
          <w:color w:val="000000"/>
          <w:szCs w:val="21"/>
        </w:rPr>
        <w:br/>
      </w:r>
      <w:r w:rsidRPr="00AB4FD5">
        <w:rPr>
          <w:rFonts w:ascii="SimSun" w:hAnsi="SimSun"/>
          <w:color w:val="000000"/>
          <w:szCs w:val="21"/>
        </w:rPr>
        <w:br/>
        <w:t>给我打电话。 </w:t>
      </w:r>
      <w:r w:rsidRPr="00AB4FD5">
        <w:rPr>
          <w:rFonts w:ascii="SimSun" w:hAnsi="SimSun"/>
          <w:color w:val="000000"/>
          <w:szCs w:val="21"/>
        </w:rPr>
        <w:br/>
        <w:t>Call me later.</w:t>
      </w:r>
      <w:r w:rsidRPr="00AB4FD5">
        <w:rPr>
          <w:rFonts w:ascii="SimSun" w:hAnsi="SimSun"/>
          <w:color w:val="000000"/>
          <w:szCs w:val="21"/>
        </w:rPr>
        <w:br/>
        <w:t>Call me later. (给我打电话。)</w:t>
      </w:r>
      <w:r w:rsidRPr="00AB4FD5">
        <w:rPr>
          <w:rFonts w:ascii="SimSun" w:hAnsi="SimSun"/>
          <w:color w:val="000000"/>
          <w:szCs w:val="21"/>
        </w:rPr>
        <w:br/>
        <w:t>Okay, I will. (嗯，好吧。) </w:t>
      </w:r>
      <w:r w:rsidRPr="00AB4FD5">
        <w:rPr>
          <w:rFonts w:ascii="SimSun" w:hAnsi="SimSun"/>
          <w:color w:val="000000"/>
          <w:szCs w:val="21"/>
        </w:rPr>
        <w:br/>
      </w:r>
      <w:r w:rsidRPr="00AB4FD5">
        <w:rPr>
          <w:rFonts w:ascii="SimSun" w:hAnsi="SimSun"/>
          <w:color w:val="000000"/>
          <w:szCs w:val="21"/>
        </w:rPr>
        <w:br/>
        <w:t>多保重! </w:t>
      </w:r>
      <w:r w:rsidRPr="00AB4FD5">
        <w:rPr>
          <w:rFonts w:ascii="SimSun" w:hAnsi="SimSun"/>
          <w:color w:val="000000"/>
          <w:szCs w:val="21"/>
        </w:rPr>
        <w:br/>
        <w:t>Take care. *“多加小心”的语气。</w:t>
      </w:r>
      <w:r w:rsidRPr="00AB4FD5">
        <w:rPr>
          <w:rFonts w:ascii="SimSun" w:hAnsi="SimSun"/>
          <w:color w:val="000000"/>
          <w:szCs w:val="21"/>
        </w:rPr>
        <w:br/>
        <w:t>See you later. (再见。)</w:t>
      </w:r>
      <w:r w:rsidRPr="00AB4FD5">
        <w:rPr>
          <w:rFonts w:ascii="SimSun" w:hAnsi="SimSun"/>
          <w:color w:val="000000"/>
          <w:szCs w:val="21"/>
        </w:rPr>
        <w:br/>
        <w:t>Take care. (多保重!) </w:t>
      </w:r>
      <w:r w:rsidRPr="00AB4FD5">
        <w:rPr>
          <w:rFonts w:ascii="SimSun" w:hAnsi="SimSun"/>
          <w:color w:val="000000"/>
          <w:szCs w:val="21"/>
        </w:rPr>
        <w:br/>
      </w:r>
      <w:r w:rsidRPr="00AB4FD5">
        <w:rPr>
          <w:rFonts w:ascii="SimSun" w:hAnsi="SimSun"/>
          <w:color w:val="000000"/>
          <w:szCs w:val="21"/>
        </w:rPr>
        <w:br/>
        <w:t>你自己多保重。 </w:t>
      </w:r>
      <w:r w:rsidRPr="00AB4FD5">
        <w:rPr>
          <w:rFonts w:ascii="SimSun" w:hAnsi="SimSun"/>
          <w:color w:val="000000"/>
          <w:szCs w:val="21"/>
        </w:rPr>
        <w:br/>
        <w:t>Take care of yourself.</w:t>
      </w:r>
      <w:r w:rsidRPr="00AB4FD5">
        <w:rPr>
          <w:rFonts w:ascii="SimSun" w:hAnsi="SimSun"/>
          <w:color w:val="000000"/>
          <w:szCs w:val="21"/>
        </w:rPr>
        <w:br/>
        <w:t>Take care of yourself. (你自己多保重!)</w:t>
      </w:r>
      <w:r w:rsidRPr="00AB4FD5">
        <w:rPr>
          <w:rFonts w:ascii="SimSun" w:hAnsi="SimSun"/>
          <w:color w:val="000000"/>
          <w:szCs w:val="21"/>
        </w:rPr>
        <w:br/>
        <w:t>Don't worry about me. (别担心我!) </w:t>
      </w:r>
      <w:r w:rsidRPr="00AB4FD5">
        <w:rPr>
          <w:rFonts w:ascii="SimSun" w:hAnsi="SimSun"/>
          <w:color w:val="000000"/>
          <w:szCs w:val="21"/>
        </w:rPr>
        <w:br/>
      </w:r>
      <w:r w:rsidRPr="00AB4FD5">
        <w:rPr>
          <w:rFonts w:ascii="SimSun" w:hAnsi="SimSun"/>
          <w:color w:val="000000"/>
          <w:szCs w:val="21"/>
        </w:rPr>
        <w:br/>
        <w:t>我还会来的。 </w:t>
      </w:r>
      <w:r w:rsidRPr="00AB4FD5">
        <w:rPr>
          <w:rFonts w:ascii="SimSun" w:hAnsi="SimSun"/>
          <w:color w:val="000000"/>
          <w:szCs w:val="21"/>
        </w:rPr>
        <w:br/>
        <w:t>I'll be back.</w:t>
      </w:r>
      <w:r w:rsidRPr="00AB4FD5">
        <w:rPr>
          <w:rFonts w:ascii="SimSun" w:hAnsi="SimSun"/>
          <w:color w:val="000000"/>
          <w:szCs w:val="21"/>
        </w:rPr>
        <w:br/>
        <w:t>I'll be back. (我还会来的。)</w:t>
      </w:r>
      <w:r w:rsidRPr="00AB4FD5">
        <w:rPr>
          <w:rFonts w:ascii="SimSun" w:hAnsi="SimSun"/>
          <w:color w:val="000000"/>
          <w:szCs w:val="21"/>
        </w:rPr>
        <w:br/>
        <w:t>You'd better. (一定来啊!)</w:t>
      </w:r>
      <w:r w:rsidRPr="00AB4FD5">
        <w:rPr>
          <w:rFonts w:ascii="SimSun" w:hAnsi="SimSun"/>
          <w:color w:val="000000"/>
          <w:szCs w:val="21"/>
        </w:rPr>
        <w:br/>
        <w:t>I'll come back later. (不久我就会回来的。)</w:t>
      </w:r>
      <w:r w:rsidRPr="00AB4FD5">
        <w:rPr>
          <w:rFonts w:ascii="SimSun" w:hAnsi="SimSun"/>
          <w:color w:val="000000"/>
          <w:szCs w:val="21"/>
        </w:rPr>
        <w:br/>
        <w:t>I'll stop by later. (我会顺便来的。) </w:t>
      </w:r>
      <w:r w:rsidRPr="00AB4FD5">
        <w:rPr>
          <w:rFonts w:ascii="SimSun" w:hAnsi="SimSun"/>
          <w:color w:val="000000"/>
          <w:szCs w:val="21"/>
        </w:rPr>
        <w:br/>
      </w:r>
      <w:r w:rsidRPr="00AB4FD5">
        <w:rPr>
          <w:rFonts w:ascii="SimSun" w:hAnsi="SimSun"/>
          <w:color w:val="000000"/>
          <w:szCs w:val="21"/>
        </w:rPr>
        <w:br/>
        <w:t>天不早了。 </w:t>
      </w:r>
      <w:r w:rsidRPr="00AB4FD5">
        <w:rPr>
          <w:rFonts w:ascii="SimSun" w:hAnsi="SimSun"/>
          <w:color w:val="000000"/>
          <w:szCs w:val="21"/>
        </w:rPr>
        <w:br/>
        <w:t>It's getting late.</w:t>
      </w:r>
      <w:r w:rsidRPr="00AB4FD5">
        <w:rPr>
          <w:rFonts w:ascii="SimSun" w:hAnsi="SimSun"/>
          <w:color w:val="000000"/>
          <w:szCs w:val="21"/>
        </w:rPr>
        <w:br/>
        <w:t>It's getting late. (天不早了。)</w:t>
      </w:r>
      <w:r w:rsidRPr="00AB4FD5">
        <w:rPr>
          <w:rFonts w:ascii="SimSun" w:hAnsi="SimSun"/>
          <w:color w:val="000000"/>
          <w:szCs w:val="21"/>
        </w:rPr>
        <w:br/>
        <w:t>Let's go home. (我们回家吧。) </w:t>
      </w:r>
      <w:r w:rsidRPr="00AB4FD5">
        <w:rPr>
          <w:rFonts w:ascii="SimSun" w:hAnsi="SimSun"/>
          <w:color w:val="000000"/>
          <w:szCs w:val="21"/>
        </w:rPr>
        <w:br/>
      </w:r>
      <w:r w:rsidRPr="00AB4FD5">
        <w:rPr>
          <w:rFonts w:ascii="SimSun" w:hAnsi="SimSun"/>
          <w:color w:val="000000"/>
          <w:szCs w:val="21"/>
        </w:rPr>
        <w:br/>
        <w:t>我得走了。 </w:t>
      </w:r>
      <w:r w:rsidRPr="00AB4FD5">
        <w:rPr>
          <w:rFonts w:ascii="SimSun" w:hAnsi="SimSun"/>
          <w:color w:val="000000"/>
          <w:szCs w:val="21"/>
        </w:rPr>
        <w:br/>
        <w:t>I've got to go. *口语用法。</w:t>
      </w:r>
      <w:r w:rsidRPr="00AB4FD5">
        <w:rPr>
          <w:rFonts w:ascii="SimSun" w:hAnsi="SimSun"/>
          <w:color w:val="000000"/>
          <w:szCs w:val="21"/>
        </w:rPr>
        <w:br/>
        <w:t>I have to go.</w:t>
      </w:r>
      <w:r w:rsidRPr="00AB4FD5">
        <w:rPr>
          <w:rFonts w:ascii="SimSun" w:hAnsi="SimSun"/>
          <w:color w:val="000000"/>
          <w:szCs w:val="21"/>
        </w:rPr>
        <w:br/>
      </w:r>
      <w:r w:rsidRPr="00AB4FD5">
        <w:rPr>
          <w:rFonts w:ascii="SimSun" w:hAnsi="SimSun"/>
          <w:color w:val="000000"/>
          <w:szCs w:val="21"/>
        </w:rPr>
        <w:t>I have to get going.</w:t>
      </w:r>
      <w:r w:rsidRPr="00AB4FD5">
        <w:rPr>
          <w:rFonts w:ascii="SimSun" w:hAnsi="SimSun"/>
          <w:color w:val="000000"/>
          <w:szCs w:val="21"/>
        </w:rPr>
        <w:br/>
      </w:r>
      <w:r w:rsidRPr="00AB4FD5">
        <w:rPr>
          <w:rFonts w:ascii="SimSun" w:hAnsi="SimSun"/>
          <w:color w:val="000000"/>
          <w:szCs w:val="21"/>
        </w:rPr>
        <w:br/>
        <w:t>●暂时无法见面时</w:t>
      </w:r>
      <w:r w:rsidRPr="00AB4FD5">
        <w:rPr>
          <w:rFonts w:ascii="SimSun" w:hAnsi="SimSun"/>
          <w:color w:val="000000"/>
          <w:szCs w:val="21"/>
        </w:rPr>
        <w:br/>
      </w:r>
      <w:r w:rsidRPr="00AB4FD5">
        <w:rPr>
          <w:rFonts w:ascii="SimSun" w:hAnsi="SimSun"/>
          <w:color w:val="000000"/>
          <w:szCs w:val="21"/>
        </w:rPr>
        <w:br/>
        <w:t>我会想你的。 </w:t>
      </w:r>
      <w:r w:rsidRPr="00AB4FD5">
        <w:rPr>
          <w:rFonts w:ascii="SimSun" w:hAnsi="SimSun"/>
          <w:color w:val="000000"/>
          <w:szCs w:val="21"/>
        </w:rPr>
        <w:br/>
        <w:t>I'll miss you. *miss “想，想念”。</w:t>
      </w:r>
      <w:r w:rsidRPr="00AB4FD5">
        <w:rPr>
          <w:rFonts w:ascii="SimSun" w:hAnsi="SimSun"/>
          <w:color w:val="000000"/>
          <w:szCs w:val="21"/>
        </w:rPr>
        <w:br/>
        <w:t>I'll miss you. (我会想你的。)</w:t>
      </w:r>
      <w:r w:rsidRPr="00AB4FD5">
        <w:rPr>
          <w:rFonts w:ascii="SimSun" w:hAnsi="SimSun"/>
          <w:color w:val="000000"/>
          <w:szCs w:val="21"/>
        </w:rPr>
        <w:br/>
        <w:t>I'll miss you, too. (我也会想你的。)</w:t>
      </w:r>
      <w:r w:rsidRPr="00AB4FD5">
        <w:rPr>
          <w:rFonts w:ascii="SimSun" w:hAnsi="SimSun"/>
          <w:color w:val="000000"/>
          <w:szCs w:val="21"/>
        </w:rPr>
        <w:br/>
        <w:t>I'm gonna miss you. *gonna 是going to...的缩略形式，是比较随便的表达方式。 </w:t>
      </w:r>
      <w:r w:rsidRPr="00AB4FD5">
        <w:rPr>
          <w:rFonts w:ascii="SimSun" w:hAnsi="SimSun"/>
          <w:color w:val="000000"/>
          <w:szCs w:val="21"/>
        </w:rPr>
        <w:br/>
      </w:r>
      <w:r w:rsidRPr="00AB4FD5">
        <w:rPr>
          <w:rFonts w:ascii="SimSun" w:hAnsi="SimSun"/>
          <w:color w:val="000000"/>
          <w:szCs w:val="21"/>
        </w:rPr>
        <w:br/>
        <w:t>我真希望能和你在一起。 </w:t>
      </w:r>
      <w:r w:rsidRPr="00AB4FD5">
        <w:rPr>
          <w:rFonts w:ascii="SimSun" w:hAnsi="SimSun"/>
          <w:color w:val="000000"/>
          <w:szCs w:val="21"/>
        </w:rPr>
        <w:br/>
        <w:t>I wish I could go with you.</w:t>
      </w:r>
      <w:r w:rsidRPr="00AB4FD5">
        <w:rPr>
          <w:rFonts w:ascii="SimSun" w:hAnsi="SimSun"/>
          <w:color w:val="000000"/>
          <w:szCs w:val="21"/>
        </w:rPr>
        <w:br/>
        <w:t>I wish I could go with you. (我真希望能和你在一起。)</w:t>
      </w:r>
      <w:r w:rsidRPr="00AB4FD5">
        <w:rPr>
          <w:rFonts w:ascii="SimSun" w:hAnsi="SimSun"/>
          <w:color w:val="000000"/>
          <w:szCs w:val="21"/>
        </w:rPr>
        <w:br/>
        <w:t>So do I. (我也是。) </w:t>
      </w:r>
      <w:r w:rsidRPr="00AB4FD5">
        <w:rPr>
          <w:rFonts w:ascii="SimSun" w:hAnsi="SimSun"/>
          <w:color w:val="000000"/>
          <w:szCs w:val="21"/>
        </w:rPr>
        <w:br/>
      </w:r>
      <w:r w:rsidRPr="00AB4FD5">
        <w:rPr>
          <w:rFonts w:ascii="SimSun" w:hAnsi="SimSun"/>
          <w:color w:val="000000"/>
          <w:szCs w:val="21"/>
        </w:rPr>
        <w:br/>
        <w:t>请代我向你的家人问好。 </w:t>
      </w:r>
      <w:r w:rsidRPr="00AB4FD5">
        <w:rPr>
          <w:rFonts w:ascii="SimSun" w:hAnsi="SimSun"/>
          <w:color w:val="000000"/>
          <w:szCs w:val="21"/>
        </w:rPr>
        <w:br/>
        <w:t>Please give my regards to your family.</w:t>
      </w:r>
      <w:r w:rsidRPr="00AB4FD5">
        <w:rPr>
          <w:rFonts w:ascii="SimSun" w:hAnsi="SimSun"/>
          <w:color w:val="000000"/>
          <w:szCs w:val="21"/>
        </w:rPr>
        <w:br/>
        <w:t>Please give my regards to your family. (请代我向你的家人问好。)</w:t>
      </w:r>
      <w:r w:rsidRPr="00AB4FD5">
        <w:rPr>
          <w:rFonts w:ascii="SimSun" w:hAnsi="SimSun"/>
          <w:color w:val="000000"/>
          <w:szCs w:val="21"/>
        </w:rPr>
        <w:br/>
        <w:t>I will. They asked me how you were doing. (我一定带到。我的家人也问过你的情况。) </w:t>
      </w:r>
      <w:r w:rsidRPr="00AB4FD5">
        <w:rPr>
          <w:rFonts w:ascii="SimSun" w:hAnsi="SimSun"/>
          <w:color w:val="000000"/>
          <w:szCs w:val="21"/>
        </w:rPr>
        <w:br/>
      </w:r>
      <w:r w:rsidRPr="00AB4FD5">
        <w:rPr>
          <w:rFonts w:ascii="SimSun" w:hAnsi="SimSun"/>
          <w:color w:val="000000"/>
          <w:szCs w:val="21"/>
        </w:rPr>
        <w:br/>
        <w:t>你一定回来啊! </w:t>
      </w:r>
      <w:r w:rsidRPr="00AB4FD5">
        <w:rPr>
          <w:rFonts w:ascii="SimSun" w:hAnsi="SimSun"/>
          <w:color w:val="000000"/>
          <w:szCs w:val="21"/>
        </w:rPr>
        <w:br/>
        <w:t>You must come back. </w:t>
      </w:r>
      <w:r w:rsidRPr="00AB4FD5">
        <w:rPr>
          <w:rFonts w:ascii="SimSun" w:hAnsi="SimSun"/>
          <w:color w:val="000000"/>
          <w:szCs w:val="21"/>
        </w:rPr>
        <w:br/>
      </w:r>
      <w:r w:rsidRPr="00AB4FD5">
        <w:rPr>
          <w:rFonts w:ascii="SimSun" w:hAnsi="SimSun"/>
          <w:color w:val="000000"/>
          <w:szCs w:val="21"/>
        </w:rPr>
        <w:br/>
        <w:t>有空给我打电话。 </w:t>
      </w:r>
      <w:r w:rsidRPr="00AB4FD5">
        <w:rPr>
          <w:rFonts w:ascii="SimSun" w:hAnsi="SimSun"/>
          <w:color w:val="000000"/>
          <w:szCs w:val="21"/>
        </w:rPr>
        <w:br/>
        <w:t>Give me a call sometime.</w:t>
      </w:r>
      <w:r w:rsidRPr="00AB4FD5">
        <w:rPr>
          <w:rFonts w:ascii="SimSun" w:hAnsi="SimSun"/>
          <w:color w:val="000000"/>
          <w:szCs w:val="21"/>
        </w:rPr>
        <w:br/>
        <w:t>Call me sometime. </w:t>
      </w:r>
      <w:r w:rsidRPr="00AB4FD5">
        <w:rPr>
          <w:rFonts w:ascii="SimSun" w:hAnsi="SimSun"/>
          <w:color w:val="000000"/>
          <w:szCs w:val="21"/>
        </w:rPr>
        <w:br/>
      </w:r>
      <w:r w:rsidRPr="00AB4FD5">
        <w:rPr>
          <w:rFonts w:ascii="SimSun" w:hAnsi="SimSun"/>
          <w:color w:val="000000"/>
          <w:szCs w:val="21"/>
        </w:rPr>
        <w:br/>
        <w:t>我们什么时候再聚吧。 </w:t>
      </w:r>
      <w:r w:rsidRPr="00AB4FD5">
        <w:rPr>
          <w:rFonts w:ascii="SimSun" w:hAnsi="SimSun"/>
          <w:color w:val="000000"/>
          <w:szCs w:val="21"/>
        </w:rPr>
        <w:br/>
        <w:t>Let's get together again sometime.</w:t>
      </w:r>
      <w:r w:rsidRPr="00AB4FD5">
        <w:rPr>
          <w:rFonts w:ascii="SimSun" w:hAnsi="SimSun"/>
          <w:color w:val="000000"/>
          <w:szCs w:val="21"/>
        </w:rPr>
        <w:br/>
        <w:t>Thank you. I enjoyed it very much. (谢谢，我真是太高兴了。)</w:t>
      </w:r>
      <w:r w:rsidRPr="00AB4FD5">
        <w:rPr>
          <w:rFonts w:ascii="SimSun" w:hAnsi="SimSun"/>
          <w:color w:val="000000"/>
          <w:szCs w:val="21"/>
        </w:rPr>
        <w:br/>
        <w:t>Let's get together again sometime. (我们什么时候再聚吧。) </w:t>
      </w:r>
      <w:r w:rsidRPr="00AB4FD5">
        <w:rPr>
          <w:rFonts w:ascii="SimSun" w:hAnsi="SimSun"/>
          <w:color w:val="000000"/>
          <w:szCs w:val="21"/>
        </w:rPr>
        <w:br/>
      </w:r>
      <w:r w:rsidRPr="00AB4FD5">
        <w:rPr>
          <w:rFonts w:ascii="SimSun" w:hAnsi="SimSun"/>
          <w:color w:val="000000"/>
          <w:szCs w:val="21"/>
        </w:rPr>
        <w:br/>
        <w:t>请给我写信。 </w:t>
      </w:r>
      <w:r w:rsidRPr="00AB4FD5">
        <w:rPr>
          <w:rFonts w:ascii="SimSun" w:hAnsi="SimSun"/>
          <w:color w:val="000000"/>
          <w:szCs w:val="21"/>
        </w:rPr>
        <w:br/>
        <w:t>Please write me (a letter). </w:t>
      </w:r>
      <w:r w:rsidRPr="00AB4FD5">
        <w:rPr>
          <w:rFonts w:ascii="SimSun" w:hAnsi="SimSun"/>
          <w:color w:val="000000"/>
          <w:szCs w:val="21"/>
        </w:rPr>
        <w:br/>
      </w:r>
      <w:r w:rsidRPr="00AB4FD5">
        <w:rPr>
          <w:rFonts w:ascii="SimSun" w:hAnsi="SimSun"/>
          <w:color w:val="000000"/>
          <w:szCs w:val="21"/>
        </w:rPr>
        <w:br/>
        <w:t>我会给你写信的。</w:t>
      </w:r>
      <w:r w:rsidRPr="00AB4FD5">
        <w:rPr>
          <w:rFonts w:ascii="SimSun" w:hAnsi="SimSun"/>
          <w:color w:val="000000"/>
          <w:szCs w:val="21"/>
        </w:rPr>
        <w:br/>
        <w:t>I'll write you (a letter). </w:t>
      </w:r>
      <w:r w:rsidRPr="00AB4FD5">
        <w:rPr>
          <w:rFonts w:ascii="SimSun" w:hAnsi="SimSun"/>
          <w:color w:val="000000"/>
          <w:szCs w:val="21"/>
        </w:rPr>
        <w:br/>
      </w:r>
      <w:r w:rsidRPr="00AB4FD5">
        <w:rPr>
          <w:rFonts w:ascii="SimSun" w:hAnsi="SimSun"/>
          <w:color w:val="000000"/>
          <w:szCs w:val="21"/>
        </w:rPr>
        <w:br/>
        <w:t>让我们保持联系。 </w:t>
      </w:r>
      <w:r w:rsidRPr="00AB4FD5">
        <w:rPr>
          <w:rFonts w:ascii="SimSun" w:hAnsi="SimSun"/>
          <w:color w:val="000000"/>
          <w:szCs w:val="21"/>
        </w:rPr>
        <w:br/>
        <w:t xml:space="preserve">Let's keep in touch. *keep in touch with... </w:t>
      </w:r>
      <w:r w:rsidRPr="00AB4FD5">
        <w:rPr>
          <w:rFonts w:ascii="SimSun" w:hAnsi="SimSun"/>
          <w:color w:val="000000"/>
          <w:szCs w:val="21"/>
        </w:rPr>
        <w:lastRenderedPageBreak/>
        <w:t>“和……保持联系”、“保持接触”。</w:t>
      </w:r>
      <w:r w:rsidRPr="00AB4FD5">
        <w:rPr>
          <w:rFonts w:ascii="SimSun" w:hAnsi="SimSun"/>
          <w:color w:val="000000"/>
          <w:szCs w:val="21"/>
        </w:rPr>
        <w:br/>
        <w:t>Let's keep in touch. (让我们保持联系。)</w:t>
      </w:r>
      <w:r w:rsidRPr="00AB4FD5">
        <w:rPr>
          <w:rFonts w:ascii="SimSun" w:hAnsi="SimSun"/>
          <w:color w:val="000000"/>
          <w:szCs w:val="21"/>
        </w:rPr>
        <w:br/>
        <w:t>Will do. (好的。)</w:t>
      </w:r>
      <w:r w:rsidRPr="00AB4FD5">
        <w:rPr>
          <w:rFonts w:ascii="SimSun" w:hAnsi="SimSun"/>
          <w:color w:val="000000"/>
          <w:szCs w:val="21"/>
        </w:rPr>
        <w:br/>
        <w:t>Let's keep in touch with each other. *each other “互相”。 </w:t>
      </w:r>
      <w:r w:rsidRPr="00AB4FD5">
        <w:rPr>
          <w:rFonts w:ascii="SimSun" w:hAnsi="SimSun"/>
          <w:color w:val="000000"/>
          <w:szCs w:val="21"/>
        </w:rPr>
        <w:br/>
      </w:r>
      <w:r w:rsidRPr="00AB4FD5">
        <w:rPr>
          <w:rFonts w:ascii="SimSun" w:hAnsi="SimSun"/>
          <w:color w:val="000000"/>
          <w:szCs w:val="21"/>
        </w:rPr>
        <w:br/>
        <w:t>别忘了写信。 </w:t>
      </w:r>
      <w:r w:rsidRPr="00AB4FD5">
        <w:rPr>
          <w:rFonts w:ascii="SimSun" w:hAnsi="SimSun"/>
          <w:color w:val="000000"/>
          <w:szCs w:val="21"/>
        </w:rPr>
        <w:br/>
        <w:t>Don't forget to write.</w:t>
      </w:r>
      <w:r w:rsidRPr="00AB4FD5">
        <w:rPr>
          <w:rFonts w:ascii="SimSun" w:hAnsi="SimSun"/>
          <w:color w:val="000000"/>
          <w:szCs w:val="21"/>
        </w:rPr>
        <w:br/>
        <w:t>Don't forget to write. (别忘了写信。)</w:t>
      </w:r>
      <w:r w:rsidRPr="00AB4FD5">
        <w:rPr>
          <w:rFonts w:ascii="SimSun" w:hAnsi="SimSun"/>
          <w:color w:val="000000"/>
          <w:szCs w:val="21"/>
        </w:rPr>
        <w:br/>
        <w:t>I won't. (忘不了。)</w:t>
      </w:r>
      <w:r w:rsidRPr="00AB4FD5">
        <w:rPr>
          <w:rFonts w:ascii="SimSun" w:hAnsi="SimSun"/>
          <w:color w:val="000000"/>
          <w:szCs w:val="21"/>
        </w:rPr>
        <w:br/>
      </w:r>
      <w:r w:rsidRPr="00AB4FD5">
        <w:rPr>
          <w:rFonts w:ascii="SimSun" w:hAnsi="SimSun"/>
          <w:color w:val="000000"/>
          <w:szCs w:val="21"/>
        </w:rPr>
        <w:br/>
        <w:t>●拜访</w:t>
      </w:r>
      <w:r w:rsidRPr="00AB4FD5">
        <w:rPr>
          <w:rFonts w:ascii="SimSun" w:hAnsi="SimSun"/>
          <w:color w:val="000000"/>
          <w:szCs w:val="21"/>
        </w:rPr>
        <w:br/>
      </w:r>
      <w:r w:rsidRPr="00AB4FD5">
        <w:rPr>
          <w:rFonts w:ascii="SimSun" w:hAnsi="SimSun"/>
          <w:color w:val="000000"/>
          <w:szCs w:val="21"/>
        </w:rPr>
        <w:br/>
        <w:t>有人吗? </w:t>
      </w:r>
      <w:r w:rsidRPr="00AB4FD5">
        <w:rPr>
          <w:rFonts w:ascii="SimSun" w:hAnsi="SimSun"/>
          <w:color w:val="000000"/>
          <w:szCs w:val="21"/>
        </w:rPr>
        <w:br/>
        <w:t>Hello! Anyone home? *“对不起，屋里有人吗?”的语气。</w:t>
      </w:r>
      <w:r w:rsidRPr="00AB4FD5">
        <w:rPr>
          <w:rFonts w:ascii="SimSun" w:hAnsi="SimSun"/>
          <w:color w:val="000000"/>
          <w:szCs w:val="21"/>
        </w:rPr>
        <w:br/>
        <w:t>Hello! Anyone home? (喂，有人吗?)</w:t>
      </w:r>
      <w:r w:rsidRPr="00AB4FD5">
        <w:rPr>
          <w:rFonts w:ascii="SimSun" w:hAnsi="SimSun"/>
          <w:color w:val="000000"/>
          <w:szCs w:val="21"/>
        </w:rPr>
        <w:br/>
        <w:t>Yes? (谁呀?)</w:t>
      </w:r>
      <w:r w:rsidRPr="00AB4FD5">
        <w:rPr>
          <w:rFonts w:ascii="SimSun" w:hAnsi="SimSun"/>
          <w:color w:val="000000"/>
          <w:szCs w:val="21"/>
        </w:rPr>
        <w:br/>
        <w:t>Yoo hoo! *进入别人家时一种口语的说法。</w:t>
      </w:r>
      <w:r w:rsidRPr="00AB4FD5">
        <w:rPr>
          <w:rFonts w:ascii="SimSun" w:hAnsi="SimSun"/>
          <w:color w:val="000000"/>
          <w:szCs w:val="21"/>
        </w:rPr>
        <w:br/>
        <w:t>Hello! Is anyone there?</w:t>
      </w:r>
      <w:r w:rsidRPr="00AB4FD5">
        <w:rPr>
          <w:rFonts w:ascii="SimSun" w:hAnsi="SimSun"/>
          <w:color w:val="000000"/>
          <w:szCs w:val="21"/>
        </w:rPr>
        <w:br/>
        <w:t>Excuse me! (对不起。)</w:t>
      </w:r>
      <w:r w:rsidRPr="00AB4FD5">
        <w:rPr>
          <w:rFonts w:ascii="SimSun" w:hAnsi="SimSun"/>
          <w:color w:val="000000"/>
          <w:szCs w:val="21"/>
        </w:rPr>
        <w:br/>
        <w:t>Hey, you! (嘿，你呀!) *比较粗鲁的说法。 </w:t>
      </w:r>
      <w:r w:rsidRPr="00AB4FD5">
        <w:rPr>
          <w:rFonts w:ascii="SimSun" w:hAnsi="SimSun"/>
          <w:color w:val="000000"/>
          <w:szCs w:val="21"/>
        </w:rPr>
        <w:br/>
      </w:r>
      <w:r w:rsidRPr="00AB4FD5">
        <w:rPr>
          <w:rFonts w:ascii="SimSun" w:hAnsi="SimSun"/>
          <w:color w:val="000000"/>
          <w:szCs w:val="21"/>
        </w:rPr>
        <w:br/>
        <w:t>欢迎，请进! </w:t>
      </w:r>
      <w:r w:rsidRPr="00AB4FD5">
        <w:rPr>
          <w:rFonts w:ascii="SimSun" w:hAnsi="SimSun"/>
          <w:color w:val="000000"/>
          <w:szCs w:val="21"/>
        </w:rPr>
        <w:br/>
        <w:t>Please come in! *可以用于各种场合，如欢迎他人等。</w:t>
      </w:r>
      <w:r w:rsidRPr="00AB4FD5">
        <w:rPr>
          <w:rFonts w:ascii="SimSun" w:hAnsi="SimSun"/>
          <w:color w:val="000000"/>
          <w:szCs w:val="21"/>
        </w:rPr>
        <w:br/>
        <w:t>Please come in! (欢迎，请进!)</w:t>
      </w:r>
      <w:r w:rsidRPr="00AB4FD5">
        <w:rPr>
          <w:rFonts w:ascii="SimSun" w:hAnsi="SimSun"/>
          <w:color w:val="000000"/>
          <w:szCs w:val="21"/>
        </w:rPr>
        <w:br/>
        <w:t>Sorry I didn't call first. (对不起，来之前我没打个电话来。)</w:t>
      </w:r>
      <w:r w:rsidRPr="00AB4FD5">
        <w:rPr>
          <w:rFonts w:ascii="SimSun" w:hAnsi="SimSun"/>
          <w:color w:val="000000"/>
          <w:szCs w:val="21"/>
        </w:rPr>
        <w:br/>
        <w:t>Welcome!</w:t>
      </w:r>
      <w:r w:rsidRPr="00AB4FD5">
        <w:rPr>
          <w:rFonts w:ascii="SimSun" w:hAnsi="SimSun"/>
          <w:color w:val="000000"/>
          <w:szCs w:val="21"/>
        </w:rPr>
        <w:br/>
        <w:t>Hello! </w:t>
      </w:r>
      <w:r w:rsidRPr="00AB4FD5">
        <w:rPr>
          <w:rFonts w:ascii="SimSun" w:hAnsi="SimSun"/>
          <w:color w:val="000000"/>
          <w:szCs w:val="21"/>
        </w:rPr>
        <w:br/>
      </w:r>
      <w:r w:rsidRPr="00AB4FD5">
        <w:rPr>
          <w:rFonts w:ascii="SimSun" w:hAnsi="SimSun"/>
          <w:color w:val="000000"/>
          <w:szCs w:val="21"/>
        </w:rPr>
        <w:br/>
        <w:t>你能来，太好啦。 </w:t>
      </w:r>
      <w:r w:rsidRPr="00AB4FD5">
        <w:rPr>
          <w:rFonts w:ascii="SimSun" w:hAnsi="SimSun"/>
          <w:color w:val="000000"/>
          <w:szCs w:val="21"/>
        </w:rPr>
        <w:br/>
        <w:t>How nice of you to come!</w:t>
      </w:r>
      <w:r w:rsidRPr="00AB4FD5">
        <w:rPr>
          <w:rFonts w:ascii="SimSun" w:hAnsi="SimSun"/>
          <w:color w:val="000000"/>
          <w:szCs w:val="21"/>
        </w:rPr>
        <w:br/>
        <w:t>How nice of you to come! (你能来，太好啦。)</w:t>
      </w:r>
      <w:r w:rsidRPr="00AB4FD5">
        <w:rPr>
          <w:rFonts w:ascii="SimSun" w:hAnsi="SimSun"/>
          <w:color w:val="000000"/>
          <w:szCs w:val="21"/>
        </w:rPr>
        <w:br/>
        <w:t>Thanks for inviting me. (谢谢你邀请我。)</w:t>
      </w:r>
      <w:r w:rsidRPr="00AB4FD5">
        <w:rPr>
          <w:rFonts w:ascii="SimSun" w:hAnsi="SimSun"/>
          <w:color w:val="000000"/>
          <w:szCs w:val="21"/>
        </w:rPr>
        <w:br/>
        <w:t>(It's) nice of you to come!</w:t>
      </w:r>
      <w:r w:rsidRPr="00AB4FD5">
        <w:rPr>
          <w:rFonts w:ascii="SimSun" w:hAnsi="SimSun"/>
          <w:color w:val="000000"/>
          <w:szCs w:val="21"/>
        </w:rPr>
        <w:br/>
        <w:t>Thank you for coming. </w:t>
      </w:r>
      <w:r w:rsidRPr="00AB4FD5">
        <w:rPr>
          <w:rFonts w:ascii="SimSun" w:hAnsi="SimSun"/>
          <w:color w:val="000000"/>
          <w:szCs w:val="21"/>
        </w:rPr>
        <w:br/>
      </w:r>
      <w:r w:rsidRPr="00AB4FD5">
        <w:rPr>
          <w:rFonts w:ascii="SimSun" w:hAnsi="SimSun"/>
          <w:color w:val="000000"/>
          <w:szCs w:val="21"/>
        </w:rPr>
        <w:br/>
        <w:t>你有事吗? </w:t>
      </w:r>
      <w:r w:rsidRPr="00AB4FD5">
        <w:rPr>
          <w:rFonts w:ascii="SimSun" w:hAnsi="SimSun"/>
          <w:color w:val="000000"/>
          <w:szCs w:val="21"/>
        </w:rPr>
        <w:br/>
        <w:t>What do you want? *比较莽撞的语气。</w:t>
      </w:r>
      <w:r w:rsidRPr="00AB4FD5">
        <w:rPr>
          <w:rFonts w:ascii="SimSun" w:hAnsi="SimSun"/>
          <w:color w:val="000000"/>
          <w:szCs w:val="21"/>
        </w:rPr>
        <w:br/>
        <w:t>Is anyone here? (有人吗?)</w:t>
      </w:r>
      <w:r w:rsidRPr="00AB4FD5">
        <w:rPr>
          <w:rFonts w:ascii="SimSun" w:hAnsi="SimSun"/>
          <w:color w:val="000000"/>
          <w:szCs w:val="21"/>
        </w:rPr>
        <w:br/>
        <w:t>What do you want? (你有事吗?)</w:t>
      </w:r>
      <w:r w:rsidRPr="00AB4FD5">
        <w:rPr>
          <w:rFonts w:ascii="SimSun" w:hAnsi="SimSun"/>
          <w:color w:val="000000"/>
          <w:szCs w:val="21"/>
        </w:rPr>
        <w:br/>
        <w:t>What are you here for? </w:t>
      </w:r>
      <w:r w:rsidRPr="00AB4FD5">
        <w:rPr>
          <w:rFonts w:ascii="SimSun" w:hAnsi="SimSun"/>
          <w:color w:val="000000"/>
          <w:szCs w:val="21"/>
        </w:rPr>
        <w:br/>
      </w:r>
      <w:r w:rsidRPr="00AB4FD5">
        <w:rPr>
          <w:rFonts w:ascii="SimSun" w:hAnsi="SimSun"/>
          <w:color w:val="000000"/>
          <w:szCs w:val="21"/>
        </w:rPr>
        <w:br/>
        <w:t>别客气，像在自己家一样。 </w:t>
      </w:r>
      <w:r w:rsidRPr="00AB4FD5">
        <w:rPr>
          <w:rFonts w:ascii="SimSun" w:hAnsi="SimSun"/>
          <w:color w:val="000000"/>
          <w:szCs w:val="21"/>
        </w:rPr>
        <w:br/>
        <w:t>Please feel free to make yourself at home.</w:t>
      </w:r>
      <w:r w:rsidRPr="00AB4FD5">
        <w:rPr>
          <w:rFonts w:ascii="SimSun" w:hAnsi="SimSun"/>
          <w:color w:val="000000"/>
          <w:szCs w:val="21"/>
        </w:rPr>
        <w:br/>
      </w:r>
      <w:r w:rsidRPr="00AB4FD5">
        <w:rPr>
          <w:rFonts w:ascii="SimSun" w:hAnsi="SimSun"/>
          <w:color w:val="000000"/>
          <w:szCs w:val="21"/>
        </w:rPr>
        <w:t>Make yourself at home. </w:t>
      </w:r>
      <w:r w:rsidRPr="00AB4FD5">
        <w:rPr>
          <w:rFonts w:ascii="SimSun" w:hAnsi="SimSun"/>
          <w:color w:val="000000"/>
          <w:szCs w:val="21"/>
        </w:rPr>
        <w:br/>
      </w:r>
      <w:r w:rsidRPr="00AB4FD5">
        <w:rPr>
          <w:rFonts w:ascii="SimSun" w:hAnsi="SimSun"/>
          <w:color w:val="000000"/>
          <w:szCs w:val="21"/>
        </w:rPr>
        <w:br/>
        <w:t>请坐吧。 </w:t>
      </w:r>
      <w:r w:rsidRPr="00AB4FD5">
        <w:rPr>
          <w:rFonts w:ascii="SimSun" w:hAnsi="SimSun"/>
          <w:color w:val="000000"/>
          <w:szCs w:val="21"/>
        </w:rPr>
        <w:br/>
        <w:t>Have a seat.</w:t>
      </w:r>
      <w:r w:rsidRPr="00AB4FD5">
        <w:rPr>
          <w:rFonts w:ascii="SimSun" w:hAnsi="SimSun"/>
          <w:color w:val="000000"/>
          <w:szCs w:val="21"/>
        </w:rPr>
        <w:br/>
        <w:t>Have a seat. (请坐吧。)</w:t>
      </w:r>
      <w:r w:rsidRPr="00AB4FD5">
        <w:rPr>
          <w:rFonts w:ascii="SimSun" w:hAnsi="SimSun"/>
          <w:color w:val="000000"/>
          <w:szCs w:val="21"/>
        </w:rPr>
        <w:br/>
        <w:t>Oh, thank you. (啊，谢谢。)</w:t>
      </w:r>
      <w:r w:rsidRPr="00AB4FD5">
        <w:rPr>
          <w:rFonts w:ascii="SimSun" w:hAnsi="SimSun"/>
          <w:color w:val="000000"/>
          <w:szCs w:val="21"/>
        </w:rPr>
        <w:br/>
        <w:t>Take a seat.</w:t>
      </w:r>
      <w:r w:rsidRPr="00AB4FD5">
        <w:rPr>
          <w:rFonts w:ascii="SimSun" w:hAnsi="SimSun"/>
          <w:color w:val="000000"/>
          <w:szCs w:val="21"/>
        </w:rPr>
        <w:br/>
        <w:t>Please sit down. </w:t>
      </w:r>
      <w:r w:rsidRPr="00AB4FD5">
        <w:rPr>
          <w:rFonts w:ascii="SimSun" w:hAnsi="SimSun"/>
          <w:color w:val="000000"/>
          <w:szCs w:val="21"/>
        </w:rPr>
        <w:br/>
      </w:r>
      <w:r w:rsidRPr="00AB4FD5">
        <w:rPr>
          <w:rFonts w:ascii="SimSun" w:hAnsi="SimSun"/>
          <w:color w:val="000000"/>
          <w:szCs w:val="21"/>
        </w:rPr>
        <w:br/>
        <w:t>您尽兴。 </w:t>
      </w:r>
      <w:r w:rsidRPr="00AB4FD5">
        <w:rPr>
          <w:rFonts w:ascii="SimSun" w:hAnsi="SimSun"/>
          <w:color w:val="000000"/>
          <w:szCs w:val="21"/>
        </w:rPr>
        <w:br/>
        <w:t>Enjoy yourself!</w:t>
      </w:r>
      <w:r w:rsidRPr="00AB4FD5">
        <w:rPr>
          <w:rFonts w:ascii="SimSun" w:hAnsi="SimSun"/>
          <w:color w:val="000000"/>
          <w:szCs w:val="21"/>
        </w:rPr>
        <w:br/>
        <w:t>Have a good time! </w:t>
      </w:r>
      <w:r w:rsidRPr="00AB4FD5">
        <w:rPr>
          <w:rFonts w:ascii="SimSun" w:hAnsi="SimSun"/>
          <w:color w:val="000000"/>
          <w:szCs w:val="21"/>
        </w:rPr>
        <w:br/>
      </w:r>
      <w:r w:rsidRPr="00AB4FD5">
        <w:rPr>
          <w:rFonts w:ascii="SimSun" w:hAnsi="SimSun"/>
          <w:color w:val="000000"/>
          <w:szCs w:val="21"/>
        </w:rPr>
        <w:br/>
        <w:t>您喝点什么吗? </w:t>
      </w:r>
      <w:r w:rsidRPr="00AB4FD5">
        <w:rPr>
          <w:rFonts w:ascii="SimSun" w:hAnsi="SimSun"/>
          <w:color w:val="000000"/>
          <w:szCs w:val="21"/>
        </w:rPr>
        <w:br/>
        <w:t>Would you care for something to drink?</w:t>
      </w:r>
      <w:r w:rsidRPr="00AB4FD5">
        <w:rPr>
          <w:rFonts w:ascii="SimSun" w:hAnsi="SimSun"/>
          <w:color w:val="000000"/>
          <w:szCs w:val="21"/>
        </w:rPr>
        <w:br/>
        <w:t>A) Would you care for something to drink?</w:t>
      </w:r>
      <w:r w:rsidRPr="00AB4FD5">
        <w:rPr>
          <w:rFonts w:ascii="SimSun" w:hAnsi="SimSun"/>
          <w:color w:val="000000"/>
          <w:szCs w:val="21"/>
        </w:rPr>
        <w:br/>
        <w:t>(您喝点儿什么吗?)</w:t>
      </w:r>
      <w:r w:rsidRPr="00AB4FD5">
        <w:rPr>
          <w:rFonts w:ascii="SimSun" w:hAnsi="SimSun"/>
          <w:color w:val="000000"/>
          <w:szCs w:val="21"/>
        </w:rPr>
        <w:br/>
        <w:t>B) Yes, I'll have a beer, please. (好的，我要啤酒。)</w:t>
      </w:r>
      <w:r w:rsidRPr="00AB4FD5">
        <w:rPr>
          <w:rFonts w:ascii="SimSun" w:hAnsi="SimSun"/>
          <w:color w:val="000000"/>
          <w:szCs w:val="21"/>
        </w:rPr>
        <w:br/>
        <w:t>*当拒绝A的提问时，可以用No, thank you. (谢谢，我不喝。)/Maybe later. (过一会儿再说)。</w:t>
      </w:r>
      <w:r w:rsidRPr="00AB4FD5">
        <w:rPr>
          <w:rFonts w:ascii="SimSun" w:hAnsi="SimSun"/>
          <w:color w:val="000000"/>
          <w:szCs w:val="21"/>
        </w:rPr>
        <w:br/>
      </w:r>
      <w:r w:rsidRPr="00AB4FD5">
        <w:rPr>
          <w:rFonts w:ascii="SimSun" w:hAnsi="SimSun"/>
          <w:color w:val="000000"/>
          <w:szCs w:val="21"/>
        </w:rPr>
        <w:br/>
        <w:t>没关系。(不用担心我。) </w:t>
      </w:r>
      <w:r w:rsidRPr="00AB4FD5">
        <w:rPr>
          <w:rFonts w:ascii="SimSun" w:hAnsi="SimSun"/>
          <w:color w:val="000000"/>
          <w:szCs w:val="21"/>
        </w:rPr>
        <w:br/>
        <w:t>Don't mind me.</w:t>
      </w:r>
      <w:r w:rsidRPr="00AB4FD5">
        <w:rPr>
          <w:rFonts w:ascii="SimSun" w:hAnsi="SimSun"/>
          <w:color w:val="000000"/>
          <w:szCs w:val="21"/>
        </w:rPr>
        <w:br/>
        <w:t>Sorry, I'm too busy to talk to you now.</w:t>
      </w:r>
      <w:r w:rsidRPr="00AB4FD5">
        <w:rPr>
          <w:rFonts w:ascii="SimSun" w:hAnsi="SimSun"/>
          <w:color w:val="000000"/>
          <w:szCs w:val="21"/>
        </w:rPr>
        <w:br/>
        <w:t>(对不起，我太忙了，顾不上和你说话。)</w:t>
      </w:r>
      <w:r w:rsidRPr="00AB4FD5">
        <w:rPr>
          <w:rFonts w:ascii="SimSun" w:hAnsi="SimSun"/>
          <w:color w:val="000000"/>
          <w:szCs w:val="21"/>
        </w:rPr>
        <w:br/>
        <w:t>Don't mind me. I just came to see John.</w:t>
      </w:r>
      <w:r w:rsidRPr="00AB4FD5">
        <w:rPr>
          <w:rFonts w:ascii="SimSun" w:hAnsi="SimSun"/>
          <w:color w:val="000000"/>
          <w:szCs w:val="21"/>
        </w:rPr>
        <w:br/>
        <w:t>(没关系，我只是来看看约翰。) </w:t>
      </w:r>
      <w:r w:rsidRPr="00AB4FD5">
        <w:rPr>
          <w:rFonts w:ascii="SimSun" w:hAnsi="SimSun"/>
          <w:color w:val="000000"/>
          <w:szCs w:val="21"/>
        </w:rPr>
        <w:br/>
      </w:r>
      <w:r w:rsidRPr="00AB4FD5">
        <w:rPr>
          <w:rFonts w:ascii="SimSun" w:hAnsi="SimSun"/>
          <w:color w:val="000000"/>
          <w:szCs w:val="21"/>
        </w:rPr>
        <w:br/>
        <w:t>我可以用洗手间吗? </w:t>
      </w:r>
      <w:r w:rsidRPr="00AB4FD5">
        <w:rPr>
          <w:rFonts w:ascii="SimSun" w:hAnsi="SimSun"/>
          <w:color w:val="000000"/>
          <w:szCs w:val="21"/>
        </w:rPr>
        <w:br/>
        <w:t>May I use your bathroom?</w:t>
      </w:r>
      <w:r w:rsidRPr="00AB4FD5">
        <w:rPr>
          <w:rFonts w:ascii="SimSun" w:hAnsi="SimSun"/>
          <w:color w:val="000000"/>
          <w:szCs w:val="21"/>
        </w:rPr>
        <w:br/>
        <w:t>May I use your bathroom? (我可以用洗手间吗?)</w:t>
      </w:r>
      <w:r w:rsidRPr="00AB4FD5">
        <w:rPr>
          <w:rFonts w:ascii="SimSun" w:hAnsi="SimSun"/>
          <w:color w:val="000000"/>
          <w:szCs w:val="21"/>
        </w:rPr>
        <w:br/>
        <w:t>Sure, go ahead. (当然可以，请吧!)</w:t>
      </w:r>
      <w:r w:rsidRPr="00AB4FD5">
        <w:rPr>
          <w:rFonts w:ascii="SimSun" w:hAnsi="SimSun"/>
          <w:color w:val="000000"/>
          <w:szCs w:val="21"/>
        </w:rPr>
        <w:br/>
        <w:t>May I use your rest room?</w:t>
      </w:r>
      <w:r w:rsidRPr="00AB4FD5">
        <w:rPr>
          <w:rFonts w:ascii="SimSun" w:hAnsi="SimSun"/>
          <w:color w:val="000000"/>
          <w:szCs w:val="21"/>
        </w:rPr>
        <w:br/>
        <w:t>Where can I freshen up? *女性问Where can I freshen up? (我可以在哪儿梳洗?) 是打听厕所的婉转说法。</w:t>
      </w:r>
      <w:r w:rsidRPr="00AB4FD5">
        <w:rPr>
          <w:rFonts w:ascii="SimSun" w:hAnsi="SimSun"/>
          <w:color w:val="000000"/>
          <w:szCs w:val="21"/>
        </w:rPr>
        <w:br/>
        <w:t>May I use your toilet? *toilet 表示“厕所”，太直接，一般不用。除此之外，ladies' room“女厕所”， men's room“男厕所”，俚语 the john、the head也表示“厕所”。 </w:t>
      </w:r>
      <w:r w:rsidRPr="00AB4FD5">
        <w:rPr>
          <w:rFonts w:ascii="SimSun" w:hAnsi="SimSun"/>
          <w:color w:val="000000"/>
          <w:szCs w:val="21"/>
        </w:rPr>
        <w:br/>
      </w:r>
      <w:r w:rsidRPr="00AB4FD5">
        <w:rPr>
          <w:rFonts w:ascii="SimSun" w:hAnsi="SimSun"/>
          <w:color w:val="000000"/>
          <w:szCs w:val="21"/>
        </w:rPr>
        <w:br/>
        <w:t>洗手间在哪儿? </w:t>
      </w:r>
      <w:r w:rsidRPr="00AB4FD5">
        <w:rPr>
          <w:rFonts w:ascii="SimSun" w:hAnsi="SimSun"/>
          <w:color w:val="000000"/>
          <w:szCs w:val="21"/>
        </w:rPr>
        <w:br/>
        <w:t>Where's the bathroom?</w:t>
      </w:r>
      <w:r w:rsidRPr="00AB4FD5">
        <w:rPr>
          <w:rFonts w:ascii="SimSun" w:hAnsi="SimSun"/>
          <w:color w:val="000000"/>
          <w:szCs w:val="21"/>
        </w:rPr>
        <w:br/>
        <w:t>Which way is the bathroom?</w:t>
      </w:r>
      <w:r w:rsidRPr="00AB4FD5">
        <w:rPr>
          <w:rFonts w:ascii="SimSun" w:hAnsi="SimSun"/>
          <w:color w:val="000000"/>
          <w:szCs w:val="21"/>
        </w:rPr>
        <w:br/>
        <w:t>How can I get to the bathroom?</w:t>
      </w:r>
      <w:r w:rsidRPr="00AB4FD5">
        <w:rPr>
          <w:rFonts w:ascii="SimSun" w:hAnsi="SimSun"/>
          <w:color w:val="000000"/>
          <w:szCs w:val="21"/>
        </w:rPr>
        <w:br/>
        <w:t>Could you tell me how to get to the bathroom? (能</w:t>
      </w:r>
      <w:r w:rsidRPr="00AB4FD5">
        <w:rPr>
          <w:rFonts w:ascii="SimSun" w:hAnsi="SimSun"/>
          <w:color w:val="000000"/>
          <w:szCs w:val="21"/>
        </w:rPr>
        <w:lastRenderedPageBreak/>
        <w:t>告诉我洗手间怎么走吗?) </w:t>
      </w:r>
      <w:r w:rsidRPr="00AB4FD5">
        <w:rPr>
          <w:rFonts w:ascii="SimSun" w:hAnsi="SimSun"/>
          <w:color w:val="000000"/>
          <w:szCs w:val="21"/>
        </w:rPr>
        <w:br/>
        <w:t>可以借用一下您的电话吗? </w:t>
      </w:r>
      <w:r w:rsidRPr="00AB4FD5">
        <w:rPr>
          <w:rFonts w:ascii="SimSun" w:hAnsi="SimSun"/>
          <w:color w:val="000000"/>
          <w:szCs w:val="21"/>
        </w:rPr>
        <w:br/>
        <w:t>May I use your phone?</w:t>
      </w:r>
      <w:r w:rsidRPr="00AB4FD5">
        <w:rPr>
          <w:rFonts w:ascii="SimSun" w:hAnsi="SimSun"/>
          <w:color w:val="000000"/>
          <w:szCs w:val="21"/>
        </w:rPr>
        <w:br/>
        <w:t>Is it all right if I use your phone? </w:t>
      </w:r>
      <w:r w:rsidRPr="00AB4FD5">
        <w:rPr>
          <w:rFonts w:ascii="SimSun" w:hAnsi="SimSun"/>
          <w:color w:val="000000"/>
          <w:szCs w:val="21"/>
        </w:rPr>
        <w:br/>
      </w:r>
      <w:r w:rsidRPr="00AB4FD5">
        <w:rPr>
          <w:rFonts w:ascii="SimSun" w:hAnsi="SimSun"/>
          <w:color w:val="000000"/>
          <w:szCs w:val="21"/>
        </w:rPr>
        <w:br/>
        <w:t>我得告辞了。 </w:t>
      </w:r>
      <w:r w:rsidRPr="00AB4FD5">
        <w:rPr>
          <w:rFonts w:ascii="SimSun" w:hAnsi="SimSun"/>
          <w:color w:val="000000"/>
          <w:szCs w:val="21"/>
        </w:rPr>
        <w:br/>
        <w:t>I'd better get going now.</w:t>
      </w:r>
      <w:r w:rsidRPr="00AB4FD5">
        <w:rPr>
          <w:rFonts w:ascii="SimSun" w:hAnsi="SimSun"/>
          <w:color w:val="000000"/>
          <w:szCs w:val="21"/>
        </w:rPr>
        <w:br/>
        <w:t>I must be going now.</w:t>
      </w:r>
      <w:r w:rsidRPr="00AB4FD5">
        <w:rPr>
          <w:rFonts w:ascii="SimSun" w:hAnsi="SimSun"/>
          <w:color w:val="000000"/>
          <w:szCs w:val="21"/>
        </w:rPr>
        <w:br/>
        <w:t>I have to leave now.</w:t>
      </w:r>
      <w:r w:rsidRPr="00AB4FD5">
        <w:rPr>
          <w:rFonts w:ascii="SimSun" w:hAnsi="SimSun"/>
          <w:color w:val="000000"/>
          <w:szCs w:val="21"/>
        </w:rPr>
        <w:br/>
        <w:t>I gotta go now. *gotta为口语，是got to的缩略形式。 </w:t>
      </w:r>
      <w:r w:rsidRPr="00AB4FD5">
        <w:rPr>
          <w:rFonts w:ascii="SimSun" w:hAnsi="SimSun"/>
          <w:color w:val="000000"/>
          <w:szCs w:val="21"/>
        </w:rPr>
        <w:br/>
      </w:r>
      <w:r w:rsidRPr="00AB4FD5">
        <w:rPr>
          <w:rFonts w:ascii="SimSun" w:hAnsi="SimSun"/>
          <w:color w:val="000000"/>
          <w:szCs w:val="21"/>
        </w:rPr>
        <w:br/>
        <w:t>非常感谢您的盛情款待。 </w:t>
      </w:r>
      <w:r w:rsidRPr="00AB4FD5">
        <w:rPr>
          <w:rFonts w:ascii="SimSun" w:hAnsi="SimSun"/>
          <w:color w:val="000000"/>
          <w:szCs w:val="21"/>
        </w:rPr>
        <w:br/>
        <w:t>Thank you for inviting me. *用于要离开主人家时表示感谢的心情。</w:t>
      </w:r>
      <w:r w:rsidRPr="00AB4FD5">
        <w:rPr>
          <w:rFonts w:ascii="SimSun" w:hAnsi="SimSun"/>
          <w:color w:val="000000"/>
          <w:szCs w:val="21"/>
        </w:rPr>
        <w:br/>
        <w:t>I'm glad you could come. (非常高兴，您今天能来。)</w:t>
      </w:r>
      <w:r w:rsidRPr="00AB4FD5">
        <w:rPr>
          <w:rFonts w:ascii="SimSun" w:hAnsi="SimSun"/>
          <w:color w:val="000000"/>
          <w:szCs w:val="21"/>
        </w:rPr>
        <w:br/>
        <w:t>Thank you for inviting me. (非常感谢您的邀请。)</w:t>
      </w:r>
      <w:r w:rsidRPr="00AB4FD5">
        <w:rPr>
          <w:rFonts w:ascii="SimSun" w:hAnsi="SimSun"/>
          <w:color w:val="000000"/>
          <w:szCs w:val="21"/>
        </w:rPr>
        <w:br/>
        <w:t>Thanks so much for inviting us today. (十分感谢您今天的盛情招待。) </w:t>
      </w:r>
      <w:r w:rsidRPr="00AB4FD5">
        <w:rPr>
          <w:rFonts w:ascii="SimSun" w:hAnsi="SimSun"/>
          <w:color w:val="000000"/>
          <w:szCs w:val="21"/>
        </w:rPr>
        <w:br/>
      </w:r>
      <w:r w:rsidRPr="00AB4FD5">
        <w:rPr>
          <w:rFonts w:ascii="SimSun" w:hAnsi="SimSun"/>
          <w:color w:val="000000"/>
          <w:szCs w:val="21"/>
        </w:rPr>
        <w:br/>
        <w:t>有空再来串门吧。 </w:t>
      </w:r>
      <w:r w:rsidRPr="00AB4FD5">
        <w:rPr>
          <w:rFonts w:ascii="SimSun" w:hAnsi="SimSun"/>
          <w:color w:val="000000"/>
          <w:szCs w:val="21"/>
        </w:rPr>
        <w:br/>
        <w:t>Drop by sometime. *drop by “(顺便)拜访，串门”。</w:t>
      </w:r>
      <w:r w:rsidRPr="00AB4FD5">
        <w:rPr>
          <w:rFonts w:ascii="SimSun" w:hAnsi="SimSun"/>
          <w:color w:val="000000"/>
          <w:szCs w:val="21"/>
        </w:rPr>
        <w:br/>
        <w:t>Good-bye, John. Drop by sometime. (再见，约翰，有时间再来。)</w:t>
      </w:r>
      <w:r w:rsidRPr="00AB4FD5">
        <w:rPr>
          <w:rFonts w:ascii="SimSun" w:hAnsi="SimSun"/>
          <w:color w:val="000000"/>
          <w:szCs w:val="21"/>
        </w:rPr>
        <w:br/>
        <w:t>Thanks. I will. (谢谢。好的。) </w:t>
      </w:r>
      <w:r w:rsidRPr="00AB4FD5">
        <w:rPr>
          <w:rFonts w:ascii="SimSun" w:hAnsi="SimSun"/>
          <w:color w:val="000000"/>
          <w:szCs w:val="21"/>
        </w:rPr>
        <w:br/>
      </w:r>
      <w:r w:rsidRPr="00AB4FD5">
        <w:rPr>
          <w:rFonts w:ascii="SimSun" w:hAnsi="SimSun"/>
          <w:color w:val="000000"/>
          <w:szCs w:val="21"/>
        </w:rPr>
        <w:br/>
        <w:t>他亲自来看我。 </w:t>
      </w:r>
      <w:r w:rsidRPr="00AB4FD5">
        <w:rPr>
          <w:rFonts w:ascii="SimSun" w:hAnsi="SimSun"/>
          <w:color w:val="000000"/>
          <w:szCs w:val="21"/>
        </w:rPr>
        <w:br/>
        <w:t>He came to see me himself.</w:t>
      </w:r>
      <w:r w:rsidRPr="00AB4FD5">
        <w:rPr>
          <w:rFonts w:ascii="SimSun" w:hAnsi="SimSun"/>
          <w:color w:val="000000"/>
          <w:szCs w:val="21"/>
        </w:rPr>
        <w:br/>
        <w:t>Did he send someone to see you? (他让谁来看你了?)</w:t>
      </w:r>
      <w:r w:rsidRPr="00AB4FD5">
        <w:rPr>
          <w:rFonts w:ascii="SimSun" w:hAnsi="SimSun"/>
          <w:color w:val="000000"/>
          <w:szCs w:val="21"/>
        </w:rPr>
        <w:br/>
        <w:t>No, he came to see me himself. (不，他亲自来看我了。)</w:t>
      </w:r>
      <w:r w:rsidRPr="00AB4FD5">
        <w:rPr>
          <w:rFonts w:ascii="SimSun" w:hAnsi="SimSun"/>
          <w:color w:val="000000"/>
          <w:szCs w:val="21"/>
        </w:rPr>
        <w:br/>
        <w:t>He came to see me personally. </w:t>
      </w:r>
      <w:r w:rsidRPr="00AB4FD5">
        <w:rPr>
          <w:rFonts w:ascii="SimSun" w:hAnsi="SimSun"/>
          <w:color w:val="000000"/>
          <w:szCs w:val="21"/>
        </w:rPr>
        <w:br/>
      </w:r>
      <w:r w:rsidRPr="00AB4FD5">
        <w:rPr>
          <w:rFonts w:ascii="SimSun" w:hAnsi="SimSun"/>
          <w:color w:val="000000"/>
          <w:szCs w:val="21"/>
        </w:rPr>
        <w:br/>
        <w:t>您介意我抽烟吗? </w:t>
      </w:r>
      <w:r w:rsidRPr="00AB4FD5">
        <w:rPr>
          <w:rFonts w:ascii="SimSun" w:hAnsi="SimSun"/>
          <w:color w:val="000000"/>
          <w:szCs w:val="21"/>
        </w:rPr>
        <w:br/>
        <w:t>Do you mind if I smoke? *回答这个问题的时候，不允许时用Yes, 允许时用No，与平时回答相反。</w:t>
      </w:r>
      <w:r w:rsidRPr="00AB4FD5">
        <w:rPr>
          <w:rFonts w:ascii="SimSun" w:hAnsi="SimSun"/>
          <w:color w:val="000000"/>
          <w:szCs w:val="21"/>
        </w:rPr>
        <w:br/>
        <w:t>Do you mind if I smoke? (您介意我抽烟吗?)</w:t>
      </w:r>
      <w:r w:rsidRPr="00AB4FD5">
        <w:rPr>
          <w:rFonts w:ascii="SimSun" w:hAnsi="SimSun"/>
          <w:color w:val="000000"/>
          <w:szCs w:val="21"/>
        </w:rPr>
        <w:br/>
        <w:t>No, not at all. (不介意，你抽吧。)</w:t>
      </w:r>
      <w:r w:rsidRPr="00AB4FD5">
        <w:rPr>
          <w:rFonts w:ascii="SimSun" w:hAnsi="SimSun"/>
          <w:color w:val="000000"/>
          <w:szCs w:val="21"/>
        </w:rPr>
        <w:br/>
        <w:t>Would it bother you if I smoked?</w:t>
      </w:r>
      <w:r w:rsidRPr="00AB4FD5">
        <w:rPr>
          <w:rFonts w:ascii="SimSun" w:hAnsi="SimSun"/>
          <w:color w:val="000000"/>
          <w:szCs w:val="21"/>
        </w:rPr>
        <w:br/>
        <w:t>Can I smoke?</w:t>
      </w:r>
      <w:r w:rsidRPr="00AB4FD5">
        <w:rPr>
          <w:rFonts w:ascii="SimSun" w:hAnsi="SimSun"/>
          <w:color w:val="000000"/>
          <w:szCs w:val="21"/>
        </w:rPr>
        <w:br/>
        <w:t>Is it all right if I smoke?</w:t>
      </w:r>
      <w:r w:rsidRPr="00AB4FD5">
        <w:rPr>
          <w:rFonts w:ascii="SimSun" w:hAnsi="SimSun"/>
          <w:color w:val="000000"/>
          <w:szCs w:val="21"/>
        </w:rPr>
        <w:br/>
        <w:t>Would it be okay to smoke?</w:t>
      </w:r>
      <w:r w:rsidRPr="00AB4FD5">
        <w:rPr>
          <w:rFonts w:ascii="SimSun" w:hAnsi="SimSun"/>
          <w:color w:val="000000"/>
          <w:szCs w:val="21"/>
        </w:rPr>
        <w:br/>
      </w:r>
      <w:r w:rsidRPr="00AB4FD5">
        <w:rPr>
          <w:rFonts w:ascii="SimSun" w:hAnsi="SimSun"/>
          <w:color w:val="000000"/>
          <w:szCs w:val="21"/>
        </w:rPr>
        <w:br/>
        <w:t>您的房子真好。 </w:t>
      </w:r>
      <w:r w:rsidRPr="00AB4FD5">
        <w:rPr>
          <w:rFonts w:ascii="SimSun" w:hAnsi="SimSun"/>
          <w:color w:val="000000"/>
          <w:szCs w:val="21"/>
        </w:rPr>
        <w:br/>
        <w:t>I like your house.</w:t>
      </w:r>
      <w:r w:rsidRPr="00AB4FD5">
        <w:rPr>
          <w:rFonts w:ascii="SimSun" w:hAnsi="SimSun"/>
          <w:color w:val="000000"/>
          <w:szCs w:val="21"/>
        </w:rPr>
        <w:br/>
      </w:r>
      <w:r w:rsidRPr="00AB4FD5">
        <w:rPr>
          <w:rFonts w:ascii="SimSun" w:hAnsi="SimSun"/>
          <w:color w:val="000000"/>
          <w:szCs w:val="21"/>
        </w:rPr>
        <w:t>I like your house. (您的房子真好。)</w:t>
      </w:r>
      <w:r w:rsidRPr="00AB4FD5">
        <w:rPr>
          <w:rFonts w:ascii="SimSun" w:hAnsi="SimSun"/>
          <w:color w:val="000000"/>
          <w:szCs w:val="21"/>
        </w:rPr>
        <w:br/>
        <w:t>I'm glad to hear that. (听你这么说，我很高兴。) </w:t>
      </w:r>
      <w:r w:rsidRPr="00AB4FD5">
        <w:rPr>
          <w:rFonts w:ascii="SimSun" w:hAnsi="SimSun"/>
          <w:color w:val="000000"/>
          <w:szCs w:val="21"/>
        </w:rPr>
        <w:br/>
      </w:r>
      <w:r w:rsidRPr="00AB4FD5">
        <w:rPr>
          <w:rFonts w:ascii="SimSun" w:hAnsi="SimSun"/>
          <w:color w:val="000000"/>
          <w:szCs w:val="21"/>
        </w:rPr>
        <w:br/>
        <w:t>我很喜欢你的公寓。 </w:t>
      </w:r>
      <w:r w:rsidRPr="00AB4FD5">
        <w:rPr>
          <w:rFonts w:ascii="SimSun" w:hAnsi="SimSun"/>
          <w:color w:val="000000"/>
          <w:szCs w:val="21"/>
        </w:rPr>
        <w:br/>
        <w:t>I really like your apartment.</w:t>
      </w:r>
      <w:r w:rsidRPr="00AB4FD5">
        <w:rPr>
          <w:rFonts w:ascii="SimSun" w:hAnsi="SimSun"/>
          <w:color w:val="000000"/>
          <w:szCs w:val="21"/>
        </w:rPr>
        <w:br/>
        <w:t>I love your apartment. </w:t>
      </w:r>
      <w:r w:rsidRPr="00AB4FD5">
        <w:rPr>
          <w:rFonts w:ascii="SimSun" w:hAnsi="SimSun"/>
          <w:color w:val="000000"/>
          <w:szCs w:val="21"/>
        </w:rPr>
        <w:br/>
      </w:r>
      <w:r w:rsidRPr="00AB4FD5">
        <w:rPr>
          <w:rFonts w:ascii="SimSun" w:hAnsi="SimSun"/>
          <w:color w:val="000000"/>
          <w:szCs w:val="21"/>
        </w:rPr>
        <w:br/>
        <w:t>小心脚下。 </w:t>
      </w:r>
      <w:r w:rsidRPr="00AB4FD5">
        <w:rPr>
          <w:rFonts w:ascii="SimSun" w:hAnsi="SimSun"/>
          <w:color w:val="000000"/>
          <w:szCs w:val="21"/>
        </w:rPr>
        <w:br/>
        <w:t>Watch your step.</w:t>
      </w:r>
      <w:r w:rsidRPr="00AB4FD5">
        <w:rPr>
          <w:rFonts w:ascii="SimSun" w:hAnsi="SimSun"/>
          <w:color w:val="000000"/>
          <w:szCs w:val="21"/>
        </w:rPr>
        <w:br/>
        <w:t>Mind your step.</w:t>
      </w:r>
      <w:r w:rsidRPr="00AB4FD5">
        <w:rPr>
          <w:rFonts w:ascii="SimSun" w:hAnsi="SimSun"/>
          <w:color w:val="000000"/>
          <w:szCs w:val="21"/>
        </w:rPr>
        <w:br/>
        <w:t>Be careful where you walk.</w:t>
      </w:r>
      <w:r w:rsidRPr="00AB4FD5">
        <w:rPr>
          <w:rFonts w:ascii="SimSun" w:hAnsi="SimSun"/>
          <w:color w:val="000000"/>
          <w:szCs w:val="21"/>
        </w:rPr>
        <w:br/>
        <w:t>Look where you're going. </w:t>
      </w:r>
      <w:r w:rsidRPr="00AB4FD5">
        <w:rPr>
          <w:rFonts w:ascii="SimSun" w:hAnsi="SimSun"/>
          <w:color w:val="000000"/>
          <w:szCs w:val="21"/>
        </w:rPr>
        <w:br/>
      </w:r>
      <w:r w:rsidRPr="00AB4FD5">
        <w:rPr>
          <w:rFonts w:ascii="SimSun" w:hAnsi="SimSun"/>
          <w:color w:val="000000"/>
          <w:szCs w:val="21"/>
        </w:rPr>
        <w:br/>
        <w:t>地上很滑。 </w:t>
      </w:r>
      <w:r w:rsidRPr="00AB4FD5">
        <w:rPr>
          <w:rFonts w:ascii="SimSun" w:hAnsi="SimSun"/>
          <w:color w:val="000000"/>
          <w:szCs w:val="21"/>
        </w:rPr>
        <w:br/>
        <w:t>The floor is slippery. *slippery “光滑”、“容易滑倒的”。 </w:t>
      </w:r>
      <w:r w:rsidRPr="00AB4FD5">
        <w:rPr>
          <w:rFonts w:ascii="SimSun" w:hAnsi="SimSun"/>
          <w:color w:val="000000"/>
          <w:szCs w:val="21"/>
        </w:rPr>
        <w:br/>
      </w:r>
      <w:r w:rsidRPr="00AB4FD5">
        <w:rPr>
          <w:rFonts w:ascii="SimSun" w:hAnsi="SimSun"/>
          <w:color w:val="000000"/>
          <w:szCs w:val="21"/>
        </w:rPr>
        <w:br/>
        <w:t>请打开电视。 </w:t>
      </w:r>
      <w:r w:rsidRPr="00AB4FD5">
        <w:rPr>
          <w:rFonts w:ascii="SimSun" w:hAnsi="SimSun"/>
          <w:color w:val="000000"/>
          <w:szCs w:val="21"/>
        </w:rPr>
        <w:br/>
        <w:t>Please turn on the TV. *关于turn的用法：turn on是打开(电视等)，turn off是关上(电视等)，turn up是开大(电视等)的声音，turn down是关小(电视等)的声音。 </w:t>
      </w:r>
      <w:r w:rsidRPr="00AB4FD5">
        <w:rPr>
          <w:rFonts w:ascii="SimSun" w:hAnsi="SimSun"/>
          <w:color w:val="000000"/>
          <w:szCs w:val="21"/>
        </w:rPr>
        <w:br/>
      </w:r>
      <w:r w:rsidRPr="00AB4FD5">
        <w:rPr>
          <w:rFonts w:ascii="SimSun" w:hAnsi="SimSun"/>
          <w:color w:val="000000"/>
          <w:szCs w:val="21"/>
        </w:rPr>
        <w:br/>
        <w:t>我可以把车停这儿吗? </w:t>
      </w:r>
      <w:r w:rsidRPr="00AB4FD5">
        <w:rPr>
          <w:rFonts w:ascii="SimSun" w:hAnsi="SimSun"/>
          <w:color w:val="000000"/>
          <w:szCs w:val="21"/>
        </w:rPr>
        <w:br/>
        <w:t>Can I park my car here? *park “停车”。</w:t>
      </w:r>
      <w:r w:rsidRPr="00AB4FD5">
        <w:rPr>
          <w:rFonts w:ascii="SimSun" w:hAnsi="SimSun"/>
          <w:color w:val="000000"/>
          <w:szCs w:val="21"/>
        </w:rPr>
        <w:br/>
        <w:t>Is parking okay here?</w:t>
      </w:r>
      <w:r w:rsidRPr="00AB4FD5">
        <w:rPr>
          <w:rFonts w:ascii="SimSun" w:hAnsi="SimSun"/>
          <w:color w:val="000000"/>
          <w:szCs w:val="21"/>
        </w:rPr>
        <w:br/>
        <w:t>Is it all right to park my car here?</w:t>
      </w:r>
      <w:r w:rsidRPr="00AB4FD5">
        <w:rPr>
          <w:rFonts w:ascii="SimSun" w:hAnsi="SimSun"/>
          <w:color w:val="000000"/>
          <w:szCs w:val="21"/>
        </w:rPr>
        <w:br/>
        <w:t>Am I permitted to park my car here?</w:t>
      </w:r>
      <w:r w:rsidRPr="00AB4FD5">
        <w:rPr>
          <w:rFonts w:ascii="SimSun" w:hAnsi="SimSun"/>
          <w:color w:val="000000"/>
          <w:szCs w:val="21"/>
        </w:rPr>
        <w:br/>
      </w:r>
      <w:r w:rsidRPr="00AB4FD5">
        <w:rPr>
          <w:rFonts w:ascii="SimSun" w:hAnsi="SimSun"/>
          <w:color w:val="000000"/>
          <w:szCs w:val="21"/>
        </w:rPr>
        <w:br/>
        <w:t>●介绍某人</w:t>
      </w:r>
      <w:r w:rsidRPr="00AB4FD5">
        <w:rPr>
          <w:rFonts w:ascii="SimSun" w:hAnsi="SimSun"/>
          <w:color w:val="000000"/>
          <w:szCs w:val="21"/>
        </w:rPr>
        <w:br/>
      </w:r>
      <w:r w:rsidRPr="00AB4FD5">
        <w:rPr>
          <w:rFonts w:ascii="SimSun" w:hAnsi="SimSun"/>
          <w:color w:val="000000"/>
          <w:szCs w:val="21"/>
        </w:rPr>
        <w:br/>
        <w:t>凯恩女士，这位是我的上司佐藤先生。 </w:t>
      </w:r>
      <w:r w:rsidRPr="00AB4FD5">
        <w:rPr>
          <w:rFonts w:ascii="SimSun" w:hAnsi="SimSun"/>
          <w:color w:val="000000"/>
          <w:szCs w:val="21"/>
        </w:rPr>
        <w:br/>
        <w:t>Ms. Kane, this is Mr. Sato, my boss.</w:t>
      </w:r>
      <w:r w:rsidRPr="00AB4FD5">
        <w:rPr>
          <w:rFonts w:ascii="SimSun" w:hAnsi="SimSun"/>
          <w:color w:val="000000"/>
          <w:szCs w:val="21"/>
        </w:rPr>
        <w:br/>
        <w:t>Ms. Kane, this is my boss, Mr. Sato.</w:t>
      </w:r>
      <w:r w:rsidRPr="00AB4FD5">
        <w:rPr>
          <w:rFonts w:ascii="SimSun" w:hAnsi="SimSun"/>
          <w:color w:val="000000"/>
          <w:szCs w:val="21"/>
        </w:rPr>
        <w:br/>
        <w:t>Ms. Kane, I would like to introduce my boss, Mr. Sato (to you).</w:t>
      </w:r>
      <w:r w:rsidRPr="00AB4FD5">
        <w:rPr>
          <w:rFonts w:ascii="SimSun" w:hAnsi="SimSun"/>
          <w:color w:val="000000"/>
          <w:szCs w:val="21"/>
        </w:rPr>
        <w:br/>
        <w:t>Ms. Kane, let me introduce my boss, Mr. Sato (to you). </w:t>
      </w:r>
      <w:r w:rsidRPr="00AB4FD5">
        <w:rPr>
          <w:rFonts w:ascii="SimSun" w:hAnsi="SimSun"/>
          <w:color w:val="000000"/>
          <w:szCs w:val="21"/>
        </w:rPr>
        <w:br/>
      </w:r>
      <w:r w:rsidRPr="00AB4FD5">
        <w:rPr>
          <w:rFonts w:ascii="SimSun" w:hAnsi="SimSun"/>
          <w:color w:val="000000"/>
          <w:szCs w:val="21"/>
        </w:rPr>
        <w:br/>
        <w:t>很高兴认识您。 </w:t>
      </w:r>
      <w:r w:rsidRPr="00AB4FD5">
        <w:rPr>
          <w:rFonts w:ascii="SimSun" w:hAnsi="SimSun"/>
          <w:color w:val="000000"/>
          <w:szCs w:val="21"/>
        </w:rPr>
        <w:br/>
        <w:t>Nice to meet you.</w:t>
      </w:r>
      <w:r w:rsidRPr="00AB4FD5">
        <w:rPr>
          <w:rFonts w:ascii="SimSun" w:hAnsi="SimSun"/>
          <w:color w:val="000000"/>
          <w:szCs w:val="21"/>
        </w:rPr>
        <w:br/>
        <w:t>Nice to meet you. (很高兴认识您。)</w:t>
      </w:r>
      <w:r w:rsidRPr="00AB4FD5">
        <w:rPr>
          <w:rFonts w:ascii="SimSun" w:hAnsi="SimSun"/>
          <w:color w:val="000000"/>
          <w:szCs w:val="21"/>
        </w:rPr>
        <w:br/>
        <w:t>Nice to meet you, too. (认识您我也很高兴。)</w:t>
      </w:r>
      <w:r w:rsidRPr="00AB4FD5">
        <w:rPr>
          <w:rFonts w:ascii="SimSun" w:hAnsi="SimSun"/>
          <w:color w:val="000000"/>
          <w:szCs w:val="21"/>
        </w:rPr>
        <w:br/>
        <w:t>Pleased to meet you.</w:t>
      </w:r>
      <w:r w:rsidRPr="00AB4FD5">
        <w:rPr>
          <w:rFonts w:ascii="SimSun" w:hAnsi="SimSun"/>
          <w:color w:val="000000"/>
          <w:szCs w:val="21"/>
        </w:rPr>
        <w:br/>
        <w:t>Pleased to meet you, too. *作为上面例句的回答。</w:t>
      </w:r>
      <w:r w:rsidRPr="00AB4FD5">
        <w:rPr>
          <w:rFonts w:ascii="SimSun" w:hAnsi="SimSun"/>
          <w:color w:val="000000"/>
          <w:szCs w:val="21"/>
        </w:rPr>
        <w:br/>
        <w:t>Very nice to meet you.</w:t>
      </w:r>
      <w:r w:rsidRPr="00AB4FD5">
        <w:rPr>
          <w:rFonts w:ascii="SimSun" w:hAnsi="SimSun"/>
          <w:color w:val="000000"/>
          <w:szCs w:val="21"/>
        </w:rPr>
        <w:br/>
      </w:r>
      <w:r w:rsidRPr="00AB4FD5">
        <w:rPr>
          <w:rFonts w:ascii="SimSun" w:hAnsi="SimSun"/>
          <w:color w:val="000000"/>
          <w:szCs w:val="21"/>
        </w:rPr>
        <w:lastRenderedPageBreak/>
        <w:t>Very nice to meet you, too. *作为上面例句的回答。</w:t>
      </w:r>
      <w:r w:rsidRPr="00AB4FD5">
        <w:rPr>
          <w:rFonts w:ascii="SimSun" w:hAnsi="SimSun"/>
          <w:color w:val="000000"/>
          <w:szCs w:val="21"/>
        </w:rPr>
        <w:br/>
        <w:t>How do you do? *比Nice to meet you的说法稍显郑重。</w:t>
      </w:r>
      <w:r w:rsidRPr="00AB4FD5">
        <w:rPr>
          <w:rFonts w:ascii="SimSun" w:hAnsi="SimSun"/>
          <w:color w:val="000000"/>
          <w:szCs w:val="21"/>
        </w:rPr>
        <w:br/>
        <w:t>How do you do? *可以重复How do you do? 来作为上面例句的回答。</w:t>
      </w:r>
      <w:r w:rsidRPr="00AB4FD5">
        <w:rPr>
          <w:rFonts w:ascii="SimSun" w:hAnsi="SimSun"/>
          <w:color w:val="000000"/>
          <w:szCs w:val="21"/>
        </w:rPr>
        <w:br/>
        <w:t>It's a pleasure to meet you.</w:t>
      </w:r>
      <w:r w:rsidRPr="00AB4FD5">
        <w:rPr>
          <w:rFonts w:ascii="SimSun" w:hAnsi="SimSun"/>
          <w:color w:val="000000"/>
          <w:szCs w:val="21"/>
        </w:rPr>
        <w:br/>
        <w:t>I'm happy to meet you. </w:t>
      </w:r>
      <w:r w:rsidRPr="00AB4FD5">
        <w:rPr>
          <w:rFonts w:ascii="SimSun" w:hAnsi="SimSun"/>
          <w:color w:val="000000"/>
          <w:szCs w:val="21"/>
        </w:rPr>
        <w:br/>
      </w:r>
      <w:r w:rsidRPr="00AB4FD5">
        <w:rPr>
          <w:rFonts w:ascii="SimSun" w:hAnsi="SimSun"/>
          <w:color w:val="000000"/>
          <w:szCs w:val="21"/>
        </w:rPr>
        <w:br/>
        <w:t>彼此彼此。 </w:t>
      </w:r>
      <w:r w:rsidRPr="00AB4FD5">
        <w:rPr>
          <w:rFonts w:ascii="SimSun" w:hAnsi="SimSun"/>
          <w:color w:val="000000"/>
          <w:szCs w:val="21"/>
        </w:rPr>
        <w:br/>
        <w:t>Nice to meet you, too. </w:t>
      </w:r>
      <w:r w:rsidRPr="00AB4FD5">
        <w:rPr>
          <w:rFonts w:ascii="SimSun" w:hAnsi="SimSun"/>
          <w:color w:val="000000"/>
          <w:szCs w:val="21"/>
        </w:rPr>
        <w:br/>
      </w:r>
      <w:r w:rsidRPr="00AB4FD5">
        <w:rPr>
          <w:rFonts w:ascii="SimSun" w:hAnsi="SimSun"/>
          <w:color w:val="000000"/>
          <w:szCs w:val="21"/>
        </w:rPr>
        <w:br/>
        <w:t>您贵姓? </w:t>
      </w:r>
      <w:r w:rsidRPr="00AB4FD5">
        <w:rPr>
          <w:rFonts w:ascii="SimSun" w:hAnsi="SimSun"/>
          <w:color w:val="000000"/>
          <w:szCs w:val="21"/>
        </w:rPr>
        <w:br/>
        <w:t>May I have your name, please?</w:t>
      </w:r>
      <w:r w:rsidRPr="00AB4FD5">
        <w:rPr>
          <w:rFonts w:ascii="SimSun" w:hAnsi="SimSun"/>
          <w:color w:val="000000"/>
          <w:szCs w:val="21"/>
        </w:rPr>
        <w:br/>
        <w:t>I made a reservation for tonight. (我预订了今天晚上的宴会。)</w:t>
      </w:r>
      <w:r w:rsidRPr="00AB4FD5">
        <w:rPr>
          <w:rFonts w:ascii="SimSun" w:hAnsi="SimSun"/>
          <w:color w:val="000000"/>
          <w:szCs w:val="21"/>
        </w:rPr>
        <w:br/>
        <w:t>May I have your name, please? (您贵姓?)</w:t>
      </w:r>
      <w:r w:rsidRPr="00AB4FD5">
        <w:rPr>
          <w:rFonts w:ascii="SimSun" w:hAnsi="SimSun"/>
          <w:color w:val="000000"/>
          <w:szCs w:val="21"/>
        </w:rPr>
        <w:br/>
        <w:t>What's your name, please?</w:t>
      </w:r>
      <w:r w:rsidRPr="00AB4FD5">
        <w:rPr>
          <w:rFonts w:ascii="SimSun" w:hAnsi="SimSun"/>
          <w:color w:val="000000"/>
          <w:szCs w:val="21"/>
        </w:rPr>
        <w:br/>
        <w:t>May I ask who you are? (您是哪位?) *用来询问对方的身份。</w:t>
      </w:r>
      <w:r w:rsidRPr="00AB4FD5">
        <w:rPr>
          <w:rFonts w:ascii="SimSun" w:hAnsi="SimSun"/>
          <w:color w:val="000000"/>
          <w:szCs w:val="21"/>
        </w:rPr>
        <w:br/>
        <w:t>Who's calling, please? *只用于打电话。</w:t>
      </w:r>
      <w:r w:rsidRPr="00AB4FD5">
        <w:rPr>
          <w:rFonts w:ascii="SimSun" w:hAnsi="SimSun"/>
          <w:color w:val="000000"/>
          <w:szCs w:val="21"/>
        </w:rPr>
        <w:br/>
        <w:t>Who are you? (你是谁?)</w:t>
      </w:r>
      <w:r w:rsidRPr="00AB4FD5">
        <w:rPr>
          <w:rFonts w:ascii="SimSun" w:hAnsi="SimSun"/>
          <w:color w:val="000000"/>
          <w:szCs w:val="21"/>
        </w:rPr>
        <w:br/>
        <w:t>What's your name? (你叫什么名字?)</w:t>
      </w:r>
      <w:r w:rsidRPr="00AB4FD5">
        <w:rPr>
          <w:rFonts w:ascii="SimSun" w:hAnsi="SimSun"/>
          <w:color w:val="000000"/>
          <w:szCs w:val="21"/>
        </w:rPr>
        <w:br/>
        <w:t>What's your name? (你叫什么名字?)</w:t>
      </w:r>
      <w:r w:rsidRPr="00AB4FD5">
        <w:rPr>
          <w:rFonts w:ascii="SimSun" w:hAnsi="SimSun"/>
          <w:color w:val="000000"/>
          <w:szCs w:val="21"/>
        </w:rPr>
        <w:br/>
        <w:t>My name's John. (我叫约翰。) </w:t>
      </w:r>
      <w:r w:rsidRPr="00AB4FD5">
        <w:rPr>
          <w:rFonts w:ascii="SimSun" w:hAnsi="SimSun"/>
          <w:color w:val="000000"/>
          <w:szCs w:val="21"/>
        </w:rPr>
        <w:br/>
      </w:r>
      <w:r w:rsidRPr="00AB4FD5">
        <w:rPr>
          <w:rFonts w:ascii="SimSun" w:hAnsi="SimSun"/>
          <w:color w:val="000000"/>
          <w:szCs w:val="21"/>
        </w:rPr>
        <w:br/>
        <w:t>我给你介绍一下我的朋友。 </w:t>
      </w:r>
      <w:r w:rsidRPr="00AB4FD5">
        <w:rPr>
          <w:rFonts w:ascii="SimSun" w:hAnsi="SimSun"/>
          <w:color w:val="000000"/>
          <w:szCs w:val="21"/>
        </w:rPr>
        <w:br/>
        <w:t>I'd like you to meet a friend of mine.</w:t>
      </w:r>
      <w:r w:rsidRPr="00AB4FD5">
        <w:rPr>
          <w:rFonts w:ascii="SimSun" w:hAnsi="SimSun"/>
          <w:color w:val="000000"/>
          <w:szCs w:val="21"/>
        </w:rPr>
        <w:br/>
        <w:t>Hi, John. (嗨!约翰，你好!)</w:t>
      </w:r>
      <w:r w:rsidRPr="00AB4FD5">
        <w:rPr>
          <w:rFonts w:ascii="SimSun" w:hAnsi="SimSun"/>
          <w:color w:val="000000"/>
          <w:szCs w:val="21"/>
        </w:rPr>
        <w:br/>
        <w:t>Hi, Joe. I'd like you to meet a friend of mine. (嗨!琼，我给你介绍一下我的朋友。)</w:t>
      </w:r>
      <w:r w:rsidRPr="00AB4FD5">
        <w:rPr>
          <w:rFonts w:ascii="SimSun" w:hAnsi="SimSun"/>
          <w:color w:val="000000"/>
          <w:szCs w:val="21"/>
        </w:rPr>
        <w:br/>
      </w:r>
      <w:r w:rsidRPr="00AB4FD5">
        <w:rPr>
          <w:rFonts w:ascii="SimSun" w:hAnsi="SimSun"/>
          <w:color w:val="000000"/>
          <w:szCs w:val="21"/>
        </w:rPr>
        <w:br/>
        <w:t>他是个好人。 </w:t>
      </w:r>
      <w:r w:rsidRPr="00AB4FD5">
        <w:rPr>
          <w:rFonts w:ascii="SimSun" w:hAnsi="SimSun"/>
          <w:color w:val="000000"/>
          <w:szCs w:val="21"/>
        </w:rPr>
        <w:br/>
        <w:t>He's a nice guy.</w:t>
      </w:r>
      <w:r w:rsidRPr="00AB4FD5">
        <w:rPr>
          <w:rFonts w:ascii="SimSun" w:hAnsi="SimSun"/>
          <w:color w:val="000000"/>
          <w:szCs w:val="21"/>
        </w:rPr>
        <w:br/>
        <w:t>He's a nice guy. (他是个好人。)</w:t>
      </w:r>
      <w:r w:rsidRPr="00AB4FD5">
        <w:rPr>
          <w:rFonts w:ascii="SimSun" w:hAnsi="SimSun"/>
          <w:color w:val="000000"/>
          <w:szCs w:val="21"/>
        </w:rPr>
        <w:br/>
        <w:t>He sure is. (确实如此。) </w:t>
      </w:r>
      <w:r w:rsidRPr="00AB4FD5">
        <w:rPr>
          <w:rFonts w:ascii="SimSun" w:hAnsi="SimSun"/>
          <w:color w:val="000000"/>
          <w:szCs w:val="21"/>
        </w:rPr>
        <w:br/>
      </w:r>
      <w:r w:rsidRPr="00AB4FD5">
        <w:rPr>
          <w:rFonts w:ascii="SimSun" w:hAnsi="SimSun"/>
          <w:color w:val="000000"/>
          <w:szCs w:val="21"/>
        </w:rPr>
        <w:br/>
        <w:t>见到您我很高兴。 </w:t>
      </w:r>
      <w:r w:rsidRPr="00AB4FD5">
        <w:rPr>
          <w:rFonts w:ascii="SimSun" w:hAnsi="SimSun"/>
          <w:color w:val="000000"/>
          <w:szCs w:val="21"/>
        </w:rPr>
        <w:br/>
        <w:t>I'm glad to meet you.</w:t>
      </w:r>
      <w:r w:rsidRPr="00AB4FD5">
        <w:rPr>
          <w:rFonts w:ascii="SimSun" w:hAnsi="SimSun"/>
          <w:color w:val="000000"/>
          <w:szCs w:val="21"/>
        </w:rPr>
        <w:br/>
        <w:t>I'm glad to meet you. (见到您我很高兴。)</w:t>
      </w:r>
      <w:r w:rsidRPr="00AB4FD5">
        <w:rPr>
          <w:rFonts w:ascii="SimSun" w:hAnsi="SimSun"/>
          <w:color w:val="000000"/>
          <w:szCs w:val="21"/>
        </w:rPr>
        <w:br/>
        <w:t>So am I. (我也很高兴。)</w:t>
      </w:r>
      <w:r w:rsidRPr="00AB4FD5">
        <w:rPr>
          <w:rFonts w:ascii="SimSun" w:hAnsi="SimSun"/>
          <w:color w:val="000000"/>
          <w:szCs w:val="21"/>
        </w:rPr>
        <w:br/>
        <w:t>I'm glad to meet you. (认识您我很高兴。)</w:t>
      </w:r>
      <w:r w:rsidRPr="00AB4FD5">
        <w:rPr>
          <w:rFonts w:ascii="SimSun" w:hAnsi="SimSun"/>
          <w:color w:val="000000"/>
          <w:szCs w:val="21"/>
        </w:rPr>
        <w:br/>
        <w:t>The feeling is mutual. (我也很高兴。)</w:t>
      </w:r>
      <w:r w:rsidRPr="00AB4FD5">
        <w:rPr>
          <w:rFonts w:ascii="SimSun" w:hAnsi="SimSun"/>
          <w:color w:val="000000"/>
          <w:szCs w:val="21"/>
        </w:rPr>
        <w:br/>
        <w:t>Glad to meet you.</w:t>
      </w:r>
      <w:r w:rsidRPr="00AB4FD5">
        <w:rPr>
          <w:rFonts w:ascii="SimSun" w:hAnsi="SimSun"/>
          <w:color w:val="000000"/>
          <w:szCs w:val="21"/>
        </w:rPr>
        <w:br/>
        <w:t>Good to meet you.</w:t>
      </w:r>
      <w:r w:rsidRPr="00AB4FD5">
        <w:rPr>
          <w:rFonts w:ascii="SimSun" w:hAnsi="SimSun"/>
          <w:color w:val="000000"/>
          <w:szCs w:val="21"/>
        </w:rPr>
        <w:br/>
        <w:t>I'm pleased to meet you.</w:t>
      </w:r>
      <w:r w:rsidRPr="00AB4FD5">
        <w:rPr>
          <w:rFonts w:ascii="SimSun" w:hAnsi="SimSun"/>
          <w:color w:val="000000"/>
          <w:szCs w:val="21"/>
        </w:rPr>
        <w:br/>
        <w:t>I'm pleased to meet you. (能认识您，我很高兴。)</w:t>
      </w:r>
      <w:r w:rsidRPr="00AB4FD5">
        <w:rPr>
          <w:rFonts w:ascii="SimSun" w:hAnsi="SimSun"/>
          <w:color w:val="000000"/>
          <w:szCs w:val="21"/>
        </w:rPr>
        <w:br/>
      </w:r>
      <w:r w:rsidRPr="00AB4FD5">
        <w:rPr>
          <w:rFonts w:ascii="SimSun" w:hAnsi="SimSun"/>
          <w:color w:val="000000"/>
          <w:szCs w:val="21"/>
        </w:rPr>
        <w:t>Pleased to meet you, too. (能认识您，我也很高兴。)</w:t>
      </w:r>
      <w:r w:rsidRPr="00AB4FD5">
        <w:rPr>
          <w:rFonts w:ascii="SimSun" w:hAnsi="SimSun"/>
          <w:color w:val="000000"/>
          <w:szCs w:val="21"/>
        </w:rPr>
        <w:br/>
        <w:t>I'm really happy that I could meet you.</w:t>
      </w:r>
      <w:r w:rsidRPr="00AB4FD5">
        <w:rPr>
          <w:rFonts w:ascii="SimSun" w:hAnsi="SimSun"/>
          <w:color w:val="000000"/>
          <w:szCs w:val="21"/>
        </w:rPr>
        <w:br/>
        <w:t>I'm really happy that I could meet you. (能认识您我觉得非常高兴。)</w:t>
      </w:r>
      <w:r w:rsidRPr="00AB4FD5">
        <w:rPr>
          <w:rFonts w:ascii="SimSun" w:hAnsi="SimSun"/>
          <w:color w:val="000000"/>
          <w:szCs w:val="21"/>
        </w:rPr>
        <w:br/>
        <w:t>Same here. (我也很高兴。) </w:t>
      </w:r>
      <w:r w:rsidRPr="00AB4FD5">
        <w:rPr>
          <w:rFonts w:ascii="SimSun" w:hAnsi="SimSun"/>
          <w:color w:val="000000"/>
          <w:szCs w:val="21"/>
        </w:rPr>
        <w:br/>
      </w:r>
      <w:r w:rsidRPr="00AB4FD5">
        <w:rPr>
          <w:rFonts w:ascii="SimSun" w:hAnsi="SimSun"/>
          <w:color w:val="000000"/>
          <w:szCs w:val="21"/>
        </w:rPr>
        <w:br/>
        <w:t>能认识您我感到非常荣幸。 </w:t>
      </w:r>
      <w:r w:rsidRPr="00AB4FD5">
        <w:rPr>
          <w:rFonts w:ascii="SimSun" w:hAnsi="SimSun"/>
          <w:color w:val="000000"/>
          <w:szCs w:val="21"/>
        </w:rPr>
        <w:br/>
        <w:t>It's an honor for me to meet you.</w:t>
      </w:r>
      <w:r w:rsidRPr="00AB4FD5">
        <w:rPr>
          <w:rFonts w:ascii="SimSun" w:hAnsi="SimSun"/>
          <w:color w:val="000000"/>
          <w:szCs w:val="21"/>
        </w:rPr>
        <w:br/>
        <w:t>I'm Harrison Ford. (我是哈里森·福特。)</w:t>
      </w:r>
      <w:r w:rsidRPr="00AB4FD5">
        <w:rPr>
          <w:rFonts w:ascii="SimSun" w:hAnsi="SimSun"/>
          <w:color w:val="000000"/>
          <w:szCs w:val="21"/>
        </w:rPr>
        <w:br/>
        <w:t>It's an honor for me to meet you. (能认识您我感到非常荣幸。) </w:t>
      </w:r>
      <w:r w:rsidRPr="00AB4FD5">
        <w:rPr>
          <w:rFonts w:ascii="SimSun" w:hAnsi="SimSun"/>
          <w:color w:val="000000"/>
          <w:szCs w:val="21"/>
        </w:rPr>
        <w:br/>
      </w:r>
      <w:r w:rsidRPr="00AB4FD5">
        <w:rPr>
          <w:rFonts w:ascii="SimSun" w:hAnsi="SimSun"/>
          <w:color w:val="000000"/>
          <w:szCs w:val="21"/>
        </w:rPr>
        <w:br/>
        <w:t>请叫我…… </w:t>
      </w:r>
      <w:r w:rsidRPr="00AB4FD5">
        <w:rPr>
          <w:rFonts w:ascii="SimSun" w:hAnsi="SimSun"/>
          <w:color w:val="000000"/>
          <w:szCs w:val="21"/>
        </w:rPr>
        <w:br/>
        <w:t>Please call me...</w:t>
      </w:r>
      <w:r w:rsidRPr="00AB4FD5">
        <w:rPr>
          <w:rFonts w:ascii="SimSun" w:hAnsi="SimSun"/>
          <w:color w:val="000000"/>
          <w:szCs w:val="21"/>
        </w:rPr>
        <w:br/>
        <w:t>Nice to meet you, Mr. Smith. (史密斯先生，很高兴认识您。)</w:t>
      </w:r>
      <w:r w:rsidRPr="00AB4FD5">
        <w:rPr>
          <w:rFonts w:ascii="SimSun" w:hAnsi="SimSun"/>
          <w:color w:val="000000"/>
          <w:szCs w:val="21"/>
        </w:rPr>
        <w:br/>
        <w:t>Please call me John. (请叫我约翰。) </w:t>
      </w:r>
      <w:r w:rsidRPr="00AB4FD5">
        <w:rPr>
          <w:rFonts w:ascii="SimSun" w:hAnsi="SimSun"/>
          <w:color w:val="000000"/>
          <w:szCs w:val="21"/>
        </w:rPr>
        <w:br/>
      </w:r>
      <w:r w:rsidRPr="00AB4FD5">
        <w:rPr>
          <w:rFonts w:ascii="SimSun" w:hAnsi="SimSun"/>
          <w:color w:val="000000"/>
          <w:szCs w:val="21"/>
        </w:rPr>
        <w:br/>
        <w:t>我们是不是在哪儿见过面? </w:t>
      </w:r>
      <w:r w:rsidRPr="00AB4FD5">
        <w:rPr>
          <w:rFonts w:ascii="SimSun" w:hAnsi="SimSun"/>
          <w:color w:val="000000"/>
          <w:szCs w:val="21"/>
        </w:rPr>
        <w:br/>
        <w:t>Don't I know you from somewhere?</w:t>
      </w:r>
      <w:r w:rsidRPr="00AB4FD5">
        <w:rPr>
          <w:rFonts w:ascii="SimSun" w:hAnsi="SimSun"/>
          <w:color w:val="000000"/>
          <w:szCs w:val="21"/>
        </w:rPr>
        <w:br/>
        <w:t>Don't I know you from somewhere? (我们是不是在哪儿见过面?)</w:t>
      </w:r>
      <w:r w:rsidRPr="00AB4FD5">
        <w:rPr>
          <w:rFonts w:ascii="SimSun" w:hAnsi="SimSun"/>
          <w:color w:val="000000"/>
          <w:szCs w:val="21"/>
        </w:rPr>
        <w:br/>
        <w:t>No, I don't think so. (不，我想没见过。)</w:t>
      </w:r>
      <w:r w:rsidRPr="00AB4FD5">
        <w:rPr>
          <w:rFonts w:ascii="SimSun" w:hAnsi="SimSun"/>
          <w:color w:val="000000"/>
          <w:szCs w:val="21"/>
        </w:rPr>
        <w:br/>
        <w:t>Haven't we met (somewhere) before?</w:t>
      </w:r>
      <w:r w:rsidRPr="00AB4FD5">
        <w:rPr>
          <w:rFonts w:ascii="SimSun" w:hAnsi="SimSun"/>
          <w:color w:val="000000"/>
          <w:szCs w:val="21"/>
        </w:rPr>
        <w:br/>
        <w:t>Haven't we met somewhere (before)?</w:t>
      </w:r>
      <w:r w:rsidRPr="00AB4FD5">
        <w:rPr>
          <w:rFonts w:ascii="SimSun" w:hAnsi="SimSun"/>
          <w:color w:val="000000"/>
          <w:szCs w:val="21"/>
        </w:rPr>
        <w:br/>
        <w:t>Don't I know you? (你不认识我吗?)</w:t>
      </w:r>
      <w:r w:rsidRPr="00AB4FD5">
        <w:rPr>
          <w:rFonts w:ascii="SimSun" w:hAnsi="SimSun"/>
          <w:color w:val="000000"/>
          <w:szCs w:val="21"/>
        </w:rPr>
        <w:br/>
        <w:t>You look familiar. (你看上去很面熟。) </w:t>
      </w:r>
      <w:r w:rsidRPr="00AB4FD5">
        <w:rPr>
          <w:rFonts w:ascii="SimSun" w:hAnsi="SimSun"/>
          <w:color w:val="000000"/>
          <w:szCs w:val="21"/>
        </w:rPr>
        <w:br/>
      </w:r>
      <w:r w:rsidRPr="00AB4FD5">
        <w:rPr>
          <w:rFonts w:ascii="SimSun" w:hAnsi="SimSun"/>
          <w:color w:val="000000"/>
          <w:szCs w:val="21"/>
        </w:rPr>
        <w:br/>
        <w:t>想起来了吗? </w:t>
      </w:r>
      <w:r w:rsidRPr="00AB4FD5">
        <w:rPr>
          <w:rFonts w:ascii="SimSun" w:hAnsi="SimSun"/>
          <w:color w:val="000000"/>
          <w:szCs w:val="21"/>
        </w:rPr>
        <w:br/>
        <w:t>Remember?</w:t>
      </w:r>
      <w:r w:rsidRPr="00AB4FD5">
        <w:rPr>
          <w:rFonts w:ascii="SimSun" w:hAnsi="SimSun"/>
          <w:color w:val="000000"/>
          <w:szCs w:val="21"/>
        </w:rPr>
        <w:br/>
        <w:t>Do you know that man? (你认识那个男人?)</w:t>
      </w:r>
      <w:r w:rsidRPr="00AB4FD5">
        <w:rPr>
          <w:rFonts w:ascii="SimSun" w:hAnsi="SimSun"/>
          <w:color w:val="000000"/>
          <w:szCs w:val="21"/>
        </w:rPr>
        <w:br/>
        <w:t>He's my father. Remember? (他是我父亲，想起来了吗?)</w:t>
      </w:r>
      <w:r w:rsidRPr="00AB4FD5">
        <w:rPr>
          <w:rFonts w:ascii="SimSun" w:hAnsi="SimSun"/>
          <w:color w:val="000000"/>
          <w:szCs w:val="21"/>
        </w:rPr>
        <w:br/>
        <w:t>Do you remember?</w:t>
      </w:r>
      <w:r w:rsidRPr="00AB4FD5">
        <w:rPr>
          <w:rFonts w:ascii="SimSun" w:hAnsi="SimSun"/>
          <w:color w:val="000000"/>
          <w:szCs w:val="21"/>
        </w:rPr>
        <w:br/>
        <w:t>Don't you remember? (你不记得了?) </w:t>
      </w:r>
      <w:r w:rsidRPr="00AB4FD5">
        <w:rPr>
          <w:rFonts w:ascii="SimSun" w:hAnsi="SimSun"/>
          <w:color w:val="000000"/>
          <w:szCs w:val="21"/>
        </w:rPr>
        <w:br/>
      </w:r>
      <w:r w:rsidRPr="00AB4FD5">
        <w:rPr>
          <w:rFonts w:ascii="SimSun" w:hAnsi="SimSun"/>
          <w:color w:val="000000"/>
          <w:szCs w:val="21"/>
        </w:rPr>
        <w:br/>
        <w:t>啊!对了，你是史密斯先生。 </w:t>
      </w:r>
      <w:r w:rsidRPr="00AB4FD5">
        <w:rPr>
          <w:rFonts w:ascii="SimSun" w:hAnsi="SimSun"/>
          <w:color w:val="000000"/>
          <w:szCs w:val="21"/>
        </w:rPr>
        <w:br/>
        <w:t>Oh, yeah, you're Mr. Smith!</w:t>
      </w:r>
      <w:r w:rsidRPr="00AB4FD5">
        <w:rPr>
          <w:rFonts w:ascii="SimSun" w:hAnsi="SimSun"/>
          <w:color w:val="000000"/>
          <w:szCs w:val="21"/>
        </w:rPr>
        <w:br/>
        <w:t>Oh, yeah, I do know you. (哦，是的，我认识你。)</w:t>
      </w:r>
      <w:r w:rsidRPr="00AB4FD5">
        <w:rPr>
          <w:rFonts w:ascii="SimSun" w:hAnsi="SimSun"/>
          <w:color w:val="000000"/>
          <w:szCs w:val="21"/>
        </w:rPr>
        <w:br/>
        <w:t>I know you, but I forgot your name. (我认识你，可是我忘了你叫什么。) </w:t>
      </w:r>
      <w:r w:rsidRPr="00AB4FD5">
        <w:rPr>
          <w:rFonts w:ascii="SimSun" w:hAnsi="SimSun"/>
          <w:color w:val="000000"/>
          <w:szCs w:val="21"/>
        </w:rPr>
        <w:br/>
      </w:r>
      <w:r w:rsidRPr="00AB4FD5">
        <w:rPr>
          <w:rFonts w:ascii="SimSun" w:hAnsi="SimSun"/>
          <w:color w:val="000000"/>
          <w:szCs w:val="21"/>
        </w:rPr>
        <w:br/>
        <w:t>我不敢肯定，也许在哪儿见过。 </w:t>
      </w:r>
      <w:r w:rsidRPr="00AB4FD5">
        <w:rPr>
          <w:rFonts w:ascii="SimSun" w:hAnsi="SimSun"/>
          <w:color w:val="000000"/>
          <w:szCs w:val="21"/>
        </w:rPr>
        <w:br/>
        <w:t>I'm not sure. Maybe.</w:t>
      </w:r>
      <w:r w:rsidRPr="00AB4FD5">
        <w:rPr>
          <w:rFonts w:ascii="SimSun" w:hAnsi="SimSun"/>
          <w:color w:val="000000"/>
          <w:szCs w:val="21"/>
        </w:rPr>
        <w:br/>
        <w:t>It's possible. (我不肯定，可能吧?)</w:t>
      </w:r>
      <w:r w:rsidRPr="00AB4FD5">
        <w:rPr>
          <w:rFonts w:ascii="SimSun" w:hAnsi="SimSun"/>
          <w:color w:val="000000"/>
          <w:szCs w:val="21"/>
        </w:rPr>
        <w:br/>
        <w:t>What's your name again? (你叫什么来着?) </w:t>
      </w:r>
      <w:r w:rsidRPr="00AB4FD5">
        <w:rPr>
          <w:rFonts w:ascii="SimSun" w:hAnsi="SimSun"/>
          <w:color w:val="000000"/>
          <w:szCs w:val="21"/>
        </w:rPr>
        <w:br/>
      </w:r>
      <w:r w:rsidRPr="00AB4FD5">
        <w:rPr>
          <w:rFonts w:ascii="SimSun" w:hAnsi="SimSun"/>
          <w:color w:val="000000"/>
          <w:szCs w:val="21"/>
        </w:rPr>
        <w:lastRenderedPageBreak/>
        <w:br/>
        <w:t>不，我想不是这样的。 </w:t>
      </w:r>
      <w:r w:rsidRPr="00AB4FD5">
        <w:rPr>
          <w:rFonts w:ascii="SimSun" w:hAnsi="SimSun"/>
          <w:color w:val="000000"/>
          <w:szCs w:val="21"/>
        </w:rPr>
        <w:br/>
        <w:t>No, I don't think so.</w:t>
      </w:r>
      <w:r w:rsidRPr="00AB4FD5">
        <w:rPr>
          <w:rFonts w:ascii="SimSun" w:hAnsi="SimSun"/>
          <w:color w:val="000000"/>
          <w:szCs w:val="21"/>
        </w:rPr>
        <w:br/>
        <w:t>No, I'm afraid not.</w:t>
      </w:r>
      <w:r w:rsidRPr="00AB4FD5">
        <w:rPr>
          <w:rFonts w:ascii="SimSun" w:hAnsi="SimSun"/>
          <w:color w:val="000000"/>
          <w:szCs w:val="21"/>
        </w:rPr>
        <w:br/>
        <w:t>No, I don't believe so. </w:t>
      </w:r>
      <w:r w:rsidRPr="00AB4FD5">
        <w:rPr>
          <w:rFonts w:ascii="SimSun" w:hAnsi="SimSun"/>
          <w:color w:val="000000"/>
          <w:szCs w:val="21"/>
        </w:rPr>
        <w:br/>
      </w:r>
      <w:r w:rsidRPr="00AB4FD5">
        <w:rPr>
          <w:rFonts w:ascii="SimSun" w:hAnsi="SimSun"/>
          <w:color w:val="000000"/>
          <w:szCs w:val="21"/>
        </w:rPr>
        <w:br/>
        <w:t>这是我们第一次见面。 </w:t>
      </w:r>
      <w:r w:rsidRPr="00AB4FD5">
        <w:rPr>
          <w:rFonts w:ascii="SimSun" w:hAnsi="SimSun"/>
          <w:color w:val="000000"/>
          <w:szCs w:val="21"/>
        </w:rPr>
        <w:br/>
        <w:t>This is the first time we have met.</w:t>
      </w:r>
      <w:r w:rsidRPr="00AB4FD5">
        <w:rPr>
          <w:rFonts w:ascii="SimSun" w:hAnsi="SimSun"/>
          <w:color w:val="000000"/>
          <w:szCs w:val="21"/>
        </w:rPr>
        <w:br/>
        <w:t>Have you two met? (你们俩人见过?)</w:t>
      </w:r>
      <w:r w:rsidRPr="00AB4FD5">
        <w:rPr>
          <w:rFonts w:ascii="SimSun" w:hAnsi="SimSun"/>
          <w:color w:val="000000"/>
          <w:szCs w:val="21"/>
        </w:rPr>
        <w:br/>
        <w:t>No, this is the first time we have met. (没见过，这是我们第一次见面。)</w:t>
      </w:r>
      <w:r w:rsidRPr="00AB4FD5">
        <w:rPr>
          <w:rFonts w:ascii="SimSun" w:hAnsi="SimSun"/>
          <w:color w:val="000000"/>
          <w:szCs w:val="21"/>
        </w:rPr>
        <w:br/>
        <w:t>We've never met before. (我们以前从来没见过。) </w:t>
      </w:r>
      <w:r w:rsidRPr="00AB4FD5">
        <w:rPr>
          <w:rFonts w:ascii="SimSun" w:hAnsi="SimSun"/>
          <w:color w:val="000000"/>
          <w:szCs w:val="21"/>
        </w:rPr>
        <w:br/>
      </w:r>
      <w:r w:rsidRPr="00AB4FD5">
        <w:rPr>
          <w:rFonts w:ascii="SimSun" w:hAnsi="SimSun"/>
          <w:color w:val="000000"/>
          <w:szCs w:val="21"/>
        </w:rPr>
        <w:br/>
        <w:t>鲍勃是你的老朋友吗? </w:t>
      </w:r>
      <w:r w:rsidRPr="00AB4FD5">
        <w:rPr>
          <w:rFonts w:ascii="SimSun" w:hAnsi="SimSun"/>
          <w:color w:val="000000"/>
          <w:szCs w:val="21"/>
        </w:rPr>
        <w:br/>
        <w:t>Is Bob an old friend of yours?</w:t>
      </w:r>
      <w:r w:rsidRPr="00AB4FD5">
        <w:rPr>
          <w:rFonts w:ascii="SimSun" w:hAnsi="SimSun"/>
          <w:color w:val="000000"/>
          <w:szCs w:val="21"/>
        </w:rPr>
        <w:br/>
        <w:t>Is Bob an old friend of yours? (鲍勃是你的老朋友吗?)</w:t>
      </w:r>
      <w:r w:rsidRPr="00AB4FD5">
        <w:rPr>
          <w:rFonts w:ascii="SimSun" w:hAnsi="SimSun"/>
          <w:color w:val="000000"/>
          <w:szCs w:val="21"/>
        </w:rPr>
        <w:br/>
        <w:t>Yes, I met him twenty years ago in America. (是的，我是20年前在美国认识他的。) </w:t>
      </w:r>
      <w:r w:rsidRPr="00AB4FD5">
        <w:rPr>
          <w:rFonts w:ascii="SimSun" w:hAnsi="SimSun"/>
          <w:color w:val="000000"/>
          <w:szCs w:val="21"/>
        </w:rPr>
        <w:br/>
      </w:r>
      <w:r w:rsidRPr="00AB4FD5">
        <w:rPr>
          <w:rFonts w:ascii="SimSun" w:hAnsi="SimSun"/>
          <w:color w:val="000000"/>
          <w:szCs w:val="21"/>
        </w:rPr>
        <w:br/>
        <w:t>我想不起来他叫什么名字了。 </w:t>
      </w:r>
      <w:r w:rsidRPr="00AB4FD5">
        <w:rPr>
          <w:rFonts w:ascii="SimSun" w:hAnsi="SimSun"/>
          <w:color w:val="000000"/>
          <w:szCs w:val="21"/>
        </w:rPr>
        <w:br/>
        <w:t>I can't remember his name.</w:t>
      </w:r>
      <w:r w:rsidRPr="00AB4FD5">
        <w:rPr>
          <w:rFonts w:ascii="SimSun" w:hAnsi="SimSun"/>
          <w:color w:val="000000"/>
          <w:szCs w:val="21"/>
        </w:rPr>
        <w:br/>
        <w:t>I can't remember his name. (我想不起来他叫什么名字了。)</w:t>
      </w:r>
      <w:r w:rsidRPr="00AB4FD5">
        <w:rPr>
          <w:rFonts w:ascii="SimSun" w:hAnsi="SimSun"/>
          <w:color w:val="000000"/>
          <w:szCs w:val="21"/>
        </w:rPr>
        <w:br/>
        <w:t>Neither can I. (我也想不起来了。)</w:t>
      </w:r>
      <w:r w:rsidRPr="00AB4FD5">
        <w:rPr>
          <w:rFonts w:ascii="SimSun" w:hAnsi="SimSun"/>
          <w:color w:val="000000"/>
          <w:szCs w:val="21"/>
        </w:rPr>
        <w:br/>
        <w:t>I can't recall his name. His name escapes me. </w:t>
      </w:r>
      <w:r w:rsidRPr="00AB4FD5">
        <w:rPr>
          <w:rFonts w:ascii="SimSun" w:hAnsi="SimSun"/>
          <w:color w:val="000000"/>
          <w:szCs w:val="21"/>
        </w:rPr>
        <w:br/>
      </w:r>
      <w:r w:rsidRPr="00AB4FD5">
        <w:rPr>
          <w:rFonts w:ascii="SimSun" w:hAnsi="SimSun"/>
          <w:color w:val="000000"/>
          <w:szCs w:val="21"/>
        </w:rPr>
        <w:br/>
        <w:t>这事全拜托你了。</w:t>
      </w:r>
      <w:r w:rsidRPr="00AB4FD5">
        <w:rPr>
          <w:rFonts w:ascii="SimSun" w:hAnsi="SimSun"/>
          <w:color w:val="000000"/>
          <w:szCs w:val="21"/>
        </w:rPr>
        <w:br/>
        <w:t>I leave it entirely to your kind consideration. *consideration “体贴、照顾”。</w:t>
      </w:r>
      <w:r w:rsidRPr="00AB4FD5">
        <w:rPr>
          <w:rFonts w:ascii="SimSun" w:hAnsi="SimSun"/>
          <w:color w:val="000000"/>
          <w:szCs w:val="21"/>
        </w:rPr>
        <w:br/>
        <w:t>I'll leave it up to you. 直译是“(工作或决定等)全都靠你了”。</w:t>
      </w:r>
      <w:r w:rsidRPr="00AB4FD5">
        <w:rPr>
          <w:rFonts w:ascii="SimSun" w:hAnsi="SimSun"/>
          <w:color w:val="000000"/>
          <w:szCs w:val="21"/>
        </w:rPr>
        <w:br/>
        <w:t>Please consider it. *consider同think about，即“考虑”、“细想”。</w:t>
      </w:r>
      <w:r w:rsidRPr="00AB4FD5">
        <w:rPr>
          <w:rFonts w:ascii="SimSun" w:hAnsi="SimSun"/>
          <w:color w:val="000000"/>
          <w:szCs w:val="21"/>
        </w:rPr>
        <w:br/>
        <w:t>I'd appreciate it if you could consider it. </w:t>
      </w:r>
      <w:r w:rsidRPr="00AB4FD5">
        <w:rPr>
          <w:rFonts w:ascii="SimSun" w:hAnsi="SimSun"/>
          <w:color w:val="000000"/>
          <w:szCs w:val="21"/>
        </w:rPr>
        <w:br/>
      </w:r>
      <w:r w:rsidRPr="00AB4FD5">
        <w:rPr>
          <w:rFonts w:ascii="SimSun" w:hAnsi="SimSun"/>
          <w:color w:val="000000"/>
          <w:szCs w:val="21"/>
        </w:rPr>
        <w:br/>
        <w:t>我叫约翰·希恩。 </w:t>
      </w:r>
      <w:r w:rsidRPr="00AB4FD5">
        <w:rPr>
          <w:rFonts w:ascii="SimSun" w:hAnsi="SimSun"/>
          <w:color w:val="000000"/>
          <w:szCs w:val="21"/>
        </w:rPr>
        <w:br/>
        <w:t>I'm John Sheehan.</w:t>
      </w:r>
      <w:r w:rsidRPr="00AB4FD5">
        <w:rPr>
          <w:rFonts w:ascii="SimSun" w:hAnsi="SimSun"/>
          <w:color w:val="000000"/>
          <w:szCs w:val="21"/>
        </w:rPr>
        <w:br/>
        <w:t>My name is John Sheehan.</w:t>
      </w:r>
      <w:r w:rsidRPr="00AB4FD5">
        <w:rPr>
          <w:rFonts w:ascii="SimSun" w:hAnsi="SimSun"/>
          <w:color w:val="000000"/>
          <w:szCs w:val="21"/>
        </w:rPr>
        <w:br/>
        <w:t>My name's John Sheehan.</w:t>
      </w:r>
      <w:r w:rsidRPr="00AB4FD5">
        <w:rPr>
          <w:rFonts w:ascii="SimSun" w:hAnsi="SimSun"/>
          <w:color w:val="000000"/>
          <w:szCs w:val="21"/>
        </w:rPr>
        <w:br/>
      </w:r>
      <w:r w:rsidRPr="00AB4FD5">
        <w:rPr>
          <w:rFonts w:ascii="SimSun" w:hAnsi="SimSun"/>
          <w:color w:val="000000"/>
          <w:szCs w:val="21"/>
        </w:rPr>
        <w:br/>
        <w:t>●和初次见面的人交谈</w:t>
      </w:r>
      <w:r w:rsidRPr="00AB4FD5">
        <w:rPr>
          <w:rFonts w:ascii="SimSun" w:hAnsi="SimSun"/>
          <w:color w:val="000000"/>
          <w:szCs w:val="21"/>
        </w:rPr>
        <w:br/>
      </w:r>
      <w:r w:rsidRPr="00AB4FD5">
        <w:rPr>
          <w:rFonts w:ascii="SimSun" w:hAnsi="SimSun"/>
          <w:color w:val="000000"/>
          <w:szCs w:val="21"/>
        </w:rPr>
        <w:br/>
        <w:t>您是哪里人? </w:t>
      </w:r>
      <w:r w:rsidRPr="00AB4FD5">
        <w:rPr>
          <w:rFonts w:ascii="SimSun" w:hAnsi="SimSun"/>
          <w:color w:val="000000"/>
          <w:szCs w:val="21"/>
        </w:rPr>
        <w:br/>
        <w:t>Where are you from?</w:t>
      </w:r>
      <w:r w:rsidRPr="00AB4FD5">
        <w:rPr>
          <w:rFonts w:ascii="SimSun" w:hAnsi="SimSun"/>
          <w:color w:val="000000"/>
          <w:szCs w:val="21"/>
        </w:rPr>
        <w:br/>
      </w:r>
      <w:r w:rsidRPr="00AB4FD5">
        <w:rPr>
          <w:rFonts w:ascii="SimSun" w:hAnsi="SimSun"/>
          <w:color w:val="000000"/>
          <w:szCs w:val="21"/>
        </w:rPr>
        <w:t>My country has a lot of mountains... (我的家乡有很多山……)</w:t>
      </w:r>
      <w:r w:rsidRPr="00AB4FD5">
        <w:rPr>
          <w:rFonts w:ascii="SimSun" w:hAnsi="SimSun"/>
          <w:color w:val="000000"/>
          <w:szCs w:val="21"/>
        </w:rPr>
        <w:br/>
        <w:t>Oh, yeah? Where are you from? (哦，是吗?您是哪儿人?)</w:t>
      </w:r>
      <w:r w:rsidRPr="00AB4FD5">
        <w:rPr>
          <w:rFonts w:ascii="SimSun" w:hAnsi="SimSun"/>
          <w:color w:val="000000"/>
          <w:szCs w:val="21"/>
        </w:rPr>
        <w:br/>
        <w:t>Where are you from? (您是哪里人?)</w:t>
      </w:r>
      <w:r w:rsidRPr="00AB4FD5">
        <w:rPr>
          <w:rFonts w:ascii="SimSun" w:hAnsi="SimSun"/>
          <w:color w:val="000000"/>
          <w:szCs w:val="21"/>
        </w:rPr>
        <w:br/>
        <w:t>I'm from Japan. (我是日本人。) </w:t>
      </w:r>
      <w:r w:rsidRPr="00AB4FD5">
        <w:rPr>
          <w:rFonts w:ascii="SimSun" w:hAnsi="SimSun"/>
          <w:color w:val="000000"/>
          <w:szCs w:val="21"/>
        </w:rPr>
        <w:br/>
      </w:r>
      <w:r w:rsidRPr="00AB4FD5">
        <w:rPr>
          <w:rFonts w:ascii="SimSun" w:hAnsi="SimSun"/>
          <w:color w:val="000000"/>
          <w:szCs w:val="21"/>
        </w:rPr>
        <w:br/>
        <w:t>我是加拿大人。 </w:t>
      </w:r>
      <w:r w:rsidRPr="00AB4FD5">
        <w:rPr>
          <w:rFonts w:ascii="SimSun" w:hAnsi="SimSun"/>
          <w:color w:val="000000"/>
          <w:szCs w:val="21"/>
        </w:rPr>
        <w:br/>
        <w:t>I'm from Canada. </w:t>
      </w:r>
      <w:r w:rsidRPr="00AB4FD5">
        <w:rPr>
          <w:rFonts w:ascii="SimSun" w:hAnsi="SimSun"/>
          <w:color w:val="000000"/>
          <w:szCs w:val="21"/>
        </w:rPr>
        <w:br/>
      </w:r>
      <w:r w:rsidRPr="00AB4FD5">
        <w:rPr>
          <w:rFonts w:ascii="SimSun" w:hAnsi="SimSun"/>
          <w:color w:val="000000"/>
          <w:szCs w:val="21"/>
        </w:rPr>
        <w:br/>
        <w:t>我从加拿大来。 </w:t>
      </w:r>
      <w:r w:rsidRPr="00AB4FD5">
        <w:rPr>
          <w:rFonts w:ascii="SimSun" w:hAnsi="SimSun"/>
          <w:color w:val="000000"/>
          <w:szCs w:val="21"/>
        </w:rPr>
        <w:br/>
        <w:t>I come from Canada. *</w:t>
      </w:r>
      <w:r w:rsidRPr="00AB4FD5">
        <w:rPr>
          <w:rFonts w:ascii="SimSun" w:hAnsi="SimSun" w:cs="SimSun" w:hint="eastAsia"/>
          <w:color w:val="000000"/>
          <w:szCs w:val="21"/>
        </w:rPr>
        <w:t>①</w:t>
      </w:r>
      <w:r w:rsidRPr="00AB4FD5">
        <w:rPr>
          <w:rFonts w:ascii="SimSun" w:hAnsi="SimSun" w:cs="Verdana"/>
          <w:color w:val="000000"/>
          <w:szCs w:val="21"/>
        </w:rPr>
        <w:t>I'm from Canada.</w:t>
      </w:r>
      <w:r w:rsidRPr="00AB4FD5">
        <w:rPr>
          <w:rFonts w:ascii="SimSun" w:hAnsi="SimSun"/>
          <w:color w:val="000000"/>
          <w:szCs w:val="21"/>
        </w:rPr>
        <w:t>和</w:t>
      </w:r>
      <w:r w:rsidRPr="00AB4FD5">
        <w:rPr>
          <w:rFonts w:ascii="SimSun" w:hAnsi="SimSun" w:cs="SimSun" w:hint="eastAsia"/>
          <w:color w:val="000000"/>
          <w:szCs w:val="21"/>
        </w:rPr>
        <w:t>②</w:t>
      </w:r>
      <w:r w:rsidRPr="00AB4FD5">
        <w:rPr>
          <w:rFonts w:ascii="SimSun" w:hAnsi="SimSun" w:cs="Verdana"/>
          <w:color w:val="000000"/>
          <w:szCs w:val="21"/>
        </w:rPr>
        <w:t>I come from Canada.</w:t>
      </w:r>
      <w:r w:rsidRPr="00AB4FD5">
        <w:rPr>
          <w:rFonts w:ascii="SimSun" w:hAnsi="SimSun"/>
          <w:color w:val="000000"/>
          <w:szCs w:val="21"/>
        </w:rPr>
        <w:t>的意思几乎一样。但是</w:t>
      </w:r>
      <w:r w:rsidRPr="00AB4FD5">
        <w:rPr>
          <w:rFonts w:ascii="SimSun" w:hAnsi="SimSun" w:cs="SimSun" w:hint="eastAsia"/>
          <w:color w:val="000000"/>
          <w:szCs w:val="21"/>
        </w:rPr>
        <w:t>②</w:t>
      </w:r>
      <w:r w:rsidRPr="00AB4FD5">
        <w:rPr>
          <w:rFonts w:ascii="SimSun" w:hAnsi="SimSun"/>
          <w:color w:val="000000"/>
          <w:szCs w:val="21"/>
        </w:rPr>
        <w:t>含有两种意思：一种是“自加拿大来，但并非是加拿大籍”；另一种意思是“我是加拿大人”。</w:t>
      </w:r>
      <w:r w:rsidRPr="00AB4FD5">
        <w:rPr>
          <w:rFonts w:ascii="SimSun" w:hAnsi="SimSun"/>
          <w:color w:val="000000"/>
          <w:szCs w:val="21"/>
        </w:rPr>
        <w:br/>
        <w:t>I was born in Canada. (我出生在加拿大。)</w:t>
      </w:r>
      <w:r w:rsidRPr="00AB4FD5">
        <w:rPr>
          <w:rFonts w:ascii="SimSun" w:hAnsi="SimSun"/>
          <w:color w:val="000000"/>
          <w:szCs w:val="21"/>
        </w:rPr>
        <w:br/>
        <w:t>Chicago is my hometown. (我的故乡是芝加哥。) </w:t>
      </w:r>
      <w:r w:rsidRPr="00AB4FD5">
        <w:rPr>
          <w:rFonts w:ascii="SimSun" w:hAnsi="SimSun"/>
          <w:color w:val="000000"/>
          <w:szCs w:val="21"/>
        </w:rPr>
        <w:br/>
      </w:r>
      <w:r w:rsidRPr="00AB4FD5">
        <w:rPr>
          <w:rFonts w:ascii="SimSun" w:hAnsi="SimSun"/>
          <w:color w:val="000000"/>
          <w:szCs w:val="21"/>
        </w:rPr>
        <w:br/>
        <w:t>你觉得日本怎么样? </w:t>
      </w:r>
      <w:r w:rsidRPr="00AB4FD5">
        <w:rPr>
          <w:rFonts w:ascii="SimSun" w:hAnsi="SimSun"/>
          <w:color w:val="000000"/>
          <w:szCs w:val="21"/>
        </w:rPr>
        <w:br/>
        <w:t>How do you like Japan?</w:t>
      </w:r>
      <w:r w:rsidRPr="00AB4FD5">
        <w:rPr>
          <w:rFonts w:ascii="SimSun" w:hAnsi="SimSun"/>
          <w:color w:val="000000"/>
          <w:szCs w:val="21"/>
        </w:rPr>
        <w:br/>
        <w:t>What do you think about Japan? </w:t>
      </w:r>
      <w:r w:rsidRPr="00AB4FD5">
        <w:rPr>
          <w:rFonts w:ascii="SimSun" w:hAnsi="SimSun"/>
          <w:color w:val="000000"/>
          <w:szCs w:val="21"/>
        </w:rPr>
        <w:br/>
      </w:r>
      <w:r w:rsidRPr="00AB4FD5">
        <w:rPr>
          <w:rFonts w:ascii="SimSun" w:hAnsi="SimSun"/>
          <w:color w:val="000000"/>
          <w:szCs w:val="21"/>
        </w:rPr>
        <w:br/>
        <w:t>我很喜欢。 </w:t>
      </w:r>
      <w:r w:rsidRPr="00AB4FD5">
        <w:rPr>
          <w:rFonts w:ascii="SimSun" w:hAnsi="SimSun"/>
          <w:color w:val="000000"/>
          <w:szCs w:val="21"/>
        </w:rPr>
        <w:br/>
        <w:t>I like it. </w:t>
      </w:r>
      <w:r w:rsidRPr="00AB4FD5">
        <w:rPr>
          <w:rFonts w:ascii="SimSun" w:hAnsi="SimSun"/>
          <w:color w:val="000000"/>
          <w:szCs w:val="21"/>
        </w:rPr>
        <w:br/>
      </w:r>
      <w:r w:rsidRPr="00AB4FD5">
        <w:rPr>
          <w:rFonts w:ascii="SimSun" w:hAnsi="SimSun"/>
          <w:color w:val="000000"/>
          <w:szCs w:val="21"/>
        </w:rPr>
        <w:br/>
        <w:t>是个好地方。 </w:t>
      </w:r>
      <w:r w:rsidRPr="00AB4FD5">
        <w:rPr>
          <w:rFonts w:ascii="SimSun" w:hAnsi="SimSun"/>
          <w:color w:val="000000"/>
          <w:szCs w:val="21"/>
        </w:rPr>
        <w:br/>
        <w:t>It's a good place. </w:t>
      </w:r>
      <w:r w:rsidRPr="00AB4FD5">
        <w:rPr>
          <w:rFonts w:ascii="SimSun" w:hAnsi="SimSun"/>
          <w:color w:val="000000"/>
          <w:szCs w:val="21"/>
        </w:rPr>
        <w:br/>
      </w:r>
      <w:r w:rsidRPr="00AB4FD5">
        <w:rPr>
          <w:rFonts w:ascii="SimSun" w:hAnsi="SimSun"/>
          <w:color w:val="000000"/>
          <w:szCs w:val="21"/>
        </w:rPr>
        <w:br/>
        <w:t>你都去过日本的哪些地方? </w:t>
      </w:r>
      <w:r w:rsidRPr="00AB4FD5">
        <w:rPr>
          <w:rFonts w:ascii="SimSun" w:hAnsi="SimSun"/>
          <w:color w:val="000000"/>
          <w:szCs w:val="21"/>
        </w:rPr>
        <w:br/>
        <w:t>Where have you been in Japan? </w:t>
      </w:r>
      <w:r w:rsidRPr="00AB4FD5">
        <w:rPr>
          <w:rFonts w:ascii="SimSun" w:hAnsi="SimSun"/>
          <w:color w:val="000000"/>
          <w:szCs w:val="21"/>
        </w:rPr>
        <w:br/>
      </w:r>
      <w:r w:rsidRPr="00AB4FD5">
        <w:rPr>
          <w:rFonts w:ascii="SimSun" w:hAnsi="SimSun"/>
          <w:color w:val="000000"/>
          <w:szCs w:val="21"/>
        </w:rPr>
        <w:br/>
        <w:t>你现在住在哪儿? </w:t>
      </w:r>
      <w:r w:rsidRPr="00AB4FD5">
        <w:rPr>
          <w:rFonts w:ascii="SimSun" w:hAnsi="SimSun"/>
          <w:color w:val="000000"/>
          <w:szCs w:val="21"/>
        </w:rPr>
        <w:br/>
        <w:t>Where do you live now? </w:t>
      </w:r>
      <w:r w:rsidRPr="00AB4FD5">
        <w:rPr>
          <w:rFonts w:ascii="SimSun" w:hAnsi="SimSun"/>
          <w:color w:val="000000"/>
          <w:szCs w:val="21"/>
        </w:rPr>
        <w:br/>
      </w:r>
      <w:r w:rsidRPr="00AB4FD5">
        <w:rPr>
          <w:rFonts w:ascii="SimSun" w:hAnsi="SimSun"/>
          <w:color w:val="000000"/>
          <w:szCs w:val="21"/>
        </w:rPr>
        <w:br/>
        <w:t>我住在东京。 </w:t>
      </w:r>
      <w:r w:rsidRPr="00AB4FD5">
        <w:rPr>
          <w:rFonts w:ascii="SimSun" w:hAnsi="SimSun"/>
          <w:color w:val="000000"/>
          <w:szCs w:val="21"/>
        </w:rPr>
        <w:br/>
        <w:t>I live in Tokyo.</w:t>
      </w:r>
      <w:r w:rsidRPr="00AB4FD5">
        <w:rPr>
          <w:rFonts w:ascii="SimSun" w:hAnsi="SimSun"/>
          <w:color w:val="000000"/>
          <w:szCs w:val="21"/>
        </w:rPr>
        <w:br/>
      </w:r>
      <w:r w:rsidRPr="00AB4FD5">
        <w:rPr>
          <w:rFonts w:ascii="SimSun" w:hAnsi="SimSun"/>
          <w:color w:val="000000"/>
          <w:szCs w:val="21"/>
        </w:rPr>
        <w:br/>
        <w:t>您是来度假的吗? </w:t>
      </w:r>
      <w:r w:rsidRPr="00AB4FD5">
        <w:rPr>
          <w:rFonts w:ascii="SimSun" w:hAnsi="SimSun"/>
          <w:color w:val="000000"/>
          <w:szCs w:val="21"/>
        </w:rPr>
        <w:br/>
        <w:t>Are you here on vacation? *on business是“因公”，on vacation是“度假”。</w:t>
      </w:r>
      <w:r w:rsidRPr="00AB4FD5">
        <w:rPr>
          <w:rFonts w:ascii="SimSun" w:hAnsi="SimSun"/>
          <w:color w:val="000000"/>
          <w:szCs w:val="21"/>
        </w:rPr>
        <w:br/>
        <w:t>Are you vacationing?</w:t>
      </w:r>
      <w:r w:rsidRPr="00AB4FD5">
        <w:rPr>
          <w:rFonts w:ascii="SimSun" w:hAnsi="SimSun"/>
          <w:color w:val="000000"/>
          <w:szCs w:val="21"/>
        </w:rPr>
        <w:br/>
        <w:t>Are you here for a vacation?</w:t>
      </w:r>
      <w:r w:rsidRPr="00AB4FD5">
        <w:rPr>
          <w:rFonts w:ascii="SimSun" w:hAnsi="SimSun"/>
          <w:color w:val="000000"/>
          <w:szCs w:val="21"/>
        </w:rPr>
        <w:br/>
        <w:t>Is this a pleasure trip?</w:t>
      </w:r>
      <w:r w:rsidRPr="00AB4FD5">
        <w:rPr>
          <w:rFonts w:ascii="SimSun" w:hAnsi="SimSun"/>
          <w:color w:val="000000"/>
          <w:szCs w:val="21"/>
        </w:rPr>
        <w:br/>
        <w:t>Are you here on business or for pleasure? (您来这是工作还是游玩?)</w:t>
      </w:r>
      <w:r w:rsidRPr="00AB4FD5">
        <w:rPr>
          <w:rFonts w:ascii="SimSun" w:hAnsi="SimSun"/>
          <w:color w:val="000000"/>
          <w:szCs w:val="21"/>
        </w:rPr>
        <w:br/>
      </w:r>
      <w:r w:rsidRPr="00AB4FD5">
        <w:rPr>
          <w:rFonts w:ascii="SimSun" w:hAnsi="SimSun"/>
          <w:color w:val="000000"/>
          <w:szCs w:val="21"/>
        </w:rPr>
        <w:lastRenderedPageBreak/>
        <w:br/>
        <w:t>我是来工作的。 </w:t>
      </w:r>
      <w:r w:rsidRPr="00AB4FD5">
        <w:rPr>
          <w:rFonts w:ascii="SimSun" w:hAnsi="SimSun"/>
          <w:color w:val="000000"/>
          <w:szCs w:val="21"/>
        </w:rPr>
        <w:br/>
        <w:t>I'm here on business.</w:t>
      </w:r>
      <w:r w:rsidRPr="00AB4FD5">
        <w:rPr>
          <w:rFonts w:ascii="SimSun" w:hAnsi="SimSun"/>
          <w:color w:val="000000"/>
          <w:szCs w:val="21"/>
        </w:rPr>
        <w:br/>
        <w:t>My trip is business related. (我的旅行和工作有关。)</w:t>
      </w:r>
      <w:r w:rsidRPr="00AB4FD5">
        <w:rPr>
          <w:rFonts w:ascii="SimSun" w:hAnsi="SimSun"/>
          <w:color w:val="000000"/>
          <w:szCs w:val="21"/>
        </w:rPr>
        <w:br/>
        <w:t>I'm on a business trip. </w:t>
      </w:r>
      <w:r w:rsidRPr="00AB4FD5">
        <w:rPr>
          <w:rFonts w:ascii="SimSun" w:hAnsi="SimSun"/>
          <w:color w:val="000000"/>
          <w:szCs w:val="21"/>
        </w:rPr>
        <w:br/>
      </w:r>
      <w:r w:rsidRPr="00AB4FD5">
        <w:rPr>
          <w:rFonts w:ascii="SimSun" w:hAnsi="SimSun"/>
          <w:color w:val="000000"/>
          <w:szCs w:val="21"/>
        </w:rPr>
        <w:br/>
        <w:t>您来日本多长时间了? </w:t>
      </w:r>
      <w:r w:rsidRPr="00AB4FD5">
        <w:rPr>
          <w:rFonts w:ascii="SimSun" w:hAnsi="SimSun"/>
          <w:color w:val="000000"/>
          <w:szCs w:val="21"/>
        </w:rPr>
        <w:br/>
        <w:t>How long have you been in Japan?</w:t>
      </w:r>
      <w:r w:rsidRPr="00AB4FD5">
        <w:rPr>
          <w:rFonts w:ascii="SimSun" w:hAnsi="SimSun"/>
          <w:color w:val="000000"/>
          <w:szCs w:val="21"/>
        </w:rPr>
        <w:br/>
        <w:t>How long have you been in Japan? (您来日本多长时间了?)</w:t>
      </w:r>
      <w:r w:rsidRPr="00AB4FD5">
        <w:rPr>
          <w:rFonts w:ascii="SimSun" w:hAnsi="SimSun"/>
          <w:color w:val="000000"/>
          <w:szCs w:val="21"/>
        </w:rPr>
        <w:br/>
        <w:t>I just arrived last week. (上星期刚来。)</w:t>
      </w:r>
      <w:r w:rsidRPr="00AB4FD5">
        <w:rPr>
          <w:rFonts w:ascii="SimSun" w:hAnsi="SimSun"/>
          <w:color w:val="000000"/>
          <w:szCs w:val="21"/>
        </w:rPr>
        <w:br/>
        <w:t>How long have you been in Japan? (您来日本多长时间了?)</w:t>
      </w:r>
      <w:r w:rsidRPr="00AB4FD5">
        <w:rPr>
          <w:rFonts w:ascii="SimSun" w:hAnsi="SimSun"/>
          <w:color w:val="000000"/>
          <w:szCs w:val="21"/>
        </w:rPr>
        <w:br/>
        <w:t>About three years. (大概3年左右了。) </w:t>
      </w:r>
      <w:r w:rsidRPr="00AB4FD5">
        <w:rPr>
          <w:rFonts w:ascii="SimSun" w:hAnsi="SimSun"/>
          <w:color w:val="000000"/>
          <w:szCs w:val="21"/>
        </w:rPr>
        <w:br/>
        <w:t>4个月左右。 </w:t>
      </w:r>
      <w:r w:rsidRPr="00AB4FD5">
        <w:rPr>
          <w:rFonts w:ascii="SimSun" w:hAnsi="SimSun"/>
          <w:color w:val="000000"/>
          <w:szCs w:val="21"/>
        </w:rPr>
        <w:br/>
        <w:t>About four months. </w:t>
      </w:r>
      <w:r w:rsidRPr="00AB4FD5">
        <w:rPr>
          <w:rFonts w:ascii="SimSun" w:hAnsi="SimSun"/>
          <w:color w:val="000000"/>
          <w:szCs w:val="21"/>
        </w:rPr>
        <w:br/>
      </w:r>
      <w:r w:rsidRPr="00AB4FD5">
        <w:rPr>
          <w:rFonts w:ascii="SimSun" w:hAnsi="SimSun"/>
          <w:color w:val="000000"/>
          <w:szCs w:val="21"/>
        </w:rPr>
        <w:br/>
        <w:t>你习惯日本的生活了吗? </w:t>
      </w:r>
      <w:r w:rsidRPr="00AB4FD5">
        <w:rPr>
          <w:rFonts w:ascii="SimSun" w:hAnsi="SimSun"/>
          <w:color w:val="000000"/>
          <w:szCs w:val="21"/>
        </w:rPr>
        <w:br/>
        <w:t>Are you used to life in Japan? *be used to “习惯”，注意“d”不发音。</w:t>
      </w:r>
      <w:r w:rsidRPr="00AB4FD5">
        <w:rPr>
          <w:rFonts w:ascii="SimSun" w:hAnsi="SimSun"/>
          <w:color w:val="000000"/>
          <w:szCs w:val="21"/>
        </w:rPr>
        <w:br/>
        <w:t>Are you used to life in Japan? (你习惯日本的生活了吗?)</w:t>
      </w:r>
      <w:r w:rsidRPr="00AB4FD5">
        <w:rPr>
          <w:rFonts w:ascii="SimSun" w:hAnsi="SimSun"/>
          <w:color w:val="000000"/>
          <w:szCs w:val="21"/>
        </w:rPr>
        <w:br/>
        <w:t>No, not yet. (没有，还不习惯。)</w:t>
      </w:r>
      <w:r w:rsidRPr="00AB4FD5">
        <w:rPr>
          <w:rFonts w:ascii="SimSun" w:hAnsi="SimSun"/>
          <w:color w:val="000000"/>
          <w:szCs w:val="21"/>
        </w:rPr>
        <w:br/>
        <w:t>Have you gotten used to life in Japan?</w:t>
      </w:r>
      <w:r w:rsidRPr="00AB4FD5">
        <w:rPr>
          <w:rFonts w:ascii="SimSun" w:hAnsi="SimSun"/>
          <w:color w:val="000000"/>
          <w:szCs w:val="21"/>
        </w:rPr>
        <w:br/>
        <w:t>Have you grown accustomed to Japan? </w:t>
      </w:r>
      <w:r w:rsidRPr="00AB4FD5">
        <w:rPr>
          <w:rFonts w:ascii="SimSun" w:hAnsi="SimSun"/>
          <w:color w:val="000000"/>
          <w:szCs w:val="21"/>
        </w:rPr>
        <w:br/>
      </w:r>
      <w:r w:rsidRPr="00AB4FD5">
        <w:rPr>
          <w:rFonts w:ascii="SimSun" w:hAnsi="SimSun"/>
          <w:color w:val="000000"/>
          <w:szCs w:val="21"/>
        </w:rPr>
        <w:br/>
        <w:t>你在日本呆到什么时候? </w:t>
      </w:r>
      <w:r w:rsidRPr="00AB4FD5">
        <w:rPr>
          <w:rFonts w:ascii="SimSun" w:hAnsi="SimSun"/>
          <w:color w:val="000000"/>
          <w:szCs w:val="21"/>
        </w:rPr>
        <w:br/>
        <w:t>How long will you be in Japan?</w:t>
      </w:r>
      <w:r w:rsidRPr="00AB4FD5">
        <w:rPr>
          <w:rFonts w:ascii="SimSun" w:hAnsi="SimSun"/>
          <w:color w:val="000000"/>
          <w:szCs w:val="21"/>
        </w:rPr>
        <w:br/>
        <w:t>How long will you be in Japan? (你在日本呆到什么时候?)</w:t>
      </w:r>
      <w:r w:rsidRPr="00AB4FD5">
        <w:rPr>
          <w:rFonts w:ascii="SimSun" w:hAnsi="SimSun"/>
          <w:color w:val="000000"/>
          <w:szCs w:val="21"/>
        </w:rPr>
        <w:br/>
        <w:t>Until next month. (呆到下个月。)</w:t>
      </w:r>
      <w:r w:rsidRPr="00AB4FD5">
        <w:rPr>
          <w:rFonts w:ascii="SimSun" w:hAnsi="SimSun"/>
          <w:color w:val="000000"/>
          <w:szCs w:val="21"/>
        </w:rPr>
        <w:br/>
        <w:t>How long do you plan to stay? </w:t>
      </w:r>
      <w:r w:rsidRPr="00AB4FD5">
        <w:rPr>
          <w:rFonts w:ascii="SimSun" w:hAnsi="SimSun"/>
          <w:color w:val="000000"/>
          <w:szCs w:val="21"/>
        </w:rPr>
        <w:br/>
      </w:r>
      <w:r w:rsidRPr="00AB4FD5">
        <w:rPr>
          <w:rFonts w:ascii="SimSun" w:hAnsi="SimSun"/>
          <w:color w:val="000000"/>
          <w:szCs w:val="21"/>
        </w:rPr>
        <w:br/>
        <w:t>呆到12月。 </w:t>
      </w:r>
      <w:r w:rsidRPr="00AB4FD5">
        <w:rPr>
          <w:rFonts w:ascii="SimSun" w:hAnsi="SimSun"/>
          <w:color w:val="000000"/>
          <w:szCs w:val="21"/>
        </w:rPr>
        <w:br/>
        <w:t>Until December. </w:t>
      </w:r>
      <w:r w:rsidRPr="00AB4FD5">
        <w:rPr>
          <w:rFonts w:ascii="SimSun" w:hAnsi="SimSun"/>
          <w:color w:val="000000"/>
          <w:szCs w:val="21"/>
        </w:rPr>
        <w:br/>
      </w:r>
      <w:r w:rsidRPr="00AB4FD5">
        <w:rPr>
          <w:rFonts w:ascii="SimSun" w:hAnsi="SimSun"/>
          <w:color w:val="000000"/>
          <w:szCs w:val="21"/>
        </w:rPr>
        <w:br/>
        <w:t>你说日语吗? </w:t>
      </w:r>
      <w:r w:rsidRPr="00AB4FD5">
        <w:rPr>
          <w:rFonts w:ascii="SimSun" w:hAnsi="SimSun"/>
          <w:color w:val="000000"/>
          <w:szCs w:val="21"/>
        </w:rPr>
        <w:br/>
        <w:t>Do you speak Japanese?</w:t>
      </w:r>
      <w:r w:rsidRPr="00AB4FD5">
        <w:rPr>
          <w:rFonts w:ascii="SimSun" w:hAnsi="SimSun"/>
          <w:color w:val="000000"/>
          <w:szCs w:val="21"/>
        </w:rPr>
        <w:br/>
        <w:t>Do you speak Japanese? (你说日语吗?)</w:t>
      </w:r>
      <w:r w:rsidRPr="00AB4FD5">
        <w:rPr>
          <w:rFonts w:ascii="SimSun" w:hAnsi="SimSun"/>
          <w:color w:val="000000"/>
          <w:szCs w:val="21"/>
        </w:rPr>
        <w:br/>
        <w:t>Unfortunately, no. (很遗憾，我不会。)</w:t>
      </w:r>
      <w:r w:rsidRPr="00AB4FD5">
        <w:rPr>
          <w:rFonts w:ascii="SimSun" w:hAnsi="SimSun"/>
          <w:color w:val="000000"/>
          <w:szCs w:val="21"/>
        </w:rPr>
        <w:br/>
        <w:t>Can you speak Japanese? (你能说日语吗?)</w:t>
      </w:r>
      <w:r w:rsidRPr="00AB4FD5">
        <w:rPr>
          <w:rFonts w:ascii="SimSun" w:hAnsi="SimSun"/>
          <w:color w:val="000000"/>
          <w:szCs w:val="21"/>
        </w:rPr>
        <w:br/>
        <w:t>Are you a Japanese speaker? </w:t>
      </w:r>
      <w:r w:rsidRPr="00AB4FD5">
        <w:rPr>
          <w:rFonts w:ascii="SimSun" w:hAnsi="SimSun"/>
          <w:color w:val="000000"/>
          <w:szCs w:val="21"/>
        </w:rPr>
        <w:br/>
      </w:r>
      <w:r w:rsidRPr="00AB4FD5">
        <w:rPr>
          <w:rFonts w:ascii="SimSun" w:hAnsi="SimSun"/>
          <w:color w:val="000000"/>
          <w:szCs w:val="21"/>
        </w:rPr>
        <w:br/>
        <w:t>只会一点儿。 </w:t>
      </w:r>
      <w:r w:rsidRPr="00AB4FD5">
        <w:rPr>
          <w:rFonts w:ascii="SimSun" w:hAnsi="SimSun"/>
          <w:color w:val="000000"/>
          <w:szCs w:val="21"/>
        </w:rPr>
        <w:br/>
        <w:t>A little.</w:t>
      </w:r>
      <w:r w:rsidRPr="00AB4FD5">
        <w:rPr>
          <w:rFonts w:ascii="SimSun" w:hAnsi="SimSun"/>
          <w:color w:val="000000"/>
          <w:szCs w:val="21"/>
        </w:rPr>
        <w:br/>
      </w:r>
      <w:r w:rsidRPr="00AB4FD5">
        <w:rPr>
          <w:rFonts w:ascii="SimSun" w:hAnsi="SimSun"/>
          <w:color w:val="000000"/>
          <w:szCs w:val="21"/>
        </w:rPr>
        <w:t>Just a little.</w:t>
      </w:r>
      <w:r w:rsidRPr="00AB4FD5">
        <w:rPr>
          <w:rFonts w:ascii="SimSun" w:hAnsi="SimSun"/>
          <w:color w:val="000000"/>
          <w:szCs w:val="21"/>
        </w:rPr>
        <w:br/>
        <w:t>Some. (一点儿。) </w:t>
      </w:r>
      <w:r w:rsidRPr="00AB4FD5">
        <w:rPr>
          <w:rFonts w:ascii="SimSun" w:hAnsi="SimSun"/>
          <w:color w:val="000000"/>
          <w:szCs w:val="21"/>
        </w:rPr>
        <w:br/>
      </w:r>
      <w:r w:rsidRPr="00AB4FD5">
        <w:rPr>
          <w:rFonts w:ascii="SimSun" w:hAnsi="SimSun"/>
          <w:color w:val="000000"/>
          <w:szCs w:val="21"/>
        </w:rPr>
        <w:br/>
        <w:t>我一点儿都不会说。 </w:t>
      </w:r>
      <w:r w:rsidRPr="00AB4FD5">
        <w:rPr>
          <w:rFonts w:ascii="SimSun" w:hAnsi="SimSun"/>
          <w:color w:val="000000"/>
          <w:szCs w:val="21"/>
        </w:rPr>
        <w:br/>
        <w:t>I can't speak Japanese at all. *not...at all “一点都不……”。 </w:t>
      </w:r>
      <w:r w:rsidRPr="00AB4FD5">
        <w:rPr>
          <w:rFonts w:ascii="SimSun" w:hAnsi="SimSun"/>
          <w:color w:val="000000"/>
          <w:szCs w:val="21"/>
        </w:rPr>
        <w:br/>
      </w:r>
      <w:r w:rsidRPr="00AB4FD5">
        <w:rPr>
          <w:rFonts w:ascii="SimSun" w:hAnsi="SimSun"/>
          <w:color w:val="000000"/>
          <w:szCs w:val="21"/>
        </w:rPr>
        <w:br/>
        <w:t>我会一点儿日常会话。</w:t>
      </w:r>
      <w:r w:rsidRPr="00AB4FD5">
        <w:rPr>
          <w:rFonts w:ascii="SimSun" w:hAnsi="SimSun"/>
          <w:color w:val="000000"/>
          <w:szCs w:val="21"/>
        </w:rPr>
        <w:br/>
        <w:t>I know (everyday) conversational Japanese. </w:t>
      </w:r>
      <w:r w:rsidRPr="00AB4FD5">
        <w:rPr>
          <w:rFonts w:ascii="SimSun" w:hAnsi="SimSun"/>
          <w:color w:val="000000"/>
          <w:szCs w:val="21"/>
        </w:rPr>
        <w:br/>
      </w:r>
      <w:r w:rsidRPr="00AB4FD5">
        <w:rPr>
          <w:rFonts w:ascii="SimSun" w:hAnsi="SimSun"/>
          <w:color w:val="000000"/>
          <w:szCs w:val="21"/>
        </w:rPr>
        <w:br/>
        <w:t>你是在哪儿学的日语? </w:t>
      </w:r>
      <w:r w:rsidRPr="00AB4FD5">
        <w:rPr>
          <w:rFonts w:ascii="SimSun" w:hAnsi="SimSun"/>
          <w:color w:val="000000"/>
          <w:szCs w:val="21"/>
        </w:rPr>
        <w:br/>
        <w:t>Where did you learn Japanese? </w:t>
      </w:r>
      <w:r w:rsidRPr="00AB4FD5">
        <w:rPr>
          <w:rFonts w:ascii="SimSun" w:hAnsi="SimSun"/>
          <w:color w:val="000000"/>
          <w:szCs w:val="21"/>
        </w:rPr>
        <w:br/>
      </w:r>
      <w:r w:rsidRPr="00AB4FD5">
        <w:rPr>
          <w:rFonts w:ascii="SimSun" w:hAnsi="SimSun"/>
          <w:color w:val="000000"/>
          <w:szCs w:val="21"/>
        </w:rPr>
        <w:br/>
        <w:t>在学校。</w:t>
      </w:r>
      <w:r w:rsidRPr="00AB4FD5">
        <w:rPr>
          <w:rFonts w:ascii="SimSun" w:hAnsi="SimSun"/>
          <w:color w:val="000000"/>
          <w:szCs w:val="21"/>
        </w:rPr>
        <w:br/>
        <w:t>At school. </w:t>
      </w:r>
      <w:r w:rsidRPr="00AB4FD5">
        <w:rPr>
          <w:rFonts w:ascii="SimSun" w:hAnsi="SimSun"/>
          <w:color w:val="000000"/>
          <w:szCs w:val="21"/>
        </w:rPr>
        <w:br/>
      </w:r>
      <w:r w:rsidRPr="00AB4FD5">
        <w:rPr>
          <w:rFonts w:ascii="SimSun" w:hAnsi="SimSun"/>
          <w:color w:val="000000"/>
          <w:szCs w:val="21"/>
        </w:rPr>
        <w:br/>
        <w:t>我自学的。 </w:t>
      </w:r>
      <w:r w:rsidRPr="00AB4FD5">
        <w:rPr>
          <w:rFonts w:ascii="SimSun" w:hAnsi="SimSun"/>
          <w:color w:val="000000"/>
          <w:szCs w:val="21"/>
        </w:rPr>
        <w:br/>
        <w:t>I learned it on my own. *on my own “自学”、“靠自己的力量”。</w:t>
      </w:r>
      <w:r w:rsidRPr="00AB4FD5">
        <w:rPr>
          <w:rFonts w:ascii="SimSun" w:hAnsi="SimSun"/>
          <w:color w:val="000000"/>
          <w:szCs w:val="21"/>
        </w:rPr>
        <w:br/>
        <w:t>I learned it by myself. *by oneself “一个人”、“靠自己的力量”。 </w:t>
      </w:r>
      <w:r w:rsidRPr="00AB4FD5">
        <w:rPr>
          <w:rFonts w:ascii="SimSun" w:hAnsi="SimSun"/>
          <w:color w:val="000000"/>
          <w:szCs w:val="21"/>
        </w:rPr>
        <w:br/>
      </w:r>
      <w:r w:rsidRPr="00AB4FD5">
        <w:rPr>
          <w:rFonts w:ascii="SimSun" w:hAnsi="SimSun"/>
          <w:color w:val="000000"/>
          <w:szCs w:val="21"/>
        </w:rPr>
        <w:br/>
        <w:t>你什么时候过生日? </w:t>
      </w:r>
      <w:r w:rsidRPr="00AB4FD5">
        <w:rPr>
          <w:rFonts w:ascii="SimSun" w:hAnsi="SimSun"/>
          <w:color w:val="000000"/>
          <w:szCs w:val="21"/>
        </w:rPr>
        <w:br/>
        <w:t>When's your birthday?</w:t>
      </w:r>
      <w:r w:rsidRPr="00AB4FD5">
        <w:rPr>
          <w:rFonts w:ascii="SimSun" w:hAnsi="SimSun"/>
          <w:color w:val="000000"/>
          <w:szCs w:val="21"/>
        </w:rPr>
        <w:br/>
        <w:t>When's your birthday? (你什么时候过生日?)</w:t>
      </w:r>
      <w:r w:rsidRPr="00AB4FD5">
        <w:rPr>
          <w:rFonts w:ascii="SimSun" w:hAnsi="SimSun"/>
          <w:color w:val="000000"/>
          <w:szCs w:val="21"/>
        </w:rPr>
        <w:br/>
        <w:t>It's May 24th. (5月24日。)</w:t>
      </w:r>
      <w:r w:rsidRPr="00AB4FD5">
        <w:rPr>
          <w:rFonts w:ascii="SimSun" w:hAnsi="SimSun"/>
          <w:color w:val="000000"/>
          <w:szCs w:val="21"/>
        </w:rPr>
        <w:br/>
      </w:r>
      <w:r w:rsidRPr="00AB4FD5">
        <w:rPr>
          <w:rFonts w:ascii="SimSun" w:hAnsi="SimSun"/>
          <w:color w:val="000000"/>
          <w:szCs w:val="21"/>
        </w:rPr>
        <w:br/>
        <w:t>●有关工作</w:t>
      </w:r>
      <w:r w:rsidRPr="00AB4FD5">
        <w:rPr>
          <w:rFonts w:ascii="SimSun" w:hAnsi="SimSun"/>
          <w:color w:val="000000"/>
          <w:szCs w:val="21"/>
        </w:rPr>
        <w:br/>
      </w:r>
      <w:r w:rsidRPr="00AB4FD5">
        <w:rPr>
          <w:rFonts w:ascii="SimSun" w:hAnsi="SimSun"/>
          <w:color w:val="000000"/>
          <w:szCs w:val="21"/>
        </w:rPr>
        <w:br/>
        <w:t>你了解他的背景吗? </w:t>
      </w:r>
      <w:r w:rsidRPr="00AB4FD5">
        <w:rPr>
          <w:rFonts w:ascii="SimSun" w:hAnsi="SimSun"/>
          <w:color w:val="000000"/>
          <w:szCs w:val="21"/>
        </w:rPr>
        <w:br/>
        <w:t>Do you know his background?</w:t>
      </w:r>
      <w:r w:rsidRPr="00AB4FD5">
        <w:rPr>
          <w:rFonts w:ascii="SimSun" w:hAnsi="SimSun"/>
          <w:color w:val="000000"/>
          <w:szCs w:val="21"/>
        </w:rPr>
        <w:br/>
        <w:t>Do you know his background? (你了解他的背景吗?)</w:t>
      </w:r>
      <w:r w:rsidRPr="00AB4FD5">
        <w:rPr>
          <w:rFonts w:ascii="SimSun" w:hAnsi="SimSun"/>
          <w:color w:val="000000"/>
          <w:szCs w:val="21"/>
        </w:rPr>
        <w:br/>
        <w:t>I know very little about him. (我一点儿也不了解。)</w:t>
      </w:r>
      <w:r w:rsidRPr="00AB4FD5">
        <w:rPr>
          <w:rFonts w:ascii="SimSun" w:hAnsi="SimSun"/>
          <w:color w:val="000000"/>
          <w:szCs w:val="21"/>
        </w:rPr>
        <w:br/>
      </w:r>
      <w:r w:rsidRPr="00AB4FD5">
        <w:rPr>
          <w:rFonts w:ascii="SimSun" w:hAnsi="SimSun"/>
          <w:color w:val="000000"/>
          <w:szCs w:val="21"/>
        </w:rPr>
        <w:br/>
        <w:t>我在一家电脑公司工作。 </w:t>
      </w:r>
      <w:r w:rsidRPr="00AB4FD5">
        <w:rPr>
          <w:rFonts w:ascii="SimSun" w:hAnsi="SimSun"/>
          <w:color w:val="000000"/>
          <w:szCs w:val="21"/>
        </w:rPr>
        <w:br/>
        <w:t>I work for a computer company. </w:t>
      </w:r>
      <w:r w:rsidRPr="00AB4FD5">
        <w:rPr>
          <w:rFonts w:ascii="SimSun" w:hAnsi="SimSun"/>
          <w:color w:val="000000"/>
          <w:szCs w:val="21"/>
        </w:rPr>
        <w:br/>
      </w:r>
      <w:r w:rsidRPr="00AB4FD5">
        <w:rPr>
          <w:rFonts w:ascii="SimSun" w:hAnsi="SimSun"/>
          <w:color w:val="000000"/>
          <w:szCs w:val="21"/>
        </w:rPr>
        <w:br/>
        <w:t>我是国家公务员。 </w:t>
      </w:r>
      <w:r w:rsidRPr="00AB4FD5">
        <w:rPr>
          <w:rFonts w:ascii="SimSun" w:hAnsi="SimSun"/>
          <w:color w:val="000000"/>
          <w:szCs w:val="21"/>
        </w:rPr>
        <w:br/>
        <w:t>I'm a government employee. </w:t>
      </w:r>
      <w:r w:rsidRPr="00AB4FD5">
        <w:rPr>
          <w:rFonts w:ascii="SimSun" w:hAnsi="SimSun"/>
          <w:color w:val="000000"/>
          <w:szCs w:val="21"/>
        </w:rPr>
        <w:br/>
      </w:r>
      <w:r w:rsidRPr="00AB4FD5">
        <w:rPr>
          <w:rFonts w:ascii="SimSun" w:hAnsi="SimSun"/>
          <w:color w:val="000000"/>
          <w:szCs w:val="21"/>
        </w:rPr>
        <w:br/>
        <w:t>我是个体经营者。 </w:t>
      </w:r>
      <w:r w:rsidRPr="00AB4FD5">
        <w:rPr>
          <w:rFonts w:ascii="SimSun" w:hAnsi="SimSun"/>
          <w:color w:val="000000"/>
          <w:szCs w:val="21"/>
        </w:rPr>
        <w:br/>
        <w:t>I'm self-employed. </w:t>
      </w:r>
      <w:r w:rsidRPr="00AB4FD5">
        <w:rPr>
          <w:rFonts w:ascii="SimSun" w:hAnsi="SimSun"/>
          <w:color w:val="000000"/>
          <w:szCs w:val="21"/>
        </w:rPr>
        <w:br/>
      </w:r>
      <w:r w:rsidRPr="00AB4FD5">
        <w:rPr>
          <w:rFonts w:ascii="SimSun" w:hAnsi="SimSun"/>
          <w:color w:val="000000"/>
          <w:szCs w:val="21"/>
        </w:rPr>
        <w:br/>
        <w:t>你在哪个部门工作? </w:t>
      </w:r>
      <w:r w:rsidRPr="00AB4FD5">
        <w:rPr>
          <w:rFonts w:ascii="SimSun" w:hAnsi="SimSun"/>
          <w:color w:val="000000"/>
          <w:szCs w:val="21"/>
        </w:rPr>
        <w:br/>
        <w:t>Which department do you work for?</w:t>
      </w:r>
      <w:r w:rsidRPr="00AB4FD5">
        <w:rPr>
          <w:rFonts w:ascii="SimSun" w:hAnsi="SimSun"/>
          <w:color w:val="000000"/>
          <w:szCs w:val="21"/>
        </w:rPr>
        <w:br/>
      </w:r>
      <w:r w:rsidRPr="00AB4FD5">
        <w:rPr>
          <w:rFonts w:ascii="SimSun" w:hAnsi="SimSun"/>
          <w:color w:val="000000"/>
          <w:szCs w:val="21"/>
        </w:rPr>
        <w:lastRenderedPageBreak/>
        <w:t>I work for ABC Company. (我在ABC公司工作。)</w:t>
      </w:r>
      <w:r w:rsidRPr="00AB4FD5">
        <w:rPr>
          <w:rFonts w:ascii="SimSun" w:hAnsi="SimSun"/>
          <w:color w:val="000000"/>
          <w:szCs w:val="21"/>
        </w:rPr>
        <w:br/>
        <w:t>Which department do you work for? (你在哪个部门工作?) </w:t>
      </w:r>
      <w:r w:rsidRPr="00AB4FD5">
        <w:rPr>
          <w:rFonts w:ascii="SimSun" w:hAnsi="SimSun"/>
          <w:color w:val="000000"/>
          <w:szCs w:val="21"/>
        </w:rPr>
        <w:br/>
      </w:r>
      <w:r w:rsidRPr="00AB4FD5">
        <w:rPr>
          <w:rFonts w:ascii="SimSun" w:hAnsi="SimSun"/>
          <w:color w:val="000000"/>
          <w:szCs w:val="21"/>
        </w:rPr>
        <w:br/>
        <w:t>搞销售的。 </w:t>
      </w:r>
      <w:r w:rsidRPr="00AB4FD5">
        <w:rPr>
          <w:rFonts w:ascii="SimSun" w:hAnsi="SimSun"/>
          <w:color w:val="000000"/>
          <w:szCs w:val="21"/>
        </w:rPr>
        <w:br/>
        <w:t>Sales. </w:t>
      </w:r>
      <w:r w:rsidRPr="00AB4FD5">
        <w:rPr>
          <w:rFonts w:ascii="SimSun" w:hAnsi="SimSun"/>
          <w:color w:val="000000"/>
          <w:szCs w:val="21"/>
        </w:rPr>
        <w:br/>
      </w:r>
      <w:r w:rsidRPr="00AB4FD5">
        <w:rPr>
          <w:rFonts w:ascii="SimSun" w:hAnsi="SimSun"/>
          <w:color w:val="000000"/>
          <w:szCs w:val="21"/>
        </w:rPr>
        <w:br/>
        <w:t>这个工作你做了多长时间了? </w:t>
      </w:r>
      <w:r w:rsidRPr="00AB4FD5">
        <w:rPr>
          <w:rFonts w:ascii="SimSun" w:hAnsi="SimSun"/>
          <w:color w:val="000000"/>
          <w:szCs w:val="21"/>
        </w:rPr>
        <w:br/>
        <w:t>How long have you been doing that job? </w:t>
      </w:r>
      <w:r w:rsidRPr="00AB4FD5">
        <w:rPr>
          <w:rFonts w:ascii="SimSun" w:hAnsi="SimSun"/>
          <w:color w:val="000000"/>
          <w:szCs w:val="21"/>
        </w:rPr>
        <w:br/>
      </w:r>
      <w:r w:rsidRPr="00AB4FD5">
        <w:rPr>
          <w:rFonts w:ascii="SimSun" w:hAnsi="SimSun"/>
          <w:color w:val="000000"/>
          <w:szCs w:val="21"/>
        </w:rPr>
        <w:br/>
        <w:t>10年了。 </w:t>
      </w:r>
      <w:r w:rsidRPr="00AB4FD5">
        <w:rPr>
          <w:rFonts w:ascii="SimSun" w:hAnsi="SimSun"/>
          <w:color w:val="000000"/>
          <w:szCs w:val="21"/>
        </w:rPr>
        <w:br/>
        <w:t>For 10 years. </w:t>
      </w:r>
      <w:r w:rsidRPr="00AB4FD5">
        <w:rPr>
          <w:rFonts w:ascii="SimSun" w:hAnsi="SimSun"/>
          <w:color w:val="000000"/>
          <w:szCs w:val="21"/>
        </w:rPr>
        <w:br/>
      </w:r>
      <w:r w:rsidRPr="00AB4FD5">
        <w:rPr>
          <w:rFonts w:ascii="SimSun" w:hAnsi="SimSun"/>
          <w:color w:val="000000"/>
          <w:szCs w:val="21"/>
        </w:rPr>
        <w:br/>
        <w:t>你的公司在哪儿? </w:t>
      </w:r>
      <w:r w:rsidRPr="00AB4FD5">
        <w:rPr>
          <w:rFonts w:ascii="SimSun" w:hAnsi="SimSun"/>
          <w:color w:val="000000"/>
          <w:szCs w:val="21"/>
        </w:rPr>
        <w:br/>
        <w:t>Where is your company?</w:t>
      </w:r>
      <w:r w:rsidRPr="00AB4FD5">
        <w:rPr>
          <w:rFonts w:ascii="SimSun" w:hAnsi="SimSun"/>
          <w:color w:val="000000"/>
          <w:szCs w:val="21"/>
        </w:rPr>
        <w:br/>
        <w:t>Where is your company located? </w:t>
      </w:r>
      <w:r w:rsidRPr="00AB4FD5">
        <w:rPr>
          <w:rFonts w:ascii="SimSun" w:hAnsi="SimSun"/>
          <w:color w:val="000000"/>
          <w:szCs w:val="21"/>
        </w:rPr>
        <w:br/>
      </w:r>
      <w:r w:rsidRPr="00AB4FD5">
        <w:rPr>
          <w:rFonts w:ascii="SimSun" w:hAnsi="SimSun"/>
          <w:color w:val="000000"/>
          <w:szCs w:val="21"/>
        </w:rPr>
        <w:br/>
        <w:t>在新宿。 </w:t>
      </w:r>
      <w:r w:rsidRPr="00AB4FD5">
        <w:rPr>
          <w:rFonts w:ascii="SimSun" w:hAnsi="SimSun"/>
          <w:color w:val="000000"/>
          <w:szCs w:val="21"/>
        </w:rPr>
        <w:br/>
        <w:t>In Shinjuku. </w:t>
      </w:r>
      <w:r w:rsidRPr="00AB4FD5">
        <w:rPr>
          <w:rFonts w:ascii="SimSun" w:hAnsi="SimSun"/>
          <w:color w:val="000000"/>
          <w:szCs w:val="21"/>
        </w:rPr>
        <w:br/>
      </w:r>
      <w:r w:rsidRPr="00AB4FD5">
        <w:rPr>
          <w:rFonts w:ascii="SimSun" w:hAnsi="SimSun"/>
          <w:color w:val="000000"/>
          <w:szCs w:val="21"/>
        </w:rPr>
        <w:br/>
        <w:t>上下班路上要花多长时间? </w:t>
      </w:r>
      <w:r w:rsidRPr="00AB4FD5">
        <w:rPr>
          <w:rFonts w:ascii="SimSun" w:hAnsi="SimSun"/>
          <w:color w:val="000000"/>
          <w:szCs w:val="21"/>
        </w:rPr>
        <w:br/>
        <w:t>How long does it take (you) to commute? *commute “上班，上学”。 </w:t>
      </w:r>
      <w:r w:rsidRPr="00AB4FD5">
        <w:rPr>
          <w:rFonts w:ascii="SimSun" w:hAnsi="SimSun"/>
          <w:color w:val="000000"/>
          <w:szCs w:val="21"/>
        </w:rPr>
        <w:br/>
      </w:r>
      <w:r w:rsidRPr="00AB4FD5">
        <w:rPr>
          <w:rFonts w:ascii="SimSun" w:hAnsi="SimSun"/>
          <w:color w:val="000000"/>
          <w:szCs w:val="21"/>
        </w:rPr>
        <w:br/>
        <w:t>1个小时左右。 </w:t>
      </w:r>
      <w:r w:rsidRPr="00AB4FD5">
        <w:rPr>
          <w:rFonts w:ascii="SimSun" w:hAnsi="SimSun"/>
          <w:color w:val="000000"/>
          <w:szCs w:val="21"/>
        </w:rPr>
        <w:br/>
        <w:t>About one hour.</w:t>
      </w:r>
      <w:r w:rsidRPr="00AB4FD5">
        <w:rPr>
          <w:rFonts w:ascii="SimSun" w:hAnsi="SimSun"/>
          <w:color w:val="000000"/>
          <w:szCs w:val="21"/>
        </w:rPr>
        <w:br/>
        <w:t>Around one hour.</w:t>
      </w:r>
      <w:r w:rsidRPr="00AB4FD5">
        <w:rPr>
          <w:rFonts w:ascii="SimSun" w:hAnsi="SimSun"/>
          <w:color w:val="000000"/>
          <w:szCs w:val="21"/>
        </w:rPr>
        <w:br/>
        <w:t>It takes about one hour.</w:t>
      </w:r>
      <w:r w:rsidRPr="00AB4FD5">
        <w:rPr>
          <w:rFonts w:ascii="SimSun" w:hAnsi="SimSun"/>
          <w:color w:val="000000"/>
          <w:szCs w:val="21"/>
        </w:rPr>
        <w:br/>
        <w:t>About an hour. </w:t>
      </w:r>
      <w:r w:rsidRPr="00AB4FD5">
        <w:rPr>
          <w:rFonts w:ascii="SimSun" w:hAnsi="SimSun"/>
          <w:color w:val="000000"/>
          <w:szCs w:val="21"/>
        </w:rPr>
        <w:br/>
      </w:r>
      <w:r w:rsidRPr="00AB4FD5">
        <w:rPr>
          <w:rFonts w:ascii="SimSun" w:hAnsi="SimSun"/>
          <w:color w:val="000000"/>
          <w:szCs w:val="21"/>
        </w:rPr>
        <w:br/>
        <w:t>你怎么去上班?</w:t>
      </w:r>
      <w:r w:rsidRPr="00AB4FD5">
        <w:rPr>
          <w:rFonts w:ascii="SimSun" w:hAnsi="SimSun"/>
          <w:color w:val="000000"/>
          <w:szCs w:val="21"/>
        </w:rPr>
        <w:br/>
        <w:t>How do you get to work?</w:t>
      </w:r>
      <w:r w:rsidRPr="00AB4FD5">
        <w:rPr>
          <w:rFonts w:ascii="SimSun" w:hAnsi="SimSun"/>
          <w:color w:val="000000"/>
          <w:szCs w:val="21"/>
        </w:rPr>
        <w:br/>
        <w:t>How do you go to work? </w:t>
      </w:r>
      <w:r w:rsidRPr="00AB4FD5">
        <w:rPr>
          <w:rFonts w:ascii="SimSun" w:hAnsi="SimSun"/>
          <w:color w:val="000000"/>
          <w:szCs w:val="21"/>
        </w:rPr>
        <w:br/>
      </w:r>
      <w:r w:rsidRPr="00AB4FD5">
        <w:rPr>
          <w:rFonts w:ascii="SimSun" w:hAnsi="SimSun"/>
          <w:color w:val="000000"/>
          <w:szCs w:val="21"/>
        </w:rPr>
        <w:br/>
        <w:t>我坐地铁。 </w:t>
      </w:r>
      <w:r w:rsidRPr="00AB4FD5">
        <w:rPr>
          <w:rFonts w:ascii="SimSun" w:hAnsi="SimSun"/>
          <w:color w:val="000000"/>
          <w:szCs w:val="21"/>
        </w:rPr>
        <w:br/>
        <w:t>I ride the subway.</w:t>
      </w:r>
      <w:r w:rsidRPr="00AB4FD5">
        <w:rPr>
          <w:rFonts w:ascii="SimSun" w:hAnsi="SimSun"/>
          <w:color w:val="000000"/>
          <w:szCs w:val="21"/>
        </w:rPr>
        <w:br/>
        <w:t>I use the subway.</w:t>
      </w:r>
      <w:r w:rsidRPr="00AB4FD5">
        <w:rPr>
          <w:rFonts w:ascii="SimSun" w:hAnsi="SimSun"/>
          <w:color w:val="000000"/>
          <w:szCs w:val="21"/>
        </w:rPr>
        <w:br/>
        <w:t>I take the subway. </w:t>
      </w:r>
      <w:r w:rsidRPr="00AB4FD5">
        <w:rPr>
          <w:rFonts w:ascii="SimSun" w:hAnsi="SimSun"/>
          <w:color w:val="000000"/>
          <w:szCs w:val="21"/>
        </w:rPr>
        <w:br/>
      </w:r>
      <w:r w:rsidRPr="00AB4FD5">
        <w:rPr>
          <w:rFonts w:ascii="SimSun" w:hAnsi="SimSun"/>
          <w:color w:val="000000"/>
          <w:szCs w:val="21"/>
        </w:rPr>
        <w:br/>
        <w:t>我正在调工作。 </w:t>
      </w:r>
      <w:r w:rsidRPr="00AB4FD5">
        <w:rPr>
          <w:rFonts w:ascii="SimSun" w:hAnsi="SimSun"/>
          <w:color w:val="000000"/>
          <w:szCs w:val="21"/>
        </w:rPr>
        <w:br/>
        <w:t>I'm changing jobs. </w:t>
      </w:r>
      <w:r w:rsidRPr="00AB4FD5">
        <w:rPr>
          <w:rFonts w:ascii="SimSun" w:hAnsi="SimSun"/>
          <w:color w:val="000000"/>
          <w:szCs w:val="21"/>
        </w:rPr>
        <w:br/>
      </w:r>
      <w:r w:rsidRPr="00AB4FD5">
        <w:rPr>
          <w:rFonts w:ascii="SimSun" w:hAnsi="SimSun"/>
          <w:color w:val="000000"/>
          <w:szCs w:val="21"/>
        </w:rPr>
        <w:br/>
        <w:t>我正在找工作。 </w:t>
      </w:r>
      <w:r w:rsidRPr="00AB4FD5">
        <w:rPr>
          <w:rFonts w:ascii="SimSun" w:hAnsi="SimSun"/>
          <w:color w:val="000000"/>
          <w:szCs w:val="21"/>
        </w:rPr>
        <w:br/>
        <w:t>I'm job hunting now.</w:t>
      </w:r>
      <w:r w:rsidRPr="00AB4FD5">
        <w:rPr>
          <w:rFonts w:ascii="SimSun" w:hAnsi="SimSun"/>
          <w:color w:val="000000"/>
          <w:szCs w:val="21"/>
        </w:rPr>
        <w:br/>
        <w:t>I'm looking for work now. </w:t>
      </w:r>
      <w:r w:rsidRPr="00AB4FD5">
        <w:rPr>
          <w:rFonts w:ascii="SimSun" w:hAnsi="SimSun"/>
          <w:color w:val="000000"/>
          <w:szCs w:val="21"/>
        </w:rPr>
        <w:br/>
      </w:r>
      <w:r w:rsidRPr="00AB4FD5">
        <w:rPr>
          <w:rFonts w:ascii="SimSun" w:hAnsi="SimSun"/>
          <w:color w:val="000000"/>
          <w:szCs w:val="21"/>
        </w:rPr>
        <w:br/>
        <w:t>我明年退休。 </w:t>
      </w:r>
      <w:r w:rsidRPr="00AB4FD5">
        <w:rPr>
          <w:rFonts w:ascii="SimSun" w:hAnsi="SimSun"/>
          <w:color w:val="000000"/>
          <w:szCs w:val="21"/>
        </w:rPr>
        <w:br/>
        <w:t>I'm retiring next year. </w:t>
      </w:r>
      <w:r w:rsidRPr="00AB4FD5">
        <w:rPr>
          <w:rFonts w:ascii="SimSun" w:hAnsi="SimSun"/>
          <w:color w:val="000000"/>
          <w:szCs w:val="21"/>
        </w:rPr>
        <w:br/>
      </w:r>
      <w:r w:rsidRPr="00AB4FD5">
        <w:rPr>
          <w:rFonts w:ascii="SimSun" w:hAnsi="SimSun"/>
          <w:color w:val="000000"/>
          <w:szCs w:val="21"/>
        </w:rPr>
        <w:br/>
        <w:t>我现在失业了。 </w:t>
      </w:r>
      <w:r w:rsidRPr="00AB4FD5">
        <w:rPr>
          <w:rFonts w:ascii="SimSun" w:hAnsi="SimSun"/>
          <w:color w:val="000000"/>
          <w:szCs w:val="21"/>
        </w:rPr>
        <w:br/>
        <w:t>I'm out of work now. *out of work “失业”。</w:t>
      </w:r>
      <w:r w:rsidRPr="00AB4FD5">
        <w:rPr>
          <w:rFonts w:ascii="SimSun" w:hAnsi="SimSun"/>
          <w:color w:val="000000"/>
          <w:szCs w:val="21"/>
        </w:rPr>
        <w:br/>
        <w:t>I don't have a job now.</w:t>
      </w:r>
      <w:r w:rsidRPr="00AB4FD5">
        <w:rPr>
          <w:rFonts w:ascii="SimSun" w:hAnsi="SimSun"/>
          <w:color w:val="000000"/>
          <w:szCs w:val="21"/>
        </w:rPr>
        <w:br/>
        <w:t>I'm not working right now.</w:t>
      </w:r>
      <w:r w:rsidRPr="00AB4FD5">
        <w:rPr>
          <w:rFonts w:ascii="SimSun" w:hAnsi="SimSun"/>
          <w:color w:val="000000"/>
          <w:szCs w:val="21"/>
        </w:rPr>
        <w:br/>
        <w:t>I'm unemployed. (现在失业了。)</w:t>
      </w:r>
      <w:r w:rsidRPr="00AB4FD5">
        <w:rPr>
          <w:rFonts w:ascii="SimSun" w:hAnsi="SimSun"/>
          <w:color w:val="000000"/>
          <w:szCs w:val="21"/>
        </w:rPr>
        <w:br/>
      </w:r>
      <w:r w:rsidRPr="00AB4FD5">
        <w:rPr>
          <w:rFonts w:ascii="SimSun" w:hAnsi="SimSun"/>
          <w:color w:val="000000"/>
          <w:szCs w:val="21"/>
        </w:rPr>
        <w:br/>
        <w:t>●有关学校</w:t>
      </w:r>
      <w:r w:rsidRPr="00AB4FD5">
        <w:rPr>
          <w:rFonts w:ascii="SimSun" w:hAnsi="SimSun"/>
          <w:color w:val="000000"/>
          <w:szCs w:val="21"/>
        </w:rPr>
        <w:br/>
      </w:r>
      <w:r w:rsidRPr="00AB4FD5">
        <w:rPr>
          <w:rFonts w:ascii="SimSun" w:hAnsi="SimSun"/>
          <w:color w:val="000000"/>
          <w:szCs w:val="21"/>
        </w:rPr>
        <w:br/>
        <w:t>你是学生吗? </w:t>
      </w:r>
      <w:r w:rsidRPr="00AB4FD5">
        <w:rPr>
          <w:rFonts w:ascii="SimSun" w:hAnsi="SimSun"/>
          <w:color w:val="000000"/>
          <w:szCs w:val="21"/>
        </w:rPr>
        <w:br/>
        <w:t>Are you a student?</w:t>
      </w:r>
      <w:r w:rsidRPr="00AB4FD5">
        <w:rPr>
          <w:rFonts w:ascii="SimSun" w:hAnsi="SimSun"/>
          <w:color w:val="000000"/>
          <w:szCs w:val="21"/>
        </w:rPr>
        <w:br/>
        <w:t>Are you a student? (你是学生吗?)</w:t>
      </w:r>
      <w:r w:rsidRPr="00AB4FD5">
        <w:rPr>
          <w:rFonts w:ascii="SimSun" w:hAnsi="SimSun"/>
          <w:color w:val="000000"/>
          <w:szCs w:val="21"/>
        </w:rPr>
        <w:br/>
        <w:t>No, I've already finished school. (不是，我已经毕业了。)</w:t>
      </w:r>
      <w:r w:rsidRPr="00AB4FD5">
        <w:rPr>
          <w:rFonts w:ascii="SimSun" w:hAnsi="SimSun"/>
          <w:color w:val="000000"/>
          <w:szCs w:val="21"/>
        </w:rPr>
        <w:br/>
        <w:t>Do you go to school? (你还在上学吗?) </w:t>
      </w:r>
      <w:r w:rsidRPr="00AB4FD5">
        <w:rPr>
          <w:rFonts w:ascii="SimSun" w:hAnsi="SimSun"/>
          <w:color w:val="000000"/>
          <w:szCs w:val="21"/>
        </w:rPr>
        <w:br/>
      </w:r>
      <w:r w:rsidRPr="00AB4FD5">
        <w:rPr>
          <w:rFonts w:ascii="SimSun" w:hAnsi="SimSun"/>
          <w:color w:val="000000"/>
          <w:szCs w:val="21"/>
        </w:rPr>
        <w:br/>
        <w:t>我是个大学生。 </w:t>
      </w:r>
      <w:r w:rsidRPr="00AB4FD5">
        <w:rPr>
          <w:rFonts w:ascii="SimSun" w:hAnsi="SimSun"/>
          <w:color w:val="000000"/>
          <w:szCs w:val="21"/>
        </w:rPr>
        <w:br/>
        <w:t>I'm a college student. *在美国，college指包括university在内的大学。</w:t>
      </w:r>
      <w:r w:rsidRPr="00AB4FD5">
        <w:rPr>
          <w:rFonts w:ascii="SimSun" w:hAnsi="SimSun"/>
          <w:color w:val="000000"/>
          <w:szCs w:val="21"/>
        </w:rPr>
        <w:br/>
        <w:t>I'm a junior college student. (我是大专生。)</w:t>
      </w:r>
      <w:r w:rsidRPr="00AB4FD5">
        <w:rPr>
          <w:rFonts w:ascii="SimSun" w:hAnsi="SimSun"/>
          <w:color w:val="000000"/>
          <w:szCs w:val="21"/>
        </w:rPr>
        <w:br/>
        <w:t>I go to a vocational school. (我上职业专科学校。)</w:t>
      </w:r>
      <w:r w:rsidRPr="00AB4FD5">
        <w:rPr>
          <w:rFonts w:ascii="SimSun" w:hAnsi="SimSun"/>
          <w:color w:val="000000"/>
          <w:szCs w:val="21"/>
        </w:rPr>
        <w:br/>
        <w:t>I go to a cram school. (我上的是补习学校。) </w:t>
      </w:r>
      <w:r w:rsidRPr="00AB4FD5">
        <w:rPr>
          <w:rFonts w:ascii="SimSun" w:hAnsi="SimSun"/>
          <w:color w:val="000000"/>
          <w:szCs w:val="21"/>
        </w:rPr>
        <w:br/>
      </w:r>
      <w:r w:rsidRPr="00AB4FD5">
        <w:rPr>
          <w:rFonts w:ascii="SimSun" w:hAnsi="SimSun"/>
          <w:color w:val="000000"/>
          <w:szCs w:val="21"/>
        </w:rPr>
        <w:br/>
        <w:t>我正在学习英文。 </w:t>
      </w:r>
      <w:r w:rsidRPr="00AB4FD5">
        <w:rPr>
          <w:rFonts w:ascii="SimSun" w:hAnsi="SimSun"/>
          <w:color w:val="000000"/>
          <w:szCs w:val="21"/>
        </w:rPr>
        <w:br/>
        <w:t>I'm studying English. </w:t>
      </w:r>
      <w:r w:rsidRPr="00AB4FD5">
        <w:rPr>
          <w:rFonts w:ascii="SimSun" w:hAnsi="SimSun"/>
          <w:color w:val="000000"/>
          <w:szCs w:val="21"/>
        </w:rPr>
        <w:br/>
      </w:r>
      <w:r w:rsidRPr="00AB4FD5">
        <w:rPr>
          <w:rFonts w:ascii="SimSun" w:hAnsi="SimSun"/>
          <w:color w:val="000000"/>
          <w:szCs w:val="21"/>
        </w:rPr>
        <w:br/>
        <w:t>我毕业于明治大学。 </w:t>
      </w:r>
      <w:r w:rsidRPr="00AB4FD5">
        <w:rPr>
          <w:rFonts w:ascii="SimSun" w:hAnsi="SimSun"/>
          <w:color w:val="000000"/>
          <w:szCs w:val="21"/>
        </w:rPr>
        <w:br/>
        <w:t>I went to Meiji University. </w:t>
      </w:r>
      <w:r w:rsidRPr="00AB4FD5">
        <w:rPr>
          <w:rFonts w:ascii="SimSun" w:hAnsi="SimSun"/>
          <w:color w:val="000000"/>
          <w:szCs w:val="21"/>
        </w:rPr>
        <w:br/>
      </w:r>
      <w:r w:rsidRPr="00AB4FD5">
        <w:rPr>
          <w:rFonts w:ascii="SimSun" w:hAnsi="SimSun"/>
          <w:color w:val="000000"/>
          <w:szCs w:val="21"/>
        </w:rPr>
        <w:br/>
        <w:t>你上的哪所大学? </w:t>
      </w:r>
      <w:r w:rsidRPr="00AB4FD5">
        <w:rPr>
          <w:rFonts w:ascii="SimSun" w:hAnsi="SimSun"/>
          <w:color w:val="000000"/>
          <w:szCs w:val="21"/>
        </w:rPr>
        <w:br/>
        <w:t>Where did you go to college? *college 指的一般大学。</w:t>
      </w:r>
      <w:r w:rsidRPr="00AB4FD5">
        <w:rPr>
          <w:rFonts w:ascii="SimSun" w:hAnsi="SimSun"/>
          <w:color w:val="000000"/>
          <w:szCs w:val="21"/>
        </w:rPr>
        <w:br/>
        <w:t>Where did you go to college? (你上的哪所大学?)</w:t>
      </w:r>
      <w:r w:rsidRPr="00AB4FD5">
        <w:rPr>
          <w:rFonts w:ascii="SimSun" w:hAnsi="SimSun"/>
          <w:color w:val="000000"/>
          <w:szCs w:val="21"/>
        </w:rPr>
        <w:br/>
        <w:t>I went to Harvard University. (我上的是哈佛大学。) </w:t>
      </w:r>
      <w:r w:rsidRPr="00AB4FD5">
        <w:rPr>
          <w:rFonts w:ascii="SimSun" w:hAnsi="SimSun"/>
          <w:color w:val="000000"/>
          <w:szCs w:val="21"/>
        </w:rPr>
        <w:br/>
      </w:r>
      <w:r w:rsidRPr="00AB4FD5">
        <w:rPr>
          <w:rFonts w:ascii="SimSun" w:hAnsi="SimSun"/>
          <w:color w:val="000000"/>
          <w:szCs w:val="21"/>
        </w:rPr>
        <w:br/>
        <w:t>你上什么学校? </w:t>
      </w:r>
      <w:r w:rsidRPr="00AB4FD5">
        <w:rPr>
          <w:rFonts w:ascii="SimSun" w:hAnsi="SimSun"/>
          <w:color w:val="000000"/>
          <w:szCs w:val="21"/>
        </w:rPr>
        <w:br/>
        <w:t>What school do you go to?</w:t>
      </w:r>
      <w:r w:rsidRPr="00AB4FD5">
        <w:rPr>
          <w:rFonts w:ascii="SimSun" w:hAnsi="SimSun"/>
          <w:color w:val="000000"/>
          <w:szCs w:val="21"/>
        </w:rPr>
        <w:br/>
        <w:t>Which school do you go to? </w:t>
      </w:r>
      <w:r w:rsidRPr="00AB4FD5">
        <w:rPr>
          <w:rFonts w:ascii="SimSun" w:hAnsi="SimSun"/>
          <w:color w:val="000000"/>
          <w:szCs w:val="21"/>
        </w:rPr>
        <w:br/>
      </w:r>
      <w:r w:rsidRPr="00AB4FD5">
        <w:rPr>
          <w:rFonts w:ascii="SimSun" w:hAnsi="SimSun"/>
          <w:color w:val="000000"/>
          <w:szCs w:val="21"/>
        </w:rPr>
        <w:br/>
        <w:t>我上……大学。 </w:t>
      </w:r>
      <w:r w:rsidRPr="00AB4FD5">
        <w:rPr>
          <w:rFonts w:ascii="SimSun" w:hAnsi="SimSun"/>
          <w:color w:val="000000"/>
          <w:szCs w:val="21"/>
        </w:rPr>
        <w:br/>
        <w:t>I go to...university. *elementary school “小学”，junior high school “中学”，high school “高中”。 </w:t>
      </w:r>
      <w:r w:rsidRPr="00AB4FD5">
        <w:rPr>
          <w:rFonts w:ascii="SimSun" w:hAnsi="SimSun"/>
          <w:color w:val="000000"/>
          <w:szCs w:val="21"/>
        </w:rPr>
        <w:br/>
      </w:r>
      <w:r w:rsidRPr="00AB4FD5">
        <w:rPr>
          <w:rFonts w:ascii="SimSun" w:hAnsi="SimSun"/>
          <w:color w:val="000000"/>
          <w:szCs w:val="21"/>
        </w:rPr>
        <w:lastRenderedPageBreak/>
        <w:br/>
        <w:t>你上几年级了? </w:t>
      </w:r>
      <w:r w:rsidRPr="00AB4FD5">
        <w:rPr>
          <w:rFonts w:ascii="SimSun" w:hAnsi="SimSun"/>
          <w:color w:val="000000"/>
          <w:szCs w:val="21"/>
        </w:rPr>
        <w:br/>
        <w:t>What year are you in? *这句主要是问高中和大学的年级。如果是问小学生的话，应该用What grade are you in?</w:t>
      </w:r>
      <w:r w:rsidRPr="00AB4FD5">
        <w:rPr>
          <w:rFonts w:ascii="SimSun" w:hAnsi="SimSun"/>
          <w:color w:val="000000"/>
          <w:szCs w:val="21"/>
        </w:rPr>
        <w:br/>
      </w:r>
      <w:r w:rsidRPr="00AB4FD5">
        <w:rPr>
          <w:rFonts w:ascii="SimSun" w:hAnsi="SimSun"/>
          <w:color w:val="000000"/>
          <w:szCs w:val="21"/>
        </w:rPr>
        <w:br/>
        <w:t>我上一年级。 </w:t>
      </w:r>
      <w:r w:rsidRPr="00AB4FD5">
        <w:rPr>
          <w:rFonts w:ascii="SimSun" w:hAnsi="SimSun"/>
          <w:color w:val="000000"/>
          <w:szCs w:val="21"/>
        </w:rPr>
        <w:br/>
        <w:t>I'm a freshman. *在美国的高中和大学1年级是freshman,2年级是sophomore，3年级是junior，4年级是senior。在美国没有初中的情况很多。在小学用I'm in first grade.表示1年级，I'm in second grade.表示2年级。 </w:t>
      </w:r>
      <w:r w:rsidRPr="00AB4FD5">
        <w:rPr>
          <w:rFonts w:ascii="SimSun" w:hAnsi="SimSun"/>
          <w:color w:val="000000"/>
          <w:szCs w:val="21"/>
        </w:rPr>
        <w:br/>
      </w:r>
      <w:r w:rsidRPr="00AB4FD5">
        <w:rPr>
          <w:rFonts w:ascii="SimSun" w:hAnsi="SimSun"/>
          <w:color w:val="000000"/>
          <w:szCs w:val="21"/>
        </w:rPr>
        <w:br/>
        <w:t>我明年毕业。 </w:t>
      </w:r>
      <w:r w:rsidRPr="00AB4FD5">
        <w:rPr>
          <w:rFonts w:ascii="SimSun" w:hAnsi="SimSun"/>
          <w:color w:val="000000"/>
          <w:szCs w:val="21"/>
        </w:rPr>
        <w:br/>
        <w:t>I'll graduate next year.</w:t>
      </w:r>
      <w:r w:rsidRPr="00AB4FD5">
        <w:rPr>
          <w:rFonts w:ascii="SimSun" w:hAnsi="SimSun"/>
          <w:color w:val="000000"/>
          <w:szCs w:val="21"/>
        </w:rPr>
        <w:br/>
        <w:t>I'm graduating next year. </w:t>
      </w:r>
      <w:r w:rsidRPr="00AB4FD5">
        <w:rPr>
          <w:rFonts w:ascii="SimSun" w:hAnsi="SimSun"/>
          <w:color w:val="000000"/>
          <w:szCs w:val="21"/>
        </w:rPr>
        <w:br/>
      </w:r>
      <w:r w:rsidRPr="00AB4FD5">
        <w:rPr>
          <w:rFonts w:ascii="SimSun" w:hAnsi="SimSun"/>
          <w:color w:val="000000"/>
          <w:szCs w:val="21"/>
        </w:rPr>
        <w:br/>
        <w:t>你的专业是什么? </w:t>
      </w:r>
      <w:r w:rsidRPr="00AB4FD5">
        <w:rPr>
          <w:rFonts w:ascii="SimSun" w:hAnsi="SimSun"/>
          <w:color w:val="000000"/>
          <w:szCs w:val="21"/>
        </w:rPr>
        <w:br/>
        <w:t>What's your major?</w:t>
      </w:r>
      <w:r w:rsidRPr="00AB4FD5">
        <w:rPr>
          <w:rFonts w:ascii="SimSun" w:hAnsi="SimSun"/>
          <w:color w:val="000000"/>
          <w:szCs w:val="21"/>
        </w:rPr>
        <w:br/>
        <w:t>What do you major in?</w:t>
      </w:r>
      <w:r w:rsidRPr="00AB4FD5">
        <w:rPr>
          <w:rFonts w:ascii="SimSun" w:hAnsi="SimSun"/>
          <w:color w:val="000000"/>
          <w:szCs w:val="21"/>
        </w:rPr>
        <w:br/>
        <w:t>What are you studying? (你是学什么的?) </w:t>
      </w:r>
      <w:r w:rsidRPr="00AB4FD5">
        <w:rPr>
          <w:rFonts w:ascii="SimSun" w:hAnsi="SimSun"/>
          <w:color w:val="000000"/>
          <w:szCs w:val="21"/>
        </w:rPr>
        <w:br/>
      </w:r>
      <w:r w:rsidRPr="00AB4FD5">
        <w:rPr>
          <w:rFonts w:ascii="SimSun" w:hAnsi="SimSun"/>
          <w:color w:val="000000"/>
          <w:szCs w:val="21"/>
        </w:rPr>
        <w:br/>
        <w:t>我的专业是英语。 </w:t>
      </w:r>
      <w:r w:rsidRPr="00AB4FD5">
        <w:rPr>
          <w:rFonts w:ascii="SimSun" w:hAnsi="SimSun"/>
          <w:color w:val="000000"/>
          <w:szCs w:val="21"/>
        </w:rPr>
        <w:br/>
        <w:t>I'm an English major.</w:t>
      </w:r>
      <w:r w:rsidRPr="00AB4FD5">
        <w:rPr>
          <w:rFonts w:ascii="SimSun" w:hAnsi="SimSun"/>
          <w:color w:val="000000"/>
          <w:szCs w:val="21"/>
        </w:rPr>
        <w:br/>
        <w:t>I major in English. </w:t>
      </w:r>
      <w:r w:rsidRPr="00AB4FD5">
        <w:rPr>
          <w:rFonts w:ascii="SimSun" w:hAnsi="SimSun"/>
          <w:color w:val="000000"/>
          <w:szCs w:val="21"/>
        </w:rPr>
        <w:br/>
      </w:r>
      <w:r w:rsidRPr="00AB4FD5">
        <w:rPr>
          <w:rFonts w:ascii="SimSun" w:hAnsi="SimSun"/>
          <w:color w:val="000000"/>
          <w:szCs w:val="21"/>
        </w:rPr>
        <w:br/>
        <w:t>你参加哪个俱乐部? </w:t>
      </w:r>
      <w:r w:rsidRPr="00AB4FD5">
        <w:rPr>
          <w:rFonts w:ascii="SimSun" w:hAnsi="SimSun"/>
          <w:color w:val="000000"/>
          <w:szCs w:val="21"/>
        </w:rPr>
        <w:br/>
        <w:t>What club are you in?</w:t>
      </w:r>
      <w:r w:rsidRPr="00AB4FD5">
        <w:rPr>
          <w:rFonts w:ascii="SimSun" w:hAnsi="SimSun"/>
          <w:color w:val="000000"/>
          <w:szCs w:val="21"/>
        </w:rPr>
        <w:br/>
        <w:t>What club do you belong to? </w:t>
      </w:r>
      <w:r w:rsidRPr="00AB4FD5">
        <w:rPr>
          <w:rFonts w:ascii="SimSun" w:hAnsi="SimSun"/>
          <w:color w:val="000000"/>
          <w:szCs w:val="21"/>
        </w:rPr>
        <w:br/>
      </w:r>
      <w:r w:rsidRPr="00AB4FD5">
        <w:rPr>
          <w:rFonts w:ascii="SimSun" w:hAnsi="SimSun"/>
          <w:color w:val="000000"/>
          <w:szCs w:val="21"/>
        </w:rPr>
        <w:br/>
        <w:t>我在滑雪俱乐部。 </w:t>
      </w:r>
      <w:r w:rsidRPr="00AB4FD5">
        <w:rPr>
          <w:rFonts w:ascii="SimSun" w:hAnsi="SimSun"/>
          <w:color w:val="000000"/>
          <w:szCs w:val="21"/>
        </w:rPr>
        <w:br/>
        <w:t>I'm in the ski club. </w:t>
      </w:r>
      <w:r w:rsidRPr="00AB4FD5">
        <w:rPr>
          <w:rFonts w:ascii="SimSun" w:hAnsi="SimSun"/>
          <w:color w:val="000000"/>
          <w:szCs w:val="21"/>
        </w:rPr>
        <w:br/>
      </w:r>
      <w:r w:rsidRPr="00AB4FD5">
        <w:rPr>
          <w:rFonts w:ascii="SimSun" w:hAnsi="SimSun"/>
          <w:color w:val="000000"/>
          <w:szCs w:val="21"/>
        </w:rPr>
        <w:br/>
        <w:t>你在打工吗? </w:t>
      </w:r>
      <w:r w:rsidRPr="00AB4FD5">
        <w:rPr>
          <w:rFonts w:ascii="SimSun" w:hAnsi="SimSun"/>
          <w:color w:val="000000"/>
          <w:szCs w:val="21"/>
        </w:rPr>
        <w:br/>
        <w:t>Do you have a part-time job? *小时工是a part time job，正式职工是a full-time worker。</w:t>
      </w:r>
      <w:r w:rsidRPr="00AB4FD5">
        <w:rPr>
          <w:rFonts w:ascii="SimSun" w:hAnsi="SimSun"/>
          <w:color w:val="000000"/>
          <w:szCs w:val="21"/>
        </w:rPr>
        <w:br/>
        <w:t>Do you have a part-time job? (你在打工吗?)</w:t>
      </w:r>
      <w:r w:rsidRPr="00AB4FD5">
        <w:rPr>
          <w:rFonts w:ascii="SimSun" w:hAnsi="SimSun"/>
          <w:color w:val="000000"/>
          <w:szCs w:val="21"/>
        </w:rPr>
        <w:br/>
        <w:t>Yes, I'm a tutor. I work three times a week. (嗯，我做家教，一星期教三次。)</w:t>
      </w:r>
      <w:r w:rsidRPr="00AB4FD5">
        <w:rPr>
          <w:rFonts w:ascii="SimSun" w:hAnsi="SimSun"/>
          <w:color w:val="000000"/>
          <w:szCs w:val="21"/>
        </w:rPr>
        <w:br/>
        <w:t>Do you work part-time? (你在做小时工吗?) </w:t>
      </w:r>
      <w:r w:rsidRPr="00AB4FD5">
        <w:rPr>
          <w:rFonts w:ascii="SimSun" w:hAnsi="SimSun"/>
          <w:color w:val="000000"/>
          <w:szCs w:val="21"/>
        </w:rPr>
        <w:br/>
      </w:r>
      <w:r w:rsidRPr="00AB4FD5">
        <w:rPr>
          <w:rFonts w:ascii="SimSun" w:hAnsi="SimSun"/>
          <w:color w:val="000000"/>
          <w:szCs w:val="21"/>
        </w:rPr>
        <w:br/>
        <w:t>我一个星期去一次书店做收银员。 </w:t>
      </w:r>
      <w:r w:rsidRPr="00AB4FD5">
        <w:rPr>
          <w:rFonts w:ascii="SimSun" w:hAnsi="SimSun"/>
          <w:color w:val="000000"/>
          <w:szCs w:val="21"/>
        </w:rPr>
        <w:br/>
        <w:t>I work at a bookstore as a cashier once a week.</w:t>
      </w:r>
      <w:r w:rsidRPr="00AB4FD5">
        <w:rPr>
          <w:rFonts w:ascii="SimSun" w:hAnsi="SimSun"/>
          <w:color w:val="000000"/>
          <w:szCs w:val="21"/>
        </w:rPr>
        <w:br/>
      </w:r>
      <w:r w:rsidRPr="00AB4FD5">
        <w:rPr>
          <w:rFonts w:ascii="SimSun" w:hAnsi="SimSun"/>
          <w:color w:val="000000"/>
          <w:szCs w:val="21"/>
        </w:rPr>
        <w:br/>
        <w:t>毕业以后你打算做什么? </w:t>
      </w:r>
      <w:r w:rsidRPr="00AB4FD5">
        <w:rPr>
          <w:rFonts w:ascii="SimSun" w:hAnsi="SimSun"/>
          <w:color w:val="000000"/>
          <w:szCs w:val="21"/>
        </w:rPr>
        <w:br/>
      </w:r>
      <w:r w:rsidRPr="00AB4FD5">
        <w:rPr>
          <w:rFonts w:ascii="SimSun" w:hAnsi="SimSun"/>
          <w:color w:val="000000"/>
          <w:szCs w:val="21"/>
        </w:rPr>
        <w:t>What are your plans after graduation?</w:t>
      </w:r>
      <w:r w:rsidRPr="00AB4FD5">
        <w:rPr>
          <w:rFonts w:ascii="SimSun" w:hAnsi="SimSun"/>
          <w:color w:val="000000"/>
          <w:szCs w:val="21"/>
        </w:rPr>
        <w:br/>
        <w:t>What are your plans after graduation? (毕业以后你打算做什么?)</w:t>
      </w:r>
      <w:r w:rsidRPr="00AB4FD5">
        <w:rPr>
          <w:rFonts w:ascii="SimSun" w:hAnsi="SimSun"/>
          <w:color w:val="000000"/>
          <w:szCs w:val="21"/>
        </w:rPr>
        <w:br/>
        <w:t>I haven't decided yet. (我还没有决定。)</w:t>
      </w:r>
      <w:r w:rsidRPr="00AB4FD5">
        <w:rPr>
          <w:rFonts w:ascii="SimSun" w:hAnsi="SimSun"/>
          <w:color w:val="000000"/>
          <w:szCs w:val="21"/>
        </w:rPr>
        <w:br/>
        <w:t>What are you going to do after you graduate?</w:t>
      </w:r>
      <w:r w:rsidRPr="00AB4FD5">
        <w:rPr>
          <w:rFonts w:ascii="SimSun" w:hAnsi="SimSun"/>
          <w:color w:val="000000"/>
          <w:szCs w:val="21"/>
        </w:rPr>
        <w:br/>
      </w:r>
      <w:r w:rsidRPr="00AB4FD5">
        <w:rPr>
          <w:rFonts w:ascii="SimSun" w:hAnsi="SimSun"/>
          <w:color w:val="000000"/>
          <w:szCs w:val="21"/>
        </w:rPr>
        <w:br/>
        <w:t>●有关家庭</w:t>
      </w:r>
      <w:r w:rsidRPr="00AB4FD5">
        <w:rPr>
          <w:rFonts w:ascii="SimSun" w:hAnsi="SimSun"/>
          <w:color w:val="000000"/>
          <w:szCs w:val="21"/>
        </w:rPr>
        <w:br/>
      </w:r>
      <w:r w:rsidRPr="00AB4FD5">
        <w:rPr>
          <w:rFonts w:ascii="SimSun" w:hAnsi="SimSun"/>
          <w:color w:val="000000"/>
          <w:szCs w:val="21"/>
        </w:rPr>
        <w:br/>
        <w:t>你家有几口人? </w:t>
      </w:r>
      <w:r w:rsidRPr="00AB4FD5">
        <w:rPr>
          <w:rFonts w:ascii="SimSun" w:hAnsi="SimSun"/>
          <w:color w:val="000000"/>
          <w:szCs w:val="21"/>
        </w:rPr>
        <w:br/>
        <w:t>How many people are in your family?</w:t>
      </w:r>
      <w:r w:rsidRPr="00AB4FD5">
        <w:rPr>
          <w:rFonts w:ascii="SimSun" w:hAnsi="SimSun"/>
          <w:color w:val="000000"/>
          <w:szCs w:val="21"/>
        </w:rPr>
        <w:br/>
        <w:t>I have a large family. (我家是个大家庭。)</w:t>
      </w:r>
      <w:r w:rsidRPr="00AB4FD5">
        <w:rPr>
          <w:rFonts w:ascii="SimSun" w:hAnsi="SimSun"/>
          <w:color w:val="000000"/>
          <w:szCs w:val="21"/>
        </w:rPr>
        <w:br/>
        <w:t>How many people are in your family? (你家有几口人?) </w:t>
      </w:r>
      <w:r w:rsidRPr="00AB4FD5">
        <w:rPr>
          <w:rFonts w:ascii="SimSun" w:hAnsi="SimSun"/>
          <w:color w:val="000000"/>
          <w:szCs w:val="21"/>
        </w:rPr>
        <w:br/>
      </w:r>
      <w:r w:rsidRPr="00AB4FD5">
        <w:rPr>
          <w:rFonts w:ascii="SimSun" w:hAnsi="SimSun"/>
          <w:color w:val="000000"/>
          <w:szCs w:val="21"/>
        </w:rPr>
        <w:br/>
        <w:t>四口人。 </w:t>
      </w:r>
      <w:r w:rsidRPr="00AB4FD5">
        <w:rPr>
          <w:rFonts w:ascii="SimSun" w:hAnsi="SimSun"/>
          <w:color w:val="000000"/>
          <w:szCs w:val="21"/>
        </w:rPr>
        <w:br/>
        <w:t>Four people. </w:t>
      </w:r>
      <w:r w:rsidRPr="00AB4FD5">
        <w:rPr>
          <w:rFonts w:ascii="SimSun" w:hAnsi="SimSun"/>
          <w:color w:val="000000"/>
          <w:szCs w:val="21"/>
        </w:rPr>
        <w:br/>
      </w:r>
      <w:r w:rsidRPr="00AB4FD5">
        <w:rPr>
          <w:rFonts w:ascii="SimSun" w:hAnsi="SimSun"/>
          <w:color w:val="000000"/>
          <w:szCs w:val="21"/>
        </w:rPr>
        <w:br/>
        <w:t>父母和我的妹妹。 </w:t>
      </w:r>
      <w:r w:rsidRPr="00AB4FD5">
        <w:rPr>
          <w:rFonts w:ascii="SimSun" w:hAnsi="SimSun"/>
          <w:color w:val="000000"/>
          <w:szCs w:val="21"/>
        </w:rPr>
        <w:br/>
        <w:t>My parents and my younger sister. </w:t>
      </w:r>
      <w:r w:rsidRPr="00AB4FD5">
        <w:rPr>
          <w:rFonts w:ascii="SimSun" w:hAnsi="SimSun"/>
          <w:color w:val="000000"/>
          <w:szCs w:val="21"/>
        </w:rPr>
        <w:br/>
      </w:r>
      <w:r w:rsidRPr="00AB4FD5">
        <w:rPr>
          <w:rFonts w:ascii="SimSun" w:hAnsi="SimSun"/>
          <w:color w:val="000000"/>
          <w:szCs w:val="21"/>
        </w:rPr>
        <w:br/>
        <w:t>你有兄弟姐妹吗? </w:t>
      </w:r>
      <w:r w:rsidRPr="00AB4FD5">
        <w:rPr>
          <w:rFonts w:ascii="SimSun" w:hAnsi="SimSun"/>
          <w:color w:val="000000"/>
          <w:szCs w:val="21"/>
        </w:rPr>
        <w:br/>
        <w:t>Any brothers or sisters?</w:t>
      </w:r>
      <w:r w:rsidRPr="00AB4FD5">
        <w:rPr>
          <w:rFonts w:ascii="SimSun" w:hAnsi="SimSun"/>
          <w:color w:val="000000"/>
          <w:szCs w:val="21"/>
        </w:rPr>
        <w:br/>
        <w:t>Any brothers or sisters? (你有兄弟姐妹吗?)</w:t>
      </w:r>
      <w:r w:rsidRPr="00AB4FD5">
        <w:rPr>
          <w:rFonts w:ascii="SimSun" w:hAnsi="SimSun"/>
          <w:color w:val="000000"/>
          <w:szCs w:val="21"/>
        </w:rPr>
        <w:br/>
        <w:t>No, none. (没有，一个也没有。)</w:t>
      </w:r>
      <w:r w:rsidRPr="00AB4FD5">
        <w:rPr>
          <w:rFonts w:ascii="SimSun" w:hAnsi="SimSun"/>
          <w:color w:val="000000"/>
          <w:szCs w:val="21"/>
        </w:rPr>
        <w:br/>
        <w:t>Do you have any brothers or sisters?</w:t>
      </w:r>
      <w:r w:rsidRPr="00AB4FD5">
        <w:rPr>
          <w:rFonts w:ascii="SimSun" w:hAnsi="SimSun"/>
          <w:color w:val="000000"/>
          <w:szCs w:val="21"/>
        </w:rPr>
        <w:br/>
        <w:t>Any siblings? *文言表达方式。sibling指“兄弟姐妹”。 </w:t>
      </w:r>
      <w:r w:rsidRPr="00AB4FD5">
        <w:rPr>
          <w:rFonts w:ascii="SimSun" w:hAnsi="SimSun"/>
          <w:color w:val="000000"/>
          <w:szCs w:val="21"/>
        </w:rPr>
        <w:br/>
      </w:r>
      <w:r w:rsidRPr="00AB4FD5">
        <w:rPr>
          <w:rFonts w:ascii="SimSun" w:hAnsi="SimSun"/>
          <w:color w:val="000000"/>
          <w:szCs w:val="21"/>
        </w:rPr>
        <w:br/>
        <w:t>只有一个哥哥(弟弟)。 </w:t>
      </w:r>
      <w:r w:rsidRPr="00AB4FD5">
        <w:rPr>
          <w:rFonts w:ascii="SimSun" w:hAnsi="SimSun"/>
          <w:color w:val="000000"/>
          <w:szCs w:val="21"/>
        </w:rPr>
        <w:br/>
        <w:t>Just one brother. *just和only都表示“只有，只”。想明确表示哥哥时用older brother，弟弟用younger brother。英语中一般不把兄弟或姐妹加以区分。</w:t>
      </w:r>
      <w:r w:rsidRPr="00AB4FD5">
        <w:rPr>
          <w:rFonts w:ascii="SimSun" w:hAnsi="SimSun"/>
          <w:color w:val="000000"/>
          <w:szCs w:val="21"/>
        </w:rPr>
        <w:br/>
        <w:t>I just have one brother. </w:t>
      </w:r>
      <w:r w:rsidRPr="00AB4FD5">
        <w:rPr>
          <w:rFonts w:ascii="SimSun" w:hAnsi="SimSun"/>
          <w:color w:val="000000"/>
          <w:szCs w:val="21"/>
        </w:rPr>
        <w:br/>
      </w:r>
      <w:r w:rsidRPr="00AB4FD5">
        <w:rPr>
          <w:rFonts w:ascii="SimSun" w:hAnsi="SimSun"/>
          <w:color w:val="000000"/>
          <w:szCs w:val="21"/>
        </w:rPr>
        <w:br/>
        <w:t>你和父母住在一起吗? </w:t>
      </w:r>
      <w:r w:rsidRPr="00AB4FD5">
        <w:rPr>
          <w:rFonts w:ascii="SimSun" w:hAnsi="SimSun"/>
          <w:color w:val="000000"/>
          <w:szCs w:val="21"/>
        </w:rPr>
        <w:br/>
        <w:t>Do you live with your parents? </w:t>
      </w:r>
      <w:r w:rsidRPr="00AB4FD5">
        <w:rPr>
          <w:rFonts w:ascii="SimSun" w:hAnsi="SimSun"/>
          <w:color w:val="000000"/>
          <w:szCs w:val="21"/>
        </w:rPr>
        <w:br/>
      </w:r>
      <w:r w:rsidRPr="00AB4FD5">
        <w:rPr>
          <w:rFonts w:ascii="SimSun" w:hAnsi="SimSun"/>
          <w:color w:val="000000"/>
          <w:szCs w:val="21"/>
        </w:rPr>
        <w:br/>
        <w:t>我一个人住。 </w:t>
      </w:r>
      <w:r w:rsidRPr="00AB4FD5">
        <w:rPr>
          <w:rFonts w:ascii="SimSun" w:hAnsi="SimSun"/>
          <w:color w:val="000000"/>
          <w:szCs w:val="21"/>
        </w:rPr>
        <w:br/>
        <w:t>I live alone.</w:t>
      </w:r>
      <w:r w:rsidRPr="00AB4FD5">
        <w:rPr>
          <w:rFonts w:ascii="SimSun" w:hAnsi="SimSun"/>
          <w:color w:val="000000"/>
          <w:szCs w:val="21"/>
        </w:rPr>
        <w:br/>
      </w:r>
      <w:r w:rsidRPr="00AB4FD5">
        <w:rPr>
          <w:rFonts w:ascii="SimSun" w:hAnsi="SimSun"/>
          <w:color w:val="000000"/>
          <w:szCs w:val="21"/>
        </w:rPr>
        <w:br/>
        <w:t>我住在公寓里。 </w:t>
      </w:r>
      <w:r w:rsidRPr="00AB4FD5">
        <w:rPr>
          <w:rFonts w:ascii="SimSun" w:hAnsi="SimSun"/>
          <w:color w:val="000000"/>
          <w:szCs w:val="21"/>
        </w:rPr>
        <w:br/>
        <w:t>I live in an apartment. </w:t>
      </w:r>
      <w:r w:rsidRPr="00AB4FD5">
        <w:rPr>
          <w:rFonts w:ascii="SimSun" w:hAnsi="SimSun"/>
          <w:color w:val="000000"/>
          <w:szCs w:val="21"/>
        </w:rPr>
        <w:br/>
      </w:r>
      <w:r w:rsidRPr="00AB4FD5">
        <w:rPr>
          <w:rFonts w:ascii="SimSun" w:hAnsi="SimSun"/>
          <w:color w:val="000000"/>
          <w:szCs w:val="21"/>
        </w:rPr>
        <w:br/>
        <w:t>你结婚了吗? </w:t>
      </w:r>
      <w:r w:rsidRPr="00AB4FD5">
        <w:rPr>
          <w:rFonts w:ascii="SimSun" w:hAnsi="SimSun"/>
          <w:color w:val="000000"/>
          <w:szCs w:val="21"/>
        </w:rPr>
        <w:br/>
        <w:t>Are you married?</w:t>
      </w:r>
      <w:r w:rsidRPr="00AB4FD5">
        <w:rPr>
          <w:rFonts w:ascii="SimSun" w:hAnsi="SimSun"/>
          <w:color w:val="000000"/>
          <w:szCs w:val="21"/>
        </w:rPr>
        <w:br/>
      </w:r>
      <w:r w:rsidRPr="00AB4FD5">
        <w:rPr>
          <w:rFonts w:ascii="SimSun" w:hAnsi="SimSun"/>
          <w:color w:val="000000"/>
          <w:szCs w:val="21"/>
        </w:rPr>
        <w:lastRenderedPageBreak/>
        <w:t>Are you married? (你结婚了吗?)</w:t>
      </w:r>
      <w:r w:rsidRPr="00AB4FD5">
        <w:rPr>
          <w:rFonts w:ascii="SimSun" w:hAnsi="SimSun"/>
          <w:color w:val="000000"/>
          <w:szCs w:val="21"/>
        </w:rPr>
        <w:br/>
        <w:t>Yes, I'm married. (是的，我结婚了。) </w:t>
      </w:r>
      <w:r w:rsidRPr="00AB4FD5">
        <w:rPr>
          <w:rFonts w:ascii="SimSun" w:hAnsi="SimSun"/>
          <w:color w:val="000000"/>
          <w:szCs w:val="21"/>
        </w:rPr>
        <w:br/>
      </w:r>
      <w:r w:rsidRPr="00AB4FD5">
        <w:rPr>
          <w:rFonts w:ascii="SimSun" w:hAnsi="SimSun"/>
          <w:color w:val="000000"/>
          <w:szCs w:val="21"/>
        </w:rPr>
        <w:br/>
        <w:t>不，还没有。 </w:t>
      </w:r>
      <w:r w:rsidRPr="00AB4FD5">
        <w:rPr>
          <w:rFonts w:ascii="SimSun" w:hAnsi="SimSun"/>
          <w:color w:val="000000"/>
          <w:szCs w:val="21"/>
        </w:rPr>
        <w:br/>
        <w:t>No, not yet.</w:t>
      </w:r>
      <w:r w:rsidRPr="00AB4FD5">
        <w:rPr>
          <w:rFonts w:ascii="SimSun" w:hAnsi="SimSun"/>
          <w:color w:val="000000"/>
          <w:szCs w:val="21"/>
        </w:rPr>
        <w:br/>
        <w:t>Do you have any children? (你有孩子吗?)</w:t>
      </w:r>
      <w:r w:rsidRPr="00AB4FD5">
        <w:rPr>
          <w:rFonts w:ascii="SimSun" w:hAnsi="SimSun"/>
          <w:color w:val="000000"/>
          <w:szCs w:val="21"/>
        </w:rPr>
        <w:br/>
        <w:t>No, not yet. (不，还没有。)</w:t>
      </w:r>
      <w:r w:rsidRPr="00AB4FD5">
        <w:rPr>
          <w:rFonts w:ascii="SimSun" w:hAnsi="SimSun"/>
          <w:color w:val="000000"/>
          <w:szCs w:val="21"/>
        </w:rPr>
        <w:br/>
        <w:t>Nope. (没，没有。)</w:t>
      </w:r>
      <w:r w:rsidRPr="00AB4FD5">
        <w:rPr>
          <w:rFonts w:ascii="SimSun" w:hAnsi="SimSun"/>
          <w:color w:val="000000"/>
          <w:szCs w:val="21"/>
        </w:rPr>
        <w:br/>
        <w:t>Neah. (哪有啊。)</w:t>
      </w:r>
      <w:r w:rsidRPr="00AB4FD5">
        <w:rPr>
          <w:rFonts w:ascii="SimSun" w:hAnsi="SimSun"/>
          <w:color w:val="000000"/>
          <w:szCs w:val="21"/>
        </w:rPr>
        <w:br/>
      </w:r>
      <w:r w:rsidRPr="00AB4FD5">
        <w:rPr>
          <w:rFonts w:ascii="SimSun" w:hAnsi="SimSun"/>
          <w:color w:val="000000"/>
          <w:szCs w:val="21"/>
        </w:rPr>
        <w:br/>
        <w:t>我有对象了。 </w:t>
      </w:r>
      <w:r w:rsidRPr="00AB4FD5">
        <w:rPr>
          <w:rFonts w:ascii="SimSun" w:hAnsi="SimSun"/>
          <w:color w:val="000000"/>
          <w:szCs w:val="21"/>
        </w:rPr>
        <w:br/>
        <w:t>I have a fiancé. *fiancé来自于法语，严格地来讲fiancé是“未婚夫”；fiancée是“未婚妻”。两者后缀不同，发音一样。 </w:t>
      </w:r>
      <w:r w:rsidRPr="00AB4FD5">
        <w:rPr>
          <w:rFonts w:ascii="SimSun" w:hAnsi="SimSun"/>
          <w:color w:val="000000"/>
          <w:szCs w:val="21"/>
        </w:rPr>
        <w:br/>
      </w:r>
      <w:r w:rsidRPr="00AB4FD5">
        <w:rPr>
          <w:rFonts w:ascii="SimSun" w:hAnsi="SimSun"/>
          <w:color w:val="000000"/>
          <w:szCs w:val="21"/>
        </w:rPr>
        <w:br/>
        <w:t>我打算明年结婚。</w:t>
      </w:r>
      <w:r w:rsidRPr="00AB4FD5">
        <w:rPr>
          <w:rFonts w:ascii="SimSun" w:hAnsi="SimSun"/>
          <w:color w:val="000000"/>
          <w:szCs w:val="21"/>
        </w:rPr>
        <w:br/>
        <w:t>I'm going to get married next year. </w:t>
      </w:r>
      <w:r w:rsidRPr="00AB4FD5">
        <w:rPr>
          <w:rFonts w:ascii="SimSun" w:hAnsi="SimSun"/>
          <w:color w:val="000000"/>
          <w:szCs w:val="21"/>
        </w:rPr>
        <w:br/>
      </w:r>
      <w:r w:rsidRPr="00AB4FD5">
        <w:rPr>
          <w:rFonts w:ascii="SimSun" w:hAnsi="SimSun"/>
          <w:color w:val="000000"/>
          <w:szCs w:val="21"/>
        </w:rPr>
        <w:br/>
        <w:t>我结婚了。 </w:t>
      </w:r>
      <w:r w:rsidRPr="00AB4FD5">
        <w:rPr>
          <w:rFonts w:ascii="SimSun" w:hAnsi="SimSun"/>
          <w:color w:val="000000"/>
          <w:szCs w:val="21"/>
        </w:rPr>
        <w:br/>
        <w:t>I'm married. *“独身”用I'm single表示。 </w:t>
      </w:r>
      <w:r w:rsidRPr="00AB4FD5">
        <w:rPr>
          <w:rFonts w:ascii="SimSun" w:hAnsi="SimSun"/>
          <w:color w:val="000000"/>
          <w:szCs w:val="21"/>
        </w:rPr>
        <w:br/>
      </w:r>
      <w:r w:rsidRPr="00AB4FD5">
        <w:rPr>
          <w:rFonts w:ascii="SimSun" w:hAnsi="SimSun"/>
          <w:color w:val="000000"/>
          <w:szCs w:val="21"/>
        </w:rPr>
        <w:br/>
        <w:t>我订婚了。 </w:t>
      </w:r>
      <w:r w:rsidRPr="00AB4FD5">
        <w:rPr>
          <w:rFonts w:ascii="SimSun" w:hAnsi="SimSun"/>
          <w:color w:val="000000"/>
          <w:szCs w:val="21"/>
        </w:rPr>
        <w:br/>
        <w:t>I'm engaged. </w:t>
      </w:r>
      <w:r w:rsidRPr="00AB4FD5">
        <w:rPr>
          <w:rFonts w:ascii="SimSun" w:hAnsi="SimSun"/>
          <w:color w:val="000000"/>
          <w:szCs w:val="21"/>
        </w:rPr>
        <w:br/>
      </w:r>
      <w:r w:rsidRPr="00AB4FD5">
        <w:rPr>
          <w:rFonts w:ascii="SimSun" w:hAnsi="SimSun"/>
          <w:color w:val="000000"/>
          <w:szCs w:val="21"/>
        </w:rPr>
        <w:br/>
        <w:t>有孩子吗? </w:t>
      </w:r>
      <w:r w:rsidRPr="00AB4FD5">
        <w:rPr>
          <w:rFonts w:ascii="SimSun" w:hAnsi="SimSun"/>
          <w:color w:val="000000"/>
          <w:szCs w:val="21"/>
        </w:rPr>
        <w:br/>
        <w:t>Any children?</w:t>
      </w:r>
      <w:r w:rsidRPr="00AB4FD5">
        <w:rPr>
          <w:rFonts w:ascii="SimSun" w:hAnsi="SimSun"/>
          <w:color w:val="000000"/>
          <w:szCs w:val="21"/>
        </w:rPr>
        <w:br/>
        <w:t>Any children? (有孩子吗?)</w:t>
      </w:r>
      <w:r w:rsidRPr="00AB4FD5">
        <w:rPr>
          <w:rFonts w:ascii="SimSun" w:hAnsi="SimSun"/>
          <w:color w:val="000000"/>
          <w:szCs w:val="21"/>
        </w:rPr>
        <w:br/>
        <w:t>I have one of each. (我有一个男孩，一个女孩。)</w:t>
      </w:r>
      <w:r w:rsidRPr="00AB4FD5">
        <w:rPr>
          <w:rFonts w:ascii="SimSun" w:hAnsi="SimSun"/>
          <w:color w:val="000000"/>
          <w:szCs w:val="21"/>
        </w:rPr>
        <w:br/>
        <w:t>Do you have any children? </w:t>
      </w:r>
      <w:r w:rsidRPr="00AB4FD5">
        <w:rPr>
          <w:rFonts w:ascii="SimSun" w:hAnsi="SimSun"/>
          <w:color w:val="000000"/>
          <w:szCs w:val="21"/>
        </w:rPr>
        <w:br/>
      </w:r>
      <w:r w:rsidRPr="00AB4FD5">
        <w:rPr>
          <w:rFonts w:ascii="SimSun" w:hAnsi="SimSun"/>
          <w:color w:val="000000"/>
          <w:szCs w:val="21"/>
        </w:rPr>
        <w:br/>
        <w:t>我有两个男孩。 </w:t>
      </w:r>
      <w:r w:rsidRPr="00AB4FD5">
        <w:rPr>
          <w:rFonts w:ascii="SimSun" w:hAnsi="SimSun"/>
          <w:color w:val="000000"/>
          <w:szCs w:val="21"/>
        </w:rPr>
        <w:br/>
        <w:t>I have two boys.</w:t>
      </w:r>
      <w:r w:rsidRPr="00AB4FD5">
        <w:rPr>
          <w:rFonts w:ascii="SimSun" w:hAnsi="SimSun"/>
          <w:color w:val="000000"/>
          <w:szCs w:val="21"/>
        </w:rPr>
        <w:br/>
        <w:t>I have two sons. (我有两个儿子。) </w:t>
      </w:r>
      <w:r w:rsidRPr="00AB4FD5">
        <w:rPr>
          <w:rFonts w:ascii="SimSun" w:hAnsi="SimSun"/>
          <w:color w:val="000000"/>
          <w:szCs w:val="21"/>
        </w:rPr>
        <w:br/>
      </w:r>
      <w:r w:rsidRPr="00AB4FD5">
        <w:rPr>
          <w:rFonts w:ascii="SimSun" w:hAnsi="SimSun"/>
          <w:color w:val="000000"/>
          <w:szCs w:val="21"/>
        </w:rPr>
        <w:br/>
        <w:t>我有一个女儿，在上小学。 </w:t>
      </w:r>
      <w:r w:rsidRPr="00AB4FD5">
        <w:rPr>
          <w:rFonts w:ascii="SimSun" w:hAnsi="SimSun"/>
          <w:color w:val="000000"/>
          <w:szCs w:val="21"/>
        </w:rPr>
        <w:br/>
        <w:t>I have one daughter in elementary school. </w:t>
      </w:r>
      <w:r w:rsidRPr="00AB4FD5">
        <w:rPr>
          <w:rFonts w:ascii="SimSun" w:hAnsi="SimSun"/>
          <w:color w:val="000000"/>
          <w:szCs w:val="21"/>
        </w:rPr>
        <w:br/>
      </w:r>
      <w:r w:rsidRPr="00AB4FD5">
        <w:rPr>
          <w:rFonts w:ascii="SimSun" w:hAnsi="SimSun"/>
          <w:color w:val="000000"/>
          <w:szCs w:val="21"/>
        </w:rPr>
        <w:br/>
        <w:t>我没有孩子。</w:t>
      </w:r>
      <w:r w:rsidRPr="00AB4FD5">
        <w:rPr>
          <w:rFonts w:ascii="SimSun" w:hAnsi="SimSun"/>
          <w:color w:val="000000"/>
          <w:szCs w:val="21"/>
        </w:rPr>
        <w:br/>
        <w:t>I don't have any children.</w:t>
      </w:r>
      <w:r w:rsidRPr="00AB4FD5">
        <w:rPr>
          <w:rFonts w:ascii="SimSun" w:hAnsi="SimSun"/>
          <w:color w:val="000000"/>
          <w:szCs w:val="21"/>
        </w:rPr>
        <w:br/>
      </w:r>
      <w:r w:rsidRPr="00AB4FD5">
        <w:rPr>
          <w:rFonts w:ascii="SimSun" w:hAnsi="SimSun"/>
          <w:color w:val="000000"/>
          <w:szCs w:val="21"/>
        </w:rPr>
        <w:br/>
        <w:t>●有关兴趣和爱好</w:t>
      </w:r>
      <w:r w:rsidRPr="00AB4FD5">
        <w:rPr>
          <w:rFonts w:ascii="SimSun" w:hAnsi="SimSun"/>
          <w:color w:val="000000"/>
          <w:szCs w:val="21"/>
        </w:rPr>
        <w:br/>
      </w:r>
      <w:r w:rsidRPr="00AB4FD5">
        <w:rPr>
          <w:rFonts w:ascii="SimSun" w:hAnsi="SimSun"/>
          <w:color w:val="000000"/>
          <w:szCs w:val="21"/>
        </w:rPr>
        <w:br/>
        <w:t>你有什么爱好? </w:t>
      </w:r>
      <w:r w:rsidRPr="00AB4FD5">
        <w:rPr>
          <w:rFonts w:ascii="SimSun" w:hAnsi="SimSun"/>
          <w:color w:val="000000"/>
          <w:szCs w:val="21"/>
        </w:rPr>
        <w:br/>
        <w:t>What are your hobbies?</w:t>
      </w:r>
      <w:r w:rsidRPr="00AB4FD5">
        <w:rPr>
          <w:rFonts w:ascii="SimSun" w:hAnsi="SimSun"/>
          <w:color w:val="000000"/>
          <w:szCs w:val="21"/>
        </w:rPr>
        <w:br/>
        <w:t>What are your hobbies? (你有什么爱好?)</w:t>
      </w:r>
      <w:r w:rsidRPr="00AB4FD5">
        <w:rPr>
          <w:rFonts w:ascii="SimSun" w:hAnsi="SimSun"/>
          <w:color w:val="000000"/>
          <w:szCs w:val="21"/>
        </w:rPr>
        <w:br/>
      </w:r>
      <w:r w:rsidRPr="00AB4FD5">
        <w:rPr>
          <w:rFonts w:ascii="SimSun" w:hAnsi="SimSun"/>
          <w:color w:val="000000"/>
          <w:szCs w:val="21"/>
        </w:rPr>
        <w:t>I play golf. (我的爱好是打高尔夫球。) </w:t>
      </w:r>
      <w:r w:rsidRPr="00AB4FD5">
        <w:rPr>
          <w:rFonts w:ascii="SimSun" w:hAnsi="SimSun"/>
          <w:color w:val="000000"/>
          <w:szCs w:val="21"/>
        </w:rPr>
        <w:br/>
      </w:r>
      <w:r w:rsidRPr="00AB4FD5">
        <w:rPr>
          <w:rFonts w:ascii="SimSun" w:hAnsi="SimSun"/>
          <w:color w:val="000000"/>
          <w:szCs w:val="21"/>
        </w:rPr>
        <w:br/>
        <w:t>你有点什么爱好吗? </w:t>
      </w:r>
      <w:r w:rsidRPr="00AB4FD5">
        <w:rPr>
          <w:rFonts w:ascii="SimSun" w:hAnsi="SimSun"/>
          <w:color w:val="000000"/>
          <w:szCs w:val="21"/>
        </w:rPr>
        <w:br/>
        <w:t>Do you have any hobbies? </w:t>
      </w:r>
      <w:r w:rsidRPr="00AB4FD5">
        <w:rPr>
          <w:rFonts w:ascii="SimSun" w:hAnsi="SimSun"/>
          <w:color w:val="000000"/>
          <w:szCs w:val="21"/>
        </w:rPr>
        <w:br/>
      </w:r>
      <w:r w:rsidRPr="00AB4FD5">
        <w:rPr>
          <w:rFonts w:ascii="SimSun" w:hAnsi="SimSun"/>
          <w:color w:val="000000"/>
          <w:szCs w:val="21"/>
        </w:rPr>
        <w:br/>
        <w:t>业余时间你都干什么? </w:t>
      </w:r>
      <w:r w:rsidRPr="00AB4FD5">
        <w:rPr>
          <w:rFonts w:ascii="SimSun" w:hAnsi="SimSun"/>
          <w:color w:val="000000"/>
          <w:szCs w:val="21"/>
        </w:rPr>
        <w:br/>
        <w:t>What do you do when you have free time?</w:t>
      </w:r>
      <w:r w:rsidRPr="00AB4FD5">
        <w:rPr>
          <w:rFonts w:ascii="SimSun" w:hAnsi="SimSun"/>
          <w:color w:val="000000"/>
          <w:szCs w:val="21"/>
        </w:rPr>
        <w:br/>
        <w:t>What do you do when you have free time?</w:t>
      </w:r>
      <w:r w:rsidRPr="00AB4FD5">
        <w:rPr>
          <w:rFonts w:ascii="SimSun" w:hAnsi="SimSun"/>
          <w:color w:val="000000"/>
          <w:szCs w:val="21"/>
        </w:rPr>
        <w:br/>
        <w:t>(业余时间你都干什么?)</w:t>
      </w:r>
      <w:r w:rsidRPr="00AB4FD5">
        <w:rPr>
          <w:rFonts w:ascii="SimSun" w:hAnsi="SimSun"/>
          <w:color w:val="000000"/>
          <w:szCs w:val="21"/>
        </w:rPr>
        <w:br/>
        <w:t>Nothing much. (不干什么。)</w:t>
      </w:r>
      <w:r w:rsidRPr="00AB4FD5">
        <w:rPr>
          <w:rFonts w:ascii="SimSun" w:hAnsi="SimSun"/>
          <w:color w:val="000000"/>
          <w:szCs w:val="21"/>
        </w:rPr>
        <w:br/>
      </w:r>
      <w:r w:rsidRPr="00AB4FD5">
        <w:rPr>
          <w:rFonts w:ascii="SimSun" w:hAnsi="SimSun"/>
          <w:color w:val="000000"/>
          <w:szCs w:val="21"/>
        </w:rPr>
        <w:br/>
        <w:t>我喜欢看电影。 </w:t>
      </w:r>
      <w:r w:rsidRPr="00AB4FD5">
        <w:rPr>
          <w:rFonts w:ascii="SimSun" w:hAnsi="SimSun"/>
          <w:color w:val="000000"/>
          <w:szCs w:val="21"/>
        </w:rPr>
        <w:br/>
        <w:t>I like to watch movies.</w:t>
      </w:r>
      <w:r w:rsidRPr="00AB4FD5">
        <w:rPr>
          <w:rFonts w:ascii="SimSun" w:hAnsi="SimSun"/>
          <w:color w:val="000000"/>
          <w:szCs w:val="21"/>
        </w:rPr>
        <w:br/>
        <w:t>I enjoy watching movies. </w:t>
      </w:r>
      <w:r w:rsidRPr="00AB4FD5">
        <w:rPr>
          <w:rFonts w:ascii="SimSun" w:hAnsi="SimSun"/>
          <w:color w:val="000000"/>
          <w:szCs w:val="21"/>
        </w:rPr>
        <w:br/>
      </w:r>
      <w:r w:rsidRPr="00AB4FD5">
        <w:rPr>
          <w:rFonts w:ascii="SimSun" w:hAnsi="SimSun"/>
          <w:color w:val="000000"/>
          <w:szCs w:val="21"/>
        </w:rPr>
        <w:br/>
        <w:t>你喜欢看什么样的电影? </w:t>
      </w:r>
      <w:r w:rsidRPr="00AB4FD5">
        <w:rPr>
          <w:rFonts w:ascii="SimSun" w:hAnsi="SimSun"/>
          <w:color w:val="000000"/>
          <w:szCs w:val="21"/>
        </w:rPr>
        <w:br/>
        <w:t>What kind of movies do you like?</w:t>
      </w:r>
      <w:r w:rsidRPr="00AB4FD5">
        <w:rPr>
          <w:rFonts w:ascii="SimSun" w:hAnsi="SimSun"/>
          <w:color w:val="000000"/>
          <w:szCs w:val="21"/>
        </w:rPr>
        <w:br/>
        <w:t>What kind of movies do you like? (你喜欢看什么样的电影?)</w:t>
      </w:r>
      <w:r w:rsidRPr="00AB4FD5">
        <w:rPr>
          <w:rFonts w:ascii="SimSun" w:hAnsi="SimSun"/>
          <w:color w:val="000000"/>
          <w:szCs w:val="21"/>
        </w:rPr>
        <w:br/>
        <w:t>Any kind. (什么都爱看。) </w:t>
      </w:r>
      <w:r w:rsidRPr="00AB4FD5">
        <w:rPr>
          <w:rFonts w:ascii="SimSun" w:hAnsi="SimSun"/>
          <w:color w:val="000000"/>
          <w:szCs w:val="21"/>
        </w:rPr>
        <w:br/>
      </w:r>
      <w:r w:rsidRPr="00AB4FD5">
        <w:rPr>
          <w:rFonts w:ascii="SimSun" w:hAnsi="SimSun"/>
          <w:color w:val="000000"/>
          <w:szCs w:val="21"/>
        </w:rPr>
        <w:br/>
        <w:t>你的钢琴弹得真好。 </w:t>
      </w:r>
      <w:r w:rsidRPr="00AB4FD5">
        <w:rPr>
          <w:rFonts w:ascii="SimSun" w:hAnsi="SimSun"/>
          <w:color w:val="000000"/>
          <w:szCs w:val="21"/>
        </w:rPr>
        <w:br/>
        <w:t>You're a good pianist.</w:t>
      </w:r>
      <w:r w:rsidRPr="00AB4FD5">
        <w:rPr>
          <w:rFonts w:ascii="SimSun" w:hAnsi="SimSun"/>
          <w:color w:val="000000"/>
          <w:szCs w:val="21"/>
        </w:rPr>
        <w:br/>
        <w:t>You play the piano well. </w:t>
      </w:r>
      <w:r w:rsidRPr="00AB4FD5">
        <w:rPr>
          <w:rFonts w:ascii="SimSun" w:hAnsi="SimSun"/>
          <w:color w:val="000000"/>
          <w:szCs w:val="21"/>
        </w:rPr>
        <w:br/>
      </w:r>
      <w:r w:rsidRPr="00AB4FD5">
        <w:rPr>
          <w:rFonts w:ascii="SimSun" w:hAnsi="SimSun"/>
          <w:color w:val="000000"/>
          <w:szCs w:val="21"/>
        </w:rPr>
        <w:br/>
        <w:t>你喜欢哪种运动? </w:t>
      </w:r>
      <w:r w:rsidRPr="00AB4FD5">
        <w:rPr>
          <w:rFonts w:ascii="SimSun" w:hAnsi="SimSun"/>
          <w:color w:val="000000"/>
          <w:szCs w:val="21"/>
        </w:rPr>
        <w:br/>
        <w:t>What kind of sports do you like? </w:t>
      </w:r>
      <w:r w:rsidRPr="00AB4FD5">
        <w:rPr>
          <w:rFonts w:ascii="SimSun" w:hAnsi="SimSun"/>
          <w:color w:val="000000"/>
          <w:szCs w:val="21"/>
        </w:rPr>
        <w:br/>
      </w:r>
      <w:r w:rsidRPr="00AB4FD5">
        <w:rPr>
          <w:rFonts w:ascii="SimSun" w:hAnsi="SimSun"/>
          <w:color w:val="000000"/>
          <w:szCs w:val="21"/>
        </w:rPr>
        <w:br/>
        <w:t>你滑了多长时间雪了? </w:t>
      </w:r>
      <w:r w:rsidRPr="00AB4FD5">
        <w:rPr>
          <w:rFonts w:ascii="SimSun" w:hAnsi="SimSun"/>
          <w:color w:val="000000"/>
          <w:szCs w:val="21"/>
        </w:rPr>
        <w:br/>
        <w:t>How long have you been skiing? </w:t>
      </w:r>
      <w:r w:rsidRPr="00AB4FD5">
        <w:rPr>
          <w:rFonts w:ascii="SimSun" w:hAnsi="SimSun"/>
          <w:color w:val="000000"/>
          <w:szCs w:val="21"/>
        </w:rPr>
        <w:br/>
      </w:r>
      <w:r w:rsidRPr="00AB4FD5">
        <w:rPr>
          <w:rFonts w:ascii="SimSun" w:hAnsi="SimSun"/>
          <w:color w:val="000000"/>
          <w:szCs w:val="21"/>
        </w:rPr>
        <w:br/>
        <w:t>我只是喜欢看。 </w:t>
      </w:r>
      <w:r w:rsidRPr="00AB4FD5">
        <w:rPr>
          <w:rFonts w:ascii="SimSun" w:hAnsi="SimSun"/>
          <w:color w:val="000000"/>
          <w:szCs w:val="21"/>
        </w:rPr>
        <w:br/>
        <w:t>I just like to watch.</w:t>
      </w:r>
      <w:r w:rsidRPr="00AB4FD5">
        <w:rPr>
          <w:rFonts w:ascii="SimSun" w:hAnsi="SimSun"/>
          <w:color w:val="000000"/>
          <w:szCs w:val="21"/>
        </w:rPr>
        <w:br/>
        <w:t>Do you play baseball? (你打棒球吗?)</w:t>
      </w:r>
      <w:r w:rsidRPr="00AB4FD5">
        <w:rPr>
          <w:rFonts w:ascii="SimSun" w:hAnsi="SimSun"/>
          <w:color w:val="000000"/>
          <w:szCs w:val="21"/>
        </w:rPr>
        <w:br/>
        <w:t>No, I just like to watch. (不，我只是喜欢看。)</w:t>
      </w:r>
      <w:r w:rsidRPr="00AB4FD5">
        <w:rPr>
          <w:rFonts w:ascii="SimSun" w:hAnsi="SimSun"/>
          <w:color w:val="000000"/>
          <w:szCs w:val="21"/>
        </w:rPr>
        <w:br/>
        <w:t>I only watch. </w:t>
      </w:r>
      <w:r w:rsidRPr="00AB4FD5">
        <w:rPr>
          <w:rFonts w:ascii="SimSun" w:hAnsi="SimSun"/>
          <w:color w:val="000000"/>
          <w:szCs w:val="21"/>
        </w:rPr>
        <w:br/>
      </w:r>
      <w:r w:rsidRPr="00AB4FD5">
        <w:rPr>
          <w:rFonts w:ascii="SimSun" w:hAnsi="SimSun"/>
          <w:color w:val="000000"/>
          <w:szCs w:val="21"/>
        </w:rPr>
        <w:br/>
        <w:t>我是棒球迷。 </w:t>
      </w:r>
      <w:r w:rsidRPr="00AB4FD5">
        <w:rPr>
          <w:rFonts w:ascii="SimSun" w:hAnsi="SimSun"/>
          <w:color w:val="000000"/>
          <w:szCs w:val="21"/>
        </w:rPr>
        <w:br/>
        <w:t>I'm a baseball fan.</w:t>
      </w:r>
      <w:r w:rsidRPr="00AB4FD5">
        <w:rPr>
          <w:rFonts w:ascii="SimSun" w:hAnsi="SimSun"/>
          <w:color w:val="000000"/>
          <w:szCs w:val="21"/>
        </w:rPr>
        <w:br/>
        <w:t>I'm a fan of baseball. </w:t>
      </w:r>
      <w:r w:rsidRPr="00AB4FD5">
        <w:rPr>
          <w:rFonts w:ascii="SimSun" w:hAnsi="SimSun"/>
          <w:color w:val="000000"/>
          <w:szCs w:val="21"/>
        </w:rPr>
        <w:br/>
      </w:r>
      <w:r w:rsidRPr="00AB4FD5">
        <w:rPr>
          <w:rFonts w:ascii="SimSun" w:hAnsi="SimSun"/>
          <w:color w:val="000000"/>
          <w:szCs w:val="21"/>
        </w:rPr>
        <w:br/>
        <w:t>我喜欢打高尔夫球。 </w:t>
      </w:r>
      <w:r w:rsidRPr="00AB4FD5">
        <w:rPr>
          <w:rFonts w:ascii="SimSun" w:hAnsi="SimSun"/>
          <w:color w:val="000000"/>
          <w:szCs w:val="21"/>
        </w:rPr>
        <w:br/>
        <w:t>I like to play golf. </w:t>
      </w:r>
      <w:r w:rsidRPr="00AB4FD5">
        <w:rPr>
          <w:rFonts w:ascii="SimSun" w:hAnsi="SimSun"/>
          <w:color w:val="000000"/>
          <w:szCs w:val="21"/>
        </w:rPr>
        <w:br/>
      </w:r>
      <w:r w:rsidRPr="00AB4FD5">
        <w:rPr>
          <w:rFonts w:ascii="SimSun" w:hAnsi="SimSun"/>
          <w:color w:val="000000"/>
          <w:szCs w:val="21"/>
        </w:rPr>
        <w:br/>
        <w:t>你练习过健美操吗? </w:t>
      </w:r>
      <w:r w:rsidRPr="00AB4FD5">
        <w:rPr>
          <w:rFonts w:ascii="SimSun" w:hAnsi="SimSun"/>
          <w:color w:val="000000"/>
          <w:szCs w:val="21"/>
        </w:rPr>
        <w:br/>
      </w:r>
      <w:r w:rsidRPr="00AB4FD5">
        <w:rPr>
          <w:rFonts w:ascii="SimSun" w:hAnsi="SimSun"/>
          <w:color w:val="000000"/>
          <w:szCs w:val="21"/>
        </w:rPr>
        <w:lastRenderedPageBreak/>
        <w:t>Have you ever done aerobics?</w:t>
      </w:r>
      <w:r w:rsidRPr="00AB4FD5">
        <w:rPr>
          <w:rFonts w:ascii="SimSun" w:hAnsi="SimSun"/>
          <w:color w:val="000000"/>
          <w:szCs w:val="21"/>
        </w:rPr>
        <w:br/>
        <w:t>Have you ever done aerobics? (你练过健美操吗?)</w:t>
      </w:r>
      <w:r w:rsidRPr="00AB4FD5">
        <w:rPr>
          <w:rFonts w:ascii="SimSun" w:hAnsi="SimSun"/>
          <w:color w:val="000000"/>
          <w:szCs w:val="21"/>
        </w:rPr>
        <w:br/>
        <w:t>No way. (怎么可能!)</w:t>
      </w:r>
      <w:r w:rsidRPr="00AB4FD5">
        <w:rPr>
          <w:rFonts w:ascii="SimSun" w:hAnsi="SimSun"/>
          <w:color w:val="000000"/>
          <w:szCs w:val="21"/>
        </w:rPr>
        <w:br/>
        <w:t>Have you done aerobics before? </w:t>
      </w:r>
      <w:r w:rsidRPr="00AB4FD5">
        <w:rPr>
          <w:rFonts w:ascii="SimSun" w:hAnsi="SimSun"/>
          <w:color w:val="000000"/>
          <w:szCs w:val="21"/>
        </w:rPr>
        <w:br/>
      </w:r>
      <w:r w:rsidRPr="00AB4FD5">
        <w:rPr>
          <w:rFonts w:ascii="SimSun" w:hAnsi="SimSun"/>
          <w:color w:val="000000"/>
          <w:szCs w:val="21"/>
        </w:rPr>
        <w:br/>
        <w:t>你对什么感兴趣? </w:t>
      </w:r>
      <w:r w:rsidRPr="00AB4FD5">
        <w:rPr>
          <w:rFonts w:ascii="SimSun" w:hAnsi="SimSun"/>
          <w:color w:val="000000"/>
          <w:szCs w:val="21"/>
        </w:rPr>
        <w:br/>
        <w:t>What are your interests? *interest “爱好”、“关心的事”。</w:t>
      </w:r>
      <w:r w:rsidRPr="00AB4FD5">
        <w:rPr>
          <w:rFonts w:ascii="SimSun" w:hAnsi="SimSun"/>
          <w:color w:val="000000"/>
          <w:szCs w:val="21"/>
        </w:rPr>
        <w:br/>
        <w:t>What are your interests? (你对什么感兴趣?)</w:t>
      </w:r>
      <w:r w:rsidRPr="00AB4FD5">
        <w:rPr>
          <w:rFonts w:ascii="SimSun" w:hAnsi="SimSun"/>
          <w:color w:val="000000"/>
          <w:szCs w:val="21"/>
        </w:rPr>
        <w:br/>
        <w:t>I'm interested in art. (我对美术感兴趣。)</w:t>
      </w:r>
      <w:r w:rsidRPr="00AB4FD5">
        <w:rPr>
          <w:rFonts w:ascii="SimSun" w:hAnsi="SimSun"/>
          <w:color w:val="000000"/>
          <w:szCs w:val="21"/>
        </w:rPr>
        <w:br/>
        <w:t>What are your interested in?</w:t>
      </w:r>
      <w:r w:rsidRPr="00AB4FD5">
        <w:rPr>
          <w:rFonts w:ascii="SimSun" w:hAnsi="SimSun"/>
          <w:color w:val="000000"/>
          <w:szCs w:val="21"/>
        </w:rPr>
        <w:br/>
        <w:t>What kind of things are you interested in?</w:t>
      </w:r>
      <w:r w:rsidRPr="00AB4FD5">
        <w:rPr>
          <w:rFonts w:ascii="SimSun" w:hAnsi="SimSun"/>
          <w:color w:val="000000"/>
          <w:szCs w:val="21"/>
        </w:rPr>
        <w:br/>
        <w:t>What do you like? </w:t>
      </w:r>
      <w:r w:rsidRPr="00AB4FD5">
        <w:rPr>
          <w:rFonts w:ascii="SimSun" w:hAnsi="SimSun"/>
          <w:color w:val="000000"/>
          <w:szCs w:val="21"/>
        </w:rPr>
        <w:br/>
      </w:r>
      <w:r w:rsidRPr="00AB4FD5">
        <w:rPr>
          <w:rFonts w:ascii="SimSun" w:hAnsi="SimSun"/>
          <w:color w:val="000000"/>
          <w:szCs w:val="21"/>
        </w:rPr>
        <w:br/>
        <w:t>我从没做过。</w:t>
      </w:r>
      <w:r w:rsidRPr="00AB4FD5">
        <w:rPr>
          <w:rFonts w:ascii="SimSun" w:hAnsi="SimSun"/>
          <w:color w:val="000000"/>
          <w:szCs w:val="21"/>
        </w:rPr>
        <w:br/>
        <w:t>I've never done that.</w:t>
      </w:r>
      <w:r w:rsidRPr="00AB4FD5">
        <w:rPr>
          <w:rFonts w:ascii="SimSun" w:hAnsi="SimSun"/>
          <w:color w:val="000000"/>
          <w:szCs w:val="21"/>
        </w:rPr>
        <w:br/>
        <w:t>I've never done that before.</w:t>
      </w:r>
      <w:r w:rsidRPr="00AB4FD5">
        <w:rPr>
          <w:rFonts w:ascii="SimSun" w:hAnsi="SimSun"/>
          <w:color w:val="000000"/>
          <w:szCs w:val="21"/>
        </w:rPr>
        <w:br/>
        <w:t>That was the first time for me. (我可是头一次。) </w:t>
      </w:r>
      <w:r w:rsidRPr="00AB4FD5">
        <w:rPr>
          <w:rFonts w:ascii="SimSun" w:hAnsi="SimSun"/>
          <w:color w:val="000000"/>
          <w:szCs w:val="21"/>
        </w:rPr>
        <w:br/>
      </w:r>
      <w:r w:rsidRPr="00AB4FD5">
        <w:rPr>
          <w:rFonts w:ascii="SimSun" w:hAnsi="SimSun"/>
          <w:color w:val="000000"/>
          <w:szCs w:val="21"/>
        </w:rPr>
        <w:br/>
        <w:t>你去国外旅行过吗? </w:t>
      </w:r>
      <w:r w:rsidRPr="00AB4FD5">
        <w:rPr>
          <w:rFonts w:ascii="SimSun" w:hAnsi="SimSun"/>
          <w:color w:val="000000"/>
          <w:szCs w:val="21"/>
        </w:rPr>
        <w:br/>
        <w:t>Have you ever traveled abroad?</w:t>
      </w:r>
      <w:r w:rsidRPr="00AB4FD5">
        <w:rPr>
          <w:rFonts w:ascii="SimSun" w:hAnsi="SimSun"/>
          <w:color w:val="000000"/>
          <w:szCs w:val="21"/>
        </w:rPr>
        <w:br/>
        <w:t>Have you ever traveled abroad? (你去国外旅行过吗?)</w:t>
      </w:r>
      <w:r w:rsidRPr="00AB4FD5">
        <w:rPr>
          <w:rFonts w:ascii="SimSun" w:hAnsi="SimSun"/>
          <w:color w:val="000000"/>
          <w:szCs w:val="21"/>
        </w:rPr>
        <w:br/>
        <w:t>Yes, twice. (是的，去过两次。)</w:t>
      </w:r>
      <w:r w:rsidRPr="00AB4FD5">
        <w:rPr>
          <w:rFonts w:ascii="SimSun" w:hAnsi="SimSun"/>
          <w:color w:val="000000"/>
          <w:szCs w:val="21"/>
        </w:rPr>
        <w:br/>
        <w:t>Have you been overseas? (你去国外旅行过吗?) </w:t>
      </w:r>
      <w:r w:rsidRPr="00AB4FD5">
        <w:rPr>
          <w:rFonts w:ascii="SimSun" w:hAnsi="SimSun"/>
          <w:color w:val="000000"/>
          <w:szCs w:val="21"/>
        </w:rPr>
        <w:br/>
      </w:r>
      <w:r w:rsidRPr="00AB4FD5">
        <w:rPr>
          <w:rFonts w:ascii="SimSun" w:hAnsi="SimSun"/>
          <w:color w:val="000000"/>
          <w:szCs w:val="21"/>
        </w:rPr>
        <w:br/>
        <w:t>你去哪儿了? </w:t>
      </w:r>
      <w:r w:rsidRPr="00AB4FD5">
        <w:rPr>
          <w:rFonts w:ascii="SimSun" w:hAnsi="SimSun"/>
          <w:color w:val="000000"/>
          <w:szCs w:val="21"/>
        </w:rPr>
        <w:br/>
        <w:t>Where have you been? </w:t>
      </w:r>
      <w:r w:rsidRPr="00AB4FD5">
        <w:rPr>
          <w:rFonts w:ascii="SimSun" w:hAnsi="SimSun"/>
          <w:color w:val="000000"/>
          <w:szCs w:val="21"/>
        </w:rPr>
        <w:br/>
      </w:r>
      <w:r w:rsidRPr="00AB4FD5">
        <w:rPr>
          <w:rFonts w:ascii="SimSun" w:hAnsi="SimSun"/>
          <w:color w:val="000000"/>
          <w:szCs w:val="21"/>
        </w:rPr>
        <w:br/>
        <w:t>我去美国和德国了。 </w:t>
      </w:r>
      <w:r w:rsidRPr="00AB4FD5">
        <w:rPr>
          <w:rFonts w:ascii="SimSun" w:hAnsi="SimSun"/>
          <w:color w:val="000000"/>
          <w:szCs w:val="21"/>
        </w:rPr>
        <w:br/>
        <w:t>I've been to the U.S. and Germany. </w:t>
      </w:r>
      <w:r w:rsidRPr="00AB4FD5">
        <w:rPr>
          <w:rFonts w:ascii="SimSun" w:hAnsi="SimSun"/>
          <w:color w:val="000000"/>
          <w:szCs w:val="21"/>
        </w:rPr>
        <w:br/>
      </w:r>
      <w:r w:rsidRPr="00AB4FD5">
        <w:rPr>
          <w:rFonts w:ascii="SimSun" w:hAnsi="SimSun"/>
          <w:color w:val="000000"/>
          <w:szCs w:val="21"/>
        </w:rPr>
        <w:br/>
        <w:t>下次你想去哪儿? </w:t>
      </w:r>
      <w:r w:rsidRPr="00AB4FD5">
        <w:rPr>
          <w:rFonts w:ascii="SimSun" w:hAnsi="SimSun"/>
          <w:color w:val="000000"/>
          <w:szCs w:val="21"/>
        </w:rPr>
        <w:br/>
        <w:t>Where do you want to go next?</w:t>
      </w:r>
      <w:r w:rsidRPr="00AB4FD5">
        <w:rPr>
          <w:rFonts w:ascii="SimSun" w:hAnsi="SimSun"/>
          <w:color w:val="000000"/>
          <w:szCs w:val="21"/>
        </w:rPr>
        <w:br/>
        <w:t>Where do you want to go next? (下次你想去哪儿?)</w:t>
      </w:r>
      <w:r w:rsidRPr="00AB4FD5">
        <w:rPr>
          <w:rFonts w:ascii="SimSun" w:hAnsi="SimSun"/>
          <w:color w:val="000000"/>
          <w:szCs w:val="21"/>
        </w:rPr>
        <w:br/>
        <w:t>No place particular. (没有什么特别的地方。)</w:t>
      </w:r>
      <w:r w:rsidRPr="00AB4FD5">
        <w:rPr>
          <w:rFonts w:ascii="SimSun" w:hAnsi="SimSun"/>
          <w:color w:val="000000"/>
          <w:szCs w:val="21"/>
        </w:rPr>
        <w:br/>
      </w:r>
      <w:r w:rsidRPr="00AB4FD5">
        <w:rPr>
          <w:rFonts w:ascii="SimSun" w:hAnsi="SimSun"/>
          <w:color w:val="000000"/>
          <w:szCs w:val="21"/>
        </w:rPr>
        <w:br/>
        <w:t>●有关年龄、身高和体重</w:t>
      </w:r>
      <w:r w:rsidRPr="00AB4FD5">
        <w:rPr>
          <w:rFonts w:ascii="SimSun" w:hAnsi="SimSun"/>
          <w:color w:val="000000"/>
          <w:szCs w:val="21"/>
        </w:rPr>
        <w:br/>
      </w:r>
      <w:r w:rsidRPr="00AB4FD5">
        <w:rPr>
          <w:rFonts w:ascii="SimSun" w:hAnsi="SimSun"/>
          <w:color w:val="000000"/>
          <w:szCs w:val="21"/>
        </w:rPr>
        <w:br/>
        <w:t>你多大了? </w:t>
      </w:r>
      <w:r w:rsidRPr="00AB4FD5">
        <w:rPr>
          <w:rFonts w:ascii="SimSun" w:hAnsi="SimSun"/>
          <w:color w:val="000000"/>
          <w:szCs w:val="21"/>
        </w:rPr>
        <w:br/>
        <w:t>How old are you? *在美国，出于礼貌是不问别人的年龄、体重和身高的。除非是自己比较熟悉的人，最好回避提这些问题。</w:t>
      </w:r>
      <w:r w:rsidRPr="00AB4FD5">
        <w:rPr>
          <w:rFonts w:ascii="SimSun" w:hAnsi="SimSun"/>
          <w:color w:val="000000"/>
          <w:szCs w:val="21"/>
        </w:rPr>
        <w:br/>
        <w:t>I'm not old enough to drive. (我还不到开车的年龄。)</w:t>
      </w:r>
      <w:r w:rsidRPr="00AB4FD5">
        <w:rPr>
          <w:rFonts w:ascii="SimSun" w:hAnsi="SimSun"/>
          <w:color w:val="000000"/>
          <w:szCs w:val="21"/>
        </w:rPr>
        <w:br/>
        <w:t>How old are you? (你多大了?)</w:t>
      </w:r>
      <w:r w:rsidRPr="00AB4FD5">
        <w:rPr>
          <w:rFonts w:ascii="SimSun" w:hAnsi="SimSun"/>
          <w:color w:val="000000"/>
          <w:szCs w:val="21"/>
        </w:rPr>
        <w:br/>
        <w:t>I can't drink alcohol yet. (我还不能喝酒。)</w:t>
      </w:r>
      <w:r w:rsidRPr="00AB4FD5">
        <w:rPr>
          <w:rFonts w:ascii="SimSun" w:hAnsi="SimSun"/>
          <w:color w:val="000000"/>
          <w:szCs w:val="21"/>
        </w:rPr>
        <w:br/>
      </w:r>
      <w:r w:rsidRPr="00AB4FD5">
        <w:rPr>
          <w:rFonts w:ascii="SimSun" w:hAnsi="SimSun"/>
          <w:color w:val="000000"/>
          <w:szCs w:val="21"/>
        </w:rPr>
        <w:t>How old are you? (你多大了?)</w:t>
      </w:r>
      <w:r w:rsidRPr="00AB4FD5">
        <w:rPr>
          <w:rFonts w:ascii="SimSun" w:hAnsi="SimSun"/>
          <w:color w:val="000000"/>
          <w:szCs w:val="21"/>
        </w:rPr>
        <w:br/>
        <w:t>May I ask how old you are? (我可以问您的年龄吗?)</w:t>
      </w:r>
      <w:r w:rsidRPr="00AB4FD5">
        <w:rPr>
          <w:rFonts w:ascii="SimSun" w:hAnsi="SimSun"/>
          <w:color w:val="000000"/>
          <w:szCs w:val="21"/>
        </w:rPr>
        <w:br/>
        <w:t>May I ask your age? (我可以问您的年龄吗?) *比较礼貌的说法。</w:t>
      </w:r>
      <w:r w:rsidRPr="00AB4FD5">
        <w:rPr>
          <w:rFonts w:ascii="SimSun" w:hAnsi="SimSun"/>
          <w:color w:val="000000"/>
          <w:szCs w:val="21"/>
        </w:rPr>
        <w:br/>
      </w:r>
      <w:r w:rsidRPr="00AB4FD5">
        <w:rPr>
          <w:rFonts w:ascii="SimSun" w:hAnsi="SimSun"/>
          <w:color w:val="000000"/>
          <w:szCs w:val="21"/>
        </w:rPr>
        <w:br/>
        <w:t>我48岁。 </w:t>
      </w:r>
      <w:r w:rsidRPr="00AB4FD5">
        <w:rPr>
          <w:rFonts w:ascii="SimSun" w:hAnsi="SimSun"/>
          <w:color w:val="000000"/>
          <w:szCs w:val="21"/>
        </w:rPr>
        <w:br/>
        <w:t>I'm forty-eight. </w:t>
      </w:r>
      <w:r w:rsidRPr="00AB4FD5">
        <w:rPr>
          <w:rFonts w:ascii="SimSun" w:hAnsi="SimSun"/>
          <w:color w:val="000000"/>
          <w:szCs w:val="21"/>
        </w:rPr>
        <w:br/>
      </w:r>
      <w:r w:rsidRPr="00AB4FD5">
        <w:rPr>
          <w:rFonts w:ascii="SimSun" w:hAnsi="SimSun"/>
          <w:color w:val="000000"/>
          <w:szCs w:val="21"/>
        </w:rPr>
        <w:br/>
        <w:t>你的体重是多少? </w:t>
      </w:r>
      <w:r w:rsidRPr="00AB4FD5">
        <w:rPr>
          <w:rFonts w:ascii="SimSun" w:hAnsi="SimSun"/>
          <w:color w:val="000000"/>
          <w:szCs w:val="21"/>
        </w:rPr>
        <w:br/>
        <w:t>How much do you weigh?</w:t>
      </w:r>
      <w:r w:rsidRPr="00AB4FD5">
        <w:rPr>
          <w:rFonts w:ascii="SimSun" w:hAnsi="SimSun"/>
          <w:color w:val="000000"/>
          <w:szCs w:val="21"/>
        </w:rPr>
        <w:br/>
        <w:t>What's your weight? </w:t>
      </w:r>
      <w:r w:rsidRPr="00AB4FD5">
        <w:rPr>
          <w:rFonts w:ascii="SimSun" w:hAnsi="SimSun"/>
          <w:color w:val="000000"/>
          <w:szCs w:val="21"/>
        </w:rPr>
        <w:br/>
      </w:r>
      <w:r w:rsidRPr="00AB4FD5">
        <w:rPr>
          <w:rFonts w:ascii="SimSun" w:hAnsi="SimSun"/>
          <w:color w:val="000000"/>
          <w:szCs w:val="21"/>
        </w:rPr>
        <w:br/>
        <w:t>75公斤左右。 </w:t>
      </w:r>
      <w:r w:rsidRPr="00AB4FD5">
        <w:rPr>
          <w:rFonts w:ascii="SimSun" w:hAnsi="SimSun"/>
          <w:color w:val="000000"/>
          <w:szCs w:val="21"/>
        </w:rPr>
        <w:br/>
        <w:t>About seventy-five kilograms. *美国不用公制单位，而用pound磅(1磅大约453克，复数是pounds)。 </w:t>
      </w:r>
      <w:r w:rsidRPr="00AB4FD5">
        <w:rPr>
          <w:rFonts w:ascii="SimSun" w:hAnsi="SimSun"/>
          <w:color w:val="000000"/>
          <w:szCs w:val="21"/>
        </w:rPr>
        <w:br/>
      </w:r>
      <w:r w:rsidRPr="00AB4FD5">
        <w:rPr>
          <w:rFonts w:ascii="SimSun" w:hAnsi="SimSun"/>
          <w:color w:val="000000"/>
          <w:szCs w:val="21"/>
        </w:rPr>
        <w:br/>
        <w:t>我重164磅。 </w:t>
      </w:r>
      <w:r w:rsidRPr="00AB4FD5">
        <w:rPr>
          <w:rFonts w:ascii="SimSun" w:hAnsi="SimSun"/>
          <w:color w:val="000000"/>
          <w:szCs w:val="21"/>
        </w:rPr>
        <w:br/>
        <w:t>I weigh a-hundred-sixty-four pounds.</w:t>
      </w:r>
      <w:r w:rsidRPr="00AB4FD5">
        <w:rPr>
          <w:rFonts w:ascii="SimSun" w:hAnsi="SimSun"/>
          <w:color w:val="000000"/>
          <w:szCs w:val="21"/>
        </w:rPr>
        <w:br/>
        <w:t>I weigh 164 Ibs. *Ibs.读为pounds。 </w:t>
      </w:r>
      <w:r w:rsidRPr="00AB4FD5">
        <w:rPr>
          <w:rFonts w:ascii="SimSun" w:hAnsi="SimSun"/>
          <w:color w:val="000000"/>
          <w:szCs w:val="21"/>
        </w:rPr>
        <w:br/>
      </w:r>
      <w:r w:rsidRPr="00AB4FD5">
        <w:rPr>
          <w:rFonts w:ascii="SimSun" w:hAnsi="SimSun"/>
          <w:color w:val="000000"/>
          <w:szCs w:val="21"/>
        </w:rPr>
        <w:br/>
        <w:t>你有多高? </w:t>
      </w:r>
      <w:r w:rsidRPr="00AB4FD5">
        <w:rPr>
          <w:rFonts w:ascii="SimSun" w:hAnsi="SimSun"/>
          <w:color w:val="000000"/>
          <w:szCs w:val="21"/>
        </w:rPr>
        <w:br/>
        <w:t>How tall are you?</w:t>
      </w:r>
      <w:r w:rsidRPr="00AB4FD5">
        <w:rPr>
          <w:rFonts w:ascii="SimSun" w:hAnsi="SimSun"/>
          <w:color w:val="000000"/>
          <w:szCs w:val="21"/>
        </w:rPr>
        <w:br/>
        <w:t>What's your height? </w:t>
      </w:r>
      <w:r w:rsidRPr="00AB4FD5">
        <w:rPr>
          <w:rFonts w:ascii="SimSun" w:hAnsi="SimSun"/>
          <w:color w:val="000000"/>
          <w:szCs w:val="21"/>
        </w:rPr>
        <w:br/>
      </w:r>
      <w:r w:rsidRPr="00AB4FD5">
        <w:rPr>
          <w:rFonts w:ascii="SimSun" w:hAnsi="SimSun"/>
          <w:color w:val="000000"/>
          <w:szCs w:val="21"/>
        </w:rPr>
        <w:br/>
        <w:t>1米80左右。 </w:t>
      </w:r>
      <w:r w:rsidRPr="00AB4FD5">
        <w:rPr>
          <w:rFonts w:ascii="SimSun" w:hAnsi="SimSun"/>
          <w:color w:val="000000"/>
          <w:szCs w:val="21"/>
        </w:rPr>
        <w:br/>
        <w:t>About one-hundred-eighty centimeters. *美国不用公制单位，而用foot英尺计算(1英尺大约30厘米，复数是feet；1英大约是2.5厘米，复数是inches)。 </w:t>
      </w:r>
      <w:r w:rsidRPr="00AB4FD5">
        <w:rPr>
          <w:rFonts w:ascii="SimSun" w:hAnsi="SimSun"/>
          <w:color w:val="000000"/>
          <w:szCs w:val="21"/>
        </w:rPr>
        <w:br/>
      </w:r>
      <w:r w:rsidRPr="00AB4FD5">
        <w:rPr>
          <w:rFonts w:ascii="SimSun" w:hAnsi="SimSun"/>
          <w:color w:val="000000"/>
          <w:szCs w:val="21"/>
        </w:rPr>
        <w:br/>
        <w:t>我身高5英尺3寸。 </w:t>
      </w:r>
      <w:r w:rsidRPr="00AB4FD5">
        <w:rPr>
          <w:rFonts w:ascii="SimSun" w:hAnsi="SimSun"/>
          <w:color w:val="000000"/>
          <w:szCs w:val="21"/>
        </w:rPr>
        <w:br/>
        <w:t>I'm five feet three inches tall.</w:t>
      </w:r>
      <w:r w:rsidRPr="00AB4FD5">
        <w:rPr>
          <w:rFonts w:ascii="SimSun" w:hAnsi="SimSun"/>
          <w:color w:val="000000"/>
          <w:szCs w:val="21"/>
        </w:rPr>
        <w:br/>
        <w:t>I'm 5′3″ tall.</w:t>
      </w:r>
      <w:r w:rsidRPr="00AB4FD5">
        <w:rPr>
          <w:rFonts w:ascii="SimSun" w:hAnsi="SimSun"/>
          <w:color w:val="000000"/>
          <w:szCs w:val="21"/>
        </w:rPr>
        <w:br/>
        <w:t>I'm five three. *口语中常用这种省略说法。</w:t>
      </w:r>
      <w:r w:rsidRPr="00AB4FD5">
        <w:rPr>
          <w:rFonts w:ascii="SimSun" w:hAnsi="SimSun"/>
          <w:color w:val="000000"/>
          <w:szCs w:val="21"/>
        </w:rPr>
        <w:br/>
      </w:r>
      <w:r w:rsidRPr="00AB4FD5">
        <w:rPr>
          <w:rFonts w:ascii="SimSun" w:hAnsi="SimSun"/>
          <w:color w:val="000000"/>
          <w:szCs w:val="21"/>
        </w:rPr>
        <w:br/>
        <w:t>●有关天气</w:t>
      </w:r>
      <w:r w:rsidRPr="00AB4FD5">
        <w:rPr>
          <w:rFonts w:ascii="SimSun" w:hAnsi="SimSun"/>
          <w:color w:val="000000"/>
          <w:szCs w:val="21"/>
        </w:rPr>
        <w:br/>
      </w:r>
      <w:r w:rsidRPr="00AB4FD5">
        <w:rPr>
          <w:rFonts w:ascii="SimSun" w:hAnsi="SimSun"/>
          <w:color w:val="000000"/>
          <w:szCs w:val="21"/>
        </w:rPr>
        <w:br/>
        <w:t>今天真热呀! </w:t>
      </w:r>
      <w:r w:rsidRPr="00AB4FD5">
        <w:rPr>
          <w:rFonts w:ascii="SimSun" w:hAnsi="SimSun"/>
          <w:color w:val="000000"/>
          <w:szCs w:val="21"/>
        </w:rPr>
        <w:br/>
        <w:t>It's very hot today, isn't it? *isn't it? 带有“真……呀!”的语感。</w:t>
      </w:r>
      <w:r w:rsidRPr="00AB4FD5">
        <w:rPr>
          <w:rFonts w:ascii="SimSun" w:hAnsi="SimSun"/>
          <w:color w:val="000000"/>
          <w:szCs w:val="21"/>
        </w:rPr>
        <w:br/>
        <w:t>Isn't it hot today?</w:t>
      </w:r>
      <w:r w:rsidRPr="00AB4FD5">
        <w:rPr>
          <w:rFonts w:ascii="SimSun" w:hAnsi="SimSun"/>
          <w:color w:val="000000"/>
          <w:szCs w:val="21"/>
        </w:rPr>
        <w:br/>
        <w:t>Today's a scorcher. *scorcher 为口语，“太阳火辣辣的天气”。 </w:t>
      </w:r>
      <w:r w:rsidRPr="00AB4FD5">
        <w:rPr>
          <w:rFonts w:ascii="SimSun" w:hAnsi="SimSun"/>
          <w:color w:val="000000"/>
          <w:szCs w:val="21"/>
        </w:rPr>
        <w:br/>
      </w:r>
      <w:r w:rsidRPr="00AB4FD5">
        <w:rPr>
          <w:rFonts w:ascii="SimSun" w:hAnsi="SimSun"/>
          <w:color w:val="000000"/>
          <w:szCs w:val="21"/>
        </w:rPr>
        <w:br/>
        <w:t>天气炎热。 </w:t>
      </w:r>
      <w:r w:rsidRPr="00AB4FD5">
        <w:rPr>
          <w:rFonts w:ascii="SimSun" w:hAnsi="SimSun"/>
          <w:color w:val="000000"/>
          <w:szCs w:val="21"/>
        </w:rPr>
        <w:br/>
        <w:t>It's blistering hot.</w:t>
      </w:r>
      <w:r w:rsidRPr="00AB4FD5">
        <w:rPr>
          <w:rFonts w:ascii="SimSun" w:hAnsi="SimSun"/>
          <w:color w:val="000000"/>
          <w:szCs w:val="21"/>
        </w:rPr>
        <w:br/>
      </w:r>
      <w:r w:rsidRPr="00AB4FD5">
        <w:rPr>
          <w:rFonts w:ascii="SimSun" w:hAnsi="SimSun"/>
          <w:color w:val="000000"/>
          <w:szCs w:val="21"/>
        </w:rPr>
        <w:lastRenderedPageBreak/>
        <w:t>It's extremely hot. </w:t>
      </w:r>
      <w:r w:rsidRPr="00AB4FD5">
        <w:rPr>
          <w:rFonts w:ascii="SimSun" w:hAnsi="SimSun"/>
          <w:color w:val="000000"/>
          <w:szCs w:val="21"/>
        </w:rPr>
        <w:br/>
      </w:r>
      <w:r w:rsidRPr="00AB4FD5">
        <w:rPr>
          <w:rFonts w:ascii="SimSun" w:hAnsi="SimSun"/>
          <w:color w:val="000000"/>
          <w:szCs w:val="21"/>
        </w:rPr>
        <w:br/>
        <w:t>今天的天气真好! </w:t>
      </w:r>
      <w:r w:rsidRPr="00AB4FD5">
        <w:rPr>
          <w:rFonts w:ascii="SimSun" w:hAnsi="SimSun"/>
          <w:color w:val="000000"/>
          <w:szCs w:val="21"/>
        </w:rPr>
        <w:br/>
        <w:t>It's a fine day today.</w:t>
      </w:r>
      <w:r w:rsidRPr="00AB4FD5">
        <w:rPr>
          <w:rFonts w:ascii="SimSun" w:hAnsi="SimSun"/>
          <w:color w:val="000000"/>
          <w:szCs w:val="21"/>
        </w:rPr>
        <w:br/>
        <w:t>It's beautiful today.</w:t>
      </w:r>
      <w:r w:rsidRPr="00AB4FD5">
        <w:rPr>
          <w:rFonts w:ascii="SimSun" w:hAnsi="SimSun"/>
          <w:color w:val="000000"/>
          <w:szCs w:val="21"/>
        </w:rPr>
        <w:br/>
        <w:t>It's nice today. </w:t>
      </w:r>
      <w:r w:rsidRPr="00AB4FD5">
        <w:rPr>
          <w:rFonts w:ascii="SimSun" w:hAnsi="SimSun"/>
          <w:color w:val="000000"/>
          <w:szCs w:val="21"/>
        </w:rPr>
        <w:br/>
      </w:r>
      <w:r w:rsidRPr="00AB4FD5">
        <w:rPr>
          <w:rFonts w:ascii="SimSun" w:hAnsi="SimSun"/>
          <w:color w:val="000000"/>
          <w:szCs w:val="21"/>
        </w:rPr>
        <w:br/>
        <w:t>明天的天气怎么样? </w:t>
      </w:r>
      <w:r w:rsidRPr="00AB4FD5">
        <w:rPr>
          <w:rFonts w:ascii="SimSun" w:hAnsi="SimSun"/>
          <w:color w:val="000000"/>
          <w:szCs w:val="21"/>
        </w:rPr>
        <w:br/>
        <w:t>What's the forecast for tomorrow?</w:t>
      </w:r>
      <w:r w:rsidRPr="00AB4FD5">
        <w:rPr>
          <w:rFonts w:ascii="SimSun" w:hAnsi="SimSun"/>
          <w:color w:val="000000"/>
          <w:szCs w:val="21"/>
        </w:rPr>
        <w:br/>
        <w:t>What's the forecast for tomorrow? (明天的天气怎么样?)</w:t>
      </w:r>
      <w:r w:rsidRPr="00AB4FD5">
        <w:rPr>
          <w:rFonts w:ascii="SimSun" w:hAnsi="SimSun"/>
          <w:color w:val="000000"/>
          <w:szCs w:val="21"/>
        </w:rPr>
        <w:br/>
        <w:t>It's going to be cold. (会冷吧。)</w:t>
      </w:r>
      <w:r w:rsidRPr="00AB4FD5">
        <w:rPr>
          <w:rFonts w:ascii="SimSun" w:hAnsi="SimSun"/>
          <w:color w:val="000000"/>
          <w:szCs w:val="21"/>
        </w:rPr>
        <w:br/>
        <w:t>What will the weather be like tomorrow?</w:t>
      </w:r>
      <w:r w:rsidRPr="00AB4FD5">
        <w:rPr>
          <w:rFonts w:ascii="SimSun" w:hAnsi="SimSun"/>
          <w:color w:val="000000"/>
          <w:szCs w:val="21"/>
        </w:rPr>
        <w:br/>
        <w:t>What's the weather going to be tomorrow?</w:t>
      </w:r>
      <w:r w:rsidRPr="00AB4FD5">
        <w:rPr>
          <w:rFonts w:ascii="SimSun" w:hAnsi="SimSun"/>
          <w:color w:val="000000"/>
          <w:szCs w:val="21"/>
        </w:rPr>
        <w:br/>
        <w:t>What's tomorrow's forecast? </w:t>
      </w:r>
      <w:r w:rsidRPr="00AB4FD5">
        <w:rPr>
          <w:rFonts w:ascii="SimSun" w:hAnsi="SimSun"/>
          <w:color w:val="000000"/>
          <w:szCs w:val="21"/>
        </w:rPr>
        <w:br/>
      </w:r>
      <w:r w:rsidRPr="00AB4FD5">
        <w:rPr>
          <w:rFonts w:ascii="SimSun" w:hAnsi="SimSun"/>
          <w:color w:val="000000"/>
          <w:szCs w:val="21"/>
        </w:rPr>
        <w:br/>
        <w:t>今天的天气怎么样? </w:t>
      </w:r>
      <w:r w:rsidRPr="00AB4FD5">
        <w:rPr>
          <w:rFonts w:ascii="SimSun" w:hAnsi="SimSun"/>
          <w:color w:val="000000"/>
          <w:szCs w:val="21"/>
        </w:rPr>
        <w:br/>
        <w:t>How's the weather today?</w:t>
      </w:r>
      <w:r w:rsidRPr="00AB4FD5">
        <w:rPr>
          <w:rFonts w:ascii="SimSun" w:hAnsi="SimSun"/>
          <w:color w:val="000000"/>
          <w:szCs w:val="21"/>
        </w:rPr>
        <w:br/>
        <w:t>How's the weather today? (今天的天气怎么样?)</w:t>
      </w:r>
      <w:r w:rsidRPr="00AB4FD5">
        <w:rPr>
          <w:rFonts w:ascii="SimSun" w:hAnsi="SimSun"/>
          <w:color w:val="000000"/>
          <w:szCs w:val="21"/>
        </w:rPr>
        <w:br/>
        <w:t>It's hot. (今天很热。) </w:t>
      </w:r>
      <w:r w:rsidRPr="00AB4FD5">
        <w:rPr>
          <w:rFonts w:ascii="SimSun" w:hAnsi="SimSun"/>
          <w:color w:val="000000"/>
          <w:szCs w:val="21"/>
        </w:rPr>
        <w:br/>
      </w:r>
      <w:r w:rsidRPr="00AB4FD5">
        <w:rPr>
          <w:rFonts w:ascii="SimSun" w:hAnsi="SimSun"/>
          <w:color w:val="000000"/>
          <w:szCs w:val="21"/>
        </w:rPr>
        <w:br/>
        <w:t>今天会下雨吗? </w:t>
      </w:r>
      <w:r w:rsidRPr="00AB4FD5">
        <w:rPr>
          <w:rFonts w:ascii="SimSun" w:hAnsi="SimSun"/>
          <w:color w:val="000000"/>
          <w:szCs w:val="21"/>
        </w:rPr>
        <w:br/>
        <w:t>Is it going to rain today?</w:t>
      </w:r>
      <w:r w:rsidRPr="00AB4FD5">
        <w:rPr>
          <w:rFonts w:ascii="SimSun" w:hAnsi="SimSun"/>
          <w:color w:val="000000"/>
          <w:szCs w:val="21"/>
        </w:rPr>
        <w:br/>
        <w:t>Is it going to rain today?(今天会下雨吗?)</w:t>
      </w:r>
      <w:r w:rsidRPr="00AB4FD5">
        <w:rPr>
          <w:rFonts w:ascii="SimSun" w:hAnsi="SimSun"/>
          <w:color w:val="000000"/>
          <w:szCs w:val="21"/>
        </w:rPr>
        <w:br/>
        <w:t>I doubt it. (我想不会。) </w:t>
      </w:r>
      <w:r w:rsidRPr="00AB4FD5">
        <w:rPr>
          <w:rFonts w:ascii="SimSun" w:hAnsi="SimSun"/>
          <w:color w:val="000000"/>
          <w:szCs w:val="21"/>
        </w:rPr>
        <w:br/>
      </w:r>
      <w:r w:rsidRPr="00AB4FD5">
        <w:rPr>
          <w:rFonts w:ascii="SimSun" w:hAnsi="SimSun"/>
          <w:color w:val="000000"/>
          <w:szCs w:val="21"/>
        </w:rPr>
        <w:br/>
        <w:t>好像要下雨。 </w:t>
      </w:r>
      <w:r w:rsidRPr="00AB4FD5">
        <w:rPr>
          <w:rFonts w:ascii="SimSun" w:hAnsi="SimSun"/>
          <w:color w:val="000000"/>
          <w:szCs w:val="21"/>
        </w:rPr>
        <w:br/>
        <w:t>We're expecting some rain.</w:t>
      </w:r>
      <w:r w:rsidRPr="00AB4FD5">
        <w:rPr>
          <w:rFonts w:ascii="SimSun" w:hAnsi="SimSun"/>
          <w:color w:val="000000"/>
          <w:szCs w:val="21"/>
        </w:rPr>
        <w:br/>
        <w:t>It's going to rain.</w:t>
      </w:r>
      <w:r w:rsidRPr="00AB4FD5">
        <w:rPr>
          <w:rFonts w:ascii="SimSun" w:hAnsi="SimSun"/>
          <w:color w:val="000000"/>
          <w:szCs w:val="21"/>
        </w:rPr>
        <w:br/>
        <w:t>It's supposed to rain.</w:t>
      </w:r>
      <w:r w:rsidRPr="00AB4FD5">
        <w:rPr>
          <w:rFonts w:ascii="SimSun" w:hAnsi="SimSun"/>
          <w:color w:val="000000"/>
          <w:szCs w:val="21"/>
        </w:rPr>
        <w:br/>
        <w:t>Rain is expected.</w:t>
      </w:r>
      <w:r w:rsidRPr="00AB4FD5">
        <w:rPr>
          <w:rFonts w:ascii="SimSun" w:hAnsi="SimSun"/>
          <w:color w:val="000000"/>
          <w:szCs w:val="21"/>
        </w:rPr>
        <w:br/>
        <w:t>I heard it might rain. (我听说今天可能下雨。) </w:t>
      </w:r>
      <w:r w:rsidRPr="00AB4FD5">
        <w:rPr>
          <w:rFonts w:ascii="SimSun" w:hAnsi="SimSun"/>
          <w:color w:val="000000"/>
          <w:szCs w:val="21"/>
        </w:rPr>
        <w:br/>
      </w:r>
      <w:r w:rsidRPr="00AB4FD5">
        <w:rPr>
          <w:rFonts w:ascii="SimSun" w:hAnsi="SimSun"/>
          <w:color w:val="000000"/>
          <w:szCs w:val="21"/>
        </w:rPr>
        <w:br/>
        <w:t>下雨了。 </w:t>
      </w:r>
      <w:r w:rsidRPr="00AB4FD5">
        <w:rPr>
          <w:rFonts w:ascii="SimSun" w:hAnsi="SimSun"/>
          <w:color w:val="000000"/>
          <w:szCs w:val="21"/>
        </w:rPr>
        <w:br/>
        <w:t>It's raining. </w:t>
      </w:r>
      <w:r w:rsidRPr="00AB4FD5">
        <w:rPr>
          <w:rFonts w:ascii="SimSun" w:hAnsi="SimSun"/>
          <w:color w:val="000000"/>
          <w:szCs w:val="21"/>
        </w:rPr>
        <w:br/>
      </w:r>
      <w:r w:rsidRPr="00AB4FD5">
        <w:rPr>
          <w:rFonts w:ascii="SimSun" w:hAnsi="SimSun"/>
          <w:color w:val="000000"/>
          <w:szCs w:val="21"/>
        </w:rPr>
        <w:br/>
        <w:t>今天会下雨吧! </w:t>
      </w:r>
      <w:r w:rsidRPr="00AB4FD5">
        <w:rPr>
          <w:rFonts w:ascii="SimSun" w:hAnsi="SimSun"/>
          <w:color w:val="000000"/>
          <w:szCs w:val="21"/>
        </w:rPr>
        <w:br/>
        <w:t>It's going to rain today.</w:t>
      </w:r>
      <w:r w:rsidRPr="00AB4FD5">
        <w:rPr>
          <w:rFonts w:ascii="SimSun" w:hAnsi="SimSun"/>
          <w:color w:val="000000"/>
          <w:szCs w:val="21"/>
        </w:rPr>
        <w:br/>
        <w:t>It will rain today.</w:t>
      </w:r>
      <w:r w:rsidRPr="00AB4FD5">
        <w:rPr>
          <w:rFonts w:ascii="SimSun" w:hAnsi="SimSun"/>
          <w:color w:val="000000"/>
          <w:szCs w:val="21"/>
        </w:rPr>
        <w:br/>
      </w:r>
      <w:r w:rsidRPr="00AB4FD5">
        <w:rPr>
          <w:rFonts w:ascii="SimSun" w:hAnsi="SimSun"/>
          <w:color w:val="000000"/>
          <w:szCs w:val="21"/>
        </w:rPr>
        <w:br/>
        <w:t>今天很热。 </w:t>
      </w:r>
      <w:r w:rsidRPr="00AB4FD5">
        <w:rPr>
          <w:rFonts w:ascii="SimSun" w:hAnsi="SimSun"/>
          <w:color w:val="000000"/>
          <w:szCs w:val="21"/>
        </w:rPr>
        <w:br/>
        <w:t>It's hot today. </w:t>
      </w:r>
      <w:r w:rsidRPr="00AB4FD5">
        <w:rPr>
          <w:rFonts w:ascii="SimSun" w:hAnsi="SimSun"/>
          <w:color w:val="000000"/>
          <w:szCs w:val="21"/>
        </w:rPr>
        <w:br/>
      </w:r>
      <w:r w:rsidRPr="00AB4FD5">
        <w:rPr>
          <w:rFonts w:ascii="SimSun" w:hAnsi="SimSun"/>
          <w:color w:val="000000"/>
          <w:szCs w:val="21"/>
        </w:rPr>
        <w:br/>
        <w:t>今天很暖和。 </w:t>
      </w:r>
      <w:r w:rsidRPr="00AB4FD5">
        <w:rPr>
          <w:rFonts w:ascii="SimSun" w:hAnsi="SimSun"/>
          <w:color w:val="000000"/>
          <w:szCs w:val="21"/>
        </w:rPr>
        <w:br/>
        <w:t>It's warm today.</w:t>
      </w:r>
      <w:r w:rsidRPr="00AB4FD5">
        <w:rPr>
          <w:rFonts w:ascii="SimSun" w:hAnsi="SimSun"/>
          <w:color w:val="000000"/>
          <w:szCs w:val="21"/>
        </w:rPr>
        <w:br/>
      </w:r>
      <w:r w:rsidRPr="00AB4FD5">
        <w:rPr>
          <w:rFonts w:ascii="SimSun" w:hAnsi="SimSun"/>
          <w:color w:val="000000"/>
          <w:szCs w:val="21"/>
        </w:rPr>
        <w:t>It's a warm day. </w:t>
      </w:r>
      <w:r w:rsidRPr="00AB4FD5">
        <w:rPr>
          <w:rFonts w:ascii="SimSun" w:hAnsi="SimSun"/>
          <w:color w:val="000000"/>
          <w:szCs w:val="21"/>
        </w:rPr>
        <w:br/>
      </w:r>
      <w:r w:rsidRPr="00AB4FD5">
        <w:rPr>
          <w:rFonts w:ascii="SimSun" w:hAnsi="SimSun"/>
          <w:color w:val="000000"/>
          <w:szCs w:val="21"/>
        </w:rPr>
        <w:br/>
        <w:t>今天很冷。 </w:t>
      </w:r>
      <w:r w:rsidRPr="00AB4FD5">
        <w:rPr>
          <w:rFonts w:ascii="SimSun" w:hAnsi="SimSun"/>
          <w:color w:val="000000"/>
          <w:szCs w:val="21"/>
        </w:rPr>
        <w:br/>
        <w:t>It's cold today.</w:t>
      </w:r>
      <w:r w:rsidRPr="00AB4FD5">
        <w:rPr>
          <w:rFonts w:ascii="SimSun" w:hAnsi="SimSun"/>
          <w:color w:val="000000"/>
          <w:szCs w:val="21"/>
        </w:rPr>
        <w:br/>
        <w:t>It's cold today. (今天很冷。)</w:t>
      </w:r>
      <w:r w:rsidRPr="00AB4FD5">
        <w:rPr>
          <w:rFonts w:ascii="SimSun" w:hAnsi="SimSun"/>
          <w:color w:val="000000"/>
          <w:szCs w:val="21"/>
        </w:rPr>
        <w:br/>
        <w:t>It sure is. (就是。) </w:t>
      </w:r>
      <w:r w:rsidRPr="00AB4FD5">
        <w:rPr>
          <w:rFonts w:ascii="SimSun" w:hAnsi="SimSun"/>
          <w:color w:val="000000"/>
          <w:szCs w:val="21"/>
        </w:rPr>
        <w:br/>
      </w:r>
      <w:r w:rsidRPr="00AB4FD5">
        <w:rPr>
          <w:rFonts w:ascii="SimSun" w:hAnsi="SimSun"/>
          <w:color w:val="000000"/>
          <w:szCs w:val="21"/>
        </w:rPr>
        <w:br/>
        <w:t>今天冷嗖嗖的。 </w:t>
      </w:r>
      <w:r w:rsidRPr="00AB4FD5">
        <w:rPr>
          <w:rFonts w:ascii="SimSun" w:hAnsi="SimSun"/>
          <w:color w:val="000000"/>
          <w:szCs w:val="21"/>
        </w:rPr>
        <w:br/>
        <w:t>It's chilly today.</w:t>
      </w:r>
      <w:r w:rsidRPr="00AB4FD5">
        <w:rPr>
          <w:rFonts w:ascii="SimSun" w:hAnsi="SimSun"/>
          <w:color w:val="000000"/>
          <w:szCs w:val="21"/>
        </w:rPr>
        <w:br/>
        <w:t>It's cool today.</w:t>
      </w:r>
      <w:r w:rsidRPr="00AB4FD5">
        <w:rPr>
          <w:rFonts w:ascii="SimSun" w:hAnsi="SimSun"/>
          <w:color w:val="000000"/>
          <w:szCs w:val="21"/>
        </w:rPr>
        <w:br/>
        <w:t>It's nippy today. </w:t>
      </w:r>
      <w:r w:rsidRPr="00AB4FD5">
        <w:rPr>
          <w:rFonts w:ascii="SimSun" w:hAnsi="SimSun"/>
          <w:color w:val="000000"/>
          <w:szCs w:val="21"/>
        </w:rPr>
        <w:br/>
      </w:r>
      <w:r w:rsidRPr="00AB4FD5">
        <w:rPr>
          <w:rFonts w:ascii="SimSun" w:hAnsi="SimSun"/>
          <w:color w:val="000000"/>
          <w:szCs w:val="21"/>
        </w:rPr>
        <w:br/>
        <w:t>今天风很大。 </w:t>
      </w:r>
      <w:r w:rsidRPr="00AB4FD5">
        <w:rPr>
          <w:rFonts w:ascii="SimSun" w:hAnsi="SimSun"/>
          <w:color w:val="000000"/>
          <w:szCs w:val="21"/>
        </w:rPr>
        <w:br/>
        <w:t>It's windy today.</w:t>
      </w:r>
      <w:r w:rsidRPr="00AB4FD5">
        <w:rPr>
          <w:rFonts w:ascii="SimSun" w:hAnsi="SimSun"/>
          <w:color w:val="000000"/>
          <w:szCs w:val="21"/>
        </w:rPr>
        <w:br/>
        <w:t>It's a windy day. </w:t>
      </w:r>
      <w:r w:rsidRPr="00AB4FD5">
        <w:rPr>
          <w:rFonts w:ascii="SimSun" w:hAnsi="SimSun"/>
          <w:color w:val="000000"/>
          <w:szCs w:val="21"/>
        </w:rPr>
        <w:br/>
      </w:r>
      <w:r w:rsidRPr="00AB4FD5">
        <w:rPr>
          <w:rFonts w:ascii="SimSun" w:hAnsi="SimSun"/>
          <w:color w:val="000000"/>
          <w:szCs w:val="21"/>
        </w:rPr>
        <w:br/>
        <w:t>今天很闷热。 </w:t>
      </w:r>
      <w:r w:rsidRPr="00AB4FD5">
        <w:rPr>
          <w:rFonts w:ascii="SimSun" w:hAnsi="SimSun"/>
          <w:color w:val="000000"/>
          <w:szCs w:val="21"/>
        </w:rPr>
        <w:br/>
        <w:t>It's humid.</w:t>
      </w:r>
      <w:r w:rsidRPr="00AB4FD5">
        <w:rPr>
          <w:rFonts w:ascii="SimSun" w:hAnsi="SimSun"/>
          <w:color w:val="000000"/>
          <w:szCs w:val="21"/>
        </w:rPr>
        <w:br/>
        <w:t>It's really humid today. (今天很闷啊!)</w:t>
      </w:r>
      <w:r w:rsidRPr="00AB4FD5">
        <w:rPr>
          <w:rFonts w:ascii="SimSun" w:hAnsi="SimSun"/>
          <w:color w:val="000000"/>
          <w:szCs w:val="21"/>
        </w:rPr>
        <w:br/>
        <w:t>Yeah, my body is sweaty. (是呀，我浑身都是汗。) </w:t>
      </w:r>
      <w:r w:rsidRPr="00AB4FD5">
        <w:rPr>
          <w:rFonts w:ascii="SimSun" w:hAnsi="SimSun"/>
          <w:color w:val="000000"/>
          <w:szCs w:val="21"/>
        </w:rPr>
        <w:br/>
      </w:r>
      <w:r w:rsidRPr="00AB4FD5">
        <w:rPr>
          <w:rFonts w:ascii="SimSun" w:hAnsi="SimSun"/>
          <w:color w:val="000000"/>
          <w:szCs w:val="21"/>
        </w:rPr>
        <w:br/>
        <w:t>气候干燥。 </w:t>
      </w:r>
      <w:r w:rsidRPr="00AB4FD5">
        <w:rPr>
          <w:rFonts w:ascii="SimSun" w:hAnsi="SimSun"/>
          <w:color w:val="000000"/>
          <w:szCs w:val="21"/>
        </w:rPr>
        <w:br/>
        <w:t>It's dry.</w:t>
      </w:r>
      <w:r w:rsidRPr="00AB4FD5">
        <w:rPr>
          <w:rFonts w:ascii="SimSun" w:hAnsi="SimSun"/>
          <w:color w:val="000000"/>
          <w:szCs w:val="21"/>
        </w:rPr>
        <w:br/>
        <w:t>It's wet today. (今天像要下雨。)</w:t>
      </w:r>
      <w:r w:rsidRPr="00AB4FD5">
        <w:rPr>
          <w:rFonts w:ascii="SimSun" w:hAnsi="SimSun"/>
          <w:color w:val="000000"/>
          <w:szCs w:val="21"/>
        </w:rPr>
        <w:br/>
        <w:t>It's rainy today. (今天像要下雨。) </w:t>
      </w:r>
      <w:r w:rsidRPr="00AB4FD5">
        <w:rPr>
          <w:rFonts w:ascii="SimSun" w:hAnsi="SimSun"/>
          <w:color w:val="000000"/>
          <w:szCs w:val="21"/>
        </w:rPr>
        <w:br/>
      </w:r>
      <w:r w:rsidRPr="00AB4FD5">
        <w:rPr>
          <w:rFonts w:ascii="SimSun" w:hAnsi="SimSun"/>
          <w:color w:val="000000"/>
          <w:szCs w:val="21"/>
        </w:rPr>
        <w:br/>
        <w:t>暴风雨天气。 </w:t>
      </w:r>
      <w:r w:rsidRPr="00AB4FD5">
        <w:rPr>
          <w:rFonts w:ascii="SimSun" w:hAnsi="SimSun"/>
          <w:color w:val="000000"/>
          <w:szCs w:val="21"/>
        </w:rPr>
        <w:br/>
        <w:t>It's stormy.</w:t>
      </w:r>
      <w:r w:rsidRPr="00AB4FD5">
        <w:rPr>
          <w:rFonts w:ascii="SimSun" w:hAnsi="SimSun"/>
          <w:color w:val="000000"/>
          <w:szCs w:val="21"/>
        </w:rPr>
        <w:br/>
        <w:t>There is going to be a storm today. (今天将有暴风雨。) </w:t>
      </w:r>
      <w:r w:rsidRPr="00AB4FD5">
        <w:rPr>
          <w:rFonts w:ascii="SimSun" w:hAnsi="SimSun"/>
          <w:color w:val="000000"/>
          <w:szCs w:val="21"/>
        </w:rPr>
        <w:br/>
      </w:r>
      <w:r w:rsidRPr="00AB4FD5">
        <w:rPr>
          <w:rFonts w:ascii="SimSun" w:hAnsi="SimSun"/>
          <w:color w:val="000000"/>
          <w:szCs w:val="21"/>
        </w:rPr>
        <w:br/>
        <w:t>下雪了。 </w:t>
      </w:r>
      <w:r w:rsidRPr="00AB4FD5">
        <w:rPr>
          <w:rFonts w:ascii="SimSun" w:hAnsi="SimSun"/>
          <w:color w:val="000000"/>
          <w:szCs w:val="21"/>
        </w:rPr>
        <w:br/>
        <w:t>It's snowing.</w:t>
      </w:r>
      <w:r w:rsidRPr="00AB4FD5">
        <w:rPr>
          <w:rFonts w:ascii="SimSun" w:hAnsi="SimSun"/>
          <w:color w:val="000000"/>
          <w:szCs w:val="21"/>
        </w:rPr>
        <w:br/>
        <w:t>It's snowing. (下雪了。)</w:t>
      </w:r>
      <w:r w:rsidRPr="00AB4FD5">
        <w:rPr>
          <w:rFonts w:ascii="SimSun" w:hAnsi="SimSun"/>
          <w:color w:val="000000"/>
          <w:szCs w:val="21"/>
        </w:rPr>
        <w:br/>
        <w:t>Yeah! Let's go skiing. (太好了!我们去滑雪吧。) </w:t>
      </w:r>
      <w:r w:rsidRPr="00AB4FD5">
        <w:rPr>
          <w:rFonts w:ascii="SimSun" w:hAnsi="SimSun"/>
          <w:color w:val="000000"/>
          <w:szCs w:val="21"/>
        </w:rPr>
        <w:br/>
      </w:r>
      <w:r w:rsidRPr="00AB4FD5">
        <w:rPr>
          <w:rFonts w:ascii="SimSun" w:hAnsi="SimSun"/>
          <w:color w:val="000000"/>
          <w:szCs w:val="21"/>
        </w:rPr>
        <w:br/>
        <w:t>天阴沉沉的。 </w:t>
      </w:r>
      <w:r w:rsidRPr="00AB4FD5">
        <w:rPr>
          <w:rFonts w:ascii="SimSun" w:hAnsi="SimSun"/>
          <w:color w:val="000000"/>
          <w:szCs w:val="21"/>
        </w:rPr>
        <w:br/>
        <w:t>It's gloomy.</w:t>
      </w:r>
      <w:r w:rsidRPr="00AB4FD5">
        <w:rPr>
          <w:rFonts w:ascii="SimSun" w:hAnsi="SimSun"/>
          <w:color w:val="000000"/>
          <w:szCs w:val="21"/>
        </w:rPr>
        <w:br/>
        <w:t>It's cloudy. (阴天。)</w:t>
      </w:r>
      <w:r w:rsidRPr="00AB4FD5">
        <w:rPr>
          <w:rFonts w:ascii="SimSun" w:hAnsi="SimSun"/>
          <w:color w:val="000000"/>
          <w:szCs w:val="21"/>
        </w:rPr>
        <w:br/>
      </w:r>
      <w:r w:rsidRPr="00AB4FD5">
        <w:rPr>
          <w:rFonts w:ascii="SimSun" w:hAnsi="SimSun"/>
          <w:color w:val="000000"/>
          <w:szCs w:val="21"/>
        </w:rPr>
        <w:br/>
        <w:t>看样子我们会遇上雷阵雨。 </w:t>
      </w:r>
      <w:r w:rsidRPr="00AB4FD5">
        <w:rPr>
          <w:rFonts w:ascii="SimSun" w:hAnsi="SimSun"/>
          <w:color w:val="000000"/>
          <w:szCs w:val="21"/>
        </w:rPr>
        <w:br/>
        <w:t>It looks like we are going to have a thunder shower. </w:t>
      </w:r>
      <w:r w:rsidRPr="00AB4FD5">
        <w:rPr>
          <w:rFonts w:ascii="SimSun" w:hAnsi="SimSun"/>
          <w:color w:val="000000"/>
          <w:szCs w:val="21"/>
        </w:rPr>
        <w:br/>
      </w:r>
      <w:r w:rsidRPr="00AB4FD5">
        <w:rPr>
          <w:rFonts w:ascii="SimSun" w:hAnsi="SimSun"/>
          <w:color w:val="000000"/>
          <w:szCs w:val="21"/>
        </w:rPr>
        <w:br/>
        <w:t>台风快到了。 </w:t>
      </w:r>
      <w:r w:rsidRPr="00AB4FD5">
        <w:rPr>
          <w:rFonts w:ascii="SimSun" w:hAnsi="SimSun"/>
          <w:color w:val="000000"/>
          <w:szCs w:val="21"/>
        </w:rPr>
        <w:br/>
      </w:r>
      <w:r w:rsidRPr="00AB4FD5">
        <w:rPr>
          <w:rFonts w:ascii="SimSun" w:hAnsi="SimSun"/>
          <w:color w:val="000000"/>
          <w:szCs w:val="21"/>
        </w:rPr>
        <w:lastRenderedPageBreak/>
        <w:t>A typhoon is coming.</w:t>
      </w:r>
      <w:r w:rsidRPr="00AB4FD5">
        <w:rPr>
          <w:rFonts w:ascii="SimSun" w:hAnsi="SimSun"/>
          <w:color w:val="000000"/>
          <w:szCs w:val="21"/>
        </w:rPr>
        <w:br/>
        <w:t>Why are you taping your windows? (干吗往窗户上贴胶条?)</w:t>
      </w:r>
      <w:r w:rsidRPr="00AB4FD5">
        <w:rPr>
          <w:rFonts w:ascii="SimSun" w:hAnsi="SimSun"/>
          <w:color w:val="000000"/>
          <w:szCs w:val="21"/>
        </w:rPr>
        <w:br/>
        <w:t>A typhoon is coming. (台风快到了。)</w:t>
      </w:r>
      <w:r w:rsidRPr="00AB4FD5">
        <w:rPr>
          <w:rFonts w:ascii="SimSun" w:hAnsi="SimSun"/>
          <w:color w:val="000000"/>
          <w:szCs w:val="21"/>
        </w:rPr>
        <w:br/>
        <w:t>A typhoon is on its way. </w:t>
      </w:r>
      <w:r w:rsidRPr="00AB4FD5">
        <w:rPr>
          <w:rFonts w:ascii="SimSun" w:hAnsi="SimSun"/>
          <w:color w:val="000000"/>
          <w:szCs w:val="21"/>
        </w:rPr>
        <w:br/>
      </w:r>
      <w:r w:rsidRPr="00AB4FD5">
        <w:rPr>
          <w:rFonts w:ascii="SimSun" w:hAnsi="SimSun"/>
          <w:color w:val="000000"/>
          <w:szCs w:val="21"/>
        </w:rPr>
        <w:br/>
        <w:t>起雾了。 </w:t>
      </w:r>
      <w:r w:rsidRPr="00AB4FD5">
        <w:rPr>
          <w:rFonts w:ascii="SimSun" w:hAnsi="SimSun"/>
          <w:color w:val="000000"/>
          <w:szCs w:val="21"/>
        </w:rPr>
        <w:br/>
        <w:t>It's foggy. </w:t>
      </w:r>
      <w:r w:rsidRPr="00AB4FD5">
        <w:rPr>
          <w:rFonts w:ascii="SimSun" w:hAnsi="SimSun"/>
          <w:color w:val="000000"/>
          <w:szCs w:val="21"/>
        </w:rPr>
        <w:br/>
      </w:r>
      <w:r w:rsidRPr="00AB4FD5">
        <w:rPr>
          <w:rFonts w:ascii="SimSun" w:hAnsi="SimSun"/>
          <w:color w:val="000000"/>
          <w:szCs w:val="21"/>
        </w:rPr>
        <w:br/>
        <w:t>冷得像要结冰了。 </w:t>
      </w:r>
      <w:r w:rsidRPr="00AB4FD5">
        <w:rPr>
          <w:rFonts w:ascii="SimSun" w:hAnsi="SimSun"/>
          <w:color w:val="000000"/>
          <w:szCs w:val="21"/>
        </w:rPr>
        <w:br/>
        <w:t>It's freezing.</w:t>
      </w:r>
      <w:r w:rsidRPr="00AB4FD5">
        <w:rPr>
          <w:rFonts w:ascii="SimSun" w:hAnsi="SimSun"/>
          <w:color w:val="000000"/>
          <w:szCs w:val="21"/>
        </w:rPr>
        <w:br/>
        <w:t>It's very cold today. (今天非常寒冷。) </w:t>
      </w:r>
      <w:r w:rsidRPr="00AB4FD5">
        <w:rPr>
          <w:rFonts w:ascii="SimSun" w:hAnsi="SimSun"/>
          <w:color w:val="000000"/>
          <w:szCs w:val="21"/>
        </w:rPr>
        <w:br/>
      </w:r>
      <w:r w:rsidRPr="00AB4FD5">
        <w:rPr>
          <w:rFonts w:ascii="SimSun" w:hAnsi="SimSun"/>
          <w:color w:val="000000"/>
          <w:szCs w:val="21"/>
        </w:rPr>
        <w:br/>
        <w:t>快要下暴风雨了。 </w:t>
      </w:r>
      <w:r w:rsidRPr="00AB4FD5">
        <w:rPr>
          <w:rFonts w:ascii="SimSun" w:hAnsi="SimSun"/>
          <w:color w:val="000000"/>
          <w:szCs w:val="21"/>
        </w:rPr>
        <w:br/>
        <w:t>We're going to have a blizzard. </w:t>
      </w:r>
      <w:r w:rsidRPr="00AB4FD5">
        <w:rPr>
          <w:rFonts w:ascii="SimSun" w:hAnsi="SimSun"/>
          <w:color w:val="000000"/>
          <w:szCs w:val="21"/>
        </w:rPr>
        <w:br/>
      </w:r>
      <w:r w:rsidRPr="00AB4FD5">
        <w:rPr>
          <w:rFonts w:ascii="SimSun" w:hAnsi="SimSun"/>
          <w:color w:val="000000"/>
          <w:szCs w:val="21"/>
        </w:rPr>
        <w:br/>
        <w:t>这天真舒服。 </w:t>
      </w:r>
      <w:r w:rsidRPr="00AB4FD5">
        <w:rPr>
          <w:rFonts w:ascii="SimSun" w:hAnsi="SimSun"/>
          <w:color w:val="000000"/>
          <w:szCs w:val="21"/>
        </w:rPr>
        <w:br/>
        <w:t>It's pleasant.</w:t>
      </w:r>
      <w:r w:rsidRPr="00AB4FD5">
        <w:rPr>
          <w:rFonts w:ascii="SimSun" w:hAnsi="SimSun"/>
          <w:color w:val="000000"/>
          <w:szCs w:val="21"/>
        </w:rPr>
        <w:br/>
        <w:t>It's comfortable. (这天真舒服。)</w:t>
      </w:r>
      <w:r w:rsidRPr="00AB4FD5">
        <w:rPr>
          <w:rFonts w:ascii="SimSun" w:hAnsi="SimSun"/>
          <w:color w:val="000000"/>
          <w:szCs w:val="21"/>
        </w:rPr>
        <w:br/>
        <w:t>It's a nice day. (真是个好天。) </w:t>
      </w:r>
      <w:r w:rsidRPr="00AB4FD5">
        <w:rPr>
          <w:rFonts w:ascii="SimSun" w:hAnsi="SimSun"/>
          <w:color w:val="000000"/>
          <w:szCs w:val="21"/>
        </w:rPr>
        <w:br/>
      </w:r>
      <w:r w:rsidRPr="00AB4FD5">
        <w:rPr>
          <w:rFonts w:ascii="SimSun" w:hAnsi="SimSun"/>
          <w:color w:val="000000"/>
          <w:szCs w:val="21"/>
        </w:rPr>
        <w:br/>
        <w:t>今天风和日丽。 </w:t>
      </w:r>
      <w:r w:rsidRPr="00AB4FD5">
        <w:rPr>
          <w:rFonts w:ascii="SimSun" w:hAnsi="SimSun"/>
          <w:color w:val="000000"/>
          <w:szCs w:val="21"/>
        </w:rPr>
        <w:br/>
        <w:t>It's mild today. *mild 表示气候“温暖的，温和的”。</w:t>
      </w:r>
      <w:r w:rsidRPr="00AB4FD5">
        <w:rPr>
          <w:rFonts w:ascii="SimSun" w:hAnsi="SimSun"/>
          <w:color w:val="000000"/>
          <w:szCs w:val="21"/>
        </w:rPr>
        <w:br/>
        <w:t>It's a mild day. </w:t>
      </w:r>
      <w:r w:rsidRPr="00AB4FD5">
        <w:rPr>
          <w:rFonts w:ascii="SimSun" w:hAnsi="SimSun"/>
          <w:color w:val="000000"/>
          <w:szCs w:val="21"/>
        </w:rPr>
        <w:br/>
      </w:r>
      <w:r w:rsidRPr="00AB4FD5">
        <w:rPr>
          <w:rFonts w:ascii="SimSun" w:hAnsi="SimSun"/>
          <w:color w:val="000000"/>
          <w:szCs w:val="21"/>
        </w:rPr>
        <w:br/>
        <w:t>雾蒙蒙的。 </w:t>
      </w:r>
      <w:r w:rsidRPr="00AB4FD5">
        <w:rPr>
          <w:rFonts w:ascii="SimSun" w:hAnsi="SimSun"/>
          <w:color w:val="000000"/>
          <w:szCs w:val="21"/>
        </w:rPr>
        <w:br/>
        <w:t>It's misty. </w:t>
      </w:r>
      <w:r w:rsidRPr="00AB4FD5">
        <w:rPr>
          <w:rFonts w:ascii="SimSun" w:hAnsi="SimSun"/>
          <w:color w:val="000000"/>
          <w:szCs w:val="21"/>
        </w:rPr>
        <w:br/>
      </w:r>
      <w:r w:rsidRPr="00AB4FD5">
        <w:rPr>
          <w:rFonts w:ascii="SimSun" w:hAnsi="SimSun"/>
          <w:color w:val="000000"/>
          <w:szCs w:val="21"/>
        </w:rPr>
        <w:br/>
        <w:t>今天阴天。 </w:t>
      </w:r>
      <w:r w:rsidRPr="00AB4FD5">
        <w:rPr>
          <w:rFonts w:ascii="SimSun" w:hAnsi="SimSun"/>
          <w:color w:val="000000"/>
          <w:szCs w:val="21"/>
        </w:rPr>
        <w:br/>
        <w:t>It's overcast today.</w:t>
      </w:r>
      <w:r w:rsidRPr="00AB4FD5">
        <w:rPr>
          <w:rFonts w:ascii="SimSun" w:hAnsi="SimSun"/>
          <w:color w:val="000000"/>
          <w:szCs w:val="21"/>
        </w:rPr>
        <w:br/>
        <w:t>Let's go sunbathing. (我们去做日光浴吧。)</w:t>
      </w:r>
      <w:r w:rsidRPr="00AB4FD5">
        <w:rPr>
          <w:rFonts w:ascii="SimSun" w:hAnsi="SimSun"/>
          <w:color w:val="000000"/>
          <w:szCs w:val="21"/>
        </w:rPr>
        <w:br/>
        <w:t>But, it's overcast today. (可是，今天阴天。)</w:t>
      </w:r>
      <w:r w:rsidRPr="00AB4FD5">
        <w:rPr>
          <w:rFonts w:ascii="SimSun" w:hAnsi="SimSun"/>
          <w:color w:val="000000"/>
          <w:szCs w:val="21"/>
        </w:rPr>
        <w:br/>
        <w:t>It's cloudy today. </w:t>
      </w:r>
      <w:r w:rsidRPr="00AB4FD5">
        <w:rPr>
          <w:rFonts w:ascii="SimSun" w:hAnsi="SimSun"/>
          <w:color w:val="000000"/>
          <w:szCs w:val="21"/>
        </w:rPr>
        <w:br/>
      </w:r>
      <w:r w:rsidRPr="00AB4FD5">
        <w:rPr>
          <w:rFonts w:ascii="SimSun" w:hAnsi="SimSun"/>
          <w:color w:val="000000"/>
          <w:szCs w:val="21"/>
        </w:rPr>
        <w:br/>
        <w:t>糟糕的天气。 </w:t>
      </w:r>
      <w:r w:rsidRPr="00AB4FD5">
        <w:rPr>
          <w:rFonts w:ascii="SimSun" w:hAnsi="SimSun"/>
          <w:color w:val="000000"/>
          <w:szCs w:val="21"/>
        </w:rPr>
        <w:br/>
        <w:t>It's miserable.</w:t>
      </w:r>
      <w:r w:rsidRPr="00AB4FD5">
        <w:rPr>
          <w:rFonts w:ascii="SimSun" w:hAnsi="SimSun"/>
          <w:color w:val="000000"/>
          <w:szCs w:val="21"/>
        </w:rPr>
        <w:br/>
        <w:t>It's a terrible day.</w:t>
      </w:r>
      <w:r w:rsidRPr="00AB4FD5">
        <w:rPr>
          <w:rFonts w:ascii="SimSun" w:hAnsi="SimSun"/>
          <w:color w:val="000000"/>
          <w:szCs w:val="21"/>
        </w:rPr>
        <w:br/>
        <w:t>It's an awful day. </w:t>
      </w:r>
      <w:r w:rsidRPr="00AB4FD5">
        <w:rPr>
          <w:rFonts w:ascii="SimSun" w:hAnsi="SimSun"/>
          <w:color w:val="000000"/>
          <w:szCs w:val="21"/>
        </w:rPr>
        <w:br/>
      </w:r>
      <w:r w:rsidRPr="00AB4FD5">
        <w:rPr>
          <w:rFonts w:ascii="SimSun" w:hAnsi="SimSun"/>
          <w:color w:val="000000"/>
          <w:szCs w:val="21"/>
        </w:rPr>
        <w:br/>
        <w:t>我怕热。 </w:t>
      </w:r>
      <w:r w:rsidRPr="00AB4FD5">
        <w:rPr>
          <w:rFonts w:ascii="SimSun" w:hAnsi="SimSun"/>
          <w:color w:val="000000"/>
          <w:szCs w:val="21"/>
        </w:rPr>
        <w:br/>
        <w:t>I'm sensitive to heat. *sensitive “容易感觉到的，敏感的”。 </w:t>
      </w:r>
      <w:r w:rsidRPr="00AB4FD5">
        <w:rPr>
          <w:rFonts w:ascii="SimSun" w:hAnsi="SimSun"/>
          <w:color w:val="000000"/>
          <w:szCs w:val="21"/>
        </w:rPr>
        <w:br/>
      </w:r>
      <w:r w:rsidRPr="00AB4FD5">
        <w:rPr>
          <w:rFonts w:ascii="SimSun" w:hAnsi="SimSun"/>
          <w:color w:val="000000"/>
          <w:szCs w:val="21"/>
        </w:rPr>
        <w:br/>
        <w:t>今天风和日丽。 </w:t>
      </w:r>
      <w:r w:rsidRPr="00AB4FD5">
        <w:rPr>
          <w:rFonts w:ascii="SimSun" w:hAnsi="SimSun"/>
          <w:color w:val="000000"/>
          <w:szCs w:val="21"/>
        </w:rPr>
        <w:br/>
        <w:t>It's breezy today.</w:t>
      </w:r>
      <w:r w:rsidRPr="00AB4FD5">
        <w:rPr>
          <w:rFonts w:ascii="SimSun" w:hAnsi="SimSun"/>
          <w:color w:val="000000"/>
          <w:szCs w:val="21"/>
        </w:rPr>
        <w:br/>
      </w:r>
      <w:r w:rsidRPr="00AB4FD5">
        <w:rPr>
          <w:rFonts w:ascii="SimSun" w:hAnsi="SimSun"/>
          <w:color w:val="000000"/>
          <w:szCs w:val="21"/>
        </w:rPr>
        <w:t>It's a breezy day.</w:t>
      </w:r>
      <w:r w:rsidRPr="00AB4FD5">
        <w:rPr>
          <w:rFonts w:ascii="SimSun" w:hAnsi="SimSun"/>
          <w:color w:val="000000"/>
          <w:szCs w:val="21"/>
        </w:rPr>
        <w:br/>
      </w:r>
      <w:r w:rsidRPr="00AB4FD5">
        <w:rPr>
          <w:rFonts w:ascii="SimSun" w:hAnsi="SimSun"/>
          <w:color w:val="000000"/>
          <w:szCs w:val="21"/>
        </w:rPr>
        <w:br/>
        <w:t>今天的天气让人不舒服。</w:t>
      </w:r>
      <w:r w:rsidRPr="00AB4FD5">
        <w:rPr>
          <w:rFonts w:ascii="SimSun" w:hAnsi="SimSun"/>
          <w:color w:val="000000"/>
          <w:szCs w:val="21"/>
        </w:rPr>
        <w:br/>
        <w:t>It's uncomfortable today.</w:t>
      </w:r>
      <w:r w:rsidRPr="00AB4FD5">
        <w:rPr>
          <w:rFonts w:ascii="SimSun" w:hAnsi="SimSun"/>
          <w:color w:val="000000"/>
          <w:szCs w:val="21"/>
        </w:rPr>
        <w:br/>
        <w:t>It's unpleasant today. </w:t>
      </w:r>
      <w:r w:rsidRPr="00AB4FD5">
        <w:rPr>
          <w:rFonts w:ascii="SimSun" w:hAnsi="SimSun"/>
          <w:color w:val="000000"/>
          <w:szCs w:val="21"/>
        </w:rPr>
        <w:br/>
      </w:r>
      <w:r w:rsidRPr="00AB4FD5">
        <w:rPr>
          <w:rFonts w:ascii="SimSun" w:hAnsi="SimSun"/>
          <w:color w:val="000000"/>
          <w:szCs w:val="21"/>
        </w:rPr>
        <w:br/>
        <w:t>热死我了。 </w:t>
      </w:r>
      <w:r w:rsidRPr="00AB4FD5">
        <w:rPr>
          <w:rFonts w:ascii="SimSun" w:hAnsi="SimSun"/>
          <w:color w:val="000000"/>
          <w:szCs w:val="21"/>
        </w:rPr>
        <w:br/>
        <w:t>The heat is killing me. </w:t>
      </w:r>
      <w:r w:rsidRPr="00AB4FD5">
        <w:rPr>
          <w:rFonts w:ascii="SimSun" w:hAnsi="SimSun"/>
          <w:color w:val="000000"/>
          <w:szCs w:val="21"/>
        </w:rPr>
        <w:br/>
      </w:r>
      <w:r w:rsidRPr="00AB4FD5">
        <w:rPr>
          <w:rFonts w:ascii="SimSun" w:hAnsi="SimSun"/>
          <w:color w:val="000000"/>
          <w:szCs w:val="21"/>
        </w:rPr>
        <w:br/>
        <w:t>下了瓢泼大雨。 </w:t>
      </w:r>
      <w:r w:rsidRPr="00AB4FD5">
        <w:rPr>
          <w:rFonts w:ascii="SimSun" w:hAnsi="SimSun"/>
          <w:color w:val="000000"/>
          <w:szCs w:val="21"/>
        </w:rPr>
        <w:br/>
        <w:t>It's raining cats and dogs! *用cat (猫)和dog (狗)来表示瓢泼大雨。可以说cats and dogs，却不能反过来说成dogs and cats。 </w:t>
      </w:r>
      <w:r w:rsidRPr="00AB4FD5">
        <w:rPr>
          <w:rFonts w:ascii="SimSun" w:hAnsi="SimSun"/>
          <w:color w:val="000000"/>
          <w:szCs w:val="21"/>
        </w:rPr>
        <w:br/>
      </w:r>
      <w:r w:rsidRPr="00AB4FD5">
        <w:rPr>
          <w:rFonts w:ascii="SimSun" w:hAnsi="SimSun"/>
          <w:color w:val="000000"/>
          <w:szCs w:val="21"/>
        </w:rPr>
        <w:br/>
        <w:t>下霜了。 </w:t>
      </w:r>
      <w:r w:rsidRPr="00AB4FD5">
        <w:rPr>
          <w:rFonts w:ascii="SimSun" w:hAnsi="SimSun"/>
          <w:color w:val="000000"/>
          <w:szCs w:val="21"/>
        </w:rPr>
        <w:br/>
        <w:t>It's frosty today.</w:t>
      </w:r>
      <w:r w:rsidRPr="00AB4FD5">
        <w:rPr>
          <w:rFonts w:ascii="SimSun" w:hAnsi="SimSun"/>
          <w:color w:val="000000"/>
          <w:szCs w:val="21"/>
        </w:rPr>
        <w:br/>
        <w:t>It's a frosty day.</w:t>
      </w:r>
    </w:p>
    <w:p w:rsidR="007E730F" w:rsidRPr="00AB4FD5" w:rsidRDefault="007E730F" w:rsidP="007E730F">
      <w:pPr>
        <w:pStyle w:val="Heading1"/>
        <w:spacing w:before="120" w:after="120"/>
        <w:rPr>
          <w:rFonts w:ascii="SimSun" w:hAnsi="SimSun"/>
          <w:color w:val="000000"/>
          <w:sz w:val="24"/>
          <w:szCs w:val="21"/>
        </w:rPr>
      </w:pPr>
      <w:bookmarkStart w:id="10" w:name="_Toc7167142"/>
      <w:r w:rsidRPr="00AB4FD5">
        <w:rPr>
          <w:rFonts w:ascii="SimSun" w:hAnsi="SimSun" w:hint="eastAsia"/>
          <w:color w:val="000000"/>
          <w:sz w:val="24"/>
          <w:szCs w:val="21"/>
        </w:rPr>
        <w:t>[口语8000句-9]随意的谈话</w:t>
      </w:r>
      <w:bookmarkEnd w:id="10"/>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随意的谈话</w:t>
      </w:r>
      <w:r w:rsidRPr="00AB4FD5">
        <w:rPr>
          <w:rFonts w:ascii="SimSun" w:hAnsi="SimSun"/>
          <w:color w:val="000000"/>
          <w:szCs w:val="21"/>
        </w:rPr>
        <w:br/>
      </w:r>
      <w:r w:rsidRPr="00AB4FD5">
        <w:rPr>
          <w:rFonts w:ascii="SimSun" w:hAnsi="SimSun"/>
          <w:color w:val="000000"/>
          <w:szCs w:val="21"/>
        </w:rPr>
        <w:br/>
        <w:t>●征求意见</w:t>
      </w:r>
      <w:r w:rsidRPr="00AB4FD5">
        <w:rPr>
          <w:rFonts w:ascii="SimSun" w:hAnsi="SimSun"/>
          <w:color w:val="000000"/>
          <w:szCs w:val="21"/>
        </w:rPr>
        <w:br/>
        <w:t>懂吗? </w:t>
      </w:r>
      <w:r w:rsidRPr="00AB4FD5">
        <w:rPr>
          <w:rFonts w:ascii="SimSun" w:hAnsi="SimSun"/>
          <w:color w:val="000000"/>
          <w:szCs w:val="21"/>
        </w:rPr>
        <w:br/>
        <w:t>Do you understand? *是一般的说法。</w:t>
      </w:r>
      <w:r w:rsidRPr="00AB4FD5">
        <w:rPr>
          <w:rFonts w:ascii="SimSun" w:hAnsi="SimSun"/>
          <w:color w:val="000000"/>
          <w:szCs w:val="21"/>
        </w:rPr>
        <w:br/>
        <w:t>Do you understand? (懂吗?)</w:t>
      </w:r>
      <w:r w:rsidRPr="00AB4FD5">
        <w:rPr>
          <w:rFonts w:ascii="SimSun" w:hAnsi="SimSun"/>
          <w:color w:val="000000"/>
          <w:szCs w:val="21"/>
        </w:rPr>
        <w:br/>
        <w:t>I understand. (懂了。) </w:t>
      </w:r>
      <w:r w:rsidRPr="00AB4FD5">
        <w:rPr>
          <w:rFonts w:ascii="SimSun" w:hAnsi="SimSun"/>
          <w:color w:val="000000"/>
          <w:szCs w:val="21"/>
        </w:rPr>
        <w:br/>
        <w:t>懂了吗? </w:t>
      </w:r>
      <w:r w:rsidRPr="00AB4FD5">
        <w:rPr>
          <w:rFonts w:ascii="SimSun" w:hAnsi="SimSun"/>
          <w:color w:val="000000"/>
          <w:szCs w:val="21"/>
        </w:rPr>
        <w:br/>
        <w:t>Understood? *既可以用于提问也可以用于回答。</w:t>
      </w:r>
      <w:r w:rsidRPr="00AB4FD5">
        <w:rPr>
          <w:rFonts w:ascii="SimSun" w:hAnsi="SimSun"/>
          <w:color w:val="000000"/>
          <w:szCs w:val="21"/>
        </w:rPr>
        <w:br/>
        <w:t>You have to improve. Understood? (你得有所提高，明白吗?)</w:t>
      </w:r>
      <w:r w:rsidRPr="00AB4FD5">
        <w:rPr>
          <w:rFonts w:ascii="SimSun" w:hAnsi="SimSun"/>
          <w:color w:val="000000"/>
          <w:szCs w:val="21"/>
        </w:rPr>
        <w:br/>
        <w:t>Understood. (明白了!)</w:t>
      </w:r>
      <w:r w:rsidRPr="00AB4FD5">
        <w:rPr>
          <w:rFonts w:ascii="SimSun" w:hAnsi="SimSun"/>
          <w:color w:val="000000"/>
          <w:szCs w:val="21"/>
        </w:rPr>
        <w:br/>
        <w:t>Do you understand? </w:t>
      </w:r>
      <w:r w:rsidRPr="00AB4FD5">
        <w:rPr>
          <w:rFonts w:ascii="SimSun" w:hAnsi="SimSun"/>
          <w:color w:val="000000"/>
          <w:szCs w:val="21"/>
        </w:rPr>
        <w:br/>
        <w:t>清楚了吗? </w:t>
      </w:r>
      <w:r w:rsidRPr="00AB4FD5">
        <w:rPr>
          <w:rFonts w:ascii="SimSun" w:hAnsi="SimSun"/>
          <w:color w:val="000000"/>
          <w:szCs w:val="21"/>
        </w:rPr>
        <w:br/>
        <w:t>Is that clear?</w:t>
      </w:r>
      <w:r w:rsidRPr="00AB4FD5">
        <w:rPr>
          <w:rFonts w:ascii="SimSun" w:hAnsi="SimSun"/>
          <w:color w:val="000000"/>
          <w:szCs w:val="21"/>
        </w:rPr>
        <w:br/>
        <w:t>Is that clear? (清楚了吗?)</w:t>
      </w:r>
      <w:r w:rsidRPr="00AB4FD5">
        <w:rPr>
          <w:rFonts w:ascii="SimSun" w:hAnsi="SimSun"/>
          <w:color w:val="000000"/>
          <w:szCs w:val="21"/>
        </w:rPr>
        <w:br/>
        <w:t>It's clear. (清楚了。) </w:t>
      </w:r>
      <w:r w:rsidRPr="00AB4FD5">
        <w:rPr>
          <w:rFonts w:ascii="SimSun" w:hAnsi="SimSun"/>
          <w:color w:val="000000"/>
          <w:szCs w:val="21"/>
        </w:rPr>
        <w:br/>
        <w:t>你了解情况吗? </w:t>
      </w:r>
      <w:r w:rsidRPr="00AB4FD5">
        <w:rPr>
          <w:rFonts w:ascii="SimSun" w:hAnsi="SimSun"/>
          <w:color w:val="000000"/>
          <w:szCs w:val="21"/>
        </w:rPr>
        <w:br/>
        <w:t>Get the picture? *这里的picture不是“照片”，而是“状态”、“情况”、“事态”。这句是Do you get the picture的缩略形式。</w:t>
      </w:r>
      <w:r w:rsidRPr="00AB4FD5">
        <w:rPr>
          <w:rFonts w:ascii="SimSun" w:hAnsi="SimSun"/>
          <w:color w:val="000000"/>
          <w:szCs w:val="21"/>
        </w:rPr>
        <w:br/>
        <w:t>Did you grasp the overall situation? </w:t>
      </w:r>
      <w:r w:rsidRPr="00AB4FD5">
        <w:rPr>
          <w:rFonts w:ascii="SimSun" w:hAnsi="SimSun"/>
          <w:color w:val="000000"/>
          <w:szCs w:val="21"/>
        </w:rPr>
        <w:br/>
        <w:t>你懂我说的意思吗? </w:t>
      </w:r>
      <w:r w:rsidRPr="00AB4FD5">
        <w:rPr>
          <w:rFonts w:ascii="SimSun" w:hAnsi="SimSun"/>
          <w:color w:val="000000"/>
          <w:szCs w:val="21"/>
        </w:rPr>
        <w:br/>
        <w:t>Do you know what I mean?</w:t>
      </w:r>
      <w:r w:rsidRPr="00AB4FD5">
        <w:rPr>
          <w:rFonts w:ascii="SimSun" w:hAnsi="SimSun"/>
          <w:color w:val="000000"/>
          <w:szCs w:val="21"/>
        </w:rPr>
        <w:br/>
        <w:t>Do you know what I mean? (你懂我说的意思吗?)</w:t>
      </w:r>
      <w:r w:rsidRPr="00AB4FD5">
        <w:rPr>
          <w:rFonts w:ascii="SimSun" w:hAnsi="SimSun"/>
          <w:color w:val="000000"/>
          <w:szCs w:val="21"/>
        </w:rPr>
        <w:br/>
      </w:r>
      <w:r w:rsidRPr="00AB4FD5">
        <w:rPr>
          <w:rFonts w:ascii="SimSun" w:hAnsi="SimSun"/>
          <w:color w:val="000000"/>
          <w:szCs w:val="21"/>
        </w:rPr>
        <w:lastRenderedPageBreak/>
        <w:t>I think so. (我想我明白了。)</w:t>
      </w:r>
      <w:r w:rsidRPr="00AB4FD5">
        <w:rPr>
          <w:rFonts w:ascii="SimSun" w:hAnsi="SimSun"/>
          <w:color w:val="000000"/>
          <w:szCs w:val="21"/>
        </w:rPr>
        <w:br/>
        <w:t>You know what I mean?</w:t>
      </w:r>
      <w:r w:rsidRPr="00AB4FD5">
        <w:rPr>
          <w:rFonts w:ascii="SimSun" w:hAnsi="SimSun"/>
          <w:color w:val="000000"/>
          <w:szCs w:val="21"/>
        </w:rPr>
        <w:br/>
        <w:t>Are you following me?</w:t>
      </w:r>
      <w:r w:rsidRPr="00AB4FD5">
        <w:rPr>
          <w:rFonts w:ascii="SimSun" w:hAnsi="SimSun"/>
          <w:color w:val="000000"/>
          <w:szCs w:val="21"/>
        </w:rPr>
        <w:br/>
        <w:t>Do you get my drift? </w:t>
      </w:r>
      <w:r w:rsidRPr="00AB4FD5">
        <w:rPr>
          <w:rFonts w:ascii="SimSun" w:hAnsi="SimSun"/>
          <w:color w:val="000000"/>
          <w:szCs w:val="21"/>
        </w:rPr>
        <w:br/>
        <w:t>你在听吗? </w:t>
      </w:r>
      <w:r w:rsidRPr="00AB4FD5">
        <w:rPr>
          <w:rFonts w:ascii="SimSun" w:hAnsi="SimSun"/>
          <w:color w:val="000000"/>
          <w:szCs w:val="21"/>
        </w:rPr>
        <w:br/>
        <w:t>Are you listening to me? *这句是用于确认对方是否在注意听自己讲话。注意在这儿不能用动词hear。</w:t>
      </w:r>
      <w:r w:rsidRPr="00AB4FD5">
        <w:rPr>
          <w:rFonts w:ascii="SimSun" w:hAnsi="SimSun"/>
          <w:color w:val="000000"/>
          <w:szCs w:val="21"/>
        </w:rPr>
        <w:br/>
        <w:t>Are you paying attention? </w:t>
      </w:r>
      <w:r w:rsidRPr="00AB4FD5">
        <w:rPr>
          <w:rFonts w:ascii="SimSun" w:hAnsi="SimSun"/>
          <w:color w:val="000000"/>
          <w:szCs w:val="21"/>
        </w:rPr>
        <w:br/>
        <w:t>你不知道吗? </w:t>
      </w:r>
      <w:r w:rsidRPr="00AB4FD5">
        <w:rPr>
          <w:rFonts w:ascii="SimSun" w:hAnsi="SimSun"/>
          <w:color w:val="000000"/>
          <w:szCs w:val="21"/>
        </w:rPr>
        <w:br/>
        <w:t>Are you blind? *blind 是“看不见的”、“盲目的”意思。但在这里它表示的是“没察觉”、“不知道”的意思。</w:t>
      </w:r>
      <w:r w:rsidRPr="00AB4FD5">
        <w:rPr>
          <w:rFonts w:ascii="SimSun" w:hAnsi="SimSun"/>
          <w:color w:val="000000"/>
          <w:szCs w:val="21"/>
        </w:rPr>
        <w:br/>
        <w:t>It's a great deal. (这可是笔大买卖。)</w:t>
      </w:r>
      <w:r w:rsidRPr="00AB4FD5">
        <w:rPr>
          <w:rFonts w:ascii="SimSun" w:hAnsi="SimSun"/>
          <w:color w:val="000000"/>
          <w:szCs w:val="21"/>
        </w:rPr>
        <w:br/>
        <w:t>Are you blind? (你不知道吗?)</w:t>
      </w:r>
      <w:r w:rsidRPr="00AB4FD5">
        <w:rPr>
          <w:rFonts w:ascii="SimSun" w:hAnsi="SimSun"/>
          <w:color w:val="000000"/>
          <w:szCs w:val="21"/>
        </w:rPr>
        <w:br/>
        <w:t>Can't you see?</w:t>
      </w:r>
      <w:r w:rsidRPr="00AB4FD5">
        <w:rPr>
          <w:rFonts w:ascii="SimSun" w:hAnsi="SimSun"/>
          <w:color w:val="000000"/>
          <w:szCs w:val="21"/>
        </w:rPr>
        <w:br/>
        <w:t>What's the matter with you?</w:t>
      </w:r>
      <w:r w:rsidRPr="00AB4FD5">
        <w:rPr>
          <w:rFonts w:ascii="SimSun" w:hAnsi="SimSun"/>
          <w:color w:val="000000"/>
          <w:szCs w:val="21"/>
        </w:rPr>
        <w:br/>
        <w:t>你明白我说的意思吧。 </w:t>
      </w:r>
      <w:r w:rsidRPr="00AB4FD5">
        <w:rPr>
          <w:rFonts w:ascii="SimSun" w:hAnsi="SimSun"/>
          <w:color w:val="000000"/>
          <w:szCs w:val="21"/>
        </w:rPr>
        <w:br/>
        <w:t>You know what I'm talking about. *就自己所说的某个问题确认对方是否明白时使用。</w:t>
      </w:r>
      <w:r w:rsidRPr="00AB4FD5">
        <w:rPr>
          <w:rFonts w:ascii="SimSun" w:hAnsi="SimSun"/>
          <w:color w:val="000000"/>
          <w:szCs w:val="21"/>
        </w:rPr>
        <w:br/>
        <w:t>You know what I mean.</w:t>
      </w:r>
      <w:r w:rsidRPr="00AB4FD5">
        <w:rPr>
          <w:rFonts w:ascii="SimSun" w:hAnsi="SimSun"/>
          <w:color w:val="000000"/>
          <w:szCs w:val="21"/>
        </w:rPr>
        <w:br/>
        <w:t>Don't play stupid. *更随意的说法。 </w:t>
      </w:r>
      <w:r w:rsidRPr="00AB4FD5">
        <w:rPr>
          <w:rFonts w:ascii="SimSun" w:hAnsi="SimSun"/>
          <w:color w:val="000000"/>
          <w:szCs w:val="21"/>
        </w:rPr>
        <w:br/>
        <w:t>我是那样说的吧? </w:t>
      </w:r>
      <w:r w:rsidRPr="00AB4FD5">
        <w:rPr>
          <w:rFonts w:ascii="SimSun" w:hAnsi="SimSun"/>
          <w:color w:val="000000"/>
          <w:szCs w:val="21"/>
        </w:rPr>
        <w:br/>
        <w:t>I said that, didn't I? *用that代替自己所说的话，反复征求对方的确认。</w:t>
      </w:r>
      <w:r w:rsidRPr="00AB4FD5">
        <w:rPr>
          <w:rFonts w:ascii="SimSun" w:hAnsi="SimSun"/>
          <w:color w:val="000000"/>
          <w:szCs w:val="21"/>
        </w:rPr>
        <w:br/>
        <w:t>I said that, didn't I? </w:t>
      </w:r>
      <w:r w:rsidRPr="00AB4FD5">
        <w:rPr>
          <w:rFonts w:ascii="SimSun" w:hAnsi="SimSun"/>
          <w:color w:val="000000"/>
          <w:szCs w:val="21"/>
        </w:rPr>
        <w:br/>
        <w:t>That's okay.</w:t>
      </w:r>
      <w:r w:rsidRPr="00AB4FD5">
        <w:rPr>
          <w:rFonts w:ascii="SimSun" w:hAnsi="SimSun"/>
          <w:color w:val="000000"/>
          <w:szCs w:val="21"/>
        </w:rPr>
        <w:br/>
        <w:t>Did I repeat myself? </w:t>
      </w:r>
      <w:r w:rsidRPr="00AB4FD5">
        <w:rPr>
          <w:rFonts w:ascii="SimSun" w:hAnsi="SimSun"/>
          <w:color w:val="000000"/>
          <w:szCs w:val="21"/>
        </w:rPr>
        <w:br/>
        <w:t>你知道那事吗? </w:t>
      </w:r>
      <w:r w:rsidRPr="00AB4FD5">
        <w:rPr>
          <w:rFonts w:ascii="SimSun" w:hAnsi="SimSun"/>
          <w:color w:val="000000"/>
          <w:szCs w:val="21"/>
        </w:rPr>
        <w:br/>
        <w:t>Do you know that?</w:t>
      </w:r>
      <w:r w:rsidRPr="00AB4FD5">
        <w:rPr>
          <w:rFonts w:ascii="SimSun" w:hAnsi="SimSun"/>
          <w:color w:val="000000"/>
          <w:szCs w:val="21"/>
        </w:rPr>
        <w:br/>
        <w:t>Do you know about that? </w:t>
      </w:r>
      <w:r w:rsidRPr="00AB4FD5">
        <w:rPr>
          <w:rFonts w:ascii="SimSun" w:hAnsi="SimSun"/>
          <w:color w:val="000000"/>
          <w:szCs w:val="21"/>
        </w:rPr>
        <w:br/>
        <w:t>说不定你知道……吧? </w:t>
      </w:r>
      <w:r w:rsidRPr="00AB4FD5">
        <w:rPr>
          <w:rFonts w:ascii="SimSun" w:hAnsi="SimSun"/>
          <w:color w:val="000000"/>
          <w:szCs w:val="21"/>
        </w:rPr>
        <w:br/>
        <w:t>Do you happen to know...?</w:t>
      </w:r>
      <w:r w:rsidRPr="00AB4FD5">
        <w:rPr>
          <w:rFonts w:ascii="SimSun" w:hAnsi="SimSun"/>
          <w:color w:val="000000"/>
          <w:szCs w:val="21"/>
        </w:rPr>
        <w:br/>
        <w:t>Tom, do you happen to know Mary's phone number? (汤姆，说不定你知道玛丽的电话号码吧?)</w:t>
      </w:r>
      <w:r w:rsidRPr="00AB4FD5">
        <w:rPr>
          <w:rFonts w:ascii="SimSun" w:hAnsi="SimSun"/>
          <w:color w:val="000000"/>
          <w:szCs w:val="21"/>
        </w:rPr>
        <w:br/>
        <w:t>Yes, I do. (是的，我知道。) </w:t>
      </w:r>
      <w:r w:rsidRPr="00AB4FD5">
        <w:rPr>
          <w:rFonts w:ascii="SimSun" w:hAnsi="SimSun"/>
          <w:color w:val="000000"/>
          <w:szCs w:val="21"/>
        </w:rPr>
        <w:br/>
        <w:t>我辨别不出来。 </w:t>
      </w:r>
      <w:r w:rsidRPr="00AB4FD5">
        <w:rPr>
          <w:rFonts w:ascii="SimSun" w:hAnsi="SimSun"/>
          <w:color w:val="000000"/>
          <w:szCs w:val="21"/>
        </w:rPr>
        <w:br/>
        <w:t>I can't tell the difference.</w:t>
      </w:r>
      <w:r w:rsidRPr="00AB4FD5">
        <w:rPr>
          <w:rFonts w:ascii="SimSun" w:hAnsi="SimSun"/>
          <w:color w:val="000000"/>
          <w:szCs w:val="21"/>
        </w:rPr>
        <w:br/>
        <w:t>I can't tell. </w:t>
      </w:r>
      <w:r w:rsidRPr="00AB4FD5">
        <w:rPr>
          <w:rFonts w:ascii="SimSun" w:hAnsi="SimSun"/>
          <w:color w:val="000000"/>
          <w:szCs w:val="21"/>
        </w:rPr>
        <w:br/>
        <w:t>你听得见吗? </w:t>
      </w:r>
      <w:r w:rsidRPr="00AB4FD5">
        <w:rPr>
          <w:rFonts w:ascii="SimSun" w:hAnsi="SimSun"/>
          <w:color w:val="000000"/>
          <w:szCs w:val="21"/>
        </w:rPr>
        <w:br/>
        <w:t>Can you hear me? *用于周围很吵，难以听清楚所说内容时。这时的“听”只能用hear，不能用listen to。</w:t>
      </w:r>
      <w:r w:rsidRPr="00AB4FD5">
        <w:rPr>
          <w:rFonts w:ascii="SimSun" w:hAnsi="SimSun"/>
          <w:color w:val="000000"/>
          <w:szCs w:val="21"/>
        </w:rPr>
        <w:br/>
        <w:t>Can you hear me? (你听得见吗?)</w:t>
      </w:r>
      <w:r w:rsidRPr="00AB4FD5">
        <w:rPr>
          <w:rFonts w:ascii="SimSun" w:hAnsi="SimSun"/>
          <w:color w:val="000000"/>
          <w:szCs w:val="21"/>
        </w:rPr>
        <w:br/>
        <w:t>Loud and clear. (声音很大，听得很清楚。) </w:t>
      </w:r>
      <w:r w:rsidRPr="00AB4FD5">
        <w:rPr>
          <w:rFonts w:ascii="SimSun" w:hAnsi="SimSun"/>
          <w:color w:val="000000"/>
          <w:szCs w:val="21"/>
        </w:rPr>
        <w:br/>
        <w:t>你听见我说的了吗? </w:t>
      </w:r>
      <w:r w:rsidRPr="00AB4FD5">
        <w:rPr>
          <w:rFonts w:ascii="SimSun" w:hAnsi="SimSun"/>
          <w:color w:val="000000"/>
          <w:szCs w:val="21"/>
        </w:rPr>
        <w:br/>
        <w:t>Did you hear me?</w:t>
      </w:r>
      <w:r w:rsidRPr="00AB4FD5">
        <w:rPr>
          <w:rFonts w:ascii="SimSun" w:hAnsi="SimSun"/>
          <w:color w:val="000000"/>
          <w:szCs w:val="21"/>
        </w:rPr>
        <w:br/>
      </w:r>
      <w:r w:rsidRPr="00AB4FD5">
        <w:rPr>
          <w:rFonts w:ascii="SimSun" w:hAnsi="SimSun"/>
          <w:color w:val="000000"/>
          <w:szCs w:val="21"/>
        </w:rPr>
        <w:br/>
      </w:r>
      <w:r w:rsidRPr="00AB4FD5">
        <w:rPr>
          <w:rFonts w:ascii="SimSun" w:hAnsi="SimSun"/>
          <w:color w:val="000000"/>
          <w:szCs w:val="21"/>
        </w:rPr>
        <w:t>●同意</w:t>
      </w:r>
      <w:r w:rsidRPr="00AB4FD5">
        <w:rPr>
          <w:rFonts w:ascii="SimSun" w:hAnsi="SimSun"/>
          <w:color w:val="000000"/>
          <w:szCs w:val="21"/>
        </w:rPr>
        <w:br/>
        <w:t>知道了。</w:t>
      </w:r>
      <w:r w:rsidRPr="00AB4FD5">
        <w:rPr>
          <w:rFonts w:ascii="SimSun" w:hAnsi="SimSun"/>
          <w:color w:val="000000"/>
          <w:szCs w:val="21"/>
        </w:rPr>
        <w:br/>
        <w:t>I understand. *“理解了”。</w:t>
      </w:r>
      <w:r w:rsidRPr="00AB4FD5">
        <w:rPr>
          <w:rFonts w:ascii="SimSun" w:hAnsi="SimSun"/>
          <w:color w:val="000000"/>
          <w:szCs w:val="21"/>
        </w:rPr>
        <w:br/>
        <w:t>I can't go today. (今天我不能去。)</w:t>
      </w:r>
      <w:r w:rsidRPr="00AB4FD5">
        <w:rPr>
          <w:rFonts w:ascii="SimSun" w:hAnsi="SimSun"/>
          <w:color w:val="000000"/>
          <w:szCs w:val="21"/>
        </w:rPr>
        <w:br/>
        <w:t>I understand. (知道了。)</w:t>
      </w:r>
      <w:r w:rsidRPr="00AB4FD5">
        <w:rPr>
          <w:rFonts w:ascii="SimSun" w:hAnsi="SimSun"/>
          <w:color w:val="000000"/>
          <w:szCs w:val="21"/>
        </w:rPr>
        <w:br/>
        <w:t>I don't understand. (不能理解。)</w:t>
      </w:r>
      <w:r w:rsidRPr="00AB4FD5">
        <w:rPr>
          <w:rFonts w:ascii="SimSun" w:hAnsi="SimSun"/>
          <w:color w:val="000000"/>
          <w:szCs w:val="21"/>
        </w:rPr>
        <w:br/>
        <w:t>I get it. </w:t>
      </w:r>
      <w:r w:rsidRPr="00AB4FD5">
        <w:rPr>
          <w:rFonts w:ascii="SimSun" w:hAnsi="SimSun"/>
          <w:color w:val="000000"/>
          <w:szCs w:val="21"/>
        </w:rPr>
        <w:br/>
        <w:t>明白了吗? </w:t>
      </w:r>
      <w:r w:rsidRPr="00AB4FD5">
        <w:rPr>
          <w:rFonts w:ascii="SimSun" w:hAnsi="SimSun"/>
          <w:color w:val="000000"/>
          <w:szCs w:val="21"/>
        </w:rPr>
        <w:br/>
        <w:t>See? *see “明白”、“知道”。</w:t>
      </w:r>
      <w:r w:rsidRPr="00AB4FD5">
        <w:rPr>
          <w:rFonts w:ascii="SimSun" w:hAnsi="SimSun"/>
          <w:color w:val="000000"/>
          <w:szCs w:val="21"/>
        </w:rPr>
        <w:br/>
        <w:t>Do you see?</w:t>
      </w:r>
      <w:r w:rsidRPr="00AB4FD5">
        <w:rPr>
          <w:rFonts w:ascii="SimSun" w:hAnsi="SimSun"/>
          <w:color w:val="000000"/>
          <w:szCs w:val="21"/>
        </w:rPr>
        <w:br/>
        <w:t>Do you understand?</w:t>
      </w:r>
      <w:r w:rsidRPr="00AB4FD5">
        <w:rPr>
          <w:rFonts w:ascii="SimSun" w:hAnsi="SimSun"/>
          <w:color w:val="000000"/>
          <w:szCs w:val="21"/>
        </w:rPr>
        <w:br/>
        <w:t>Do you get it? </w:t>
      </w:r>
      <w:r w:rsidRPr="00AB4FD5">
        <w:rPr>
          <w:rFonts w:ascii="SimSun" w:hAnsi="SimSun"/>
          <w:color w:val="000000"/>
          <w:szCs w:val="21"/>
        </w:rPr>
        <w:br/>
        <w:t>完全明白。 </w:t>
      </w:r>
      <w:r w:rsidRPr="00AB4FD5">
        <w:rPr>
          <w:rFonts w:ascii="SimSun" w:hAnsi="SimSun"/>
          <w:color w:val="000000"/>
          <w:szCs w:val="21"/>
        </w:rPr>
        <w:br/>
        <w:t>I understand very well.</w:t>
      </w:r>
      <w:r w:rsidRPr="00AB4FD5">
        <w:rPr>
          <w:rFonts w:ascii="SimSun" w:hAnsi="SimSun"/>
          <w:color w:val="000000"/>
          <w:szCs w:val="21"/>
        </w:rPr>
        <w:br/>
        <w:t>Do you understand? (明白了吗?)</w:t>
      </w:r>
      <w:r w:rsidRPr="00AB4FD5">
        <w:rPr>
          <w:rFonts w:ascii="SimSun" w:hAnsi="SimSun"/>
          <w:color w:val="000000"/>
          <w:szCs w:val="21"/>
        </w:rPr>
        <w:br/>
        <w:t>I understand very well. (完全明白。) </w:t>
      </w:r>
      <w:r w:rsidRPr="00AB4FD5">
        <w:rPr>
          <w:rFonts w:ascii="SimSun" w:hAnsi="SimSun"/>
          <w:color w:val="000000"/>
          <w:szCs w:val="21"/>
        </w:rPr>
        <w:br/>
        <w:t>我想我懂了。 </w:t>
      </w:r>
      <w:r w:rsidRPr="00AB4FD5">
        <w:rPr>
          <w:rFonts w:ascii="SimSun" w:hAnsi="SimSun"/>
          <w:color w:val="000000"/>
          <w:szCs w:val="21"/>
        </w:rPr>
        <w:br/>
        <w:t>I think I understand. </w:t>
      </w:r>
      <w:r w:rsidRPr="00AB4FD5">
        <w:rPr>
          <w:rFonts w:ascii="SimSun" w:hAnsi="SimSun"/>
          <w:color w:val="000000"/>
          <w:szCs w:val="21"/>
        </w:rPr>
        <w:br/>
        <w:t>我明白你说的了。 </w:t>
      </w:r>
      <w:r w:rsidRPr="00AB4FD5">
        <w:rPr>
          <w:rFonts w:ascii="SimSun" w:hAnsi="SimSun"/>
          <w:color w:val="000000"/>
          <w:szCs w:val="21"/>
        </w:rPr>
        <w:br/>
        <w:t>I see what you mean. </w:t>
      </w:r>
      <w:r w:rsidRPr="00AB4FD5">
        <w:rPr>
          <w:rFonts w:ascii="SimSun" w:hAnsi="SimSun"/>
          <w:color w:val="000000"/>
          <w:szCs w:val="21"/>
        </w:rPr>
        <w:br/>
        <w:t>我太清楚那种事了。 </w:t>
      </w:r>
      <w:r w:rsidRPr="00AB4FD5">
        <w:rPr>
          <w:rFonts w:ascii="SimSun" w:hAnsi="SimSun"/>
          <w:color w:val="000000"/>
          <w:szCs w:val="21"/>
        </w:rPr>
        <w:br/>
        <w:t>I know that too well. </w:t>
      </w:r>
      <w:r w:rsidRPr="00AB4FD5">
        <w:rPr>
          <w:rFonts w:ascii="SimSun" w:hAnsi="SimSun"/>
          <w:color w:val="000000"/>
          <w:szCs w:val="21"/>
        </w:rPr>
        <w:br/>
        <w:t>我明白你的意思。 </w:t>
      </w:r>
      <w:r w:rsidRPr="00AB4FD5">
        <w:rPr>
          <w:rFonts w:ascii="SimSun" w:hAnsi="SimSun"/>
          <w:color w:val="000000"/>
          <w:szCs w:val="21"/>
        </w:rPr>
        <w:br/>
        <w:t>I see your point.</w:t>
      </w:r>
      <w:r w:rsidRPr="00AB4FD5">
        <w:rPr>
          <w:rFonts w:ascii="SimSun" w:hAnsi="SimSun"/>
          <w:color w:val="000000"/>
          <w:szCs w:val="21"/>
        </w:rPr>
        <w:br/>
        <w:t>I think we need to expand. (我认为我们必须再扩展。)</w:t>
      </w:r>
      <w:r w:rsidRPr="00AB4FD5">
        <w:rPr>
          <w:rFonts w:ascii="SimSun" w:hAnsi="SimSun"/>
          <w:color w:val="000000"/>
          <w:szCs w:val="21"/>
        </w:rPr>
        <w:br/>
        <w:t>I see your point. (我明白你的意思。)</w:t>
      </w:r>
      <w:r w:rsidRPr="00AB4FD5">
        <w:rPr>
          <w:rFonts w:ascii="SimSun" w:hAnsi="SimSun"/>
          <w:color w:val="000000"/>
          <w:szCs w:val="21"/>
        </w:rPr>
        <w:br/>
        <w:t>I see what you mean.</w:t>
      </w:r>
      <w:r w:rsidRPr="00AB4FD5">
        <w:rPr>
          <w:rFonts w:ascii="SimSun" w:hAnsi="SimSun"/>
          <w:color w:val="000000"/>
          <w:szCs w:val="21"/>
        </w:rPr>
        <w:br/>
        <w:t>I understand what you mean.</w:t>
      </w:r>
      <w:r w:rsidRPr="00AB4FD5">
        <w:rPr>
          <w:rFonts w:ascii="SimSun" w:hAnsi="SimSun"/>
          <w:color w:val="000000"/>
          <w:szCs w:val="21"/>
        </w:rPr>
        <w:br/>
        <w:t>That makes sense.</w:t>
      </w:r>
      <w:r w:rsidRPr="00AB4FD5">
        <w:rPr>
          <w:rFonts w:ascii="SimSun" w:hAnsi="SimSun"/>
          <w:color w:val="000000"/>
          <w:szCs w:val="21"/>
        </w:rPr>
        <w:br/>
        <w:t>I get the point. </w:t>
      </w:r>
      <w:r w:rsidRPr="00AB4FD5">
        <w:rPr>
          <w:rFonts w:ascii="SimSun" w:hAnsi="SimSun"/>
          <w:color w:val="000000"/>
          <w:szCs w:val="21"/>
        </w:rPr>
        <w:br/>
        <w:t>噢，我终于明白了。 </w:t>
      </w:r>
      <w:r w:rsidRPr="00AB4FD5">
        <w:rPr>
          <w:rFonts w:ascii="SimSun" w:hAnsi="SimSun"/>
          <w:color w:val="000000"/>
          <w:szCs w:val="21"/>
        </w:rPr>
        <w:br/>
        <w:t>I get it. *终于明白对方所说的事情。语感较随便。</w:t>
      </w:r>
      <w:r w:rsidRPr="00AB4FD5">
        <w:rPr>
          <w:rFonts w:ascii="SimSun" w:hAnsi="SimSun"/>
          <w:color w:val="000000"/>
          <w:szCs w:val="21"/>
        </w:rPr>
        <w:br/>
        <w:t>If you change this, it will work. (如果你改变一下这个，它就能运作了。)</w:t>
      </w:r>
      <w:r w:rsidRPr="00AB4FD5">
        <w:rPr>
          <w:rFonts w:ascii="SimSun" w:hAnsi="SimSun"/>
          <w:color w:val="000000"/>
          <w:szCs w:val="21"/>
        </w:rPr>
        <w:br/>
        <w:t>I get it. (噢，我终于明白了。)</w:t>
      </w:r>
      <w:r w:rsidRPr="00AB4FD5">
        <w:rPr>
          <w:rFonts w:ascii="SimSun" w:hAnsi="SimSun"/>
          <w:color w:val="000000"/>
          <w:szCs w:val="21"/>
        </w:rPr>
        <w:br/>
        <w:t>I don't get it. (我还是不明白。)</w:t>
      </w:r>
      <w:r w:rsidRPr="00AB4FD5">
        <w:rPr>
          <w:rFonts w:ascii="SimSun" w:hAnsi="SimSun"/>
          <w:color w:val="000000"/>
          <w:szCs w:val="21"/>
        </w:rPr>
        <w:br/>
        <w:t>这样啊，原来是这么回事。 </w:t>
      </w:r>
      <w:r w:rsidRPr="00AB4FD5">
        <w:rPr>
          <w:rFonts w:ascii="SimSun" w:hAnsi="SimSun"/>
          <w:color w:val="000000"/>
          <w:szCs w:val="21"/>
        </w:rPr>
        <w:br/>
        <w:t>I got it. *随意说法。</w:t>
      </w:r>
      <w:r w:rsidRPr="00AB4FD5">
        <w:rPr>
          <w:rFonts w:ascii="SimSun" w:hAnsi="SimSun"/>
          <w:color w:val="000000"/>
          <w:szCs w:val="21"/>
        </w:rPr>
        <w:br/>
        <w:t>You see? (明白了吗?)</w:t>
      </w:r>
      <w:r w:rsidRPr="00AB4FD5">
        <w:rPr>
          <w:rFonts w:ascii="SimSun" w:hAnsi="SimSun"/>
          <w:color w:val="000000"/>
          <w:szCs w:val="21"/>
        </w:rPr>
        <w:br/>
        <w:t>I got it. (这样啊，原来是这么回事。)</w:t>
      </w:r>
      <w:r w:rsidRPr="00AB4FD5">
        <w:rPr>
          <w:rFonts w:ascii="SimSun" w:hAnsi="SimSun"/>
          <w:color w:val="000000"/>
          <w:szCs w:val="21"/>
        </w:rPr>
        <w:br/>
        <w:t>I see. </w:t>
      </w:r>
      <w:r w:rsidRPr="00AB4FD5">
        <w:rPr>
          <w:rFonts w:ascii="SimSun" w:hAnsi="SimSun"/>
          <w:color w:val="000000"/>
          <w:szCs w:val="21"/>
        </w:rPr>
        <w:br/>
        <w:t>这点事儿我还是知道的。 </w:t>
      </w:r>
      <w:r w:rsidRPr="00AB4FD5">
        <w:rPr>
          <w:rFonts w:ascii="SimSun" w:hAnsi="SimSun"/>
          <w:color w:val="000000"/>
          <w:szCs w:val="21"/>
        </w:rPr>
        <w:br/>
        <w:t>I know that much! *表示“这点事儿我知道，别把我当傻瓜”。</w:t>
      </w:r>
      <w:r w:rsidRPr="00AB4FD5">
        <w:rPr>
          <w:rFonts w:ascii="SimSun" w:hAnsi="SimSun"/>
          <w:color w:val="000000"/>
          <w:szCs w:val="21"/>
        </w:rPr>
        <w:br/>
        <w:t>原来是这样啊! </w:t>
      </w:r>
      <w:r w:rsidRPr="00AB4FD5">
        <w:rPr>
          <w:rFonts w:ascii="SimSun" w:hAnsi="SimSun"/>
          <w:color w:val="000000"/>
          <w:szCs w:val="21"/>
        </w:rPr>
        <w:br/>
      </w:r>
      <w:r w:rsidRPr="00AB4FD5">
        <w:rPr>
          <w:rFonts w:ascii="SimSun" w:hAnsi="SimSun"/>
          <w:color w:val="000000"/>
          <w:szCs w:val="21"/>
        </w:rPr>
        <w:lastRenderedPageBreak/>
        <w:t>That solves it. *在对方指点下，问题、疑问得以完全解决。</w:t>
      </w:r>
      <w:r w:rsidRPr="00AB4FD5">
        <w:rPr>
          <w:rFonts w:ascii="SimSun" w:hAnsi="SimSun"/>
          <w:color w:val="000000"/>
          <w:szCs w:val="21"/>
        </w:rPr>
        <w:br/>
        <w:t>I left because I didn't feel well. (因为不舒服，我回去了。)</w:t>
      </w:r>
      <w:r w:rsidRPr="00AB4FD5">
        <w:rPr>
          <w:rFonts w:ascii="SimSun" w:hAnsi="SimSun"/>
          <w:color w:val="000000"/>
          <w:szCs w:val="21"/>
        </w:rPr>
        <w:br/>
        <w:t>That solves it. (原来是这样啊!)</w:t>
      </w:r>
      <w:r w:rsidRPr="00AB4FD5">
        <w:rPr>
          <w:rFonts w:ascii="SimSun" w:hAnsi="SimSun"/>
          <w:color w:val="000000"/>
          <w:szCs w:val="21"/>
        </w:rPr>
        <w:br/>
        <w:t>Well, that solves that.</w:t>
      </w:r>
      <w:r w:rsidRPr="00AB4FD5">
        <w:rPr>
          <w:rFonts w:ascii="SimSun" w:hAnsi="SimSun"/>
          <w:color w:val="000000"/>
          <w:szCs w:val="21"/>
        </w:rPr>
        <w:br/>
        <w:t>That's that. *比较随意的说法。 </w:t>
      </w:r>
      <w:r w:rsidRPr="00AB4FD5">
        <w:rPr>
          <w:rFonts w:ascii="SimSun" w:hAnsi="SimSun"/>
          <w:color w:val="000000"/>
          <w:szCs w:val="21"/>
        </w:rPr>
        <w:br/>
        <w:t>好吧，好吧，我知道了。 </w:t>
      </w:r>
      <w:r w:rsidRPr="00AB4FD5">
        <w:rPr>
          <w:rFonts w:ascii="SimSun" w:hAnsi="SimSun"/>
          <w:color w:val="000000"/>
          <w:szCs w:val="21"/>
        </w:rPr>
        <w:br/>
        <w:t>All right, all right. I understand. *被对方反复地嘱咐时的回答。</w:t>
      </w:r>
      <w:r w:rsidRPr="00AB4FD5">
        <w:rPr>
          <w:rFonts w:ascii="SimSun" w:hAnsi="SimSun"/>
          <w:color w:val="000000"/>
          <w:szCs w:val="21"/>
        </w:rPr>
        <w:br/>
        <w:t>You have to change your attitude. (你得改变你的态度。)</w:t>
      </w:r>
      <w:r w:rsidRPr="00AB4FD5">
        <w:rPr>
          <w:rFonts w:ascii="SimSun" w:hAnsi="SimSun"/>
          <w:color w:val="000000"/>
          <w:szCs w:val="21"/>
        </w:rPr>
        <w:br/>
        <w:t>All right, all right. I understand. (好吧，好吧，我知道了。) </w:t>
      </w:r>
      <w:r w:rsidRPr="00AB4FD5">
        <w:rPr>
          <w:rFonts w:ascii="SimSun" w:hAnsi="SimSun"/>
          <w:color w:val="000000"/>
          <w:szCs w:val="21"/>
        </w:rPr>
        <w:br/>
        <w:t>我知道呀! </w:t>
      </w:r>
      <w:r w:rsidRPr="00AB4FD5">
        <w:rPr>
          <w:rFonts w:ascii="SimSun" w:hAnsi="SimSun"/>
          <w:color w:val="000000"/>
          <w:szCs w:val="21"/>
        </w:rPr>
        <w:br/>
        <w:t>I know. *表示“无需对方解释，我很清楚”。</w:t>
      </w:r>
      <w:r w:rsidRPr="00AB4FD5">
        <w:rPr>
          <w:rFonts w:ascii="SimSun" w:hAnsi="SimSun"/>
          <w:color w:val="000000"/>
          <w:szCs w:val="21"/>
        </w:rPr>
        <w:br/>
        <w:t>L.A. is in California. (洛杉矶在加利福尼亚州。)</w:t>
      </w:r>
      <w:r w:rsidRPr="00AB4FD5">
        <w:rPr>
          <w:rFonts w:ascii="SimSun" w:hAnsi="SimSun"/>
          <w:color w:val="000000"/>
          <w:szCs w:val="21"/>
        </w:rPr>
        <w:br/>
        <w:t>I know. (我知道呀。)</w:t>
      </w:r>
      <w:r w:rsidRPr="00AB4FD5">
        <w:rPr>
          <w:rFonts w:ascii="SimSun" w:hAnsi="SimSun"/>
          <w:color w:val="000000"/>
          <w:szCs w:val="21"/>
        </w:rPr>
        <w:br/>
        <w:t>I know that.</w:t>
      </w:r>
      <w:r w:rsidRPr="00AB4FD5">
        <w:rPr>
          <w:rFonts w:ascii="SimSun" w:hAnsi="SimSun"/>
          <w:color w:val="000000"/>
          <w:szCs w:val="21"/>
        </w:rPr>
        <w:br/>
        <w:t>I know it.</w:t>
      </w:r>
      <w:r w:rsidRPr="00AB4FD5">
        <w:rPr>
          <w:rFonts w:ascii="SimSun" w:hAnsi="SimSun"/>
          <w:color w:val="000000"/>
          <w:szCs w:val="21"/>
        </w:rPr>
        <w:br/>
        <w:t>I didn't know. (我怎么不知道。) </w:t>
      </w:r>
      <w:r w:rsidRPr="00AB4FD5">
        <w:rPr>
          <w:rFonts w:ascii="SimSun" w:hAnsi="SimSun"/>
          <w:color w:val="000000"/>
          <w:szCs w:val="21"/>
        </w:rPr>
        <w:br/>
        <w:t>我认识那个人。 </w:t>
      </w:r>
      <w:r w:rsidRPr="00AB4FD5">
        <w:rPr>
          <w:rFonts w:ascii="SimSun" w:hAnsi="SimSun"/>
          <w:color w:val="000000"/>
          <w:szCs w:val="21"/>
        </w:rPr>
        <w:br/>
        <w:t>I know that person.</w:t>
      </w:r>
      <w:r w:rsidRPr="00AB4FD5">
        <w:rPr>
          <w:rFonts w:ascii="SimSun" w:hAnsi="SimSun"/>
          <w:color w:val="000000"/>
          <w:szCs w:val="21"/>
        </w:rPr>
        <w:br/>
        <w:t>I'm acquainted with that person. </w:t>
      </w:r>
      <w:r w:rsidRPr="00AB4FD5">
        <w:rPr>
          <w:rFonts w:ascii="SimSun" w:hAnsi="SimSun"/>
          <w:color w:val="000000"/>
          <w:szCs w:val="21"/>
        </w:rPr>
        <w:br/>
        <w:t>我见过他。 </w:t>
      </w:r>
      <w:r w:rsidRPr="00AB4FD5">
        <w:rPr>
          <w:rFonts w:ascii="SimSun" w:hAnsi="SimSun"/>
          <w:color w:val="000000"/>
          <w:szCs w:val="21"/>
        </w:rPr>
        <w:br/>
        <w:t>I know him by sight. *know... by sight “知道，见过面”。</w:t>
      </w:r>
      <w:r w:rsidRPr="00AB4FD5">
        <w:rPr>
          <w:rFonts w:ascii="SimSun" w:hAnsi="SimSun"/>
          <w:color w:val="000000"/>
          <w:szCs w:val="21"/>
        </w:rPr>
        <w:br/>
        <w:t>Do you know that man? (你认识那个人吗?)</w:t>
      </w:r>
      <w:r w:rsidRPr="00AB4FD5">
        <w:rPr>
          <w:rFonts w:ascii="SimSun" w:hAnsi="SimSun"/>
          <w:color w:val="000000"/>
          <w:szCs w:val="21"/>
        </w:rPr>
        <w:br/>
        <w:t>No, but I know him by sight. (不认识，但我见过他。) </w:t>
      </w:r>
      <w:r w:rsidRPr="00AB4FD5">
        <w:rPr>
          <w:rFonts w:ascii="SimSun" w:hAnsi="SimSun"/>
          <w:color w:val="000000"/>
          <w:szCs w:val="21"/>
        </w:rPr>
        <w:br/>
        <w:t>嗯，我听说了。 </w:t>
      </w:r>
      <w:r w:rsidRPr="00AB4FD5">
        <w:rPr>
          <w:rFonts w:ascii="SimSun" w:hAnsi="SimSun"/>
          <w:color w:val="000000"/>
          <w:szCs w:val="21"/>
        </w:rPr>
        <w:br/>
        <w:t>Yeah, I heard about it.</w:t>
      </w:r>
      <w:r w:rsidRPr="00AB4FD5">
        <w:rPr>
          <w:rFonts w:ascii="SimSun" w:hAnsi="SimSun"/>
          <w:color w:val="000000"/>
          <w:szCs w:val="21"/>
        </w:rPr>
        <w:br/>
        <w:t>Jeff got married. (杰夫结婚了。)</w:t>
      </w:r>
      <w:r w:rsidRPr="00AB4FD5">
        <w:rPr>
          <w:rFonts w:ascii="SimSun" w:hAnsi="SimSun"/>
          <w:color w:val="000000"/>
          <w:szCs w:val="21"/>
        </w:rPr>
        <w:br/>
        <w:t>Yeah, I heard about it. (啊，我听说了。)</w:t>
      </w:r>
      <w:r w:rsidRPr="00AB4FD5">
        <w:rPr>
          <w:rFonts w:ascii="SimSun" w:hAnsi="SimSun"/>
          <w:color w:val="000000"/>
          <w:szCs w:val="21"/>
        </w:rPr>
        <w:br/>
        <w:t>Yeah, someone told me.</w:t>
      </w:r>
      <w:r w:rsidRPr="00AB4FD5">
        <w:rPr>
          <w:rFonts w:ascii="SimSun" w:hAnsi="SimSun"/>
          <w:color w:val="000000"/>
          <w:szCs w:val="21"/>
        </w:rPr>
        <w:br/>
        <w:t>Yes, I've been told.</w:t>
      </w:r>
      <w:r w:rsidRPr="00AB4FD5">
        <w:rPr>
          <w:rFonts w:ascii="SimSun" w:hAnsi="SimSun"/>
          <w:color w:val="000000"/>
          <w:szCs w:val="21"/>
        </w:rPr>
        <w:br/>
        <w:t>Yeah, I know. </w:t>
      </w:r>
      <w:r w:rsidRPr="00AB4FD5">
        <w:rPr>
          <w:rFonts w:ascii="SimSun" w:hAnsi="SimSun"/>
          <w:color w:val="000000"/>
          <w:szCs w:val="21"/>
        </w:rPr>
        <w:br/>
        <w:t>我听着呢。/我知道了。 </w:t>
      </w:r>
      <w:r w:rsidRPr="00AB4FD5">
        <w:rPr>
          <w:rFonts w:ascii="SimSun" w:hAnsi="SimSun"/>
          <w:color w:val="000000"/>
          <w:szCs w:val="21"/>
        </w:rPr>
        <w:br/>
        <w:t>I hear you. *对对方所说的事情表示“知道了”、“听到了”。</w:t>
      </w:r>
      <w:r w:rsidRPr="00AB4FD5">
        <w:rPr>
          <w:rFonts w:ascii="SimSun" w:hAnsi="SimSun"/>
          <w:color w:val="000000"/>
          <w:szCs w:val="21"/>
        </w:rPr>
        <w:br/>
        <w:t>We have to work harder. (我们得更加努力地工作了。)</w:t>
      </w:r>
      <w:r w:rsidRPr="00AB4FD5">
        <w:rPr>
          <w:rFonts w:ascii="SimSun" w:hAnsi="SimSun"/>
          <w:color w:val="000000"/>
          <w:szCs w:val="21"/>
        </w:rPr>
        <w:br/>
        <w:t>I hear you. (我听着呢。/我知道了。)</w:t>
      </w:r>
      <w:r w:rsidRPr="00AB4FD5">
        <w:rPr>
          <w:rFonts w:ascii="SimSun" w:hAnsi="SimSun"/>
          <w:color w:val="000000"/>
          <w:szCs w:val="21"/>
        </w:rPr>
        <w:br/>
        <w:t>Yes, I understand. </w:t>
      </w:r>
      <w:r w:rsidRPr="00AB4FD5">
        <w:rPr>
          <w:rFonts w:ascii="SimSun" w:hAnsi="SimSun"/>
          <w:color w:val="000000"/>
          <w:szCs w:val="21"/>
        </w:rPr>
        <w:br/>
        <w:t>我理解了。 </w:t>
      </w:r>
      <w:r w:rsidRPr="00AB4FD5">
        <w:rPr>
          <w:rFonts w:ascii="SimSun" w:hAnsi="SimSun"/>
          <w:color w:val="000000"/>
          <w:szCs w:val="21"/>
        </w:rPr>
        <w:br/>
        <w:t>I'm following you. *向对方再一次表示“我懂了”。</w:t>
      </w:r>
      <w:r w:rsidRPr="00AB4FD5">
        <w:rPr>
          <w:rFonts w:ascii="SimSun" w:hAnsi="SimSun"/>
          <w:color w:val="000000"/>
          <w:szCs w:val="21"/>
        </w:rPr>
        <w:br/>
        <w:t>So, do you get it? (怎么样?你理解了吗?)</w:t>
      </w:r>
      <w:r w:rsidRPr="00AB4FD5">
        <w:rPr>
          <w:rFonts w:ascii="SimSun" w:hAnsi="SimSun"/>
          <w:color w:val="000000"/>
          <w:szCs w:val="21"/>
        </w:rPr>
        <w:br/>
      </w:r>
      <w:r w:rsidRPr="00AB4FD5">
        <w:rPr>
          <w:rFonts w:ascii="SimSun" w:hAnsi="SimSun"/>
          <w:color w:val="000000"/>
          <w:szCs w:val="21"/>
        </w:rPr>
        <w:t>I'm following you. (理解了。)</w:t>
      </w:r>
      <w:r w:rsidRPr="00AB4FD5">
        <w:rPr>
          <w:rFonts w:ascii="SimSun" w:hAnsi="SimSun"/>
          <w:color w:val="000000"/>
          <w:szCs w:val="21"/>
        </w:rPr>
        <w:br/>
        <w:t>I'm with you.</w:t>
      </w:r>
      <w:r w:rsidRPr="00AB4FD5">
        <w:rPr>
          <w:rFonts w:ascii="SimSun" w:hAnsi="SimSun"/>
          <w:color w:val="000000"/>
          <w:szCs w:val="21"/>
        </w:rPr>
        <w:br/>
        <w:t>I'm following.</w:t>
      </w:r>
      <w:r w:rsidRPr="00AB4FD5">
        <w:rPr>
          <w:rFonts w:ascii="SimSun" w:hAnsi="SimSun"/>
          <w:color w:val="000000"/>
          <w:szCs w:val="21"/>
        </w:rPr>
        <w:br/>
        <w:t>I'm not following you. (我不明白你的意思。) </w:t>
      </w:r>
      <w:r w:rsidRPr="00AB4FD5">
        <w:rPr>
          <w:rFonts w:ascii="SimSun" w:hAnsi="SimSun"/>
          <w:color w:val="000000"/>
          <w:szCs w:val="21"/>
        </w:rPr>
        <w:br/>
        <w:t>言之有理。 </w:t>
      </w:r>
      <w:r w:rsidRPr="00AB4FD5">
        <w:rPr>
          <w:rFonts w:ascii="SimSun" w:hAnsi="SimSun"/>
          <w:color w:val="000000"/>
          <w:szCs w:val="21"/>
        </w:rPr>
        <w:br/>
        <w:t>Makes sense. *认为所听到的事情“有道理”、“可以理解”时。</w:t>
      </w:r>
      <w:r w:rsidRPr="00AB4FD5">
        <w:rPr>
          <w:rFonts w:ascii="SimSun" w:hAnsi="SimSun"/>
          <w:color w:val="000000"/>
          <w:szCs w:val="21"/>
        </w:rPr>
        <w:br/>
        <w:t>He got fired because he was lazy. (他因为懒，才被解雇了。)</w:t>
      </w:r>
      <w:r w:rsidRPr="00AB4FD5">
        <w:rPr>
          <w:rFonts w:ascii="SimSun" w:hAnsi="SimSun"/>
          <w:color w:val="000000"/>
          <w:szCs w:val="21"/>
        </w:rPr>
        <w:br/>
        <w:t>Makes sense. (说得有道理。)</w:t>
      </w:r>
      <w:r w:rsidRPr="00AB4FD5">
        <w:rPr>
          <w:rFonts w:ascii="SimSun" w:hAnsi="SimSun"/>
          <w:color w:val="000000"/>
          <w:szCs w:val="21"/>
        </w:rPr>
        <w:br/>
        <w:t>That makes sense.</w:t>
      </w:r>
      <w:r w:rsidRPr="00AB4FD5">
        <w:rPr>
          <w:rFonts w:ascii="SimSun" w:hAnsi="SimSun"/>
          <w:color w:val="000000"/>
          <w:szCs w:val="21"/>
        </w:rPr>
        <w:br/>
        <w:t>Makes sense to me.</w:t>
      </w:r>
      <w:r w:rsidRPr="00AB4FD5">
        <w:rPr>
          <w:rFonts w:ascii="SimSun" w:hAnsi="SimSun"/>
          <w:color w:val="000000"/>
          <w:szCs w:val="21"/>
        </w:rPr>
        <w:br/>
        <w:t>You're making sense.</w:t>
      </w:r>
      <w:r w:rsidRPr="00AB4FD5">
        <w:rPr>
          <w:rFonts w:ascii="SimSun" w:hAnsi="SimSun"/>
          <w:color w:val="000000"/>
          <w:szCs w:val="21"/>
        </w:rPr>
        <w:br/>
        <w:t>That doesn't make sense. (这也太奇怪了。)</w:t>
      </w:r>
      <w:r w:rsidRPr="00AB4FD5">
        <w:rPr>
          <w:rFonts w:ascii="SimSun" w:hAnsi="SimSun"/>
          <w:color w:val="000000"/>
          <w:szCs w:val="21"/>
        </w:rPr>
        <w:br/>
      </w:r>
      <w:r w:rsidRPr="00AB4FD5">
        <w:rPr>
          <w:rFonts w:ascii="SimSun" w:hAnsi="SimSun"/>
          <w:color w:val="000000"/>
          <w:szCs w:val="21"/>
        </w:rPr>
        <w:br/>
        <w:t>●不明白、不知道</w:t>
      </w:r>
      <w:r w:rsidRPr="00AB4FD5">
        <w:rPr>
          <w:rFonts w:ascii="SimSun" w:hAnsi="SimSun"/>
          <w:color w:val="000000"/>
          <w:szCs w:val="21"/>
        </w:rPr>
        <w:br/>
        <w:t>我不明白。 </w:t>
      </w:r>
      <w:r w:rsidRPr="00AB4FD5">
        <w:rPr>
          <w:rFonts w:ascii="SimSun" w:hAnsi="SimSun"/>
          <w:color w:val="000000"/>
          <w:szCs w:val="21"/>
        </w:rPr>
        <w:br/>
        <w:t>I don't understand.</w:t>
      </w:r>
      <w:r w:rsidRPr="00AB4FD5">
        <w:rPr>
          <w:rFonts w:ascii="SimSun" w:hAnsi="SimSun"/>
          <w:color w:val="000000"/>
          <w:szCs w:val="21"/>
        </w:rPr>
        <w:br/>
        <w:t>I can't tell you. (我不能告诉你。)</w:t>
      </w:r>
      <w:r w:rsidRPr="00AB4FD5">
        <w:rPr>
          <w:rFonts w:ascii="SimSun" w:hAnsi="SimSun"/>
          <w:color w:val="000000"/>
          <w:szCs w:val="21"/>
        </w:rPr>
        <w:br/>
        <w:t>I don't understand. (我不知道是什么事。)</w:t>
      </w:r>
      <w:r w:rsidRPr="00AB4FD5">
        <w:rPr>
          <w:rFonts w:ascii="SimSun" w:hAnsi="SimSun"/>
          <w:color w:val="000000"/>
          <w:szCs w:val="21"/>
        </w:rPr>
        <w:br/>
        <w:t>I'm not following.</w:t>
      </w:r>
      <w:r w:rsidRPr="00AB4FD5">
        <w:rPr>
          <w:rFonts w:ascii="SimSun" w:hAnsi="SimSun"/>
          <w:color w:val="000000"/>
          <w:szCs w:val="21"/>
        </w:rPr>
        <w:br/>
        <w:t>I don't get it. *比较随便的说法。</w:t>
      </w:r>
      <w:r w:rsidRPr="00AB4FD5">
        <w:rPr>
          <w:rFonts w:ascii="SimSun" w:hAnsi="SimSun"/>
          <w:color w:val="000000"/>
          <w:szCs w:val="21"/>
        </w:rPr>
        <w:br/>
        <w:t>I'm confused.</w:t>
      </w:r>
      <w:r w:rsidRPr="00AB4FD5">
        <w:rPr>
          <w:rFonts w:ascii="SimSun" w:hAnsi="SimSun"/>
          <w:color w:val="000000"/>
          <w:szCs w:val="21"/>
        </w:rPr>
        <w:br/>
        <w:t>I get it. /I understand. (明白了。)</w:t>
      </w:r>
      <w:r w:rsidRPr="00AB4FD5">
        <w:rPr>
          <w:rFonts w:ascii="SimSun" w:hAnsi="SimSun"/>
          <w:color w:val="000000"/>
          <w:szCs w:val="21"/>
        </w:rPr>
        <w:br/>
        <w:t>我不太明白。 </w:t>
      </w:r>
      <w:r w:rsidRPr="00AB4FD5">
        <w:rPr>
          <w:rFonts w:ascii="SimSun" w:hAnsi="SimSun"/>
          <w:color w:val="000000"/>
          <w:szCs w:val="21"/>
        </w:rPr>
        <w:br/>
        <w:t>I don't really understand.</w:t>
      </w:r>
      <w:r w:rsidRPr="00AB4FD5">
        <w:rPr>
          <w:rFonts w:ascii="SimSun" w:hAnsi="SimSun"/>
          <w:color w:val="000000"/>
          <w:szCs w:val="21"/>
        </w:rPr>
        <w:br/>
        <w:t>I don't understand very well. </w:t>
      </w:r>
      <w:r w:rsidRPr="00AB4FD5">
        <w:rPr>
          <w:rFonts w:ascii="SimSun" w:hAnsi="SimSun"/>
          <w:color w:val="000000"/>
          <w:szCs w:val="21"/>
        </w:rPr>
        <w:br/>
        <w:t>我不清楚。 </w:t>
      </w:r>
      <w:r w:rsidRPr="00AB4FD5">
        <w:rPr>
          <w:rFonts w:ascii="SimSun" w:hAnsi="SimSun"/>
          <w:color w:val="000000"/>
          <w:szCs w:val="21"/>
        </w:rPr>
        <w:br/>
        <w:t>That's not clear. *不清楚对方所说的事情时。</w:t>
      </w:r>
      <w:r w:rsidRPr="00AB4FD5">
        <w:rPr>
          <w:rFonts w:ascii="SimSun" w:hAnsi="SimSun"/>
          <w:color w:val="000000"/>
          <w:szCs w:val="21"/>
        </w:rPr>
        <w:br/>
        <w:t>So, was he the thief? (这么说，他是个小偷?)</w:t>
      </w:r>
      <w:r w:rsidRPr="00AB4FD5">
        <w:rPr>
          <w:rFonts w:ascii="SimSun" w:hAnsi="SimSun"/>
          <w:color w:val="000000"/>
          <w:szCs w:val="21"/>
        </w:rPr>
        <w:br/>
        <w:t>That's not clear. (那不太清楚。) </w:t>
      </w:r>
      <w:r w:rsidRPr="00AB4FD5">
        <w:rPr>
          <w:rFonts w:ascii="SimSun" w:hAnsi="SimSun"/>
          <w:color w:val="000000"/>
          <w:szCs w:val="21"/>
        </w:rPr>
        <w:br/>
        <w:t>我不明白你在说什么。 </w:t>
      </w:r>
      <w:r w:rsidRPr="00AB4FD5">
        <w:rPr>
          <w:rFonts w:ascii="SimSun" w:hAnsi="SimSun"/>
          <w:color w:val="000000"/>
          <w:szCs w:val="21"/>
        </w:rPr>
        <w:br/>
        <w:t>I can't see your point. *表示“我不同意你所说的，我不明白你为什么会这样说”。</w:t>
      </w:r>
      <w:r w:rsidRPr="00AB4FD5">
        <w:rPr>
          <w:rFonts w:ascii="SimSun" w:hAnsi="SimSun"/>
          <w:color w:val="000000"/>
          <w:szCs w:val="21"/>
        </w:rPr>
        <w:br/>
        <w:t>We should do this first. (我们首先应该做这个。)</w:t>
      </w:r>
      <w:r w:rsidRPr="00AB4FD5">
        <w:rPr>
          <w:rFonts w:ascii="SimSun" w:hAnsi="SimSun"/>
          <w:color w:val="000000"/>
          <w:szCs w:val="21"/>
        </w:rPr>
        <w:br/>
        <w:t>I can't see your point. (我不明白你在说什么。)</w:t>
      </w:r>
      <w:r w:rsidRPr="00AB4FD5">
        <w:rPr>
          <w:rFonts w:ascii="SimSun" w:hAnsi="SimSun"/>
          <w:color w:val="000000"/>
          <w:szCs w:val="21"/>
        </w:rPr>
        <w:br/>
        <w:t>I don't see where you're coming from.</w:t>
      </w:r>
      <w:r w:rsidRPr="00AB4FD5">
        <w:rPr>
          <w:rFonts w:ascii="SimSun" w:hAnsi="SimSun"/>
          <w:color w:val="000000"/>
          <w:szCs w:val="21"/>
        </w:rPr>
        <w:br/>
        <w:t>I don't see your point. </w:t>
      </w:r>
      <w:r w:rsidRPr="00AB4FD5">
        <w:rPr>
          <w:rFonts w:ascii="SimSun" w:hAnsi="SimSun"/>
          <w:color w:val="000000"/>
          <w:szCs w:val="21"/>
        </w:rPr>
        <w:br/>
        <w:t>我不明白你的意思。 </w:t>
      </w:r>
      <w:r w:rsidRPr="00AB4FD5">
        <w:rPr>
          <w:rFonts w:ascii="SimSun" w:hAnsi="SimSun"/>
          <w:color w:val="000000"/>
          <w:szCs w:val="21"/>
        </w:rPr>
        <w:br/>
        <w:t>I can't understand what you mean.</w:t>
      </w:r>
      <w:r w:rsidRPr="00AB4FD5">
        <w:rPr>
          <w:rFonts w:ascii="SimSun" w:hAnsi="SimSun"/>
          <w:color w:val="000000"/>
          <w:szCs w:val="21"/>
        </w:rPr>
        <w:br/>
        <w:t>I can't see what you mean.</w:t>
      </w:r>
      <w:r w:rsidRPr="00AB4FD5">
        <w:rPr>
          <w:rFonts w:ascii="SimSun" w:hAnsi="SimSun"/>
          <w:color w:val="000000"/>
          <w:szCs w:val="21"/>
        </w:rPr>
        <w:br/>
        <w:t>I don't understand what you're trying to say.</w:t>
      </w:r>
      <w:r w:rsidRPr="00AB4FD5">
        <w:rPr>
          <w:rFonts w:ascii="SimSun" w:hAnsi="SimSun"/>
          <w:color w:val="000000"/>
          <w:szCs w:val="21"/>
        </w:rPr>
        <w:br/>
        <w:t>I don't get your drift.</w:t>
      </w:r>
      <w:r w:rsidRPr="00AB4FD5">
        <w:rPr>
          <w:rFonts w:ascii="SimSun" w:hAnsi="SimSun"/>
          <w:color w:val="000000"/>
          <w:szCs w:val="21"/>
        </w:rPr>
        <w:br/>
        <w:t>我弄不清楚你想说什么。</w:t>
      </w:r>
      <w:r w:rsidRPr="00AB4FD5">
        <w:rPr>
          <w:rFonts w:ascii="SimSun" w:hAnsi="SimSun"/>
          <w:color w:val="000000"/>
          <w:szCs w:val="21"/>
        </w:rPr>
        <w:br/>
        <w:t>I'm not sure what you mean.</w:t>
      </w:r>
      <w:r w:rsidRPr="00AB4FD5">
        <w:rPr>
          <w:rFonts w:ascii="SimSun" w:hAnsi="SimSun"/>
          <w:color w:val="000000"/>
          <w:szCs w:val="21"/>
        </w:rPr>
        <w:br/>
      </w:r>
      <w:r w:rsidRPr="00AB4FD5">
        <w:rPr>
          <w:rFonts w:ascii="SimSun" w:hAnsi="SimSun"/>
          <w:color w:val="000000"/>
          <w:szCs w:val="21"/>
        </w:rPr>
        <w:lastRenderedPageBreak/>
        <w:t>That's how you do it. (所以应该这样做呀。)</w:t>
      </w:r>
      <w:r w:rsidRPr="00AB4FD5">
        <w:rPr>
          <w:rFonts w:ascii="SimSun" w:hAnsi="SimSun"/>
          <w:color w:val="000000"/>
          <w:szCs w:val="21"/>
        </w:rPr>
        <w:br/>
        <w:t>I'm not sure what you mean. (我弄不清楚你想说什么。)</w:t>
      </w:r>
      <w:r w:rsidRPr="00AB4FD5">
        <w:rPr>
          <w:rFonts w:ascii="SimSun" w:hAnsi="SimSun"/>
          <w:color w:val="000000"/>
          <w:szCs w:val="21"/>
        </w:rPr>
        <w:br/>
        <w:t>I'm not sure I understand.</w:t>
      </w:r>
      <w:r w:rsidRPr="00AB4FD5">
        <w:rPr>
          <w:rFonts w:ascii="SimSun" w:hAnsi="SimSun"/>
          <w:color w:val="000000"/>
          <w:szCs w:val="21"/>
        </w:rPr>
        <w:br/>
        <w:t>I'm not sure I see what you mean.</w:t>
      </w:r>
      <w:r w:rsidRPr="00AB4FD5">
        <w:rPr>
          <w:rFonts w:ascii="SimSun" w:hAnsi="SimSun"/>
          <w:color w:val="000000"/>
          <w:szCs w:val="21"/>
        </w:rPr>
        <w:br/>
        <w:t>I don't know if I understand what you're trying to say.</w:t>
      </w:r>
      <w:r w:rsidRPr="00AB4FD5">
        <w:rPr>
          <w:rFonts w:ascii="SimSun" w:hAnsi="SimSun"/>
          <w:color w:val="000000"/>
          <w:szCs w:val="21"/>
        </w:rPr>
        <w:br/>
        <w:t>我根本不知道这是怎么回事。 </w:t>
      </w:r>
      <w:r w:rsidRPr="00AB4FD5">
        <w:rPr>
          <w:rFonts w:ascii="SimSun" w:hAnsi="SimSun"/>
          <w:color w:val="000000"/>
          <w:szCs w:val="21"/>
        </w:rPr>
        <w:br/>
        <w:t>I don't know what's what. *what's what 是what is what的缩略形式，直译为“什么是什么”。</w:t>
      </w:r>
      <w:r w:rsidRPr="00AB4FD5">
        <w:rPr>
          <w:rFonts w:ascii="SimSun" w:hAnsi="SimSun"/>
          <w:color w:val="000000"/>
          <w:szCs w:val="21"/>
        </w:rPr>
        <w:br/>
        <w:t>I don't have any idea what's going on.</w:t>
      </w:r>
      <w:r w:rsidRPr="00AB4FD5">
        <w:rPr>
          <w:rFonts w:ascii="SimSun" w:hAnsi="SimSun"/>
          <w:color w:val="000000"/>
          <w:szCs w:val="21"/>
        </w:rPr>
        <w:br/>
        <w:t>I don't know anything any more. </w:t>
      </w:r>
      <w:r w:rsidRPr="00AB4FD5">
        <w:rPr>
          <w:rFonts w:ascii="SimSun" w:hAnsi="SimSun"/>
          <w:color w:val="000000"/>
          <w:szCs w:val="21"/>
        </w:rPr>
        <w:br/>
        <w:t>太难了，我弄不懂。 </w:t>
      </w:r>
      <w:r w:rsidRPr="00AB4FD5">
        <w:rPr>
          <w:rFonts w:ascii="SimSun" w:hAnsi="SimSun"/>
          <w:color w:val="000000"/>
          <w:szCs w:val="21"/>
        </w:rPr>
        <w:br/>
        <w:t>It's over my head. *直译是“它超过了我的头脑”。用于所听到的信息或事情，难于理解、弄不懂时。</w:t>
      </w:r>
      <w:r w:rsidRPr="00AB4FD5">
        <w:rPr>
          <w:rFonts w:ascii="SimSun" w:hAnsi="SimSun"/>
          <w:color w:val="000000"/>
          <w:szCs w:val="21"/>
        </w:rPr>
        <w:br/>
        <w:t>...so, that's the way to use computers. (总之，电脑是这样使用的。)</w:t>
      </w:r>
      <w:r w:rsidRPr="00AB4FD5">
        <w:rPr>
          <w:rFonts w:ascii="SimSun" w:hAnsi="SimSun"/>
          <w:color w:val="000000"/>
          <w:szCs w:val="21"/>
        </w:rPr>
        <w:br/>
        <w:t>It's over my head. (太难了，我弄不懂。)</w:t>
      </w:r>
      <w:r w:rsidRPr="00AB4FD5">
        <w:rPr>
          <w:rFonts w:ascii="SimSun" w:hAnsi="SimSun"/>
          <w:color w:val="000000"/>
          <w:szCs w:val="21"/>
        </w:rPr>
        <w:br/>
        <w:t>It's beyond me.</w:t>
      </w:r>
      <w:r w:rsidRPr="00AB4FD5">
        <w:rPr>
          <w:rFonts w:ascii="SimSun" w:hAnsi="SimSun"/>
          <w:color w:val="000000"/>
          <w:szCs w:val="21"/>
        </w:rPr>
        <w:br/>
        <w:t>我也搞不清楚。 </w:t>
      </w:r>
      <w:r w:rsidRPr="00AB4FD5">
        <w:rPr>
          <w:rFonts w:ascii="SimSun" w:hAnsi="SimSun"/>
          <w:color w:val="000000"/>
          <w:szCs w:val="21"/>
        </w:rPr>
        <w:br/>
        <w:t>Your guess is as good as mine. *guess “推测，猜想”。这是句常用表达方式，意为“你要不知道，那我更不知道了”。</w:t>
      </w:r>
      <w:r w:rsidRPr="00AB4FD5">
        <w:rPr>
          <w:rFonts w:ascii="SimSun" w:hAnsi="SimSun"/>
          <w:color w:val="000000"/>
          <w:szCs w:val="21"/>
        </w:rPr>
        <w:br/>
        <w:t>How many people live in this town? (这个镇上住了多少人?)</w:t>
      </w:r>
      <w:r w:rsidRPr="00AB4FD5">
        <w:rPr>
          <w:rFonts w:ascii="SimSun" w:hAnsi="SimSun"/>
          <w:color w:val="000000"/>
          <w:szCs w:val="21"/>
        </w:rPr>
        <w:br/>
        <w:t>Your guess is as good as mine. (我也不清楚。) </w:t>
      </w:r>
      <w:r w:rsidRPr="00AB4FD5">
        <w:rPr>
          <w:rFonts w:ascii="SimSun" w:hAnsi="SimSun"/>
          <w:color w:val="000000"/>
          <w:szCs w:val="21"/>
        </w:rPr>
        <w:br/>
        <w:t>越想越糊涂。 </w:t>
      </w:r>
      <w:r w:rsidRPr="00AB4FD5">
        <w:rPr>
          <w:rFonts w:ascii="SimSun" w:hAnsi="SimSun"/>
          <w:color w:val="000000"/>
          <w:szCs w:val="21"/>
        </w:rPr>
        <w:br/>
        <w:t>The more I think about it, the less I understand it. *如例句所示，在more(更好的，更多的)、less(比较少的，更少的)等比较级前面加the，构成the+比较级……，the+比较级……。 </w:t>
      </w:r>
      <w:r w:rsidRPr="00AB4FD5">
        <w:rPr>
          <w:rFonts w:ascii="SimSun" w:hAnsi="SimSun"/>
          <w:color w:val="000000"/>
          <w:szCs w:val="21"/>
        </w:rPr>
        <w:br/>
        <w:t>我不知道他要干什么。 </w:t>
      </w:r>
      <w:r w:rsidRPr="00AB4FD5">
        <w:rPr>
          <w:rFonts w:ascii="SimSun" w:hAnsi="SimSun"/>
          <w:color w:val="000000"/>
          <w:szCs w:val="21"/>
        </w:rPr>
        <w:br/>
        <w:t>I don't know what he is driving at. *drive at... “打算做……”。</w:t>
      </w:r>
      <w:r w:rsidRPr="00AB4FD5">
        <w:rPr>
          <w:rFonts w:ascii="SimSun" w:hAnsi="SimSun"/>
          <w:color w:val="000000"/>
          <w:szCs w:val="21"/>
        </w:rPr>
        <w:br/>
        <w:t>I don't know what he intends.</w:t>
      </w:r>
      <w:r w:rsidRPr="00AB4FD5">
        <w:rPr>
          <w:rFonts w:ascii="SimSun" w:hAnsi="SimSun"/>
          <w:color w:val="000000"/>
          <w:szCs w:val="21"/>
        </w:rPr>
        <w:br/>
        <w:t>I don't know what he is getting at.</w:t>
      </w:r>
      <w:r w:rsidRPr="00AB4FD5">
        <w:rPr>
          <w:rFonts w:ascii="SimSun" w:hAnsi="SimSun"/>
          <w:color w:val="000000"/>
          <w:szCs w:val="21"/>
        </w:rPr>
        <w:br/>
        <w:t>I don't know what he is trying to do.</w:t>
      </w:r>
      <w:r w:rsidRPr="00AB4FD5">
        <w:rPr>
          <w:rFonts w:ascii="SimSun" w:hAnsi="SimSun"/>
          <w:color w:val="000000"/>
          <w:szCs w:val="21"/>
        </w:rPr>
        <w:br/>
        <w:t>It's not clear. (我不清楚。)</w:t>
      </w:r>
      <w:r w:rsidRPr="00AB4FD5">
        <w:rPr>
          <w:rFonts w:ascii="SimSun" w:hAnsi="SimSun"/>
          <w:color w:val="000000"/>
          <w:szCs w:val="21"/>
        </w:rPr>
        <w:br/>
        <w:t>That's unclear.</w:t>
      </w:r>
      <w:r w:rsidRPr="00AB4FD5">
        <w:rPr>
          <w:rFonts w:ascii="SimSun" w:hAnsi="SimSun"/>
          <w:color w:val="000000"/>
          <w:szCs w:val="21"/>
        </w:rPr>
        <w:br/>
        <w:t>That's clear. (那很清楚了。) </w:t>
      </w:r>
      <w:r w:rsidRPr="00AB4FD5">
        <w:rPr>
          <w:rFonts w:ascii="SimSun" w:hAnsi="SimSun"/>
          <w:color w:val="000000"/>
          <w:szCs w:val="21"/>
        </w:rPr>
        <w:br/>
        <w:t>她到底想干什么? </w:t>
      </w:r>
      <w:r w:rsidRPr="00AB4FD5">
        <w:rPr>
          <w:rFonts w:ascii="SimSun" w:hAnsi="SimSun"/>
          <w:color w:val="000000"/>
          <w:szCs w:val="21"/>
        </w:rPr>
        <w:br/>
        <w:t>What's she after?</w:t>
      </w:r>
      <w:r w:rsidRPr="00AB4FD5">
        <w:rPr>
          <w:rFonts w:ascii="SimSun" w:hAnsi="SimSun"/>
          <w:color w:val="000000"/>
          <w:szCs w:val="21"/>
        </w:rPr>
        <w:br/>
        <w:t>What's she after? (她到底想干什么?)</w:t>
      </w:r>
      <w:r w:rsidRPr="00AB4FD5">
        <w:rPr>
          <w:rFonts w:ascii="SimSun" w:hAnsi="SimSun"/>
          <w:color w:val="000000"/>
          <w:szCs w:val="21"/>
        </w:rPr>
        <w:br/>
        <w:t>I'm not sure. (我不清楚。)</w:t>
      </w:r>
      <w:r w:rsidRPr="00AB4FD5">
        <w:rPr>
          <w:rFonts w:ascii="SimSun" w:hAnsi="SimSun"/>
          <w:color w:val="000000"/>
          <w:szCs w:val="21"/>
        </w:rPr>
        <w:br/>
        <w:t>What's her game? </w:t>
      </w:r>
      <w:r w:rsidRPr="00AB4FD5">
        <w:rPr>
          <w:rFonts w:ascii="SimSun" w:hAnsi="SimSun"/>
          <w:color w:val="000000"/>
          <w:szCs w:val="21"/>
        </w:rPr>
        <w:br/>
        <w:t>我一点儿都不知道。 </w:t>
      </w:r>
      <w:r w:rsidRPr="00AB4FD5">
        <w:rPr>
          <w:rFonts w:ascii="SimSun" w:hAnsi="SimSun"/>
          <w:color w:val="000000"/>
          <w:szCs w:val="21"/>
        </w:rPr>
        <w:br/>
      </w:r>
      <w:r w:rsidRPr="00AB4FD5">
        <w:rPr>
          <w:rFonts w:ascii="SimSun" w:hAnsi="SimSun"/>
          <w:color w:val="000000"/>
          <w:szCs w:val="21"/>
        </w:rPr>
        <w:t>I have no idea.</w:t>
      </w:r>
      <w:r w:rsidRPr="00AB4FD5">
        <w:rPr>
          <w:rFonts w:ascii="SimSun" w:hAnsi="SimSun"/>
          <w:color w:val="000000"/>
          <w:szCs w:val="21"/>
        </w:rPr>
        <w:br/>
        <w:t>Do you know where my pen is? (你知道我的笔在哪儿吗?)</w:t>
      </w:r>
      <w:r w:rsidRPr="00AB4FD5">
        <w:rPr>
          <w:rFonts w:ascii="SimSun" w:hAnsi="SimSun"/>
          <w:color w:val="000000"/>
          <w:szCs w:val="21"/>
        </w:rPr>
        <w:br/>
        <w:t>I have no idea. (我一点儿都不知道。)</w:t>
      </w:r>
      <w:r w:rsidRPr="00AB4FD5">
        <w:rPr>
          <w:rFonts w:ascii="SimSun" w:hAnsi="SimSun"/>
          <w:color w:val="000000"/>
          <w:szCs w:val="21"/>
        </w:rPr>
        <w:br/>
        <w:t>I have no clue.</w:t>
      </w:r>
      <w:r w:rsidRPr="00AB4FD5">
        <w:rPr>
          <w:rFonts w:ascii="SimSun" w:hAnsi="SimSun"/>
          <w:color w:val="000000"/>
          <w:szCs w:val="21"/>
        </w:rPr>
        <w:br/>
        <w:t>No idea.</w:t>
      </w:r>
      <w:r w:rsidRPr="00AB4FD5">
        <w:rPr>
          <w:rFonts w:ascii="SimSun" w:hAnsi="SimSun"/>
          <w:color w:val="000000"/>
          <w:szCs w:val="21"/>
        </w:rPr>
        <w:br/>
        <w:t>It's all Greek to me. </w:t>
      </w:r>
      <w:r w:rsidRPr="00AB4FD5">
        <w:rPr>
          <w:rFonts w:ascii="SimSun" w:hAnsi="SimSun"/>
          <w:color w:val="000000"/>
          <w:szCs w:val="21"/>
        </w:rPr>
        <w:br/>
        <w:t>我怎么不知道。 </w:t>
      </w:r>
      <w:r w:rsidRPr="00AB4FD5">
        <w:rPr>
          <w:rFonts w:ascii="SimSun" w:hAnsi="SimSun"/>
          <w:color w:val="000000"/>
          <w:szCs w:val="21"/>
        </w:rPr>
        <w:br/>
        <w:t>I didn't know that.</w:t>
      </w:r>
      <w:r w:rsidRPr="00AB4FD5">
        <w:rPr>
          <w:rFonts w:ascii="SimSun" w:hAnsi="SimSun"/>
          <w:color w:val="000000"/>
          <w:szCs w:val="21"/>
        </w:rPr>
        <w:br/>
        <w:t>John got married last week. (约翰上星期结婚了。)</w:t>
      </w:r>
      <w:r w:rsidRPr="00AB4FD5">
        <w:rPr>
          <w:rFonts w:ascii="SimSun" w:hAnsi="SimSun"/>
          <w:color w:val="000000"/>
          <w:szCs w:val="21"/>
        </w:rPr>
        <w:br/>
        <w:t>I didn't know that. (我怎么不知道。)</w:t>
      </w:r>
      <w:r w:rsidRPr="00AB4FD5">
        <w:rPr>
          <w:rFonts w:ascii="SimSun" w:hAnsi="SimSun"/>
          <w:color w:val="000000"/>
          <w:szCs w:val="21"/>
        </w:rPr>
        <w:br/>
        <w:t>That's news to me. *习惯用法。</w:t>
      </w:r>
      <w:r w:rsidRPr="00AB4FD5">
        <w:rPr>
          <w:rFonts w:ascii="SimSun" w:hAnsi="SimSun"/>
          <w:color w:val="000000"/>
          <w:szCs w:val="21"/>
        </w:rPr>
        <w:br/>
        <w:t>I wasn't aware of that. </w:t>
      </w:r>
      <w:r w:rsidRPr="00AB4FD5">
        <w:rPr>
          <w:rFonts w:ascii="SimSun" w:hAnsi="SimSun"/>
          <w:color w:val="000000"/>
          <w:szCs w:val="21"/>
        </w:rPr>
        <w:br/>
        <w:t>不知道。/不太清楚。 </w:t>
      </w:r>
      <w:r w:rsidRPr="00AB4FD5">
        <w:rPr>
          <w:rFonts w:ascii="SimSun" w:hAnsi="SimSun"/>
          <w:color w:val="000000"/>
          <w:szCs w:val="21"/>
        </w:rPr>
        <w:br/>
        <w:t>I don't know.</w:t>
      </w:r>
      <w:r w:rsidRPr="00AB4FD5">
        <w:rPr>
          <w:rFonts w:ascii="SimSun" w:hAnsi="SimSun"/>
          <w:color w:val="000000"/>
          <w:szCs w:val="21"/>
        </w:rPr>
        <w:br/>
        <w:t>Do you know where she's from? (你知道她是从哪儿来的吗?)</w:t>
      </w:r>
      <w:r w:rsidRPr="00AB4FD5">
        <w:rPr>
          <w:rFonts w:ascii="SimSun" w:hAnsi="SimSun"/>
          <w:color w:val="000000"/>
          <w:szCs w:val="21"/>
        </w:rPr>
        <w:br/>
        <w:t>I don't know. (不知道。/不太清楚。)</w:t>
      </w:r>
      <w:r w:rsidRPr="00AB4FD5">
        <w:rPr>
          <w:rFonts w:ascii="SimSun" w:hAnsi="SimSun"/>
          <w:color w:val="000000"/>
          <w:szCs w:val="21"/>
        </w:rPr>
        <w:br/>
        <w:t>I have no idea. </w:t>
      </w:r>
      <w:r w:rsidRPr="00AB4FD5">
        <w:rPr>
          <w:rFonts w:ascii="SimSun" w:hAnsi="SimSun"/>
          <w:color w:val="000000"/>
          <w:szCs w:val="21"/>
        </w:rPr>
        <w:br/>
        <w:t>我不太清楚。 </w:t>
      </w:r>
      <w:r w:rsidRPr="00AB4FD5">
        <w:rPr>
          <w:rFonts w:ascii="SimSun" w:hAnsi="SimSun"/>
          <w:color w:val="000000"/>
          <w:szCs w:val="21"/>
        </w:rPr>
        <w:br/>
        <w:t>I don't know for sure. *for sure 有“确切地”、“毫无疑问地”的含意。</w:t>
      </w:r>
      <w:r w:rsidRPr="00AB4FD5">
        <w:rPr>
          <w:rFonts w:ascii="SimSun" w:hAnsi="SimSun"/>
          <w:color w:val="000000"/>
          <w:szCs w:val="21"/>
        </w:rPr>
        <w:br/>
        <w:t>Do you know the way to my house? (你认识去我家的路吗?)</w:t>
      </w:r>
      <w:r w:rsidRPr="00AB4FD5">
        <w:rPr>
          <w:rFonts w:ascii="SimSun" w:hAnsi="SimSun"/>
          <w:color w:val="000000"/>
          <w:szCs w:val="21"/>
        </w:rPr>
        <w:br/>
        <w:t>I don't know for sure. (我不太清楚。)</w:t>
      </w:r>
      <w:r w:rsidRPr="00AB4FD5">
        <w:rPr>
          <w:rFonts w:ascii="SimSun" w:hAnsi="SimSun"/>
          <w:color w:val="000000"/>
          <w:szCs w:val="21"/>
        </w:rPr>
        <w:br/>
        <w:t>I don't know for certain.</w:t>
      </w:r>
      <w:r w:rsidRPr="00AB4FD5">
        <w:rPr>
          <w:rFonts w:ascii="SimSun" w:hAnsi="SimSun"/>
          <w:color w:val="000000"/>
          <w:szCs w:val="21"/>
        </w:rPr>
        <w:br/>
        <w:t>I'm not absolutely sure. </w:t>
      </w:r>
      <w:r w:rsidRPr="00AB4FD5">
        <w:rPr>
          <w:rFonts w:ascii="SimSun" w:hAnsi="SimSun"/>
          <w:color w:val="000000"/>
          <w:szCs w:val="21"/>
        </w:rPr>
        <w:br/>
        <w:t>谁也不知道确切的情况。 </w:t>
      </w:r>
      <w:r w:rsidRPr="00AB4FD5">
        <w:rPr>
          <w:rFonts w:ascii="SimSun" w:hAnsi="SimSun"/>
          <w:color w:val="000000"/>
          <w:szCs w:val="21"/>
        </w:rPr>
        <w:br/>
        <w:t>No one knows for sure. *这种说法与“who knows?”几乎相同，但因为有了for sure，所以句子含有知道得不确切，但也有各种各样的说法的语感。 </w:t>
      </w:r>
      <w:r w:rsidRPr="00AB4FD5">
        <w:rPr>
          <w:rFonts w:ascii="SimSun" w:hAnsi="SimSun"/>
          <w:color w:val="000000"/>
          <w:szCs w:val="21"/>
        </w:rPr>
        <w:br/>
        <w:t>我怎么会知道? </w:t>
      </w:r>
      <w:r w:rsidRPr="00AB4FD5">
        <w:rPr>
          <w:rFonts w:ascii="SimSun" w:hAnsi="SimSun"/>
          <w:color w:val="000000"/>
          <w:szCs w:val="21"/>
        </w:rPr>
        <w:br/>
        <w:t>How should I know? *用于被问到“自己不可能知道”、“根本不知道”的问题时。根据说话的语气，有时会给人以不理睬对方、冷淡对方的语感。</w:t>
      </w:r>
      <w:r w:rsidRPr="00AB4FD5">
        <w:rPr>
          <w:rFonts w:ascii="SimSun" w:hAnsi="SimSun"/>
          <w:color w:val="000000"/>
          <w:szCs w:val="21"/>
        </w:rPr>
        <w:br/>
        <w:t>Is he married? (他结婚了吗?)</w:t>
      </w:r>
      <w:r w:rsidRPr="00AB4FD5">
        <w:rPr>
          <w:rFonts w:ascii="SimSun" w:hAnsi="SimSun"/>
          <w:color w:val="000000"/>
          <w:szCs w:val="21"/>
        </w:rPr>
        <w:br/>
        <w:t>How should I know? (我怎么会知道?) </w:t>
      </w:r>
      <w:r w:rsidRPr="00AB4FD5">
        <w:rPr>
          <w:rFonts w:ascii="SimSun" w:hAnsi="SimSun"/>
          <w:color w:val="000000"/>
          <w:szCs w:val="21"/>
        </w:rPr>
        <w:br/>
        <w:t>谁能知道? </w:t>
      </w:r>
      <w:r w:rsidRPr="00AB4FD5">
        <w:rPr>
          <w:rFonts w:ascii="SimSun" w:hAnsi="SimSun"/>
          <w:color w:val="000000"/>
          <w:szCs w:val="21"/>
        </w:rPr>
        <w:br/>
        <w:t>Who knows? *该句有时让人听起来有些富有哲理。</w:t>
      </w:r>
      <w:r w:rsidRPr="00AB4FD5">
        <w:rPr>
          <w:rFonts w:ascii="SimSun" w:hAnsi="SimSun"/>
          <w:color w:val="000000"/>
          <w:szCs w:val="21"/>
        </w:rPr>
        <w:br/>
        <w:t>What is the meaning of life? (什么是人生?)</w:t>
      </w:r>
      <w:r w:rsidRPr="00AB4FD5">
        <w:rPr>
          <w:rFonts w:ascii="SimSun" w:hAnsi="SimSun"/>
          <w:color w:val="000000"/>
          <w:szCs w:val="21"/>
        </w:rPr>
        <w:br/>
        <w:t>Who knows? (谁能知道?)</w:t>
      </w:r>
      <w:r w:rsidRPr="00AB4FD5">
        <w:rPr>
          <w:rFonts w:ascii="SimSun" w:hAnsi="SimSun"/>
          <w:color w:val="000000"/>
          <w:szCs w:val="21"/>
        </w:rPr>
        <w:br/>
        <w:t>Nobody knows.</w:t>
      </w:r>
      <w:r w:rsidRPr="00AB4FD5">
        <w:rPr>
          <w:rFonts w:ascii="SimSun" w:hAnsi="SimSun"/>
          <w:color w:val="000000"/>
          <w:szCs w:val="21"/>
        </w:rPr>
        <w:br/>
        <w:t>No way of knowing.</w:t>
      </w:r>
      <w:r w:rsidRPr="00AB4FD5">
        <w:rPr>
          <w:rFonts w:ascii="SimSun" w:hAnsi="SimSun"/>
          <w:color w:val="000000"/>
          <w:szCs w:val="21"/>
        </w:rPr>
        <w:br/>
        <w:t>There's no way of knowing.</w:t>
      </w:r>
      <w:r w:rsidRPr="00AB4FD5">
        <w:rPr>
          <w:rFonts w:ascii="SimSun" w:hAnsi="SimSun"/>
          <w:color w:val="000000"/>
          <w:szCs w:val="21"/>
        </w:rPr>
        <w:br/>
        <w:t>It's impossible to find out.</w:t>
      </w:r>
      <w:r w:rsidRPr="00AB4FD5">
        <w:rPr>
          <w:rFonts w:ascii="SimSun" w:hAnsi="SimSun"/>
          <w:color w:val="000000"/>
          <w:szCs w:val="21"/>
        </w:rPr>
        <w:br/>
      </w:r>
      <w:r w:rsidRPr="00AB4FD5">
        <w:rPr>
          <w:rFonts w:ascii="SimSun" w:hAnsi="SimSun"/>
          <w:color w:val="000000"/>
          <w:szCs w:val="21"/>
        </w:rPr>
        <w:lastRenderedPageBreak/>
        <w:br/>
        <w:t>●反问</w:t>
      </w:r>
      <w:r w:rsidRPr="00AB4FD5">
        <w:rPr>
          <w:rFonts w:ascii="SimSun" w:hAnsi="SimSun"/>
          <w:color w:val="000000"/>
          <w:szCs w:val="21"/>
        </w:rPr>
        <w:br/>
        <w:t>有事吗? </w:t>
      </w:r>
      <w:r w:rsidRPr="00AB4FD5">
        <w:rPr>
          <w:rFonts w:ascii="SimSun" w:hAnsi="SimSun"/>
          <w:color w:val="000000"/>
          <w:szCs w:val="21"/>
        </w:rPr>
        <w:br/>
        <w:t>Yes?</w:t>
      </w:r>
      <w:r w:rsidRPr="00AB4FD5">
        <w:rPr>
          <w:rFonts w:ascii="SimSun" w:hAnsi="SimSun"/>
          <w:color w:val="000000"/>
          <w:szCs w:val="21"/>
        </w:rPr>
        <w:br/>
        <w:t>Excuse me... (对不起……)</w:t>
      </w:r>
      <w:r w:rsidRPr="00AB4FD5">
        <w:rPr>
          <w:rFonts w:ascii="SimSun" w:hAnsi="SimSun"/>
          <w:color w:val="000000"/>
          <w:szCs w:val="21"/>
        </w:rPr>
        <w:br/>
        <w:t>Yes? (有事吗?) </w:t>
      </w:r>
      <w:r w:rsidRPr="00AB4FD5">
        <w:rPr>
          <w:rFonts w:ascii="SimSun" w:hAnsi="SimSun"/>
          <w:color w:val="000000"/>
          <w:szCs w:val="21"/>
        </w:rPr>
        <w:br/>
        <w:t>为何? </w:t>
      </w:r>
      <w:r w:rsidRPr="00AB4FD5">
        <w:rPr>
          <w:rFonts w:ascii="SimSun" w:hAnsi="SimSun"/>
          <w:color w:val="000000"/>
          <w:szCs w:val="21"/>
        </w:rPr>
        <w:br/>
        <w:t>What for?</w:t>
      </w:r>
      <w:r w:rsidRPr="00AB4FD5">
        <w:rPr>
          <w:rFonts w:ascii="SimSun" w:hAnsi="SimSun"/>
          <w:color w:val="000000"/>
          <w:szCs w:val="21"/>
        </w:rPr>
        <w:br/>
        <w:t>I bought this beautiful pen. (我买了一支漂亮的钢笔。)</w:t>
      </w:r>
      <w:r w:rsidRPr="00AB4FD5">
        <w:rPr>
          <w:rFonts w:ascii="SimSun" w:hAnsi="SimSun"/>
          <w:color w:val="000000"/>
          <w:szCs w:val="21"/>
        </w:rPr>
        <w:br/>
        <w:t>What for? (那又为何?) </w:t>
      </w:r>
      <w:r w:rsidRPr="00AB4FD5">
        <w:rPr>
          <w:rFonts w:ascii="SimSun" w:hAnsi="SimSun"/>
          <w:color w:val="000000"/>
          <w:szCs w:val="21"/>
        </w:rPr>
        <w:br/>
        <w:t>您说什么? </w:t>
      </w:r>
      <w:r w:rsidRPr="00AB4FD5">
        <w:rPr>
          <w:rFonts w:ascii="SimSun" w:hAnsi="SimSun"/>
          <w:color w:val="000000"/>
          <w:szCs w:val="21"/>
        </w:rPr>
        <w:br/>
        <w:t>Pardon me? *因为声音小而没有听清楚或一时没能理解对方所表达的意思时，与其装作听见或听懂了，不如问一句Pardon me?这样就可以不失礼貌地将对话进行下去。</w:t>
      </w:r>
      <w:r w:rsidRPr="00AB4FD5">
        <w:rPr>
          <w:rFonts w:ascii="SimSun" w:hAnsi="SimSun"/>
          <w:color w:val="000000"/>
          <w:szCs w:val="21"/>
        </w:rPr>
        <w:br/>
        <w:t>Is there a post office near here? (这附近有邮局吗?)</w:t>
      </w:r>
      <w:r w:rsidRPr="00AB4FD5">
        <w:rPr>
          <w:rFonts w:ascii="SimSun" w:hAnsi="SimSun"/>
          <w:color w:val="000000"/>
          <w:szCs w:val="21"/>
        </w:rPr>
        <w:br/>
        <w:t>Pardon me? (您说什么?)</w:t>
      </w:r>
      <w:r w:rsidRPr="00AB4FD5">
        <w:rPr>
          <w:rFonts w:ascii="SimSun" w:hAnsi="SimSun"/>
          <w:color w:val="000000"/>
          <w:szCs w:val="21"/>
        </w:rPr>
        <w:br/>
        <w:t>Pardon?</w:t>
      </w:r>
      <w:r w:rsidRPr="00AB4FD5">
        <w:rPr>
          <w:rFonts w:ascii="SimSun" w:hAnsi="SimSun"/>
          <w:color w:val="000000"/>
          <w:szCs w:val="21"/>
        </w:rPr>
        <w:br/>
        <w:t>I beg your pardon? </w:t>
      </w:r>
      <w:r w:rsidRPr="00AB4FD5">
        <w:rPr>
          <w:rFonts w:ascii="SimSun" w:hAnsi="SimSun"/>
          <w:color w:val="000000"/>
          <w:szCs w:val="21"/>
        </w:rPr>
        <w:br/>
        <w:t>现在怎么样? </w:t>
      </w:r>
      <w:r w:rsidRPr="00AB4FD5">
        <w:rPr>
          <w:rFonts w:ascii="SimSun" w:hAnsi="SimSun"/>
          <w:color w:val="000000"/>
          <w:szCs w:val="21"/>
        </w:rPr>
        <w:br/>
        <w:t>How about now? </w:t>
      </w:r>
      <w:r w:rsidRPr="00AB4FD5">
        <w:rPr>
          <w:rFonts w:ascii="SimSun" w:hAnsi="SimSun"/>
          <w:color w:val="000000"/>
          <w:szCs w:val="21"/>
        </w:rPr>
        <w:br/>
        <w:t>对不起，你说什么? </w:t>
      </w:r>
      <w:r w:rsidRPr="00AB4FD5">
        <w:rPr>
          <w:rFonts w:ascii="SimSun" w:hAnsi="SimSun"/>
          <w:color w:val="000000"/>
          <w:szCs w:val="21"/>
        </w:rPr>
        <w:br/>
        <w:t>Excuse me?</w:t>
      </w:r>
      <w:r w:rsidRPr="00AB4FD5">
        <w:rPr>
          <w:rFonts w:ascii="SimSun" w:hAnsi="SimSun"/>
          <w:color w:val="000000"/>
          <w:szCs w:val="21"/>
        </w:rPr>
        <w:br/>
        <w:t>What did you say? </w:t>
      </w:r>
      <w:r w:rsidRPr="00AB4FD5">
        <w:rPr>
          <w:rFonts w:ascii="SimSun" w:hAnsi="SimSun"/>
          <w:color w:val="000000"/>
          <w:szCs w:val="21"/>
        </w:rPr>
        <w:br/>
        <w:t>什么? </w:t>
      </w:r>
      <w:r w:rsidRPr="00AB4FD5">
        <w:rPr>
          <w:rFonts w:ascii="SimSun" w:hAnsi="SimSun"/>
          <w:color w:val="000000"/>
          <w:szCs w:val="21"/>
        </w:rPr>
        <w:br/>
        <w:t>What? *用于没听清对方说什么、没理解对方的意思时。但这样的问法让人听起来有些粗鲁和生硬。</w:t>
      </w:r>
      <w:r w:rsidRPr="00AB4FD5">
        <w:rPr>
          <w:rFonts w:ascii="SimSun" w:hAnsi="SimSun"/>
          <w:color w:val="000000"/>
          <w:szCs w:val="21"/>
        </w:rPr>
        <w:br/>
        <w:t>Huh? *比what?更随便的说法。 </w:t>
      </w:r>
      <w:r w:rsidRPr="00AB4FD5">
        <w:rPr>
          <w:rFonts w:ascii="SimSun" w:hAnsi="SimSun"/>
          <w:color w:val="000000"/>
          <w:szCs w:val="21"/>
        </w:rPr>
        <w:br/>
        <w:t>你说什么来着? </w:t>
      </w:r>
      <w:r w:rsidRPr="00AB4FD5">
        <w:rPr>
          <w:rFonts w:ascii="SimSun" w:hAnsi="SimSun"/>
          <w:color w:val="000000"/>
          <w:szCs w:val="21"/>
        </w:rPr>
        <w:br/>
        <w:t>Did you say anything? *用于没听见对方说什么、或别人说话时，自己走神或不知对方是否说了什么的场合。 </w:t>
      </w:r>
      <w:r w:rsidRPr="00AB4FD5">
        <w:rPr>
          <w:rFonts w:ascii="SimSun" w:hAnsi="SimSun"/>
          <w:color w:val="000000"/>
          <w:szCs w:val="21"/>
        </w:rPr>
        <w:br/>
        <w:t>对不起，你说什么来着? </w:t>
      </w:r>
      <w:r w:rsidRPr="00AB4FD5">
        <w:rPr>
          <w:rFonts w:ascii="SimSun" w:hAnsi="SimSun"/>
          <w:color w:val="000000"/>
          <w:szCs w:val="21"/>
        </w:rPr>
        <w:br/>
        <w:t>I'm sorry, what did you say? *确实听到对方说了什么，希望对方能够重复一遍。 </w:t>
      </w:r>
      <w:r w:rsidRPr="00AB4FD5">
        <w:rPr>
          <w:rFonts w:ascii="SimSun" w:hAnsi="SimSun"/>
          <w:color w:val="000000"/>
          <w:szCs w:val="21"/>
        </w:rPr>
        <w:br/>
        <w:t>那又怎么样呢? </w:t>
      </w:r>
      <w:r w:rsidRPr="00AB4FD5">
        <w:rPr>
          <w:rFonts w:ascii="SimSun" w:hAnsi="SimSun"/>
          <w:color w:val="000000"/>
          <w:szCs w:val="21"/>
        </w:rPr>
        <w:br/>
        <w:t>So what? *含有不感兴趣和轻蔑的语气。口语中常用。</w:t>
      </w:r>
      <w:r w:rsidRPr="00AB4FD5">
        <w:rPr>
          <w:rFonts w:ascii="SimSun" w:hAnsi="SimSun"/>
          <w:color w:val="000000"/>
          <w:szCs w:val="21"/>
        </w:rPr>
        <w:br/>
        <w:t>What of it? </w:t>
      </w:r>
      <w:r w:rsidRPr="00AB4FD5">
        <w:rPr>
          <w:rFonts w:ascii="SimSun" w:hAnsi="SimSun"/>
          <w:color w:val="000000"/>
          <w:szCs w:val="21"/>
        </w:rPr>
        <w:br/>
        <w:t>什么意思? </w:t>
      </w:r>
      <w:r w:rsidRPr="00AB4FD5">
        <w:rPr>
          <w:rFonts w:ascii="SimSun" w:hAnsi="SimSun"/>
          <w:color w:val="000000"/>
          <w:szCs w:val="21"/>
        </w:rPr>
        <w:br/>
        <w:t>What does it mean? *没弄明白对方所说事情时，可以这样积极主动地问。</w:t>
      </w:r>
      <w:r w:rsidRPr="00AB4FD5">
        <w:rPr>
          <w:rFonts w:ascii="SimSun" w:hAnsi="SimSun"/>
          <w:color w:val="000000"/>
          <w:szCs w:val="21"/>
        </w:rPr>
        <w:br/>
        <w:t>What do you mean?</w:t>
      </w:r>
      <w:r w:rsidRPr="00AB4FD5">
        <w:rPr>
          <w:rFonts w:ascii="SimSun" w:hAnsi="SimSun"/>
          <w:color w:val="000000"/>
          <w:szCs w:val="21"/>
        </w:rPr>
        <w:br/>
        <w:t>Please explain what you mean. (请您解释一下您的意思。)</w:t>
      </w:r>
      <w:r w:rsidRPr="00AB4FD5">
        <w:rPr>
          <w:rFonts w:ascii="SimSun" w:hAnsi="SimSun"/>
          <w:color w:val="000000"/>
          <w:szCs w:val="21"/>
        </w:rPr>
        <w:br/>
        <w:t>What are you trying to say? (您想说什么?)</w:t>
      </w:r>
      <w:r w:rsidRPr="00AB4FD5">
        <w:rPr>
          <w:rFonts w:ascii="SimSun" w:hAnsi="SimSun"/>
          <w:color w:val="000000"/>
          <w:szCs w:val="21"/>
        </w:rPr>
        <w:br/>
        <w:t>What do you mean by that? (您这是什么意思?) </w:t>
      </w:r>
      <w:r w:rsidRPr="00AB4FD5">
        <w:rPr>
          <w:rFonts w:ascii="SimSun" w:hAnsi="SimSun"/>
          <w:color w:val="000000"/>
          <w:szCs w:val="21"/>
        </w:rPr>
        <w:br/>
      </w:r>
      <w:r w:rsidRPr="00AB4FD5">
        <w:rPr>
          <w:rFonts w:ascii="SimSun" w:hAnsi="SimSun"/>
          <w:color w:val="000000"/>
          <w:szCs w:val="21"/>
        </w:rPr>
        <w:t>你是说……吗? </w:t>
      </w:r>
      <w:r w:rsidRPr="00AB4FD5">
        <w:rPr>
          <w:rFonts w:ascii="SimSun" w:hAnsi="SimSun"/>
          <w:color w:val="000000"/>
          <w:szCs w:val="21"/>
        </w:rPr>
        <w:br/>
        <w:t>Are you saying that...? *确认对方讲话内容时。</w:t>
      </w:r>
      <w:r w:rsidRPr="00AB4FD5">
        <w:rPr>
          <w:rFonts w:ascii="SimSun" w:hAnsi="SimSun"/>
          <w:color w:val="000000"/>
          <w:szCs w:val="21"/>
        </w:rPr>
        <w:br/>
        <w:t>Are you saying that it's a bad idea? (你是说这个主意不好?)</w:t>
      </w:r>
      <w:r w:rsidRPr="00AB4FD5">
        <w:rPr>
          <w:rFonts w:ascii="SimSun" w:hAnsi="SimSun"/>
          <w:color w:val="000000"/>
          <w:szCs w:val="21"/>
        </w:rPr>
        <w:br/>
        <w:t>That's right. (是的。)</w:t>
      </w:r>
      <w:r w:rsidRPr="00AB4FD5">
        <w:rPr>
          <w:rFonts w:ascii="SimSun" w:hAnsi="SimSun"/>
          <w:color w:val="000000"/>
          <w:szCs w:val="21"/>
        </w:rPr>
        <w:br/>
        <w:t>Do you mean...?</w:t>
      </w:r>
      <w:r w:rsidRPr="00AB4FD5">
        <w:rPr>
          <w:rFonts w:ascii="SimSun" w:hAnsi="SimSun"/>
          <w:color w:val="000000"/>
          <w:szCs w:val="21"/>
        </w:rPr>
        <w:br/>
        <w:t>Are you trying to say that...?</w:t>
      </w:r>
      <w:r w:rsidRPr="00AB4FD5">
        <w:rPr>
          <w:rFonts w:ascii="SimSun" w:hAnsi="SimSun"/>
          <w:color w:val="000000"/>
          <w:szCs w:val="21"/>
        </w:rPr>
        <w:br/>
        <w:t>后来怎么样了? </w:t>
      </w:r>
      <w:r w:rsidRPr="00AB4FD5">
        <w:rPr>
          <w:rFonts w:ascii="SimSun" w:hAnsi="SimSun"/>
          <w:color w:val="000000"/>
          <w:szCs w:val="21"/>
        </w:rPr>
        <w:br/>
        <w:t>Then what?</w:t>
      </w:r>
      <w:r w:rsidRPr="00AB4FD5">
        <w:rPr>
          <w:rFonts w:ascii="SimSun" w:hAnsi="SimSun"/>
          <w:color w:val="000000"/>
          <w:szCs w:val="21"/>
        </w:rPr>
        <w:br/>
        <w:t>And then?</w:t>
      </w:r>
      <w:r w:rsidRPr="00AB4FD5">
        <w:rPr>
          <w:rFonts w:ascii="SimSun" w:hAnsi="SimSun"/>
          <w:color w:val="000000"/>
          <w:szCs w:val="21"/>
        </w:rPr>
        <w:br/>
        <w:t>What happened then? </w:t>
      </w:r>
      <w:r w:rsidRPr="00AB4FD5">
        <w:rPr>
          <w:rFonts w:ascii="SimSun" w:hAnsi="SimSun"/>
          <w:color w:val="000000"/>
          <w:szCs w:val="21"/>
        </w:rPr>
        <w:br/>
        <w:t>他到底想干吗? </w:t>
      </w:r>
      <w:r w:rsidRPr="00AB4FD5">
        <w:rPr>
          <w:rFonts w:ascii="SimSun" w:hAnsi="SimSun"/>
          <w:color w:val="000000"/>
          <w:szCs w:val="21"/>
        </w:rPr>
        <w:br/>
        <w:t>What's he driving at? *用于不明白对方的意图时。 </w:t>
      </w:r>
      <w:r w:rsidRPr="00AB4FD5">
        <w:rPr>
          <w:rFonts w:ascii="SimSun" w:hAnsi="SimSun"/>
          <w:color w:val="000000"/>
          <w:szCs w:val="21"/>
        </w:rPr>
        <w:br/>
        <w:t>您能再说一遍吗? </w:t>
      </w:r>
      <w:r w:rsidRPr="00AB4FD5">
        <w:rPr>
          <w:rFonts w:ascii="SimSun" w:hAnsi="SimSun"/>
          <w:color w:val="000000"/>
          <w:szCs w:val="21"/>
        </w:rPr>
        <w:br/>
        <w:t>Would you repeat that, please? *用于没有听清或没有听懂时。</w:t>
      </w:r>
      <w:r w:rsidRPr="00AB4FD5">
        <w:rPr>
          <w:rFonts w:ascii="SimSun" w:hAnsi="SimSun"/>
          <w:color w:val="000000"/>
          <w:szCs w:val="21"/>
        </w:rPr>
        <w:br/>
        <w:t>Could you repeat that, please?</w:t>
      </w:r>
      <w:r w:rsidRPr="00AB4FD5">
        <w:rPr>
          <w:rFonts w:ascii="SimSun" w:hAnsi="SimSun"/>
          <w:color w:val="000000"/>
          <w:szCs w:val="21"/>
        </w:rPr>
        <w:br/>
        <w:t>Could you say that again, please?</w:t>
      </w:r>
      <w:r w:rsidRPr="00AB4FD5">
        <w:rPr>
          <w:rFonts w:ascii="SimSun" w:hAnsi="SimSun"/>
          <w:color w:val="000000"/>
          <w:szCs w:val="21"/>
        </w:rPr>
        <w:br/>
        <w:t>Say it again. (再说一遍。)</w:t>
      </w:r>
      <w:r w:rsidRPr="00AB4FD5">
        <w:rPr>
          <w:rFonts w:ascii="SimSun" w:hAnsi="SimSun"/>
          <w:color w:val="000000"/>
          <w:szCs w:val="21"/>
        </w:rPr>
        <w:br/>
        <w:t>Please say it again. (请再说一遍。)</w:t>
      </w:r>
      <w:r w:rsidRPr="00AB4FD5">
        <w:rPr>
          <w:rFonts w:ascii="SimSun" w:hAnsi="SimSun"/>
          <w:color w:val="000000"/>
          <w:szCs w:val="21"/>
        </w:rPr>
        <w:br/>
        <w:t>Please repeat that. (请再重复一遍。) </w:t>
      </w:r>
      <w:r w:rsidRPr="00AB4FD5">
        <w:rPr>
          <w:rFonts w:ascii="SimSun" w:hAnsi="SimSun"/>
          <w:color w:val="000000"/>
          <w:szCs w:val="21"/>
        </w:rPr>
        <w:br/>
        <w:t>您说得太快了。 </w:t>
      </w:r>
      <w:r w:rsidRPr="00AB4FD5">
        <w:rPr>
          <w:rFonts w:ascii="SimSun" w:hAnsi="SimSun"/>
          <w:color w:val="000000"/>
          <w:szCs w:val="21"/>
        </w:rPr>
        <w:br/>
        <w:t>You're speaking too quickly.</w:t>
      </w:r>
      <w:r w:rsidRPr="00AB4FD5">
        <w:rPr>
          <w:rFonts w:ascii="SimSun" w:hAnsi="SimSun"/>
          <w:color w:val="000000"/>
          <w:szCs w:val="21"/>
        </w:rPr>
        <w:br/>
        <w:t>You're talking too fast. </w:t>
      </w:r>
      <w:r w:rsidRPr="00AB4FD5">
        <w:rPr>
          <w:rFonts w:ascii="SimSun" w:hAnsi="SimSun"/>
          <w:color w:val="000000"/>
          <w:szCs w:val="21"/>
        </w:rPr>
        <w:br/>
        <w:t>请您再说慢一点儿。</w:t>
      </w:r>
      <w:r w:rsidRPr="00AB4FD5">
        <w:rPr>
          <w:rFonts w:ascii="SimSun" w:hAnsi="SimSun"/>
          <w:color w:val="000000"/>
          <w:szCs w:val="21"/>
        </w:rPr>
        <w:br/>
        <w:t>Please say it more slowly.</w:t>
      </w:r>
      <w:r w:rsidRPr="00AB4FD5">
        <w:rPr>
          <w:rFonts w:ascii="SimSun" w:hAnsi="SimSun"/>
          <w:color w:val="000000"/>
          <w:szCs w:val="21"/>
        </w:rPr>
        <w:br/>
        <w:t>Please speak more slowly.</w:t>
      </w:r>
      <w:r w:rsidRPr="00AB4FD5">
        <w:rPr>
          <w:rFonts w:ascii="SimSun" w:hAnsi="SimSun"/>
          <w:color w:val="000000"/>
          <w:szCs w:val="21"/>
        </w:rPr>
        <w:br/>
        <w:t>More slowly, please.</w:t>
      </w:r>
      <w:r w:rsidRPr="00AB4FD5">
        <w:rPr>
          <w:rFonts w:ascii="SimSun" w:hAnsi="SimSun"/>
          <w:color w:val="000000"/>
          <w:szCs w:val="21"/>
        </w:rPr>
        <w:br/>
        <w:t>Please speak slower.</w:t>
      </w:r>
      <w:r w:rsidRPr="00AB4FD5">
        <w:rPr>
          <w:rFonts w:ascii="SimSun" w:hAnsi="SimSun"/>
          <w:color w:val="000000"/>
          <w:szCs w:val="21"/>
        </w:rPr>
        <w:br/>
        <w:t>Please don't speak so quickly. (请您不要说得太快。)</w:t>
      </w:r>
      <w:r w:rsidRPr="00AB4FD5">
        <w:rPr>
          <w:rFonts w:ascii="SimSun" w:hAnsi="SimSun"/>
          <w:color w:val="000000"/>
          <w:szCs w:val="21"/>
        </w:rPr>
        <w:br/>
        <w:t>Would you slow down, please? (您能说慢一点儿吗?) </w:t>
      </w:r>
      <w:r w:rsidRPr="00AB4FD5">
        <w:rPr>
          <w:rFonts w:ascii="SimSun" w:hAnsi="SimSun"/>
          <w:color w:val="000000"/>
          <w:szCs w:val="21"/>
        </w:rPr>
        <w:br/>
        <w:t>我跟不上您说的。 </w:t>
      </w:r>
      <w:r w:rsidRPr="00AB4FD5">
        <w:rPr>
          <w:rFonts w:ascii="SimSun" w:hAnsi="SimSun"/>
          <w:color w:val="000000"/>
          <w:szCs w:val="21"/>
        </w:rPr>
        <w:br/>
        <w:t>I can't keep up. </w:t>
      </w:r>
      <w:r w:rsidRPr="00AB4FD5">
        <w:rPr>
          <w:rFonts w:ascii="SimSun" w:hAnsi="SimSun"/>
          <w:color w:val="000000"/>
          <w:szCs w:val="21"/>
        </w:rPr>
        <w:br/>
        <w:t>请再大一点儿声说。 </w:t>
      </w:r>
      <w:r w:rsidRPr="00AB4FD5">
        <w:rPr>
          <w:rFonts w:ascii="SimSun" w:hAnsi="SimSun"/>
          <w:color w:val="000000"/>
          <w:szCs w:val="21"/>
        </w:rPr>
        <w:br/>
        <w:t>Please speak a little louder.</w:t>
      </w:r>
      <w:r w:rsidRPr="00AB4FD5">
        <w:rPr>
          <w:rFonts w:ascii="SimSun" w:hAnsi="SimSun"/>
          <w:color w:val="000000"/>
          <w:szCs w:val="21"/>
        </w:rPr>
        <w:br/>
        <w:t>Could you speak up? (您能再大一点儿声儿吗?)</w:t>
      </w:r>
      <w:r w:rsidRPr="00AB4FD5">
        <w:rPr>
          <w:rFonts w:ascii="SimSun" w:hAnsi="SimSun"/>
          <w:color w:val="000000"/>
          <w:szCs w:val="21"/>
        </w:rPr>
        <w:br/>
        <w:t>A little louder, please? (请大点儿声。)</w:t>
      </w:r>
      <w:r w:rsidRPr="00AB4FD5">
        <w:rPr>
          <w:rFonts w:ascii="SimSun" w:hAnsi="SimSun"/>
          <w:color w:val="000000"/>
          <w:szCs w:val="21"/>
        </w:rPr>
        <w:br/>
        <w:t>Speak up, please? (请大声说。)</w:t>
      </w:r>
      <w:r w:rsidRPr="00AB4FD5">
        <w:rPr>
          <w:rFonts w:ascii="SimSun" w:hAnsi="SimSun"/>
          <w:color w:val="000000"/>
          <w:szCs w:val="21"/>
        </w:rPr>
        <w:br/>
        <w:t>Please speak up.</w:t>
      </w:r>
      <w:r w:rsidRPr="00AB4FD5">
        <w:rPr>
          <w:rFonts w:ascii="SimSun" w:hAnsi="SimSun"/>
          <w:color w:val="000000"/>
          <w:szCs w:val="21"/>
        </w:rPr>
        <w:br/>
        <w:t>Please speak louder. </w:t>
      </w:r>
      <w:r w:rsidRPr="00AB4FD5">
        <w:rPr>
          <w:rFonts w:ascii="SimSun" w:hAnsi="SimSun"/>
          <w:color w:val="000000"/>
          <w:szCs w:val="21"/>
        </w:rPr>
        <w:br/>
        <w:t>我听不见。 </w:t>
      </w:r>
      <w:r w:rsidRPr="00AB4FD5">
        <w:rPr>
          <w:rFonts w:ascii="SimSun" w:hAnsi="SimSun"/>
          <w:color w:val="000000"/>
          <w:szCs w:val="21"/>
        </w:rPr>
        <w:br/>
        <w:t>I can't hear you. *这种情况下只能用hear而不能用listen。</w:t>
      </w:r>
      <w:r w:rsidRPr="00AB4FD5">
        <w:rPr>
          <w:rFonts w:ascii="SimSun" w:hAnsi="SimSun"/>
          <w:color w:val="000000"/>
          <w:szCs w:val="21"/>
        </w:rPr>
        <w:br/>
        <w:t>I can't hear a word you're saying. (我根本听不见你说什么。)</w:t>
      </w:r>
      <w:r w:rsidRPr="00AB4FD5">
        <w:rPr>
          <w:rFonts w:ascii="SimSun" w:hAnsi="SimSun"/>
          <w:color w:val="000000"/>
          <w:szCs w:val="21"/>
        </w:rPr>
        <w:br/>
      </w:r>
      <w:r w:rsidRPr="00AB4FD5">
        <w:rPr>
          <w:rFonts w:ascii="SimSun" w:hAnsi="SimSun"/>
          <w:color w:val="000000"/>
          <w:szCs w:val="21"/>
        </w:rPr>
        <w:lastRenderedPageBreak/>
        <w:t>I can't hear you at all. (根本听不见。)</w:t>
      </w:r>
      <w:r w:rsidRPr="00AB4FD5">
        <w:rPr>
          <w:rFonts w:ascii="SimSun" w:hAnsi="SimSun"/>
          <w:color w:val="000000"/>
          <w:szCs w:val="21"/>
        </w:rPr>
        <w:br/>
        <w:t>I can't hear you well. (我听不太清楚。) </w:t>
      </w:r>
      <w:r w:rsidRPr="00AB4FD5">
        <w:rPr>
          <w:rFonts w:ascii="SimSun" w:hAnsi="SimSun"/>
          <w:color w:val="000000"/>
          <w:szCs w:val="21"/>
        </w:rPr>
        <w:br/>
        <w:t>我没听见你说什么。 </w:t>
      </w:r>
      <w:r w:rsidRPr="00AB4FD5">
        <w:rPr>
          <w:rFonts w:ascii="SimSun" w:hAnsi="SimSun"/>
          <w:color w:val="000000"/>
          <w:szCs w:val="21"/>
        </w:rPr>
        <w:br/>
        <w:t>I couldn't catch what you said. *“听见，明白(话语等)”。</w:t>
      </w:r>
      <w:r w:rsidRPr="00AB4FD5">
        <w:rPr>
          <w:rFonts w:ascii="SimSun" w:hAnsi="SimSun"/>
          <w:color w:val="000000"/>
          <w:szCs w:val="21"/>
        </w:rPr>
        <w:br/>
        <w:t>I didn't catch that. </w:t>
      </w:r>
      <w:r w:rsidRPr="00AB4FD5">
        <w:rPr>
          <w:rFonts w:ascii="SimSun" w:hAnsi="SimSun"/>
          <w:color w:val="000000"/>
          <w:szCs w:val="21"/>
        </w:rPr>
        <w:br/>
        <w:t>你在说什么呢? </w:t>
      </w:r>
      <w:r w:rsidRPr="00AB4FD5">
        <w:rPr>
          <w:rFonts w:ascii="SimSun" w:hAnsi="SimSun"/>
          <w:color w:val="000000"/>
          <w:szCs w:val="21"/>
        </w:rPr>
        <w:br/>
        <w:t>What are you talking about? *用于听不懂对方所说的内容，或没注意听对方说什么的场合。</w:t>
      </w:r>
      <w:r w:rsidRPr="00AB4FD5">
        <w:rPr>
          <w:rFonts w:ascii="SimSun" w:hAnsi="SimSun"/>
          <w:color w:val="000000"/>
          <w:szCs w:val="21"/>
        </w:rPr>
        <w:br/>
        <w:t>What did you say? (你说什么呢?)</w:t>
      </w:r>
      <w:r w:rsidRPr="00AB4FD5">
        <w:rPr>
          <w:rFonts w:ascii="SimSun" w:hAnsi="SimSun"/>
          <w:color w:val="000000"/>
          <w:szCs w:val="21"/>
        </w:rPr>
        <w:br/>
      </w:r>
      <w:r w:rsidRPr="00AB4FD5">
        <w:rPr>
          <w:rFonts w:ascii="SimSun" w:hAnsi="SimSun"/>
          <w:color w:val="000000"/>
          <w:szCs w:val="21"/>
        </w:rPr>
        <w:br/>
        <w:t>●感想</w:t>
      </w:r>
      <w:r w:rsidRPr="00AB4FD5">
        <w:rPr>
          <w:rFonts w:ascii="SimSun" w:hAnsi="SimSun"/>
          <w:color w:val="000000"/>
          <w:szCs w:val="21"/>
        </w:rPr>
        <w:br/>
        <w:t>就像我一样。 </w:t>
      </w:r>
      <w:r w:rsidRPr="00AB4FD5">
        <w:rPr>
          <w:rFonts w:ascii="SimSun" w:hAnsi="SimSun"/>
          <w:color w:val="000000"/>
          <w:szCs w:val="21"/>
        </w:rPr>
        <w:br/>
        <w:t>Just like me!</w:t>
      </w:r>
      <w:r w:rsidRPr="00AB4FD5">
        <w:rPr>
          <w:rFonts w:ascii="SimSun" w:hAnsi="SimSun"/>
          <w:color w:val="000000"/>
          <w:szCs w:val="21"/>
        </w:rPr>
        <w:br/>
        <w:t>John is very smart. (约翰真聪明。)</w:t>
      </w:r>
      <w:r w:rsidRPr="00AB4FD5">
        <w:rPr>
          <w:rFonts w:ascii="SimSun" w:hAnsi="SimSun"/>
          <w:color w:val="000000"/>
          <w:szCs w:val="21"/>
        </w:rPr>
        <w:br/>
        <w:t>Yeah, just like me! (嗯，就像我一样。)*夫妻谈论自己的儿子约翰。 </w:t>
      </w:r>
      <w:r w:rsidRPr="00AB4FD5">
        <w:rPr>
          <w:rFonts w:ascii="SimSun" w:hAnsi="SimSun"/>
          <w:color w:val="000000"/>
          <w:szCs w:val="21"/>
        </w:rPr>
        <w:br/>
        <w:t>好吃吗? </w:t>
      </w:r>
      <w:r w:rsidRPr="00AB4FD5">
        <w:rPr>
          <w:rFonts w:ascii="SimSun" w:hAnsi="SimSun"/>
          <w:color w:val="000000"/>
          <w:szCs w:val="21"/>
        </w:rPr>
        <w:br/>
        <w:t>Was it good?</w:t>
      </w:r>
      <w:r w:rsidRPr="00AB4FD5">
        <w:rPr>
          <w:rFonts w:ascii="SimSun" w:hAnsi="SimSun"/>
          <w:color w:val="000000"/>
          <w:szCs w:val="21"/>
        </w:rPr>
        <w:br/>
        <w:t>We had melon for lunch at school. (在学校吃午饭时，我们吃了哈蜜瓜。)</w:t>
      </w:r>
      <w:r w:rsidRPr="00AB4FD5">
        <w:rPr>
          <w:rFonts w:ascii="SimSun" w:hAnsi="SimSun"/>
          <w:color w:val="000000"/>
          <w:szCs w:val="21"/>
        </w:rPr>
        <w:br/>
        <w:t>Was it good? (好吃吗?) </w:t>
      </w:r>
      <w:r w:rsidRPr="00AB4FD5">
        <w:rPr>
          <w:rFonts w:ascii="SimSun" w:hAnsi="SimSun"/>
          <w:color w:val="000000"/>
          <w:szCs w:val="21"/>
        </w:rPr>
        <w:br/>
        <w:t>玩得高兴吗? </w:t>
      </w:r>
      <w:r w:rsidRPr="00AB4FD5">
        <w:rPr>
          <w:rFonts w:ascii="SimSun" w:hAnsi="SimSun"/>
          <w:color w:val="000000"/>
          <w:szCs w:val="21"/>
        </w:rPr>
        <w:br/>
        <w:t>Did you have fun?</w:t>
      </w:r>
      <w:r w:rsidRPr="00AB4FD5">
        <w:rPr>
          <w:rFonts w:ascii="SimSun" w:hAnsi="SimSun"/>
          <w:color w:val="000000"/>
          <w:szCs w:val="21"/>
        </w:rPr>
        <w:br/>
        <w:t>After school, we played soccer. (放学后，我们去踢足球了。)</w:t>
      </w:r>
      <w:r w:rsidRPr="00AB4FD5">
        <w:rPr>
          <w:rFonts w:ascii="SimSun" w:hAnsi="SimSun"/>
          <w:color w:val="000000"/>
          <w:szCs w:val="21"/>
        </w:rPr>
        <w:br/>
        <w:t>Did you have fun? (玩得高兴吗?) </w:t>
      </w:r>
      <w:r w:rsidRPr="00AB4FD5">
        <w:rPr>
          <w:rFonts w:ascii="SimSun" w:hAnsi="SimSun"/>
          <w:color w:val="000000"/>
          <w:szCs w:val="21"/>
        </w:rPr>
        <w:br/>
        <w:t>这套衣服怎么样? </w:t>
      </w:r>
      <w:r w:rsidRPr="00AB4FD5">
        <w:rPr>
          <w:rFonts w:ascii="SimSun" w:hAnsi="SimSun"/>
          <w:color w:val="000000"/>
          <w:szCs w:val="21"/>
        </w:rPr>
        <w:br/>
        <w:t>How do you like this suit?</w:t>
      </w:r>
      <w:r w:rsidRPr="00AB4FD5">
        <w:rPr>
          <w:rFonts w:ascii="SimSun" w:hAnsi="SimSun"/>
          <w:color w:val="000000"/>
          <w:szCs w:val="21"/>
        </w:rPr>
        <w:br/>
        <w:t>How do you like this suit? (这套衣服怎么样?)</w:t>
      </w:r>
      <w:r w:rsidRPr="00AB4FD5">
        <w:rPr>
          <w:rFonts w:ascii="SimSun" w:hAnsi="SimSun"/>
          <w:color w:val="000000"/>
          <w:szCs w:val="21"/>
        </w:rPr>
        <w:br/>
        <w:t>It looks great on you. (很配你呀!)</w:t>
      </w:r>
      <w:r w:rsidRPr="00AB4FD5">
        <w:rPr>
          <w:rFonts w:ascii="SimSun" w:hAnsi="SimSun"/>
          <w:color w:val="000000"/>
          <w:szCs w:val="21"/>
        </w:rPr>
        <w:br/>
        <w:t>How do you like this suit? (你看这件衬衫怎么样?)</w:t>
      </w:r>
      <w:r w:rsidRPr="00AB4FD5">
        <w:rPr>
          <w:rFonts w:ascii="SimSun" w:hAnsi="SimSun"/>
          <w:color w:val="000000"/>
          <w:szCs w:val="21"/>
        </w:rPr>
        <w:br/>
        <w:t>I think it's nice. (我觉得挺好。) </w:t>
      </w:r>
      <w:r w:rsidRPr="00AB4FD5">
        <w:rPr>
          <w:rFonts w:ascii="SimSun" w:hAnsi="SimSun"/>
          <w:color w:val="000000"/>
          <w:szCs w:val="21"/>
        </w:rPr>
        <w:br/>
        <w:t>你觉得怎么样? </w:t>
      </w:r>
      <w:r w:rsidRPr="00AB4FD5">
        <w:rPr>
          <w:rFonts w:ascii="SimSun" w:hAnsi="SimSun"/>
          <w:color w:val="000000"/>
          <w:szCs w:val="21"/>
        </w:rPr>
        <w:br/>
        <w:t>How did you like it?</w:t>
      </w:r>
      <w:r w:rsidRPr="00AB4FD5">
        <w:rPr>
          <w:rFonts w:ascii="SimSun" w:hAnsi="SimSun"/>
          <w:color w:val="000000"/>
          <w:szCs w:val="21"/>
        </w:rPr>
        <w:br/>
        <w:t>How did you like it? (你觉得怎么样?)</w:t>
      </w:r>
      <w:r w:rsidRPr="00AB4FD5">
        <w:rPr>
          <w:rFonts w:ascii="SimSun" w:hAnsi="SimSun"/>
          <w:color w:val="000000"/>
          <w:szCs w:val="21"/>
        </w:rPr>
        <w:br/>
        <w:t>I liked it very much. (我非常喜欢。)</w:t>
      </w:r>
      <w:r w:rsidRPr="00AB4FD5">
        <w:rPr>
          <w:rFonts w:ascii="SimSun" w:hAnsi="SimSun"/>
          <w:color w:val="000000"/>
          <w:szCs w:val="21"/>
        </w:rPr>
        <w:br/>
        <w:t>What did you think of it? </w:t>
      </w:r>
      <w:r w:rsidRPr="00AB4FD5">
        <w:rPr>
          <w:rFonts w:ascii="SimSun" w:hAnsi="SimSun"/>
          <w:color w:val="000000"/>
          <w:szCs w:val="21"/>
        </w:rPr>
        <w:br/>
        <w:t>你喜欢吗? </w:t>
      </w:r>
      <w:r w:rsidRPr="00AB4FD5">
        <w:rPr>
          <w:rFonts w:ascii="SimSun" w:hAnsi="SimSun"/>
          <w:color w:val="000000"/>
          <w:szCs w:val="21"/>
        </w:rPr>
        <w:br/>
        <w:t>Did you like it?</w:t>
      </w:r>
      <w:r w:rsidRPr="00AB4FD5">
        <w:rPr>
          <w:rFonts w:ascii="SimSun" w:hAnsi="SimSun"/>
          <w:color w:val="000000"/>
          <w:szCs w:val="21"/>
        </w:rPr>
        <w:br/>
        <w:t>Did you enjoy it? </w:t>
      </w:r>
      <w:r w:rsidRPr="00AB4FD5">
        <w:rPr>
          <w:rFonts w:ascii="SimSun" w:hAnsi="SimSun"/>
          <w:color w:val="000000"/>
          <w:szCs w:val="21"/>
        </w:rPr>
        <w:br/>
        <w:t>你觉得那个怎么样? </w:t>
      </w:r>
      <w:r w:rsidRPr="00AB4FD5">
        <w:rPr>
          <w:rFonts w:ascii="SimSun" w:hAnsi="SimSun"/>
          <w:color w:val="000000"/>
          <w:szCs w:val="21"/>
        </w:rPr>
        <w:br/>
        <w:t>What do you think of it? *询问别人有何感想时。</w:t>
      </w:r>
      <w:r w:rsidRPr="00AB4FD5">
        <w:rPr>
          <w:rFonts w:ascii="SimSun" w:hAnsi="SimSun"/>
          <w:color w:val="000000"/>
          <w:szCs w:val="21"/>
        </w:rPr>
        <w:br/>
        <w:t>What do you think of our new boss? (你觉得我们新老板怎么样?)</w:t>
      </w:r>
      <w:r w:rsidRPr="00AB4FD5">
        <w:rPr>
          <w:rFonts w:ascii="SimSun" w:hAnsi="SimSun"/>
          <w:color w:val="000000"/>
          <w:szCs w:val="21"/>
        </w:rPr>
        <w:br/>
      </w:r>
      <w:r w:rsidRPr="00AB4FD5">
        <w:rPr>
          <w:rFonts w:ascii="SimSun" w:hAnsi="SimSun"/>
          <w:color w:val="000000"/>
          <w:szCs w:val="21"/>
        </w:rPr>
        <w:t>I think she's very friendly. (我觉得她非常友善。)</w:t>
      </w:r>
      <w:r w:rsidRPr="00AB4FD5">
        <w:rPr>
          <w:rFonts w:ascii="SimSun" w:hAnsi="SimSun"/>
          <w:color w:val="000000"/>
          <w:szCs w:val="21"/>
        </w:rPr>
        <w:br/>
        <w:t>What do you think about it?</w:t>
      </w:r>
      <w:r w:rsidRPr="00AB4FD5">
        <w:rPr>
          <w:rFonts w:ascii="SimSun" w:hAnsi="SimSun"/>
          <w:color w:val="000000"/>
          <w:szCs w:val="21"/>
        </w:rPr>
        <w:br/>
      </w:r>
      <w:r w:rsidRPr="00AB4FD5">
        <w:rPr>
          <w:rFonts w:ascii="SimSun" w:hAnsi="SimSun"/>
          <w:color w:val="000000"/>
          <w:szCs w:val="21"/>
        </w:rPr>
        <w:br/>
        <w:t>●询问、叙述情况</w:t>
      </w:r>
      <w:r w:rsidRPr="00AB4FD5">
        <w:rPr>
          <w:rFonts w:ascii="SimSun" w:hAnsi="SimSun"/>
          <w:color w:val="000000"/>
          <w:szCs w:val="21"/>
        </w:rPr>
        <w:br/>
        <w:t>结果怎么样? </w:t>
      </w:r>
      <w:r w:rsidRPr="00AB4FD5">
        <w:rPr>
          <w:rFonts w:ascii="SimSun" w:hAnsi="SimSun"/>
          <w:color w:val="000000"/>
          <w:szCs w:val="21"/>
        </w:rPr>
        <w:br/>
        <w:t>How'd things turn out? *turn out... “结果是……”。</w:t>
      </w:r>
      <w:r w:rsidRPr="00AB4FD5">
        <w:rPr>
          <w:rFonts w:ascii="SimSun" w:hAnsi="SimSun"/>
          <w:color w:val="000000"/>
          <w:szCs w:val="21"/>
        </w:rPr>
        <w:br/>
        <w:t>How'd things turn out? (结果怎么样?)</w:t>
      </w:r>
      <w:r w:rsidRPr="00AB4FD5">
        <w:rPr>
          <w:rFonts w:ascii="SimSun" w:hAnsi="SimSun"/>
          <w:color w:val="000000"/>
          <w:szCs w:val="21"/>
        </w:rPr>
        <w:br/>
        <w:t>They turned out to be miserable. (结果很惨。)</w:t>
      </w:r>
      <w:r w:rsidRPr="00AB4FD5">
        <w:rPr>
          <w:rFonts w:ascii="SimSun" w:hAnsi="SimSun"/>
          <w:color w:val="000000"/>
          <w:szCs w:val="21"/>
        </w:rPr>
        <w:br/>
        <w:t>How was it?</w:t>
      </w:r>
      <w:r w:rsidRPr="00AB4FD5">
        <w:rPr>
          <w:rFonts w:ascii="SimSun" w:hAnsi="SimSun"/>
          <w:color w:val="000000"/>
          <w:szCs w:val="21"/>
        </w:rPr>
        <w:br/>
        <w:t>How did it go?</w:t>
      </w:r>
      <w:r w:rsidRPr="00AB4FD5">
        <w:rPr>
          <w:rFonts w:ascii="SimSun" w:hAnsi="SimSun"/>
          <w:color w:val="000000"/>
          <w:szCs w:val="21"/>
        </w:rPr>
        <w:br/>
        <w:t>How did it turn out?</w:t>
      </w:r>
      <w:r w:rsidRPr="00AB4FD5">
        <w:rPr>
          <w:rFonts w:ascii="SimSun" w:hAnsi="SimSun"/>
          <w:color w:val="000000"/>
          <w:szCs w:val="21"/>
        </w:rPr>
        <w:br/>
        <w:t>How did it end up? </w:t>
      </w:r>
      <w:r w:rsidRPr="00AB4FD5">
        <w:rPr>
          <w:rFonts w:ascii="SimSun" w:hAnsi="SimSun"/>
          <w:color w:val="000000"/>
          <w:szCs w:val="21"/>
        </w:rPr>
        <w:br/>
        <w:t>长话短说…… </w:t>
      </w:r>
      <w:r w:rsidRPr="00AB4FD5">
        <w:rPr>
          <w:rFonts w:ascii="SimSun" w:hAnsi="SimSun"/>
          <w:color w:val="000000"/>
          <w:szCs w:val="21"/>
        </w:rPr>
        <w:br/>
        <w:t>To make a long story short,... </w:t>
      </w:r>
      <w:r w:rsidRPr="00AB4FD5">
        <w:rPr>
          <w:rFonts w:ascii="SimSun" w:hAnsi="SimSun"/>
          <w:color w:val="000000"/>
          <w:szCs w:val="21"/>
        </w:rPr>
        <w:br/>
        <w:t>你就简明扼要地说吧。 </w:t>
      </w:r>
      <w:r w:rsidRPr="00AB4FD5">
        <w:rPr>
          <w:rFonts w:ascii="SimSun" w:hAnsi="SimSun"/>
          <w:color w:val="000000"/>
          <w:szCs w:val="21"/>
        </w:rPr>
        <w:br/>
        <w:t>Just tell me the story in a nutshell. *nutshell “坚果的壳”，in a nutshell是惯用语，“简明扼要地说，总结性地说”。</w:t>
      </w:r>
      <w:r w:rsidRPr="00AB4FD5">
        <w:rPr>
          <w:rFonts w:ascii="SimSun" w:hAnsi="SimSun"/>
          <w:color w:val="000000"/>
          <w:szCs w:val="21"/>
        </w:rPr>
        <w:br/>
        <w:t>Give it to me in a nutshell. </w:t>
      </w:r>
      <w:r w:rsidRPr="00AB4FD5">
        <w:rPr>
          <w:rFonts w:ascii="SimSun" w:hAnsi="SimSun"/>
          <w:color w:val="000000"/>
          <w:szCs w:val="21"/>
        </w:rPr>
        <w:br/>
        <w:t>告诉我详细情况。</w:t>
      </w:r>
      <w:r w:rsidRPr="00AB4FD5">
        <w:rPr>
          <w:rFonts w:ascii="SimSun" w:hAnsi="SimSun"/>
          <w:color w:val="000000"/>
          <w:szCs w:val="21"/>
        </w:rPr>
        <w:br/>
        <w:t>Let me know the circumstances.</w:t>
      </w:r>
      <w:r w:rsidRPr="00AB4FD5">
        <w:rPr>
          <w:rFonts w:ascii="SimSun" w:hAnsi="SimSun"/>
          <w:color w:val="000000"/>
          <w:szCs w:val="21"/>
        </w:rPr>
        <w:br/>
        <w:t>Let me know the situation. </w:t>
      </w:r>
      <w:r w:rsidRPr="00AB4FD5">
        <w:rPr>
          <w:rFonts w:ascii="SimSun" w:hAnsi="SimSun"/>
          <w:color w:val="000000"/>
          <w:szCs w:val="21"/>
        </w:rPr>
        <w:br/>
        <w:t>轻而易举。 </w:t>
      </w:r>
      <w:r w:rsidRPr="00AB4FD5">
        <w:rPr>
          <w:rFonts w:ascii="SimSun" w:hAnsi="SimSun"/>
          <w:color w:val="000000"/>
          <w:szCs w:val="21"/>
        </w:rPr>
        <w:br/>
        <w:t>A piece of cake. *像吃一块蛋糕一样简单。“轻而易举”。</w:t>
      </w:r>
      <w:r w:rsidRPr="00AB4FD5">
        <w:rPr>
          <w:rFonts w:ascii="SimSun" w:hAnsi="SimSun"/>
          <w:color w:val="000000"/>
          <w:szCs w:val="21"/>
        </w:rPr>
        <w:br/>
        <w:t>How was the test? (你考试考得怎么样?)</w:t>
      </w:r>
      <w:r w:rsidRPr="00AB4FD5">
        <w:rPr>
          <w:rFonts w:ascii="SimSun" w:hAnsi="SimSun"/>
          <w:color w:val="000000"/>
          <w:szCs w:val="21"/>
        </w:rPr>
        <w:br/>
        <w:t>A piece of cake. (简直轻而易举。)</w:t>
      </w:r>
      <w:r w:rsidRPr="00AB4FD5">
        <w:rPr>
          <w:rFonts w:ascii="SimSun" w:hAnsi="SimSun"/>
          <w:color w:val="000000"/>
          <w:szCs w:val="21"/>
        </w:rPr>
        <w:br/>
        <w:t>It was a piece of cake.</w:t>
      </w:r>
      <w:r w:rsidRPr="00AB4FD5">
        <w:rPr>
          <w:rFonts w:ascii="SimSun" w:hAnsi="SimSun"/>
          <w:color w:val="000000"/>
          <w:szCs w:val="21"/>
        </w:rPr>
        <w:br/>
        <w:t>It was very easy.</w:t>
      </w:r>
      <w:r w:rsidRPr="00AB4FD5">
        <w:rPr>
          <w:rFonts w:ascii="SimSun" w:hAnsi="SimSun"/>
          <w:color w:val="000000"/>
          <w:szCs w:val="21"/>
        </w:rPr>
        <w:br/>
        <w:t>It was a snap.</w:t>
      </w:r>
      <w:r w:rsidRPr="00AB4FD5">
        <w:rPr>
          <w:rFonts w:ascii="SimSun" w:hAnsi="SimSun"/>
          <w:color w:val="000000"/>
          <w:szCs w:val="21"/>
        </w:rPr>
        <w:br/>
        <w:t>It was no problem (at all).</w:t>
      </w:r>
      <w:r w:rsidRPr="00AB4FD5">
        <w:rPr>
          <w:rFonts w:ascii="SimSun" w:hAnsi="SimSun"/>
          <w:color w:val="000000"/>
          <w:szCs w:val="21"/>
        </w:rPr>
        <w:br/>
        <w:t>It was as easy as 1,2,3.</w:t>
      </w:r>
      <w:r w:rsidRPr="00AB4FD5">
        <w:rPr>
          <w:rFonts w:ascii="SimSun" w:hAnsi="SimSun"/>
          <w:color w:val="000000"/>
          <w:szCs w:val="21"/>
        </w:rPr>
        <w:br/>
        <w:t>It was as easy as A,B,C. </w:t>
      </w:r>
      <w:r w:rsidRPr="00AB4FD5">
        <w:rPr>
          <w:rFonts w:ascii="SimSun" w:hAnsi="SimSun"/>
          <w:color w:val="000000"/>
          <w:szCs w:val="21"/>
        </w:rPr>
        <w:br/>
        <w:t>到现在为止还好。 </w:t>
      </w:r>
      <w:r w:rsidRPr="00AB4FD5">
        <w:rPr>
          <w:rFonts w:ascii="SimSun" w:hAnsi="SimSun"/>
          <w:color w:val="000000"/>
          <w:szCs w:val="21"/>
        </w:rPr>
        <w:br/>
        <w:t>So far, so good.</w:t>
      </w:r>
      <w:r w:rsidRPr="00AB4FD5">
        <w:rPr>
          <w:rFonts w:ascii="SimSun" w:hAnsi="SimSun"/>
          <w:color w:val="000000"/>
          <w:szCs w:val="21"/>
        </w:rPr>
        <w:br/>
        <w:t>How's your cooking going? (你做饭做得怎么样了?)</w:t>
      </w:r>
      <w:r w:rsidRPr="00AB4FD5">
        <w:rPr>
          <w:rFonts w:ascii="SimSun" w:hAnsi="SimSun"/>
          <w:color w:val="000000"/>
          <w:szCs w:val="21"/>
        </w:rPr>
        <w:br/>
        <w:t>So far, so good. (到现在为止还好。)</w:t>
      </w:r>
      <w:r w:rsidRPr="00AB4FD5">
        <w:rPr>
          <w:rFonts w:ascii="SimSun" w:hAnsi="SimSun"/>
          <w:color w:val="000000"/>
          <w:szCs w:val="21"/>
        </w:rPr>
        <w:br/>
        <w:t>Up till now, no problems.</w:t>
      </w:r>
      <w:r w:rsidRPr="00AB4FD5">
        <w:rPr>
          <w:rFonts w:ascii="SimSun" w:hAnsi="SimSun"/>
          <w:color w:val="000000"/>
          <w:szCs w:val="21"/>
        </w:rPr>
        <w:br/>
        <w:t>马马虎虎。 </w:t>
      </w:r>
      <w:r w:rsidRPr="00AB4FD5">
        <w:rPr>
          <w:rFonts w:ascii="SimSun" w:hAnsi="SimSun"/>
          <w:color w:val="000000"/>
          <w:szCs w:val="21"/>
        </w:rPr>
        <w:br/>
        <w:t>So-so. *“不好不坏，过得去”。</w:t>
      </w:r>
      <w:r w:rsidRPr="00AB4FD5">
        <w:rPr>
          <w:rFonts w:ascii="SimSun" w:hAnsi="SimSun"/>
          <w:color w:val="000000"/>
          <w:szCs w:val="21"/>
        </w:rPr>
        <w:br/>
        <w:t>How's school? (你们学校怎么样?)</w:t>
      </w:r>
      <w:r w:rsidRPr="00AB4FD5">
        <w:rPr>
          <w:rFonts w:ascii="SimSun" w:hAnsi="SimSun"/>
          <w:color w:val="000000"/>
          <w:szCs w:val="21"/>
        </w:rPr>
        <w:br/>
        <w:t>So-so. (马马虎虎。) </w:t>
      </w:r>
      <w:r w:rsidRPr="00AB4FD5">
        <w:rPr>
          <w:rFonts w:ascii="SimSun" w:hAnsi="SimSun"/>
          <w:color w:val="000000"/>
          <w:szCs w:val="21"/>
        </w:rPr>
        <w:br/>
        <w:t>(事情)就是这样。</w:t>
      </w:r>
      <w:r w:rsidRPr="00AB4FD5">
        <w:rPr>
          <w:rFonts w:ascii="SimSun" w:hAnsi="SimSun"/>
          <w:color w:val="000000"/>
          <w:szCs w:val="21"/>
        </w:rPr>
        <w:br/>
        <w:t>That's about it. </w:t>
      </w:r>
      <w:r w:rsidRPr="00AB4FD5">
        <w:rPr>
          <w:rFonts w:ascii="SimSun" w:hAnsi="SimSun"/>
          <w:color w:val="000000"/>
          <w:szCs w:val="21"/>
        </w:rPr>
        <w:br/>
        <w:t>没什么了不起的。</w:t>
      </w:r>
      <w:r w:rsidRPr="00AB4FD5">
        <w:rPr>
          <w:rFonts w:ascii="SimSun" w:hAnsi="SimSun"/>
          <w:color w:val="000000"/>
          <w:szCs w:val="21"/>
        </w:rPr>
        <w:br/>
      </w:r>
      <w:r w:rsidRPr="00AB4FD5">
        <w:rPr>
          <w:rFonts w:ascii="SimSun" w:hAnsi="SimSun"/>
          <w:color w:val="000000"/>
          <w:szCs w:val="21"/>
        </w:rPr>
        <w:lastRenderedPageBreak/>
        <w:t>It was nothing.</w:t>
      </w:r>
      <w:r w:rsidRPr="00AB4FD5">
        <w:rPr>
          <w:rFonts w:ascii="SimSun" w:hAnsi="SimSun"/>
          <w:color w:val="000000"/>
          <w:szCs w:val="21"/>
        </w:rPr>
        <w:br/>
        <w:t>Wow! How'd you do that? (哇!你怎么做出来的?)</w:t>
      </w:r>
      <w:r w:rsidRPr="00AB4FD5">
        <w:rPr>
          <w:rFonts w:ascii="SimSun" w:hAnsi="SimSun"/>
          <w:color w:val="000000"/>
          <w:szCs w:val="21"/>
        </w:rPr>
        <w:br/>
        <w:t>It was nothing. (这没什么。)</w:t>
      </w:r>
      <w:r w:rsidRPr="00AB4FD5">
        <w:rPr>
          <w:rFonts w:ascii="SimSun" w:hAnsi="SimSun"/>
          <w:color w:val="000000"/>
          <w:szCs w:val="21"/>
        </w:rPr>
        <w:br/>
        <w:t>It was no big deal. </w:t>
      </w:r>
      <w:r w:rsidRPr="00AB4FD5">
        <w:rPr>
          <w:rFonts w:ascii="SimSun" w:hAnsi="SimSun"/>
          <w:color w:val="000000"/>
          <w:szCs w:val="21"/>
        </w:rPr>
        <w:br/>
        <w:t>这很简单。 </w:t>
      </w:r>
      <w:r w:rsidRPr="00AB4FD5">
        <w:rPr>
          <w:rFonts w:ascii="SimSun" w:hAnsi="SimSun"/>
          <w:color w:val="000000"/>
          <w:szCs w:val="21"/>
        </w:rPr>
        <w:br/>
        <w:t>There's nothing to it.</w:t>
      </w:r>
      <w:r w:rsidRPr="00AB4FD5">
        <w:rPr>
          <w:rFonts w:ascii="SimSun" w:hAnsi="SimSun"/>
          <w:color w:val="000000"/>
          <w:szCs w:val="21"/>
        </w:rPr>
        <w:br/>
        <w:t>Can you help me E-mail? (你能教我用一下E-mail(电子邮件)吗?)</w:t>
      </w:r>
      <w:r w:rsidRPr="00AB4FD5">
        <w:rPr>
          <w:rFonts w:ascii="SimSun" w:hAnsi="SimSun"/>
          <w:color w:val="000000"/>
          <w:szCs w:val="21"/>
        </w:rPr>
        <w:br/>
        <w:t>Sure, there's nothing to it. (当然，这很简单。)</w:t>
      </w:r>
      <w:r w:rsidRPr="00AB4FD5">
        <w:rPr>
          <w:rFonts w:ascii="SimSun" w:hAnsi="SimSun"/>
          <w:color w:val="000000"/>
          <w:szCs w:val="21"/>
        </w:rPr>
        <w:br/>
        <w:t>It's a piece of cake. (这轻而易举。)</w:t>
      </w:r>
      <w:r w:rsidRPr="00AB4FD5">
        <w:rPr>
          <w:rFonts w:ascii="SimSun" w:hAnsi="SimSun"/>
          <w:color w:val="000000"/>
          <w:szCs w:val="21"/>
        </w:rPr>
        <w:br/>
        <w:t>Nothing complicated about it. (这没什么复杂的。) </w:t>
      </w:r>
      <w:r w:rsidRPr="00AB4FD5">
        <w:rPr>
          <w:rFonts w:ascii="SimSun" w:hAnsi="SimSun"/>
          <w:color w:val="000000"/>
          <w:szCs w:val="21"/>
        </w:rPr>
        <w:br/>
        <w:t>啊，真灵! </w:t>
      </w:r>
      <w:r w:rsidRPr="00AB4FD5">
        <w:rPr>
          <w:rFonts w:ascii="SimSun" w:hAnsi="SimSun"/>
          <w:color w:val="000000"/>
          <w:szCs w:val="21"/>
        </w:rPr>
        <w:br/>
        <w:t>It worked!</w:t>
      </w:r>
      <w:r w:rsidRPr="00AB4FD5">
        <w:rPr>
          <w:rFonts w:ascii="SimSun" w:hAnsi="SimSun"/>
          <w:color w:val="000000"/>
          <w:szCs w:val="21"/>
        </w:rPr>
        <w:br/>
        <w:t>And if you plug this in... (然后你插上插头……)</w:t>
      </w:r>
      <w:r w:rsidRPr="00AB4FD5">
        <w:rPr>
          <w:rFonts w:ascii="SimSun" w:hAnsi="SimSun"/>
          <w:color w:val="000000"/>
          <w:szCs w:val="21"/>
        </w:rPr>
        <w:br/>
        <w:t>It worked! (啊，亮了!)</w:t>
      </w:r>
      <w:r w:rsidRPr="00AB4FD5">
        <w:rPr>
          <w:rFonts w:ascii="SimSun" w:hAnsi="SimSun"/>
          <w:color w:val="000000"/>
          <w:szCs w:val="21"/>
        </w:rPr>
        <w:br/>
        <w:t>It did the job! </w:t>
      </w:r>
      <w:r w:rsidRPr="00AB4FD5">
        <w:rPr>
          <w:rFonts w:ascii="SimSun" w:hAnsi="SimSun"/>
          <w:color w:val="000000"/>
          <w:szCs w:val="21"/>
        </w:rPr>
        <w:br/>
        <w:t>还需再加把劲。 </w:t>
      </w:r>
      <w:r w:rsidRPr="00AB4FD5">
        <w:rPr>
          <w:rFonts w:ascii="SimSun" w:hAnsi="SimSun"/>
          <w:color w:val="000000"/>
          <w:szCs w:val="21"/>
        </w:rPr>
        <w:br/>
        <w:t>It needs work. *还需要努力才能达到完美，变得更好。</w:t>
      </w:r>
      <w:r w:rsidRPr="00AB4FD5">
        <w:rPr>
          <w:rFonts w:ascii="SimSun" w:hAnsi="SimSun"/>
          <w:color w:val="000000"/>
          <w:szCs w:val="21"/>
        </w:rPr>
        <w:br/>
        <w:t>What about the new computer system? (那个新的计算机系统怎么样?)</w:t>
      </w:r>
      <w:r w:rsidRPr="00AB4FD5">
        <w:rPr>
          <w:rFonts w:ascii="SimSun" w:hAnsi="SimSun"/>
          <w:color w:val="000000"/>
          <w:szCs w:val="21"/>
        </w:rPr>
        <w:br/>
        <w:t>It needs work. (还需改进。)</w:t>
      </w:r>
      <w:r w:rsidRPr="00AB4FD5">
        <w:rPr>
          <w:rFonts w:ascii="SimSun" w:hAnsi="SimSun"/>
          <w:color w:val="000000"/>
          <w:szCs w:val="21"/>
        </w:rPr>
        <w:br/>
        <w:t>It needs more work.</w:t>
      </w:r>
      <w:r w:rsidRPr="00AB4FD5">
        <w:rPr>
          <w:rFonts w:ascii="SimSun" w:hAnsi="SimSun"/>
          <w:color w:val="000000"/>
          <w:szCs w:val="21"/>
        </w:rPr>
        <w:br/>
        <w:t>It needs some work. </w:t>
      </w:r>
      <w:r w:rsidRPr="00AB4FD5">
        <w:rPr>
          <w:rFonts w:ascii="SimSun" w:hAnsi="SimSun"/>
          <w:color w:val="000000"/>
          <w:szCs w:val="21"/>
        </w:rPr>
        <w:br/>
        <w:t>就差那么一点儿。 </w:t>
      </w:r>
      <w:r w:rsidRPr="00AB4FD5">
        <w:rPr>
          <w:rFonts w:ascii="SimSun" w:hAnsi="SimSun"/>
          <w:color w:val="000000"/>
          <w:szCs w:val="21"/>
        </w:rPr>
        <w:br/>
        <w:t>Almost. *表示“可惜”，“差一点儿”。</w:t>
      </w:r>
      <w:r w:rsidRPr="00AB4FD5">
        <w:rPr>
          <w:rFonts w:ascii="SimSun" w:hAnsi="SimSun"/>
          <w:color w:val="000000"/>
          <w:szCs w:val="21"/>
        </w:rPr>
        <w:br/>
        <w:t>Almost! (就差那么一点儿。)</w:t>
      </w:r>
      <w:r w:rsidRPr="00AB4FD5">
        <w:rPr>
          <w:rFonts w:ascii="SimSun" w:hAnsi="SimSun"/>
          <w:color w:val="000000"/>
          <w:szCs w:val="21"/>
        </w:rPr>
        <w:br/>
        <w:t>I thought it was a home run. (我以为是个本垒打呢。) </w:t>
      </w:r>
      <w:r w:rsidRPr="00AB4FD5">
        <w:rPr>
          <w:rFonts w:ascii="SimSun" w:hAnsi="SimSun"/>
          <w:color w:val="000000"/>
          <w:szCs w:val="21"/>
        </w:rPr>
        <w:br/>
        <w:t>越来越不好。 </w:t>
      </w:r>
      <w:r w:rsidRPr="00AB4FD5">
        <w:rPr>
          <w:rFonts w:ascii="SimSun" w:hAnsi="SimSun"/>
          <w:color w:val="000000"/>
          <w:szCs w:val="21"/>
        </w:rPr>
        <w:br/>
        <w:t>Going from bad to worse. *直译是“从不好到更糟糕的”，可以用于人际关系、经济或成绩等多种场合。</w:t>
      </w:r>
      <w:r w:rsidRPr="00AB4FD5">
        <w:rPr>
          <w:rFonts w:ascii="SimSun" w:hAnsi="SimSun"/>
          <w:color w:val="000000"/>
          <w:szCs w:val="21"/>
        </w:rPr>
        <w:br/>
        <w:t>How's married life? (婚后生活怎么样?)</w:t>
      </w:r>
      <w:r w:rsidRPr="00AB4FD5">
        <w:rPr>
          <w:rFonts w:ascii="SimSun" w:hAnsi="SimSun"/>
          <w:color w:val="000000"/>
          <w:szCs w:val="21"/>
        </w:rPr>
        <w:br/>
        <w:t>Going from bad to worse. (越来越糟。)</w:t>
      </w:r>
      <w:r w:rsidRPr="00AB4FD5">
        <w:rPr>
          <w:rFonts w:ascii="SimSun" w:hAnsi="SimSun"/>
          <w:color w:val="000000"/>
          <w:szCs w:val="21"/>
        </w:rPr>
        <w:br/>
        <w:t>Getting increasingly worse.</w:t>
      </w:r>
      <w:r w:rsidRPr="00AB4FD5">
        <w:rPr>
          <w:rFonts w:ascii="SimSun" w:hAnsi="SimSun"/>
          <w:color w:val="000000"/>
          <w:szCs w:val="21"/>
        </w:rPr>
        <w:br/>
        <w:t>Getting worse and worse (all the time). </w:t>
      </w:r>
      <w:r w:rsidRPr="00AB4FD5">
        <w:rPr>
          <w:rFonts w:ascii="SimSun" w:hAnsi="SimSun"/>
          <w:color w:val="000000"/>
          <w:szCs w:val="21"/>
        </w:rPr>
        <w:br/>
        <w:t>他一举成名。</w:t>
      </w:r>
      <w:r w:rsidRPr="00AB4FD5">
        <w:rPr>
          <w:rFonts w:ascii="SimSun" w:hAnsi="SimSun"/>
          <w:color w:val="000000"/>
          <w:szCs w:val="21"/>
        </w:rPr>
        <w:br/>
        <w:t>He made it big. *make it big “在社会上取得了成功”。</w:t>
      </w:r>
      <w:r w:rsidRPr="00AB4FD5">
        <w:rPr>
          <w:rFonts w:ascii="SimSun" w:hAnsi="SimSun"/>
          <w:color w:val="000000"/>
          <w:szCs w:val="21"/>
        </w:rPr>
        <w:br/>
        <w:t>He became very successful.</w:t>
      </w:r>
      <w:r w:rsidRPr="00AB4FD5">
        <w:rPr>
          <w:rFonts w:ascii="SimSun" w:hAnsi="SimSun"/>
          <w:color w:val="000000"/>
          <w:szCs w:val="21"/>
        </w:rPr>
        <w:br/>
        <w:t>He is a big success. </w:t>
      </w:r>
      <w:r w:rsidRPr="00AB4FD5">
        <w:rPr>
          <w:rFonts w:ascii="SimSun" w:hAnsi="SimSun"/>
          <w:color w:val="000000"/>
          <w:szCs w:val="21"/>
        </w:rPr>
        <w:br/>
        <w:t>问题解决了。 </w:t>
      </w:r>
      <w:r w:rsidRPr="00AB4FD5">
        <w:rPr>
          <w:rFonts w:ascii="SimSun" w:hAnsi="SimSun"/>
          <w:color w:val="000000"/>
          <w:szCs w:val="21"/>
        </w:rPr>
        <w:br/>
        <w:t>We're set. *这句用来表示“准备好了，预备好了”。set“解决”。</w:t>
      </w:r>
      <w:r w:rsidRPr="00AB4FD5">
        <w:rPr>
          <w:rFonts w:ascii="SimSun" w:hAnsi="SimSun"/>
          <w:color w:val="000000"/>
          <w:szCs w:val="21"/>
        </w:rPr>
        <w:br/>
        <w:t>They just fixed the car. (他刚把车修好。)</w:t>
      </w:r>
      <w:r w:rsidRPr="00AB4FD5">
        <w:rPr>
          <w:rFonts w:ascii="SimSun" w:hAnsi="SimSun"/>
          <w:color w:val="000000"/>
          <w:szCs w:val="21"/>
        </w:rPr>
        <w:br/>
        <w:t>We're set. (问题解决了。)</w:t>
      </w:r>
      <w:r w:rsidRPr="00AB4FD5">
        <w:rPr>
          <w:rFonts w:ascii="SimSun" w:hAnsi="SimSun"/>
          <w:color w:val="000000"/>
          <w:szCs w:val="21"/>
        </w:rPr>
        <w:br/>
      </w:r>
      <w:r w:rsidRPr="00AB4FD5">
        <w:rPr>
          <w:rFonts w:ascii="SimSun" w:hAnsi="SimSun"/>
          <w:color w:val="000000"/>
          <w:szCs w:val="21"/>
        </w:rPr>
        <w:t>We're set. (我们准备好了。)</w:t>
      </w:r>
      <w:r w:rsidRPr="00AB4FD5">
        <w:rPr>
          <w:rFonts w:ascii="SimSun" w:hAnsi="SimSun"/>
          <w:color w:val="000000"/>
          <w:szCs w:val="21"/>
        </w:rPr>
        <w:br/>
        <w:t>Let's get going. (那我们走吧。)</w:t>
      </w:r>
      <w:r w:rsidRPr="00AB4FD5">
        <w:rPr>
          <w:rFonts w:ascii="SimSun" w:hAnsi="SimSun"/>
          <w:color w:val="000000"/>
          <w:szCs w:val="21"/>
        </w:rPr>
        <w:br/>
        <w:t>Our problem's solved.</w:t>
      </w:r>
      <w:r w:rsidRPr="00AB4FD5">
        <w:rPr>
          <w:rFonts w:ascii="SimSun" w:hAnsi="SimSun"/>
          <w:color w:val="000000"/>
          <w:szCs w:val="21"/>
        </w:rPr>
        <w:br/>
        <w:t>We're ready.</w:t>
      </w:r>
      <w:r w:rsidRPr="00AB4FD5">
        <w:rPr>
          <w:rFonts w:ascii="SimSun" w:hAnsi="SimSun"/>
          <w:color w:val="000000"/>
          <w:szCs w:val="21"/>
        </w:rPr>
        <w:br/>
        <w:t>We're okay.</w:t>
      </w:r>
      <w:r w:rsidRPr="00AB4FD5">
        <w:rPr>
          <w:rFonts w:ascii="SimSun" w:hAnsi="SimSun"/>
          <w:color w:val="000000"/>
          <w:szCs w:val="21"/>
        </w:rPr>
        <w:br/>
      </w:r>
      <w:r w:rsidRPr="00AB4FD5">
        <w:rPr>
          <w:rFonts w:ascii="SimSun" w:hAnsi="SimSun"/>
          <w:color w:val="000000"/>
          <w:szCs w:val="21"/>
        </w:rPr>
        <w:br/>
        <w:t>●随声附和</w:t>
      </w:r>
      <w:r w:rsidRPr="00AB4FD5">
        <w:rPr>
          <w:rFonts w:ascii="SimSun" w:hAnsi="SimSun"/>
          <w:color w:val="000000"/>
          <w:szCs w:val="21"/>
        </w:rPr>
        <w:br/>
        <w:t>我知道了。 </w:t>
      </w:r>
      <w:r w:rsidRPr="00AB4FD5">
        <w:rPr>
          <w:rFonts w:ascii="SimSun" w:hAnsi="SimSun"/>
          <w:color w:val="000000"/>
          <w:szCs w:val="21"/>
        </w:rPr>
        <w:br/>
        <w:t>I see. *边向对方表示自己已理解，边使对话顺利进行。</w:t>
      </w:r>
      <w:r w:rsidRPr="00AB4FD5">
        <w:rPr>
          <w:rFonts w:ascii="SimSun" w:hAnsi="SimSun"/>
          <w:color w:val="000000"/>
          <w:szCs w:val="21"/>
        </w:rPr>
        <w:br/>
        <w:t>That's why I was late. (……所以我才来晚了。)</w:t>
      </w:r>
      <w:r w:rsidRPr="00AB4FD5">
        <w:rPr>
          <w:rFonts w:ascii="SimSun" w:hAnsi="SimSun"/>
          <w:color w:val="000000"/>
          <w:szCs w:val="21"/>
        </w:rPr>
        <w:br/>
        <w:t>I see. (我知道了。)</w:t>
      </w:r>
      <w:r w:rsidRPr="00AB4FD5">
        <w:rPr>
          <w:rFonts w:ascii="SimSun" w:hAnsi="SimSun"/>
          <w:color w:val="000000"/>
          <w:szCs w:val="21"/>
        </w:rPr>
        <w:br/>
        <w:t>嗯，嗯。 </w:t>
      </w:r>
      <w:r w:rsidRPr="00AB4FD5">
        <w:rPr>
          <w:rFonts w:ascii="SimSun" w:hAnsi="SimSun"/>
          <w:color w:val="000000"/>
          <w:szCs w:val="21"/>
        </w:rPr>
        <w:br/>
        <w:t>Uh-huh. *当同意对方的意见时，可以代替Yes。 </w:t>
      </w:r>
      <w:r w:rsidRPr="00AB4FD5">
        <w:rPr>
          <w:rFonts w:ascii="SimSun" w:hAnsi="SimSun"/>
          <w:color w:val="000000"/>
          <w:szCs w:val="21"/>
        </w:rPr>
        <w:br/>
        <w:t>啊，是吗? </w:t>
      </w:r>
      <w:r w:rsidRPr="00AB4FD5">
        <w:rPr>
          <w:rFonts w:ascii="SimSun" w:hAnsi="SimSun"/>
          <w:color w:val="000000"/>
          <w:szCs w:val="21"/>
        </w:rPr>
        <w:br/>
        <w:t>You have? *</w:t>
      </w:r>
      <w:r w:rsidRPr="00AB4FD5">
        <w:rPr>
          <w:rFonts w:ascii="SimSun" w:hAnsi="SimSun" w:cs="SimSun" w:hint="eastAsia"/>
          <w:color w:val="000000"/>
          <w:szCs w:val="21"/>
        </w:rPr>
        <w:t>①</w:t>
      </w:r>
      <w:r w:rsidRPr="00AB4FD5">
        <w:rPr>
          <w:rFonts w:ascii="SimSun" w:hAnsi="SimSun" w:cs="Verdana"/>
          <w:color w:val="000000"/>
          <w:szCs w:val="21"/>
        </w:rPr>
        <w:t>I've been to Chicago. (</w:t>
      </w:r>
      <w:r w:rsidRPr="00AB4FD5">
        <w:rPr>
          <w:rFonts w:ascii="SimSun" w:hAnsi="SimSun"/>
          <w:color w:val="000000"/>
          <w:szCs w:val="21"/>
        </w:rPr>
        <w:t xml:space="preserve">我去过芝加哥。) </w:t>
      </w:r>
      <w:r w:rsidRPr="00AB4FD5">
        <w:rPr>
          <w:rFonts w:ascii="SimSun" w:hAnsi="SimSun" w:cs="SimSun" w:hint="eastAsia"/>
          <w:color w:val="000000"/>
          <w:szCs w:val="21"/>
        </w:rPr>
        <w:t>→</w:t>
      </w:r>
      <w:r w:rsidRPr="00AB4FD5">
        <w:rPr>
          <w:rFonts w:ascii="SimSun" w:hAnsi="SimSun" w:cs="Verdana"/>
          <w:color w:val="000000"/>
          <w:szCs w:val="21"/>
        </w:rPr>
        <w:t xml:space="preserve">You have? </w:t>
      </w:r>
      <w:r w:rsidRPr="00AB4FD5">
        <w:rPr>
          <w:rFonts w:ascii="SimSun" w:hAnsi="SimSun" w:cs="SimSun" w:hint="eastAsia"/>
          <w:color w:val="000000"/>
          <w:szCs w:val="21"/>
        </w:rPr>
        <w:t>②</w:t>
      </w:r>
      <w:r w:rsidRPr="00AB4FD5">
        <w:rPr>
          <w:rFonts w:ascii="SimSun" w:hAnsi="SimSun" w:cs="Verdana"/>
          <w:color w:val="000000"/>
          <w:szCs w:val="21"/>
        </w:rPr>
        <w:t>He's from Chicago.(</w:t>
      </w:r>
      <w:r w:rsidRPr="00AB4FD5">
        <w:rPr>
          <w:rFonts w:ascii="SimSun" w:hAnsi="SimSun"/>
          <w:color w:val="000000"/>
          <w:szCs w:val="21"/>
        </w:rPr>
        <w:t xml:space="preserve">他是芝加哥人。) </w:t>
      </w:r>
      <w:r w:rsidRPr="00AB4FD5">
        <w:rPr>
          <w:rFonts w:ascii="SimSun" w:hAnsi="SimSun" w:cs="SimSun" w:hint="eastAsia"/>
          <w:color w:val="000000"/>
          <w:szCs w:val="21"/>
        </w:rPr>
        <w:t>→</w:t>
      </w:r>
      <w:r w:rsidRPr="00AB4FD5">
        <w:rPr>
          <w:rFonts w:ascii="SimSun" w:hAnsi="SimSun" w:cs="Verdana"/>
          <w:color w:val="000000"/>
          <w:szCs w:val="21"/>
        </w:rPr>
        <w:t xml:space="preserve">He is? </w:t>
      </w:r>
      <w:r w:rsidRPr="00AB4FD5">
        <w:rPr>
          <w:rFonts w:ascii="SimSun" w:hAnsi="SimSun" w:cs="SimSun" w:hint="eastAsia"/>
          <w:color w:val="000000"/>
          <w:szCs w:val="21"/>
        </w:rPr>
        <w:t>③</w:t>
      </w:r>
      <w:r w:rsidRPr="00AB4FD5">
        <w:rPr>
          <w:rFonts w:ascii="SimSun" w:hAnsi="SimSun" w:cs="Verdana"/>
          <w:color w:val="000000"/>
          <w:szCs w:val="21"/>
        </w:rPr>
        <w:t>He went to Chicago. (</w:t>
      </w:r>
      <w:r w:rsidRPr="00AB4FD5">
        <w:rPr>
          <w:rFonts w:ascii="SimSun" w:hAnsi="SimSun"/>
          <w:color w:val="000000"/>
          <w:szCs w:val="21"/>
        </w:rPr>
        <w:t xml:space="preserve">他去芝加哥了。) </w:t>
      </w:r>
      <w:r w:rsidRPr="00AB4FD5">
        <w:rPr>
          <w:rFonts w:ascii="SimSun" w:hAnsi="SimSun" w:cs="SimSun" w:hint="eastAsia"/>
          <w:color w:val="000000"/>
          <w:szCs w:val="21"/>
        </w:rPr>
        <w:t>→</w:t>
      </w:r>
      <w:r w:rsidRPr="00AB4FD5">
        <w:rPr>
          <w:rFonts w:ascii="SimSun" w:hAnsi="SimSun" w:cs="Verdana"/>
          <w:color w:val="000000"/>
          <w:szCs w:val="21"/>
        </w:rPr>
        <w:t xml:space="preserve">He did? </w:t>
      </w:r>
      <w:r w:rsidRPr="00AB4FD5">
        <w:rPr>
          <w:rFonts w:ascii="SimSun" w:hAnsi="SimSun" w:cs="SimSun" w:hint="eastAsia"/>
          <w:color w:val="000000"/>
          <w:szCs w:val="21"/>
        </w:rPr>
        <w:t>④</w:t>
      </w:r>
      <w:r w:rsidRPr="00AB4FD5">
        <w:rPr>
          <w:rFonts w:ascii="SimSun" w:hAnsi="SimSun" w:cs="Verdana"/>
          <w:color w:val="000000"/>
          <w:szCs w:val="21"/>
        </w:rPr>
        <w:t xml:space="preserve">He is tall. </w:t>
      </w:r>
      <w:r w:rsidRPr="00AB4FD5">
        <w:rPr>
          <w:rFonts w:ascii="SimSun" w:hAnsi="SimSun"/>
          <w:color w:val="000000"/>
          <w:szCs w:val="21"/>
        </w:rPr>
        <w:t xml:space="preserve">(他的个子很高。) </w:t>
      </w:r>
      <w:r w:rsidRPr="00AB4FD5">
        <w:rPr>
          <w:rFonts w:ascii="SimSun" w:hAnsi="SimSun" w:cs="SimSun" w:hint="eastAsia"/>
          <w:color w:val="000000"/>
          <w:szCs w:val="21"/>
        </w:rPr>
        <w:t>→</w:t>
      </w:r>
      <w:r w:rsidRPr="00AB4FD5">
        <w:rPr>
          <w:rFonts w:ascii="SimSun" w:hAnsi="SimSun" w:cs="Verdana"/>
          <w:color w:val="000000"/>
          <w:szCs w:val="21"/>
        </w:rPr>
        <w:t xml:space="preserve">He is? </w:t>
      </w:r>
      <w:r w:rsidRPr="00AB4FD5">
        <w:rPr>
          <w:rFonts w:ascii="SimSun" w:hAnsi="SimSun" w:cs="SimSun" w:hint="eastAsia"/>
          <w:color w:val="000000"/>
          <w:szCs w:val="21"/>
        </w:rPr>
        <w:t>⑤</w:t>
      </w:r>
      <w:r w:rsidRPr="00AB4FD5">
        <w:rPr>
          <w:rFonts w:ascii="SimSun" w:hAnsi="SimSun" w:cs="Verdana"/>
          <w:color w:val="000000"/>
          <w:szCs w:val="21"/>
        </w:rPr>
        <w:t>He's cooking now. (</w:t>
      </w:r>
      <w:r w:rsidRPr="00AB4FD5">
        <w:rPr>
          <w:rFonts w:ascii="SimSun" w:hAnsi="SimSun"/>
          <w:color w:val="000000"/>
          <w:szCs w:val="21"/>
        </w:rPr>
        <w:t xml:space="preserve">他正在做饭。) </w:t>
      </w:r>
      <w:r w:rsidRPr="00AB4FD5">
        <w:rPr>
          <w:rFonts w:ascii="SimSun" w:hAnsi="SimSun" w:cs="SimSun" w:hint="eastAsia"/>
          <w:color w:val="000000"/>
          <w:szCs w:val="21"/>
        </w:rPr>
        <w:t>→</w:t>
      </w:r>
      <w:r w:rsidRPr="00AB4FD5">
        <w:rPr>
          <w:rFonts w:ascii="SimSun" w:hAnsi="SimSun" w:cs="Verdana"/>
          <w:color w:val="000000"/>
          <w:szCs w:val="21"/>
        </w:rPr>
        <w:t xml:space="preserve">He is? </w:t>
      </w:r>
      <w:r w:rsidRPr="00AB4FD5">
        <w:rPr>
          <w:rFonts w:ascii="SimSun" w:hAnsi="SimSun"/>
          <w:color w:val="000000"/>
          <w:szCs w:val="21"/>
        </w:rPr>
        <w:t>以上各句的答句要作相应变化。 </w:t>
      </w:r>
      <w:r w:rsidRPr="00AB4FD5">
        <w:rPr>
          <w:rFonts w:ascii="SimSun" w:hAnsi="SimSun"/>
          <w:color w:val="000000"/>
          <w:szCs w:val="21"/>
        </w:rPr>
        <w:br/>
        <w:t>是那样吗? </w:t>
      </w:r>
      <w:r w:rsidRPr="00AB4FD5">
        <w:rPr>
          <w:rFonts w:ascii="SimSun" w:hAnsi="SimSun"/>
          <w:color w:val="000000"/>
          <w:szCs w:val="21"/>
        </w:rPr>
        <w:br/>
        <w:t>Is that right? *可以只表示“是那样吗?”，也可以表示“这样对吗?”</w:t>
      </w:r>
      <w:r w:rsidRPr="00AB4FD5">
        <w:rPr>
          <w:rFonts w:ascii="SimSun" w:hAnsi="SimSun"/>
          <w:color w:val="000000"/>
          <w:szCs w:val="21"/>
        </w:rPr>
        <w:br/>
        <w:t>Is that so?</w:t>
      </w:r>
      <w:r w:rsidRPr="00AB4FD5">
        <w:rPr>
          <w:rFonts w:ascii="SimSun" w:hAnsi="SimSun"/>
          <w:color w:val="000000"/>
          <w:szCs w:val="21"/>
        </w:rPr>
        <w:br/>
        <w:t>Is that true?</w:t>
      </w:r>
      <w:r w:rsidRPr="00AB4FD5">
        <w:rPr>
          <w:rFonts w:ascii="SimSun" w:hAnsi="SimSun"/>
          <w:color w:val="000000"/>
          <w:szCs w:val="21"/>
        </w:rPr>
        <w:br/>
        <w:t>Is that correct? </w:t>
      </w:r>
      <w:r w:rsidRPr="00AB4FD5">
        <w:rPr>
          <w:rFonts w:ascii="SimSun" w:hAnsi="SimSun"/>
          <w:color w:val="000000"/>
          <w:szCs w:val="21"/>
        </w:rPr>
        <w:br/>
        <w:t>是那样。 </w:t>
      </w:r>
      <w:r w:rsidRPr="00AB4FD5">
        <w:rPr>
          <w:rFonts w:ascii="SimSun" w:hAnsi="SimSun"/>
          <w:color w:val="000000"/>
          <w:szCs w:val="21"/>
        </w:rPr>
        <w:br/>
        <w:t>That's right. </w:t>
      </w:r>
      <w:r w:rsidRPr="00AB4FD5">
        <w:rPr>
          <w:rFonts w:ascii="SimSun" w:hAnsi="SimSun"/>
          <w:color w:val="000000"/>
          <w:szCs w:val="21"/>
        </w:rPr>
        <w:br/>
        <w:t>没错! </w:t>
      </w:r>
      <w:r w:rsidRPr="00AB4FD5">
        <w:rPr>
          <w:rFonts w:ascii="SimSun" w:hAnsi="SimSun"/>
          <w:color w:val="000000"/>
          <w:szCs w:val="21"/>
        </w:rPr>
        <w:br/>
        <w:t>Exactly! *强调肯定的语气。</w:t>
      </w:r>
      <w:r w:rsidRPr="00AB4FD5">
        <w:rPr>
          <w:rFonts w:ascii="SimSun" w:hAnsi="SimSun"/>
          <w:color w:val="000000"/>
          <w:szCs w:val="21"/>
        </w:rPr>
        <w:br/>
        <w:t>That's it exactly.</w:t>
      </w:r>
      <w:r w:rsidRPr="00AB4FD5">
        <w:rPr>
          <w:rFonts w:ascii="SimSun" w:hAnsi="SimSun"/>
          <w:color w:val="000000"/>
          <w:szCs w:val="21"/>
        </w:rPr>
        <w:br/>
        <w:t>That's exactly it. </w:t>
      </w:r>
      <w:r w:rsidRPr="00AB4FD5">
        <w:rPr>
          <w:rFonts w:ascii="SimSun" w:hAnsi="SimSun"/>
          <w:color w:val="000000"/>
          <w:szCs w:val="21"/>
        </w:rPr>
        <w:br/>
        <w:t>是吗? </w:t>
      </w:r>
      <w:r w:rsidRPr="00AB4FD5">
        <w:rPr>
          <w:rFonts w:ascii="SimSun" w:hAnsi="SimSun"/>
          <w:color w:val="000000"/>
          <w:szCs w:val="21"/>
        </w:rPr>
        <w:br/>
        <w:t>Oh, yeah? *比较随便的说法。 </w:t>
      </w:r>
      <w:r w:rsidRPr="00AB4FD5">
        <w:rPr>
          <w:rFonts w:ascii="SimSun" w:hAnsi="SimSun"/>
          <w:color w:val="000000"/>
          <w:szCs w:val="21"/>
        </w:rPr>
        <w:br/>
        <w:t>是吗? </w:t>
      </w:r>
      <w:r w:rsidRPr="00AB4FD5">
        <w:rPr>
          <w:rFonts w:ascii="SimSun" w:hAnsi="SimSun"/>
          <w:color w:val="000000"/>
          <w:szCs w:val="21"/>
        </w:rPr>
        <w:br/>
        <w:t>Is that so?</w:t>
      </w:r>
      <w:r w:rsidRPr="00AB4FD5">
        <w:rPr>
          <w:rFonts w:ascii="SimSun" w:hAnsi="SimSun"/>
          <w:color w:val="000000"/>
          <w:szCs w:val="21"/>
        </w:rPr>
        <w:br/>
        <w:t>Really?</w:t>
      </w:r>
      <w:r w:rsidRPr="00AB4FD5">
        <w:rPr>
          <w:rFonts w:ascii="SimSun" w:hAnsi="SimSun"/>
          <w:color w:val="000000"/>
          <w:szCs w:val="21"/>
        </w:rPr>
        <w:br/>
        <w:t>Oh, really?</w:t>
      </w:r>
      <w:r w:rsidRPr="00AB4FD5">
        <w:rPr>
          <w:rFonts w:ascii="SimSun" w:hAnsi="SimSun"/>
          <w:color w:val="000000"/>
          <w:szCs w:val="21"/>
        </w:rPr>
        <w:br/>
        <w:t>Oh, do you?</w:t>
      </w:r>
      <w:r w:rsidRPr="00AB4FD5">
        <w:rPr>
          <w:rFonts w:ascii="SimSun" w:hAnsi="SimSun"/>
          <w:color w:val="000000"/>
          <w:szCs w:val="21"/>
        </w:rPr>
        <w:br/>
        <w:t>Oh, you do?</w:t>
      </w:r>
      <w:r w:rsidRPr="00AB4FD5">
        <w:rPr>
          <w:rFonts w:ascii="SimSun" w:hAnsi="SimSun"/>
          <w:color w:val="000000"/>
          <w:szCs w:val="21"/>
        </w:rPr>
        <w:br/>
        <w:t>Oh, you like it? (哦，你喜欢吗?)</w:t>
      </w:r>
      <w:r w:rsidRPr="00AB4FD5">
        <w:rPr>
          <w:rFonts w:ascii="SimSun" w:hAnsi="SimSun"/>
          <w:color w:val="000000"/>
          <w:szCs w:val="21"/>
        </w:rPr>
        <w:br/>
        <w:t>Oh, thank you. (哦，谢谢。)</w:t>
      </w:r>
      <w:r w:rsidRPr="00AB4FD5">
        <w:rPr>
          <w:rFonts w:ascii="SimSun" w:hAnsi="SimSun"/>
          <w:color w:val="000000"/>
          <w:szCs w:val="21"/>
        </w:rPr>
        <w:br/>
        <w:t>It's nice, isn't it? (是不是特棒呀?) </w:t>
      </w:r>
      <w:r w:rsidRPr="00AB4FD5">
        <w:rPr>
          <w:rFonts w:ascii="SimSun" w:hAnsi="SimSun"/>
          <w:color w:val="000000"/>
          <w:szCs w:val="21"/>
        </w:rPr>
        <w:br/>
        <w:t>然后呢? </w:t>
      </w:r>
      <w:r w:rsidRPr="00AB4FD5">
        <w:rPr>
          <w:rFonts w:ascii="SimSun" w:hAnsi="SimSun"/>
          <w:color w:val="000000"/>
          <w:szCs w:val="21"/>
        </w:rPr>
        <w:br/>
        <w:t>And? *希望对方继续说下去，和将对方正在考虑，正在想</w:t>
      </w:r>
      <w:r w:rsidRPr="00AB4FD5">
        <w:rPr>
          <w:rFonts w:ascii="SimSun" w:hAnsi="SimSun"/>
          <w:color w:val="000000"/>
          <w:szCs w:val="21"/>
        </w:rPr>
        <w:lastRenderedPageBreak/>
        <w:t>的事情引出来时。 </w:t>
      </w:r>
      <w:r w:rsidRPr="00AB4FD5">
        <w:rPr>
          <w:rFonts w:ascii="SimSun" w:hAnsi="SimSun"/>
          <w:color w:val="000000"/>
          <w:szCs w:val="21"/>
        </w:rPr>
        <w:br/>
        <w:t>我也是。 </w:t>
      </w:r>
      <w:r w:rsidRPr="00AB4FD5">
        <w:rPr>
          <w:rFonts w:ascii="SimSun" w:hAnsi="SimSun"/>
          <w:color w:val="000000"/>
          <w:szCs w:val="21"/>
        </w:rPr>
        <w:br/>
        <w:t>Me, too. *用于同意对方的意见及想法相同时。这是比较随便的说法，儿童之间常用。在工作场合最好不用。</w:t>
      </w:r>
      <w:r w:rsidRPr="00AB4FD5">
        <w:rPr>
          <w:rFonts w:ascii="SimSun" w:hAnsi="SimSun"/>
          <w:color w:val="000000"/>
          <w:szCs w:val="21"/>
        </w:rPr>
        <w:br/>
        <w:t>So am I.</w:t>
      </w:r>
      <w:r w:rsidRPr="00AB4FD5">
        <w:rPr>
          <w:rFonts w:ascii="SimSun" w:hAnsi="SimSun"/>
          <w:color w:val="000000"/>
          <w:szCs w:val="21"/>
        </w:rPr>
        <w:br/>
        <w:t>So do I.</w:t>
      </w:r>
      <w:r w:rsidRPr="00AB4FD5">
        <w:rPr>
          <w:rFonts w:ascii="SimSun" w:hAnsi="SimSun"/>
          <w:color w:val="000000"/>
          <w:szCs w:val="21"/>
        </w:rPr>
        <w:br/>
        <w:t>So did I.</w:t>
      </w:r>
      <w:r w:rsidRPr="00AB4FD5">
        <w:rPr>
          <w:rFonts w:ascii="SimSun" w:hAnsi="SimSun"/>
          <w:color w:val="000000"/>
          <w:szCs w:val="21"/>
        </w:rPr>
        <w:br/>
        <w:t>我也不…… </w:t>
      </w:r>
      <w:r w:rsidRPr="00AB4FD5">
        <w:rPr>
          <w:rFonts w:ascii="SimSun" w:hAnsi="SimSun"/>
          <w:color w:val="000000"/>
          <w:szCs w:val="21"/>
        </w:rPr>
        <w:br/>
        <w:t>Neither do I. *用于对对方“我不……”的话的回应，表示“我也不……”的意见时。比“Me, neither.”要正式。</w:t>
      </w:r>
      <w:r w:rsidRPr="00AB4FD5">
        <w:rPr>
          <w:rFonts w:ascii="SimSun" w:hAnsi="SimSun"/>
          <w:color w:val="000000"/>
          <w:szCs w:val="21"/>
        </w:rPr>
        <w:br/>
        <w:t>Tom doesn't want to go. (汤姆不想去。)</w:t>
      </w:r>
      <w:r w:rsidRPr="00AB4FD5">
        <w:rPr>
          <w:rFonts w:ascii="SimSun" w:hAnsi="SimSun"/>
          <w:color w:val="000000"/>
          <w:szCs w:val="21"/>
        </w:rPr>
        <w:br/>
        <w:t>Neither do I. (我也不想去。)</w:t>
      </w:r>
      <w:r w:rsidRPr="00AB4FD5">
        <w:rPr>
          <w:rFonts w:ascii="SimSun" w:hAnsi="SimSun"/>
          <w:color w:val="000000"/>
          <w:szCs w:val="21"/>
        </w:rPr>
        <w:br/>
        <w:t>Me, neither. *说法比较随便。正式的工作场合最好不用。 </w:t>
      </w:r>
      <w:r w:rsidRPr="00AB4FD5">
        <w:rPr>
          <w:rFonts w:ascii="SimSun" w:hAnsi="SimSun"/>
          <w:color w:val="000000"/>
          <w:szCs w:val="21"/>
        </w:rPr>
        <w:br/>
        <w:t>别说傻话。 </w:t>
      </w:r>
      <w:r w:rsidRPr="00AB4FD5">
        <w:rPr>
          <w:rFonts w:ascii="SimSun" w:hAnsi="SimSun"/>
          <w:color w:val="000000"/>
          <w:szCs w:val="21"/>
        </w:rPr>
        <w:br/>
        <w:t>Don't be silly.</w:t>
      </w:r>
      <w:r w:rsidRPr="00AB4FD5">
        <w:rPr>
          <w:rFonts w:ascii="SimSun" w:hAnsi="SimSun"/>
          <w:color w:val="000000"/>
          <w:szCs w:val="21"/>
        </w:rPr>
        <w:br/>
        <w:t>I'll pay for dinner. (我付晚饭的钱。)</w:t>
      </w:r>
      <w:r w:rsidRPr="00AB4FD5">
        <w:rPr>
          <w:rFonts w:ascii="SimSun" w:hAnsi="SimSun"/>
          <w:color w:val="000000"/>
          <w:szCs w:val="21"/>
        </w:rPr>
        <w:br/>
        <w:t>Don't be silly. (别说傻话。)</w:t>
      </w:r>
      <w:r w:rsidRPr="00AB4FD5">
        <w:rPr>
          <w:rFonts w:ascii="SimSun" w:hAnsi="SimSun"/>
          <w:color w:val="000000"/>
          <w:szCs w:val="21"/>
        </w:rPr>
        <w:br/>
        <w:t>Don't be foolish. </w:t>
      </w:r>
      <w:r w:rsidRPr="00AB4FD5">
        <w:rPr>
          <w:rFonts w:ascii="SimSun" w:hAnsi="SimSun"/>
          <w:color w:val="000000"/>
          <w:szCs w:val="21"/>
        </w:rPr>
        <w:br/>
        <w:t>真是太倒霉了。</w:t>
      </w:r>
      <w:r w:rsidRPr="00AB4FD5">
        <w:rPr>
          <w:rFonts w:ascii="SimSun" w:hAnsi="SimSun"/>
          <w:color w:val="000000"/>
          <w:szCs w:val="21"/>
        </w:rPr>
        <w:br/>
        <w:t>That's too bad. *听了对方叙述不好的事情时使用。</w:t>
      </w:r>
      <w:r w:rsidRPr="00AB4FD5">
        <w:rPr>
          <w:rFonts w:ascii="SimSun" w:hAnsi="SimSun"/>
          <w:color w:val="000000"/>
          <w:szCs w:val="21"/>
        </w:rPr>
        <w:br/>
        <w:t>I've lost my wallet. (我丢了我的钱包。)</w:t>
      </w:r>
      <w:r w:rsidRPr="00AB4FD5">
        <w:rPr>
          <w:rFonts w:ascii="SimSun" w:hAnsi="SimSun"/>
          <w:color w:val="000000"/>
          <w:szCs w:val="21"/>
        </w:rPr>
        <w:br/>
        <w:t>That's too bad. (真是太倒霉了。) </w:t>
      </w:r>
      <w:r w:rsidRPr="00AB4FD5">
        <w:rPr>
          <w:rFonts w:ascii="SimSun" w:hAnsi="SimSun"/>
          <w:color w:val="000000"/>
          <w:szCs w:val="21"/>
        </w:rPr>
        <w:br/>
        <w:t>真的吗? </w:t>
      </w:r>
      <w:r w:rsidRPr="00AB4FD5">
        <w:rPr>
          <w:rFonts w:ascii="SimSun" w:hAnsi="SimSun"/>
          <w:color w:val="000000"/>
          <w:szCs w:val="21"/>
        </w:rPr>
        <w:br/>
        <w:t>Are you sure? </w:t>
      </w:r>
      <w:r w:rsidRPr="00AB4FD5">
        <w:rPr>
          <w:rFonts w:ascii="SimSun" w:hAnsi="SimSun"/>
          <w:color w:val="000000"/>
          <w:szCs w:val="21"/>
        </w:rPr>
        <w:br/>
        <w:t>真是太过分(遗憾)了! </w:t>
      </w:r>
      <w:r w:rsidRPr="00AB4FD5">
        <w:rPr>
          <w:rFonts w:ascii="SimSun" w:hAnsi="SimSun"/>
          <w:color w:val="000000"/>
          <w:szCs w:val="21"/>
        </w:rPr>
        <w:br/>
        <w:t>What a shame! </w:t>
      </w:r>
      <w:r w:rsidRPr="00AB4FD5">
        <w:rPr>
          <w:rFonts w:ascii="SimSun" w:hAnsi="SimSun"/>
          <w:color w:val="000000"/>
          <w:szCs w:val="21"/>
        </w:rPr>
        <w:br/>
        <w:t>那好哇。</w:t>
      </w:r>
      <w:r w:rsidRPr="00AB4FD5">
        <w:rPr>
          <w:rFonts w:ascii="SimSun" w:hAnsi="SimSun"/>
          <w:color w:val="000000"/>
          <w:szCs w:val="21"/>
        </w:rPr>
        <w:br/>
        <w:t>Good! *答应、满足的语气。 </w:t>
      </w:r>
      <w:r w:rsidRPr="00AB4FD5">
        <w:rPr>
          <w:rFonts w:ascii="SimSun" w:hAnsi="SimSun"/>
          <w:color w:val="000000"/>
          <w:szCs w:val="21"/>
        </w:rPr>
        <w:br/>
        <w:t>真叫人吃惊。 </w:t>
      </w:r>
      <w:r w:rsidRPr="00AB4FD5">
        <w:rPr>
          <w:rFonts w:ascii="SimSun" w:hAnsi="SimSun"/>
          <w:color w:val="000000"/>
          <w:szCs w:val="21"/>
        </w:rPr>
        <w:br/>
        <w:t>What a surprise! *用于没想到的事情，或被对方出其不意地吓了一跳时。</w:t>
      </w:r>
      <w:r w:rsidRPr="00AB4FD5">
        <w:rPr>
          <w:rFonts w:ascii="SimSun" w:hAnsi="SimSun"/>
          <w:color w:val="000000"/>
          <w:szCs w:val="21"/>
        </w:rPr>
        <w:br/>
        <w:t>我真希望不是这样。 </w:t>
      </w:r>
      <w:r w:rsidRPr="00AB4FD5">
        <w:rPr>
          <w:rFonts w:ascii="SimSun" w:hAnsi="SimSun"/>
          <w:color w:val="000000"/>
          <w:szCs w:val="21"/>
        </w:rPr>
        <w:br/>
        <w:t>I hope not. </w:t>
      </w:r>
      <w:r w:rsidRPr="00AB4FD5">
        <w:rPr>
          <w:rFonts w:ascii="SimSun" w:hAnsi="SimSun"/>
          <w:color w:val="000000"/>
          <w:szCs w:val="21"/>
        </w:rPr>
        <w:br/>
        <w:t>要是那样就好了! </w:t>
      </w:r>
      <w:r w:rsidRPr="00AB4FD5">
        <w:rPr>
          <w:rFonts w:ascii="SimSun" w:hAnsi="SimSun"/>
          <w:color w:val="000000"/>
          <w:szCs w:val="21"/>
        </w:rPr>
        <w:br/>
        <w:t>I hope so. </w:t>
      </w:r>
      <w:r w:rsidRPr="00AB4FD5">
        <w:rPr>
          <w:rFonts w:ascii="SimSun" w:hAnsi="SimSun"/>
          <w:color w:val="000000"/>
          <w:szCs w:val="21"/>
        </w:rPr>
        <w:br/>
        <w:t>太棒了! </w:t>
      </w:r>
      <w:r w:rsidRPr="00AB4FD5">
        <w:rPr>
          <w:rFonts w:ascii="SimSun" w:hAnsi="SimSun"/>
          <w:color w:val="000000"/>
          <w:szCs w:val="21"/>
        </w:rPr>
        <w:br/>
        <w:t>Great! </w:t>
      </w:r>
      <w:r w:rsidRPr="00AB4FD5">
        <w:rPr>
          <w:rFonts w:ascii="SimSun" w:hAnsi="SimSun"/>
          <w:color w:val="000000"/>
          <w:szCs w:val="21"/>
        </w:rPr>
        <w:br/>
        <w:t>难以置信! </w:t>
      </w:r>
      <w:r w:rsidRPr="00AB4FD5">
        <w:rPr>
          <w:rFonts w:ascii="SimSun" w:hAnsi="SimSun"/>
          <w:color w:val="000000"/>
          <w:szCs w:val="21"/>
        </w:rPr>
        <w:br/>
        <w:t>Unbelievable!</w:t>
      </w:r>
      <w:r w:rsidRPr="00AB4FD5">
        <w:rPr>
          <w:rFonts w:ascii="SimSun" w:hAnsi="SimSun"/>
          <w:color w:val="000000"/>
          <w:szCs w:val="21"/>
        </w:rPr>
        <w:br/>
        <w:t>See? My dog can sing. (你知道吗？我的狗会唱歌。)</w:t>
      </w:r>
      <w:r w:rsidRPr="00AB4FD5">
        <w:rPr>
          <w:rFonts w:ascii="SimSun" w:hAnsi="SimSun"/>
          <w:color w:val="000000"/>
          <w:szCs w:val="21"/>
        </w:rPr>
        <w:br/>
        <w:t>Unbelievable! (难以置信!)</w:t>
      </w:r>
      <w:r w:rsidRPr="00AB4FD5">
        <w:rPr>
          <w:rFonts w:ascii="SimSun" w:hAnsi="SimSun"/>
          <w:color w:val="000000"/>
          <w:szCs w:val="21"/>
        </w:rPr>
        <w:br/>
        <w:t>Incredible. </w:t>
      </w:r>
      <w:r w:rsidRPr="00AB4FD5">
        <w:rPr>
          <w:rFonts w:ascii="SimSun" w:hAnsi="SimSun"/>
          <w:color w:val="000000"/>
          <w:szCs w:val="21"/>
        </w:rPr>
        <w:br/>
        <w:t>开玩笑吧! </w:t>
      </w:r>
      <w:r w:rsidRPr="00AB4FD5">
        <w:rPr>
          <w:rFonts w:ascii="SimSun" w:hAnsi="SimSun"/>
          <w:color w:val="000000"/>
          <w:szCs w:val="21"/>
        </w:rPr>
        <w:br/>
      </w:r>
      <w:r w:rsidRPr="00AB4FD5">
        <w:rPr>
          <w:rFonts w:ascii="SimSun" w:hAnsi="SimSun"/>
          <w:color w:val="000000"/>
          <w:szCs w:val="21"/>
        </w:rPr>
        <w:t>No kidding!</w:t>
      </w:r>
      <w:r w:rsidRPr="00AB4FD5">
        <w:rPr>
          <w:rFonts w:ascii="SimSun" w:hAnsi="SimSun"/>
          <w:color w:val="000000"/>
          <w:szCs w:val="21"/>
        </w:rPr>
        <w:br/>
        <w:t>You're kidding!</w:t>
      </w:r>
      <w:r w:rsidRPr="00AB4FD5">
        <w:rPr>
          <w:rFonts w:ascii="SimSun" w:hAnsi="SimSun"/>
          <w:color w:val="000000"/>
          <w:szCs w:val="21"/>
        </w:rPr>
        <w:br/>
        <w:t>You're joking!</w:t>
      </w:r>
      <w:r w:rsidRPr="00AB4FD5">
        <w:rPr>
          <w:rFonts w:ascii="SimSun" w:hAnsi="SimSun"/>
          <w:color w:val="000000"/>
          <w:szCs w:val="21"/>
        </w:rPr>
        <w:br/>
        <w:t>That can't be! </w:t>
      </w:r>
      <w:r w:rsidRPr="00AB4FD5">
        <w:rPr>
          <w:rFonts w:ascii="SimSun" w:hAnsi="SimSun"/>
          <w:color w:val="000000"/>
          <w:szCs w:val="21"/>
        </w:rPr>
        <w:br/>
        <w:t>行!没问题! </w:t>
      </w:r>
      <w:r w:rsidRPr="00AB4FD5">
        <w:rPr>
          <w:rFonts w:ascii="SimSun" w:hAnsi="SimSun"/>
          <w:color w:val="000000"/>
          <w:szCs w:val="21"/>
        </w:rPr>
        <w:br/>
        <w:t>You bet.</w:t>
      </w:r>
      <w:r w:rsidRPr="00AB4FD5">
        <w:rPr>
          <w:rFonts w:ascii="SimSun" w:hAnsi="SimSun"/>
          <w:color w:val="000000"/>
          <w:szCs w:val="21"/>
        </w:rPr>
        <w:br/>
        <w:t>May I borrow your pen? (可以借用你的钢笔吗?)</w:t>
      </w:r>
      <w:r w:rsidRPr="00AB4FD5">
        <w:rPr>
          <w:rFonts w:ascii="SimSun" w:hAnsi="SimSun"/>
          <w:color w:val="000000"/>
          <w:szCs w:val="21"/>
        </w:rPr>
        <w:br/>
        <w:t>You bet. (当然行。)</w:t>
      </w:r>
      <w:r w:rsidRPr="00AB4FD5">
        <w:rPr>
          <w:rFonts w:ascii="SimSun" w:hAnsi="SimSun"/>
          <w:color w:val="000000"/>
          <w:szCs w:val="21"/>
        </w:rPr>
        <w:br/>
        <w:t>No problem.</w:t>
      </w:r>
      <w:r w:rsidRPr="00AB4FD5">
        <w:rPr>
          <w:rFonts w:ascii="SimSun" w:hAnsi="SimSun"/>
          <w:color w:val="000000"/>
          <w:szCs w:val="21"/>
        </w:rPr>
        <w:br/>
        <w:t>Sure.</w:t>
      </w:r>
      <w:r w:rsidRPr="00AB4FD5">
        <w:rPr>
          <w:rFonts w:ascii="SimSun" w:hAnsi="SimSun"/>
          <w:color w:val="000000"/>
          <w:szCs w:val="21"/>
        </w:rPr>
        <w:br/>
        <w:t>Certainly.</w:t>
      </w:r>
      <w:r w:rsidRPr="00AB4FD5">
        <w:rPr>
          <w:rFonts w:ascii="SimSun" w:hAnsi="SimSun"/>
          <w:color w:val="000000"/>
          <w:szCs w:val="21"/>
        </w:rPr>
        <w:br/>
      </w:r>
      <w:r w:rsidRPr="00AB4FD5">
        <w:rPr>
          <w:rFonts w:ascii="SimSun" w:hAnsi="SimSun"/>
          <w:color w:val="000000"/>
          <w:szCs w:val="21"/>
        </w:rPr>
        <w:br/>
        <w:t>●一时语塞</w:t>
      </w:r>
      <w:r w:rsidRPr="00AB4FD5">
        <w:rPr>
          <w:rFonts w:ascii="SimSun" w:hAnsi="SimSun"/>
          <w:color w:val="000000"/>
          <w:szCs w:val="21"/>
        </w:rPr>
        <w:br/>
        <w:t>嗯…… </w:t>
      </w:r>
      <w:r w:rsidRPr="00AB4FD5">
        <w:rPr>
          <w:rFonts w:ascii="SimSun" w:hAnsi="SimSun"/>
          <w:color w:val="000000"/>
          <w:szCs w:val="21"/>
        </w:rPr>
        <w:br/>
        <w:t>Well... *这是种很方便的表达方式。以下三种情况都可以用。(1)一时回答不了或说不上来时。“嗯……”、“唉……”、“这个嘛……”、“话是不错，可……”。(2)相当吃惊时。“哎呀!”、“什么?”、“啊!”。(3)改变话题继续交谈时。“那么……”、“可是……”、“后来……”。</w:t>
      </w:r>
      <w:r w:rsidRPr="00AB4FD5">
        <w:rPr>
          <w:rFonts w:ascii="SimSun" w:hAnsi="SimSun"/>
          <w:color w:val="000000"/>
          <w:szCs w:val="21"/>
        </w:rPr>
        <w:br/>
        <w:t>Umm...</w:t>
      </w:r>
      <w:r w:rsidRPr="00AB4FD5">
        <w:rPr>
          <w:rFonts w:ascii="SimSun" w:hAnsi="SimSun"/>
          <w:color w:val="000000"/>
          <w:szCs w:val="21"/>
        </w:rPr>
        <w:br/>
        <w:t>Hmm... </w:t>
      </w:r>
      <w:r w:rsidRPr="00AB4FD5">
        <w:rPr>
          <w:rFonts w:ascii="SimSun" w:hAnsi="SimSun"/>
          <w:color w:val="000000"/>
          <w:szCs w:val="21"/>
        </w:rPr>
        <w:br/>
        <w:t>让我想想。 </w:t>
      </w:r>
      <w:r w:rsidRPr="00AB4FD5">
        <w:rPr>
          <w:rFonts w:ascii="SimSun" w:hAnsi="SimSun"/>
          <w:color w:val="000000"/>
          <w:szCs w:val="21"/>
        </w:rPr>
        <w:br/>
        <w:t>Let me see. *see “考虑”、“盘算”、“想”，口语中常用来表示无法立刻答复，一时想不出回答的话，或想说点什么。</w:t>
      </w:r>
      <w:r w:rsidRPr="00AB4FD5">
        <w:rPr>
          <w:rFonts w:ascii="SimSun" w:hAnsi="SimSun"/>
          <w:color w:val="000000"/>
          <w:szCs w:val="21"/>
        </w:rPr>
        <w:br/>
        <w:t>May I take your order? (您点什么菜?)</w:t>
      </w:r>
      <w:r w:rsidRPr="00AB4FD5">
        <w:rPr>
          <w:rFonts w:ascii="SimSun" w:hAnsi="SimSun"/>
          <w:color w:val="000000"/>
          <w:szCs w:val="21"/>
        </w:rPr>
        <w:br/>
        <w:t>Well, let me see...(点什么呢?……)</w:t>
      </w:r>
      <w:r w:rsidRPr="00AB4FD5">
        <w:rPr>
          <w:rFonts w:ascii="SimSun" w:hAnsi="SimSun"/>
          <w:color w:val="000000"/>
          <w:szCs w:val="21"/>
        </w:rPr>
        <w:br/>
        <w:t>Let's see.</w:t>
      </w:r>
      <w:r w:rsidRPr="00AB4FD5">
        <w:rPr>
          <w:rFonts w:ascii="SimSun" w:hAnsi="SimSun"/>
          <w:color w:val="000000"/>
          <w:szCs w:val="21"/>
        </w:rPr>
        <w:br/>
        <w:t>Let me check. (让我查查。)</w:t>
      </w:r>
      <w:r w:rsidRPr="00AB4FD5">
        <w:rPr>
          <w:rFonts w:ascii="SimSun" w:hAnsi="SimSun"/>
          <w:color w:val="000000"/>
          <w:szCs w:val="21"/>
        </w:rPr>
        <w:br/>
        <w:t>I'll find out for you. (我找找。)</w:t>
      </w:r>
      <w:r w:rsidRPr="00AB4FD5">
        <w:rPr>
          <w:rFonts w:ascii="SimSun" w:hAnsi="SimSun"/>
          <w:color w:val="000000"/>
          <w:szCs w:val="21"/>
        </w:rPr>
        <w:br/>
        <w:t>我的意思是…… </w:t>
      </w:r>
      <w:r w:rsidRPr="00AB4FD5">
        <w:rPr>
          <w:rFonts w:ascii="SimSun" w:hAnsi="SimSun"/>
          <w:color w:val="000000"/>
          <w:szCs w:val="21"/>
        </w:rPr>
        <w:br/>
        <w:t>I mean... *“就是说”、“不，其实我是说……”，用于会话中补充或纠正自己的发言时。</w:t>
      </w:r>
      <w:r w:rsidRPr="00AB4FD5">
        <w:rPr>
          <w:rFonts w:ascii="SimSun" w:hAnsi="SimSun"/>
          <w:color w:val="000000"/>
          <w:szCs w:val="21"/>
        </w:rPr>
        <w:br/>
        <w:t>May I ask who you are? (请问您是哪位?)</w:t>
      </w:r>
      <w:r w:rsidRPr="00AB4FD5">
        <w:rPr>
          <w:rFonts w:ascii="SimSun" w:hAnsi="SimSun"/>
          <w:color w:val="000000"/>
          <w:szCs w:val="21"/>
        </w:rPr>
        <w:br/>
        <w:t>I'm a friend of John's... I mean, Mr. Sheehan. (我是约翰的朋友，我是说我是希恩先生的朋友。)*当说话的人是希恩先生的朋友时。 </w:t>
      </w:r>
      <w:r w:rsidRPr="00AB4FD5">
        <w:rPr>
          <w:rFonts w:ascii="SimSun" w:hAnsi="SimSun"/>
          <w:color w:val="000000"/>
          <w:szCs w:val="21"/>
        </w:rPr>
        <w:br/>
        <w:t>话就在嘴边上。</w:t>
      </w:r>
      <w:r w:rsidRPr="00AB4FD5">
        <w:rPr>
          <w:rFonts w:ascii="SimSun" w:hAnsi="SimSun"/>
          <w:color w:val="000000"/>
          <w:szCs w:val="21"/>
        </w:rPr>
        <w:br/>
        <w:t>It's on the tip of my tongue. </w:t>
      </w:r>
      <w:r w:rsidRPr="00AB4FD5">
        <w:rPr>
          <w:rFonts w:ascii="SimSun" w:hAnsi="SimSun"/>
          <w:color w:val="000000"/>
          <w:szCs w:val="21"/>
        </w:rPr>
        <w:br/>
        <w:t>说什么好呢? </w:t>
      </w:r>
      <w:r w:rsidRPr="00AB4FD5">
        <w:rPr>
          <w:rFonts w:ascii="SimSun" w:hAnsi="SimSun"/>
          <w:color w:val="000000"/>
          <w:szCs w:val="21"/>
        </w:rPr>
        <w:br/>
        <w:t>What should I say... *用于委婉表达难以启齿的事情，一时找不到合适的词，争取考虑时间的情况。</w:t>
      </w:r>
      <w:r w:rsidRPr="00AB4FD5">
        <w:rPr>
          <w:rFonts w:ascii="SimSun" w:hAnsi="SimSun"/>
          <w:color w:val="000000"/>
          <w:szCs w:val="21"/>
        </w:rPr>
        <w:br/>
        <w:t>How should I put this...</w:t>
      </w:r>
      <w:r w:rsidRPr="00AB4FD5">
        <w:rPr>
          <w:rFonts w:ascii="SimSun" w:hAnsi="SimSun"/>
          <w:color w:val="000000"/>
          <w:szCs w:val="21"/>
        </w:rPr>
        <w:br/>
        <w:t>How should I put it... </w:t>
      </w:r>
      <w:r w:rsidRPr="00AB4FD5">
        <w:rPr>
          <w:rFonts w:ascii="SimSun" w:hAnsi="SimSun"/>
          <w:color w:val="000000"/>
          <w:szCs w:val="21"/>
        </w:rPr>
        <w:br/>
      </w:r>
      <w:r w:rsidRPr="00AB4FD5">
        <w:rPr>
          <w:rFonts w:ascii="SimSun" w:hAnsi="SimSun"/>
          <w:color w:val="000000"/>
          <w:szCs w:val="21"/>
        </w:rPr>
        <w:lastRenderedPageBreak/>
        <w:t>我真不知道该说什么好…… </w:t>
      </w:r>
      <w:r w:rsidRPr="00AB4FD5">
        <w:rPr>
          <w:rFonts w:ascii="SimSun" w:hAnsi="SimSun"/>
          <w:color w:val="000000"/>
          <w:szCs w:val="21"/>
        </w:rPr>
        <w:br/>
        <w:t>I don't know quite how to put this.</w:t>
      </w:r>
      <w:r w:rsidRPr="00AB4FD5">
        <w:rPr>
          <w:rFonts w:ascii="SimSun" w:hAnsi="SimSun"/>
          <w:color w:val="000000"/>
          <w:szCs w:val="21"/>
        </w:rPr>
        <w:br/>
        <w:t>You said you wanted to talk to me... </w:t>
      </w:r>
      <w:r w:rsidRPr="00AB4FD5">
        <w:rPr>
          <w:rFonts w:ascii="SimSun" w:hAnsi="SimSun"/>
          <w:color w:val="000000"/>
          <w:szCs w:val="21"/>
        </w:rPr>
        <w:br/>
        <w:t>(听说你有话要对我说……)</w:t>
      </w:r>
      <w:r w:rsidRPr="00AB4FD5">
        <w:rPr>
          <w:rFonts w:ascii="SimSun" w:hAnsi="SimSun"/>
          <w:color w:val="000000"/>
          <w:szCs w:val="21"/>
        </w:rPr>
        <w:br/>
        <w:t>Well, I don't know quite how to put this... (嗯，我真不知道该说什么好……)</w:t>
      </w:r>
      <w:r w:rsidRPr="00AB4FD5">
        <w:rPr>
          <w:rFonts w:ascii="SimSun" w:hAnsi="SimSun"/>
          <w:color w:val="000000"/>
          <w:szCs w:val="21"/>
        </w:rPr>
        <w:br/>
        <w:t>I don't know how to say this.</w:t>
      </w:r>
      <w:r w:rsidRPr="00AB4FD5">
        <w:rPr>
          <w:rFonts w:ascii="SimSun" w:hAnsi="SimSun"/>
          <w:color w:val="000000"/>
          <w:szCs w:val="21"/>
        </w:rPr>
        <w:br/>
        <w:t>I'm not sure how to put this. </w:t>
      </w:r>
      <w:r w:rsidRPr="00AB4FD5">
        <w:rPr>
          <w:rFonts w:ascii="SimSun" w:hAnsi="SimSun"/>
          <w:color w:val="000000"/>
          <w:szCs w:val="21"/>
        </w:rPr>
        <w:br/>
        <w:t>这可让你问着了。 </w:t>
      </w:r>
      <w:r w:rsidRPr="00AB4FD5">
        <w:rPr>
          <w:rFonts w:ascii="SimSun" w:hAnsi="SimSun"/>
          <w:color w:val="000000"/>
          <w:szCs w:val="21"/>
        </w:rPr>
        <w:br/>
        <w:t>Beats me. *回答不了别人的提问时，“哎呀!这可糟了”、 “怎么说呢”、 “不知道呀”的语气。</w:t>
      </w:r>
      <w:r w:rsidRPr="00AB4FD5">
        <w:rPr>
          <w:rFonts w:ascii="SimSun" w:hAnsi="SimSun"/>
          <w:color w:val="000000"/>
          <w:szCs w:val="21"/>
        </w:rPr>
        <w:br/>
        <w:t>What's the population of Narita? (成田市有多少人口呀?)</w:t>
      </w:r>
      <w:r w:rsidRPr="00AB4FD5">
        <w:rPr>
          <w:rFonts w:ascii="SimSun" w:hAnsi="SimSun"/>
          <w:color w:val="000000"/>
          <w:szCs w:val="21"/>
        </w:rPr>
        <w:br/>
        <w:t>Beats me. (这可让你问着了。)</w:t>
      </w:r>
      <w:r w:rsidRPr="00AB4FD5">
        <w:rPr>
          <w:rFonts w:ascii="SimSun" w:hAnsi="SimSun"/>
          <w:color w:val="000000"/>
          <w:szCs w:val="21"/>
        </w:rPr>
        <w:br/>
        <w:t>I can't answer that. (我可答不上来。) </w:t>
      </w:r>
      <w:r w:rsidRPr="00AB4FD5">
        <w:rPr>
          <w:rFonts w:ascii="SimSun" w:hAnsi="SimSun"/>
          <w:color w:val="000000"/>
          <w:szCs w:val="21"/>
        </w:rPr>
        <w:br/>
        <w:t>叫什么来着? </w:t>
      </w:r>
      <w:r w:rsidRPr="00AB4FD5">
        <w:rPr>
          <w:rFonts w:ascii="SimSun" w:hAnsi="SimSun"/>
          <w:color w:val="000000"/>
          <w:szCs w:val="21"/>
        </w:rPr>
        <w:br/>
        <w:t>What do you call it? *一时想不出要说的东西的名字的时候。口语中常发音为Whatchamacallit?</w:t>
      </w:r>
      <w:r w:rsidRPr="00AB4FD5">
        <w:rPr>
          <w:rFonts w:ascii="SimSun" w:hAnsi="SimSun"/>
          <w:color w:val="000000"/>
          <w:szCs w:val="21"/>
        </w:rPr>
        <w:br/>
        <w:t>What would you call it? *把“do”换成“would”则用于另外一种场合。意思是“你管它叫什么?” </w:t>
      </w:r>
      <w:r w:rsidRPr="00AB4FD5">
        <w:rPr>
          <w:rFonts w:ascii="SimSun" w:hAnsi="SimSun"/>
          <w:color w:val="000000"/>
          <w:szCs w:val="21"/>
        </w:rPr>
        <w:br/>
        <w:t>让你问住了。 </w:t>
      </w:r>
      <w:r w:rsidRPr="00AB4FD5">
        <w:rPr>
          <w:rFonts w:ascii="SimSun" w:hAnsi="SimSun"/>
          <w:color w:val="000000"/>
          <w:szCs w:val="21"/>
        </w:rPr>
        <w:br/>
        <w:t>You've got me. *回答不上来问话时。</w:t>
      </w:r>
      <w:r w:rsidRPr="00AB4FD5">
        <w:rPr>
          <w:rFonts w:ascii="SimSun" w:hAnsi="SimSun"/>
          <w:color w:val="000000"/>
          <w:szCs w:val="21"/>
        </w:rPr>
        <w:br/>
        <w:t>Who's the prime minister of Canada? (加拿大的总理是谁?)</w:t>
      </w:r>
      <w:r w:rsidRPr="00AB4FD5">
        <w:rPr>
          <w:rFonts w:ascii="SimSun" w:hAnsi="SimSun"/>
          <w:color w:val="000000"/>
          <w:szCs w:val="21"/>
        </w:rPr>
        <w:br/>
        <w:t>You've got me. (让你问住了。)</w:t>
      </w:r>
      <w:r w:rsidRPr="00AB4FD5">
        <w:rPr>
          <w:rFonts w:ascii="SimSun" w:hAnsi="SimSun"/>
          <w:color w:val="000000"/>
          <w:szCs w:val="21"/>
        </w:rPr>
        <w:br/>
      </w:r>
      <w:r w:rsidRPr="00AB4FD5">
        <w:rPr>
          <w:rFonts w:ascii="SimSun" w:hAnsi="SimSun"/>
          <w:color w:val="000000"/>
          <w:szCs w:val="21"/>
        </w:rPr>
        <w:br/>
        <w:t>●催促别人说话</w:t>
      </w:r>
      <w:r w:rsidRPr="00AB4FD5">
        <w:rPr>
          <w:rFonts w:ascii="SimSun" w:hAnsi="SimSun"/>
          <w:color w:val="000000"/>
          <w:szCs w:val="21"/>
        </w:rPr>
        <w:br/>
        <w:t>你说点什么吧! </w:t>
      </w:r>
      <w:r w:rsidRPr="00AB4FD5">
        <w:rPr>
          <w:rFonts w:ascii="SimSun" w:hAnsi="SimSun"/>
          <w:color w:val="000000"/>
          <w:szCs w:val="21"/>
        </w:rPr>
        <w:br/>
        <w:t>Say something.</w:t>
      </w:r>
      <w:r w:rsidRPr="00AB4FD5">
        <w:rPr>
          <w:rFonts w:ascii="SimSun" w:hAnsi="SimSun"/>
          <w:color w:val="000000"/>
          <w:szCs w:val="21"/>
        </w:rPr>
        <w:br/>
        <w:t>Say something. (你说点什么吧!)</w:t>
      </w:r>
      <w:r w:rsidRPr="00AB4FD5">
        <w:rPr>
          <w:rFonts w:ascii="SimSun" w:hAnsi="SimSun"/>
          <w:color w:val="000000"/>
          <w:szCs w:val="21"/>
        </w:rPr>
        <w:br/>
        <w:t>I'm speechless. (我连话都说不出来了。)</w:t>
      </w:r>
      <w:r w:rsidRPr="00AB4FD5">
        <w:rPr>
          <w:rFonts w:ascii="SimSun" w:hAnsi="SimSun"/>
          <w:color w:val="000000"/>
          <w:szCs w:val="21"/>
        </w:rPr>
        <w:br/>
        <w:t>A penny for your thoughts. *这是惯用表达方式，用于当对方在考虑什么的时候。直译是“给你一便士也好，请告诉我你在想什么。” </w:t>
      </w:r>
      <w:r w:rsidRPr="00AB4FD5">
        <w:rPr>
          <w:rFonts w:ascii="SimSun" w:hAnsi="SimSun"/>
          <w:color w:val="000000"/>
          <w:szCs w:val="21"/>
        </w:rPr>
        <w:br/>
        <w:t>我想知道得详细一些。</w:t>
      </w:r>
      <w:r w:rsidRPr="00AB4FD5">
        <w:rPr>
          <w:rFonts w:ascii="SimSun" w:hAnsi="SimSun"/>
          <w:color w:val="000000"/>
          <w:szCs w:val="21"/>
        </w:rPr>
        <w:br/>
        <w:t>Tell me more (about it).</w:t>
      </w:r>
      <w:r w:rsidRPr="00AB4FD5">
        <w:rPr>
          <w:rFonts w:ascii="SimSun" w:hAnsi="SimSun"/>
          <w:color w:val="000000"/>
          <w:szCs w:val="21"/>
        </w:rPr>
        <w:br/>
        <w:t>I want to know more about it in detail.</w:t>
      </w:r>
      <w:r w:rsidRPr="00AB4FD5">
        <w:rPr>
          <w:rFonts w:ascii="SimSun" w:hAnsi="SimSun"/>
          <w:color w:val="000000"/>
          <w:szCs w:val="21"/>
        </w:rPr>
        <w:br/>
        <w:t>I'd like to know more details. *比较有礼貌的说法。</w:t>
      </w:r>
      <w:r w:rsidRPr="00AB4FD5">
        <w:rPr>
          <w:rFonts w:ascii="SimSun" w:hAnsi="SimSun"/>
          <w:color w:val="000000"/>
          <w:szCs w:val="21"/>
        </w:rPr>
        <w:br/>
        <w:t>你的旅行怎么样? </w:t>
      </w:r>
      <w:r w:rsidRPr="00AB4FD5">
        <w:rPr>
          <w:rFonts w:ascii="SimSun" w:hAnsi="SimSun"/>
          <w:color w:val="000000"/>
          <w:szCs w:val="21"/>
        </w:rPr>
        <w:br/>
        <w:t>How was your trip?</w:t>
      </w:r>
      <w:r w:rsidRPr="00AB4FD5">
        <w:rPr>
          <w:rFonts w:ascii="SimSun" w:hAnsi="SimSun"/>
          <w:color w:val="000000"/>
          <w:szCs w:val="21"/>
        </w:rPr>
        <w:br/>
        <w:t>How was your trip? (你的旅行怎么样?)</w:t>
      </w:r>
      <w:r w:rsidRPr="00AB4FD5">
        <w:rPr>
          <w:rFonts w:ascii="SimSun" w:hAnsi="SimSun"/>
          <w:color w:val="000000"/>
          <w:szCs w:val="21"/>
        </w:rPr>
        <w:br/>
        <w:t>It was terrible. (太糟糕了。) </w:t>
      </w:r>
      <w:r w:rsidRPr="00AB4FD5">
        <w:rPr>
          <w:rFonts w:ascii="SimSun" w:hAnsi="SimSun"/>
          <w:color w:val="000000"/>
          <w:szCs w:val="21"/>
        </w:rPr>
        <w:br/>
        <w:t>我在认真地听呢。</w:t>
      </w:r>
      <w:r w:rsidRPr="00AB4FD5">
        <w:rPr>
          <w:rFonts w:ascii="SimSun" w:hAnsi="SimSun"/>
          <w:color w:val="000000"/>
          <w:szCs w:val="21"/>
        </w:rPr>
        <w:br/>
        <w:t>I'm all ears. *“聚精会神地听”。 </w:t>
      </w:r>
      <w:r w:rsidRPr="00AB4FD5">
        <w:rPr>
          <w:rFonts w:ascii="SimSun" w:hAnsi="SimSun"/>
          <w:color w:val="000000"/>
          <w:szCs w:val="21"/>
        </w:rPr>
        <w:br/>
        <w:t>会开得怎么样? </w:t>
      </w:r>
      <w:r w:rsidRPr="00AB4FD5">
        <w:rPr>
          <w:rFonts w:ascii="SimSun" w:hAnsi="SimSun"/>
          <w:color w:val="000000"/>
          <w:szCs w:val="21"/>
        </w:rPr>
        <w:br/>
      </w:r>
      <w:r w:rsidRPr="00AB4FD5">
        <w:rPr>
          <w:rFonts w:ascii="SimSun" w:hAnsi="SimSun"/>
          <w:color w:val="000000"/>
          <w:szCs w:val="21"/>
        </w:rPr>
        <w:t>How was the meeting?</w:t>
      </w:r>
      <w:r w:rsidRPr="00AB4FD5">
        <w:rPr>
          <w:rFonts w:ascii="SimSun" w:hAnsi="SimSun"/>
          <w:color w:val="000000"/>
          <w:szCs w:val="21"/>
        </w:rPr>
        <w:br/>
        <w:t>How was the meeting? (会开得怎么样?)</w:t>
      </w:r>
      <w:r w:rsidRPr="00AB4FD5">
        <w:rPr>
          <w:rFonts w:ascii="SimSun" w:hAnsi="SimSun"/>
          <w:color w:val="000000"/>
          <w:szCs w:val="21"/>
        </w:rPr>
        <w:br/>
        <w:t>We didn't accomplish much. (没什么结果。)</w:t>
      </w:r>
      <w:r w:rsidRPr="00AB4FD5">
        <w:rPr>
          <w:rFonts w:ascii="SimSun" w:hAnsi="SimSun"/>
          <w:color w:val="000000"/>
          <w:szCs w:val="21"/>
        </w:rPr>
        <w:br/>
        <w:t>继续说呀。 </w:t>
      </w:r>
      <w:r w:rsidRPr="00AB4FD5">
        <w:rPr>
          <w:rFonts w:ascii="SimSun" w:hAnsi="SimSun"/>
          <w:color w:val="000000"/>
          <w:szCs w:val="21"/>
        </w:rPr>
        <w:br/>
        <w:t>I'm listening. *在对方停止谈话时，向对方表示“请继续说下去，我在呢”或“我听着呢”。</w:t>
      </w:r>
      <w:r w:rsidRPr="00AB4FD5">
        <w:rPr>
          <w:rFonts w:ascii="SimSun" w:hAnsi="SimSun"/>
          <w:color w:val="000000"/>
          <w:szCs w:val="21"/>
        </w:rPr>
        <w:br/>
        <w:t>Keep talking. </w:t>
      </w:r>
      <w:r w:rsidRPr="00AB4FD5">
        <w:rPr>
          <w:rFonts w:ascii="SimSun" w:hAnsi="SimSun"/>
          <w:color w:val="000000"/>
          <w:szCs w:val="21"/>
        </w:rPr>
        <w:br/>
        <w:t>我很想听听那件事。 </w:t>
      </w:r>
      <w:r w:rsidRPr="00AB4FD5">
        <w:rPr>
          <w:rFonts w:ascii="SimSun" w:hAnsi="SimSun"/>
          <w:color w:val="000000"/>
          <w:szCs w:val="21"/>
        </w:rPr>
        <w:br/>
        <w:t>I'd like to hear the story.</w:t>
      </w:r>
      <w:r w:rsidRPr="00AB4FD5">
        <w:rPr>
          <w:rFonts w:ascii="SimSun" w:hAnsi="SimSun"/>
          <w:color w:val="000000"/>
          <w:szCs w:val="21"/>
        </w:rPr>
        <w:br/>
        <w:t>Did you hear about my trip? (你听说我旅行的事了吗?)</w:t>
      </w:r>
      <w:r w:rsidRPr="00AB4FD5">
        <w:rPr>
          <w:rFonts w:ascii="SimSun" w:hAnsi="SimSun"/>
          <w:color w:val="000000"/>
          <w:szCs w:val="21"/>
        </w:rPr>
        <w:br/>
        <w:t>Not yet. I'd like to hear the story. (没呢。我很想知道。)</w:t>
      </w:r>
      <w:r w:rsidRPr="00AB4FD5">
        <w:rPr>
          <w:rFonts w:ascii="SimSun" w:hAnsi="SimSun"/>
          <w:color w:val="000000"/>
          <w:szCs w:val="21"/>
        </w:rPr>
        <w:br/>
        <w:t>I'd like to know the story.</w:t>
      </w:r>
      <w:r w:rsidRPr="00AB4FD5">
        <w:rPr>
          <w:rFonts w:ascii="SimSun" w:hAnsi="SimSun"/>
          <w:color w:val="000000"/>
          <w:szCs w:val="21"/>
        </w:rPr>
        <w:br/>
        <w:t>I'd like to hear about it. </w:t>
      </w:r>
      <w:r w:rsidRPr="00AB4FD5">
        <w:rPr>
          <w:rFonts w:ascii="SimSun" w:hAnsi="SimSun"/>
          <w:color w:val="000000"/>
          <w:szCs w:val="21"/>
        </w:rPr>
        <w:br/>
        <w:t>我们只是闲聊一会儿。</w:t>
      </w:r>
      <w:r w:rsidRPr="00AB4FD5">
        <w:rPr>
          <w:rFonts w:ascii="SimSun" w:hAnsi="SimSun"/>
          <w:color w:val="000000"/>
          <w:szCs w:val="21"/>
        </w:rPr>
        <w:br/>
        <w:t>We had small talk. *small talk “闲话，不着边际的话”。 </w:t>
      </w:r>
      <w:r w:rsidRPr="00AB4FD5">
        <w:rPr>
          <w:rFonts w:ascii="SimSun" w:hAnsi="SimSun"/>
          <w:color w:val="000000"/>
          <w:szCs w:val="21"/>
        </w:rPr>
        <w:br/>
        <w:t>电影怎么样? </w:t>
      </w:r>
      <w:r w:rsidRPr="00AB4FD5">
        <w:rPr>
          <w:rFonts w:ascii="SimSun" w:hAnsi="SimSun"/>
          <w:color w:val="000000"/>
          <w:szCs w:val="21"/>
        </w:rPr>
        <w:br/>
        <w:t>How was the movie?</w:t>
      </w:r>
      <w:r w:rsidRPr="00AB4FD5">
        <w:rPr>
          <w:rFonts w:ascii="SimSun" w:hAnsi="SimSun"/>
          <w:color w:val="000000"/>
          <w:szCs w:val="21"/>
        </w:rPr>
        <w:br/>
        <w:t>How was the movie? (电影怎么样?)</w:t>
      </w:r>
      <w:r w:rsidRPr="00AB4FD5">
        <w:rPr>
          <w:rFonts w:ascii="SimSun" w:hAnsi="SimSun"/>
          <w:color w:val="000000"/>
          <w:szCs w:val="21"/>
        </w:rPr>
        <w:br/>
        <w:t>I really enjoyed it. (我觉得很有意思。) </w:t>
      </w:r>
      <w:r w:rsidRPr="00AB4FD5">
        <w:rPr>
          <w:rFonts w:ascii="SimSun" w:hAnsi="SimSun"/>
          <w:color w:val="000000"/>
          <w:szCs w:val="21"/>
        </w:rPr>
        <w:br/>
        <w:t>那部戏有意思吗? </w:t>
      </w:r>
      <w:r w:rsidRPr="00AB4FD5">
        <w:rPr>
          <w:rFonts w:ascii="SimSun" w:hAnsi="SimSun"/>
          <w:color w:val="000000"/>
          <w:szCs w:val="21"/>
        </w:rPr>
        <w:br/>
        <w:t>Did you enjoy the play?</w:t>
      </w:r>
      <w:r w:rsidRPr="00AB4FD5">
        <w:rPr>
          <w:rFonts w:ascii="SimSun" w:hAnsi="SimSun"/>
          <w:color w:val="000000"/>
          <w:szCs w:val="21"/>
        </w:rPr>
        <w:br/>
        <w:t>Did you enjoy the play? (那部戏有意思吗?)</w:t>
      </w:r>
      <w:r w:rsidRPr="00AB4FD5">
        <w:rPr>
          <w:rFonts w:ascii="SimSun" w:hAnsi="SimSun"/>
          <w:color w:val="000000"/>
          <w:szCs w:val="21"/>
        </w:rPr>
        <w:br/>
        <w:t>No, it was dull. (真没劲。) </w:t>
      </w:r>
      <w:r w:rsidRPr="00AB4FD5">
        <w:rPr>
          <w:rFonts w:ascii="SimSun" w:hAnsi="SimSun"/>
          <w:color w:val="000000"/>
          <w:szCs w:val="21"/>
        </w:rPr>
        <w:br/>
        <w:t>我想现在就谈谈那件事。</w:t>
      </w:r>
      <w:r w:rsidRPr="00AB4FD5">
        <w:rPr>
          <w:rFonts w:ascii="SimSun" w:hAnsi="SimSun"/>
          <w:color w:val="000000"/>
          <w:szCs w:val="21"/>
        </w:rPr>
        <w:br/>
        <w:t>I want to talk about it now.</w:t>
      </w:r>
      <w:r w:rsidRPr="00AB4FD5">
        <w:rPr>
          <w:rFonts w:ascii="SimSun" w:hAnsi="SimSun"/>
          <w:color w:val="000000"/>
          <w:szCs w:val="21"/>
        </w:rPr>
        <w:br/>
        <w:t>Let's talk about it later. (那事我们以后再谈吧。)</w:t>
      </w:r>
      <w:r w:rsidRPr="00AB4FD5">
        <w:rPr>
          <w:rFonts w:ascii="SimSun" w:hAnsi="SimSun"/>
          <w:color w:val="000000"/>
          <w:szCs w:val="21"/>
        </w:rPr>
        <w:br/>
        <w:t>I want to talk about it now. (我想现在谈。) </w:t>
      </w:r>
      <w:r w:rsidRPr="00AB4FD5">
        <w:rPr>
          <w:rFonts w:ascii="SimSun" w:hAnsi="SimSun"/>
          <w:color w:val="000000"/>
          <w:szCs w:val="21"/>
        </w:rPr>
        <w:br/>
        <w:t>说吧，说吧。 </w:t>
      </w:r>
      <w:r w:rsidRPr="00AB4FD5">
        <w:rPr>
          <w:rFonts w:ascii="SimSun" w:hAnsi="SimSun"/>
          <w:color w:val="000000"/>
          <w:szCs w:val="21"/>
        </w:rPr>
        <w:br/>
        <w:t>Shoot! *动词shoot有“发射，射击”的意思，但在口语中也可以用来催促对方，“请说吧”、“说吧，说吧”。</w:t>
      </w:r>
      <w:r w:rsidRPr="00AB4FD5">
        <w:rPr>
          <w:rFonts w:ascii="SimSun" w:hAnsi="SimSun"/>
          <w:color w:val="000000"/>
          <w:szCs w:val="21"/>
        </w:rPr>
        <w:br/>
        <w:t>I need to tell you something. (我有事要告诉你。)</w:t>
      </w:r>
      <w:r w:rsidRPr="00AB4FD5">
        <w:rPr>
          <w:rFonts w:ascii="SimSun" w:hAnsi="SimSun"/>
          <w:color w:val="000000"/>
          <w:szCs w:val="21"/>
        </w:rPr>
        <w:br/>
        <w:t>Shoot! (说吧，说吧。)Go ahead.</w:t>
      </w:r>
      <w:r w:rsidRPr="00AB4FD5">
        <w:rPr>
          <w:rFonts w:ascii="SimSun" w:hAnsi="SimSun"/>
          <w:color w:val="000000"/>
          <w:szCs w:val="21"/>
        </w:rPr>
        <w:br/>
        <w:t>What's on your mind. </w:t>
      </w:r>
      <w:r w:rsidRPr="00AB4FD5">
        <w:rPr>
          <w:rFonts w:ascii="SimSun" w:hAnsi="SimSun"/>
          <w:color w:val="000000"/>
          <w:szCs w:val="21"/>
        </w:rPr>
        <w:br/>
        <w:t>咱们说英语吧。 </w:t>
      </w:r>
      <w:r w:rsidRPr="00AB4FD5">
        <w:rPr>
          <w:rFonts w:ascii="SimSun" w:hAnsi="SimSun"/>
          <w:color w:val="000000"/>
          <w:szCs w:val="21"/>
        </w:rPr>
        <w:br/>
        <w:t>Let's talk in English.</w:t>
      </w:r>
      <w:r w:rsidRPr="00AB4FD5">
        <w:rPr>
          <w:rFonts w:ascii="SimSun" w:hAnsi="SimSun"/>
          <w:color w:val="000000"/>
          <w:szCs w:val="21"/>
        </w:rPr>
        <w:br/>
        <w:t>Let's speak in English. </w:t>
      </w:r>
      <w:r w:rsidRPr="00AB4FD5">
        <w:rPr>
          <w:rFonts w:ascii="SimSun" w:hAnsi="SimSun"/>
          <w:color w:val="000000"/>
          <w:szCs w:val="21"/>
        </w:rPr>
        <w:br/>
        <w:t>咱们聊会儿天吧! </w:t>
      </w:r>
      <w:r w:rsidRPr="00AB4FD5">
        <w:rPr>
          <w:rFonts w:ascii="SimSun" w:hAnsi="SimSun"/>
          <w:color w:val="000000"/>
          <w:szCs w:val="21"/>
        </w:rPr>
        <w:br/>
        <w:t>Let's have a chat. </w:t>
      </w:r>
      <w:r w:rsidRPr="00AB4FD5">
        <w:rPr>
          <w:rFonts w:ascii="SimSun" w:hAnsi="SimSun"/>
          <w:color w:val="000000"/>
          <w:szCs w:val="21"/>
        </w:rPr>
        <w:br/>
        <w:t>抓重点的说。 </w:t>
      </w:r>
      <w:r w:rsidRPr="00AB4FD5">
        <w:rPr>
          <w:rFonts w:ascii="SimSun" w:hAnsi="SimSun"/>
          <w:color w:val="000000"/>
          <w:szCs w:val="21"/>
        </w:rPr>
        <w:br/>
        <w:t>To the point, please. *用在说话人说一些无关痛痒的事，或没有时间听完说话人要说的事情以及不想听的场合。</w:t>
      </w:r>
      <w:r w:rsidRPr="00AB4FD5">
        <w:rPr>
          <w:rFonts w:ascii="SimSun" w:hAnsi="SimSun"/>
          <w:color w:val="000000"/>
          <w:szCs w:val="21"/>
        </w:rPr>
        <w:br/>
        <w:t>Stop beating around the bush. *常用短语。</w:t>
      </w:r>
      <w:r w:rsidRPr="00AB4FD5">
        <w:rPr>
          <w:rFonts w:ascii="SimSun" w:hAnsi="SimSun"/>
          <w:color w:val="000000"/>
          <w:szCs w:val="21"/>
        </w:rPr>
        <w:br/>
        <w:t>Get to the point, please. </w:t>
      </w:r>
      <w:r w:rsidRPr="00AB4FD5">
        <w:rPr>
          <w:rFonts w:ascii="SimSun" w:hAnsi="SimSun"/>
          <w:color w:val="000000"/>
          <w:szCs w:val="21"/>
        </w:rPr>
        <w:br/>
      </w:r>
      <w:r w:rsidRPr="00AB4FD5">
        <w:rPr>
          <w:rFonts w:ascii="SimSun" w:hAnsi="SimSun"/>
          <w:color w:val="000000"/>
          <w:szCs w:val="21"/>
        </w:rPr>
        <w:lastRenderedPageBreak/>
        <w:t>今天过得怎么样? </w:t>
      </w:r>
      <w:r w:rsidRPr="00AB4FD5">
        <w:rPr>
          <w:rFonts w:ascii="SimSun" w:hAnsi="SimSun"/>
          <w:color w:val="000000"/>
          <w:szCs w:val="21"/>
        </w:rPr>
        <w:br/>
        <w:t>How was your day?</w:t>
      </w:r>
      <w:r w:rsidRPr="00AB4FD5">
        <w:rPr>
          <w:rFonts w:ascii="SimSun" w:hAnsi="SimSun"/>
          <w:color w:val="000000"/>
          <w:szCs w:val="21"/>
        </w:rPr>
        <w:br/>
        <w:t>How was your day? (今天过得怎么样?)</w:t>
      </w:r>
      <w:r w:rsidRPr="00AB4FD5">
        <w:rPr>
          <w:rFonts w:ascii="SimSun" w:hAnsi="SimSun"/>
          <w:color w:val="000000"/>
          <w:szCs w:val="21"/>
        </w:rPr>
        <w:br/>
        <w:t>Exhausting. (我已经精疲力尽了。)</w:t>
      </w:r>
      <w:r w:rsidRPr="00AB4FD5">
        <w:rPr>
          <w:rFonts w:ascii="SimSun" w:hAnsi="SimSun"/>
          <w:color w:val="000000"/>
          <w:szCs w:val="21"/>
        </w:rPr>
        <w:br/>
      </w:r>
      <w:r w:rsidRPr="00AB4FD5">
        <w:rPr>
          <w:rFonts w:ascii="SimSun" w:hAnsi="SimSun"/>
          <w:color w:val="000000"/>
          <w:szCs w:val="21"/>
        </w:rPr>
        <w:br/>
        <w:t>●转换话题</w:t>
      </w:r>
      <w:r w:rsidRPr="00AB4FD5">
        <w:rPr>
          <w:rFonts w:ascii="SimSun" w:hAnsi="SimSun"/>
          <w:color w:val="000000"/>
          <w:szCs w:val="21"/>
        </w:rPr>
        <w:br/>
        <w:t>我们换个话题吧! </w:t>
      </w:r>
      <w:r w:rsidRPr="00AB4FD5">
        <w:rPr>
          <w:rFonts w:ascii="SimSun" w:hAnsi="SimSun"/>
          <w:color w:val="000000"/>
          <w:szCs w:val="21"/>
        </w:rPr>
        <w:br/>
        <w:t>Let's change the subject.</w:t>
      </w:r>
      <w:r w:rsidRPr="00AB4FD5">
        <w:rPr>
          <w:rFonts w:ascii="SimSun" w:hAnsi="SimSun"/>
          <w:color w:val="000000"/>
          <w:szCs w:val="21"/>
        </w:rPr>
        <w:br/>
        <w:t>Okay, okay, I'll pay you back next week... (好吧，好吧，下星期我还你钱……)</w:t>
      </w:r>
      <w:r w:rsidRPr="00AB4FD5">
        <w:rPr>
          <w:rFonts w:ascii="SimSun" w:hAnsi="SimSun"/>
          <w:color w:val="000000"/>
          <w:szCs w:val="21"/>
        </w:rPr>
        <w:br/>
        <w:t>Let's change the subject. (那，我们换个话题吧。)</w:t>
      </w:r>
      <w:r w:rsidRPr="00AB4FD5">
        <w:rPr>
          <w:rFonts w:ascii="SimSun" w:hAnsi="SimSun"/>
          <w:color w:val="000000"/>
          <w:szCs w:val="21"/>
        </w:rPr>
        <w:br/>
        <w:t>Let's talk about something else.</w:t>
      </w:r>
      <w:r w:rsidRPr="00AB4FD5">
        <w:rPr>
          <w:rFonts w:ascii="SimSun" w:hAnsi="SimSun"/>
          <w:color w:val="000000"/>
          <w:szCs w:val="21"/>
        </w:rPr>
        <w:br/>
        <w:t>Let's talk about something different.</w:t>
      </w:r>
      <w:r w:rsidRPr="00AB4FD5">
        <w:rPr>
          <w:rFonts w:ascii="SimSun" w:hAnsi="SimSun"/>
          <w:color w:val="000000"/>
          <w:szCs w:val="21"/>
        </w:rPr>
        <w:br/>
        <w:t>I'd rather talk about something else. (能不能换个别的话题。) </w:t>
      </w:r>
      <w:r w:rsidRPr="00AB4FD5">
        <w:rPr>
          <w:rFonts w:ascii="SimSun" w:hAnsi="SimSun"/>
          <w:color w:val="000000"/>
          <w:szCs w:val="21"/>
        </w:rPr>
        <w:br/>
        <w:t>言归正传。 </w:t>
      </w:r>
      <w:r w:rsidRPr="00AB4FD5">
        <w:rPr>
          <w:rFonts w:ascii="SimSun" w:hAnsi="SimSun"/>
          <w:color w:val="000000"/>
          <w:szCs w:val="21"/>
        </w:rPr>
        <w:br/>
        <w:t>Let's get back to the subject.</w:t>
      </w:r>
      <w:r w:rsidRPr="00AB4FD5">
        <w:rPr>
          <w:rFonts w:ascii="SimSun" w:hAnsi="SimSun"/>
          <w:color w:val="000000"/>
          <w:szCs w:val="21"/>
        </w:rPr>
        <w:br/>
        <w:t>Let's get back to the subject. (言归正传。)</w:t>
      </w:r>
      <w:r w:rsidRPr="00AB4FD5">
        <w:rPr>
          <w:rFonts w:ascii="SimSun" w:hAnsi="SimSun"/>
          <w:color w:val="000000"/>
          <w:szCs w:val="21"/>
        </w:rPr>
        <w:br/>
        <w:t>Yes, let's. (对。)</w:t>
      </w:r>
      <w:r w:rsidRPr="00AB4FD5">
        <w:rPr>
          <w:rFonts w:ascii="SimSun" w:hAnsi="SimSun"/>
          <w:color w:val="000000"/>
          <w:szCs w:val="21"/>
        </w:rPr>
        <w:br/>
        <w:t>Let's get back to the point.</w:t>
      </w:r>
      <w:r w:rsidRPr="00AB4FD5">
        <w:rPr>
          <w:rFonts w:ascii="SimSun" w:hAnsi="SimSun"/>
          <w:color w:val="000000"/>
          <w:szCs w:val="21"/>
        </w:rPr>
        <w:br/>
        <w:t>Let's get back on track.</w:t>
      </w:r>
      <w:r w:rsidRPr="00AB4FD5">
        <w:rPr>
          <w:rFonts w:ascii="SimSun" w:hAnsi="SimSun"/>
          <w:color w:val="000000"/>
          <w:szCs w:val="21"/>
        </w:rPr>
        <w:br/>
        <w:t>我现在不想谈那件事。 </w:t>
      </w:r>
      <w:r w:rsidRPr="00AB4FD5">
        <w:rPr>
          <w:rFonts w:ascii="SimSun" w:hAnsi="SimSun"/>
          <w:color w:val="000000"/>
          <w:szCs w:val="21"/>
        </w:rPr>
        <w:br/>
        <w:t>I don't want to talk about it now.</w:t>
      </w:r>
      <w:r w:rsidRPr="00AB4FD5">
        <w:rPr>
          <w:rFonts w:ascii="SimSun" w:hAnsi="SimSun"/>
          <w:color w:val="000000"/>
          <w:szCs w:val="21"/>
        </w:rPr>
        <w:br/>
        <w:t>I'd prefer not to talk about it. (我不想谈论那件事。) </w:t>
      </w:r>
      <w:r w:rsidRPr="00AB4FD5">
        <w:rPr>
          <w:rFonts w:ascii="SimSun" w:hAnsi="SimSun"/>
          <w:color w:val="000000"/>
          <w:szCs w:val="21"/>
        </w:rPr>
        <w:br/>
        <w:t>那事儿以后再说吧。</w:t>
      </w:r>
      <w:r w:rsidRPr="00AB4FD5">
        <w:rPr>
          <w:rFonts w:ascii="SimSun" w:hAnsi="SimSun"/>
          <w:color w:val="000000"/>
          <w:szCs w:val="21"/>
        </w:rPr>
        <w:br/>
        <w:t>Let's talk about it later.</w:t>
      </w:r>
      <w:r w:rsidRPr="00AB4FD5">
        <w:rPr>
          <w:rFonts w:ascii="SimSun" w:hAnsi="SimSun"/>
          <w:color w:val="000000"/>
          <w:szCs w:val="21"/>
        </w:rPr>
        <w:br/>
        <w:t>We're playing golf this Sunday, right? (我们这个星期天要去打高尔夫球，对吧?)</w:t>
      </w:r>
      <w:r w:rsidRPr="00AB4FD5">
        <w:rPr>
          <w:rFonts w:ascii="SimSun" w:hAnsi="SimSun"/>
          <w:color w:val="000000"/>
          <w:szCs w:val="21"/>
        </w:rPr>
        <w:br/>
        <w:t>Let's talk about it later. (那事儿以后再说吧。) </w:t>
      </w:r>
      <w:r w:rsidRPr="00AB4FD5">
        <w:rPr>
          <w:rFonts w:ascii="SimSun" w:hAnsi="SimSun"/>
          <w:color w:val="000000"/>
          <w:szCs w:val="21"/>
        </w:rPr>
        <w:br/>
        <w:t>另外我们说说…… </w:t>
      </w:r>
      <w:r w:rsidRPr="00AB4FD5">
        <w:rPr>
          <w:rFonts w:ascii="SimSun" w:hAnsi="SimSun"/>
          <w:color w:val="000000"/>
          <w:szCs w:val="21"/>
        </w:rPr>
        <w:br/>
        <w:t>To change the subject...</w:t>
      </w:r>
      <w:r w:rsidRPr="00AB4FD5">
        <w:rPr>
          <w:rFonts w:ascii="SimSun" w:hAnsi="SimSun"/>
          <w:color w:val="000000"/>
          <w:szCs w:val="21"/>
        </w:rPr>
        <w:br/>
        <w:t>I can't believe it. (真让人难以相信。)</w:t>
      </w:r>
      <w:r w:rsidRPr="00AB4FD5">
        <w:rPr>
          <w:rFonts w:ascii="SimSun" w:hAnsi="SimSun"/>
          <w:color w:val="000000"/>
          <w:szCs w:val="21"/>
        </w:rPr>
        <w:br/>
        <w:t>To change the subject... (另外我们谈点儿别的吧。) </w:t>
      </w:r>
      <w:r w:rsidRPr="00AB4FD5">
        <w:rPr>
          <w:rFonts w:ascii="SimSun" w:hAnsi="SimSun"/>
          <w:color w:val="000000"/>
          <w:szCs w:val="21"/>
        </w:rPr>
        <w:br/>
        <w:t>好了，玩笑就到此…… </w:t>
      </w:r>
      <w:r w:rsidRPr="00AB4FD5">
        <w:rPr>
          <w:rFonts w:ascii="SimSun" w:hAnsi="SimSun"/>
          <w:color w:val="000000"/>
          <w:szCs w:val="21"/>
        </w:rPr>
        <w:br/>
        <w:t>Well, all joking aside,...</w:t>
      </w:r>
      <w:r w:rsidRPr="00AB4FD5">
        <w:rPr>
          <w:rFonts w:ascii="SimSun" w:hAnsi="SimSun"/>
          <w:color w:val="000000"/>
          <w:szCs w:val="21"/>
        </w:rPr>
        <w:br/>
        <w:t>Ha, ha, that's a good one! (哈，哈，这个玩笑真有趣。)</w:t>
      </w:r>
      <w:r w:rsidRPr="00AB4FD5">
        <w:rPr>
          <w:rFonts w:ascii="SimSun" w:hAnsi="SimSun"/>
          <w:color w:val="000000"/>
          <w:szCs w:val="21"/>
        </w:rPr>
        <w:br/>
        <w:t>Well, all joking aside, let's get to work. (好了好了，玩笑归玩笑，快去干活儿吧。)</w:t>
      </w:r>
      <w:r w:rsidRPr="00AB4FD5">
        <w:rPr>
          <w:rFonts w:ascii="SimSun" w:hAnsi="SimSun"/>
          <w:color w:val="000000"/>
          <w:szCs w:val="21"/>
        </w:rPr>
        <w:br/>
        <w:t>Well, seriously,... </w:t>
      </w:r>
      <w:r w:rsidRPr="00AB4FD5">
        <w:rPr>
          <w:rFonts w:ascii="SimSun" w:hAnsi="SimSun"/>
          <w:color w:val="000000"/>
          <w:szCs w:val="21"/>
        </w:rPr>
        <w:br/>
        <w:t>顺便提一下…… </w:t>
      </w:r>
      <w:r w:rsidRPr="00AB4FD5">
        <w:rPr>
          <w:rFonts w:ascii="SimSun" w:hAnsi="SimSun"/>
          <w:color w:val="000000"/>
          <w:szCs w:val="21"/>
        </w:rPr>
        <w:br/>
        <w:t>By the way,...</w:t>
      </w:r>
      <w:r w:rsidRPr="00AB4FD5">
        <w:rPr>
          <w:rFonts w:ascii="SimSun" w:hAnsi="SimSun"/>
          <w:color w:val="000000"/>
          <w:szCs w:val="21"/>
        </w:rPr>
        <w:br/>
        <w:t>It was really fun. (真的特好玩。)</w:t>
      </w:r>
      <w:r w:rsidRPr="00AB4FD5">
        <w:rPr>
          <w:rFonts w:ascii="SimSun" w:hAnsi="SimSun"/>
          <w:color w:val="000000"/>
          <w:szCs w:val="21"/>
        </w:rPr>
        <w:br/>
        <w:t>By the way, how is John? (顺便问一下，约翰怎么样了?)</w:t>
      </w:r>
      <w:r w:rsidRPr="00AB4FD5">
        <w:rPr>
          <w:rFonts w:ascii="SimSun" w:hAnsi="SimSun"/>
          <w:color w:val="000000"/>
          <w:szCs w:val="21"/>
        </w:rPr>
        <w:br/>
      </w:r>
      <w:r w:rsidRPr="00AB4FD5">
        <w:rPr>
          <w:rFonts w:ascii="SimSun" w:hAnsi="SimSun"/>
          <w:color w:val="000000"/>
          <w:szCs w:val="21"/>
        </w:rPr>
        <w:t>Well,...</w:t>
      </w:r>
      <w:r w:rsidRPr="00AB4FD5">
        <w:rPr>
          <w:rFonts w:ascii="SimSun" w:hAnsi="SimSun"/>
          <w:color w:val="000000"/>
          <w:szCs w:val="21"/>
        </w:rPr>
        <w:br/>
        <w:t>Now,... </w:t>
      </w:r>
      <w:r w:rsidRPr="00AB4FD5">
        <w:rPr>
          <w:rFonts w:ascii="SimSun" w:hAnsi="SimSun"/>
          <w:color w:val="000000"/>
          <w:szCs w:val="21"/>
        </w:rPr>
        <w:br/>
        <w:t>你刚才说什么来着? </w:t>
      </w:r>
      <w:r w:rsidRPr="00AB4FD5">
        <w:rPr>
          <w:rFonts w:ascii="SimSun" w:hAnsi="SimSun"/>
          <w:color w:val="000000"/>
          <w:szCs w:val="21"/>
        </w:rPr>
        <w:br/>
        <w:t>You were saying? *说话过程中话题改变时。</w:t>
      </w:r>
      <w:r w:rsidRPr="00AB4FD5">
        <w:rPr>
          <w:rFonts w:ascii="SimSun" w:hAnsi="SimSun"/>
          <w:color w:val="000000"/>
          <w:szCs w:val="21"/>
        </w:rPr>
        <w:br/>
        <w:t>Continue.</w:t>
      </w:r>
      <w:r w:rsidRPr="00AB4FD5">
        <w:rPr>
          <w:rFonts w:ascii="SimSun" w:hAnsi="SimSun"/>
          <w:color w:val="000000"/>
          <w:szCs w:val="21"/>
        </w:rPr>
        <w:br/>
        <w:t>Carry on.</w:t>
      </w:r>
      <w:r w:rsidRPr="00AB4FD5">
        <w:rPr>
          <w:rFonts w:ascii="SimSun" w:hAnsi="SimSun"/>
          <w:color w:val="000000"/>
          <w:szCs w:val="21"/>
        </w:rPr>
        <w:br/>
        <w:t>Please go on. </w:t>
      </w:r>
      <w:r w:rsidRPr="00AB4FD5">
        <w:rPr>
          <w:rFonts w:ascii="SimSun" w:hAnsi="SimSun"/>
          <w:color w:val="000000"/>
          <w:szCs w:val="21"/>
        </w:rPr>
        <w:br/>
        <w:t>啊，我想起来了。 </w:t>
      </w:r>
      <w:r w:rsidRPr="00AB4FD5">
        <w:rPr>
          <w:rFonts w:ascii="SimSun" w:hAnsi="SimSun"/>
          <w:color w:val="000000"/>
          <w:szCs w:val="21"/>
        </w:rPr>
        <w:br/>
        <w:t>That reminds me.</w:t>
      </w:r>
      <w:r w:rsidRPr="00AB4FD5">
        <w:rPr>
          <w:rFonts w:ascii="SimSun" w:hAnsi="SimSun"/>
          <w:color w:val="000000"/>
          <w:szCs w:val="21"/>
        </w:rPr>
        <w:br/>
        <w:t>The party gonna be great! (那个舞会一定会很棒。)</w:t>
      </w:r>
      <w:r w:rsidRPr="00AB4FD5">
        <w:rPr>
          <w:rFonts w:ascii="SimSun" w:hAnsi="SimSun"/>
          <w:color w:val="000000"/>
          <w:szCs w:val="21"/>
        </w:rPr>
        <w:br/>
        <w:t>Oh, that reminds me. I can't go. (啊，我想起来了，我去不了。) </w:t>
      </w:r>
      <w:r w:rsidRPr="00AB4FD5">
        <w:rPr>
          <w:rFonts w:ascii="SimSun" w:hAnsi="SimSun"/>
          <w:color w:val="000000"/>
          <w:szCs w:val="21"/>
        </w:rPr>
        <w:br/>
        <w:t>别说了。 </w:t>
      </w:r>
      <w:r w:rsidRPr="00AB4FD5">
        <w:rPr>
          <w:rFonts w:ascii="SimSun" w:hAnsi="SimSun"/>
          <w:color w:val="000000"/>
          <w:szCs w:val="21"/>
        </w:rPr>
        <w:br/>
        <w:t>Let's stop talking.</w:t>
      </w:r>
      <w:r w:rsidRPr="00AB4FD5">
        <w:rPr>
          <w:rFonts w:ascii="SimSun" w:hAnsi="SimSun"/>
          <w:color w:val="000000"/>
          <w:szCs w:val="21"/>
        </w:rPr>
        <w:br/>
        <w:t>I'm tired of talking. (我都说累了。)</w:t>
      </w:r>
      <w:r w:rsidRPr="00AB4FD5">
        <w:rPr>
          <w:rFonts w:ascii="SimSun" w:hAnsi="SimSun"/>
          <w:color w:val="000000"/>
          <w:szCs w:val="21"/>
        </w:rPr>
        <w:br/>
        <w:t>I don't want to talk anymore. (我不想说了。) </w:t>
      </w:r>
      <w:r w:rsidRPr="00AB4FD5">
        <w:rPr>
          <w:rFonts w:ascii="SimSun" w:hAnsi="SimSun"/>
          <w:color w:val="000000"/>
          <w:szCs w:val="21"/>
        </w:rPr>
        <w:br/>
        <w:t>那事儿我听过了。 </w:t>
      </w:r>
      <w:r w:rsidRPr="00AB4FD5">
        <w:rPr>
          <w:rFonts w:ascii="SimSun" w:hAnsi="SimSun"/>
          <w:color w:val="000000"/>
          <w:szCs w:val="21"/>
        </w:rPr>
        <w:br/>
        <w:t>I've heard the story before. *用于对方重复说一件事时。</w:t>
      </w:r>
      <w:r w:rsidRPr="00AB4FD5">
        <w:rPr>
          <w:rFonts w:ascii="SimSun" w:hAnsi="SimSun"/>
          <w:color w:val="000000"/>
          <w:szCs w:val="21"/>
        </w:rPr>
        <w:br/>
        <w:t>You've already told me.</w:t>
      </w:r>
      <w:r w:rsidRPr="00AB4FD5">
        <w:rPr>
          <w:rFonts w:ascii="SimSun" w:hAnsi="SimSun"/>
          <w:color w:val="000000"/>
          <w:szCs w:val="21"/>
        </w:rPr>
        <w:br/>
        <w:t>I'm sick and tired of hearing that. (我耳朵都听出老茧了。) *sick and tired of... “对……腻透了”。</w:t>
      </w:r>
      <w:r w:rsidRPr="00AB4FD5">
        <w:rPr>
          <w:rFonts w:ascii="SimSun" w:hAnsi="SimSun"/>
          <w:color w:val="000000"/>
          <w:szCs w:val="21"/>
        </w:rPr>
        <w:br/>
        <w:t>I've heard enough about it (already).*加already起强调作用。</w:t>
      </w:r>
      <w:r w:rsidRPr="00AB4FD5">
        <w:rPr>
          <w:rFonts w:ascii="SimSun" w:hAnsi="SimSun"/>
          <w:color w:val="000000"/>
          <w:szCs w:val="21"/>
        </w:rPr>
        <w:br/>
        <w:t>I don't want to hear about it anymore. (我再也不想听那件事了。)</w:t>
      </w:r>
      <w:r w:rsidRPr="00AB4FD5">
        <w:rPr>
          <w:rFonts w:ascii="SimSun" w:hAnsi="SimSun"/>
          <w:color w:val="000000"/>
          <w:szCs w:val="21"/>
        </w:rPr>
        <w:br/>
        <w:t>这件事别再说了。 </w:t>
      </w:r>
      <w:r w:rsidRPr="00AB4FD5">
        <w:rPr>
          <w:rFonts w:ascii="SimSun" w:hAnsi="SimSun"/>
          <w:color w:val="000000"/>
          <w:szCs w:val="21"/>
        </w:rPr>
        <w:br/>
        <w:t>Let's drop the subject. *drop 除了“落下”之外，还表示“(问题、事件、话题等)完了、结束、停止”。</w:t>
      </w:r>
      <w:r w:rsidRPr="00AB4FD5">
        <w:rPr>
          <w:rFonts w:ascii="SimSun" w:hAnsi="SimSun"/>
          <w:color w:val="000000"/>
          <w:szCs w:val="21"/>
        </w:rPr>
        <w:br/>
        <w:t>Let's drop it.</w:t>
      </w:r>
      <w:r w:rsidRPr="00AB4FD5">
        <w:rPr>
          <w:rFonts w:ascii="SimSun" w:hAnsi="SimSun"/>
          <w:color w:val="000000"/>
          <w:szCs w:val="21"/>
        </w:rPr>
        <w:br/>
        <w:t>I don't want to talk about it anymore. (我再也不想说那件事了。) </w:t>
      </w:r>
      <w:r w:rsidRPr="00AB4FD5">
        <w:rPr>
          <w:rFonts w:ascii="SimSun" w:hAnsi="SimSun"/>
          <w:color w:val="000000"/>
          <w:szCs w:val="21"/>
        </w:rPr>
        <w:br/>
        <w:t>别那么大声说。 </w:t>
      </w:r>
      <w:r w:rsidRPr="00AB4FD5">
        <w:rPr>
          <w:rFonts w:ascii="SimSun" w:hAnsi="SimSun"/>
          <w:color w:val="000000"/>
          <w:szCs w:val="21"/>
        </w:rPr>
        <w:br/>
        <w:t>Don't say it so loud.</w:t>
      </w:r>
      <w:r w:rsidRPr="00AB4FD5">
        <w:rPr>
          <w:rFonts w:ascii="SimSun" w:hAnsi="SimSun"/>
          <w:color w:val="000000"/>
          <w:szCs w:val="21"/>
        </w:rPr>
        <w:br/>
        <w:t>Don't say it so loud. (别那么大声说。)</w:t>
      </w:r>
      <w:r w:rsidRPr="00AB4FD5">
        <w:rPr>
          <w:rFonts w:ascii="SimSun" w:hAnsi="SimSun"/>
          <w:color w:val="000000"/>
          <w:szCs w:val="21"/>
        </w:rPr>
        <w:br/>
        <w:t>I thought you were hard of hearing. (我以为你没听见呢。)</w:t>
      </w:r>
      <w:r w:rsidRPr="00AB4FD5">
        <w:rPr>
          <w:rFonts w:ascii="SimSun" w:hAnsi="SimSun"/>
          <w:color w:val="000000"/>
          <w:szCs w:val="21"/>
        </w:rPr>
        <w:br/>
        <w:t>Don't say that kind of thing so loudly. (那种事别那么大声嚷嚷。)</w:t>
      </w:r>
      <w:r w:rsidRPr="00AB4FD5">
        <w:rPr>
          <w:rFonts w:ascii="SimSun" w:hAnsi="SimSun"/>
          <w:color w:val="000000"/>
          <w:szCs w:val="21"/>
        </w:rPr>
        <w:br/>
        <w:t>(Please) lower you voice. (小点儿声。)</w:t>
      </w:r>
      <w:r w:rsidRPr="00AB4FD5">
        <w:rPr>
          <w:rFonts w:ascii="SimSun" w:hAnsi="SimSun"/>
          <w:color w:val="000000"/>
          <w:szCs w:val="21"/>
        </w:rPr>
        <w:br/>
      </w:r>
      <w:r w:rsidRPr="00AB4FD5">
        <w:rPr>
          <w:rFonts w:ascii="SimSun" w:hAnsi="SimSun"/>
          <w:color w:val="000000"/>
          <w:szCs w:val="21"/>
        </w:rPr>
        <w:br/>
        <w:t>●下决心</w:t>
      </w:r>
      <w:r w:rsidRPr="00AB4FD5">
        <w:rPr>
          <w:rFonts w:ascii="SimSun" w:hAnsi="SimSun"/>
          <w:color w:val="000000"/>
          <w:szCs w:val="21"/>
        </w:rPr>
        <w:br/>
        <w:t>我已经决定了。 </w:t>
      </w:r>
      <w:r w:rsidRPr="00AB4FD5">
        <w:rPr>
          <w:rFonts w:ascii="SimSun" w:hAnsi="SimSun"/>
          <w:color w:val="000000"/>
          <w:szCs w:val="21"/>
        </w:rPr>
        <w:br/>
        <w:t>I've decided.</w:t>
      </w:r>
      <w:r w:rsidRPr="00AB4FD5">
        <w:rPr>
          <w:rFonts w:ascii="SimSun" w:hAnsi="SimSun"/>
          <w:color w:val="000000"/>
          <w:szCs w:val="21"/>
        </w:rPr>
        <w:br/>
        <w:t>I've decided to move. (我已经决定搬家了。)</w:t>
      </w:r>
      <w:r w:rsidRPr="00AB4FD5">
        <w:rPr>
          <w:rFonts w:ascii="SimSun" w:hAnsi="SimSun"/>
          <w:color w:val="000000"/>
          <w:szCs w:val="21"/>
        </w:rPr>
        <w:br/>
      </w:r>
      <w:r w:rsidRPr="00AB4FD5">
        <w:rPr>
          <w:rFonts w:ascii="SimSun" w:hAnsi="SimSun"/>
          <w:color w:val="000000"/>
          <w:szCs w:val="21"/>
        </w:rPr>
        <w:lastRenderedPageBreak/>
        <w:t>Really? (真的?)</w:t>
      </w:r>
      <w:r w:rsidRPr="00AB4FD5">
        <w:rPr>
          <w:rFonts w:ascii="SimSun" w:hAnsi="SimSun"/>
          <w:color w:val="000000"/>
          <w:szCs w:val="21"/>
        </w:rPr>
        <w:br/>
        <w:t>I've made up my mind.</w:t>
      </w:r>
      <w:r w:rsidRPr="00AB4FD5">
        <w:rPr>
          <w:rFonts w:ascii="SimSun" w:hAnsi="SimSun"/>
          <w:color w:val="000000"/>
          <w:szCs w:val="21"/>
        </w:rPr>
        <w:br/>
        <w:t>I've come to a decision. </w:t>
      </w:r>
      <w:r w:rsidRPr="00AB4FD5">
        <w:rPr>
          <w:rFonts w:ascii="SimSun" w:hAnsi="SimSun"/>
          <w:color w:val="000000"/>
          <w:szCs w:val="21"/>
        </w:rPr>
        <w:br/>
        <w:t>一切都看你的了。 </w:t>
      </w:r>
      <w:r w:rsidRPr="00AB4FD5">
        <w:rPr>
          <w:rFonts w:ascii="SimSun" w:hAnsi="SimSun"/>
          <w:color w:val="000000"/>
          <w:szCs w:val="21"/>
        </w:rPr>
        <w:br/>
        <w:t>It's up to you. *up to... “应该……做”、“随便……”、“全由……负责”。</w:t>
      </w:r>
      <w:r w:rsidRPr="00AB4FD5">
        <w:rPr>
          <w:rFonts w:ascii="SimSun" w:hAnsi="SimSun"/>
          <w:color w:val="000000"/>
          <w:szCs w:val="21"/>
        </w:rPr>
        <w:br/>
        <w:t>What should we do tonight? (今天晚上我们干点儿什么?)</w:t>
      </w:r>
      <w:r w:rsidRPr="00AB4FD5">
        <w:rPr>
          <w:rFonts w:ascii="SimSun" w:hAnsi="SimSun"/>
          <w:color w:val="000000"/>
          <w:szCs w:val="21"/>
        </w:rPr>
        <w:br/>
        <w:t>It's up to you. (一切都看你的了。)</w:t>
      </w:r>
      <w:r w:rsidRPr="00AB4FD5">
        <w:rPr>
          <w:rFonts w:ascii="SimSun" w:hAnsi="SimSun"/>
          <w:color w:val="000000"/>
          <w:szCs w:val="21"/>
        </w:rPr>
        <w:br/>
        <w:t>It depends on you.</w:t>
      </w:r>
      <w:r w:rsidRPr="00AB4FD5">
        <w:rPr>
          <w:rFonts w:ascii="SimSun" w:hAnsi="SimSun"/>
          <w:color w:val="000000"/>
          <w:szCs w:val="21"/>
        </w:rPr>
        <w:br/>
        <w:t>It's completely up to you. *稍微强调的语气。</w:t>
      </w:r>
      <w:r w:rsidRPr="00AB4FD5">
        <w:rPr>
          <w:rFonts w:ascii="SimSun" w:hAnsi="SimSun"/>
          <w:color w:val="000000"/>
          <w:szCs w:val="21"/>
        </w:rPr>
        <w:br/>
        <w:t>It's all up to you. *比较强调的说法。 </w:t>
      </w:r>
      <w:r w:rsidRPr="00AB4FD5">
        <w:rPr>
          <w:rFonts w:ascii="SimSun" w:hAnsi="SimSun"/>
          <w:color w:val="000000"/>
          <w:szCs w:val="21"/>
        </w:rPr>
        <w:br/>
        <w:t>你决定吧! </w:t>
      </w:r>
      <w:r w:rsidRPr="00AB4FD5">
        <w:rPr>
          <w:rFonts w:ascii="SimSun" w:hAnsi="SimSun"/>
          <w:color w:val="000000"/>
          <w:szCs w:val="21"/>
        </w:rPr>
        <w:br/>
        <w:t>You decide.</w:t>
      </w:r>
      <w:r w:rsidRPr="00AB4FD5">
        <w:rPr>
          <w:rFonts w:ascii="SimSun" w:hAnsi="SimSun"/>
          <w:color w:val="000000"/>
          <w:szCs w:val="21"/>
        </w:rPr>
        <w:br/>
        <w:t>Do you want to go out or stay home? (你想出去，还是在家?)</w:t>
      </w:r>
      <w:r w:rsidRPr="00AB4FD5">
        <w:rPr>
          <w:rFonts w:ascii="SimSun" w:hAnsi="SimSun"/>
          <w:color w:val="000000"/>
          <w:szCs w:val="21"/>
        </w:rPr>
        <w:br/>
        <w:t>You decide. (你决定吧!) </w:t>
      </w:r>
      <w:r w:rsidRPr="00AB4FD5">
        <w:rPr>
          <w:rFonts w:ascii="SimSun" w:hAnsi="SimSun"/>
          <w:color w:val="000000"/>
          <w:szCs w:val="21"/>
        </w:rPr>
        <w:br/>
        <w:t>这是关键性的一点。 </w:t>
      </w:r>
      <w:r w:rsidRPr="00AB4FD5">
        <w:rPr>
          <w:rFonts w:ascii="SimSun" w:hAnsi="SimSun"/>
          <w:color w:val="000000"/>
          <w:szCs w:val="21"/>
        </w:rPr>
        <w:br/>
        <w:t>This is the important point.</w:t>
      </w:r>
      <w:r w:rsidRPr="00AB4FD5">
        <w:rPr>
          <w:rFonts w:ascii="SimSun" w:hAnsi="SimSun"/>
          <w:color w:val="000000"/>
          <w:szCs w:val="21"/>
        </w:rPr>
        <w:br/>
        <w:t>This is the main point.</w:t>
      </w:r>
      <w:r w:rsidRPr="00AB4FD5">
        <w:rPr>
          <w:rFonts w:ascii="SimSun" w:hAnsi="SimSun"/>
          <w:color w:val="000000"/>
          <w:szCs w:val="21"/>
        </w:rPr>
        <w:br/>
        <w:t>This is crucial. *语气稍重。 </w:t>
      </w:r>
      <w:r w:rsidRPr="00AB4FD5">
        <w:rPr>
          <w:rFonts w:ascii="SimSun" w:hAnsi="SimSun"/>
          <w:color w:val="000000"/>
          <w:szCs w:val="21"/>
        </w:rPr>
        <w:br/>
        <w:t>这是我个人的问题。 </w:t>
      </w:r>
      <w:r w:rsidRPr="00AB4FD5">
        <w:rPr>
          <w:rFonts w:ascii="SimSun" w:hAnsi="SimSun"/>
          <w:color w:val="000000"/>
          <w:szCs w:val="21"/>
        </w:rPr>
        <w:br/>
        <w:t>This is my personal problem.</w:t>
      </w:r>
      <w:r w:rsidRPr="00AB4FD5">
        <w:rPr>
          <w:rFonts w:ascii="SimSun" w:hAnsi="SimSun"/>
          <w:color w:val="000000"/>
          <w:szCs w:val="21"/>
        </w:rPr>
        <w:br/>
        <w:t>Let me help you. (我来帮助你吧。)</w:t>
      </w:r>
      <w:r w:rsidRPr="00AB4FD5">
        <w:rPr>
          <w:rFonts w:ascii="SimSun" w:hAnsi="SimSun"/>
          <w:color w:val="000000"/>
          <w:szCs w:val="21"/>
        </w:rPr>
        <w:br/>
        <w:t>This is my personal problem. (这是我个人的问题。)</w:t>
      </w:r>
      <w:r w:rsidRPr="00AB4FD5">
        <w:rPr>
          <w:rFonts w:ascii="SimSun" w:hAnsi="SimSun"/>
          <w:color w:val="000000"/>
          <w:szCs w:val="21"/>
        </w:rPr>
        <w:br/>
        <w:t>This is my private affair. </w:t>
      </w:r>
      <w:r w:rsidRPr="00AB4FD5">
        <w:rPr>
          <w:rFonts w:ascii="SimSun" w:hAnsi="SimSun"/>
          <w:color w:val="000000"/>
          <w:szCs w:val="21"/>
        </w:rPr>
        <w:br/>
        <w:t>这是生死攸关的大事。 </w:t>
      </w:r>
      <w:r w:rsidRPr="00AB4FD5">
        <w:rPr>
          <w:rFonts w:ascii="SimSun" w:hAnsi="SimSun"/>
          <w:color w:val="000000"/>
          <w:szCs w:val="21"/>
        </w:rPr>
        <w:br/>
        <w:t>It's a matter of life and death. *事情非常重大时用。</w:t>
      </w:r>
      <w:r w:rsidRPr="00AB4FD5">
        <w:rPr>
          <w:rFonts w:ascii="SimSun" w:hAnsi="SimSun"/>
          <w:color w:val="000000"/>
          <w:szCs w:val="21"/>
        </w:rPr>
        <w:br/>
        <w:t>It's extremely important. (这是一件极其重要的事。) </w:t>
      </w:r>
      <w:r w:rsidRPr="00AB4FD5">
        <w:rPr>
          <w:rFonts w:ascii="SimSun" w:hAnsi="SimSun"/>
          <w:color w:val="000000"/>
          <w:szCs w:val="21"/>
        </w:rPr>
        <w:br/>
        <w:t>是去是留，随你。 </w:t>
      </w:r>
      <w:r w:rsidRPr="00AB4FD5">
        <w:rPr>
          <w:rFonts w:ascii="SimSun" w:hAnsi="SimSun"/>
          <w:color w:val="000000"/>
          <w:szCs w:val="21"/>
        </w:rPr>
        <w:br/>
        <w:t>You're free to go or stay.</w:t>
      </w:r>
      <w:r w:rsidRPr="00AB4FD5">
        <w:rPr>
          <w:rFonts w:ascii="SimSun" w:hAnsi="SimSun"/>
          <w:color w:val="000000"/>
          <w:szCs w:val="21"/>
        </w:rPr>
        <w:br/>
        <w:t>You're free to leave anytime.</w:t>
      </w:r>
      <w:r w:rsidRPr="00AB4FD5">
        <w:rPr>
          <w:rFonts w:ascii="SimSun" w:hAnsi="SimSun"/>
          <w:color w:val="000000"/>
          <w:szCs w:val="21"/>
        </w:rPr>
        <w:br/>
        <w:t>I'm not keeping you here. </w:t>
      </w:r>
      <w:r w:rsidRPr="00AB4FD5">
        <w:rPr>
          <w:rFonts w:ascii="SimSun" w:hAnsi="SimSun"/>
          <w:color w:val="000000"/>
          <w:szCs w:val="21"/>
        </w:rPr>
        <w:br/>
        <w:t>已经无可挽回了。</w:t>
      </w:r>
      <w:r w:rsidRPr="00AB4FD5">
        <w:rPr>
          <w:rFonts w:ascii="SimSun" w:hAnsi="SimSun"/>
          <w:color w:val="000000"/>
          <w:szCs w:val="21"/>
        </w:rPr>
        <w:br/>
        <w:t>There's no turning back.</w:t>
      </w:r>
      <w:r w:rsidRPr="00AB4FD5">
        <w:rPr>
          <w:rFonts w:ascii="SimSun" w:hAnsi="SimSun"/>
          <w:color w:val="000000"/>
          <w:szCs w:val="21"/>
        </w:rPr>
        <w:br/>
        <w:t>Are you going to patch things up? (你们打算和好吗?)</w:t>
      </w:r>
      <w:r w:rsidRPr="00AB4FD5">
        <w:rPr>
          <w:rFonts w:ascii="SimSun" w:hAnsi="SimSun"/>
          <w:color w:val="000000"/>
          <w:szCs w:val="21"/>
        </w:rPr>
        <w:br/>
        <w:t>No, there's no turning back. (已经不能挽回了。)</w:t>
      </w:r>
      <w:r w:rsidRPr="00AB4FD5">
        <w:rPr>
          <w:rFonts w:ascii="SimSun" w:hAnsi="SimSun"/>
          <w:color w:val="000000"/>
          <w:szCs w:val="21"/>
        </w:rPr>
        <w:br/>
        <w:t>We can't turn back now.</w:t>
      </w:r>
      <w:r w:rsidRPr="00AB4FD5">
        <w:rPr>
          <w:rFonts w:ascii="SimSun" w:hAnsi="SimSun"/>
          <w:color w:val="000000"/>
          <w:szCs w:val="21"/>
        </w:rPr>
        <w:br/>
        <w:t>走一步看一步吧!(到时候再说吧!) </w:t>
      </w:r>
      <w:r w:rsidRPr="00AB4FD5">
        <w:rPr>
          <w:rFonts w:ascii="SimSun" w:hAnsi="SimSun"/>
          <w:color w:val="000000"/>
          <w:szCs w:val="21"/>
        </w:rPr>
        <w:br/>
        <w:t>Let's play it by ear. *这是句固定说法，直译是“凭耳朵来演奏”，意为“顺其自然，走一步看一步”。</w:t>
      </w:r>
      <w:r w:rsidRPr="00AB4FD5">
        <w:rPr>
          <w:rFonts w:ascii="SimSun" w:hAnsi="SimSun"/>
          <w:color w:val="000000"/>
          <w:szCs w:val="21"/>
        </w:rPr>
        <w:br/>
        <w:t>Should we go to the party tonight? (我们今天晚上是不是该去参加聚会?)</w:t>
      </w:r>
      <w:r w:rsidRPr="00AB4FD5">
        <w:rPr>
          <w:rFonts w:ascii="SimSun" w:hAnsi="SimSun"/>
          <w:color w:val="000000"/>
          <w:szCs w:val="21"/>
        </w:rPr>
        <w:br/>
      </w:r>
      <w:r w:rsidRPr="00AB4FD5">
        <w:rPr>
          <w:rFonts w:ascii="SimSun" w:hAnsi="SimSun"/>
          <w:color w:val="000000"/>
          <w:szCs w:val="21"/>
        </w:rPr>
        <w:t>I don't know. Let's play it by ear. (我不知道，到时候再说吧。)</w:t>
      </w:r>
      <w:r w:rsidRPr="00AB4FD5">
        <w:rPr>
          <w:rFonts w:ascii="SimSun" w:hAnsi="SimSun"/>
          <w:color w:val="000000"/>
          <w:szCs w:val="21"/>
        </w:rPr>
        <w:br/>
        <w:t>Let's leave everything to chance.</w:t>
      </w:r>
      <w:r w:rsidRPr="00AB4FD5">
        <w:rPr>
          <w:rFonts w:ascii="SimSun" w:hAnsi="SimSun"/>
          <w:color w:val="000000"/>
          <w:szCs w:val="21"/>
        </w:rPr>
        <w:br/>
        <w:t>Let's just see what happens. (看情况吧。) </w:t>
      </w:r>
      <w:r w:rsidRPr="00AB4FD5">
        <w:rPr>
          <w:rFonts w:ascii="SimSun" w:hAnsi="SimSun"/>
          <w:color w:val="000000"/>
          <w:szCs w:val="21"/>
        </w:rPr>
        <w:br/>
        <w:t>我确信我能做好。 </w:t>
      </w:r>
      <w:r w:rsidRPr="00AB4FD5">
        <w:rPr>
          <w:rFonts w:ascii="SimSun" w:hAnsi="SimSun"/>
          <w:color w:val="000000"/>
          <w:szCs w:val="21"/>
        </w:rPr>
        <w:br/>
        <w:t>I'm sure I can do it. *表示说话人有把握。</w:t>
      </w:r>
      <w:r w:rsidRPr="00AB4FD5">
        <w:rPr>
          <w:rFonts w:ascii="SimSun" w:hAnsi="SimSun"/>
          <w:color w:val="000000"/>
          <w:szCs w:val="21"/>
        </w:rPr>
        <w:br/>
        <w:t>Are you sure you can do it? (你真的可以做吗?)</w:t>
      </w:r>
      <w:r w:rsidRPr="00AB4FD5">
        <w:rPr>
          <w:rFonts w:ascii="SimSun" w:hAnsi="SimSun"/>
          <w:color w:val="000000"/>
          <w:szCs w:val="21"/>
        </w:rPr>
        <w:br/>
        <w:t>Yes, I'm sure I can do it. (我确信我能做好。)</w:t>
      </w:r>
      <w:r w:rsidRPr="00AB4FD5">
        <w:rPr>
          <w:rFonts w:ascii="SimSun" w:hAnsi="SimSun"/>
          <w:color w:val="000000"/>
          <w:szCs w:val="21"/>
        </w:rPr>
        <w:br/>
        <w:t>I certainly can do it.</w:t>
      </w:r>
      <w:r w:rsidRPr="00AB4FD5">
        <w:rPr>
          <w:rFonts w:ascii="SimSun" w:hAnsi="SimSun"/>
          <w:color w:val="000000"/>
          <w:szCs w:val="21"/>
        </w:rPr>
        <w:br/>
        <w:t>I believe I can do it. (我相信我能干。) </w:t>
      </w:r>
      <w:r w:rsidRPr="00AB4FD5">
        <w:rPr>
          <w:rFonts w:ascii="SimSun" w:hAnsi="SimSun"/>
          <w:color w:val="000000"/>
          <w:szCs w:val="21"/>
        </w:rPr>
        <w:br/>
        <w:t>我仍然无法决定我该做什么。 </w:t>
      </w:r>
      <w:r w:rsidRPr="00AB4FD5">
        <w:rPr>
          <w:rFonts w:ascii="SimSun" w:hAnsi="SimSun"/>
          <w:color w:val="000000"/>
          <w:szCs w:val="21"/>
        </w:rPr>
        <w:br/>
        <w:t>I'm still unable to decide what to do.</w:t>
      </w:r>
      <w:r w:rsidRPr="00AB4FD5">
        <w:rPr>
          <w:rFonts w:ascii="SimSun" w:hAnsi="SimSun"/>
          <w:color w:val="000000"/>
          <w:szCs w:val="21"/>
        </w:rPr>
        <w:br/>
        <w:t>What are you going to do? (你打算做什么?)</w:t>
      </w:r>
      <w:r w:rsidRPr="00AB4FD5">
        <w:rPr>
          <w:rFonts w:ascii="SimSun" w:hAnsi="SimSun"/>
          <w:color w:val="000000"/>
          <w:szCs w:val="21"/>
        </w:rPr>
        <w:br/>
        <w:t>I'm still unable to decide what to do. (我仍然无法决定该做什么。)</w:t>
      </w:r>
      <w:r w:rsidRPr="00AB4FD5">
        <w:rPr>
          <w:rFonts w:ascii="SimSun" w:hAnsi="SimSun"/>
          <w:color w:val="000000"/>
          <w:szCs w:val="21"/>
        </w:rPr>
        <w:br/>
        <w:t>I'm still undecided. (我还下不了决心。)</w:t>
      </w:r>
      <w:r w:rsidRPr="00AB4FD5">
        <w:rPr>
          <w:rFonts w:ascii="SimSun" w:hAnsi="SimSun"/>
          <w:color w:val="000000"/>
          <w:szCs w:val="21"/>
        </w:rPr>
        <w:br/>
        <w:t>I still can't decide what to do. (我还无法决定我该干什么。)</w:t>
      </w:r>
      <w:r w:rsidRPr="00AB4FD5">
        <w:rPr>
          <w:rFonts w:ascii="SimSun" w:hAnsi="SimSun"/>
          <w:color w:val="000000"/>
          <w:szCs w:val="21"/>
        </w:rPr>
        <w:br/>
        <w:t>I'm still unsure. (我仍然没有把握。) </w:t>
      </w:r>
      <w:r w:rsidRPr="00AB4FD5">
        <w:rPr>
          <w:rFonts w:ascii="SimSun" w:hAnsi="SimSun"/>
          <w:color w:val="000000"/>
          <w:szCs w:val="21"/>
        </w:rPr>
        <w:br/>
        <w:t>我跟着她。 </w:t>
      </w:r>
      <w:r w:rsidRPr="00AB4FD5">
        <w:rPr>
          <w:rFonts w:ascii="SimSun" w:hAnsi="SimSun"/>
          <w:color w:val="000000"/>
          <w:szCs w:val="21"/>
        </w:rPr>
        <w:br/>
        <w:t>I'll follow her.</w:t>
      </w:r>
      <w:r w:rsidRPr="00AB4FD5">
        <w:rPr>
          <w:rFonts w:ascii="SimSun" w:hAnsi="SimSun"/>
          <w:color w:val="000000"/>
          <w:szCs w:val="21"/>
        </w:rPr>
        <w:br/>
        <w:t>I'll go after her. </w:t>
      </w:r>
      <w:r w:rsidRPr="00AB4FD5">
        <w:rPr>
          <w:rFonts w:ascii="SimSun" w:hAnsi="SimSun"/>
          <w:color w:val="000000"/>
          <w:szCs w:val="21"/>
        </w:rPr>
        <w:br/>
        <w:t>我们拧成一股绳地去干。 </w:t>
      </w:r>
      <w:r w:rsidRPr="00AB4FD5">
        <w:rPr>
          <w:rFonts w:ascii="SimSun" w:hAnsi="SimSun"/>
          <w:color w:val="000000"/>
          <w:szCs w:val="21"/>
        </w:rPr>
        <w:br/>
        <w:t>Let's all get together and act as one.</w:t>
      </w:r>
      <w:r w:rsidRPr="00AB4FD5">
        <w:rPr>
          <w:rFonts w:ascii="SimSun" w:hAnsi="SimSun"/>
          <w:color w:val="000000"/>
          <w:szCs w:val="21"/>
        </w:rPr>
        <w:br/>
        <w:t>Let's work together as a team. </w:t>
      </w:r>
      <w:r w:rsidRPr="00AB4FD5">
        <w:rPr>
          <w:rFonts w:ascii="SimSun" w:hAnsi="SimSun"/>
          <w:color w:val="000000"/>
          <w:szCs w:val="21"/>
        </w:rPr>
        <w:br/>
        <w:t>反正，也得干。 </w:t>
      </w:r>
      <w:r w:rsidRPr="00AB4FD5">
        <w:rPr>
          <w:rFonts w:ascii="SimSun" w:hAnsi="SimSun"/>
          <w:color w:val="000000"/>
          <w:szCs w:val="21"/>
        </w:rPr>
        <w:br/>
        <w:t>I have to do it anyhow. *anyhow表示“反正”、“无论如何”。</w:t>
      </w:r>
      <w:r w:rsidRPr="00AB4FD5">
        <w:rPr>
          <w:rFonts w:ascii="SimSun" w:hAnsi="SimSun"/>
          <w:color w:val="000000"/>
          <w:szCs w:val="21"/>
        </w:rPr>
        <w:br/>
        <w:t>I must do it anyway. </w:t>
      </w:r>
      <w:r w:rsidRPr="00AB4FD5">
        <w:rPr>
          <w:rFonts w:ascii="SimSun" w:hAnsi="SimSun"/>
          <w:color w:val="000000"/>
          <w:szCs w:val="21"/>
        </w:rPr>
        <w:br/>
        <w:t>机不可失，时不再来。 </w:t>
      </w:r>
      <w:r w:rsidRPr="00AB4FD5">
        <w:rPr>
          <w:rFonts w:ascii="SimSun" w:hAnsi="SimSun"/>
          <w:color w:val="000000"/>
          <w:szCs w:val="21"/>
        </w:rPr>
        <w:br/>
        <w:t>It's now or never. *直译“现在不做，将来永远没机会了。”</w:t>
      </w:r>
      <w:r w:rsidRPr="00AB4FD5">
        <w:rPr>
          <w:rFonts w:ascii="SimSun" w:hAnsi="SimSun"/>
          <w:color w:val="000000"/>
          <w:szCs w:val="21"/>
        </w:rPr>
        <w:br/>
        <w:t>Should I go to college? (我应该去上大学吗?)</w:t>
      </w:r>
      <w:r w:rsidRPr="00AB4FD5">
        <w:rPr>
          <w:rFonts w:ascii="SimSun" w:hAnsi="SimSun"/>
          <w:color w:val="000000"/>
          <w:szCs w:val="21"/>
        </w:rPr>
        <w:br/>
        <w:t>Yeah, it's now or never. (当然，机不可失，时不再来。)</w:t>
      </w:r>
      <w:r w:rsidRPr="00AB4FD5">
        <w:rPr>
          <w:rFonts w:ascii="SimSun" w:hAnsi="SimSun"/>
          <w:color w:val="000000"/>
          <w:szCs w:val="21"/>
        </w:rPr>
        <w:br/>
        <w:t>No time like the present. *直译是“没有像现在这样的时间了”。</w:t>
      </w:r>
      <w:r w:rsidRPr="00AB4FD5">
        <w:rPr>
          <w:rFonts w:ascii="SimSun" w:hAnsi="SimSun"/>
          <w:color w:val="000000"/>
          <w:szCs w:val="21"/>
        </w:rPr>
        <w:br/>
        <w:t>Seize the day. *直译“把握今天”。多在军队中用。</w:t>
      </w:r>
      <w:r w:rsidRPr="00AB4FD5">
        <w:rPr>
          <w:rFonts w:ascii="SimSun" w:hAnsi="SimSun"/>
          <w:color w:val="000000"/>
          <w:szCs w:val="21"/>
        </w:rPr>
        <w:br/>
        <w:t>Carpe diem. (不必担忧未来，及时行乐。)　*出自拉丁语，英语中也常使用。 </w:t>
      </w:r>
      <w:r w:rsidRPr="00AB4FD5">
        <w:rPr>
          <w:rFonts w:ascii="SimSun" w:hAnsi="SimSun"/>
          <w:color w:val="000000"/>
          <w:szCs w:val="21"/>
        </w:rPr>
        <w:br/>
        <w:t>越早越好。 </w:t>
      </w:r>
      <w:r w:rsidRPr="00AB4FD5">
        <w:rPr>
          <w:rFonts w:ascii="SimSun" w:hAnsi="SimSun"/>
          <w:color w:val="000000"/>
          <w:szCs w:val="21"/>
        </w:rPr>
        <w:br/>
        <w:t>The sooner, the better.</w:t>
      </w:r>
      <w:r w:rsidRPr="00AB4FD5">
        <w:rPr>
          <w:rFonts w:ascii="SimSun" w:hAnsi="SimSun"/>
          <w:color w:val="000000"/>
          <w:szCs w:val="21"/>
        </w:rPr>
        <w:br/>
        <w:t>When should I go? (我什么时候去?)</w:t>
      </w:r>
      <w:r w:rsidRPr="00AB4FD5">
        <w:rPr>
          <w:rFonts w:ascii="SimSun" w:hAnsi="SimSun"/>
          <w:color w:val="000000"/>
          <w:szCs w:val="21"/>
        </w:rPr>
        <w:br/>
        <w:t>The sooner, the better. (越早越好。) </w:t>
      </w:r>
      <w:r w:rsidRPr="00AB4FD5">
        <w:rPr>
          <w:rFonts w:ascii="SimSun" w:hAnsi="SimSun"/>
          <w:color w:val="000000"/>
          <w:szCs w:val="21"/>
        </w:rPr>
        <w:br/>
        <w:t>碰碰运气看。 </w:t>
      </w:r>
      <w:r w:rsidRPr="00AB4FD5">
        <w:rPr>
          <w:rFonts w:ascii="SimSun" w:hAnsi="SimSun"/>
          <w:color w:val="000000"/>
          <w:szCs w:val="21"/>
        </w:rPr>
        <w:br/>
        <w:t>I'll take a chance.</w:t>
      </w:r>
      <w:r w:rsidRPr="00AB4FD5">
        <w:rPr>
          <w:rFonts w:ascii="SimSun" w:hAnsi="SimSun"/>
          <w:color w:val="000000"/>
          <w:szCs w:val="21"/>
        </w:rPr>
        <w:br/>
      </w:r>
      <w:r w:rsidRPr="00AB4FD5">
        <w:rPr>
          <w:rFonts w:ascii="SimSun" w:hAnsi="SimSun"/>
          <w:color w:val="000000"/>
          <w:szCs w:val="21"/>
        </w:rPr>
        <w:lastRenderedPageBreak/>
        <w:t>Can you jump over the river? (你能跳过那条河吗?)</w:t>
      </w:r>
      <w:r w:rsidRPr="00AB4FD5">
        <w:rPr>
          <w:rFonts w:ascii="SimSun" w:hAnsi="SimSun"/>
          <w:color w:val="000000"/>
          <w:szCs w:val="21"/>
        </w:rPr>
        <w:br/>
        <w:t>I'll take a chance. (碰碰运气看。)</w:t>
      </w:r>
      <w:r w:rsidRPr="00AB4FD5">
        <w:rPr>
          <w:rFonts w:ascii="SimSun" w:hAnsi="SimSun"/>
          <w:color w:val="000000"/>
          <w:szCs w:val="21"/>
        </w:rPr>
        <w:br/>
        <w:t>I'll take a gamble.</w:t>
      </w:r>
      <w:r w:rsidRPr="00AB4FD5">
        <w:rPr>
          <w:rFonts w:ascii="SimSun" w:hAnsi="SimSun"/>
          <w:color w:val="000000"/>
          <w:szCs w:val="21"/>
        </w:rPr>
        <w:br/>
        <w:t>I'll go for it. (我大胆试一试。)</w:t>
      </w:r>
      <w:r w:rsidRPr="00AB4FD5">
        <w:rPr>
          <w:rFonts w:ascii="SimSun" w:hAnsi="SimSun"/>
          <w:color w:val="000000"/>
          <w:szCs w:val="21"/>
        </w:rPr>
        <w:br/>
        <w:t>I'll give it a try. (试试看。) </w:t>
      </w:r>
      <w:r w:rsidRPr="00AB4FD5">
        <w:rPr>
          <w:rFonts w:ascii="SimSun" w:hAnsi="SimSun"/>
          <w:color w:val="000000"/>
          <w:szCs w:val="21"/>
        </w:rPr>
        <w:br/>
        <w:t>再拿出点勇气来。 </w:t>
      </w:r>
      <w:r w:rsidRPr="00AB4FD5">
        <w:rPr>
          <w:rFonts w:ascii="SimSun" w:hAnsi="SimSun"/>
          <w:color w:val="000000"/>
          <w:szCs w:val="21"/>
        </w:rPr>
        <w:br/>
        <w:t>Have more guts! </w:t>
      </w:r>
      <w:r w:rsidRPr="00AB4FD5">
        <w:rPr>
          <w:rFonts w:ascii="SimSun" w:hAnsi="SimSun"/>
          <w:color w:val="000000"/>
          <w:szCs w:val="21"/>
        </w:rPr>
        <w:br/>
        <w:t>我们总得想办法完成。</w:t>
      </w:r>
      <w:r w:rsidRPr="00AB4FD5">
        <w:rPr>
          <w:rFonts w:ascii="SimSun" w:hAnsi="SimSun"/>
          <w:color w:val="000000"/>
          <w:szCs w:val="21"/>
        </w:rPr>
        <w:br/>
        <w:t>Let's finish it somehow. *somehow “想方设法”、“不管怎样”。</w:t>
      </w:r>
      <w:r w:rsidRPr="00AB4FD5">
        <w:rPr>
          <w:rFonts w:ascii="SimSun" w:hAnsi="SimSun"/>
          <w:color w:val="000000"/>
          <w:szCs w:val="21"/>
        </w:rPr>
        <w:br/>
        <w:t>It's getting late. (已经这么晚了。)</w:t>
      </w:r>
      <w:r w:rsidRPr="00AB4FD5">
        <w:rPr>
          <w:rFonts w:ascii="SimSun" w:hAnsi="SimSun"/>
          <w:color w:val="000000"/>
          <w:szCs w:val="21"/>
        </w:rPr>
        <w:br/>
        <w:t>Let's finish it somehow. (我们总得想办法完成。)</w:t>
      </w:r>
      <w:r w:rsidRPr="00AB4FD5">
        <w:rPr>
          <w:rFonts w:ascii="SimSun" w:hAnsi="SimSun"/>
          <w:color w:val="000000"/>
          <w:szCs w:val="21"/>
        </w:rPr>
        <w:br/>
        <w:t>Let's try our best to finish it. (竭尽全力完成。)</w:t>
      </w:r>
      <w:r w:rsidRPr="00AB4FD5">
        <w:rPr>
          <w:rFonts w:ascii="SimSun" w:hAnsi="SimSun"/>
          <w:color w:val="000000"/>
          <w:szCs w:val="21"/>
        </w:rPr>
        <w:br/>
        <w:t>Let's get it over with. (赶快把它做完吧。) </w:t>
      </w:r>
      <w:r w:rsidRPr="00AB4FD5">
        <w:rPr>
          <w:rFonts w:ascii="SimSun" w:hAnsi="SimSun"/>
          <w:color w:val="000000"/>
          <w:szCs w:val="21"/>
        </w:rPr>
        <w:br/>
        <w:t>值得一试。 </w:t>
      </w:r>
      <w:r w:rsidRPr="00AB4FD5">
        <w:rPr>
          <w:rFonts w:ascii="SimSun" w:hAnsi="SimSun"/>
          <w:color w:val="000000"/>
          <w:szCs w:val="21"/>
        </w:rPr>
        <w:br/>
        <w:t>It's worth a try. *worth “有价值”、“值得”、“也许不顺利”或“做起来太勉强，但值得一试”。</w:t>
      </w:r>
      <w:r w:rsidRPr="00AB4FD5">
        <w:rPr>
          <w:rFonts w:ascii="SimSun" w:hAnsi="SimSun"/>
          <w:color w:val="000000"/>
          <w:szCs w:val="21"/>
        </w:rPr>
        <w:br/>
        <w:t>I don't think I can beat him. (我想我赢不了他。)</w:t>
      </w:r>
      <w:r w:rsidRPr="00AB4FD5">
        <w:rPr>
          <w:rFonts w:ascii="SimSun" w:hAnsi="SimSun"/>
          <w:color w:val="000000"/>
          <w:szCs w:val="21"/>
        </w:rPr>
        <w:br/>
        <w:t>Well, it's worth a try. (但，值得一试。) </w:t>
      </w:r>
      <w:r w:rsidRPr="00AB4FD5">
        <w:rPr>
          <w:rFonts w:ascii="SimSun" w:hAnsi="SimSun"/>
          <w:color w:val="000000"/>
          <w:szCs w:val="21"/>
        </w:rPr>
        <w:br/>
        <w:t>我们必须同心同德。</w:t>
      </w:r>
      <w:r w:rsidRPr="00AB4FD5">
        <w:rPr>
          <w:rFonts w:ascii="SimSun" w:hAnsi="SimSun"/>
          <w:color w:val="000000"/>
          <w:szCs w:val="21"/>
        </w:rPr>
        <w:br/>
        <w:t>We must function as one mind and one body.</w:t>
      </w:r>
      <w:r w:rsidRPr="00AB4FD5">
        <w:rPr>
          <w:rFonts w:ascii="SimSun" w:hAnsi="SimSun"/>
          <w:color w:val="000000"/>
          <w:szCs w:val="21"/>
        </w:rPr>
        <w:br/>
        <w:t>We have to work together.</w:t>
      </w:r>
      <w:r w:rsidRPr="00AB4FD5">
        <w:rPr>
          <w:rFonts w:ascii="SimSun" w:hAnsi="SimSun"/>
          <w:color w:val="000000"/>
          <w:szCs w:val="21"/>
        </w:rPr>
        <w:br/>
        <w:t>We must be a team.</w:t>
      </w:r>
      <w:r w:rsidRPr="00AB4FD5">
        <w:rPr>
          <w:rFonts w:ascii="SimSun" w:hAnsi="SimSun"/>
          <w:color w:val="000000"/>
          <w:szCs w:val="21"/>
        </w:rPr>
        <w:br/>
        <w:t>We have to cooperate with each other. (我们必须相互协助。) </w:t>
      </w:r>
      <w:r w:rsidRPr="00AB4FD5">
        <w:rPr>
          <w:rFonts w:ascii="SimSun" w:hAnsi="SimSun"/>
          <w:color w:val="000000"/>
          <w:szCs w:val="21"/>
        </w:rPr>
        <w:br/>
        <w:t>你等着瞧吧。 </w:t>
      </w:r>
      <w:r w:rsidRPr="00AB4FD5">
        <w:rPr>
          <w:rFonts w:ascii="SimSun" w:hAnsi="SimSun"/>
          <w:color w:val="000000"/>
          <w:szCs w:val="21"/>
        </w:rPr>
        <w:br/>
        <w:t>You just wait. </w:t>
      </w:r>
      <w:r w:rsidRPr="00AB4FD5">
        <w:rPr>
          <w:rFonts w:ascii="SimSun" w:hAnsi="SimSun"/>
          <w:color w:val="000000"/>
          <w:szCs w:val="21"/>
        </w:rPr>
        <w:br/>
        <w:t>豁出去了。 </w:t>
      </w:r>
      <w:r w:rsidRPr="00AB4FD5">
        <w:rPr>
          <w:rFonts w:ascii="SimSun" w:hAnsi="SimSun"/>
          <w:color w:val="000000"/>
          <w:szCs w:val="21"/>
        </w:rPr>
        <w:br/>
        <w:t>It's all or nothing. *这是一句短语，最好能记住。</w:t>
      </w:r>
      <w:r w:rsidRPr="00AB4FD5">
        <w:rPr>
          <w:rFonts w:ascii="SimSun" w:hAnsi="SimSun"/>
          <w:color w:val="000000"/>
          <w:szCs w:val="21"/>
        </w:rPr>
        <w:br/>
        <w:t>We're betting all of our money. (我们把所有的钱都赌上吧。)</w:t>
      </w:r>
      <w:r w:rsidRPr="00AB4FD5">
        <w:rPr>
          <w:rFonts w:ascii="SimSun" w:hAnsi="SimSun"/>
          <w:color w:val="000000"/>
          <w:szCs w:val="21"/>
        </w:rPr>
        <w:br/>
        <w:t>Yeah, it's all or nothing. (好吧，孤注一掷。)</w:t>
      </w:r>
    </w:p>
    <w:p w:rsidR="007E730F" w:rsidRPr="00AB4FD5" w:rsidRDefault="007E730F" w:rsidP="007E730F">
      <w:pPr>
        <w:pStyle w:val="Heading1"/>
        <w:spacing w:before="120" w:after="120"/>
        <w:rPr>
          <w:rFonts w:ascii="SimSun" w:hAnsi="SimSun"/>
          <w:color w:val="000000"/>
          <w:sz w:val="24"/>
          <w:szCs w:val="21"/>
        </w:rPr>
      </w:pPr>
      <w:bookmarkStart w:id="11" w:name="_Toc7167143"/>
      <w:r w:rsidRPr="00AB4FD5">
        <w:rPr>
          <w:rFonts w:ascii="SimSun" w:hAnsi="SimSun" w:hint="eastAsia"/>
          <w:color w:val="000000"/>
          <w:sz w:val="24"/>
          <w:szCs w:val="21"/>
        </w:rPr>
        <w:t>[口语8000句-10]提醒、忠告</w:t>
      </w:r>
      <w:bookmarkEnd w:id="11"/>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重要的提醒和忠告</w:t>
      </w:r>
      <w:r w:rsidRPr="00AB4FD5">
        <w:rPr>
          <w:rFonts w:ascii="SimSun" w:hAnsi="SimSun"/>
          <w:color w:val="000000"/>
          <w:szCs w:val="21"/>
        </w:rPr>
        <w:br/>
      </w:r>
      <w:r w:rsidRPr="00AB4FD5">
        <w:rPr>
          <w:rFonts w:ascii="SimSun" w:hAnsi="SimSun"/>
          <w:color w:val="000000"/>
          <w:szCs w:val="21"/>
        </w:rPr>
        <w:br/>
        <w:t>●教诲、告诫</w:t>
      </w:r>
      <w:r w:rsidRPr="00AB4FD5">
        <w:rPr>
          <w:rFonts w:ascii="SimSun" w:hAnsi="SimSun"/>
          <w:color w:val="000000"/>
          <w:szCs w:val="21"/>
        </w:rPr>
        <w:br/>
        <w:t>约翰，向她道歉。 </w:t>
      </w:r>
      <w:r w:rsidRPr="00AB4FD5">
        <w:rPr>
          <w:rFonts w:ascii="SimSun" w:hAnsi="SimSun"/>
          <w:color w:val="000000"/>
          <w:szCs w:val="21"/>
        </w:rPr>
        <w:br/>
        <w:t>John, apologize to her.</w:t>
      </w:r>
      <w:r w:rsidRPr="00AB4FD5">
        <w:rPr>
          <w:rFonts w:ascii="SimSun" w:hAnsi="SimSun"/>
          <w:color w:val="000000"/>
          <w:szCs w:val="21"/>
        </w:rPr>
        <w:br/>
        <w:t>John, apologize to her. (约翰，向她道歉。)</w:t>
      </w:r>
      <w:r w:rsidRPr="00AB4FD5">
        <w:rPr>
          <w:rFonts w:ascii="SimSun" w:hAnsi="SimSun"/>
          <w:color w:val="000000"/>
          <w:szCs w:val="21"/>
        </w:rPr>
        <w:br/>
        <w:t>I'm really sorry. (真对不起。) </w:t>
      </w:r>
      <w:r w:rsidRPr="00AB4FD5">
        <w:rPr>
          <w:rFonts w:ascii="SimSun" w:hAnsi="SimSun"/>
          <w:color w:val="000000"/>
          <w:szCs w:val="21"/>
        </w:rPr>
        <w:br/>
        <w:t>约翰，你听我说! </w:t>
      </w:r>
      <w:r w:rsidRPr="00AB4FD5">
        <w:rPr>
          <w:rFonts w:ascii="SimSun" w:hAnsi="SimSun"/>
          <w:color w:val="000000"/>
          <w:szCs w:val="21"/>
        </w:rPr>
        <w:br/>
        <w:t>John, you listen to me!</w:t>
      </w:r>
      <w:r w:rsidRPr="00AB4FD5">
        <w:rPr>
          <w:rFonts w:ascii="SimSun" w:hAnsi="SimSun"/>
          <w:color w:val="000000"/>
          <w:szCs w:val="21"/>
        </w:rPr>
        <w:br/>
        <w:t>John, you listen to me! (约翰，你听我说!)</w:t>
      </w:r>
      <w:r w:rsidRPr="00AB4FD5">
        <w:rPr>
          <w:rFonts w:ascii="SimSun" w:hAnsi="SimSun"/>
          <w:color w:val="000000"/>
          <w:szCs w:val="21"/>
        </w:rPr>
        <w:br/>
      </w:r>
      <w:r w:rsidRPr="00AB4FD5">
        <w:rPr>
          <w:rFonts w:ascii="SimSun" w:hAnsi="SimSun"/>
          <w:color w:val="000000"/>
          <w:szCs w:val="21"/>
        </w:rPr>
        <w:t>I don't want to. (我不想听。) </w:t>
      </w:r>
      <w:r w:rsidRPr="00AB4FD5">
        <w:rPr>
          <w:rFonts w:ascii="SimSun" w:hAnsi="SimSun"/>
          <w:color w:val="000000"/>
          <w:szCs w:val="21"/>
        </w:rPr>
        <w:br/>
        <w:t>危险，别淘气。 </w:t>
      </w:r>
      <w:r w:rsidRPr="00AB4FD5">
        <w:rPr>
          <w:rFonts w:ascii="SimSun" w:hAnsi="SimSun"/>
          <w:color w:val="000000"/>
          <w:szCs w:val="21"/>
        </w:rPr>
        <w:br/>
        <w:t>Watch out! Don't play with that thing.</w:t>
      </w:r>
      <w:r w:rsidRPr="00AB4FD5">
        <w:rPr>
          <w:rFonts w:ascii="SimSun" w:hAnsi="SimSun"/>
          <w:color w:val="000000"/>
          <w:szCs w:val="21"/>
        </w:rPr>
        <w:br/>
        <w:t>Mom, watch! (妈妈，你看!)</w:t>
      </w:r>
      <w:r w:rsidRPr="00AB4FD5">
        <w:rPr>
          <w:rFonts w:ascii="SimSun" w:hAnsi="SimSun"/>
          <w:color w:val="000000"/>
          <w:szCs w:val="21"/>
        </w:rPr>
        <w:br/>
        <w:t>Watch out! Don't play with that thing. (危险，别淘气。) </w:t>
      </w:r>
      <w:r w:rsidRPr="00AB4FD5">
        <w:rPr>
          <w:rFonts w:ascii="SimSun" w:hAnsi="SimSun"/>
          <w:color w:val="000000"/>
          <w:szCs w:val="21"/>
        </w:rPr>
        <w:br/>
        <w:t>自己的事情自己做。</w:t>
      </w:r>
      <w:r w:rsidRPr="00AB4FD5">
        <w:rPr>
          <w:rFonts w:ascii="SimSun" w:hAnsi="SimSun"/>
          <w:color w:val="000000"/>
          <w:szCs w:val="21"/>
        </w:rPr>
        <w:br/>
        <w:t>Do it yourself.</w:t>
      </w:r>
      <w:r w:rsidRPr="00AB4FD5">
        <w:rPr>
          <w:rFonts w:ascii="SimSun" w:hAnsi="SimSun"/>
          <w:color w:val="000000"/>
          <w:szCs w:val="21"/>
        </w:rPr>
        <w:br/>
        <w:t>Can you fix my bicycle? (能帮我修一下自行车吗?)</w:t>
      </w:r>
      <w:r w:rsidRPr="00AB4FD5">
        <w:rPr>
          <w:rFonts w:ascii="SimSun" w:hAnsi="SimSun"/>
          <w:color w:val="000000"/>
          <w:szCs w:val="21"/>
        </w:rPr>
        <w:br/>
        <w:t>Do it yourself. (自己修。)</w:t>
      </w:r>
      <w:r w:rsidRPr="00AB4FD5">
        <w:rPr>
          <w:rFonts w:ascii="SimSun" w:hAnsi="SimSun"/>
          <w:color w:val="000000"/>
          <w:szCs w:val="21"/>
        </w:rPr>
        <w:br/>
        <w:t>Do it by yourself.</w:t>
      </w:r>
      <w:r w:rsidRPr="00AB4FD5">
        <w:rPr>
          <w:rFonts w:ascii="SimSun" w:hAnsi="SimSun"/>
          <w:color w:val="000000"/>
          <w:szCs w:val="21"/>
        </w:rPr>
        <w:br/>
        <w:t>Do it for yourself. </w:t>
      </w:r>
      <w:r w:rsidRPr="00AB4FD5">
        <w:rPr>
          <w:rFonts w:ascii="SimSun" w:hAnsi="SimSun"/>
          <w:color w:val="000000"/>
          <w:szCs w:val="21"/>
        </w:rPr>
        <w:br/>
        <w:t>你别半途而废。 </w:t>
      </w:r>
      <w:r w:rsidRPr="00AB4FD5">
        <w:rPr>
          <w:rFonts w:ascii="SimSun" w:hAnsi="SimSun"/>
          <w:color w:val="000000"/>
          <w:szCs w:val="21"/>
        </w:rPr>
        <w:br/>
        <w:t>You should finish what you start.</w:t>
      </w:r>
      <w:r w:rsidRPr="00AB4FD5">
        <w:rPr>
          <w:rFonts w:ascii="SimSun" w:hAnsi="SimSun"/>
          <w:color w:val="000000"/>
          <w:szCs w:val="21"/>
        </w:rPr>
        <w:br/>
        <w:t>I'm going to give up. (我想放弃了。)</w:t>
      </w:r>
      <w:r w:rsidRPr="00AB4FD5">
        <w:rPr>
          <w:rFonts w:ascii="SimSun" w:hAnsi="SimSun"/>
          <w:color w:val="000000"/>
          <w:szCs w:val="21"/>
        </w:rPr>
        <w:br/>
        <w:t>You should finish what you start. (你别半途而废。)</w:t>
      </w:r>
      <w:r w:rsidRPr="00AB4FD5">
        <w:rPr>
          <w:rFonts w:ascii="SimSun" w:hAnsi="SimSun"/>
          <w:color w:val="000000"/>
          <w:szCs w:val="21"/>
        </w:rPr>
        <w:br/>
        <w:t>Don't leave things half done. *也可用half done来表示“半途而废”。 </w:t>
      </w:r>
      <w:r w:rsidRPr="00AB4FD5">
        <w:rPr>
          <w:rFonts w:ascii="SimSun" w:hAnsi="SimSun"/>
          <w:color w:val="000000"/>
          <w:szCs w:val="21"/>
        </w:rPr>
        <w:br/>
        <w:t>我认输了。 </w:t>
      </w:r>
      <w:r w:rsidRPr="00AB4FD5">
        <w:rPr>
          <w:rFonts w:ascii="SimSun" w:hAnsi="SimSun"/>
          <w:color w:val="000000"/>
          <w:szCs w:val="21"/>
        </w:rPr>
        <w:br/>
        <w:t>I'm ready to throw in the towel. *这是一句拳击用语，用来比喻“认输”。</w:t>
      </w:r>
      <w:r w:rsidRPr="00AB4FD5">
        <w:rPr>
          <w:rFonts w:ascii="SimSun" w:hAnsi="SimSun"/>
          <w:color w:val="000000"/>
          <w:szCs w:val="21"/>
        </w:rPr>
        <w:br/>
        <w:t>You failed the exam again. (你又没考上。)</w:t>
      </w:r>
      <w:r w:rsidRPr="00AB4FD5">
        <w:rPr>
          <w:rFonts w:ascii="SimSun" w:hAnsi="SimSun"/>
          <w:color w:val="000000"/>
          <w:szCs w:val="21"/>
        </w:rPr>
        <w:br/>
        <w:t>I'm ready to throw in the towel. (我认输了。) </w:t>
      </w:r>
      <w:r w:rsidRPr="00AB4FD5">
        <w:rPr>
          <w:rFonts w:ascii="SimSun" w:hAnsi="SimSun"/>
          <w:color w:val="000000"/>
          <w:szCs w:val="21"/>
        </w:rPr>
        <w:br/>
        <w:t>这是你(应尽)的责任。 </w:t>
      </w:r>
      <w:r w:rsidRPr="00AB4FD5">
        <w:rPr>
          <w:rFonts w:ascii="SimSun" w:hAnsi="SimSun"/>
          <w:color w:val="000000"/>
          <w:szCs w:val="21"/>
        </w:rPr>
        <w:br/>
        <w:t>It's your duty (to do that). *duty “(法律、道德上的)义务，应尽的责任”。</w:t>
      </w:r>
      <w:r w:rsidRPr="00AB4FD5">
        <w:rPr>
          <w:rFonts w:ascii="SimSun" w:hAnsi="SimSun"/>
          <w:color w:val="000000"/>
          <w:szCs w:val="21"/>
        </w:rPr>
        <w:br/>
        <w:t>It's up to you to do that. (这是你应该做的。)</w:t>
      </w:r>
      <w:r w:rsidRPr="00AB4FD5">
        <w:rPr>
          <w:rFonts w:ascii="SimSun" w:hAnsi="SimSun"/>
          <w:color w:val="000000"/>
          <w:szCs w:val="21"/>
        </w:rPr>
        <w:br/>
        <w:t>It's your responsibility. (这是你分内的工作。)</w:t>
      </w:r>
      <w:r w:rsidRPr="00AB4FD5">
        <w:rPr>
          <w:rFonts w:ascii="SimSun" w:hAnsi="SimSun"/>
          <w:color w:val="000000"/>
          <w:szCs w:val="21"/>
        </w:rPr>
        <w:br/>
        <w:t>要善待他人。 </w:t>
      </w:r>
      <w:r w:rsidRPr="00AB4FD5">
        <w:rPr>
          <w:rFonts w:ascii="SimSun" w:hAnsi="SimSun"/>
          <w:color w:val="000000"/>
          <w:szCs w:val="21"/>
        </w:rPr>
        <w:br/>
        <w:t>Be good to others.</w:t>
      </w:r>
      <w:r w:rsidRPr="00AB4FD5">
        <w:rPr>
          <w:rFonts w:ascii="SimSun" w:hAnsi="SimSun"/>
          <w:color w:val="000000"/>
          <w:szCs w:val="21"/>
        </w:rPr>
        <w:br/>
        <w:t>Do unto others as you would have done to you.*正式的说法。</w:t>
      </w:r>
      <w:r w:rsidRPr="00AB4FD5">
        <w:rPr>
          <w:rFonts w:ascii="SimSun" w:hAnsi="SimSun"/>
          <w:color w:val="000000"/>
          <w:szCs w:val="21"/>
        </w:rPr>
        <w:br/>
        <w:t>You should treat others kindly.</w:t>
      </w:r>
      <w:r w:rsidRPr="00AB4FD5">
        <w:rPr>
          <w:rFonts w:ascii="SimSun" w:hAnsi="SimSun"/>
          <w:color w:val="000000"/>
          <w:szCs w:val="21"/>
        </w:rPr>
        <w:br/>
        <w:t>Do unto others. </w:t>
      </w:r>
      <w:r w:rsidRPr="00AB4FD5">
        <w:rPr>
          <w:rFonts w:ascii="SimSun" w:hAnsi="SimSun"/>
          <w:color w:val="000000"/>
          <w:szCs w:val="21"/>
        </w:rPr>
        <w:br/>
        <w:t>你要再三小心。</w:t>
      </w:r>
      <w:r w:rsidRPr="00AB4FD5">
        <w:rPr>
          <w:rFonts w:ascii="SimSun" w:hAnsi="SimSun"/>
          <w:color w:val="000000"/>
          <w:szCs w:val="21"/>
        </w:rPr>
        <w:br/>
        <w:t>You can't be too careful. *直译“再小心也不为过”。</w:t>
      </w:r>
      <w:r w:rsidRPr="00AB4FD5">
        <w:rPr>
          <w:rFonts w:ascii="SimSun" w:hAnsi="SimSun"/>
          <w:color w:val="000000"/>
          <w:szCs w:val="21"/>
        </w:rPr>
        <w:br/>
        <w:t>You can't be too careful. (你要再三小心。)</w:t>
      </w:r>
      <w:r w:rsidRPr="00AB4FD5">
        <w:rPr>
          <w:rFonts w:ascii="SimSun" w:hAnsi="SimSun"/>
          <w:color w:val="000000"/>
          <w:szCs w:val="21"/>
        </w:rPr>
        <w:br/>
        <w:t>That's true. (那是当然。)</w:t>
      </w:r>
      <w:r w:rsidRPr="00AB4FD5">
        <w:rPr>
          <w:rFonts w:ascii="SimSun" w:hAnsi="SimSun"/>
          <w:color w:val="000000"/>
          <w:szCs w:val="21"/>
        </w:rPr>
        <w:br/>
        <w:t>It's best to be as safe as possible.</w:t>
      </w:r>
      <w:r w:rsidRPr="00AB4FD5">
        <w:rPr>
          <w:rFonts w:ascii="SimSun" w:hAnsi="SimSun"/>
          <w:color w:val="000000"/>
          <w:szCs w:val="21"/>
        </w:rPr>
        <w:br/>
        <w:t>(It's) better safe than sorry. (保得安全总比后悔好。) </w:t>
      </w:r>
      <w:r w:rsidRPr="00AB4FD5">
        <w:rPr>
          <w:rFonts w:ascii="SimSun" w:hAnsi="SimSun"/>
          <w:color w:val="000000"/>
          <w:szCs w:val="21"/>
        </w:rPr>
        <w:br/>
        <w:t>三思而后行。 </w:t>
      </w:r>
      <w:r w:rsidRPr="00AB4FD5">
        <w:rPr>
          <w:rFonts w:ascii="SimSun" w:hAnsi="SimSun"/>
          <w:color w:val="000000"/>
          <w:szCs w:val="21"/>
        </w:rPr>
        <w:br/>
        <w:t>Make up your mind after thinking it over carefully. *make up one's mind 常用词组，表示decide(下决心)。带有“仔细考虑之后再下决定”的语感。</w:t>
      </w:r>
      <w:r w:rsidRPr="00AB4FD5">
        <w:rPr>
          <w:rFonts w:ascii="SimSun" w:hAnsi="SimSun"/>
          <w:color w:val="000000"/>
          <w:szCs w:val="21"/>
        </w:rPr>
        <w:br/>
      </w:r>
      <w:r w:rsidRPr="00AB4FD5">
        <w:rPr>
          <w:rFonts w:ascii="SimSun" w:hAnsi="SimSun"/>
          <w:color w:val="000000"/>
          <w:szCs w:val="21"/>
        </w:rPr>
        <w:lastRenderedPageBreak/>
        <w:t>Make your decision after you give it a lot of thought.</w:t>
      </w:r>
      <w:r w:rsidRPr="00AB4FD5">
        <w:rPr>
          <w:rFonts w:ascii="SimSun" w:hAnsi="SimSun"/>
          <w:color w:val="000000"/>
          <w:szCs w:val="21"/>
        </w:rPr>
        <w:br/>
        <w:t>Think it over carefully before you decide. </w:t>
      </w:r>
      <w:r w:rsidRPr="00AB4FD5">
        <w:rPr>
          <w:rFonts w:ascii="SimSun" w:hAnsi="SimSun"/>
          <w:color w:val="000000"/>
          <w:szCs w:val="21"/>
        </w:rPr>
        <w:br/>
        <w:t>我全靠你了。 </w:t>
      </w:r>
      <w:r w:rsidRPr="00AB4FD5">
        <w:rPr>
          <w:rFonts w:ascii="SimSun" w:hAnsi="SimSun"/>
          <w:color w:val="000000"/>
          <w:szCs w:val="21"/>
        </w:rPr>
        <w:br/>
        <w:t>I'm counting on you. *这句表示“我全仗你了，你好好干”。</w:t>
      </w:r>
      <w:r w:rsidRPr="00AB4FD5">
        <w:rPr>
          <w:rFonts w:ascii="SimSun" w:hAnsi="SimSun"/>
          <w:color w:val="000000"/>
          <w:szCs w:val="21"/>
        </w:rPr>
        <w:br/>
        <w:t>I'm relying on you. </w:t>
      </w:r>
      <w:r w:rsidRPr="00AB4FD5">
        <w:rPr>
          <w:rFonts w:ascii="SimSun" w:hAnsi="SimSun"/>
          <w:color w:val="000000"/>
          <w:szCs w:val="21"/>
        </w:rPr>
        <w:br/>
        <w:t>你终究会明白的。 </w:t>
      </w:r>
      <w:r w:rsidRPr="00AB4FD5">
        <w:rPr>
          <w:rFonts w:ascii="SimSun" w:hAnsi="SimSun"/>
          <w:color w:val="000000"/>
          <w:szCs w:val="21"/>
        </w:rPr>
        <w:br/>
        <w:t>You'll see.</w:t>
      </w:r>
      <w:r w:rsidRPr="00AB4FD5">
        <w:rPr>
          <w:rFonts w:ascii="SimSun" w:hAnsi="SimSun"/>
          <w:color w:val="000000"/>
          <w:szCs w:val="21"/>
        </w:rPr>
        <w:br/>
        <w:t>I don't think she's mean. (我没觉得她有什么恶意。)</w:t>
      </w:r>
      <w:r w:rsidRPr="00AB4FD5">
        <w:rPr>
          <w:rFonts w:ascii="SimSun" w:hAnsi="SimSun"/>
          <w:color w:val="000000"/>
          <w:szCs w:val="21"/>
        </w:rPr>
        <w:br/>
        <w:t>You'll see. (你终究会明白的。)</w:t>
      </w:r>
      <w:r w:rsidRPr="00AB4FD5">
        <w:rPr>
          <w:rFonts w:ascii="SimSun" w:hAnsi="SimSun"/>
          <w:color w:val="000000"/>
          <w:szCs w:val="21"/>
        </w:rPr>
        <w:br/>
        <w:t>You'll find out soon enough.</w:t>
      </w:r>
      <w:r w:rsidRPr="00AB4FD5">
        <w:rPr>
          <w:rFonts w:ascii="SimSun" w:hAnsi="SimSun"/>
          <w:color w:val="000000"/>
          <w:szCs w:val="21"/>
        </w:rPr>
        <w:br/>
        <w:t>Time will tell. (时间会证明一切。) </w:t>
      </w:r>
      <w:r w:rsidRPr="00AB4FD5">
        <w:rPr>
          <w:rFonts w:ascii="SimSun" w:hAnsi="SimSun"/>
          <w:color w:val="000000"/>
          <w:szCs w:val="21"/>
        </w:rPr>
        <w:br/>
        <w:t>冷静下来好好想想。</w:t>
      </w:r>
      <w:r w:rsidRPr="00AB4FD5">
        <w:rPr>
          <w:rFonts w:ascii="SimSun" w:hAnsi="SimSun"/>
          <w:color w:val="000000"/>
          <w:szCs w:val="21"/>
        </w:rPr>
        <w:br/>
        <w:t>Calm down and think carefully. *calm down “冷静”、“镇静”。</w:t>
      </w:r>
      <w:r w:rsidRPr="00AB4FD5">
        <w:rPr>
          <w:rFonts w:ascii="SimSun" w:hAnsi="SimSun"/>
          <w:color w:val="000000"/>
          <w:szCs w:val="21"/>
        </w:rPr>
        <w:br/>
        <w:t>Calm down and think carefully. (冷静下来好好想想。)</w:t>
      </w:r>
      <w:r w:rsidRPr="00AB4FD5">
        <w:rPr>
          <w:rFonts w:ascii="SimSun" w:hAnsi="SimSun"/>
          <w:color w:val="000000"/>
          <w:szCs w:val="21"/>
        </w:rPr>
        <w:br/>
        <w:t>I can't! (我做不到。)</w:t>
      </w:r>
      <w:r w:rsidRPr="00AB4FD5">
        <w:rPr>
          <w:rFonts w:ascii="SimSun" w:hAnsi="SimSun"/>
          <w:color w:val="000000"/>
          <w:szCs w:val="21"/>
        </w:rPr>
        <w:br/>
        <w:t>Calm down and think about it clearly. </w:t>
      </w:r>
      <w:r w:rsidRPr="00AB4FD5">
        <w:rPr>
          <w:rFonts w:ascii="SimSun" w:hAnsi="SimSun"/>
          <w:color w:val="000000"/>
          <w:szCs w:val="21"/>
        </w:rPr>
        <w:br/>
        <w:t>这是最重要的事情。</w:t>
      </w:r>
      <w:r w:rsidRPr="00AB4FD5">
        <w:rPr>
          <w:rFonts w:ascii="SimSun" w:hAnsi="SimSun"/>
          <w:color w:val="000000"/>
          <w:szCs w:val="21"/>
        </w:rPr>
        <w:br/>
        <w:t>That's the most important thing.</w:t>
      </w:r>
      <w:r w:rsidRPr="00AB4FD5">
        <w:rPr>
          <w:rFonts w:ascii="SimSun" w:hAnsi="SimSun"/>
          <w:color w:val="000000"/>
          <w:szCs w:val="21"/>
        </w:rPr>
        <w:br/>
        <w:t>We need to know who's buying our products. (我们需要弄清楚谁买了我们的商品。)</w:t>
      </w:r>
      <w:r w:rsidRPr="00AB4FD5">
        <w:rPr>
          <w:rFonts w:ascii="SimSun" w:hAnsi="SimSun"/>
          <w:color w:val="000000"/>
          <w:szCs w:val="21"/>
        </w:rPr>
        <w:br/>
        <w:t>That's the most important thing. (这是最重要的事情。)</w:t>
      </w:r>
      <w:r w:rsidRPr="00AB4FD5">
        <w:rPr>
          <w:rFonts w:ascii="SimSun" w:hAnsi="SimSun"/>
          <w:color w:val="000000"/>
          <w:szCs w:val="21"/>
        </w:rPr>
        <w:br/>
        <w:t>That's the name of the game. </w:t>
      </w:r>
      <w:r w:rsidRPr="00AB4FD5">
        <w:rPr>
          <w:rFonts w:ascii="SimSun" w:hAnsi="SimSun"/>
          <w:color w:val="000000"/>
          <w:szCs w:val="21"/>
        </w:rPr>
        <w:br/>
        <w:t>人要有自知之明。 </w:t>
      </w:r>
      <w:r w:rsidRPr="00AB4FD5">
        <w:rPr>
          <w:rFonts w:ascii="SimSun" w:hAnsi="SimSun"/>
          <w:color w:val="000000"/>
          <w:szCs w:val="21"/>
        </w:rPr>
        <w:br/>
        <w:t>Don't bite off more than you can chew. *bite off more than one can chew 直译是“咬下了自己嚼不了的东西”，常用来表示“接受自己力所不及的工作”、“接受超过自己能力的事情”。</w:t>
      </w:r>
      <w:r w:rsidRPr="00AB4FD5">
        <w:rPr>
          <w:rFonts w:ascii="SimSun" w:hAnsi="SimSun"/>
          <w:color w:val="000000"/>
          <w:szCs w:val="21"/>
        </w:rPr>
        <w:br/>
        <w:t>Don't attempt more than you are capable of. </w:t>
      </w:r>
      <w:r w:rsidRPr="00AB4FD5">
        <w:rPr>
          <w:rFonts w:ascii="SimSun" w:hAnsi="SimSun"/>
          <w:color w:val="000000"/>
          <w:szCs w:val="21"/>
        </w:rPr>
        <w:br/>
        <w:t>这事做起来没有太大价值。 </w:t>
      </w:r>
      <w:r w:rsidRPr="00AB4FD5">
        <w:rPr>
          <w:rFonts w:ascii="SimSun" w:hAnsi="SimSun"/>
          <w:color w:val="000000"/>
          <w:szCs w:val="21"/>
        </w:rPr>
        <w:br/>
        <w:t>There isn't much merit in doing so.</w:t>
      </w:r>
      <w:r w:rsidRPr="00AB4FD5">
        <w:rPr>
          <w:rFonts w:ascii="SimSun" w:hAnsi="SimSun"/>
          <w:color w:val="000000"/>
          <w:szCs w:val="21"/>
        </w:rPr>
        <w:br/>
        <w:t>There is no reason to do so.</w:t>
      </w:r>
      <w:r w:rsidRPr="00AB4FD5">
        <w:rPr>
          <w:rFonts w:ascii="SimSun" w:hAnsi="SimSun"/>
          <w:color w:val="000000"/>
          <w:szCs w:val="21"/>
        </w:rPr>
        <w:br/>
        <w:t>I don't see the point (of doing that). </w:t>
      </w:r>
      <w:r w:rsidRPr="00AB4FD5">
        <w:rPr>
          <w:rFonts w:ascii="SimSun" w:hAnsi="SimSun"/>
          <w:color w:val="000000"/>
          <w:szCs w:val="21"/>
        </w:rPr>
        <w:br/>
        <w:t>你还得再加把劲儿。</w:t>
      </w:r>
      <w:r w:rsidRPr="00AB4FD5">
        <w:rPr>
          <w:rFonts w:ascii="SimSun" w:hAnsi="SimSun"/>
          <w:color w:val="000000"/>
          <w:szCs w:val="21"/>
        </w:rPr>
        <w:br/>
        <w:t>What you need is a little more effort. *effort “努力”、“尽力”。</w:t>
      </w:r>
      <w:r w:rsidRPr="00AB4FD5">
        <w:rPr>
          <w:rFonts w:ascii="SimSun" w:hAnsi="SimSun"/>
          <w:color w:val="000000"/>
          <w:szCs w:val="21"/>
        </w:rPr>
        <w:br/>
        <w:t>You should put a little more effort into it. (你应该再加一把劲儿。)</w:t>
      </w:r>
      <w:r w:rsidRPr="00AB4FD5">
        <w:rPr>
          <w:rFonts w:ascii="SimSun" w:hAnsi="SimSun"/>
          <w:color w:val="000000"/>
          <w:szCs w:val="21"/>
        </w:rPr>
        <w:br/>
        <w:t>You should try a little harder. (你应该再努力一点儿。) </w:t>
      </w:r>
      <w:r w:rsidRPr="00AB4FD5">
        <w:rPr>
          <w:rFonts w:ascii="SimSun" w:hAnsi="SimSun"/>
          <w:color w:val="000000"/>
          <w:szCs w:val="21"/>
        </w:rPr>
        <w:br/>
        <w:t>有点自尊心吧! </w:t>
      </w:r>
      <w:r w:rsidRPr="00AB4FD5">
        <w:rPr>
          <w:rFonts w:ascii="SimSun" w:hAnsi="SimSun"/>
          <w:color w:val="000000"/>
          <w:szCs w:val="21"/>
        </w:rPr>
        <w:br/>
        <w:t>Respect yourself. </w:t>
      </w:r>
      <w:r w:rsidRPr="00AB4FD5">
        <w:rPr>
          <w:rFonts w:ascii="SimSun" w:hAnsi="SimSun"/>
          <w:color w:val="000000"/>
          <w:szCs w:val="21"/>
        </w:rPr>
        <w:br/>
      </w:r>
      <w:r w:rsidRPr="00AB4FD5">
        <w:rPr>
          <w:rFonts w:ascii="SimSun" w:hAnsi="SimSun"/>
          <w:color w:val="000000"/>
          <w:szCs w:val="21"/>
        </w:rPr>
        <w:t>我希望你事事要积极。</w:t>
      </w:r>
      <w:r w:rsidRPr="00AB4FD5">
        <w:rPr>
          <w:rFonts w:ascii="SimSun" w:hAnsi="SimSun"/>
          <w:color w:val="000000"/>
          <w:szCs w:val="21"/>
        </w:rPr>
        <w:br/>
        <w:t>I hope you'll be more positive overall. *positive “积极的”。</w:t>
      </w:r>
      <w:r w:rsidRPr="00AB4FD5">
        <w:rPr>
          <w:rFonts w:ascii="SimSun" w:hAnsi="SimSun"/>
          <w:color w:val="000000"/>
          <w:szCs w:val="21"/>
        </w:rPr>
        <w:br/>
        <w:t>I don't think I can do it. (我觉得我做不了。)</w:t>
      </w:r>
      <w:r w:rsidRPr="00AB4FD5">
        <w:rPr>
          <w:rFonts w:ascii="SimSun" w:hAnsi="SimSun"/>
          <w:color w:val="000000"/>
          <w:szCs w:val="21"/>
        </w:rPr>
        <w:br/>
        <w:t>I hope you'll be more positive overall. (我希望你事事要积极。)</w:t>
      </w:r>
      <w:r w:rsidRPr="00AB4FD5">
        <w:rPr>
          <w:rFonts w:ascii="SimSun" w:hAnsi="SimSun"/>
          <w:color w:val="000000"/>
          <w:szCs w:val="21"/>
        </w:rPr>
        <w:br/>
        <w:t>I hope you'll be more positive in every way.</w:t>
      </w:r>
      <w:r w:rsidRPr="00AB4FD5">
        <w:rPr>
          <w:rFonts w:ascii="SimSun" w:hAnsi="SimSun"/>
          <w:color w:val="000000"/>
          <w:szCs w:val="21"/>
        </w:rPr>
        <w:br/>
        <w:t>I wish you'd be more positive.</w:t>
      </w:r>
      <w:r w:rsidRPr="00AB4FD5">
        <w:rPr>
          <w:rFonts w:ascii="SimSun" w:hAnsi="SimSun"/>
          <w:color w:val="000000"/>
          <w:szCs w:val="21"/>
        </w:rPr>
        <w:br/>
        <w:t>You should be more optimistic. (希望你能乐观点儿。) *optimistic “积极的”、“乐天派的”。 </w:t>
      </w:r>
      <w:r w:rsidRPr="00AB4FD5">
        <w:rPr>
          <w:rFonts w:ascii="SimSun" w:hAnsi="SimSun"/>
          <w:color w:val="000000"/>
          <w:szCs w:val="21"/>
        </w:rPr>
        <w:br/>
        <w:t>你说得容易。 </w:t>
      </w:r>
      <w:r w:rsidRPr="00AB4FD5">
        <w:rPr>
          <w:rFonts w:ascii="SimSun" w:hAnsi="SimSun"/>
          <w:color w:val="000000"/>
          <w:szCs w:val="21"/>
        </w:rPr>
        <w:br/>
        <w:t>That's easy for you to say.</w:t>
      </w:r>
      <w:r w:rsidRPr="00AB4FD5">
        <w:rPr>
          <w:rFonts w:ascii="SimSun" w:hAnsi="SimSun"/>
          <w:color w:val="000000"/>
          <w:szCs w:val="21"/>
        </w:rPr>
        <w:br/>
        <w:t>If you practice hard, you'll get a gold medal. (如果你刻苦练习，一定能够得金牌。)</w:t>
      </w:r>
      <w:r w:rsidRPr="00AB4FD5">
        <w:rPr>
          <w:rFonts w:ascii="SimSun" w:hAnsi="SimSun"/>
          <w:color w:val="000000"/>
          <w:szCs w:val="21"/>
        </w:rPr>
        <w:br/>
        <w:t>That's easy for you to say. (你说得容易。) </w:t>
      </w:r>
      <w:r w:rsidRPr="00AB4FD5">
        <w:rPr>
          <w:rFonts w:ascii="SimSun" w:hAnsi="SimSun"/>
          <w:color w:val="000000"/>
          <w:szCs w:val="21"/>
        </w:rPr>
        <w:br/>
        <w:t>你发什么牢骚? </w:t>
      </w:r>
      <w:r w:rsidRPr="00AB4FD5">
        <w:rPr>
          <w:rFonts w:ascii="SimSun" w:hAnsi="SimSun"/>
          <w:color w:val="000000"/>
          <w:szCs w:val="21"/>
        </w:rPr>
        <w:br/>
        <w:t>There's no reason for complaints. *complaint “不满”、“抱怨”、“诉苦”。</w:t>
      </w:r>
      <w:r w:rsidRPr="00AB4FD5">
        <w:rPr>
          <w:rFonts w:ascii="SimSun" w:hAnsi="SimSun"/>
          <w:color w:val="000000"/>
          <w:szCs w:val="21"/>
        </w:rPr>
        <w:br/>
        <w:t>There is no reason to complain.</w:t>
      </w:r>
      <w:r w:rsidRPr="00AB4FD5">
        <w:rPr>
          <w:rFonts w:ascii="SimSun" w:hAnsi="SimSun"/>
          <w:color w:val="000000"/>
          <w:szCs w:val="21"/>
        </w:rPr>
        <w:br/>
        <w:t>There is nothing to complain about. </w:t>
      </w:r>
      <w:r w:rsidRPr="00AB4FD5">
        <w:rPr>
          <w:rFonts w:ascii="SimSun" w:hAnsi="SimSun"/>
          <w:color w:val="000000"/>
          <w:szCs w:val="21"/>
        </w:rPr>
        <w:br/>
        <w:t>你脸上都写着呢呀! </w:t>
      </w:r>
      <w:r w:rsidRPr="00AB4FD5">
        <w:rPr>
          <w:rFonts w:ascii="SimSun" w:hAnsi="SimSun"/>
          <w:color w:val="000000"/>
          <w:szCs w:val="21"/>
        </w:rPr>
        <w:br/>
        <w:t>It's written all over your face.</w:t>
      </w:r>
      <w:r w:rsidRPr="00AB4FD5">
        <w:rPr>
          <w:rFonts w:ascii="SimSun" w:hAnsi="SimSun"/>
          <w:color w:val="000000"/>
          <w:szCs w:val="21"/>
        </w:rPr>
        <w:br/>
        <w:t>Did you pass the exam? (考试都通过了?)</w:t>
      </w:r>
      <w:r w:rsidRPr="00AB4FD5">
        <w:rPr>
          <w:rFonts w:ascii="SimSun" w:hAnsi="SimSun"/>
          <w:color w:val="000000"/>
          <w:szCs w:val="21"/>
        </w:rPr>
        <w:br/>
        <w:t>How did you know? (你怎么知道的?)</w:t>
      </w:r>
      <w:r w:rsidRPr="00AB4FD5">
        <w:rPr>
          <w:rFonts w:ascii="SimSun" w:hAnsi="SimSun"/>
          <w:color w:val="000000"/>
          <w:szCs w:val="21"/>
        </w:rPr>
        <w:br/>
        <w:t>It's written all over your face. (你脸上都写着呢呀!)</w:t>
      </w:r>
      <w:r w:rsidRPr="00AB4FD5">
        <w:rPr>
          <w:rFonts w:ascii="SimSun" w:hAnsi="SimSun"/>
          <w:color w:val="000000"/>
          <w:szCs w:val="21"/>
        </w:rPr>
        <w:br/>
        <w:t>It's obvious. (明显地能看出来。) *obvious “一眼就能看出来的，明显的”。</w:t>
      </w:r>
      <w:r w:rsidRPr="00AB4FD5">
        <w:rPr>
          <w:rFonts w:ascii="SimSun" w:hAnsi="SimSun"/>
          <w:color w:val="000000"/>
          <w:szCs w:val="21"/>
        </w:rPr>
        <w:br/>
        <w:t>I can see it in your eyes. *你的眼睛告诉了我。 </w:t>
      </w:r>
      <w:r w:rsidRPr="00AB4FD5">
        <w:rPr>
          <w:rFonts w:ascii="SimSun" w:hAnsi="SimSun"/>
          <w:color w:val="000000"/>
          <w:szCs w:val="21"/>
        </w:rPr>
        <w:br/>
        <w:t>我当然会生气了。</w:t>
      </w:r>
      <w:r w:rsidRPr="00AB4FD5">
        <w:rPr>
          <w:rFonts w:ascii="SimSun" w:hAnsi="SimSun"/>
          <w:color w:val="000000"/>
          <w:szCs w:val="21"/>
        </w:rPr>
        <w:br/>
        <w:t>It's natural for me to get angry. *It's natural for...to “当然(自然)会”。</w:t>
      </w:r>
      <w:r w:rsidRPr="00AB4FD5">
        <w:rPr>
          <w:rFonts w:ascii="SimSun" w:hAnsi="SimSun"/>
          <w:color w:val="000000"/>
          <w:szCs w:val="21"/>
        </w:rPr>
        <w:br/>
        <w:t>Why shouldn't I be angry?</w:t>
      </w:r>
      <w:r w:rsidRPr="00AB4FD5">
        <w:rPr>
          <w:rFonts w:ascii="SimSun" w:hAnsi="SimSun"/>
          <w:color w:val="000000"/>
          <w:szCs w:val="21"/>
        </w:rPr>
        <w:br/>
        <w:t>I have a right to be upset!</w:t>
      </w:r>
      <w:r w:rsidRPr="00AB4FD5">
        <w:rPr>
          <w:rFonts w:ascii="SimSun" w:hAnsi="SimSun"/>
          <w:color w:val="000000"/>
          <w:szCs w:val="21"/>
        </w:rPr>
        <w:br/>
        <w:t>My reaction is completely appropriate. (我这样的反应是自然的。) *appropriate “与目的、条件等相称的，适合的，恰当的”。 </w:t>
      </w:r>
      <w:r w:rsidRPr="00AB4FD5">
        <w:rPr>
          <w:rFonts w:ascii="SimSun" w:hAnsi="SimSun"/>
          <w:color w:val="000000"/>
          <w:szCs w:val="21"/>
        </w:rPr>
        <w:br/>
        <w:t>我是根据我的经验才这样说的。 </w:t>
      </w:r>
      <w:r w:rsidRPr="00AB4FD5">
        <w:rPr>
          <w:rFonts w:ascii="SimSun" w:hAnsi="SimSun"/>
          <w:color w:val="000000"/>
          <w:szCs w:val="21"/>
        </w:rPr>
        <w:br/>
        <w:t>I'm telling you this from my experience.</w:t>
      </w:r>
      <w:r w:rsidRPr="00AB4FD5">
        <w:rPr>
          <w:rFonts w:ascii="SimSun" w:hAnsi="SimSun"/>
          <w:color w:val="000000"/>
          <w:szCs w:val="21"/>
        </w:rPr>
        <w:br/>
        <w:t>Are you sure about it? (确实是这样吗?)</w:t>
      </w:r>
      <w:r w:rsidRPr="00AB4FD5">
        <w:rPr>
          <w:rFonts w:ascii="SimSun" w:hAnsi="SimSun"/>
          <w:color w:val="000000"/>
          <w:szCs w:val="21"/>
        </w:rPr>
        <w:br/>
        <w:t>I'm telling you this from my experience. (我是根据我的经验才这样说的。)</w:t>
      </w:r>
      <w:r w:rsidRPr="00AB4FD5">
        <w:rPr>
          <w:rFonts w:ascii="SimSun" w:hAnsi="SimSun"/>
          <w:color w:val="000000"/>
          <w:szCs w:val="21"/>
        </w:rPr>
        <w:br/>
        <w:t>Let me offer you some advice. From my experience... (我给你一个建议，据我的经验来看……) </w:t>
      </w:r>
      <w:r w:rsidRPr="00AB4FD5">
        <w:rPr>
          <w:rFonts w:ascii="SimSun" w:hAnsi="SimSun"/>
          <w:color w:val="000000"/>
          <w:szCs w:val="21"/>
        </w:rPr>
        <w:br/>
        <w:t>没其他不同的看法吗? </w:t>
      </w:r>
      <w:r w:rsidRPr="00AB4FD5">
        <w:rPr>
          <w:rFonts w:ascii="SimSun" w:hAnsi="SimSun"/>
          <w:color w:val="000000"/>
          <w:szCs w:val="21"/>
        </w:rPr>
        <w:br/>
      </w:r>
      <w:r w:rsidRPr="00AB4FD5">
        <w:rPr>
          <w:rFonts w:ascii="SimSun" w:hAnsi="SimSun"/>
          <w:color w:val="000000"/>
          <w:szCs w:val="21"/>
        </w:rPr>
        <w:lastRenderedPageBreak/>
        <w:t>Can't you think of it differently?</w:t>
      </w:r>
      <w:r w:rsidRPr="00AB4FD5">
        <w:rPr>
          <w:rFonts w:ascii="SimSun" w:hAnsi="SimSun"/>
          <w:color w:val="000000"/>
          <w:szCs w:val="21"/>
        </w:rPr>
        <w:br/>
        <w:t>Can't you look at it another way?</w:t>
      </w:r>
      <w:r w:rsidRPr="00AB4FD5">
        <w:rPr>
          <w:rFonts w:ascii="SimSun" w:hAnsi="SimSun"/>
          <w:color w:val="000000"/>
          <w:szCs w:val="21"/>
        </w:rPr>
        <w:br/>
        <w:t>Can't you think of it in a different way? </w:t>
      </w:r>
      <w:r w:rsidRPr="00AB4FD5">
        <w:rPr>
          <w:rFonts w:ascii="SimSun" w:hAnsi="SimSun"/>
          <w:color w:val="000000"/>
          <w:szCs w:val="21"/>
        </w:rPr>
        <w:br/>
        <w:t>好好想想。 </w:t>
      </w:r>
      <w:r w:rsidRPr="00AB4FD5">
        <w:rPr>
          <w:rFonts w:ascii="SimSun" w:hAnsi="SimSun"/>
          <w:color w:val="000000"/>
          <w:szCs w:val="21"/>
        </w:rPr>
        <w:br/>
        <w:t>Just think of it!</w:t>
      </w:r>
      <w:r w:rsidRPr="00AB4FD5">
        <w:rPr>
          <w:rFonts w:ascii="SimSun" w:hAnsi="SimSun"/>
          <w:color w:val="000000"/>
          <w:szCs w:val="21"/>
        </w:rPr>
        <w:br/>
        <w:t>Just fancy. *有点过时的表达方式。</w:t>
      </w:r>
      <w:r w:rsidRPr="00AB4FD5">
        <w:rPr>
          <w:rFonts w:ascii="SimSun" w:hAnsi="SimSun"/>
          <w:color w:val="000000"/>
          <w:szCs w:val="21"/>
        </w:rPr>
        <w:br/>
        <w:t>Just imagine. (想像一下。) </w:t>
      </w:r>
      <w:r w:rsidRPr="00AB4FD5">
        <w:rPr>
          <w:rFonts w:ascii="SimSun" w:hAnsi="SimSun"/>
          <w:color w:val="000000"/>
          <w:szCs w:val="21"/>
        </w:rPr>
        <w:br/>
        <w:t>不要轻信。 </w:t>
      </w:r>
      <w:r w:rsidRPr="00AB4FD5">
        <w:rPr>
          <w:rFonts w:ascii="SimSun" w:hAnsi="SimSun"/>
          <w:color w:val="000000"/>
          <w:szCs w:val="21"/>
        </w:rPr>
        <w:br/>
        <w:t>Don't trust it. *“不要轻率地相信对方的话，别轻信”。</w:t>
      </w:r>
      <w:r w:rsidRPr="00AB4FD5">
        <w:rPr>
          <w:rFonts w:ascii="SimSun" w:hAnsi="SimSun"/>
          <w:color w:val="000000"/>
          <w:szCs w:val="21"/>
        </w:rPr>
        <w:br/>
        <w:t>The newspapers say that the yen will go up soon. (报纸上说，日元马上就会升值。)</w:t>
      </w:r>
      <w:r w:rsidRPr="00AB4FD5">
        <w:rPr>
          <w:rFonts w:ascii="SimSun" w:hAnsi="SimSun"/>
          <w:color w:val="000000"/>
          <w:szCs w:val="21"/>
        </w:rPr>
        <w:br/>
        <w:t>Don't trust it. (别轻信!)</w:t>
      </w:r>
      <w:r w:rsidRPr="00AB4FD5">
        <w:rPr>
          <w:rFonts w:ascii="SimSun" w:hAnsi="SimSun"/>
          <w:color w:val="000000"/>
          <w:szCs w:val="21"/>
        </w:rPr>
        <w:br/>
        <w:t>Be cautious. (请慎重。)</w:t>
      </w:r>
      <w:r w:rsidRPr="00AB4FD5">
        <w:rPr>
          <w:rFonts w:ascii="SimSun" w:hAnsi="SimSun"/>
          <w:color w:val="000000"/>
          <w:szCs w:val="21"/>
        </w:rPr>
        <w:br/>
        <w:t>Be careful. (要多加小心。)</w:t>
      </w:r>
      <w:r w:rsidRPr="00AB4FD5">
        <w:rPr>
          <w:rFonts w:ascii="SimSun" w:hAnsi="SimSun"/>
          <w:color w:val="000000"/>
          <w:szCs w:val="21"/>
        </w:rPr>
        <w:br/>
        <w:t>Trust it. (请相信。) </w:t>
      </w:r>
      <w:r w:rsidRPr="00AB4FD5">
        <w:rPr>
          <w:rFonts w:ascii="SimSun" w:hAnsi="SimSun"/>
          <w:color w:val="000000"/>
          <w:szCs w:val="21"/>
        </w:rPr>
        <w:br/>
        <w:t>我是个容易上当的人。</w:t>
      </w:r>
      <w:r w:rsidRPr="00AB4FD5">
        <w:rPr>
          <w:rFonts w:ascii="SimSun" w:hAnsi="SimSun"/>
          <w:color w:val="000000"/>
          <w:szCs w:val="21"/>
        </w:rPr>
        <w:br/>
        <w:t>I'm so gullible. *gullible “易受骗的，轻信的，太老实的”。 </w:t>
      </w:r>
      <w:r w:rsidRPr="00AB4FD5">
        <w:rPr>
          <w:rFonts w:ascii="SimSun" w:hAnsi="SimSun"/>
          <w:color w:val="000000"/>
          <w:szCs w:val="21"/>
        </w:rPr>
        <w:br/>
        <w:t>别小看他。 </w:t>
      </w:r>
      <w:r w:rsidRPr="00AB4FD5">
        <w:rPr>
          <w:rFonts w:ascii="SimSun" w:hAnsi="SimSun"/>
          <w:color w:val="000000"/>
          <w:szCs w:val="21"/>
        </w:rPr>
        <w:br/>
        <w:t>Don't underestimate him. *underestimate “过于轻视”、“小看”。</w:t>
      </w:r>
      <w:r w:rsidRPr="00AB4FD5">
        <w:rPr>
          <w:rFonts w:ascii="SimSun" w:hAnsi="SimSun"/>
          <w:color w:val="000000"/>
          <w:szCs w:val="21"/>
        </w:rPr>
        <w:br/>
        <w:t>We don't need to worry about him. (我们不必担心他。)</w:t>
      </w:r>
      <w:r w:rsidRPr="00AB4FD5">
        <w:rPr>
          <w:rFonts w:ascii="SimSun" w:hAnsi="SimSun"/>
          <w:color w:val="000000"/>
          <w:szCs w:val="21"/>
        </w:rPr>
        <w:br/>
        <w:t>Don't underestimate him. (别小看他的能力。）</w:t>
      </w:r>
      <w:r w:rsidRPr="00AB4FD5">
        <w:rPr>
          <w:rFonts w:ascii="SimSun" w:hAnsi="SimSun"/>
          <w:color w:val="000000"/>
          <w:szCs w:val="21"/>
        </w:rPr>
        <w:br/>
        <w:t>You shouldn't underestimate his abilities. (你不该小看他的能力。)</w:t>
      </w:r>
      <w:r w:rsidRPr="00AB4FD5">
        <w:rPr>
          <w:rFonts w:ascii="SimSun" w:hAnsi="SimSun"/>
          <w:color w:val="000000"/>
          <w:szCs w:val="21"/>
        </w:rPr>
        <w:br/>
        <w:t>He is better than you think. (他比你想像的要好。) </w:t>
      </w:r>
      <w:r w:rsidRPr="00AB4FD5">
        <w:rPr>
          <w:rFonts w:ascii="SimSun" w:hAnsi="SimSun"/>
          <w:color w:val="000000"/>
          <w:szCs w:val="21"/>
        </w:rPr>
        <w:br/>
        <w:t>那是最重要的呀! </w:t>
      </w:r>
      <w:r w:rsidRPr="00AB4FD5">
        <w:rPr>
          <w:rFonts w:ascii="SimSun" w:hAnsi="SimSun"/>
          <w:color w:val="000000"/>
          <w:szCs w:val="21"/>
        </w:rPr>
        <w:br/>
        <w:t>That's the name of the game. </w:t>
      </w:r>
      <w:r w:rsidRPr="00AB4FD5">
        <w:rPr>
          <w:rFonts w:ascii="SimSun" w:hAnsi="SimSun"/>
          <w:color w:val="000000"/>
          <w:szCs w:val="21"/>
        </w:rPr>
        <w:br/>
        <w:t>我不能对你特殊。</w:t>
      </w:r>
      <w:r w:rsidRPr="00AB4FD5">
        <w:rPr>
          <w:rFonts w:ascii="SimSun" w:hAnsi="SimSun"/>
          <w:color w:val="000000"/>
          <w:szCs w:val="21"/>
        </w:rPr>
        <w:br/>
        <w:t>I can't make any exceptions for you. *exception “除去……”、“……除外”。</w:t>
      </w:r>
      <w:r w:rsidRPr="00AB4FD5">
        <w:rPr>
          <w:rFonts w:ascii="SimSun" w:hAnsi="SimSun"/>
          <w:color w:val="000000"/>
          <w:szCs w:val="21"/>
        </w:rPr>
        <w:br/>
        <w:t>We can't give you any special treatment.</w:t>
      </w:r>
      <w:r w:rsidRPr="00AB4FD5">
        <w:rPr>
          <w:rFonts w:ascii="SimSun" w:hAnsi="SimSun"/>
          <w:color w:val="000000"/>
          <w:szCs w:val="21"/>
        </w:rPr>
        <w:br/>
        <w:t>I can't make an exception for you. </w:t>
      </w:r>
      <w:r w:rsidRPr="00AB4FD5">
        <w:rPr>
          <w:rFonts w:ascii="SimSun" w:hAnsi="SimSun"/>
          <w:color w:val="000000"/>
          <w:szCs w:val="21"/>
        </w:rPr>
        <w:br/>
        <w:t>动动脑子。 </w:t>
      </w:r>
      <w:r w:rsidRPr="00AB4FD5">
        <w:rPr>
          <w:rFonts w:ascii="SimSun" w:hAnsi="SimSun"/>
          <w:color w:val="000000"/>
          <w:szCs w:val="21"/>
        </w:rPr>
        <w:br/>
        <w:t>Use your head!</w:t>
      </w:r>
      <w:r w:rsidRPr="00AB4FD5">
        <w:rPr>
          <w:rFonts w:ascii="SimSun" w:hAnsi="SimSun"/>
          <w:color w:val="000000"/>
          <w:szCs w:val="21"/>
        </w:rPr>
        <w:br/>
        <w:t>I don't know how to do it. (我不知道怎么做。)</w:t>
      </w:r>
      <w:r w:rsidRPr="00AB4FD5">
        <w:rPr>
          <w:rFonts w:ascii="SimSun" w:hAnsi="SimSun"/>
          <w:color w:val="000000"/>
          <w:szCs w:val="21"/>
        </w:rPr>
        <w:br/>
        <w:t>Use your head! You can do it. (动动脑子，你能做到的。) </w:t>
      </w:r>
      <w:r w:rsidRPr="00AB4FD5">
        <w:rPr>
          <w:rFonts w:ascii="SimSun" w:hAnsi="SimSun"/>
          <w:color w:val="000000"/>
          <w:szCs w:val="21"/>
        </w:rPr>
        <w:br/>
        <w:t>自作自受。 </w:t>
      </w:r>
      <w:r w:rsidRPr="00AB4FD5">
        <w:rPr>
          <w:rFonts w:ascii="SimSun" w:hAnsi="SimSun"/>
          <w:color w:val="000000"/>
          <w:szCs w:val="21"/>
        </w:rPr>
        <w:br/>
        <w:t>You asked for it! *直译是“那是你追求的”。常用短语“自作自受，活该”。</w:t>
      </w:r>
      <w:r w:rsidRPr="00AB4FD5">
        <w:rPr>
          <w:rFonts w:ascii="SimSun" w:hAnsi="SimSun"/>
          <w:color w:val="000000"/>
          <w:szCs w:val="21"/>
        </w:rPr>
        <w:br/>
        <w:t>My boss scolded me today. (今天被老板训斥了一顿。)</w:t>
      </w:r>
      <w:r w:rsidRPr="00AB4FD5">
        <w:rPr>
          <w:rFonts w:ascii="SimSun" w:hAnsi="SimSun"/>
          <w:color w:val="000000"/>
          <w:szCs w:val="21"/>
        </w:rPr>
        <w:br/>
        <w:t>You asked for it! You didn't finish your report on time again. (自作自受，你又没有按时交报告。) </w:t>
      </w:r>
      <w:r w:rsidRPr="00AB4FD5">
        <w:rPr>
          <w:rFonts w:ascii="SimSun" w:hAnsi="SimSun"/>
          <w:color w:val="000000"/>
          <w:szCs w:val="21"/>
        </w:rPr>
        <w:br/>
        <w:t>如果批评得对，你就接受吧。 </w:t>
      </w:r>
      <w:r w:rsidRPr="00AB4FD5">
        <w:rPr>
          <w:rFonts w:ascii="SimSun" w:hAnsi="SimSun"/>
          <w:color w:val="000000"/>
          <w:szCs w:val="21"/>
        </w:rPr>
        <w:br/>
      </w:r>
      <w:r w:rsidRPr="00AB4FD5">
        <w:rPr>
          <w:rFonts w:ascii="SimSun" w:hAnsi="SimSun"/>
          <w:color w:val="000000"/>
          <w:szCs w:val="21"/>
        </w:rPr>
        <w:t>If the shoe fits, wear it. *直译是“如果鞋合适，你就穿上它”，表示“如果认为别人批评得有道理，就该接受”。</w:t>
      </w:r>
      <w:r w:rsidRPr="00AB4FD5">
        <w:rPr>
          <w:rFonts w:ascii="SimSun" w:hAnsi="SimSun"/>
          <w:color w:val="000000"/>
          <w:szCs w:val="21"/>
        </w:rPr>
        <w:br/>
        <w:t>My boss criticized my sloppy personal appearance. (我的老板批评我穿得邋遢。)</w:t>
      </w:r>
      <w:r w:rsidRPr="00AB4FD5">
        <w:rPr>
          <w:rFonts w:ascii="SimSun" w:hAnsi="SimSun"/>
          <w:color w:val="000000"/>
          <w:szCs w:val="21"/>
        </w:rPr>
        <w:br/>
        <w:t>Well, if the shoe fits, wear it. (如果批评得对，你就接受吧。)</w:t>
      </w:r>
      <w:r w:rsidRPr="00AB4FD5">
        <w:rPr>
          <w:rFonts w:ascii="SimSun" w:hAnsi="SimSun"/>
          <w:color w:val="000000"/>
          <w:szCs w:val="21"/>
        </w:rPr>
        <w:br/>
      </w:r>
      <w:r w:rsidRPr="00AB4FD5">
        <w:rPr>
          <w:rFonts w:ascii="SimSun" w:hAnsi="SimSun"/>
          <w:color w:val="000000"/>
          <w:szCs w:val="21"/>
        </w:rPr>
        <w:br/>
        <w:t>●提醒</w:t>
      </w:r>
      <w:r w:rsidRPr="00AB4FD5">
        <w:rPr>
          <w:rFonts w:ascii="SimSun" w:hAnsi="SimSun"/>
          <w:color w:val="000000"/>
          <w:szCs w:val="21"/>
        </w:rPr>
        <w:br/>
        <w:t>我得提醒一句。 </w:t>
      </w:r>
      <w:r w:rsidRPr="00AB4FD5">
        <w:rPr>
          <w:rFonts w:ascii="SimSun" w:hAnsi="SimSun"/>
          <w:color w:val="000000"/>
          <w:szCs w:val="21"/>
        </w:rPr>
        <w:br/>
        <w:t>Let me give you a piece of advice.</w:t>
      </w:r>
      <w:r w:rsidRPr="00AB4FD5">
        <w:rPr>
          <w:rFonts w:ascii="SimSun" w:hAnsi="SimSun"/>
          <w:color w:val="000000"/>
          <w:szCs w:val="21"/>
        </w:rPr>
        <w:br/>
        <w:t>I want to buy this car. (我真想买这辆汽车。)</w:t>
      </w:r>
      <w:r w:rsidRPr="00AB4FD5">
        <w:rPr>
          <w:rFonts w:ascii="SimSun" w:hAnsi="SimSun"/>
          <w:color w:val="000000"/>
          <w:szCs w:val="21"/>
        </w:rPr>
        <w:br/>
        <w:t>Let me give you a piece of advice. (我得提醒你一句。)</w:t>
      </w:r>
      <w:r w:rsidRPr="00AB4FD5">
        <w:rPr>
          <w:rFonts w:ascii="SimSun" w:hAnsi="SimSun"/>
          <w:color w:val="000000"/>
          <w:szCs w:val="21"/>
        </w:rPr>
        <w:br/>
        <w:t>Let me tell you something.</w:t>
      </w:r>
      <w:r w:rsidRPr="00AB4FD5">
        <w:rPr>
          <w:rFonts w:ascii="SimSun" w:hAnsi="SimSun"/>
          <w:color w:val="000000"/>
          <w:szCs w:val="21"/>
        </w:rPr>
        <w:br/>
        <w:t>I think you should know... </w:t>
      </w:r>
      <w:r w:rsidRPr="00AB4FD5">
        <w:rPr>
          <w:rFonts w:ascii="SimSun" w:hAnsi="SimSun"/>
          <w:color w:val="000000"/>
          <w:szCs w:val="21"/>
        </w:rPr>
        <w:br/>
        <w:t>小心! </w:t>
      </w:r>
      <w:r w:rsidRPr="00AB4FD5">
        <w:rPr>
          <w:rFonts w:ascii="SimSun" w:hAnsi="SimSun"/>
          <w:color w:val="000000"/>
          <w:szCs w:val="21"/>
        </w:rPr>
        <w:br/>
        <w:t>Watch out! *用于有险情时，“危险!”、“留神!”、“小心!”。</w:t>
      </w:r>
      <w:r w:rsidRPr="00AB4FD5">
        <w:rPr>
          <w:rFonts w:ascii="SimSun" w:hAnsi="SimSun"/>
          <w:color w:val="000000"/>
          <w:szCs w:val="21"/>
        </w:rPr>
        <w:br/>
        <w:t>Watch out! (小心!)</w:t>
      </w:r>
      <w:r w:rsidRPr="00AB4FD5">
        <w:rPr>
          <w:rFonts w:ascii="SimSun" w:hAnsi="SimSun"/>
          <w:color w:val="000000"/>
          <w:szCs w:val="21"/>
        </w:rPr>
        <w:br/>
        <w:t>Thanks! You saved my life. (谢谢你救了我一条命。)</w:t>
      </w:r>
      <w:r w:rsidRPr="00AB4FD5">
        <w:rPr>
          <w:rFonts w:ascii="SimSun" w:hAnsi="SimSun"/>
          <w:color w:val="000000"/>
          <w:szCs w:val="21"/>
        </w:rPr>
        <w:br/>
        <w:t>Look out!</w:t>
      </w:r>
      <w:r w:rsidRPr="00AB4FD5">
        <w:rPr>
          <w:rFonts w:ascii="SimSun" w:hAnsi="SimSun"/>
          <w:color w:val="000000"/>
          <w:szCs w:val="21"/>
        </w:rPr>
        <w:br/>
        <w:t>Be careful!</w:t>
      </w:r>
      <w:r w:rsidRPr="00AB4FD5">
        <w:rPr>
          <w:rFonts w:ascii="SimSun" w:hAnsi="SimSun"/>
          <w:color w:val="000000"/>
          <w:szCs w:val="21"/>
        </w:rPr>
        <w:br/>
        <w:t>Heads up!</w:t>
      </w:r>
      <w:r w:rsidRPr="00AB4FD5">
        <w:rPr>
          <w:rFonts w:ascii="SimSun" w:hAnsi="SimSun"/>
          <w:color w:val="000000"/>
          <w:szCs w:val="21"/>
        </w:rPr>
        <w:br/>
        <w:t>You'd better be careful!</w:t>
      </w:r>
      <w:r w:rsidRPr="00AB4FD5">
        <w:rPr>
          <w:rFonts w:ascii="SimSun" w:hAnsi="SimSun"/>
          <w:color w:val="000000"/>
          <w:szCs w:val="21"/>
        </w:rPr>
        <w:br/>
        <w:t>Please be careful! (请多加小心!)</w:t>
      </w:r>
      <w:r w:rsidRPr="00AB4FD5">
        <w:rPr>
          <w:rFonts w:ascii="SimSun" w:hAnsi="SimSun"/>
          <w:color w:val="000000"/>
          <w:szCs w:val="21"/>
        </w:rPr>
        <w:br/>
        <w:t>You should be careful! (你得多加小心!)</w:t>
      </w:r>
      <w:r w:rsidRPr="00AB4FD5">
        <w:rPr>
          <w:rFonts w:ascii="SimSun" w:hAnsi="SimSun"/>
          <w:color w:val="000000"/>
          <w:szCs w:val="21"/>
        </w:rPr>
        <w:br/>
        <w:t>You should watch out! (你得留神!) </w:t>
      </w:r>
      <w:r w:rsidRPr="00AB4FD5">
        <w:rPr>
          <w:rFonts w:ascii="SimSun" w:hAnsi="SimSun"/>
          <w:color w:val="000000"/>
          <w:szCs w:val="21"/>
        </w:rPr>
        <w:br/>
        <w:t>注意脚下。</w:t>
      </w:r>
      <w:r w:rsidRPr="00AB4FD5">
        <w:rPr>
          <w:rFonts w:ascii="SimSun" w:hAnsi="SimSun"/>
          <w:color w:val="000000"/>
          <w:szCs w:val="21"/>
        </w:rPr>
        <w:br/>
        <w:t>Watch your step! *用于提醒地滑，看不清楚楼梯等场合。常用于公共告示。</w:t>
      </w:r>
      <w:r w:rsidRPr="00AB4FD5">
        <w:rPr>
          <w:rFonts w:ascii="SimSun" w:hAnsi="SimSun"/>
          <w:color w:val="000000"/>
          <w:szCs w:val="21"/>
        </w:rPr>
        <w:br/>
        <w:t>Watch your step! (注意脚下。)</w:t>
      </w:r>
      <w:r w:rsidRPr="00AB4FD5">
        <w:rPr>
          <w:rFonts w:ascii="SimSun" w:hAnsi="SimSun"/>
          <w:color w:val="000000"/>
          <w:szCs w:val="21"/>
        </w:rPr>
        <w:br/>
        <w:t>Oh, yeah? Why? (噢?是吗?为什么?)</w:t>
      </w:r>
      <w:r w:rsidRPr="00AB4FD5">
        <w:rPr>
          <w:rFonts w:ascii="SimSun" w:hAnsi="SimSun"/>
          <w:color w:val="000000"/>
          <w:szCs w:val="21"/>
        </w:rPr>
        <w:br/>
        <w:t>Mind your step.</w:t>
      </w:r>
      <w:r w:rsidRPr="00AB4FD5">
        <w:rPr>
          <w:rFonts w:ascii="SimSun" w:hAnsi="SimSun"/>
          <w:color w:val="000000"/>
          <w:szCs w:val="21"/>
        </w:rPr>
        <w:br/>
        <w:t>Be careful where you walk.</w:t>
      </w:r>
      <w:r w:rsidRPr="00AB4FD5">
        <w:rPr>
          <w:rFonts w:ascii="SimSun" w:hAnsi="SimSun"/>
          <w:color w:val="000000"/>
          <w:szCs w:val="21"/>
        </w:rPr>
        <w:br/>
        <w:t>Look where you're going. </w:t>
      </w:r>
      <w:r w:rsidRPr="00AB4FD5">
        <w:rPr>
          <w:rFonts w:ascii="SimSun" w:hAnsi="SimSun"/>
          <w:color w:val="000000"/>
          <w:szCs w:val="21"/>
        </w:rPr>
        <w:br/>
        <w:t>抓紧我。</w:t>
      </w:r>
      <w:r w:rsidRPr="00AB4FD5">
        <w:rPr>
          <w:rFonts w:ascii="SimSun" w:hAnsi="SimSun"/>
          <w:color w:val="000000"/>
          <w:szCs w:val="21"/>
        </w:rPr>
        <w:br/>
        <w:t>Hold on to me tight.</w:t>
      </w:r>
      <w:r w:rsidRPr="00AB4FD5">
        <w:rPr>
          <w:rFonts w:ascii="SimSun" w:hAnsi="SimSun"/>
          <w:color w:val="000000"/>
          <w:szCs w:val="21"/>
        </w:rPr>
        <w:br/>
        <w:t>Don't let go! (别松手!)</w:t>
      </w:r>
      <w:r w:rsidRPr="00AB4FD5">
        <w:rPr>
          <w:rFonts w:ascii="SimSun" w:hAnsi="SimSun"/>
          <w:color w:val="000000"/>
          <w:szCs w:val="21"/>
        </w:rPr>
        <w:br/>
        <w:t>Hold me tightly. </w:t>
      </w:r>
      <w:r w:rsidRPr="00AB4FD5">
        <w:rPr>
          <w:rFonts w:ascii="SimSun" w:hAnsi="SimSun"/>
          <w:color w:val="000000"/>
          <w:szCs w:val="21"/>
        </w:rPr>
        <w:br/>
        <w:t>要提防着点儿他! </w:t>
      </w:r>
      <w:r w:rsidRPr="00AB4FD5">
        <w:rPr>
          <w:rFonts w:ascii="SimSun" w:hAnsi="SimSun"/>
          <w:color w:val="000000"/>
          <w:szCs w:val="21"/>
        </w:rPr>
        <w:br/>
        <w:t>Watch out for him!</w:t>
      </w:r>
      <w:r w:rsidRPr="00AB4FD5">
        <w:rPr>
          <w:rFonts w:ascii="SimSun" w:hAnsi="SimSun"/>
          <w:color w:val="000000"/>
          <w:szCs w:val="21"/>
        </w:rPr>
        <w:br/>
        <w:t>Watch out for him! (要提防着点儿他!)</w:t>
      </w:r>
      <w:r w:rsidRPr="00AB4FD5">
        <w:rPr>
          <w:rFonts w:ascii="SimSun" w:hAnsi="SimSun"/>
          <w:color w:val="000000"/>
          <w:szCs w:val="21"/>
        </w:rPr>
        <w:br/>
        <w:t>Why? (为什么?)</w:t>
      </w:r>
      <w:r w:rsidRPr="00AB4FD5">
        <w:rPr>
          <w:rFonts w:ascii="SimSun" w:hAnsi="SimSun"/>
          <w:color w:val="000000"/>
          <w:szCs w:val="21"/>
        </w:rPr>
        <w:br/>
        <w:t>Be careful of him.</w:t>
      </w:r>
      <w:r w:rsidRPr="00AB4FD5">
        <w:rPr>
          <w:rFonts w:ascii="SimSun" w:hAnsi="SimSun"/>
          <w:color w:val="000000"/>
          <w:szCs w:val="21"/>
        </w:rPr>
        <w:br/>
      </w:r>
      <w:r w:rsidRPr="00AB4FD5">
        <w:rPr>
          <w:rFonts w:ascii="SimSun" w:hAnsi="SimSun"/>
          <w:color w:val="000000"/>
          <w:szCs w:val="21"/>
        </w:rPr>
        <w:lastRenderedPageBreak/>
        <w:t>Keep your eye on him. </w:t>
      </w:r>
      <w:r w:rsidRPr="00AB4FD5">
        <w:rPr>
          <w:rFonts w:ascii="SimSun" w:hAnsi="SimSun"/>
          <w:color w:val="000000"/>
          <w:szCs w:val="21"/>
        </w:rPr>
        <w:br/>
        <w:t>这里有点儿蹊跷。 </w:t>
      </w:r>
      <w:r w:rsidRPr="00AB4FD5">
        <w:rPr>
          <w:rFonts w:ascii="SimSun" w:hAnsi="SimSun"/>
          <w:color w:val="000000"/>
          <w:szCs w:val="21"/>
        </w:rPr>
        <w:br/>
        <w:t>There's a little catch. *“小心有陷阱，圈套”。</w:t>
      </w:r>
      <w:r w:rsidRPr="00AB4FD5">
        <w:rPr>
          <w:rFonts w:ascii="SimSun" w:hAnsi="SimSun"/>
          <w:color w:val="000000"/>
          <w:szCs w:val="21"/>
        </w:rPr>
        <w:br/>
        <w:t>That sounds easy. (好像很简单。)</w:t>
      </w:r>
      <w:r w:rsidRPr="00AB4FD5">
        <w:rPr>
          <w:rFonts w:ascii="SimSun" w:hAnsi="SimSun"/>
          <w:color w:val="000000"/>
          <w:szCs w:val="21"/>
        </w:rPr>
        <w:br/>
        <w:t>Well, there's a little catch. (可是，有点蹊跷。)</w:t>
      </w:r>
      <w:r w:rsidRPr="00AB4FD5">
        <w:rPr>
          <w:rFonts w:ascii="SimSun" w:hAnsi="SimSun"/>
          <w:color w:val="000000"/>
          <w:szCs w:val="21"/>
        </w:rPr>
        <w:br/>
        <w:t>There's something to it.</w:t>
      </w:r>
      <w:r w:rsidRPr="00AB4FD5">
        <w:rPr>
          <w:rFonts w:ascii="SimSun" w:hAnsi="SimSun"/>
          <w:color w:val="000000"/>
          <w:szCs w:val="21"/>
        </w:rPr>
        <w:br/>
        <w:t>It's not as easy as it sounds. (并不像听起来的那么容易。)</w:t>
      </w:r>
      <w:r w:rsidRPr="00AB4FD5">
        <w:rPr>
          <w:rFonts w:ascii="SimSun" w:hAnsi="SimSun"/>
          <w:color w:val="000000"/>
          <w:szCs w:val="21"/>
        </w:rPr>
        <w:br/>
        <w:t>三思而后行。 </w:t>
      </w:r>
      <w:r w:rsidRPr="00AB4FD5">
        <w:rPr>
          <w:rFonts w:ascii="SimSun" w:hAnsi="SimSun"/>
          <w:color w:val="000000"/>
          <w:szCs w:val="21"/>
        </w:rPr>
        <w:br/>
        <w:t>Think twice before you do it. </w:t>
      </w:r>
      <w:r w:rsidRPr="00AB4FD5">
        <w:rPr>
          <w:rFonts w:ascii="SimSun" w:hAnsi="SimSun"/>
          <w:color w:val="000000"/>
          <w:szCs w:val="21"/>
        </w:rPr>
        <w:br/>
        <w:t>轻拿轻放。/动作轻点儿。 </w:t>
      </w:r>
      <w:r w:rsidRPr="00AB4FD5">
        <w:rPr>
          <w:rFonts w:ascii="SimSun" w:hAnsi="SimSun"/>
          <w:color w:val="000000"/>
          <w:szCs w:val="21"/>
        </w:rPr>
        <w:br/>
        <w:t>Easy does it. *表示“要小心谨慎地处理”易碎品或贵重物。</w:t>
      </w:r>
      <w:r w:rsidRPr="00AB4FD5">
        <w:rPr>
          <w:rFonts w:ascii="SimSun" w:hAnsi="SimSun"/>
          <w:color w:val="000000"/>
          <w:szCs w:val="21"/>
        </w:rPr>
        <w:br/>
        <w:t>Easy does it, doesn't drop the TV. (动作轻点儿，小心别把电视掉下来。)</w:t>
      </w:r>
      <w:r w:rsidRPr="00AB4FD5">
        <w:rPr>
          <w:rFonts w:ascii="SimSun" w:hAnsi="SimSun"/>
          <w:color w:val="000000"/>
          <w:szCs w:val="21"/>
        </w:rPr>
        <w:br/>
        <w:t>Don't worry. I won't. (放心吧，掉不下来。)</w:t>
      </w:r>
      <w:r w:rsidRPr="00AB4FD5">
        <w:rPr>
          <w:rFonts w:ascii="SimSun" w:hAnsi="SimSun"/>
          <w:color w:val="000000"/>
          <w:szCs w:val="21"/>
        </w:rPr>
        <w:br/>
        <w:t>Gently.</w:t>
      </w:r>
      <w:r w:rsidRPr="00AB4FD5">
        <w:rPr>
          <w:rFonts w:ascii="SimSun" w:hAnsi="SimSun"/>
          <w:color w:val="000000"/>
          <w:szCs w:val="21"/>
        </w:rPr>
        <w:br/>
        <w:t>Be careful. (小心啊!) </w:t>
      </w:r>
      <w:r w:rsidRPr="00AB4FD5">
        <w:rPr>
          <w:rFonts w:ascii="SimSun" w:hAnsi="SimSun"/>
          <w:color w:val="000000"/>
          <w:szCs w:val="21"/>
        </w:rPr>
        <w:br/>
        <w:t>手下留情。 </w:t>
      </w:r>
      <w:r w:rsidRPr="00AB4FD5">
        <w:rPr>
          <w:rFonts w:ascii="SimSun" w:hAnsi="SimSun"/>
          <w:color w:val="000000"/>
          <w:szCs w:val="21"/>
        </w:rPr>
        <w:br/>
        <w:t>Please go easy on me. *出自于新手和没有实力的人的口中。 也可用于体育运动go easy on... 常用于命令句， 表示“对……要手软”、 “对人或东西要珍惜”、 “对……要留有余地”。</w:t>
      </w:r>
      <w:r w:rsidRPr="00AB4FD5">
        <w:rPr>
          <w:rFonts w:ascii="SimSun" w:hAnsi="SimSun"/>
          <w:color w:val="000000"/>
          <w:szCs w:val="21"/>
        </w:rPr>
        <w:br/>
        <w:t>It's my first time, please go easy on me. (我这是第一次，请手下留情。)</w:t>
      </w:r>
      <w:r w:rsidRPr="00AB4FD5">
        <w:rPr>
          <w:rFonts w:ascii="SimSun" w:hAnsi="SimSun"/>
          <w:color w:val="000000"/>
          <w:szCs w:val="21"/>
        </w:rPr>
        <w:br/>
        <w:t>Alright, I'll try. (知道了，我会的。)</w:t>
      </w:r>
      <w:r w:rsidRPr="00AB4FD5">
        <w:rPr>
          <w:rFonts w:ascii="SimSun" w:hAnsi="SimSun"/>
          <w:color w:val="000000"/>
          <w:szCs w:val="21"/>
        </w:rPr>
        <w:br/>
        <w:t>别操之过急。 </w:t>
      </w:r>
      <w:r w:rsidRPr="00AB4FD5">
        <w:rPr>
          <w:rFonts w:ascii="SimSun" w:hAnsi="SimSun"/>
          <w:color w:val="000000"/>
          <w:szCs w:val="21"/>
        </w:rPr>
        <w:br/>
        <w:t>Let's not jump the gun. *gun为“手枪”，而jump the gun是固定词组，表示比赛枪响前就跑出去的意思。即“抢跑”、“抢先……”之意。</w:t>
      </w:r>
      <w:r w:rsidRPr="00AB4FD5">
        <w:rPr>
          <w:rFonts w:ascii="SimSun" w:hAnsi="SimSun"/>
          <w:color w:val="000000"/>
          <w:szCs w:val="21"/>
        </w:rPr>
        <w:br/>
        <w:t>I think I've got the job. Let's celebrate! (我想我已经找到了工作。我们来庆祝一下吧!)</w:t>
      </w:r>
      <w:r w:rsidRPr="00AB4FD5">
        <w:rPr>
          <w:rFonts w:ascii="SimSun" w:hAnsi="SimSun"/>
          <w:color w:val="000000"/>
          <w:szCs w:val="21"/>
        </w:rPr>
        <w:br/>
        <w:t>Let's not jump the gun. (为之过早了吧。)</w:t>
      </w:r>
      <w:r w:rsidRPr="00AB4FD5">
        <w:rPr>
          <w:rFonts w:ascii="SimSun" w:hAnsi="SimSun"/>
          <w:color w:val="000000"/>
          <w:szCs w:val="21"/>
        </w:rPr>
        <w:br/>
        <w:t>Let's not be too hasty.</w:t>
      </w:r>
      <w:r w:rsidRPr="00AB4FD5">
        <w:rPr>
          <w:rFonts w:ascii="SimSun" w:hAnsi="SimSun"/>
          <w:color w:val="000000"/>
          <w:szCs w:val="21"/>
        </w:rPr>
        <w:br/>
        <w:t>Let's not rush into things.</w:t>
      </w:r>
      <w:r w:rsidRPr="00AB4FD5">
        <w:rPr>
          <w:rFonts w:ascii="SimSun" w:hAnsi="SimSun"/>
          <w:color w:val="000000"/>
          <w:szCs w:val="21"/>
        </w:rPr>
        <w:br/>
        <w:t>Don't count your chickens before they are hatched. *“别在小鸡孵出之前就数鸡”，常用于口语中。 </w:t>
      </w:r>
      <w:r w:rsidRPr="00AB4FD5">
        <w:rPr>
          <w:rFonts w:ascii="SimSun" w:hAnsi="SimSun"/>
          <w:color w:val="000000"/>
          <w:szCs w:val="21"/>
        </w:rPr>
        <w:br/>
        <w:t>不要做得太过火。 </w:t>
      </w:r>
      <w:r w:rsidRPr="00AB4FD5">
        <w:rPr>
          <w:rFonts w:ascii="SimSun" w:hAnsi="SimSun"/>
          <w:color w:val="000000"/>
          <w:szCs w:val="21"/>
        </w:rPr>
        <w:br/>
        <w:t>Let's not go overboard. *go overboard “做过了”、“超限度”。</w:t>
      </w:r>
      <w:r w:rsidRPr="00AB4FD5">
        <w:rPr>
          <w:rFonts w:ascii="SimSun" w:hAnsi="SimSun"/>
          <w:color w:val="000000"/>
          <w:szCs w:val="21"/>
        </w:rPr>
        <w:br/>
        <w:t>I bought four dozen eggs. (我买了四打鸡蛋。)</w:t>
      </w:r>
      <w:r w:rsidRPr="00AB4FD5">
        <w:rPr>
          <w:rFonts w:ascii="SimSun" w:hAnsi="SimSun"/>
          <w:color w:val="000000"/>
          <w:szCs w:val="21"/>
        </w:rPr>
        <w:br/>
        <w:t>Let's not go overboard. (别太离谱呀!)</w:t>
      </w:r>
      <w:r w:rsidRPr="00AB4FD5">
        <w:rPr>
          <w:rFonts w:ascii="SimSun" w:hAnsi="SimSun"/>
          <w:color w:val="000000"/>
          <w:szCs w:val="21"/>
        </w:rPr>
        <w:br/>
        <w:t>Let's not go too far.</w:t>
      </w:r>
      <w:r w:rsidRPr="00AB4FD5">
        <w:rPr>
          <w:rFonts w:ascii="SimSun" w:hAnsi="SimSun"/>
          <w:color w:val="000000"/>
          <w:szCs w:val="21"/>
        </w:rPr>
        <w:br/>
        <w:t>Let's not be extreme. </w:t>
      </w:r>
      <w:r w:rsidRPr="00AB4FD5">
        <w:rPr>
          <w:rFonts w:ascii="SimSun" w:hAnsi="SimSun"/>
          <w:color w:val="000000"/>
          <w:szCs w:val="21"/>
        </w:rPr>
        <w:br/>
        <w:t>我们看情况再说。</w:t>
      </w:r>
      <w:r w:rsidRPr="00AB4FD5">
        <w:rPr>
          <w:rFonts w:ascii="SimSun" w:hAnsi="SimSun"/>
          <w:color w:val="000000"/>
          <w:szCs w:val="21"/>
        </w:rPr>
        <w:br/>
        <w:t>Let's wait and see how things go. *用于各种情况。</w:t>
      </w:r>
      <w:r w:rsidRPr="00AB4FD5">
        <w:rPr>
          <w:rFonts w:ascii="SimSun" w:hAnsi="SimSun"/>
          <w:color w:val="000000"/>
          <w:szCs w:val="21"/>
        </w:rPr>
        <w:br/>
        <w:t>Let's wait and see. </w:t>
      </w:r>
      <w:r w:rsidRPr="00AB4FD5">
        <w:rPr>
          <w:rFonts w:ascii="SimSun" w:hAnsi="SimSun"/>
          <w:color w:val="000000"/>
          <w:szCs w:val="21"/>
        </w:rPr>
        <w:br/>
        <w:t>别这么快下结论。 </w:t>
      </w:r>
      <w:r w:rsidRPr="00AB4FD5">
        <w:rPr>
          <w:rFonts w:ascii="SimSun" w:hAnsi="SimSun"/>
          <w:color w:val="000000"/>
          <w:szCs w:val="21"/>
        </w:rPr>
        <w:br/>
        <w:t>Don't jump to conclusions! *jump to conclusions直译是“随便下结论”，即“过早地下结论”、“贸然断定”。</w:t>
      </w:r>
      <w:r w:rsidRPr="00AB4FD5">
        <w:rPr>
          <w:rFonts w:ascii="SimSun" w:hAnsi="SimSun"/>
          <w:color w:val="000000"/>
          <w:szCs w:val="21"/>
        </w:rPr>
        <w:br/>
        <w:t>So, I think she's pregnant. (所以，我想她已经怀孕了。)</w:t>
      </w:r>
      <w:r w:rsidRPr="00AB4FD5">
        <w:rPr>
          <w:rFonts w:ascii="SimSun" w:hAnsi="SimSun"/>
          <w:color w:val="000000"/>
          <w:szCs w:val="21"/>
        </w:rPr>
        <w:br/>
        <w:t>Don't jump to conclusions! (别这么快地下结论。)</w:t>
      </w:r>
      <w:r w:rsidRPr="00AB4FD5">
        <w:rPr>
          <w:rFonts w:ascii="SimSun" w:hAnsi="SimSun"/>
          <w:color w:val="000000"/>
          <w:szCs w:val="21"/>
        </w:rPr>
        <w:br/>
        <w:t>Don't prejudge it! (别凭想像判断。)</w:t>
      </w:r>
      <w:r w:rsidRPr="00AB4FD5">
        <w:rPr>
          <w:rFonts w:ascii="SimSun" w:hAnsi="SimSun"/>
          <w:color w:val="000000"/>
          <w:szCs w:val="21"/>
        </w:rPr>
        <w:br/>
        <w:t>Don't make assumptions! (不能主观臆断。)</w:t>
      </w:r>
      <w:r w:rsidRPr="00AB4FD5">
        <w:rPr>
          <w:rFonts w:ascii="SimSun" w:hAnsi="SimSun"/>
          <w:color w:val="000000"/>
          <w:szCs w:val="21"/>
        </w:rPr>
        <w:br/>
        <w:t>Don't get the wrong idea. (不要抱有那种错误想法。) </w:t>
      </w:r>
      <w:r w:rsidRPr="00AB4FD5">
        <w:rPr>
          <w:rFonts w:ascii="SimSun" w:hAnsi="SimSun"/>
          <w:color w:val="000000"/>
          <w:szCs w:val="21"/>
        </w:rPr>
        <w:br/>
        <w:t>别那么自私。</w:t>
      </w:r>
      <w:r w:rsidRPr="00AB4FD5">
        <w:rPr>
          <w:rFonts w:ascii="SimSun" w:hAnsi="SimSun"/>
          <w:color w:val="000000"/>
          <w:szCs w:val="21"/>
        </w:rPr>
        <w:br/>
        <w:t>Don't be selfish. *selfish “任性的，自私的，利己的”。</w:t>
      </w:r>
      <w:r w:rsidRPr="00AB4FD5">
        <w:rPr>
          <w:rFonts w:ascii="SimSun" w:hAnsi="SimSun"/>
          <w:color w:val="000000"/>
          <w:szCs w:val="21"/>
        </w:rPr>
        <w:br/>
        <w:t>Don't be self-centered.</w:t>
      </w:r>
      <w:r w:rsidRPr="00AB4FD5">
        <w:rPr>
          <w:rFonts w:ascii="SimSun" w:hAnsi="SimSun"/>
          <w:color w:val="000000"/>
          <w:szCs w:val="21"/>
        </w:rPr>
        <w:br/>
        <w:t>Don't be egotistical. </w:t>
      </w:r>
      <w:r w:rsidRPr="00AB4FD5">
        <w:rPr>
          <w:rFonts w:ascii="SimSun" w:hAnsi="SimSun"/>
          <w:color w:val="000000"/>
          <w:szCs w:val="21"/>
        </w:rPr>
        <w:br/>
        <w:t>你的工作表现总是不稳定。</w:t>
      </w:r>
      <w:r w:rsidRPr="00AB4FD5">
        <w:rPr>
          <w:rFonts w:ascii="SimSun" w:hAnsi="SimSun"/>
          <w:color w:val="000000"/>
          <w:szCs w:val="21"/>
        </w:rPr>
        <w:br/>
        <w:t>Your work is always inconsistent. *inconsistent “不一致的”、“不稳定的”、“反复无常的”。</w:t>
      </w:r>
      <w:r w:rsidRPr="00AB4FD5">
        <w:rPr>
          <w:rFonts w:ascii="SimSun" w:hAnsi="SimSun"/>
          <w:color w:val="000000"/>
          <w:szCs w:val="21"/>
        </w:rPr>
        <w:br/>
        <w:t>Your work is always erratic.</w:t>
      </w:r>
      <w:r w:rsidRPr="00AB4FD5">
        <w:rPr>
          <w:rFonts w:ascii="SimSun" w:hAnsi="SimSun"/>
          <w:color w:val="000000"/>
          <w:szCs w:val="21"/>
        </w:rPr>
        <w:br/>
        <w:t>Your work is always patchy.</w:t>
      </w:r>
      <w:r w:rsidRPr="00AB4FD5">
        <w:rPr>
          <w:rFonts w:ascii="SimSun" w:hAnsi="SimSun"/>
          <w:color w:val="000000"/>
          <w:szCs w:val="21"/>
        </w:rPr>
        <w:br/>
        <w:t>Your work is always uneven. </w:t>
      </w:r>
      <w:r w:rsidRPr="00AB4FD5">
        <w:rPr>
          <w:rFonts w:ascii="SimSun" w:hAnsi="SimSun"/>
          <w:color w:val="000000"/>
          <w:szCs w:val="21"/>
        </w:rPr>
        <w:br/>
        <w:t>你不该随便乱花钱。</w:t>
      </w:r>
      <w:r w:rsidRPr="00AB4FD5">
        <w:rPr>
          <w:rFonts w:ascii="SimSun" w:hAnsi="SimSun"/>
          <w:color w:val="000000"/>
          <w:szCs w:val="21"/>
        </w:rPr>
        <w:br/>
        <w:t>You shouldn't spend money foolishly.</w:t>
      </w:r>
      <w:r w:rsidRPr="00AB4FD5">
        <w:rPr>
          <w:rFonts w:ascii="SimSun" w:hAnsi="SimSun"/>
          <w:color w:val="000000"/>
          <w:szCs w:val="21"/>
        </w:rPr>
        <w:br/>
        <w:t>You should try to be thriftier. (你该试着再节约些。)</w:t>
      </w:r>
      <w:r w:rsidRPr="00AB4FD5">
        <w:rPr>
          <w:rFonts w:ascii="SimSun" w:hAnsi="SimSun"/>
          <w:color w:val="000000"/>
          <w:szCs w:val="21"/>
        </w:rPr>
        <w:br/>
        <w:t>You shouldn't spend your money like water.</w:t>
      </w:r>
      <w:r w:rsidRPr="00AB4FD5">
        <w:rPr>
          <w:rFonts w:ascii="SimSun" w:hAnsi="SimSun"/>
          <w:color w:val="000000"/>
          <w:szCs w:val="21"/>
        </w:rPr>
        <w:br/>
        <w:t>You shouldn't waste your money. (你不该那么浪费钱。) </w:t>
      </w:r>
      <w:r w:rsidRPr="00AB4FD5">
        <w:rPr>
          <w:rFonts w:ascii="SimSun" w:hAnsi="SimSun"/>
          <w:color w:val="000000"/>
          <w:szCs w:val="21"/>
        </w:rPr>
        <w:br/>
        <w:t>你的态度太恶劣了。</w:t>
      </w:r>
      <w:r w:rsidRPr="00AB4FD5">
        <w:rPr>
          <w:rFonts w:ascii="SimSun" w:hAnsi="SimSun"/>
          <w:color w:val="000000"/>
          <w:szCs w:val="21"/>
        </w:rPr>
        <w:br/>
        <w:t>You have an attitude problem.</w:t>
      </w:r>
      <w:r w:rsidRPr="00AB4FD5">
        <w:rPr>
          <w:rFonts w:ascii="SimSun" w:hAnsi="SimSun"/>
          <w:color w:val="000000"/>
          <w:szCs w:val="21"/>
        </w:rPr>
        <w:br/>
        <w:t>You have an attitude problem. (你的态度太恶劣了。)</w:t>
      </w:r>
      <w:r w:rsidRPr="00AB4FD5">
        <w:rPr>
          <w:rFonts w:ascii="SimSun" w:hAnsi="SimSun"/>
          <w:color w:val="000000"/>
          <w:szCs w:val="21"/>
        </w:rPr>
        <w:br/>
        <w:t>Who are you to say that? (你不是在说你自己吧。)</w:t>
      </w:r>
      <w:r w:rsidRPr="00AB4FD5">
        <w:rPr>
          <w:rFonts w:ascii="SimSun" w:hAnsi="SimSun"/>
          <w:color w:val="000000"/>
          <w:szCs w:val="21"/>
        </w:rPr>
        <w:br/>
        <w:t>I don't like your attitude.</w:t>
      </w:r>
      <w:r w:rsidRPr="00AB4FD5">
        <w:rPr>
          <w:rFonts w:ascii="SimSun" w:hAnsi="SimSun"/>
          <w:color w:val="000000"/>
          <w:szCs w:val="21"/>
        </w:rPr>
        <w:br/>
        <w:t>You have a bad attitude.</w:t>
      </w:r>
      <w:r w:rsidRPr="00AB4FD5">
        <w:rPr>
          <w:rFonts w:ascii="SimSun" w:hAnsi="SimSun"/>
          <w:color w:val="000000"/>
          <w:szCs w:val="21"/>
        </w:rPr>
        <w:br/>
        <w:t>You need to readjust your attitude. </w:t>
      </w:r>
      <w:r w:rsidRPr="00AB4FD5">
        <w:rPr>
          <w:rFonts w:ascii="SimSun" w:hAnsi="SimSun"/>
          <w:color w:val="000000"/>
          <w:szCs w:val="21"/>
        </w:rPr>
        <w:br/>
        <w:t>别那么没有礼貌。 </w:t>
      </w:r>
      <w:r w:rsidRPr="00AB4FD5">
        <w:rPr>
          <w:rFonts w:ascii="SimSun" w:hAnsi="SimSun"/>
          <w:color w:val="000000"/>
          <w:szCs w:val="21"/>
        </w:rPr>
        <w:br/>
        <w:t>Don't be so naughty. *naughty “不听话，顽皮的，淘气的”。</w:t>
      </w:r>
      <w:r w:rsidRPr="00AB4FD5">
        <w:rPr>
          <w:rFonts w:ascii="SimSun" w:hAnsi="SimSun"/>
          <w:color w:val="000000"/>
          <w:szCs w:val="21"/>
        </w:rPr>
        <w:br/>
        <w:t>Don't do such naughty things.</w:t>
      </w:r>
      <w:r w:rsidRPr="00AB4FD5">
        <w:rPr>
          <w:rFonts w:ascii="SimSun" w:hAnsi="SimSun"/>
          <w:color w:val="000000"/>
          <w:szCs w:val="21"/>
        </w:rPr>
        <w:br/>
        <w:t>Don't be so bad.</w:t>
      </w:r>
      <w:r w:rsidRPr="00AB4FD5">
        <w:rPr>
          <w:rFonts w:ascii="SimSun" w:hAnsi="SimSun"/>
          <w:color w:val="000000"/>
          <w:szCs w:val="21"/>
        </w:rPr>
        <w:br/>
        <w:t>Behave yourself! (有点礼貌!) </w:t>
      </w:r>
      <w:r w:rsidRPr="00AB4FD5">
        <w:rPr>
          <w:rFonts w:ascii="SimSun" w:hAnsi="SimSun"/>
          <w:color w:val="000000"/>
          <w:szCs w:val="21"/>
        </w:rPr>
        <w:br/>
        <w:t>请安静! </w:t>
      </w:r>
      <w:r w:rsidRPr="00AB4FD5">
        <w:rPr>
          <w:rFonts w:ascii="SimSun" w:hAnsi="SimSun"/>
          <w:color w:val="000000"/>
          <w:szCs w:val="21"/>
        </w:rPr>
        <w:br/>
        <w:t>Hold it down!</w:t>
      </w:r>
      <w:r w:rsidRPr="00AB4FD5">
        <w:rPr>
          <w:rFonts w:ascii="SimSun" w:hAnsi="SimSun"/>
          <w:color w:val="000000"/>
          <w:szCs w:val="21"/>
        </w:rPr>
        <w:br/>
        <w:t>Be quiet! *用于一般情况下。</w:t>
      </w:r>
      <w:r w:rsidRPr="00AB4FD5">
        <w:rPr>
          <w:rFonts w:ascii="SimSun" w:hAnsi="SimSun"/>
          <w:color w:val="000000"/>
          <w:szCs w:val="21"/>
        </w:rPr>
        <w:br/>
        <w:t>Keep it down!</w:t>
      </w:r>
      <w:r w:rsidRPr="00AB4FD5">
        <w:rPr>
          <w:rFonts w:ascii="SimSun" w:hAnsi="SimSun"/>
          <w:color w:val="000000"/>
          <w:szCs w:val="21"/>
        </w:rPr>
        <w:br/>
        <w:t>Keep it quiet!</w:t>
      </w:r>
      <w:r w:rsidRPr="00AB4FD5">
        <w:rPr>
          <w:rFonts w:ascii="SimSun" w:hAnsi="SimSun"/>
          <w:color w:val="000000"/>
          <w:szCs w:val="21"/>
        </w:rPr>
        <w:br/>
        <w:t>Silence!　*用于学校老师对学生。</w:t>
      </w:r>
      <w:r w:rsidRPr="00AB4FD5">
        <w:rPr>
          <w:rFonts w:ascii="SimSun" w:hAnsi="SimSun"/>
          <w:color w:val="000000"/>
          <w:szCs w:val="21"/>
        </w:rPr>
        <w:br/>
        <w:t>Turn it down! *对看电视或听收音机的人说的。turn down是“关小电视、收音机等的声音”。 </w:t>
      </w:r>
      <w:r w:rsidRPr="00AB4FD5">
        <w:rPr>
          <w:rFonts w:ascii="SimSun" w:hAnsi="SimSun"/>
          <w:color w:val="000000"/>
          <w:szCs w:val="21"/>
        </w:rPr>
        <w:br/>
        <w:t>嘘!(安静!) </w:t>
      </w:r>
      <w:r w:rsidRPr="00AB4FD5">
        <w:rPr>
          <w:rFonts w:ascii="SimSun" w:hAnsi="SimSun"/>
          <w:color w:val="000000"/>
          <w:szCs w:val="21"/>
        </w:rPr>
        <w:br/>
        <w:t>Hush!</w:t>
      </w:r>
      <w:r w:rsidRPr="00AB4FD5">
        <w:rPr>
          <w:rFonts w:ascii="SimSun" w:hAnsi="SimSun"/>
          <w:color w:val="000000"/>
          <w:szCs w:val="21"/>
        </w:rPr>
        <w:br/>
        <w:t>Shh. </w:t>
      </w:r>
      <w:r w:rsidRPr="00AB4FD5">
        <w:rPr>
          <w:rFonts w:ascii="SimSun" w:hAnsi="SimSun"/>
          <w:color w:val="000000"/>
          <w:szCs w:val="21"/>
        </w:rPr>
        <w:br/>
        <w:t>太吵了。 </w:t>
      </w:r>
      <w:r w:rsidRPr="00AB4FD5">
        <w:rPr>
          <w:rFonts w:ascii="SimSun" w:hAnsi="SimSun"/>
          <w:color w:val="000000"/>
          <w:szCs w:val="21"/>
        </w:rPr>
        <w:br/>
        <w:t>It's too noisy.</w:t>
      </w:r>
      <w:r w:rsidRPr="00AB4FD5">
        <w:rPr>
          <w:rFonts w:ascii="SimSun" w:hAnsi="SimSun"/>
          <w:color w:val="000000"/>
          <w:szCs w:val="21"/>
        </w:rPr>
        <w:br/>
        <w:t>It's too loud. </w:t>
      </w:r>
      <w:r w:rsidRPr="00AB4FD5">
        <w:rPr>
          <w:rFonts w:ascii="SimSun" w:hAnsi="SimSun"/>
          <w:color w:val="000000"/>
          <w:szCs w:val="21"/>
        </w:rPr>
        <w:br/>
        <w:t>别丢人现眼了! </w:t>
      </w:r>
      <w:r w:rsidRPr="00AB4FD5">
        <w:rPr>
          <w:rFonts w:ascii="SimSun" w:hAnsi="SimSun"/>
          <w:color w:val="000000"/>
          <w:szCs w:val="21"/>
        </w:rPr>
        <w:br/>
        <w:t>Don't make a fool of yourself.</w:t>
      </w:r>
      <w:r w:rsidRPr="00AB4FD5">
        <w:rPr>
          <w:rFonts w:ascii="SimSun" w:hAnsi="SimSun"/>
          <w:color w:val="000000"/>
          <w:szCs w:val="21"/>
        </w:rPr>
        <w:br/>
        <w:t>I'm going to dance. (我想去跳舞。)</w:t>
      </w:r>
      <w:r w:rsidRPr="00AB4FD5">
        <w:rPr>
          <w:rFonts w:ascii="SimSun" w:hAnsi="SimSun"/>
          <w:color w:val="000000"/>
          <w:szCs w:val="21"/>
        </w:rPr>
        <w:br/>
        <w:t>Don't make a fool of yourself. (别丢人现眼了!)</w:t>
      </w:r>
      <w:r w:rsidRPr="00AB4FD5">
        <w:rPr>
          <w:rFonts w:ascii="SimSun" w:hAnsi="SimSun"/>
          <w:color w:val="000000"/>
          <w:szCs w:val="21"/>
        </w:rPr>
        <w:br/>
        <w:t>Don't play the fool.</w:t>
      </w:r>
      <w:r w:rsidRPr="00AB4FD5">
        <w:rPr>
          <w:rFonts w:ascii="SimSun" w:hAnsi="SimSun"/>
          <w:color w:val="000000"/>
          <w:szCs w:val="21"/>
        </w:rPr>
        <w:br/>
        <w:t>Don't make an ass out of yourself.</w:t>
      </w:r>
      <w:r w:rsidRPr="00AB4FD5">
        <w:rPr>
          <w:rFonts w:ascii="SimSun" w:hAnsi="SimSun"/>
          <w:color w:val="000000"/>
          <w:szCs w:val="21"/>
        </w:rPr>
        <w:br/>
        <w:t>Stop acting like a fool. </w:t>
      </w:r>
      <w:r w:rsidRPr="00AB4FD5">
        <w:rPr>
          <w:rFonts w:ascii="SimSun" w:hAnsi="SimSun"/>
          <w:color w:val="000000"/>
          <w:szCs w:val="21"/>
        </w:rPr>
        <w:br/>
        <w:t>分清场合。 </w:t>
      </w:r>
      <w:r w:rsidRPr="00AB4FD5">
        <w:rPr>
          <w:rFonts w:ascii="SimSun" w:hAnsi="SimSun"/>
          <w:color w:val="000000"/>
          <w:szCs w:val="21"/>
        </w:rPr>
        <w:br/>
        <w:t>Think about where you are.</w:t>
      </w:r>
      <w:r w:rsidRPr="00AB4FD5">
        <w:rPr>
          <w:rFonts w:ascii="SimSun" w:hAnsi="SimSun"/>
          <w:color w:val="000000"/>
          <w:szCs w:val="21"/>
        </w:rPr>
        <w:br/>
        <w:t>You should consider where you are. </w:t>
      </w:r>
      <w:r w:rsidRPr="00AB4FD5">
        <w:rPr>
          <w:rFonts w:ascii="SimSun" w:hAnsi="SimSun"/>
          <w:color w:val="000000"/>
          <w:szCs w:val="21"/>
        </w:rPr>
        <w:br/>
        <w:t>你也不看看你多大了。 </w:t>
      </w:r>
      <w:r w:rsidRPr="00AB4FD5">
        <w:rPr>
          <w:rFonts w:ascii="SimSun" w:hAnsi="SimSun"/>
          <w:color w:val="000000"/>
          <w:szCs w:val="21"/>
        </w:rPr>
        <w:br/>
        <w:t>Act your age. *一般用在父母等上年纪的人教育年轻人时。“做和自己年龄相符的举止、行为”。</w:t>
      </w:r>
      <w:r w:rsidRPr="00AB4FD5">
        <w:rPr>
          <w:rFonts w:ascii="SimSun" w:hAnsi="SimSun"/>
          <w:color w:val="000000"/>
          <w:szCs w:val="21"/>
        </w:rPr>
        <w:br/>
        <w:t>How do you like my new red skirt? (你觉得我这条新的红裙子怎么样?)</w:t>
      </w:r>
      <w:r w:rsidRPr="00AB4FD5">
        <w:rPr>
          <w:rFonts w:ascii="SimSun" w:hAnsi="SimSun"/>
          <w:color w:val="000000"/>
          <w:szCs w:val="21"/>
        </w:rPr>
        <w:br/>
        <w:t>Act your age. (你也不看看你多大了。)</w:t>
      </w:r>
      <w:r w:rsidRPr="00AB4FD5">
        <w:rPr>
          <w:rFonts w:ascii="SimSun" w:hAnsi="SimSun"/>
          <w:color w:val="000000"/>
          <w:szCs w:val="21"/>
        </w:rPr>
        <w:br/>
        <w:t>You should act your age. *比较温和的说法。</w:t>
      </w:r>
      <w:r w:rsidRPr="00AB4FD5">
        <w:rPr>
          <w:rFonts w:ascii="SimSun" w:hAnsi="SimSun"/>
          <w:color w:val="000000"/>
          <w:szCs w:val="21"/>
        </w:rPr>
        <w:br/>
        <w:t>Behave in accordance with what is expected of your age!</w:t>
      </w:r>
      <w:r w:rsidRPr="00AB4FD5">
        <w:rPr>
          <w:rFonts w:ascii="SimSun" w:hAnsi="SimSun"/>
          <w:color w:val="000000"/>
          <w:szCs w:val="21"/>
        </w:rPr>
        <w:br/>
        <w:t>You should behave more maturely. (你该表现得更成熟些。)</w:t>
      </w:r>
      <w:r w:rsidRPr="00AB4FD5">
        <w:rPr>
          <w:rFonts w:ascii="SimSun" w:hAnsi="SimSun"/>
          <w:color w:val="000000"/>
          <w:szCs w:val="21"/>
        </w:rPr>
        <w:br/>
        <w:t>You shouldn't act like a child. (别像个孩子似的。) </w:t>
      </w:r>
      <w:r w:rsidRPr="00AB4FD5">
        <w:rPr>
          <w:rFonts w:ascii="SimSun" w:hAnsi="SimSun"/>
          <w:color w:val="000000"/>
          <w:szCs w:val="21"/>
        </w:rPr>
        <w:br/>
        <w:t>你想得也太天真了。</w:t>
      </w:r>
      <w:r w:rsidRPr="00AB4FD5">
        <w:rPr>
          <w:rFonts w:ascii="SimSun" w:hAnsi="SimSun"/>
          <w:color w:val="000000"/>
          <w:szCs w:val="21"/>
        </w:rPr>
        <w:br/>
        <w:t>Your view is too optimistic. *optimistic “乐观的”，“乐天派的”。 </w:t>
      </w:r>
      <w:r w:rsidRPr="00AB4FD5">
        <w:rPr>
          <w:rFonts w:ascii="SimSun" w:hAnsi="SimSun"/>
          <w:color w:val="000000"/>
          <w:szCs w:val="21"/>
        </w:rPr>
        <w:br/>
        <w:t>你的想法太不现实了。</w:t>
      </w:r>
      <w:r w:rsidRPr="00AB4FD5">
        <w:rPr>
          <w:rFonts w:ascii="SimSun" w:hAnsi="SimSun"/>
          <w:color w:val="000000"/>
          <w:szCs w:val="21"/>
        </w:rPr>
        <w:br/>
        <w:t>You should get your head out of the clouds. *直译是“你应该把你的脑袋从云中伸出来”，即“你的想法太不实际了，回到现实中吧”。</w:t>
      </w:r>
      <w:r w:rsidRPr="00AB4FD5">
        <w:rPr>
          <w:rFonts w:ascii="SimSun" w:hAnsi="SimSun"/>
          <w:color w:val="000000"/>
          <w:szCs w:val="21"/>
        </w:rPr>
        <w:br/>
        <w:t>You should get your head out of the clouds. (你的想法太离谱了。)</w:t>
      </w:r>
      <w:r w:rsidRPr="00AB4FD5">
        <w:rPr>
          <w:rFonts w:ascii="SimSun" w:hAnsi="SimSun"/>
          <w:color w:val="000000"/>
          <w:szCs w:val="21"/>
        </w:rPr>
        <w:br/>
        <w:t>Maybe you're right. I should try to be more down-to-earth. (也许你是对的。我该更现实点儿。)</w:t>
      </w:r>
      <w:r w:rsidRPr="00AB4FD5">
        <w:rPr>
          <w:rFonts w:ascii="SimSun" w:hAnsi="SimSun"/>
          <w:color w:val="000000"/>
          <w:szCs w:val="21"/>
        </w:rPr>
        <w:br/>
        <w:t>You aren't being realistic.</w:t>
      </w:r>
      <w:r w:rsidRPr="00AB4FD5">
        <w:rPr>
          <w:rFonts w:ascii="SimSun" w:hAnsi="SimSun"/>
          <w:color w:val="000000"/>
          <w:szCs w:val="21"/>
        </w:rPr>
        <w:br/>
        <w:t>You should be more logical. *logical “符合逻辑的”、“道理上讲得通的”。 </w:t>
      </w:r>
      <w:r w:rsidRPr="00AB4FD5">
        <w:rPr>
          <w:rFonts w:ascii="SimSun" w:hAnsi="SimSun"/>
          <w:color w:val="000000"/>
          <w:szCs w:val="21"/>
        </w:rPr>
        <w:br/>
        <w:t>别再重复这种愚蠢的错误了。</w:t>
      </w:r>
      <w:r w:rsidRPr="00AB4FD5">
        <w:rPr>
          <w:rFonts w:ascii="SimSun" w:hAnsi="SimSun"/>
          <w:color w:val="000000"/>
          <w:szCs w:val="21"/>
        </w:rPr>
        <w:br/>
        <w:t>Don't make such stupid mistakes again! *make a mistake 惯用语， “出错”。</w:t>
      </w:r>
      <w:r w:rsidRPr="00AB4FD5">
        <w:rPr>
          <w:rFonts w:ascii="SimSun" w:hAnsi="SimSun"/>
          <w:color w:val="000000"/>
          <w:szCs w:val="21"/>
        </w:rPr>
        <w:br/>
        <w:t>Don't make such stupid mistakes again! (不要重复这种愚蠢的错误。)</w:t>
      </w:r>
      <w:r w:rsidRPr="00AB4FD5">
        <w:rPr>
          <w:rFonts w:ascii="SimSun" w:hAnsi="SimSun"/>
          <w:color w:val="000000"/>
          <w:szCs w:val="21"/>
        </w:rPr>
        <w:br/>
        <w:t>I won't, I won't. (不会了，不会了。)</w:t>
      </w:r>
      <w:r w:rsidRPr="00AB4FD5">
        <w:rPr>
          <w:rFonts w:ascii="SimSun" w:hAnsi="SimSun"/>
          <w:color w:val="000000"/>
          <w:szCs w:val="21"/>
        </w:rPr>
        <w:br/>
        <w:t>You should be more careful! (你应该多加小心。)</w:t>
      </w:r>
      <w:r w:rsidRPr="00AB4FD5">
        <w:rPr>
          <w:rFonts w:ascii="SimSun" w:hAnsi="SimSun"/>
          <w:color w:val="000000"/>
          <w:szCs w:val="21"/>
        </w:rPr>
        <w:br/>
        <w:t>Don't make dumb mistakes again! </w:t>
      </w:r>
      <w:r w:rsidRPr="00AB4FD5">
        <w:rPr>
          <w:rFonts w:ascii="SimSun" w:hAnsi="SimSun"/>
          <w:color w:val="000000"/>
          <w:szCs w:val="21"/>
        </w:rPr>
        <w:br/>
        <w:t>别那么自命不凡。 </w:t>
      </w:r>
      <w:r w:rsidRPr="00AB4FD5">
        <w:rPr>
          <w:rFonts w:ascii="SimSun" w:hAnsi="SimSun"/>
          <w:color w:val="000000"/>
          <w:szCs w:val="21"/>
        </w:rPr>
        <w:br/>
        <w:t>Don't be stuck-up. *stuck-up “骄傲自满”、“自高自大”。</w:t>
      </w:r>
      <w:r w:rsidRPr="00AB4FD5">
        <w:rPr>
          <w:rFonts w:ascii="SimSun" w:hAnsi="SimSun"/>
          <w:color w:val="000000"/>
          <w:szCs w:val="21"/>
        </w:rPr>
        <w:br/>
        <w:t>Don't be so pompous. *pompous “装模作样的”、“自负的”、“华而不实的”。</w:t>
      </w:r>
      <w:r w:rsidRPr="00AB4FD5">
        <w:rPr>
          <w:rFonts w:ascii="SimSun" w:hAnsi="SimSun"/>
          <w:color w:val="000000"/>
          <w:szCs w:val="21"/>
        </w:rPr>
        <w:br/>
        <w:t>Don't be such a snob. *snob “势利小人”、“看人行事的俗人”。</w:t>
      </w:r>
      <w:r w:rsidRPr="00AB4FD5">
        <w:rPr>
          <w:rFonts w:ascii="SimSun" w:hAnsi="SimSun"/>
          <w:color w:val="000000"/>
          <w:szCs w:val="21"/>
        </w:rPr>
        <w:br/>
        <w:t>Don't act like you're better than I am.</w:t>
      </w:r>
      <w:r w:rsidRPr="00AB4FD5">
        <w:rPr>
          <w:rFonts w:ascii="SimSun" w:hAnsi="SimSun"/>
          <w:color w:val="000000"/>
          <w:szCs w:val="21"/>
        </w:rPr>
        <w:br/>
        <w:t>Don't flatter yourself so much. (别那么自以为是。) *flatter oneself “骄傲自满”、“得意洋洋”。 </w:t>
      </w:r>
      <w:r w:rsidRPr="00AB4FD5">
        <w:rPr>
          <w:rFonts w:ascii="SimSun" w:hAnsi="SimSun"/>
          <w:color w:val="000000"/>
          <w:szCs w:val="21"/>
        </w:rPr>
        <w:br/>
        <w:t>人不可貌相。 </w:t>
      </w:r>
      <w:r w:rsidRPr="00AB4FD5">
        <w:rPr>
          <w:rFonts w:ascii="SimSun" w:hAnsi="SimSun"/>
          <w:color w:val="000000"/>
          <w:szCs w:val="21"/>
        </w:rPr>
        <w:br/>
        <w:t>Don't judge a book by its cover. *谚语，直译“不要根据书皮来判断书的内容”。</w:t>
      </w:r>
      <w:r w:rsidRPr="00AB4FD5">
        <w:rPr>
          <w:rFonts w:ascii="SimSun" w:hAnsi="SimSun"/>
          <w:color w:val="000000"/>
          <w:szCs w:val="21"/>
        </w:rPr>
        <w:br/>
        <w:t>He's so short. (他的个儿多矮呀。)</w:t>
      </w:r>
      <w:r w:rsidRPr="00AB4FD5">
        <w:rPr>
          <w:rFonts w:ascii="SimSun" w:hAnsi="SimSun"/>
          <w:color w:val="000000"/>
          <w:szCs w:val="21"/>
        </w:rPr>
        <w:br/>
        <w:t>Listen, don't judge a book by its cover. He was the best basketball player in California last year. (喂!你可不能以貌取人，他是去年加利福尼亚最棒的篮球运动员。)</w:t>
      </w:r>
      <w:r w:rsidRPr="00AB4FD5">
        <w:rPr>
          <w:rFonts w:ascii="SimSun" w:hAnsi="SimSun"/>
          <w:color w:val="000000"/>
          <w:szCs w:val="21"/>
        </w:rPr>
        <w:br/>
        <w:t>Never judge something by its looks.</w:t>
      </w:r>
      <w:r w:rsidRPr="00AB4FD5">
        <w:rPr>
          <w:rFonts w:ascii="SimSun" w:hAnsi="SimSun"/>
          <w:color w:val="000000"/>
          <w:szCs w:val="21"/>
        </w:rPr>
        <w:br/>
        <w:t>Appearances are deceiving. (不能以貌取人。)</w:t>
      </w:r>
      <w:r w:rsidRPr="00AB4FD5">
        <w:rPr>
          <w:rFonts w:ascii="SimSun" w:hAnsi="SimSun"/>
          <w:color w:val="000000"/>
          <w:szCs w:val="21"/>
        </w:rPr>
        <w:br/>
        <w:t>Don't form an opinion about something based on appearance alone. (人不可貌相。) </w:t>
      </w:r>
      <w:r w:rsidRPr="00AB4FD5">
        <w:rPr>
          <w:rFonts w:ascii="SimSun" w:hAnsi="SimSun"/>
          <w:color w:val="000000"/>
          <w:szCs w:val="21"/>
        </w:rPr>
        <w:br/>
        <w:t>说话要留神。 </w:t>
      </w:r>
      <w:r w:rsidRPr="00AB4FD5">
        <w:rPr>
          <w:rFonts w:ascii="SimSun" w:hAnsi="SimSun"/>
          <w:color w:val="000000"/>
          <w:szCs w:val="21"/>
        </w:rPr>
        <w:br/>
        <w:t>Watch your tongue. *直译是“看看你的舌头”，即“说话要小心”。</w:t>
      </w:r>
      <w:r w:rsidRPr="00AB4FD5">
        <w:rPr>
          <w:rFonts w:ascii="SimSun" w:hAnsi="SimSun"/>
          <w:color w:val="000000"/>
          <w:szCs w:val="21"/>
        </w:rPr>
        <w:br/>
        <w:t>Hey, you, asshole! (你这个混蛋!)</w:t>
      </w:r>
      <w:r w:rsidRPr="00AB4FD5">
        <w:rPr>
          <w:rFonts w:ascii="SimSun" w:hAnsi="SimSun"/>
          <w:color w:val="000000"/>
          <w:szCs w:val="21"/>
        </w:rPr>
        <w:br/>
        <w:t>Watch your tongue. (嘿，说话留点神儿。)</w:t>
      </w:r>
      <w:r w:rsidRPr="00AB4FD5">
        <w:rPr>
          <w:rFonts w:ascii="SimSun" w:hAnsi="SimSun"/>
          <w:color w:val="000000"/>
          <w:szCs w:val="21"/>
        </w:rPr>
        <w:br/>
        <w:t>Watch your language.</w:t>
      </w:r>
      <w:r w:rsidRPr="00AB4FD5">
        <w:rPr>
          <w:rFonts w:ascii="SimSun" w:hAnsi="SimSun"/>
          <w:color w:val="000000"/>
          <w:szCs w:val="21"/>
        </w:rPr>
        <w:br/>
        <w:t>Watch your mouth.</w:t>
      </w:r>
      <w:r w:rsidRPr="00AB4FD5">
        <w:rPr>
          <w:rFonts w:ascii="SimSun" w:hAnsi="SimSun"/>
          <w:color w:val="000000"/>
          <w:szCs w:val="21"/>
        </w:rPr>
        <w:br/>
        <w:t>Be careful of what you say.</w:t>
      </w:r>
      <w:r w:rsidRPr="00AB4FD5">
        <w:rPr>
          <w:rFonts w:ascii="SimSun" w:hAnsi="SimSun"/>
          <w:color w:val="000000"/>
          <w:szCs w:val="21"/>
        </w:rPr>
        <w:br/>
        <w:t>Don't use bad language. (不要说脏话。) </w:t>
      </w:r>
      <w:r w:rsidRPr="00AB4FD5">
        <w:rPr>
          <w:rFonts w:ascii="SimSun" w:hAnsi="SimSun"/>
          <w:color w:val="000000"/>
          <w:szCs w:val="21"/>
        </w:rPr>
        <w:br/>
        <w:t>要遵守规则。 </w:t>
      </w:r>
      <w:r w:rsidRPr="00AB4FD5">
        <w:rPr>
          <w:rFonts w:ascii="SimSun" w:hAnsi="SimSun"/>
          <w:color w:val="000000"/>
          <w:szCs w:val="21"/>
        </w:rPr>
        <w:br/>
        <w:t>Follow the rules. *follow “遵守，服从(规则、命令、劝说等等)”。</w:t>
      </w:r>
      <w:r w:rsidRPr="00AB4FD5">
        <w:rPr>
          <w:rFonts w:ascii="SimSun" w:hAnsi="SimSun"/>
          <w:color w:val="000000"/>
          <w:szCs w:val="21"/>
        </w:rPr>
        <w:br/>
        <w:t>Follow the rules. (要遵守规则。)</w:t>
      </w:r>
      <w:r w:rsidRPr="00AB4FD5">
        <w:rPr>
          <w:rFonts w:ascii="SimSun" w:hAnsi="SimSun"/>
          <w:color w:val="000000"/>
          <w:szCs w:val="21"/>
        </w:rPr>
        <w:br/>
        <w:t>You're the one not following the rules. (你就没有遵守规则。)</w:t>
      </w:r>
      <w:r w:rsidRPr="00AB4FD5">
        <w:rPr>
          <w:rFonts w:ascii="SimSun" w:hAnsi="SimSun"/>
          <w:color w:val="000000"/>
          <w:szCs w:val="21"/>
        </w:rPr>
        <w:br/>
        <w:t>Don't violate rules. (不许违反规则。)</w:t>
      </w:r>
      <w:r w:rsidRPr="00AB4FD5">
        <w:rPr>
          <w:rFonts w:ascii="SimSun" w:hAnsi="SimSun"/>
          <w:color w:val="000000"/>
          <w:szCs w:val="21"/>
        </w:rPr>
        <w:br/>
        <w:t>Don't violate regulations. (不许违反章程。)</w:t>
      </w:r>
      <w:r w:rsidRPr="00AB4FD5">
        <w:rPr>
          <w:rFonts w:ascii="SimSun" w:hAnsi="SimSun"/>
          <w:color w:val="000000"/>
          <w:szCs w:val="21"/>
        </w:rPr>
        <w:br/>
        <w:t>Don't break the rules. (不许破坏规则。) </w:t>
      </w:r>
      <w:r w:rsidRPr="00AB4FD5">
        <w:rPr>
          <w:rFonts w:ascii="SimSun" w:hAnsi="SimSun"/>
          <w:color w:val="000000"/>
          <w:szCs w:val="21"/>
        </w:rPr>
        <w:br/>
        <w:t>别偷懒! </w:t>
      </w:r>
      <w:r w:rsidRPr="00AB4FD5">
        <w:rPr>
          <w:rFonts w:ascii="SimSun" w:hAnsi="SimSun"/>
          <w:color w:val="000000"/>
          <w:szCs w:val="21"/>
        </w:rPr>
        <w:br/>
        <w:t>Stop goofing off! *这是一句俚语，用于针对在工作、学习或练习中偷懒、耍滑的人。 goof off是口语表达方式，意为“懒惰”、“偷懒”。</w:t>
      </w:r>
      <w:r w:rsidRPr="00AB4FD5">
        <w:rPr>
          <w:rFonts w:ascii="SimSun" w:hAnsi="SimSun"/>
          <w:color w:val="000000"/>
          <w:szCs w:val="21"/>
        </w:rPr>
        <w:br/>
        <w:t>Get a life!</w:t>
      </w:r>
      <w:r w:rsidRPr="00AB4FD5">
        <w:rPr>
          <w:rFonts w:ascii="SimSun" w:hAnsi="SimSun"/>
          <w:color w:val="000000"/>
          <w:szCs w:val="21"/>
        </w:rPr>
        <w:br/>
        <w:t>You should make something out of yourself!</w:t>
      </w:r>
      <w:r w:rsidRPr="00AB4FD5">
        <w:rPr>
          <w:rFonts w:ascii="SimSun" w:hAnsi="SimSun"/>
          <w:color w:val="000000"/>
          <w:szCs w:val="21"/>
        </w:rPr>
        <w:br/>
        <w:t>Don't be a bum!</w:t>
      </w:r>
      <w:r w:rsidRPr="00AB4FD5">
        <w:rPr>
          <w:rFonts w:ascii="SimSun" w:hAnsi="SimSun"/>
          <w:color w:val="000000"/>
          <w:szCs w:val="21"/>
        </w:rPr>
        <w:br/>
        <w:t>Get a job! (去找个工作。)</w:t>
      </w:r>
      <w:r w:rsidRPr="00AB4FD5">
        <w:rPr>
          <w:rFonts w:ascii="SimSun" w:hAnsi="SimSun"/>
          <w:color w:val="000000"/>
          <w:szCs w:val="21"/>
        </w:rPr>
        <w:br/>
        <w:t>Grow up! (该长大成人了!/你什么时候才能长大!) </w:t>
      </w:r>
      <w:r w:rsidRPr="00AB4FD5">
        <w:rPr>
          <w:rFonts w:ascii="SimSun" w:hAnsi="SimSun"/>
          <w:color w:val="000000"/>
          <w:szCs w:val="21"/>
        </w:rPr>
        <w:br/>
        <w:t>照我说的做! </w:t>
      </w:r>
      <w:r w:rsidRPr="00AB4FD5">
        <w:rPr>
          <w:rFonts w:ascii="SimSun" w:hAnsi="SimSun"/>
          <w:color w:val="000000"/>
          <w:szCs w:val="21"/>
        </w:rPr>
        <w:br/>
        <w:t>Do as I said!</w:t>
      </w:r>
      <w:r w:rsidRPr="00AB4FD5">
        <w:rPr>
          <w:rFonts w:ascii="SimSun" w:hAnsi="SimSun"/>
          <w:color w:val="000000"/>
          <w:szCs w:val="21"/>
        </w:rPr>
        <w:br/>
        <w:t>Do what I said.</w:t>
      </w:r>
      <w:r w:rsidRPr="00AB4FD5">
        <w:rPr>
          <w:rFonts w:ascii="SimSun" w:hAnsi="SimSun"/>
          <w:color w:val="000000"/>
          <w:szCs w:val="21"/>
        </w:rPr>
        <w:br/>
        <w:t>Do what I tell you to do! </w:t>
      </w:r>
      <w:r w:rsidRPr="00AB4FD5">
        <w:rPr>
          <w:rFonts w:ascii="SimSun" w:hAnsi="SimSun"/>
          <w:color w:val="000000"/>
          <w:szCs w:val="21"/>
        </w:rPr>
        <w:br/>
        <w:t>不要说别人的坏话。</w:t>
      </w:r>
      <w:r w:rsidRPr="00AB4FD5">
        <w:rPr>
          <w:rFonts w:ascii="SimSun" w:hAnsi="SimSun"/>
          <w:color w:val="000000"/>
          <w:szCs w:val="21"/>
        </w:rPr>
        <w:br/>
        <w:t>Don't say bad things about others.</w:t>
      </w:r>
      <w:r w:rsidRPr="00AB4FD5">
        <w:rPr>
          <w:rFonts w:ascii="SimSun" w:hAnsi="SimSun"/>
          <w:color w:val="000000"/>
          <w:szCs w:val="21"/>
        </w:rPr>
        <w:br/>
        <w:t>Don't speak ill of others.</w:t>
      </w:r>
      <w:r w:rsidRPr="00AB4FD5">
        <w:rPr>
          <w:rFonts w:ascii="SimSun" w:hAnsi="SimSun"/>
          <w:color w:val="000000"/>
          <w:szCs w:val="21"/>
        </w:rPr>
        <w:br/>
        <w:t>Don't speak bad about other people. </w:t>
      </w:r>
      <w:r w:rsidRPr="00AB4FD5">
        <w:rPr>
          <w:rFonts w:ascii="SimSun" w:hAnsi="SimSun"/>
          <w:color w:val="000000"/>
          <w:szCs w:val="21"/>
        </w:rPr>
        <w:br/>
        <w:t>别食言。 </w:t>
      </w:r>
      <w:r w:rsidRPr="00AB4FD5">
        <w:rPr>
          <w:rFonts w:ascii="SimSun" w:hAnsi="SimSun"/>
          <w:color w:val="000000"/>
          <w:szCs w:val="21"/>
        </w:rPr>
        <w:br/>
        <w:t>Don't go back on your word!</w:t>
      </w:r>
      <w:r w:rsidRPr="00AB4FD5">
        <w:rPr>
          <w:rFonts w:ascii="SimSun" w:hAnsi="SimSun"/>
          <w:color w:val="000000"/>
          <w:szCs w:val="21"/>
        </w:rPr>
        <w:br/>
        <w:t>I'm sorry, I can't do that. (对不起，我做不了。)</w:t>
      </w:r>
      <w:r w:rsidRPr="00AB4FD5">
        <w:rPr>
          <w:rFonts w:ascii="SimSun" w:hAnsi="SimSun"/>
          <w:color w:val="000000"/>
          <w:szCs w:val="21"/>
        </w:rPr>
        <w:br/>
        <w:t>Don't go back on your word! (别食言。)</w:t>
      </w:r>
      <w:r w:rsidRPr="00AB4FD5">
        <w:rPr>
          <w:rFonts w:ascii="SimSun" w:hAnsi="SimSun"/>
          <w:color w:val="000000"/>
          <w:szCs w:val="21"/>
        </w:rPr>
        <w:br/>
        <w:t>Don't break your promise. (不能说话不算数。)</w:t>
      </w:r>
      <w:r w:rsidRPr="00AB4FD5">
        <w:rPr>
          <w:rFonts w:ascii="SimSun" w:hAnsi="SimSun"/>
          <w:color w:val="000000"/>
          <w:szCs w:val="21"/>
        </w:rPr>
        <w:br/>
        <w:t>You should keep your word. </w:t>
      </w:r>
      <w:r w:rsidRPr="00AB4FD5">
        <w:rPr>
          <w:rFonts w:ascii="SimSun" w:hAnsi="SimSun"/>
          <w:color w:val="000000"/>
          <w:szCs w:val="21"/>
        </w:rPr>
        <w:br/>
        <w:t>做你能做的。 </w:t>
      </w:r>
      <w:r w:rsidRPr="00AB4FD5">
        <w:rPr>
          <w:rFonts w:ascii="SimSun" w:hAnsi="SimSun"/>
          <w:color w:val="000000"/>
          <w:szCs w:val="21"/>
        </w:rPr>
        <w:br/>
        <w:t>Don't take on more than you can. *“不要承担自己处理不了的工作，不要承担超过自己能力的事情”。</w:t>
      </w:r>
      <w:r w:rsidRPr="00AB4FD5">
        <w:rPr>
          <w:rFonts w:ascii="SimSun" w:hAnsi="SimSun"/>
          <w:color w:val="000000"/>
          <w:szCs w:val="21"/>
        </w:rPr>
        <w:br/>
        <w:t>Don't take on more than you can handle. </w:t>
      </w:r>
      <w:r w:rsidRPr="00AB4FD5">
        <w:rPr>
          <w:rFonts w:ascii="SimSun" w:hAnsi="SimSun"/>
          <w:color w:val="000000"/>
          <w:szCs w:val="21"/>
        </w:rPr>
        <w:br/>
        <w:t>别那么粗鲁! </w:t>
      </w:r>
      <w:r w:rsidRPr="00AB4FD5">
        <w:rPr>
          <w:rFonts w:ascii="SimSun" w:hAnsi="SimSun"/>
          <w:color w:val="000000"/>
          <w:szCs w:val="21"/>
        </w:rPr>
        <w:br/>
        <w:t>Don't be rude!</w:t>
      </w:r>
      <w:r w:rsidRPr="00AB4FD5">
        <w:rPr>
          <w:rFonts w:ascii="SimSun" w:hAnsi="SimSun"/>
          <w:color w:val="000000"/>
          <w:szCs w:val="21"/>
        </w:rPr>
        <w:br/>
        <w:t>Don't be impolite! </w:t>
      </w:r>
      <w:r w:rsidRPr="00AB4FD5">
        <w:rPr>
          <w:rFonts w:ascii="SimSun" w:hAnsi="SimSun"/>
          <w:color w:val="000000"/>
          <w:szCs w:val="21"/>
        </w:rPr>
        <w:br/>
        <w:t>你被开除了。 </w:t>
      </w:r>
      <w:r w:rsidRPr="00AB4FD5">
        <w:rPr>
          <w:rFonts w:ascii="SimSun" w:hAnsi="SimSun"/>
          <w:color w:val="000000"/>
          <w:szCs w:val="21"/>
        </w:rPr>
        <w:br/>
        <w:t>You're fired!</w:t>
      </w:r>
      <w:r w:rsidRPr="00AB4FD5">
        <w:rPr>
          <w:rFonts w:ascii="SimSun" w:hAnsi="SimSun"/>
          <w:color w:val="000000"/>
          <w:szCs w:val="21"/>
        </w:rPr>
        <w:br/>
        <w:t>Man, you're out of here. *严厉的说法。</w:t>
      </w:r>
      <w:r w:rsidRPr="00AB4FD5">
        <w:rPr>
          <w:rFonts w:ascii="SimSun" w:hAnsi="SimSun"/>
          <w:color w:val="000000"/>
          <w:szCs w:val="21"/>
        </w:rPr>
        <w:br/>
        <w:t>I have to sack you. *温和的说法。</w:t>
      </w:r>
      <w:r w:rsidRPr="00AB4FD5">
        <w:rPr>
          <w:rFonts w:ascii="SimSun" w:hAnsi="SimSun"/>
          <w:color w:val="000000"/>
          <w:szCs w:val="21"/>
        </w:rPr>
        <w:br/>
        <w:t>I have to let you go. *温和的说法。 </w:t>
      </w:r>
      <w:r w:rsidRPr="00AB4FD5">
        <w:rPr>
          <w:rFonts w:ascii="SimSun" w:hAnsi="SimSun"/>
          <w:color w:val="000000"/>
          <w:szCs w:val="21"/>
        </w:rPr>
        <w:br/>
        <w:t>你得像个男子汉! </w:t>
      </w:r>
      <w:r w:rsidRPr="00AB4FD5">
        <w:rPr>
          <w:rFonts w:ascii="SimSun" w:hAnsi="SimSun"/>
          <w:color w:val="000000"/>
          <w:szCs w:val="21"/>
        </w:rPr>
        <w:br/>
        <w:t>Be a man!</w:t>
      </w:r>
      <w:r w:rsidRPr="00AB4FD5">
        <w:rPr>
          <w:rFonts w:ascii="SimSun" w:hAnsi="SimSun"/>
          <w:color w:val="000000"/>
          <w:szCs w:val="21"/>
        </w:rPr>
        <w:br/>
        <w:t>I don't want to be a leader. (我不想当头儿。)</w:t>
      </w:r>
      <w:r w:rsidRPr="00AB4FD5">
        <w:rPr>
          <w:rFonts w:ascii="SimSun" w:hAnsi="SimSun"/>
          <w:color w:val="000000"/>
          <w:szCs w:val="21"/>
        </w:rPr>
        <w:br/>
        <w:t>Be a man! (你得像个男子汉!)</w:t>
      </w:r>
      <w:r w:rsidRPr="00AB4FD5">
        <w:rPr>
          <w:rFonts w:ascii="SimSun" w:hAnsi="SimSun"/>
          <w:color w:val="000000"/>
          <w:szCs w:val="21"/>
        </w:rPr>
        <w:br/>
        <w:t>Be strong! (坚强些!)</w:t>
      </w:r>
      <w:r w:rsidRPr="00AB4FD5">
        <w:rPr>
          <w:rFonts w:ascii="SimSun" w:hAnsi="SimSun"/>
          <w:color w:val="000000"/>
          <w:szCs w:val="21"/>
        </w:rPr>
        <w:br/>
        <w:t>Don't be a wimp! (别那么窝囊!)</w:t>
      </w:r>
      <w:r w:rsidRPr="00AB4FD5">
        <w:rPr>
          <w:rFonts w:ascii="SimSun" w:hAnsi="SimSun"/>
          <w:color w:val="000000"/>
          <w:szCs w:val="21"/>
        </w:rPr>
        <w:br/>
        <w:t>Don't be a chicken! (别当胆小鬼。) </w:t>
      </w:r>
      <w:r w:rsidRPr="00AB4FD5">
        <w:rPr>
          <w:rFonts w:ascii="SimSun" w:hAnsi="SimSun"/>
          <w:color w:val="000000"/>
          <w:szCs w:val="21"/>
        </w:rPr>
        <w:br/>
        <w:t>别自吹自擂。</w:t>
      </w:r>
      <w:r w:rsidRPr="00AB4FD5">
        <w:rPr>
          <w:rFonts w:ascii="SimSun" w:hAnsi="SimSun"/>
          <w:color w:val="000000"/>
          <w:szCs w:val="21"/>
        </w:rPr>
        <w:br/>
        <w:t>Don't talk boastfully. *boastfully “夸耀的”、“自吹自擂的”。</w:t>
      </w:r>
      <w:r w:rsidRPr="00AB4FD5">
        <w:rPr>
          <w:rFonts w:ascii="SimSun" w:hAnsi="SimSun"/>
          <w:color w:val="000000"/>
          <w:szCs w:val="21"/>
        </w:rPr>
        <w:br/>
        <w:t>Japan is a very rich country. (日本是一个富裕的国家。)</w:t>
      </w:r>
      <w:r w:rsidRPr="00AB4FD5">
        <w:rPr>
          <w:rFonts w:ascii="SimSun" w:hAnsi="SimSun"/>
          <w:color w:val="000000"/>
          <w:szCs w:val="21"/>
        </w:rPr>
        <w:br/>
        <w:t>Don't talk boastfully. (别自吹自擂。)</w:t>
      </w:r>
      <w:r w:rsidRPr="00AB4FD5">
        <w:rPr>
          <w:rFonts w:ascii="SimSun" w:hAnsi="SimSun"/>
          <w:color w:val="000000"/>
          <w:szCs w:val="21"/>
        </w:rPr>
        <w:br/>
        <w:t>Don't brag.</w:t>
      </w:r>
      <w:r w:rsidRPr="00AB4FD5">
        <w:rPr>
          <w:rFonts w:ascii="SimSun" w:hAnsi="SimSun"/>
          <w:color w:val="000000"/>
          <w:szCs w:val="21"/>
        </w:rPr>
        <w:br/>
        <w:t>Don't boast.</w:t>
      </w:r>
      <w:r w:rsidRPr="00AB4FD5">
        <w:rPr>
          <w:rFonts w:ascii="SimSun" w:hAnsi="SimSun"/>
          <w:color w:val="000000"/>
          <w:szCs w:val="21"/>
        </w:rPr>
        <w:br/>
        <w:t>You should be more modest. (你该谦虚一些。) </w:t>
      </w:r>
      <w:r w:rsidRPr="00AB4FD5">
        <w:rPr>
          <w:rFonts w:ascii="SimSun" w:hAnsi="SimSun"/>
          <w:color w:val="000000"/>
          <w:szCs w:val="21"/>
        </w:rPr>
        <w:br/>
        <w:t>请别让我失望。 </w:t>
      </w:r>
      <w:r w:rsidRPr="00AB4FD5">
        <w:rPr>
          <w:rFonts w:ascii="SimSun" w:hAnsi="SimSun"/>
          <w:color w:val="000000"/>
          <w:szCs w:val="21"/>
        </w:rPr>
        <w:br/>
        <w:t>Please don't disappoint me. *disappoint “让……失望”、 “辜负……期望”。</w:t>
      </w:r>
      <w:r w:rsidRPr="00AB4FD5">
        <w:rPr>
          <w:rFonts w:ascii="SimSun" w:hAnsi="SimSun"/>
          <w:color w:val="000000"/>
          <w:szCs w:val="21"/>
        </w:rPr>
        <w:br/>
        <w:t>Please don't let me down. </w:t>
      </w:r>
      <w:r w:rsidRPr="00AB4FD5">
        <w:rPr>
          <w:rFonts w:ascii="SimSun" w:hAnsi="SimSun"/>
          <w:color w:val="000000"/>
          <w:szCs w:val="21"/>
        </w:rPr>
        <w:br/>
        <w:t>别挑逗女孩/男孩! </w:t>
      </w:r>
      <w:r w:rsidRPr="00AB4FD5">
        <w:rPr>
          <w:rFonts w:ascii="SimSun" w:hAnsi="SimSun"/>
          <w:color w:val="000000"/>
          <w:szCs w:val="21"/>
        </w:rPr>
        <w:br/>
        <w:t>Don't flirt with girls/boys! *flirt with “对异性半开玩笑的引诱”、“男女之间的调情”。</w:t>
      </w:r>
      <w:r w:rsidRPr="00AB4FD5">
        <w:rPr>
          <w:rFonts w:ascii="SimSun" w:hAnsi="SimSun"/>
          <w:color w:val="000000"/>
          <w:szCs w:val="21"/>
        </w:rPr>
        <w:br/>
        <w:t>Don't flirt with girls! (别挑逗女孩!)</w:t>
      </w:r>
      <w:r w:rsidRPr="00AB4FD5">
        <w:rPr>
          <w:rFonts w:ascii="SimSun" w:hAnsi="SimSun"/>
          <w:color w:val="000000"/>
          <w:szCs w:val="21"/>
        </w:rPr>
        <w:br/>
        <w:t>I was just being friendly. (我只是表示友好。)</w:t>
      </w:r>
      <w:r w:rsidRPr="00AB4FD5">
        <w:rPr>
          <w:rFonts w:ascii="SimSun" w:hAnsi="SimSun"/>
          <w:color w:val="000000"/>
          <w:szCs w:val="21"/>
        </w:rPr>
        <w:br/>
        <w:t>Don't make eyes at her/him! (别跟她/他眉来眼去的。) *make eyes at... “向……送秋波”。 </w:t>
      </w:r>
      <w:r w:rsidRPr="00AB4FD5">
        <w:rPr>
          <w:rFonts w:ascii="SimSun" w:hAnsi="SimSun"/>
          <w:color w:val="000000"/>
          <w:szCs w:val="21"/>
        </w:rPr>
        <w:br/>
        <w:t>别抱怨，叫你怎么做，就怎么做。</w:t>
      </w:r>
      <w:r w:rsidRPr="00AB4FD5">
        <w:rPr>
          <w:rFonts w:ascii="SimSun" w:hAnsi="SimSun"/>
          <w:color w:val="000000"/>
          <w:szCs w:val="21"/>
        </w:rPr>
        <w:br/>
        <w:t>Don't complain and do as you are told.</w:t>
      </w:r>
      <w:r w:rsidRPr="00AB4FD5">
        <w:rPr>
          <w:rFonts w:ascii="SimSun" w:hAnsi="SimSun"/>
          <w:color w:val="000000"/>
          <w:szCs w:val="21"/>
        </w:rPr>
        <w:br/>
        <w:t>Do what I tell you to do without complaining. </w:t>
      </w:r>
      <w:r w:rsidRPr="00AB4FD5">
        <w:rPr>
          <w:rFonts w:ascii="SimSun" w:hAnsi="SimSun"/>
          <w:color w:val="000000"/>
          <w:szCs w:val="21"/>
        </w:rPr>
        <w:br/>
        <w:t>干脆点!(赶快!)</w:t>
      </w:r>
      <w:r w:rsidRPr="00AB4FD5">
        <w:rPr>
          <w:rFonts w:ascii="SimSun" w:hAnsi="SimSun"/>
          <w:color w:val="000000"/>
          <w:szCs w:val="21"/>
        </w:rPr>
        <w:br/>
        <w:t>Make it snappy! *这是一个惯用句， “快!”、“干脆点儿!”</w:t>
      </w:r>
      <w:r w:rsidRPr="00AB4FD5">
        <w:rPr>
          <w:rFonts w:ascii="SimSun" w:hAnsi="SimSun"/>
          <w:color w:val="000000"/>
          <w:szCs w:val="21"/>
        </w:rPr>
        <w:br/>
        <w:t>Hurry it up!</w:t>
      </w:r>
      <w:r w:rsidRPr="00AB4FD5">
        <w:rPr>
          <w:rFonts w:ascii="SimSun" w:hAnsi="SimSun"/>
          <w:color w:val="000000"/>
          <w:szCs w:val="21"/>
        </w:rPr>
        <w:br/>
        <w:t>Look snappy. *英式英语。 </w:t>
      </w:r>
      <w:r w:rsidRPr="00AB4FD5">
        <w:rPr>
          <w:rFonts w:ascii="SimSun" w:hAnsi="SimSun"/>
          <w:color w:val="000000"/>
          <w:szCs w:val="21"/>
        </w:rPr>
        <w:br/>
        <w:t>麻利点!/利索点! </w:t>
      </w:r>
      <w:r w:rsidRPr="00AB4FD5">
        <w:rPr>
          <w:rFonts w:ascii="SimSun" w:hAnsi="SimSun"/>
          <w:color w:val="000000"/>
          <w:szCs w:val="21"/>
        </w:rPr>
        <w:br/>
        <w:t>Step on it! *step on it 原意是“坐火车飞跑”现在常表示“赶紧”的意思。</w:t>
      </w:r>
      <w:r w:rsidRPr="00AB4FD5">
        <w:rPr>
          <w:rFonts w:ascii="SimSun" w:hAnsi="SimSun"/>
          <w:color w:val="000000"/>
          <w:szCs w:val="21"/>
        </w:rPr>
        <w:br/>
        <w:t>Be quick!</w:t>
      </w:r>
      <w:r w:rsidRPr="00AB4FD5">
        <w:rPr>
          <w:rFonts w:ascii="SimSun" w:hAnsi="SimSun"/>
          <w:color w:val="000000"/>
          <w:szCs w:val="21"/>
        </w:rPr>
        <w:br/>
        <w:t>Get a move on!</w:t>
      </w:r>
      <w:r w:rsidRPr="00AB4FD5">
        <w:rPr>
          <w:rFonts w:ascii="SimSun" w:hAnsi="SimSun"/>
          <w:color w:val="000000"/>
          <w:szCs w:val="21"/>
        </w:rPr>
        <w:br/>
        <w:t>Move it!</w:t>
      </w:r>
      <w:r w:rsidRPr="00AB4FD5">
        <w:rPr>
          <w:rFonts w:ascii="SimSun" w:hAnsi="SimSun"/>
          <w:color w:val="000000"/>
          <w:szCs w:val="21"/>
        </w:rPr>
        <w:br/>
        <w:t>Snap to it.</w:t>
      </w:r>
      <w:r w:rsidRPr="00AB4FD5">
        <w:rPr>
          <w:rFonts w:ascii="SimSun" w:hAnsi="SimSun"/>
          <w:color w:val="000000"/>
          <w:szCs w:val="21"/>
        </w:rPr>
        <w:br/>
      </w:r>
      <w:r w:rsidRPr="00AB4FD5">
        <w:rPr>
          <w:rFonts w:ascii="SimSun" w:hAnsi="SimSun"/>
          <w:color w:val="000000"/>
          <w:szCs w:val="21"/>
        </w:rPr>
        <w:br/>
        <w:t>●责备</w:t>
      </w:r>
      <w:r w:rsidRPr="00AB4FD5">
        <w:rPr>
          <w:rFonts w:ascii="SimSun" w:hAnsi="SimSun"/>
          <w:color w:val="000000"/>
          <w:szCs w:val="21"/>
        </w:rPr>
        <w:br/>
        <w:t>别把责任推给我。</w:t>
      </w:r>
      <w:r w:rsidRPr="00AB4FD5">
        <w:rPr>
          <w:rFonts w:ascii="SimSun" w:hAnsi="SimSun"/>
          <w:color w:val="000000"/>
          <w:szCs w:val="21"/>
        </w:rPr>
        <w:br/>
        <w:t>Don't blame me. *blame “把责任归于……”、“让人承担罪责等”。</w:t>
      </w:r>
      <w:r w:rsidRPr="00AB4FD5">
        <w:rPr>
          <w:rFonts w:ascii="SimSun" w:hAnsi="SimSun"/>
          <w:color w:val="000000"/>
          <w:szCs w:val="21"/>
        </w:rPr>
        <w:br/>
        <w:t>It's all your fault! (都是你的错!)</w:t>
      </w:r>
      <w:r w:rsidRPr="00AB4FD5">
        <w:rPr>
          <w:rFonts w:ascii="SimSun" w:hAnsi="SimSun"/>
          <w:color w:val="000000"/>
          <w:szCs w:val="21"/>
        </w:rPr>
        <w:br/>
        <w:t>Don't blame me, I'm innocent. (这可不能怨我，我是清白的。)</w:t>
      </w:r>
      <w:r w:rsidRPr="00AB4FD5">
        <w:rPr>
          <w:rFonts w:ascii="SimSun" w:hAnsi="SimSun"/>
          <w:color w:val="000000"/>
          <w:szCs w:val="21"/>
        </w:rPr>
        <w:br/>
        <w:t>Don't say it's my fault.</w:t>
      </w:r>
      <w:r w:rsidRPr="00AB4FD5">
        <w:rPr>
          <w:rFonts w:ascii="SimSun" w:hAnsi="SimSun"/>
          <w:color w:val="000000"/>
          <w:szCs w:val="21"/>
        </w:rPr>
        <w:br/>
        <w:t>Don't put the blame on me.</w:t>
      </w:r>
      <w:r w:rsidRPr="00AB4FD5">
        <w:rPr>
          <w:rFonts w:ascii="SimSun" w:hAnsi="SimSun"/>
          <w:color w:val="000000"/>
          <w:szCs w:val="21"/>
        </w:rPr>
        <w:br/>
        <w:t>Don't accuse me. </w:t>
      </w:r>
      <w:r w:rsidRPr="00AB4FD5">
        <w:rPr>
          <w:rFonts w:ascii="SimSun" w:hAnsi="SimSun"/>
          <w:color w:val="000000"/>
          <w:szCs w:val="21"/>
        </w:rPr>
        <w:br/>
        <w:t>这是你的过错。 </w:t>
      </w:r>
      <w:r w:rsidRPr="00AB4FD5">
        <w:rPr>
          <w:rFonts w:ascii="SimSun" w:hAnsi="SimSun"/>
          <w:color w:val="000000"/>
          <w:szCs w:val="21"/>
        </w:rPr>
        <w:br/>
        <w:t>You're to blame.</w:t>
      </w:r>
      <w:r w:rsidRPr="00AB4FD5">
        <w:rPr>
          <w:rFonts w:ascii="SimSun" w:hAnsi="SimSun"/>
          <w:color w:val="000000"/>
          <w:szCs w:val="21"/>
        </w:rPr>
        <w:br/>
        <w:t>You're to blame. (这是你的过错。)</w:t>
      </w:r>
      <w:r w:rsidRPr="00AB4FD5">
        <w:rPr>
          <w:rFonts w:ascii="SimSun" w:hAnsi="SimSun"/>
          <w:color w:val="000000"/>
          <w:szCs w:val="21"/>
        </w:rPr>
        <w:br/>
        <w:t>Why me? (怎么是我?)</w:t>
      </w:r>
      <w:r w:rsidRPr="00AB4FD5">
        <w:rPr>
          <w:rFonts w:ascii="SimSun" w:hAnsi="SimSun"/>
          <w:color w:val="000000"/>
          <w:szCs w:val="21"/>
        </w:rPr>
        <w:br/>
        <w:t>It's your fault. </w:t>
      </w:r>
      <w:r w:rsidRPr="00AB4FD5">
        <w:rPr>
          <w:rFonts w:ascii="SimSun" w:hAnsi="SimSun"/>
          <w:color w:val="000000"/>
          <w:szCs w:val="21"/>
        </w:rPr>
        <w:br/>
        <w:t>你站在我的立场上想想。</w:t>
      </w:r>
      <w:r w:rsidRPr="00AB4FD5">
        <w:rPr>
          <w:rFonts w:ascii="SimSun" w:hAnsi="SimSun"/>
          <w:color w:val="000000"/>
          <w:szCs w:val="21"/>
        </w:rPr>
        <w:br/>
        <w:t>Put yourself in my shoes. *直译是“把你的脚放到我的鞋里试试?”，即“你站到我的立场上考虑考虑。”</w:t>
      </w:r>
      <w:r w:rsidRPr="00AB4FD5">
        <w:rPr>
          <w:rFonts w:ascii="SimSun" w:hAnsi="SimSun"/>
          <w:color w:val="000000"/>
          <w:szCs w:val="21"/>
        </w:rPr>
        <w:br/>
        <w:t>We will not take your illness into consideration. (我们没考虑到你生病。)</w:t>
      </w:r>
      <w:r w:rsidRPr="00AB4FD5">
        <w:rPr>
          <w:rFonts w:ascii="SimSun" w:hAnsi="SimSun"/>
          <w:color w:val="000000"/>
          <w:szCs w:val="21"/>
        </w:rPr>
        <w:br/>
        <w:t>Put yourself in my shoes. (你们该为我想想。)</w:t>
      </w:r>
      <w:r w:rsidRPr="00AB4FD5">
        <w:rPr>
          <w:rFonts w:ascii="SimSun" w:hAnsi="SimSun"/>
          <w:color w:val="000000"/>
          <w:szCs w:val="21"/>
        </w:rPr>
        <w:br/>
        <w:t>Try to see it from my point of view.</w:t>
      </w:r>
      <w:r w:rsidRPr="00AB4FD5">
        <w:rPr>
          <w:rFonts w:ascii="SimSun" w:hAnsi="SimSun"/>
          <w:color w:val="000000"/>
          <w:szCs w:val="21"/>
        </w:rPr>
        <w:br/>
        <w:t>Try to see it my way. </w:t>
      </w:r>
      <w:r w:rsidRPr="00AB4FD5">
        <w:rPr>
          <w:rFonts w:ascii="SimSun" w:hAnsi="SimSun"/>
          <w:color w:val="000000"/>
          <w:szCs w:val="21"/>
        </w:rPr>
        <w:br/>
        <w:t>你就不觉得害臊吗? </w:t>
      </w:r>
      <w:r w:rsidRPr="00AB4FD5">
        <w:rPr>
          <w:rFonts w:ascii="SimSun" w:hAnsi="SimSun"/>
          <w:color w:val="000000"/>
          <w:szCs w:val="21"/>
        </w:rPr>
        <w:br/>
        <w:t>Aren't you ashamed of yourself? *ashamed “做了不好的事感到的羞愧和惭愧”。 be ashamed of... 表示“……觉得害臊”。</w:t>
      </w:r>
      <w:r w:rsidRPr="00AB4FD5">
        <w:rPr>
          <w:rFonts w:ascii="SimSun" w:hAnsi="SimSun"/>
          <w:color w:val="000000"/>
          <w:szCs w:val="21"/>
        </w:rPr>
        <w:br/>
        <w:t>How do you live with yourself?</w:t>
      </w:r>
      <w:r w:rsidRPr="00AB4FD5">
        <w:rPr>
          <w:rFonts w:ascii="SimSun" w:hAnsi="SimSun"/>
          <w:color w:val="000000"/>
          <w:szCs w:val="21"/>
        </w:rPr>
        <w:br/>
        <w:t>You should be ashamed of yourself. (你该为自己害臊。) </w:t>
      </w:r>
      <w:r w:rsidRPr="00AB4FD5">
        <w:rPr>
          <w:rFonts w:ascii="SimSun" w:hAnsi="SimSun"/>
          <w:color w:val="000000"/>
          <w:szCs w:val="21"/>
        </w:rPr>
        <w:br/>
        <w:t>我要教训他一顿。 </w:t>
      </w:r>
      <w:r w:rsidRPr="00AB4FD5">
        <w:rPr>
          <w:rFonts w:ascii="SimSun" w:hAnsi="SimSun"/>
          <w:color w:val="000000"/>
          <w:szCs w:val="21"/>
        </w:rPr>
        <w:br/>
        <w:t>I'll give him a piece of my mind. *give...a piece of...'s mind “严厉批评、责备……”、“大声地叱责……”。</w:t>
      </w:r>
      <w:r w:rsidRPr="00AB4FD5">
        <w:rPr>
          <w:rFonts w:ascii="SimSun" w:hAnsi="SimSun"/>
          <w:color w:val="000000"/>
          <w:szCs w:val="21"/>
        </w:rPr>
        <w:br/>
        <w:t>I'll give him a piece of my mind for lying! (他撒谎了，我会好好说说他的。)</w:t>
      </w:r>
      <w:r w:rsidRPr="00AB4FD5">
        <w:rPr>
          <w:rFonts w:ascii="SimSun" w:hAnsi="SimSun"/>
          <w:color w:val="000000"/>
          <w:szCs w:val="21"/>
        </w:rPr>
        <w:br/>
        <w:t>I don't blame you. (我不会怪你的。)</w:t>
      </w:r>
      <w:r w:rsidRPr="00AB4FD5">
        <w:rPr>
          <w:rFonts w:ascii="SimSun" w:hAnsi="SimSun"/>
          <w:color w:val="000000"/>
          <w:szCs w:val="21"/>
        </w:rPr>
        <w:br/>
        <w:t>别把我卷进去。 </w:t>
      </w:r>
      <w:r w:rsidRPr="00AB4FD5">
        <w:rPr>
          <w:rFonts w:ascii="SimSun" w:hAnsi="SimSun"/>
          <w:color w:val="000000"/>
          <w:szCs w:val="21"/>
        </w:rPr>
        <w:br/>
        <w:t>Don't involve me!</w:t>
      </w:r>
      <w:r w:rsidRPr="00AB4FD5">
        <w:rPr>
          <w:rFonts w:ascii="SimSun" w:hAnsi="SimSun"/>
          <w:color w:val="000000"/>
          <w:szCs w:val="21"/>
        </w:rPr>
        <w:br/>
        <w:t>I'd like you to lie for me. (能不能帮我撒一次谎?)</w:t>
      </w:r>
      <w:r w:rsidRPr="00AB4FD5">
        <w:rPr>
          <w:rFonts w:ascii="SimSun" w:hAnsi="SimSun"/>
          <w:color w:val="000000"/>
          <w:szCs w:val="21"/>
        </w:rPr>
        <w:br/>
        <w:t>Please don't involve me! (请别把我卷进去。)</w:t>
      </w:r>
      <w:r w:rsidRPr="00AB4FD5">
        <w:rPr>
          <w:rFonts w:ascii="SimSun" w:hAnsi="SimSun"/>
          <w:color w:val="000000"/>
          <w:szCs w:val="21"/>
        </w:rPr>
        <w:br/>
        <w:t>I don't want to get involved. (我不想被卷进去。) </w:t>
      </w:r>
      <w:r w:rsidRPr="00AB4FD5">
        <w:rPr>
          <w:rFonts w:ascii="SimSun" w:hAnsi="SimSun"/>
          <w:color w:val="000000"/>
          <w:szCs w:val="21"/>
        </w:rPr>
        <w:br/>
        <w:t>我早说过了吧。 </w:t>
      </w:r>
      <w:r w:rsidRPr="00AB4FD5">
        <w:rPr>
          <w:rFonts w:ascii="SimSun" w:hAnsi="SimSun"/>
          <w:color w:val="000000"/>
          <w:szCs w:val="21"/>
        </w:rPr>
        <w:br/>
        <w:t>I told you so.</w:t>
      </w:r>
      <w:r w:rsidRPr="00AB4FD5">
        <w:rPr>
          <w:rFonts w:ascii="SimSun" w:hAnsi="SimSun"/>
          <w:color w:val="000000"/>
          <w:szCs w:val="21"/>
        </w:rPr>
        <w:br/>
        <w:t>I got in trouble for lying. (因为撒谎，我闯祸了。)</w:t>
      </w:r>
      <w:r w:rsidRPr="00AB4FD5">
        <w:rPr>
          <w:rFonts w:ascii="SimSun" w:hAnsi="SimSun"/>
          <w:color w:val="000000"/>
          <w:szCs w:val="21"/>
        </w:rPr>
        <w:br/>
        <w:t>I told you so. You shouldn't lie. (我早说过吧，你不该撒谎。)</w:t>
      </w:r>
      <w:r w:rsidRPr="00AB4FD5">
        <w:rPr>
          <w:rFonts w:ascii="SimSun" w:hAnsi="SimSun"/>
          <w:color w:val="000000"/>
          <w:szCs w:val="21"/>
        </w:rPr>
        <w:br/>
        <w:t>See, I told you so.</w:t>
      </w:r>
      <w:r w:rsidRPr="00AB4FD5">
        <w:rPr>
          <w:rFonts w:ascii="SimSun" w:hAnsi="SimSun"/>
          <w:color w:val="000000"/>
          <w:szCs w:val="21"/>
        </w:rPr>
        <w:br/>
        <w:t>There now, didn't I tell you?</w:t>
      </w:r>
      <w:r w:rsidRPr="00AB4FD5">
        <w:rPr>
          <w:rFonts w:ascii="SimSun" w:hAnsi="SimSun"/>
          <w:color w:val="000000"/>
          <w:szCs w:val="21"/>
        </w:rPr>
        <w:br/>
        <w:t>You should have listened to me. (你要听我的就好了。) </w:t>
      </w:r>
      <w:r w:rsidRPr="00AB4FD5">
        <w:rPr>
          <w:rFonts w:ascii="SimSun" w:hAnsi="SimSun"/>
          <w:color w:val="000000"/>
          <w:szCs w:val="21"/>
        </w:rPr>
        <w:br/>
        <w:t>你知道的吧? </w:t>
      </w:r>
      <w:r w:rsidRPr="00AB4FD5">
        <w:rPr>
          <w:rFonts w:ascii="SimSun" w:hAnsi="SimSun"/>
          <w:color w:val="000000"/>
          <w:szCs w:val="21"/>
        </w:rPr>
        <w:br/>
        <w:t>You knew that, didn't you?</w:t>
      </w:r>
      <w:r w:rsidRPr="00AB4FD5">
        <w:rPr>
          <w:rFonts w:ascii="SimSun" w:hAnsi="SimSun"/>
          <w:color w:val="000000"/>
          <w:szCs w:val="21"/>
        </w:rPr>
        <w:br/>
        <w:t>My son stopped going to school. (我儿子没去上学。)</w:t>
      </w:r>
      <w:r w:rsidRPr="00AB4FD5">
        <w:rPr>
          <w:rFonts w:ascii="SimSun" w:hAnsi="SimSun"/>
          <w:color w:val="000000"/>
          <w:szCs w:val="21"/>
        </w:rPr>
        <w:br/>
        <w:t>You knew that, didn't you? (你知道这事儿吧?) </w:t>
      </w:r>
      <w:r w:rsidRPr="00AB4FD5">
        <w:rPr>
          <w:rFonts w:ascii="SimSun" w:hAnsi="SimSun"/>
          <w:color w:val="000000"/>
          <w:szCs w:val="21"/>
        </w:rPr>
        <w:br/>
        <w:t>好像是我做错了什么事似的。</w:t>
      </w:r>
      <w:r w:rsidRPr="00AB4FD5">
        <w:rPr>
          <w:rFonts w:ascii="SimSun" w:hAnsi="SimSun"/>
          <w:color w:val="000000"/>
          <w:szCs w:val="21"/>
        </w:rPr>
        <w:br/>
        <w:t>It is as if I had done something wrong. *as if... “好像……似的”。</w:t>
      </w:r>
      <w:r w:rsidRPr="00AB4FD5">
        <w:rPr>
          <w:rFonts w:ascii="SimSun" w:hAnsi="SimSun"/>
          <w:color w:val="000000"/>
          <w:szCs w:val="21"/>
        </w:rPr>
        <w:br/>
        <w:t>It's as if it's my fault.</w:t>
      </w:r>
      <w:r w:rsidRPr="00AB4FD5">
        <w:rPr>
          <w:rFonts w:ascii="SimSun" w:hAnsi="SimSun"/>
          <w:color w:val="000000"/>
          <w:szCs w:val="21"/>
        </w:rPr>
        <w:br/>
        <w:t>It's as if I'm to blame.</w:t>
      </w:r>
      <w:r w:rsidRPr="00AB4FD5">
        <w:rPr>
          <w:rFonts w:ascii="SimSun" w:hAnsi="SimSun"/>
          <w:color w:val="000000"/>
          <w:szCs w:val="21"/>
        </w:rPr>
        <w:br/>
        <w:t>It's like I did something wrong. </w:t>
      </w:r>
      <w:r w:rsidRPr="00AB4FD5">
        <w:rPr>
          <w:rFonts w:ascii="SimSun" w:hAnsi="SimSun"/>
          <w:color w:val="000000"/>
          <w:szCs w:val="21"/>
        </w:rPr>
        <w:br/>
        <w:t>他在最后关头胆怯了。 </w:t>
      </w:r>
      <w:r w:rsidRPr="00AB4FD5">
        <w:rPr>
          <w:rFonts w:ascii="SimSun" w:hAnsi="SimSun"/>
          <w:color w:val="000000"/>
          <w:szCs w:val="21"/>
        </w:rPr>
        <w:br/>
        <w:t>He chickened out at the last moment. </w:t>
      </w:r>
      <w:r w:rsidRPr="00AB4FD5">
        <w:rPr>
          <w:rFonts w:ascii="SimSun" w:hAnsi="SimSun"/>
          <w:color w:val="000000"/>
          <w:szCs w:val="21"/>
        </w:rPr>
        <w:br/>
        <w:t>别冲我发火。</w:t>
      </w:r>
      <w:r w:rsidRPr="00AB4FD5">
        <w:rPr>
          <w:rFonts w:ascii="SimSun" w:hAnsi="SimSun"/>
          <w:color w:val="000000"/>
          <w:szCs w:val="21"/>
        </w:rPr>
        <w:br/>
        <w:t>Don't take it out on me. *take it out on... “为泄愤而冲……发火”。</w:t>
      </w:r>
      <w:r w:rsidRPr="00AB4FD5">
        <w:rPr>
          <w:rFonts w:ascii="SimSun" w:hAnsi="SimSun"/>
          <w:color w:val="000000"/>
          <w:szCs w:val="21"/>
        </w:rPr>
        <w:br/>
        <w:t>Don't take your frustration out on me.</w:t>
      </w:r>
      <w:r w:rsidRPr="00AB4FD5">
        <w:rPr>
          <w:rFonts w:ascii="SimSun" w:hAnsi="SimSun"/>
          <w:color w:val="000000"/>
          <w:szCs w:val="21"/>
        </w:rPr>
        <w:br/>
        <w:t>Don't treat me badly just because you had a bad day. (别因为今天你不顺就拿我撒气。)</w:t>
      </w:r>
      <w:r w:rsidRPr="00AB4FD5">
        <w:rPr>
          <w:rFonts w:ascii="SimSun" w:hAnsi="SimSun"/>
          <w:color w:val="000000"/>
          <w:szCs w:val="21"/>
        </w:rPr>
        <w:br/>
        <w:t>I didn't do anything wrong! (我没有做错什么事。) </w:t>
      </w:r>
      <w:r w:rsidRPr="00AB4FD5">
        <w:rPr>
          <w:rFonts w:ascii="SimSun" w:hAnsi="SimSun"/>
          <w:color w:val="000000"/>
          <w:szCs w:val="21"/>
        </w:rPr>
        <w:br/>
        <w:t>还我钱。 </w:t>
      </w:r>
      <w:r w:rsidRPr="00AB4FD5">
        <w:rPr>
          <w:rFonts w:ascii="SimSun" w:hAnsi="SimSun"/>
          <w:color w:val="000000"/>
          <w:szCs w:val="21"/>
        </w:rPr>
        <w:br/>
        <w:t>Pay up!</w:t>
      </w:r>
      <w:r w:rsidRPr="00AB4FD5">
        <w:rPr>
          <w:rFonts w:ascii="SimSun" w:hAnsi="SimSun"/>
          <w:color w:val="000000"/>
          <w:szCs w:val="21"/>
        </w:rPr>
        <w:br/>
        <w:t>Pay up! (还我钱!)</w:t>
      </w:r>
      <w:r w:rsidRPr="00AB4FD5">
        <w:rPr>
          <w:rFonts w:ascii="SimSun" w:hAnsi="SimSun"/>
          <w:color w:val="000000"/>
          <w:szCs w:val="21"/>
        </w:rPr>
        <w:br/>
        <w:t>Can you wait till next month? (能等到下个月吗?)</w:t>
      </w:r>
      <w:r w:rsidRPr="00AB4FD5">
        <w:rPr>
          <w:rFonts w:ascii="SimSun" w:hAnsi="SimSun"/>
          <w:color w:val="000000"/>
          <w:szCs w:val="21"/>
        </w:rPr>
        <w:br/>
        <w:t>Pay your debt!</w:t>
      </w:r>
      <w:r w:rsidRPr="00AB4FD5">
        <w:rPr>
          <w:rFonts w:ascii="SimSun" w:hAnsi="SimSun"/>
          <w:color w:val="000000"/>
          <w:szCs w:val="21"/>
        </w:rPr>
        <w:br/>
        <w:t>Pay me back!</w:t>
      </w:r>
      <w:r w:rsidRPr="00AB4FD5">
        <w:rPr>
          <w:rFonts w:ascii="SimSun" w:hAnsi="SimSun"/>
          <w:color w:val="000000"/>
          <w:szCs w:val="21"/>
        </w:rPr>
        <w:br/>
        <w:t>Give me my money now! (现在你就还我钱。) </w:t>
      </w:r>
      <w:r w:rsidRPr="00AB4FD5">
        <w:rPr>
          <w:rFonts w:ascii="SimSun" w:hAnsi="SimSun"/>
          <w:color w:val="000000"/>
          <w:szCs w:val="21"/>
        </w:rPr>
        <w:br/>
        <w:t>我会找你算帐的。 </w:t>
      </w:r>
      <w:r w:rsidRPr="00AB4FD5">
        <w:rPr>
          <w:rFonts w:ascii="SimSun" w:hAnsi="SimSun"/>
          <w:color w:val="000000"/>
          <w:szCs w:val="21"/>
        </w:rPr>
        <w:br/>
        <w:t>You'll pay for this. *威胁他人，带有“要报复你”的语感。 </w:t>
      </w:r>
      <w:r w:rsidRPr="00AB4FD5">
        <w:rPr>
          <w:rFonts w:ascii="SimSun" w:hAnsi="SimSun"/>
          <w:color w:val="000000"/>
          <w:szCs w:val="21"/>
        </w:rPr>
        <w:br/>
        <w:t>你疯了! </w:t>
      </w:r>
      <w:r w:rsidRPr="00AB4FD5">
        <w:rPr>
          <w:rFonts w:ascii="SimSun" w:hAnsi="SimSun"/>
          <w:color w:val="000000"/>
          <w:szCs w:val="21"/>
        </w:rPr>
        <w:br/>
        <w:t>You're out of your mind! *直译“你失去理智了”。</w:t>
      </w:r>
      <w:r w:rsidRPr="00AB4FD5">
        <w:rPr>
          <w:rFonts w:ascii="SimSun" w:hAnsi="SimSun"/>
          <w:color w:val="000000"/>
          <w:szCs w:val="21"/>
        </w:rPr>
        <w:br/>
        <w:t>You're off your rocker.</w:t>
      </w:r>
      <w:r w:rsidRPr="00AB4FD5">
        <w:rPr>
          <w:rFonts w:ascii="SimSun" w:hAnsi="SimSun"/>
          <w:color w:val="000000"/>
          <w:szCs w:val="21"/>
        </w:rPr>
        <w:br/>
        <w:t>You're nuts. </w:t>
      </w:r>
      <w:r w:rsidRPr="00AB4FD5">
        <w:rPr>
          <w:rFonts w:ascii="SimSun" w:hAnsi="SimSun"/>
          <w:color w:val="000000"/>
          <w:szCs w:val="21"/>
        </w:rPr>
        <w:br/>
        <w:t>你怎么这么说? </w:t>
      </w:r>
      <w:r w:rsidRPr="00AB4FD5">
        <w:rPr>
          <w:rFonts w:ascii="SimSun" w:hAnsi="SimSun"/>
          <w:color w:val="000000"/>
          <w:szCs w:val="21"/>
        </w:rPr>
        <w:br/>
        <w:t>You shouldn't say things like that.</w:t>
      </w:r>
      <w:r w:rsidRPr="00AB4FD5">
        <w:rPr>
          <w:rFonts w:ascii="SimSun" w:hAnsi="SimSun"/>
          <w:color w:val="000000"/>
          <w:szCs w:val="21"/>
        </w:rPr>
        <w:br/>
        <w:t>Don't say stuff like that. (你别这样说呀!) </w:t>
      </w:r>
      <w:r w:rsidRPr="00AB4FD5">
        <w:rPr>
          <w:rFonts w:ascii="SimSun" w:hAnsi="SimSun"/>
          <w:color w:val="000000"/>
          <w:szCs w:val="21"/>
        </w:rPr>
        <w:br/>
        <w:t>这可全为了你! </w:t>
      </w:r>
      <w:r w:rsidRPr="00AB4FD5">
        <w:rPr>
          <w:rFonts w:ascii="SimSun" w:hAnsi="SimSun"/>
          <w:color w:val="000000"/>
          <w:szCs w:val="21"/>
        </w:rPr>
        <w:br/>
        <w:t>It's for your own good!</w:t>
      </w:r>
      <w:r w:rsidRPr="00AB4FD5">
        <w:rPr>
          <w:rFonts w:ascii="SimSun" w:hAnsi="SimSun"/>
          <w:color w:val="000000"/>
          <w:szCs w:val="21"/>
        </w:rPr>
        <w:br/>
        <w:t>I don't want to. (我不想做。)</w:t>
      </w:r>
      <w:r w:rsidRPr="00AB4FD5">
        <w:rPr>
          <w:rFonts w:ascii="SimSun" w:hAnsi="SimSun"/>
          <w:color w:val="000000"/>
          <w:szCs w:val="21"/>
        </w:rPr>
        <w:br/>
        <w:t>It's for your own good! (这可全为了你!)</w:t>
      </w:r>
      <w:r w:rsidRPr="00AB4FD5">
        <w:rPr>
          <w:rFonts w:ascii="SimSun" w:hAnsi="SimSun"/>
          <w:color w:val="000000"/>
          <w:szCs w:val="21"/>
        </w:rPr>
        <w:br/>
        <w:t>It's for your own benefit.</w:t>
      </w:r>
      <w:r w:rsidRPr="00AB4FD5">
        <w:rPr>
          <w:rFonts w:ascii="SimSun" w:hAnsi="SimSun"/>
          <w:color w:val="000000"/>
          <w:szCs w:val="21"/>
        </w:rPr>
        <w:br/>
        <w:t>It's for your own sake. </w:t>
      </w:r>
      <w:r w:rsidRPr="00AB4FD5">
        <w:rPr>
          <w:rFonts w:ascii="SimSun" w:hAnsi="SimSun"/>
          <w:color w:val="000000"/>
          <w:szCs w:val="21"/>
        </w:rPr>
        <w:br/>
        <w:t>你干吗老挑我的刺儿? </w:t>
      </w:r>
      <w:r w:rsidRPr="00AB4FD5">
        <w:rPr>
          <w:rFonts w:ascii="SimSun" w:hAnsi="SimSun"/>
          <w:color w:val="000000"/>
          <w:szCs w:val="21"/>
        </w:rPr>
        <w:br/>
        <w:t>Why are you picking on me? *表示“为什么责备我?”、 “干吗我非得挨责备?”</w:t>
      </w:r>
      <w:r w:rsidRPr="00AB4FD5">
        <w:rPr>
          <w:rFonts w:ascii="SimSun" w:hAnsi="SimSun"/>
          <w:color w:val="000000"/>
          <w:szCs w:val="21"/>
        </w:rPr>
        <w:br/>
        <w:t>You've got an ugly tie on. (瞧你系这么条难看的领带。)</w:t>
      </w:r>
      <w:r w:rsidRPr="00AB4FD5">
        <w:rPr>
          <w:rFonts w:ascii="SimSun" w:hAnsi="SimSun"/>
          <w:color w:val="000000"/>
          <w:szCs w:val="21"/>
        </w:rPr>
        <w:br/>
        <w:t>Why are you picking on me? (你干吗老挑我的刺儿?) </w:t>
      </w:r>
      <w:r w:rsidRPr="00AB4FD5">
        <w:rPr>
          <w:rFonts w:ascii="SimSun" w:hAnsi="SimSun"/>
          <w:color w:val="000000"/>
          <w:szCs w:val="21"/>
        </w:rPr>
        <w:br/>
        <w:t>他对我的工作总是鸡蛋里挑骨头。</w:t>
      </w:r>
      <w:r w:rsidRPr="00AB4FD5">
        <w:rPr>
          <w:rFonts w:ascii="SimSun" w:hAnsi="SimSun"/>
          <w:color w:val="000000"/>
          <w:szCs w:val="21"/>
        </w:rPr>
        <w:br/>
        <w:t>He always finds fault with my work. *find fault with... “吹毛求疵”、“有意见”、“挑剔”。</w:t>
      </w:r>
      <w:r w:rsidRPr="00AB4FD5">
        <w:rPr>
          <w:rFonts w:ascii="SimSun" w:hAnsi="SimSun"/>
          <w:color w:val="000000"/>
          <w:szCs w:val="21"/>
        </w:rPr>
        <w:br/>
      </w:r>
      <w:r w:rsidRPr="00AB4FD5">
        <w:rPr>
          <w:rFonts w:ascii="SimSun" w:hAnsi="SimSun"/>
          <w:color w:val="000000"/>
          <w:szCs w:val="21"/>
        </w:rPr>
        <w:br/>
        <w:t>●制止</w:t>
      </w:r>
      <w:r w:rsidRPr="00AB4FD5">
        <w:rPr>
          <w:rFonts w:ascii="SimSun" w:hAnsi="SimSun"/>
          <w:color w:val="000000"/>
          <w:szCs w:val="21"/>
        </w:rPr>
        <w:br/>
        <w:t>停! </w:t>
      </w:r>
      <w:r w:rsidRPr="00AB4FD5">
        <w:rPr>
          <w:rFonts w:ascii="SimSun" w:hAnsi="SimSun"/>
          <w:color w:val="000000"/>
          <w:szCs w:val="21"/>
        </w:rPr>
        <w:br/>
        <w:t>Hold it! *用来表达“等等!”、“停下!”、“别干了!”。</w:t>
      </w:r>
      <w:r w:rsidRPr="00AB4FD5">
        <w:rPr>
          <w:rFonts w:ascii="SimSun" w:hAnsi="SimSun"/>
          <w:color w:val="000000"/>
          <w:szCs w:val="21"/>
        </w:rPr>
        <w:br/>
        <w:t>Hold it! It's time for lunch. (别干了，该吃午饭了。)</w:t>
      </w:r>
      <w:r w:rsidRPr="00AB4FD5">
        <w:rPr>
          <w:rFonts w:ascii="SimSun" w:hAnsi="SimSun"/>
          <w:color w:val="000000"/>
          <w:szCs w:val="21"/>
        </w:rPr>
        <w:br/>
        <w:t>It's about time. (总算到点了。)</w:t>
      </w:r>
      <w:r w:rsidRPr="00AB4FD5">
        <w:rPr>
          <w:rFonts w:ascii="SimSun" w:hAnsi="SimSun"/>
          <w:color w:val="000000"/>
          <w:szCs w:val="21"/>
        </w:rPr>
        <w:br/>
        <w:t>Stop!</w:t>
      </w:r>
      <w:r w:rsidRPr="00AB4FD5">
        <w:rPr>
          <w:rFonts w:ascii="SimSun" w:hAnsi="SimSun"/>
          <w:color w:val="000000"/>
          <w:szCs w:val="21"/>
        </w:rPr>
        <w:br/>
        <w:t>Cut it out!</w:t>
      </w:r>
      <w:r w:rsidRPr="00AB4FD5">
        <w:rPr>
          <w:rFonts w:ascii="SimSun" w:hAnsi="SimSun"/>
          <w:color w:val="000000"/>
          <w:szCs w:val="21"/>
        </w:rPr>
        <w:br/>
        <w:t>Knock it off! *俚语，“安静!”、“别动!” </w:t>
      </w:r>
      <w:r w:rsidRPr="00AB4FD5">
        <w:rPr>
          <w:rFonts w:ascii="SimSun" w:hAnsi="SimSun"/>
          <w:color w:val="000000"/>
          <w:szCs w:val="21"/>
        </w:rPr>
        <w:br/>
        <w:t>等等! </w:t>
      </w:r>
      <w:r w:rsidRPr="00AB4FD5">
        <w:rPr>
          <w:rFonts w:ascii="SimSun" w:hAnsi="SimSun"/>
          <w:color w:val="000000"/>
          <w:szCs w:val="21"/>
        </w:rPr>
        <w:br/>
        <w:t>Wait!</w:t>
      </w:r>
      <w:r w:rsidRPr="00AB4FD5">
        <w:rPr>
          <w:rFonts w:ascii="SimSun" w:hAnsi="SimSun"/>
          <w:color w:val="000000"/>
          <w:szCs w:val="21"/>
        </w:rPr>
        <w:br/>
        <w:t>Wait! You forgot your umbrella. (等等，你忘了带伞。)</w:t>
      </w:r>
      <w:r w:rsidRPr="00AB4FD5">
        <w:rPr>
          <w:rFonts w:ascii="SimSun" w:hAnsi="SimSun"/>
          <w:color w:val="000000"/>
          <w:szCs w:val="21"/>
        </w:rPr>
        <w:br/>
        <w:t>Oh, yeah. I almost forgot. (哦，我差点忘了。)</w:t>
      </w:r>
      <w:r w:rsidRPr="00AB4FD5">
        <w:rPr>
          <w:rFonts w:ascii="SimSun" w:hAnsi="SimSun"/>
          <w:color w:val="000000"/>
          <w:szCs w:val="21"/>
        </w:rPr>
        <w:br/>
        <w:t>Wait a minute, please! (请等一下!)</w:t>
      </w:r>
      <w:r w:rsidRPr="00AB4FD5">
        <w:rPr>
          <w:rFonts w:ascii="SimSun" w:hAnsi="SimSun"/>
          <w:color w:val="000000"/>
          <w:szCs w:val="21"/>
        </w:rPr>
        <w:br/>
        <w:t>Just a minute, please! (请稍等!)</w:t>
      </w:r>
      <w:r w:rsidRPr="00AB4FD5">
        <w:rPr>
          <w:rFonts w:ascii="SimSun" w:hAnsi="SimSun"/>
          <w:color w:val="000000"/>
          <w:szCs w:val="21"/>
        </w:rPr>
        <w:br/>
        <w:t>Hold on!</w:t>
      </w:r>
      <w:r w:rsidRPr="00AB4FD5">
        <w:rPr>
          <w:rFonts w:ascii="SimSun" w:hAnsi="SimSun"/>
          <w:color w:val="000000"/>
          <w:szCs w:val="21"/>
        </w:rPr>
        <w:br/>
        <w:t>Give me a minute! </w:t>
      </w:r>
      <w:r w:rsidRPr="00AB4FD5">
        <w:rPr>
          <w:rFonts w:ascii="SimSun" w:hAnsi="SimSun"/>
          <w:color w:val="000000"/>
          <w:szCs w:val="21"/>
        </w:rPr>
        <w:br/>
        <w:t>别动!别动! </w:t>
      </w:r>
      <w:r w:rsidRPr="00AB4FD5">
        <w:rPr>
          <w:rFonts w:ascii="SimSun" w:hAnsi="SimSun"/>
          <w:color w:val="000000"/>
          <w:szCs w:val="21"/>
        </w:rPr>
        <w:br/>
        <w:t>Uh-uh-uh! *为了阻止正在进行着的动作，而做出的强烈的警告。</w:t>
      </w:r>
      <w:r w:rsidRPr="00AB4FD5">
        <w:rPr>
          <w:rFonts w:ascii="SimSun" w:hAnsi="SimSun"/>
          <w:color w:val="000000"/>
          <w:szCs w:val="21"/>
        </w:rPr>
        <w:br/>
        <w:t>Uh-uh-uh! Leave the cake alone. (别动!别动那块蛋糕。)</w:t>
      </w:r>
      <w:r w:rsidRPr="00AB4FD5">
        <w:rPr>
          <w:rFonts w:ascii="SimSun" w:hAnsi="SimSun"/>
          <w:color w:val="000000"/>
          <w:szCs w:val="21"/>
        </w:rPr>
        <w:br/>
        <w:t>I want it. (可我想吃。) </w:t>
      </w:r>
      <w:r w:rsidRPr="00AB4FD5">
        <w:rPr>
          <w:rFonts w:ascii="SimSun" w:hAnsi="SimSun"/>
          <w:color w:val="000000"/>
          <w:szCs w:val="21"/>
        </w:rPr>
        <w:br/>
        <w:t>别干那事! </w:t>
      </w:r>
      <w:r w:rsidRPr="00AB4FD5">
        <w:rPr>
          <w:rFonts w:ascii="SimSun" w:hAnsi="SimSun"/>
          <w:color w:val="000000"/>
          <w:szCs w:val="21"/>
        </w:rPr>
        <w:br/>
        <w:t>Don't do that!</w:t>
      </w:r>
      <w:r w:rsidRPr="00AB4FD5">
        <w:rPr>
          <w:rFonts w:ascii="SimSun" w:hAnsi="SimSun"/>
          <w:color w:val="000000"/>
          <w:szCs w:val="21"/>
        </w:rPr>
        <w:br/>
        <w:t>Stop it!</w:t>
      </w:r>
      <w:r w:rsidRPr="00AB4FD5">
        <w:rPr>
          <w:rFonts w:ascii="SimSun" w:hAnsi="SimSun"/>
          <w:color w:val="000000"/>
          <w:szCs w:val="21"/>
        </w:rPr>
        <w:br/>
        <w:t>Stop that! </w:t>
      </w:r>
      <w:r w:rsidRPr="00AB4FD5">
        <w:rPr>
          <w:rFonts w:ascii="SimSun" w:hAnsi="SimSun"/>
          <w:color w:val="000000"/>
          <w:szCs w:val="21"/>
        </w:rPr>
        <w:br/>
        <w:t>你干吗要干那种事? </w:t>
      </w:r>
      <w:r w:rsidRPr="00AB4FD5">
        <w:rPr>
          <w:rFonts w:ascii="SimSun" w:hAnsi="SimSun"/>
          <w:color w:val="000000"/>
          <w:szCs w:val="21"/>
        </w:rPr>
        <w:br/>
        <w:t>Why are you doing that?</w:t>
      </w:r>
      <w:r w:rsidRPr="00AB4FD5">
        <w:rPr>
          <w:rFonts w:ascii="SimSun" w:hAnsi="SimSun"/>
          <w:color w:val="000000"/>
          <w:szCs w:val="21"/>
        </w:rPr>
        <w:br/>
        <w:t>Why are you doing that? (你干吗要干那种事?)</w:t>
      </w:r>
      <w:r w:rsidRPr="00AB4FD5">
        <w:rPr>
          <w:rFonts w:ascii="SimSun" w:hAnsi="SimSun"/>
          <w:color w:val="000000"/>
          <w:szCs w:val="21"/>
        </w:rPr>
        <w:br/>
        <w:t>Why not? (为什么不能干?) </w:t>
      </w:r>
      <w:r w:rsidRPr="00AB4FD5">
        <w:rPr>
          <w:rFonts w:ascii="SimSun" w:hAnsi="SimSun"/>
          <w:color w:val="000000"/>
          <w:szCs w:val="21"/>
        </w:rPr>
        <w:br/>
        <w:t>请排队! </w:t>
      </w:r>
      <w:r w:rsidRPr="00AB4FD5">
        <w:rPr>
          <w:rFonts w:ascii="SimSun" w:hAnsi="SimSun"/>
          <w:color w:val="000000"/>
          <w:szCs w:val="21"/>
        </w:rPr>
        <w:br/>
        <w:t>Please line up! *用于人们不排队很混乱的时候。line up 表示“排”、“列队” 、“排队”。</w:t>
      </w:r>
      <w:r w:rsidRPr="00AB4FD5">
        <w:rPr>
          <w:rFonts w:ascii="SimSun" w:hAnsi="SimSun"/>
          <w:color w:val="000000"/>
          <w:szCs w:val="21"/>
        </w:rPr>
        <w:br/>
        <w:t>Please make a line.</w:t>
      </w:r>
      <w:r w:rsidRPr="00AB4FD5">
        <w:rPr>
          <w:rFonts w:ascii="SimSun" w:hAnsi="SimSun"/>
          <w:color w:val="000000"/>
          <w:szCs w:val="21"/>
        </w:rPr>
        <w:br/>
        <w:t>Please form a line.</w:t>
      </w:r>
      <w:r w:rsidRPr="00AB4FD5">
        <w:rPr>
          <w:rFonts w:ascii="SimSun" w:hAnsi="SimSun"/>
          <w:color w:val="000000"/>
          <w:szCs w:val="21"/>
        </w:rPr>
        <w:br/>
        <w:t>别夹塞儿! </w:t>
      </w:r>
      <w:r w:rsidRPr="00AB4FD5">
        <w:rPr>
          <w:rFonts w:ascii="SimSun" w:hAnsi="SimSun"/>
          <w:color w:val="000000"/>
          <w:szCs w:val="21"/>
        </w:rPr>
        <w:br/>
        <w:t>Don't cut in line! *cut in line “插到队伍里”。</w:t>
      </w:r>
      <w:r w:rsidRPr="00AB4FD5">
        <w:rPr>
          <w:rFonts w:ascii="SimSun" w:hAnsi="SimSun"/>
          <w:color w:val="000000"/>
          <w:szCs w:val="21"/>
        </w:rPr>
        <w:br/>
        <w:t>Don't cut in line! (别夹塞儿!)</w:t>
      </w:r>
      <w:r w:rsidRPr="00AB4FD5">
        <w:rPr>
          <w:rFonts w:ascii="SimSun" w:hAnsi="SimSun"/>
          <w:color w:val="000000"/>
          <w:szCs w:val="21"/>
        </w:rPr>
        <w:br/>
        <w:t>Sorry about that. (真对不起!)</w:t>
      </w:r>
      <w:r w:rsidRPr="00AB4FD5">
        <w:rPr>
          <w:rFonts w:ascii="SimSun" w:hAnsi="SimSun"/>
          <w:color w:val="000000"/>
          <w:szCs w:val="21"/>
        </w:rPr>
        <w:br/>
        <w:t>Don't cut!</w:t>
      </w:r>
      <w:r w:rsidRPr="00AB4FD5">
        <w:rPr>
          <w:rFonts w:ascii="SimSun" w:hAnsi="SimSun"/>
          <w:color w:val="000000"/>
          <w:szCs w:val="21"/>
        </w:rPr>
        <w:br/>
        <w:t>Get in line!</w:t>
      </w:r>
      <w:r w:rsidRPr="00AB4FD5">
        <w:rPr>
          <w:rFonts w:ascii="SimSun" w:hAnsi="SimSun"/>
          <w:color w:val="000000"/>
          <w:szCs w:val="21"/>
        </w:rPr>
        <w:br/>
        <w:t>Get to the end of the line!</w:t>
      </w:r>
      <w:r w:rsidRPr="00AB4FD5">
        <w:rPr>
          <w:rFonts w:ascii="SimSun" w:hAnsi="SimSun"/>
          <w:color w:val="000000"/>
          <w:szCs w:val="21"/>
        </w:rPr>
        <w:br/>
        <w:t>Please go to the end of the line. (请到后面排队去。) </w:t>
      </w:r>
      <w:r w:rsidRPr="00AB4FD5">
        <w:rPr>
          <w:rFonts w:ascii="SimSun" w:hAnsi="SimSun"/>
          <w:color w:val="000000"/>
          <w:szCs w:val="21"/>
        </w:rPr>
        <w:br/>
        <w:t>别推呀!</w:t>
      </w:r>
      <w:r w:rsidRPr="00AB4FD5">
        <w:rPr>
          <w:rFonts w:ascii="SimSun" w:hAnsi="SimSun"/>
          <w:color w:val="000000"/>
          <w:szCs w:val="21"/>
        </w:rPr>
        <w:br/>
        <w:t>Don't push!</w:t>
      </w:r>
      <w:r w:rsidRPr="00AB4FD5">
        <w:rPr>
          <w:rFonts w:ascii="SimSun" w:hAnsi="SimSun"/>
          <w:color w:val="000000"/>
          <w:szCs w:val="21"/>
        </w:rPr>
        <w:br/>
        <w:t>Quit pushing! (别推!)</w:t>
      </w:r>
      <w:r w:rsidRPr="00AB4FD5">
        <w:rPr>
          <w:rFonts w:ascii="SimSun" w:hAnsi="SimSun"/>
          <w:color w:val="000000"/>
          <w:szCs w:val="21"/>
        </w:rPr>
        <w:br/>
        <w:t>Don't shove!</w:t>
      </w:r>
      <w:r w:rsidRPr="00AB4FD5">
        <w:rPr>
          <w:rFonts w:ascii="SimSun" w:hAnsi="SimSun"/>
          <w:color w:val="000000"/>
          <w:szCs w:val="21"/>
        </w:rPr>
        <w:br/>
        <w:t>Get your hands off me! (拿开你的手。)</w:t>
      </w:r>
      <w:r w:rsidRPr="00AB4FD5">
        <w:rPr>
          <w:rFonts w:ascii="SimSun" w:hAnsi="SimSun"/>
          <w:color w:val="000000"/>
          <w:szCs w:val="21"/>
        </w:rPr>
        <w:br/>
        <w:t>Don't touch me! (别碰我!) </w:t>
      </w:r>
      <w:r w:rsidRPr="00AB4FD5">
        <w:rPr>
          <w:rFonts w:ascii="SimSun" w:hAnsi="SimSun"/>
          <w:color w:val="000000"/>
          <w:szCs w:val="21"/>
        </w:rPr>
        <w:br/>
        <w:t>别张口就骂人。</w:t>
      </w:r>
      <w:r w:rsidRPr="00AB4FD5">
        <w:rPr>
          <w:rFonts w:ascii="SimSun" w:hAnsi="SimSun"/>
          <w:color w:val="000000"/>
          <w:szCs w:val="21"/>
        </w:rPr>
        <w:br/>
        <w:t>Don't call me names! *call... names “骂人”、“说坏话”、“说脏话”。</w:t>
      </w:r>
      <w:r w:rsidRPr="00AB4FD5">
        <w:rPr>
          <w:rFonts w:ascii="SimSun" w:hAnsi="SimSun"/>
          <w:color w:val="000000"/>
          <w:szCs w:val="21"/>
        </w:rPr>
        <w:br/>
        <w:t>Hey, don't call me names! (别张口就骂人。)</w:t>
      </w:r>
      <w:r w:rsidRPr="00AB4FD5">
        <w:rPr>
          <w:rFonts w:ascii="SimSun" w:hAnsi="SimSun"/>
          <w:color w:val="000000"/>
          <w:szCs w:val="21"/>
        </w:rPr>
        <w:br/>
        <w:t>I didn't call you names. (我哪儿骂你了。) </w:t>
      </w:r>
      <w:r w:rsidRPr="00AB4FD5">
        <w:rPr>
          <w:rFonts w:ascii="SimSun" w:hAnsi="SimSun"/>
          <w:color w:val="000000"/>
          <w:szCs w:val="21"/>
        </w:rPr>
        <w:br/>
        <w:t>别多嘴多舌的。 </w:t>
      </w:r>
      <w:r w:rsidRPr="00AB4FD5">
        <w:rPr>
          <w:rFonts w:ascii="SimSun" w:hAnsi="SimSun"/>
          <w:color w:val="000000"/>
          <w:szCs w:val="21"/>
        </w:rPr>
        <w:br/>
        <w:t>Don't be a blabber mouth! *“没必要说的话别喋喋不休地说”。</w:t>
      </w:r>
      <w:r w:rsidRPr="00AB4FD5">
        <w:rPr>
          <w:rFonts w:ascii="SimSun" w:hAnsi="SimSun"/>
          <w:color w:val="000000"/>
          <w:szCs w:val="21"/>
        </w:rPr>
        <w:br/>
        <w:t>Don't blab this to anyone! (别对什么人都唠叨这事。)</w:t>
      </w:r>
      <w:r w:rsidRPr="00AB4FD5">
        <w:rPr>
          <w:rFonts w:ascii="SimSun" w:hAnsi="SimSun"/>
          <w:color w:val="000000"/>
          <w:szCs w:val="21"/>
        </w:rPr>
        <w:br/>
        <w:t>Mum's the word! (别声张!) *要求别说出去。</w:t>
      </w:r>
      <w:r w:rsidRPr="00AB4FD5">
        <w:rPr>
          <w:rFonts w:ascii="SimSun" w:hAnsi="SimSun"/>
          <w:color w:val="000000"/>
          <w:szCs w:val="21"/>
        </w:rPr>
        <w:br/>
        <w:t>Don't be so talkative! (别多嘴。) *talkative “多嘴多舌的”、“好说话的”。</w:t>
      </w:r>
      <w:r w:rsidRPr="00AB4FD5">
        <w:rPr>
          <w:rFonts w:ascii="SimSun" w:hAnsi="SimSun"/>
          <w:color w:val="000000"/>
          <w:szCs w:val="21"/>
        </w:rPr>
        <w:br/>
        <w:t>Don't tell anyone my secret! (别告诉别人我的秘密。)</w:t>
      </w:r>
      <w:r w:rsidRPr="00AB4FD5">
        <w:rPr>
          <w:rFonts w:ascii="SimSun" w:hAnsi="SimSun"/>
          <w:color w:val="000000"/>
          <w:szCs w:val="21"/>
        </w:rPr>
        <w:br/>
        <w:t>Keep your lips sealed. (闭上你的嘴巴。) </w:t>
      </w:r>
      <w:r w:rsidRPr="00AB4FD5">
        <w:rPr>
          <w:rFonts w:ascii="SimSun" w:hAnsi="SimSun"/>
          <w:color w:val="000000"/>
          <w:szCs w:val="21"/>
        </w:rPr>
        <w:br/>
        <w:t>要做得不露痕迹。 </w:t>
      </w:r>
      <w:r w:rsidRPr="00AB4FD5">
        <w:rPr>
          <w:rFonts w:ascii="SimSun" w:hAnsi="SimSun"/>
          <w:color w:val="000000"/>
          <w:szCs w:val="21"/>
        </w:rPr>
        <w:br/>
        <w:t>Keep it out of sight. *out of sight 短语，“看不见的地方”、“视线之外”。</w:t>
      </w:r>
      <w:r w:rsidRPr="00AB4FD5">
        <w:rPr>
          <w:rFonts w:ascii="SimSun" w:hAnsi="SimSun"/>
          <w:color w:val="000000"/>
          <w:szCs w:val="21"/>
        </w:rPr>
        <w:br/>
        <w:t>Keep it out of sight. (要做得不露痕迹。)</w:t>
      </w:r>
      <w:r w:rsidRPr="00AB4FD5">
        <w:rPr>
          <w:rFonts w:ascii="SimSun" w:hAnsi="SimSun"/>
          <w:color w:val="000000"/>
          <w:szCs w:val="21"/>
        </w:rPr>
        <w:br/>
        <w:t>Okay. I'll try. (明白了。就这么着。)</w:t>
      </w:r>
      <w:r w:rsidRPr="00AB4FD5">
        <w:rPr>
          <w:rFonts w:ascii="SimSun" w:hAnsi="SimSun"/>
          <w:color w:val="000000"/>
          <w:szCs w:val="21"/>
        </w:rPr>
        <w:br/>
        <w:t>I don't want anyone to see it. (我不想让人看到。)</w:t>
      </w:r>
      <w:r w:rsidRPr="00AB4FD5">
        <w:rPr>
          <w:rFonts w:ascii="SimSun" w:hAnsi="SimSun"/>
          <w:color w:val="000000"/>
          <w:szCs w:val="21"/>
        </w:rPr>
        <w:br/>
        <w:t>I don't want to see it ever again. (我再也不想看到。) </w:t>
      </w:r>
      <w:r w:rsidRPr="00AB4FD5">
        <w:rPr>
          <w:rFonts w:ascii="SimSun" w:hAnsi="SimSun"/>
          <w:color w:val="000000"/>
          <w:szCs w:val="21"/>
        </w:rPr>
        <w:br/>
        <w:t>离我远点儿! </w:t>
      </w:r>
      <w:r w:rsidRPr="00AB4FD5">
        <w:rPr>
          <w:rFonts w:ascii="SimSun" w:hAnsi="SimSun"/>
          <w:color w:val="000000"/>
          <w:szCs w:val="21"/>
        </w:rPr>
        <w:br/>
        <w:t>Stay away from me!</w:t>
      </w:r>
      <w:r w:rsidRPr="00AB4FD5">
        <w:rPr>
          <w:rFonts w:ascii="SimSun" w:hAnsi="SimSun"/>
          <w:color w:val="000000"/>
          <w:szCs w:val="21"/>
        </w:rPr>
        <w:br/>
        <w:t>Hi! That's a nice jacket. (嗨!这夹克真不错!)</w:t>
      </w:r>
      <w:r w:rsidRPr="00AB4FD5">
        <w:rPr>
          <w:rFonts w:ascii="SimSun" w:hAnsi="SimSun"/>
          <w:color w:val="000000"/>
          <w:szCs w:val="21"/>
        </w:rPr>
        <w:br/>
        <w:t>Stay away from me. (离我远点儿。)</w:t>
      </w:r>
      <w:r w:rsidRPr="00AB4FD5">
        <w:rPr>
          <w:rFonts w:ascii="SimSun" w:hAnsi="SimSun"/>
          <w:color w:val="000000"/>
          <w:szCs w:val="21"/>
        </w:rPr>
        <w:br/>
        <w:t>Stay away!</w:t>
      </w:r>
      <w:r w:rsidRPr="00AB4FD5">
        <w:rPr>
          <w:rFonts w:ascii="SimSun" w:hAnsi="SimSun"/>
          <w:color w:val="000000"/>
          <w:szCs w:val="21"/>
        </w:rPr>
        <w:br/>
        <w:t>Get out of here! (从这儿出去!)</w:t>
      </w:r>
      <w:r w:rsidRPr="00AB4FD5">
        <w:rPr>
          <w:rFonts w:ascii="SimSun" w:hAnsi="SimSun"/>
          <w:color w:val="000000"/>
          <w:szCs w:val="21"/>
        </w:rPr>
        <w:br/>
        <w:t>Leave me alone. (让我一个人呆会儿。) </w:t>
      </w:r>
      <w:r w:rsidRPr="00AB4FD5">
        <w:rPr>
          <w:rFonts w:ascii="SimSun" w:hAnsi="SimSun"/>
          <w:color w:val="000000"/>
          <w:szCs w:val="21"/>
        </w:rPr>
        <w:br/>
        <w:t>不许耍花样! </w:t>
      </w:r>
      <w:r w:rsidRPr="00AB4FD5">
        <w:rPr>
          <w:rFonts w:ascii="SimSun" w:hAnsi="SimSun"/>
          <w:color w:val="000000"/>
          <w:szCs w:val="21"/>
        </w:rPr>
        <w:br/>
        <w:t>No funny stuff! *口语中常常使用，最好能记住。funny除“奇怪”之外，还有“怪异”和“可疑”的意思。</w:t>
      </w:r>
      <w:r w:rsidRPr="00AB4FD5">
        <w:rPr>
          <w:rFonts w:ascii="SimSun" w:hAnsi="SimSun"/>
          <w:color w:val="000000"/>
          <w:szCs w:val="21"/>
        </w:rPr>
        <w:br/>
        <w:t>Drop the gun, and no funny stuff! (放下枪，不许耍花样。)</w:t>
      </w:r>
      <w:r w:rsidRPr="00AB4FD5">
        <w:rPr>
          <w:rFonts w:ascii="SimSun" w:hAnsi="SimSun"/>
          <w:color w:val="000000"/>
          <w:szCs w:val="21"/>
        </w:rPr>
        <w:br/>
        <w:t>Anything you say. (照你说的做。) </w:t>
      </w:r>
      <w:r w:rsidRPr="00AB4FD5">
        <w:rPr>
          <w:rFonts w:ascii="SimSun" w:hAnsi="SimSun"/>
          <w:color w:val="000000"/>
          <w:szCs w:val="21"/>
        </w:rPr>
        <w:br/>
        <w:t>别介入那件事! </w:t>
      </w:r>
      <w:r w:rsidRPr="00AB4FD5">
        <w:rPr>
          <w:rFonts w:ascii="SimSun" w:hAnsi="SimSun"/>
          <w:color w:val="000000"/>
          <w:szCs w:val="21"/>
        </w:rPr>
        <w:br/>
        <w:t>Stay out of this!</w:t>
      </w:r>
      <w:r w:rsidRPr="00AB4FD5">
        <w:rPr>
          <w:rFonts w:ascii="SimSun" w:hAnsi="SimSun"/>
          <w:color w:val="000000"/>
          <w:szCs w:val="21"/>
        </w:rPr>
        <w:br/>
        <w:t>I'm going to call the police. (我要给警察打电话。)</w:t>
      </w:r>
      <w:r w:rsidRPr="00AB4FD5">
        <w:rPr>
          <w:rFonts w:ascii="SimSun" w:hAnsi="SimSun"/>
          <w:color w:val="000000"/>
          <w:szCs w:val="21"/>
        </w:rPr>
        <w:br/>
        <w:t>You stay out of this! (别介入这件事!)</w:t>
      </w:r>
      <w:r w:rsidRPr="00AB4FD5">
        <w:rPr>
          <w:rFonts w:ascii="SimSun" w:hAnsi="SimSun"/>
          <w:color w:val="000000"/>
          <w:szCs w:val="21"/>
        </w:rPr>
        <w:br/>
        <w:t>Don't get involved!</w:t>
      </w:r>
      <w:r w:rsidRPr="00AB4FD5">
        <w:rPr>
          <w:rFonts w:ascii="SimSun" w:hAnsi="SimSun"/>
          <w:color w:val="000000"/>
          <w:szCs w:val="21"/>
        </w:rPr>
        <w:br/>
        <w:t>Mind your own business! (少管闲事!管管你自己吧。)</w:t>
      </w:r>
      <w:r w:rsidRPr="00AB4FD5">
        <w:rPr>
          <w:rFonts w:ascii="SimSun" w:hAnsi="SimSun"/>
          <w:color w:val="000000"/>
          <w:szCs w:val="21"/>
        </w:rPr>
        <w:br/>
        <w:t>Stay out of it! </w:t>
      </w:r>
      <w:r w:rsidRPr="00AB4FD5">
        <w:rPr>
          <w:rFonts w:ascii="SimSun" w:hAnsi="SimSun"/>
          <w:color w:val="000000"/>
          <w:szCs w:val="21"/>
        </w:rPr>
        <w:br/>
        <w:t>别给弄砸了。</w:t>
      </w:r>
      <w:r w:rsidRPr="00AB4FD5">
        <w:rPr>
          <w:rFonts w:ascii="SimSun" w:hAnsi="SimSun"/>
          <w:color w:val="000000"/>
          <w:szCs w:val="21"/>
        </w:rPr>
        <w:br/>
        <w:t>Don't ruin it. *ruin “破坏”、“糟蹋”。</w:t>
      </w:r>
      <w:r w:rsidRPr="00AB4FD5">
        <w:rPr>
          <w:rFonts w:ascii="SimSun" w:hAnsi="SimSun"/>
          <w:color w:val="000000"/>
          <w:szCs w:val="21"/>
        </w:rPr>
        <w:br/>
        <w:t>I'll finish the decorations for you. (我要给你把这些都装饰好。)</w:t>
      </w:r>
      <w:r w:rsidRPr="00AB4FD5">
        <w:rPr>
          <w:rFonts w:ascii="SimSun" w:hAnsi="SimSun"/>
          <w:color w:val="000000"/>
          <w:szCs w:val="21"/>
        </w:rPr>
        <w:br/>
        <w:t>Okay, but don't ruin it. (好吧!不过你别给弄坏了。)</w:t>
      </w:r>
      <w:r w:rsidRPr="00AB4FD5">
        <w:rPr>
          <w:rFonts w:ascii="SimSun" w:hAnsi="SimSun"/>
          <w:color w:val="000000"/>
          <w:szCs w:val="21"/>
        </w:rPr>
        <w:br/>
        <w:t>Don't be a party pooper. *party pooper原指“使宴会扫兴的人”。 </w:t>
      </w:r>
      <w:r w:rsidRPr="00AB4FD5">
        <w:rPr>
          <w:rFonts w:ascii="SimSun" w:hAnsi="SimSun"/>
          <w:color w:val="000000"/>
          <w:szCs w:val="21"/>
        </w:rPr>
        <w:br/>
        <w:t>别打架! </w:t>
      </w:r>
      <w:r w:rsidRPr="00AB4FD5">
        <w:rPr>
          <w:rFonts w:ascii="SimSun" w:hAnsi="SimSun"/>
          <w:color w:val="000000"/>
          <w:szCs w:val="21"/>
        </w:rPr>
        <w:br/>
        <w:t>Stop fighting.</w:t>
      </w:r>
      <w:r w:rsidRPr="00AB4FD5">
        <w:rPr>
          <w:rFonts w:ascii="SimSun" w:hAnsi="SimSun"/>
          <w:color w:val="000000"/>
          <w:szCs w:val="21"/>
        </w:rPr>
        <w:br/>
        <w:t>Stop fighting. (别打架!)</w:t>
      </w:r>
      <w:r w:rsidRPr="00AB4FD5">
        <w:rPr>
          <w:rFonts w:ascii="SimSun" w:hAnsi="SimSun"/>
          <w:color w:val="000000"/>
          <w:szCs w:val="21"/>
        </w:rPr>
        <w:br/>
        <w:t>But he hit me first. (是他先打我的。)</w:t>
      </w:r>
      <w:r w:rsidRPr="00AB4FD5">
        <w:rPr>
          <w:rFonts w:ascii="SimSun" w:hAnsi="SimSun"/>
          <w:color w:val="000000"/>
          <w:szCs w:val="21"/>
        </w:rPr>
        <w:br/>
      </w:r>
      <w:r w:rsidRPr="00AB4FD5">
        <w:rPr>
          <w:rFonts w:ascii="SimSun" w:hAnsi="SimSun"/>
          <w:color w:val="000000"/>
          <w:szCs w:val="21"/>
        </w:rPr>
        <w:br/>
        <w:t>●警告</w:t>
      </w:r>
      <w:r w:rsidRPr="00AB4FD5">
        <w:rPr>
          <w:rFonts w:ascii="SimSun" w:hAnsi="SimSun"/>
          <w:color w:val="000000"/>
          <w:szCs w:val="21"/>
        </w:rPr>
        <w:br/>
        <w:t>别动! </w:t>
      </w:r>
      <w:r w:rsidRPr="00AB4FD5">
        <w:rPr>
          <w:rFonts w:ascii="SimSun" w:hAnsi="SimSun"/>
          <w:color w:val="000000"/>
          <w:szCs w:val="21"/>
        </w:rPr>
        <w:br/>
        <w:t>Freeze! *“动就开枪!”，语气强烈。</w:t>
      </w:r>
      <w:r w:rsidRPr="00AB4FD5">
        <w:rPr>
          <w:rFonts w:ascii="SimSun" w:hAnsi="SimSun"/>
          <w:color w:val="000000"/>
          <w:szCs w:val="21"/>
        </w:rPr>
        <w:br/>
        <w:t>Hey, you, freeze! (喂，说你呢，别动!) </w:t>
      </w:r>
      <w:r w:rsidRPr="00AB4FD5">
        <w:rPr>
          <w:rFonts w:ascii="SimSun" w:hAnsi="SimSun"/>
          <w:color w:val="000000"/>
          <w:szCs w:val="21"/>
        </w:rPr>
        <w:br/>
        <w:t>蹲下! </w:t>
      </w:r>
      <w:r w:rsidRPr="00AB4FD5">
        <w:rPr>
          <w:rFonts w:ascii="SimSun" w:hAnsi="SimSun"/>
          <w:color w:val="000000"/>
          <w:szCs w:val="21"/>
        </w:rPr>
        <w:br/>
        <w:t>Duck! *上面有危险的东西掉下来时，提醒对方注意“卧倒”、“蹲下”。</w:t>
      </w:r>
      <w:r w:rsidRPr="00AB4FD5">
        <w:rPr>
          <w:rFonts w:ascii="SimSun" w:hAnsi="SimSun"/>
          <w:color w:val="000000"/>
          <w:szCs w:val="21"/>
        </w:rPr>
        <w:br/>
        <w:t>You have to duck down here. (你得躲到这儿来。) *还有时间，不太紧急的情况。 </w:t>
      </w:r>
      <w:r w:rsidRPr="00AB4FD5">
        <w:rPr>
          <w:rFonts w:ascii="SimSun" w:hAnsi="SimSun"/>
          <w:color w:val="000000"/>
          <w:szCs w:val="21"/>
        </w:rPr>
        <w:br/>
        <w:t>举起手来! </w:t>
      </w:r>
      <w:r w:rsidRPr="00AB4FD5">
        <w:rPr>
          <w:rFonts w:ascii="SimSun" w:hAnsi="SimSun"/>
          <w:color w:val="000000"/>
          <w:szCs w:val="21"/>
        </w:rPr>
        <w:br/>
        <w:t>Hands up!</w:t>
      </w:r>
      <w:r w:rsidRPr="00AB4FD5">
        <w:rPr>
          <w:rFonts w:ascii="SimSun" w:hAnsi="SimSun"/>
          <w:color w:val="000000"/>
          <w:szCs w:val="21"/>
        </w:rPr>
        <w:br/>
        <w:t>Put your hands up!</w:t>
      </w:r>
      <w:r w:rsidRPr="00AB4FD5">
        <w:rPr>
          <w:rFonts w:ascii="SimSun" w:hAnsi="SimSun"/>
          <w:color w:val="000000"/>
          <w:szCs w:val="21"/>
        </w:rPr>
        <w:br/>
        <w:t>Hands in the air! </w:t>
      </w:r>
      <w:r w:rsidRPr="00AB4FD5">
        <w:rPr>
          <w:rFonts w:ascii="SimSun" w:hAnsi="SimSun"/>
          <w:color w:val="000000"/>
          <w:szCs w:val="21"/>
        </w:rPr>
        <w:br/>
        <w:t>不许动! </w:t>
      </w:r>
      <w:r w:rsidRPr="00AB4FD5">
        <w:rPr>
          <w:rFonts w:ascii="SimSun" w:hAnsi="SimSun"/>
          <w:color w:val="000000"/>
          <w:szCs w:val="21"/>
        </w:rPr>
        <w:br/>
        <w:t>Don't move!</w:t>
      </w:r>
      <w:r w:rsidRPr="00AB4FD5">
        <w:rPr>
          <w:rFonts w:ascii="SimSun" w:hAnsi="SimSun"/>
          <w:color w:val="000000"/>
          <w:szCs w:val="21"/>
        </w:rPr>
        <w:br/>
        <w:t>Don't make a move! </w:t>
      </w:r>
      <w:r w:rsidRPr="00AB4FD5">
        <w:rPr>
          <w:rFonts w:ascii="SimSun" w:hAnsi="SimSun"/>
          <w:color w:val="000000"/>
          <w:szCs w:val="21"/>
        </w:rPr>
        <w:br/>
        <w:t>照我说的去做! </w:t>
      </w:r>
      <w:r w:rsidRPr="00AB4FD5">
        <w:rPr>
          <w:rFonts w:ascii="SimSun" w:hAnsi="SimSun"/>
          <w:color w:val="000000"/>
          <w:szCs w:val="21"/>
        </w:rPr>
        <w:br/>
        <w:t>You listen to me!</w:t>
      </w:r>
      <w:r w:rsidRPr="00AB4FD5">
        <w:rPr>
          <w:rFonts w:ascii="SimSun" w:hAnsi="SimSun"/>
          <w:color w:val="000000"/>
          <w:szCs w:val="21"/>
        </w:rPr>
        <w:br/>
        <w:t>Do as I said! </w:t>
      </w:r>
      <w:r w:rsidRPr="00AB4FD5">
        <w:rPr>
          <w:rFonts w:ascii="SimSun" w:hAnsi="SimSun"/>
          <w:color w:val="000000"/>
          <w:szCs w:val="21"/>
        </w:rPr>
        <w:br/>
        <w:t>趴下! </w:t>
      </w:r>
      <w:r w:rsidRPr="00AB4FD5">
        <w:rPr>
          <w:rFonts w:ascii="SimSun" w:hAnsi="SimSun"/>
          <w:color w:val="000000"/>
          <w:szCs w:val="21"/>
        </w:rPr>
        <w:br/>
        <w:t>Get down! *“趴在地上”。</w:t>
      </w:r>
      <w:r w:rsidRPr="00AB4FD5">
        <w:rPr>
          <w:rFonts w:ascii="SimSun" w:hAnsi="SimSun"/>
          <w:color w:val="000000"/>
          <w:szCs w:val="21"/>
        </w:rPr>
        <w:br/>
        <w:t>站住! </w:t>
      </w:r>
      <w:r w:rsidRPr="00AB4FD5">
        <w:rPr>
          <w:rFonts w:ascii="SimSun" w:hAnsi="SimSun"/>
          <w:color w:val="000000"/>
          <w:szCs w:val="21"/>
        </w:rPr>
        <w:br/>
        <w:t>Halt!</w:t>
      </w:r>
      <w:r w:rsidRPr="00AB4FD5">
        <w:rPr>
          <w:rFonts w:ascii="SimSun" w:hAnsi="SimSun"/>
          <w:color w:val="000000"/>
          <w:szCs w:val="21"/>
        </w:rPr>
        <w:br/>
        <w:t>Hold it! </w:t>
      </w:r>
      <w:r w:rsidRPr="00AB4FD5">
        <w:rPr>
          <w:rFonts w:ascii="SimSun" w:hAnsi="SimSun"/>
          <w:color w:val="000000"/>
          <w:szCs w:val="21"/>
        </w:rPr>
        <w:br/>
        <w:t>呆在那儿! </w:t>
      </w:r>
      <w:r w:rsidRPr="00AB4FD5">
        <w:rPr>
          <w:rFonts w:ascii="SimSun" w:hAnsi="SimSun"/>
          <w:color w:val="000000"/>
          <w:szCs w:val="21"/>
        </w:rPr>
        <w:br/>
        <w:t>Stay where you are! *“有危险，呆在原来的地方”的语气。 </w:t>
      </w:r>
      <w:r w:rsidRPr="00AB4FD5">
        <w:rPr>
          <w:rFonts w:ascii="SimSun" w:hAnsi="SimSun"/>
          <w:color w:val="000000"/>
          <w:szCs w:val="21"/>
        </w:rPr>
        <w:br/>
        <w:t>往前走! </w:t>
      </w:r>
      <w:r w:rsidRPr="00AB4FD5">
        <w:rPr>
          <w:rFonts w:ascii="SimSun" w:hAnsi="SimSun"/>
          <w:color w:val="000000"/>
          <w:szCs w:val="21"/>
        </w:rPr>
        <w:br/>
        <w:t>Move on!</w:t>
      </w:r>
      <w:r w:rsidRPr="00AB4FD5">
        <w:rPr>
          <w:rFonts w:ascii="SimSun" w:hAnsi="SimSun"/>
          <w:color w:val="000000"/>
          <w:szCs w:val="21"/>
        </w:rPr>
        <w:br/>
        <w:t>Move! </w:t>
      </w:r>
      <w:r w:rsidRPr="00AB4FD5">
        <w:rPr>
          <w:rFonts w:ascii="SimSun" w:hAnsi="SimSun"/>
          <w:color w:val="000000"/>
          <w:szCs w:val="21"/>
        </w:rPr>
        <w:br/>
        <w:t>跪下! </w:t>
      </w:r>
      <w:r w:rsidRPr="00AB4FD5">
        <w:rPr>
          <w:rFonts w:ascii="SimSun" w:hAnsi="SimSun"/>
          <w:color w:val="000000"/>
          <w:szCs w:val="21"/>
        </w:rPr>
        <w:br/>
        <w:t>On your knees! *knees “膝盖”。 </w:t>
      </w:r>
      <w:r w:rsidRPr="00AB4FD5">
        <w:rPr>
          <w:rFonts w:ascii="SimSun" w:hAnsi="SimSun"/>
          <w:color w:val="000000"/>
          <w:szCs w:val="21"/>
        </w:rPr>
        <w:br/>
        <w:t>放手! </w:t>
      </w:r>
      <w:r w:rsidRPr="00AB4FD5">
        <w:rPr>
          <w:rFonts w:ascii="SimSun" w:hAnsi="SimSun"/>
          <w:color w:val="000000"/>
          <w:szCs w:val="21"/>
        </w:rPr>
        <w:br/>
        <w:t>Let go of me! *告诉对方松开抓着的手或东西。</w:t>
      </w:r>
      <w:r w:rsidRPr="00AB4FD5">
        <w:rPr>
          <w:rFonts w:ascii="SimSun" w:hAnsi="SimSun"/>
          <w:color w:val="000000"/>
          <w:szCs w:val="21"/>
        </w:rPr>
        <w:br/>
        <w:t>Let go! </w:t>
      </w:r>
      <w:r w:rsidRPr="00AB4FD5">
        <w:rPr>
          <w:rFonts w:ascii="SimSun" w:hAnsi="SimSun"/>
          <w:color w:val="000000"/>
          <w:szCs w:val="21"/>
        </w:rPr>
        <w:br/>
        <w:t>快逃吧! </w:t>
      </w:r>
      <w:r w:rsidRPr="00AB4FD5">
        <w:rPr>
          <w:rFonts w:ascii="SimSun" w:hAnsi="SimSun"/>
          <w:color w:val="000000"/>
          <w:szCs w:val="21"/>
        </w:rPr>
        <w:br/>
        <w:t>Run for your lives!</w:t>
      </w:r>
      <w:r w:rsidRPr="00AB4FD5">
        <w:rPr>
          <w:rFonts w:ascii="SimSun" w:hAnsi="SimSun"/>
          <w:color w:val="000000"/>
          <w:szCs w:val="21"/>
        </w:rPr>
        <w:br/>
        <w:t>Let's get out of here! </w:t>
      </w:r>
      <w:r w:rsidRPr="00AB4FD5">
        <w:rPr>
          <w:rFonts w:ascii="SimSun" w:hAnsi="SimSun"/>
          <w:color w:val="000000"/>
          <w:szCs w:val="21"/>
        </w:rPr>
        <w:br/>
        <w:t>截住他! </w:t>
      </w:r>
      <w:r w:rsidRPr="00AB4FD5">
        <w:rPr>
          <w:rFonts w:ascii="SimSun" w:hAnsi="SimSun"/>
          <w:color w:val="000000"/>
          <w:szCs w:val="21"/>
        </w:rPr>
        <w:br/>
        <w:t>Stop him! *指女性时用stop her。 </w:t>
      </w:r>
      <w:r w:rsidRPr="00AB4FD5">
        <w:rPr>
          <w:rFonts w:ascii="SimSun" w:hAnsi="SimSun"/>
          <w:color w:val="000000"/>
          <w:szCs w:val="21"/>
        </w:rPr>
        <w:br/>
        <w:t>闭嘴! </w:t>
      </w:r>
      <w:r w:rsidRPr="00AB4FD5">
        <w:rPr>
          <w:rFonts w:ascii="SimSun" w:hAnsi="SimSun"/>
          <w:color w:val="000000"/>
          <w:szCs w:val="21"/>
        </w:rPr>
        <w:br/>
        <w:t>Can it! *这是2个词的句子，说快了仿佛一个词。</w:t>
      </w:r>
      <w:r w:rsidRPr="00AB4FD5">
        <w:rPr>
          <w:rFonts w:ascii="SimSun" w:hAnsi="SimSun"/>
          <w:color w:val="000000"/>
          <w:szCs w:val="21"/>
        </w:rPr>
        <w:br/>
        <w:t>Shut up! *这是2个词的句子，说快了仿佛一个词。 </w:t>
      </w:r>
      <w:r w:rsidRPr="00AB4FD5">
        <w:rPr>
          <w:rFonts w:ascii="SimSun" w:hAnsi="SimSun"/>
          <w:color w:val="000000"/>
          <w:szCs w:val="21"/>
        </w:rPr>
        <w:br/>
        <w:t>后退! </w:t>
      </w:r>
      <w:r w:rsidRPr="00AB4FD5">
        <w:rPr>
          <w:rFonts w:ascii="SimSun" w:hAnsi="SimSun"/>
          <w:color w:val="000000"/>
          <w:szCs w:val="21"/>
        </w:rPr>
        <w:br/>
        <w:t>Stand back! *“一步也好两步也好，往后退退!”、“从站的地方向后退”。</w:t>
      </w:r>
      <w:r w:rsidRPr="00AB4FD5">
        <w:rPr>
          <w:rFonts w:ascii="SimSun" w:hAnsi="SimSun"/>
          <w:color w:val="000000"/>
          <w:szCs w:val="21"/>
        </w:rPr>
        <w:br/>
        <w:t>Step back! </w:t>
      </w:r>
      <w:r w:rsidRPr="00AB4FD5">
        <w:rPr>
          <w:rFonts w:ascii="SimSun" w:hAnsi="SimSun"/>
          <w:color w:val="000000"/>
          <w:szCs w:val="21"/>
        </w:rPr>
        <w:br/>
        <w:t>算了吧! </w:t>
      </w:r>
      <w:r w:rsidRPr="00AB4FD5">
        <w:rPr>
          <w:rFonts w:ascii="SimSun" w:hAnsi="SimSun"/>
          <w:color w:val="000000"/>
          <w:szCs w:val="21"/>
        </w:rPr>
        <w:br/>
        <w:t>Cut it out!</w:t>
      </w:r>
      <w:r w:rsidRPr="00AB4FD5">
        <w:rPr>
          <w:rFonts w:ascii="SimSun" w:hAnsi="SimSun"/>
          <w:color w:val="000000"/>
          <w:szCs w:val="21"/>
        </w:rPr>
        <w:br/>
        <w:t>Stop it! </w:t>
      </w:r>
      <w:r w:rsidRPr="00AB4FD5">
        <w:rPr>
          <w:rFonts w:ascii="SimSun" w:hAnsi="SimSun"/>
          <w:color w:val="000000"/>
          <w:szCs w:val="21"/>
        </w:rPr>
        <w:br/>
        <w:t>你被逮捕了。 </w:t>
      </w:r>
      <w:r w:rsidRPr="00AB4FD5">
        <w:rPr>
          <w:rFonts w:ascii="SimSun" w:hAnsi="SimSun"/>
          <w:color w:val="000000"/>
          <w:szCs w:val="21"/>
        </w:rPr>
        <w:br/>
        <w:t>You're under arrest. *arrest “逮捕”。 </w:t>
      </w:r>
      <w:r w:rsidRPr="00AB4FD5">
        <w:rPr>
          <w:rFonts w:ascii="SimSun" w:hAnsi="SimSun"/>
          <w:color w:val="000000"/>
          <w:szCs w:val="21"/>
        </w:rPr>
        <w:br/>
        <w:t>手脚分开。 </w:t>
      </w:r>
      <w:r w:rsidRPr="00AB4FD5">
        <w:rPr>
          <w:rFonts w:ascii="SimSun" w:hAnsi="SimSun"/>
          <w:color w:val="000000"/>
          <w:szCs w:val="21"/>
        </w:rPr>
        <w:br/>
        <w:t>Spread'em! *是Spread them的口语连读形式。them 指“手脚”。 </w:t>
      </w:r>
      <w:r w:rsidRPr="00AB4FD5">
        <w:rPr>
          <w:rFonts w:ascii="SimSun" w:hAnsi="SimSun"/>
          <w:color w:val="000000"/>
          <w:szCs w:val="21"/>
        </w:rPr>
        <w:br/>
        <w:t>小心!危险! </w:t>
      </w:r>
      <w:r w:rsidRPr="00AB4FD5">
        <w:rPr>
          <w:rFonts w:ascii="SimSun" w:hAnsi="SimSun"/>
          <w:color w:val="000000"/>
          <w:szCs w:val="21"/>
        </w:rPr>
        <w:br/>
        <w:t>Heads up!</w:t>
      </w:r>
      <w:r w:rsidRPr="00AB4FD5">
        <w:rPr>
          <w:rFonts w:ascii="SimSun" w:hAnsi="SimSun"/>
          <w:color w:val="000000"/>
          <w:szCs w:val="21"/>
        </w:rPr>
        <w:br/>
        <w:t>Look out!</w:t>
      </w:r>
      <w:r w:rsidRPr="00AB4FD5">
        <w:rPr>
          <w:rFonts w:ascii="SimSun" w:hAnsi="SimSun"/>
          <w:color w:val="000000"/>
          <w:szCs w:val="21"/>
        </w:rPr>
        <w:br/>
        <w:t>Watch out! </w:t>
      </w:r>
      <w:r w:rsidRPr="00AB4FD5">
        <w:rPr>
          <w:rFonts w:ascii="SimSun" w:hAnsi="SimSun"/>
          <w:color w:val="000000"/>
          <w:szCs w:val="21"/>
        </w:rPr>
        <w:br/>
        <w:t>放下! </w:t>
      </w:r>
      <w:r w:rsidRPr="00AB4FD5">
        <w:rPr>
          <w:rFonts w:ascii="SimSun" w:hAnsi="SimSun"/>
          <w:color w:val="000000"/>
          <w:szCs w:val="21"/>
        </w:rPr>
        <w:br/>
        <w:t>Drop it! *要对方放下手里拿的东西。比如枪或刀子等的场合下使用。 </w:t>
      </w:r>
      <w:r w:rsidRPr="00AB4FD5">
        <w:rPr>
          <w:rFonts w:ascii="SimSun" w:hAnsi="SimSun"/>
          <w:color w:val="000000"/>
          <w:szCs w:val="21"/>
        </w:rPr>
        <w:br/>
        <w:t>拿开你的手! </w:t>
      </w:r>
      <w:r w:rsidRPr="00AB4FD5">
        <w:rPr>
          <w:rFonts w:ascii="SimSun" w:hAnsi="SimSun"/>
          <w:color w:val="000000"/>
          <w:szCs w:val="21"/>
        </w:rPr>
        <w:br/>
        <w:t>Get your hands off! </w:t>
      </w:r>
      <w:r w:rsidRPr="00AB4FD5">
        <w:rPr>
          <w:rFonts w:ascii="SimSun" w:hAnsi="SimSun"/>
          <w:color w:val="000000"/>
          <w:szCs w:val="21"/>
        </w:rPr>
        <w:br/>
        <w:t>趴下! </w:t>
      </w:r>
      <w:r w:rsidRPr="00AB4FD5">
        <w:rPr>
          <w:rFonts w:ascii="SimSun" w:hAnsi="SimSun"/>
          <w:color w:val="000000"/>
          <w:szCs w:val="21"/>
        </w:rPr>
        <w:br/>
        <w:t>Stay down! </w:t>
      </w:r>
      <w:r w:rsidRPr="00AB4FD5">
        <w:rPr>
          <w:rFonts w:ascii="SimSun" w:hAnsi="SimSun"/>
          <w:color w:val="000000"/>
          <w:szCs w:val="21"/>
        </w:rPr>
        <w:br/>
        <w:t>快溜走吧! </w:t>
      </w:r>
      <w:r w:rsidRPr="00AB4FD5">
        <w:rPr>
          <w:rFonts w:ascii="SimSun" w:hAnsi="SimSun"/>
          <w:color w:val="000000"/>
          <w:szCs w:val="21"/>
        </w:rPr>
        <w:br/>
        <w:t>Get lost! *不愿意见到对方或不愿与对方说话的心情。 </w:t>
      </w:r>
      <w:r w:rsidRPr="00AB4FD5">
        <w:rPr>
          <w:rFonts w:ascii="SimSun" w:hAnsi="SimSun"/>
          <w:color w:val="000000"/>
          <w:szCs w:val="21"/>
        </w:rPr>
        <w:br/>
        <w:t>滚出去。</w:t>
      </w:r>
      <w:r w:rsidRPr="00AB4FD5">
        <w:rPr>
          <w:rFonts w:ascii="SimSun" w:hAnsi="SimSun"/>
          <w:color w:val="000000"/>
          <w:szCs w:val="21"/>
        </w:rPr>
        <w:br/>
        <w:t>Get out of here! *四个词常连读。 </w:t>
      </w:r>
      <w:r w:rsidRPr="00AB4FD5">
        <w:rPr>
          <w:rFonts w:ascii="SimSun" w:hAnsi="SimSun"/>
          <w:color w:val="000000"/>
          <w:szCs w:val="21"/>
        </w:rPr>
        <w:br/>
        <w:t>闪开! </w:t>
      </w:r>
      <w:r w:rsidRPr="00AB4FD5">
        <w:rPr>
          <w:rFonts w:ascii="SimSun" w:hAnsi="SimSun"/>
          <w:color w:val="000000"/>
          <w:szCs w:val="21"/>
        </w:rPr>
        <w:br/>
        <w:t>Back off! *当感到对方靠近自己，给自己带来危险时。</w:t>
      </w:r>
      <w:r w:rsidRPr="00AB4FD5">
        <w:rPr>
          <w:rFonts w:ascii="SimSun" w:hAnsi="SimSun"/>
          <w:color w:val="000000"/>
          <w:szCs w:val="21"/>
        </w:rPr>
        <w:br/>
        <w:t>Go away! (走远点儿!)</w:t>
      </w:r>
      <w:r w:rsidRPr="00AB4FD5">
        <w:rPr>
          <w:rFonts w:ascii="SimSun" w:hAnsi="SimSun"/>
          <w:color w:val="000000"/>
          <w:szCs w:val="21"/>
        </w:rPr>
        <w:br/>
        <w:t>Leave me alone! (让我一个人呆会儿。)</w:t>
      </w:r>
    </w:p>
    <w:p w:rsidR="007E730F" w:rsidRPr="00AB4FD5" w:rsidRDefault="007E730F" w:rsidP="007E730F">
      <w:pPr>
        <w:pStyle w:val="Heading1"/>
        <w:spacing w:before="120" w:after="120"/>
        <w:rPr>
          <w:rFonts w:ascii="SimSun" w:hAnsi="SimSun"/>
          <w:color w:val="000000"/>
          <w:sz w:val="24"/>
          <w:szCs w:val="21"/>
        </w:rPr>
      </w:pPr>
      <w:bookmarkStart w:id="12" w:name="_Toc7167144"/>
      <w:r w:rsidRPr="00AB4FD5">
        <w:rPr>
          <w:rFonts w:ascii="SimSun" w:hAnsi="SimSun" w:hint="eastAsia"/>
          <w:color w:val="000000"/>
          <w:sz w:val="24"/>
          <w:szCs w:val="21"/>
        </w:rPr>
        <w:t>[口语8000句-11]内心表白</w:t>
      </w:r>
      <w:bookmarkEnd w:id="12"/>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内心表白</w:t>
      </w:r>
      <w:r w:rsidRPr="00AB4FD5">
        <w:rPr>
          <w:rFonts w:ascii="SimSun" w:hAnsi="SimSun"/>
          <w:color w:val="000000"/>
          <w:szCs w:val="21"/>
        </w:rPr>
        <w:br/>
      </w:r>
      <w:r w:rsidRPr="00AB4FD5">
        <w:rPr>
          <w:rFonts w:ascii="SimSun" w:hAnsi="SimSun"/>
          <w:color w:val="000000"/>
          <w:szCs w:val="21"/>
        </w:rPr>
        <w:br/>
        <w:t>●道谢</w:t>
      </w:r>
      <w:r w:rsidRPr="00AB4FD5">
        <w:rPr>
          <w:rFonts w:ascii="SimSun" w:hAnsi="SimSun"/>
          <w:color w:val="000000"/>
          <w:szCs w:val="21"/>
        </w:rPr>
        <w:br/>
        <w:t>谢谢! </w:t>
      </w:r>
      <w:r w:rsidRPr="00AB4FD5">
        <w:rPr>
          <w:rFonts w:ascii="SimSun" w:hAnsi="SimSun"/>
          <w:color w:val="000000"/>
          <w:szCs w:val="21"/>
        </w:rPr>
        <w:br/>
        <w:t>Thank you. *在欧美日常生活中，不能忘记对别人表示感谢。</w:t>
      </w:r>
      <w:r w:rsidRPr="00AB4FD5">
        <w:rPr>
          <w:rFonts w:ascii="SimSun" w:hAnsi="SimSun"/>
          <w:color w:val="000000"/>
          <w:szCs w:val="21"/>
        </w:rPr>
        <w:br/>
        <w:t>Thank you. (谢谢!)</w:t>
      </w:r>
      <w:r w:rsidRPr="00AB4FD5">
        <w:rPr>
          <w:rFonts w:ascii="SimSun" w:hAnsi="SimSun"/>
          <w:color w:val="000000"/>
          <w:szCs w:val="21"/>
        </w:rPr>
        <w:br/>
        <w:t>You're welcome. (不客气。) </w:t>
      </w:r>
      <w:r w:rsidRPr="00AB4FD5">
        <w:rPr>
          <w:rFonts w:ascii="SimSun" w:hAnsi="SimSun"/>
          <w:color w:val="000000"/>
          <w:szCs w:val="21"/>
        </w:rPr>
        <w:br/>
        <w:t>多谢! </w:t>
      </w:r>
      <w:r w:rsidRPr="00AB4FD5">
        <w:rPr>
          <w:rFonts w:ascii="SimSun" w:hAnsi="SimSun"/>
          <w:color w:val="000000"/>
          <w:szCs w:val="21"/>
        </w:rPr>
        <w:br/>
        <w:t>Thanks. *比Thank you.较随便些。 </w:t>
      </w:r>
      <w:r w:rsidRPr="00AB4FD5">
        <w:rPr>
          <w:rFonts w:ascii="SimSun" w:hAnsi="SimSun"/>
          <w:color w:val="000000"/>
          <w:szCs w:val="21"/>
        </w:rPr>
        <w:br/>
        <w:t>非常感谢! </w:t>
      </w:r>
      <w:r w:rsidRPr="00AB4FD5">
        <w:rPr>
          <w:rFonts w:ascii="SimSun" w:hAnsi="SimSun"/>
          <w:color w:val="000000"/>
          <w:szCs w:val="21"/>
        </w:rPr>
        <w:br/>
        <w:t>Thank you very much. *比Thank you.要有礼貌。</w:t>
      </w:r>
      <w:r w:rsidRPr="00AB4FD5">
        <w:rPr>
          <w:rFonts w:ascii="SimSun" w:hAnsi="SimSun"/>
          <w:color w:val="000000"/>
          <w:szCs w:val="21"/>
        </w:rPr>
        <w:br/>
        <w:t>Thanks a lot.</w:t>
      </w:r>
      <w:r w:rsidRPr="00AB4FD5">
        <w:rPr>
          <w:rFonts w:ascii="SimSun" w:hAnsi="SimSun"/>
          <w:color w:val="000000"/>
          <w:szCs w:val="21"/>
        </w:rPr>
        <w:br/>
        <w:t>Thank you so much. </w:t>
      </w:r>
      <w:r w:rsidRPr="00AB4FD5">
        <w:rPr>
          <w:rFonts w:ascii="SimSun" w:hAnsi="SimSun"/>
          <w:color w:val="000000"/>
          <w:szCs w:val="21"/>
        </w:rPr>
        <w:br/>
        <w:t>真是非常感谢。 </w:t>
      </w:r>
      <w:r w:rsidRPr="00AB4FD5">
        <w:rPr>
          <w:rFonts w:ascii="SimSun" w:hAnsi="SimSun"/>
          <w:color w:val="000000"/>
          <w:szCs w:val="21"/>
        </w:rPr>
        <w:br/>
        <w:t>Much appreciated. Thank you. *appreciate “感激”、“感谢”，多在美国南部使用。</w:t>
      </w:r>
      <w:r w:rsidRPr="00AB4FD5">
        <w:rPr>
          <w:rFonts w:ascii="SimSun" w:hAnsi="SimSun"/>
          <w:color w:val="000000"/>
          <w:szCs w:val="21"/>
        </w:rPr>
        <w:br/>
        <w:t>I appreciate it. </w:t>
      </w:r>
      <w:r w:rsidRPr="00AB4FD5">
        <w:rPr>
          <w:rFonts w:ascii="SimSun" w:hAnsi="SimSun"/>
          <w:color w:val="000000"/>
          <w:szCs w:val="21"/>
        </w:rPr>
        <w:br/>
        <w:t>谢谢您的好意。 </w:t>
      </w:r>
      <w:r w:rsidRPr="00AB4FD5">
        <w:rPr>
          <w:rFonts w:ascii="SimSun" w:hAnsi="SimSun"/>
          <w:color w:val="000000"/>
          <w:szCs w:val="21"/>
        </w:rPr>
        <w:br/>
        <w:t>Thanks for your kindness.</w:t>
      </w:r>
      <w:r w:rsidRPr="00AB4FD5">
        <w:rPr>
          <w:rFonts w:ascii="SimSun" w:hAnsi="SimSun"/>
          <w:color w:val="000000"/>
          <w:szCs w:val="21"/>
        </w:rPr>
        <w:br/>
        <w:t>That's very nice of you.</w:t>
      </w:r>
      <w:r w:rsidRPr="00AB4FD5">
        <w:rPr>
          <w:rFonts w:ascii="SimSun" w:hAnsi="SimSun"/>
          <w:color w:val="000000"/>
          <w:szCs w:val="21"/>
        </w:rPr>
        <w:br/>
        <w:t>That's very kind of you.</w:t>
      </w:r>
      <w:r w:rsidRPr="00AB4FD5">
        <w:rPr>
          <w:rFonts w:ascii="SimSun" w:hAnsi="SimSun"/>
          <w:color w:val="000000"/>
          <w:szCs w:val="21"/>
        </w:rPr>
        <w:br/>
        <w:t>How kind of you. </w:t>
      </w:r>
      <w:r w:rsidRPr="00AB4FD5">
        <w:rPr>
          <w:rFonts w:ascii="SimSun" w:hAnsi="SimSun"/>
          <w:color w:val="000000"/>
          <w:szCs w:val="21"/>
        </w:rPr>
        <w:br/>
        <w:t>非常感谢你的关怀。 </w:t>
      </w:r>
      <w:r w:rsidRPr="00AB4FD5">
        <w:rPr>
          <w:rFonts w:ascii="SimSun" w:hAnsi="SimSun"/>
          <w:color w:val="000000"/>
          <w:szCs w:val="21"/>
        </w:rPr>
        <w:br/>
        <w:t>I appreciate your kindness.</w:t>
      </w:r>
      <w:r w:rsidRPr="00AB4FD5">
        <w:rPr>
          <w:rFonts w:ascii="SimSun" w:hAnsi="SimSun"/>
          <w:color w:val="000000"/>
          <w:szCs w:val="21"/>
        </w:rPr>
        <w:br/>
        <w:t>I appreciate your kindness. (非常感谢你的关怀。)</w:t>
      </w:r>
      <w:r w:rsidRPr="00AB4FD5">
        <w:rPr>
          <w:rFonts w:ascii="SimSun" w:hAnsi="SimSun"/>
          <w:color w:val="000000"/>
          <w:szCs w:val="21"/>
        </w:rPr>
        <w:br/>
        <w:t>Don't mention it. (别客气。) </w:t>
      </w:r>
      <w:r w:rsidRPr="00AB4FD5">
        <w:rPr>
          <w:rFonts w:ascii="SimSun" w:hAnsi="SimSun"/>
          <w:color w:val="000000"/>
          <w:szCs w:val="21"/>
        </w:rPr>
        <w:br/>
        <w:t>我无法表达对您的感谢。</w:t>
      </w:r>
      <w:r w:rsidRPr="00AB4FD5">
        <w:rPr>
          <w:rFonts w:ascii="SimSun" w:hAnsi="SimSun"/>
          <w:color w:val="000000"/>
          <w:szCs w:val="21"/>
        </w:rPr>
        <w:br/>
        <w:t>I can't thank you enough.</w:t>
      </w:r>
      <w:r w:rsidRPr="00AB4FD5">
        <w:rPr>
          <w:rFonts w:ascii="SimSun" w:hAnsi="SimSun"/>
          <w:color w:val="000000"/>
          <w:szCs w:val="21"/>
        </w:rPr>
        <w:br/>
        <w:t>I can't thank you enough. (我无法表达对您的感谢。)</w:t>
      </w:r>
      <w:r w:rsidRPr="00AB4FD5">
        <w:rPr>
          <w:rFonts w:ascii="SimSun" w:hAnsi="SimSun"/>
          <w:color w:val="000000"/>
          <w:szCs w:val="21"/>
        </w:rPr>
        <w:br/>
        <w:t>You're quite welcome. (您太客气了。)</w:t>
      </w:r>
      <w:r w:rsidRPr="00AB4FD5">
        <w:rPr>
          <w:rFonts w:ascii="SimSun" w:hAnsi="SimSun"/>
          <w:color w:val="000000"/>
          <w:szCs w:val="21"/>
        </w:rPr>
        <w:br/>
        <w:t>真不知如何感谢你的关心。</w:t>
      </w:r>
      <w:r w:rsidRPr="00AB4FD5">
        <w:rPr>
          <w:rFonts w:ascii="SimSun" w:hAnsi="SimSun"/>
          <w:color w:val="000000"/>
          <w:szCs w:val="21"/>
        </w:rPr>
        <w:br/>
        <w:t>I can hardly thank you enough for your kindness. *hardly常常和can、could构成否定的形式表示“根本不能……”、“难以……”。和barely意思大致相同。</w:t>
      </w:r>
      <w:r w:rsidRPr="00AB4FD5">
        <w:rPr>
          <w:rFonts w:ascii="SimSun" w:hAnsi="SimSun"/>
          <w:color w:val="000000"/>
          <w:szCs w:val="21"/>
        </w:rPr>
        <w:br/>
        <w:t>I have no words to thank you. (不知说什么才能感谢您。)</w:t>
      </w:r>
      <w:r w:rsidRPr="00AB4FD5">
        <w:rPr>
          <w:rFonts w:ascii="SimSun" w:hAnsi="SimSun"/>
          <w:color w:val="000000"/>
          <w:szCs w:val="21"/>
        </w:rPr>
        <w:br/>
        <w:t>I can't express how grateful I am. (不知如何表达谢意。)</w:t>
      </w:r>
      <w:r w:rsidRPr="00AB4FD5">
        <w:rPr>
          <w:rFonts w:ascii="SimSun" w:hAnsi="SimSun"/>
          <w:color w:val="000000"/>
          <w:szCs w:val="21"/>
        </w:rPr>
        <w:br/>
        <w:t>你帮了我大忙了。</w:t>
      </w:r>
      <w:r w:rsidRPr="00AB4FD5">
        <w:rPr>
          <w:rFonts w:ascii="SimSun" w:hAnsi="SimSun"/>
          <w:color w:val="000000"/>
          <w:szCs w:val="21"/>
        </w:rPr>
        <w:br/>
        <w:t>You've been very helpful.</w:t>
      </w:r>
      <w:r w:rsidRPr="00AB4FD5">
        <w:rPr>
          <w:rFonts w:ascii="SimSun" w:hAnsi="SimSun"/>
          <w:color w:val="000000"/>
          <w:szCs w:val="21"/>
        </w:rPr>
        <w:br/>
        <w:t>You've been a big help. (你帮我大忙了。)</w:t>
      </w:r>
      <w:r w:rsidRPr="00AB4FD5">
        <w:rPr>
          <w:rFonts w:ascii="SimSun" w:hAnsi="SimSun"/>
          <w:color w:val="000000"/>
          <w:szCs w:val="21"/>
        </w:rPr>
        <w:br/>
        <w:t>You've been a great help. (你帮我大忙了。) </w:t>
      </w:r>
      <w:r w:rsidRPr="00AB4FD5">
        <w:rPr>
          <w:rFonts w:ascii="SimSun" w:hAnsi="SimSun"/>
          <w:color w:val="000000"/>
          <w:szCs w:val="21"/>
        </w:rPr>
        <w:br/>
        <w:t>谢谢你的帮助。</w:t>
      </w:r>
      <w:r w:rsidRPr="00AB4FD5">
        <w:rPr>
          <w:rFonts w:ascii="SimSun" w:hAnsi="SimSun"/>
          <w:color w:val="000000"/>
          <w:szCs w:val="21"/>
        </w:rPr>
        <w:br/>
        <w:t>Thank you for the help.</w:t>
      </w:r>
      <w:r w:rsidRPr="00AB4FD5">
        <w:rPr>
          <w:rFonts w:ascii="SimSun" w:hAnsi="SimSun"/>
          <w:color w:val="000000"/>
          <w:szCs w:val="21"/>
        </w:rPr>
        <w:br/>
        <w:t>Thank you for the help. (谢谢你的帮助。)</w:t>
      </w:r>
      <w:r w:rsidRPr="00AB4FD5">
        <w:rPr>
          <w:rFonts w:ascii="SimSun" w:hAnsi="SimSun"/>
          <w:color w:val="000000"/>
          <w:szCs w:val="21"/>
        </w:rPr>
        <w:br/>
        <w:t>My pleasure. (没什么。)</w:t>
      </w:r>
      <w:r w:rsidRPr="00AB4FD5">
        <w:rPr>
          <w:rFonts w:ascii="SimSun" w:hAnsi="SimSun"/>
          <w:color w:val="000000"/>
          <w:szCs w:val="21"/>
        </w:rPr>
        <w:br/>
        <w:t>Thank you for helping me. (谢谢你对我的照顾。)</w:t>
      </w:r>
      <w:r w:rsidRPr="00AB4FD5">
        <w:rPr>
          <w:rFonts w:ascii="SimSun" w:hAnsi="SimSun"/>
          <w:color w:val="000000"/>
          <w:szCs w:val="21"/>
        </w:rPr>
        <w:br/>
        <w:t>I appreciate your help. </w:t>
      </w:r>
      <w:r w:rsidRPr="00AB4FD5">
        <w:rPr>
          <w:rFonts w:ascii="SimSun" w:hAnsi="SimSun"/>
          <w:color w:val="000000"/>
          <w:szCs w:val="21"/>
        </w:rPr>
        <w:br/>
        <w:t>耽误您时间，实在对不起。 </w:t>
      </w:r>
      <w:r w:rsidRPr="00AB4FD5">
        <w:rPr>
          <w:rFonts w:ascii="SimSun" w:hAnsi="SimSun"/>
          <w:color w:val="000000"/>
          <w:szCs w:val="21"/>
        </w:rPr>
        <w:br/>
        <w:t>Thanks for your time.</w:t>
      </w:r>
      <w:r w:rsidRPr="00AB4FD5">
        <w:rPr>
          <w:rFonts w:ascii="SimSun" w:hAnsi="SimSun"/>
          <w:color w:val="000000"/>
          <w:szCs w:val="21"/>
        </w:rPr>
        <w:br/>
        <w:t>Thanks for your time. (耽误您时间，实在对不起。)</w:t>
      </w:r>
      <w:r w:rsidRPr="00AB4FD5">
        <w:rPr>
          <w:rFonts w:ascii="SimSun" w:hAnsi="SimSun"/>
          <w:color w:val="000000"/>
          <w:szCs w:val="21"/>
        </w:rPr>
        <w:br/>
        <w:t>Don't worry about it. (没关系。) </w:t>
      </w:r>
      <w:r w:rsidRPr="00AB4FD5">
        <w:rPr>
          <w:rFonts w:ascii="SimSun" w:hAnsi="SimSun"/>
          <w:color w:val="000000"/>
          <w:szCs w:val="21"/>
        </w:rPr>
        <w:br/>
        <w:t>感谢您为我做的一切。 </w:t>
      </w:r>
      <w:r w:rsidRPr="00AB4FD5">
        <w:rPr>
          <w:rFonts w:ascii="SimSun" w:hAnsi="SimSun"/>
          <w:color w:val="000000"/>
          <w:szCs w:val="21"/>
        </w:rPr>
        <w:br/>
        <w:t>Thanks for everything.</w:t>
      </w:r>
      <w:r w:rsidRPr="00AB4FD5">
        <w:rPr>
          <w:rFonts w:ascii="SimSun" w:hAnsi="SimSun"/>
          <w:color w:val="000000"/>
          <w:szCs w:val="21"/>
        </w:rPr>
        <w:br/>
        <w:t>Thanks for all you've done.</w:t>
      </w:r>
      <w:r w:rsidRPr="00AB4FD5">
        <w:rPr>
          <w:rFonts w:ascii="SimSun" w:hAnsi="SimSun"/>
          <w:color w:val="000000"/>
          <w:szCs w:val="21"/>
        </w:rPr>
        <w:br/>
        <w:t>Thank you for all of your kindness. </w:t>
      </w:r>
      <w:r w:rsidRPr="00AB4FD5">
        <w:rPr>
          <w:rFonts w:ascii="SimSun" w:hAnsi="SimSun"/>
          <w:color w:val="000000"/>
          <w:szCs w:val="21"/>
        </w:rPr>
        <w:br/>
        <w:t>不管怎么都要谢谢您。</w:t>
      </w:r>
      <w:r w:rsidRPr="00AB4FD5">
        <w:rPr>
          <w:rFonts w:ascii="SimSun" w:hAnsi="SimSun"/>
          <w:color w:val="000000"/>
          <w:szCs w:val="21"/>
        </w:rPr>
        <w:br/>
        <w:t>Thank you anyway. *对方虽好意相助，但终究没有起到作用时使用。</w:t>
      </w:r>
      <w:r w:rsidRPr="00AB4FD5">
        <w:rPr>
          <w:rFonts w:ascii="SimSun" w:hAnsi="SimSun"/>
          <w:color w:val="000000"/>
          <w:szCs w:val="21"/>
        </w:rPr>
        <w:br/>
        <w:t>Sorry, I don't know. (对不起，我不知道。)</w:t>
      </w:r>
      <w:r w:rsidRPr="00AB4FD5">
        <w:rPr>
          <w:rFonts w:ascii="SimSun" w:hAnsi="SimSun"/>
          <w:color w:val="000000"/>
          <w:szCs w:val="21"/>
        </w:rPr>
        <w:br/>
        <w:t>Thank you anyway. (不管怎么都要谢谢您。)</w:t>
      </w:r>
      <w:r w:rsidRPr="00AB4FD5">
        <w:rPr>
          <w:rFonts w:ascii="SimSun" w:hAnsi="SimSun"/>
          <w:color w:val="000000"/>
          <w:szCs w:val="21"/>
        </w:rPr>
        <w:br/>
        <w:t>Thanks for offering, but... (谢谢你的建议，但是……)</w:t>
      </w:r>
      <w:r w:rsidRPr="00AB4FD5">
        <w:rPr>
          <w:rFonts w:ascii="SimSun" w:hAnsi="SimSun"/>
          <w:color w:val="000000"/>
          <w:szCs w:val="21"/>
        </w:rPr>
        <w:br/>
        <w:t>Thanks for offering, but I have other plans. (谢谢您的建议，可是我们有其他计划。) </w:t>
      </w:r>
      <w:r w:rsidRPr="00AB4FD5">
        <w:rPr>
          <w:rFonts w:ascii="SimSun" w:hAnsi="SimSun"/>
          <w:color w:val="000000"/>
          <w:szCs w:val="21"/>
        </w:rPr>
        <w:br/>
        <w:t>哦!那太好了。</w:t>
      </w:r>
      <w:r w:rsidRPr="00AB4FD5">
        <w:rPr>
          <w:rFonts w:ascii="SimSun" w:hAnsi="SimSun"/>
          <w:color w:val="000000"/>
          <w:szCs w:val="21"/>
        </w:rPr>
        <w:br/>
        <w:t>How nice!</w:t>
      </w:r>
      <w:r w:rsidRPr="00AB4FD5">
        <w:rPr>
          <w:rFonts w:ascii="SimSun" w:hAnsi="SimSun"/>
          <w:color w:val="000000"/>
          <w:szCs w:val="21"/>
        </w:rPr>
        <w:br/>
        <w:t>It's on me. (这次我请客。)</w:t>
      </w:r>
      <w:r w:rsidRPr="00AB4FD5">
        <w:rPr>
          <w:rFonts w:ascii="SimSun" w:hAnsi="SimSun"/>
          <w:color w:val="000000"/>
          <w:szCs w:val="21"/>
        </w:rPr>
        <w:br/>
        <w:t>Oh! How nice! (哦!那太好了。)</w:t>
      </w:r>
      <w:r w:rsidRPr="00AB4FD5">
        <w:rPr>
          <w:rFonts w:ascii="SimSun" w:hAnsi="SimSun"/>
          <w:color w:val="000000"/>
          <w:szCs w:val="21"/>
        </w:rPr>
        <w:br/>
        <w:t>How lovely! *女性常用。</w:t>
      </w:r>
      <w:r w:rsidRPr="00AB4FD5">
        <w:rPr>
          <w:rFonts w:ascii="SimSun" w:hAnsi="SimSun"/>
          <w:color w:val="000000"/>
          <w:szCs w:val="21"/>
        </w:rPr>
        <w:br/>
        <w:t>What a treat! </w:t>
      </w:r>
      <w:r w:rsidRPr="00AB4FD5">
        <w:rPr>
          <w:rFonts w:ascii="SimSun" w:hAnsi="SimSun"/>
          <w:color w:val="000000"/>
          <w:szCs w:val="21"/>
        </w:rPr>
        <w:br/>
        <w:t>我欠你的情。</w:t>
      </w:r>
      <w:r w:rsidRPr="00AB4FD5">
        <w:rPr>
          <w:rFonts w:ascii="SimSun" w:hAnsi="SimSun"/>
          <w:color w:val="000000"/>
          <w:szCs w:val="21"/>
        </w:rPr>
        <w:br/>
        <w:t>I owe you one.</w:t>
      </w:r>
      <w:r w:rsidRPr="00AB4FD5">
        <w:rPr>
          <w:rFonts w:ascii="SimSun" w:hAnsi="SimSun"/>
          <w:color w:val="000000"/>
          <w:szCs w:val="21"/>
        </w:rPr>
        <w:br/>
        <w:t>I'm much obliged. (万分感谢。)*比较礼貌的说法。be obliged表示“感谢，感激”，多在美国南部使用。</w:t>
      </w:r>
      <w:r w:rsidRPr="00AB4FD5">
        <w:rPr>
          <w:rFonts w:ascii="SimSun" w:hAnsi="SimSun"/>
          <w:color w:val="000000"/>
          <w:szCs w:val="21"/>
        </w:rPr>
        <w:br/>
        <w:t>I'm in your debt. *in one's debt “向……借过钱”，引申为“受……的恩惠”，比较强调感谢的心情。 </w:t>
      </w:r>
      <w:r w:rsidRPr="00AB4FD5">
        <w:rPr>
          <w:rFonts w:ascii="SimSun" w:hAnsi="SimSun"/>
          <w:color w:val="000000"/>
          <w:szCs w:val="21"/>
        </w:rPr>
        <w:br/>
        <w:t>谢谢你送给我的礼物。</w:t>
      </w:r>
      <w:r w:rsidRPr="00AB4FD5">
        <w:rPr>
          <w:rFonts w:ascii="SimSun" w:hAnsi="SimSun"/>
          <w:color w:val="000000"/>
          <w:szCs w:val="21"/>
        </w:rPr>
        <w:br/>
        <w:t>Thanks a lot for your present.</w:t>
      </w:r>
      <w:r w:rsidRPr="00AB4FD5">
        <w:rPr>
          <w:rFonts w:ascii="SimSun" w:hAnsi="SimSun"/>
          <w:color w:val="000000"/>
          <w:szCs w:val="21"/>
        </w:rPr>
        <w:br/>
        <w:t>Thank you for your gift. </w:t>
      </w:r>
      <w:r w:rsidRPr="00AB4FD5">
        <w:rPr>
          <w:rFonts w:ascii="SimSun" w:hAnsi="SimSun"/>
          <w:color w:val="000000"/>
          <w:szCs w:val="21"/>
        </w:rPr>
        <w:br/>
        <w:t>您能这样说，我非常感谢。 </w:t>
      </w:r>
      <w:r w:rsidRPr="00AB4FD5">
        <w:rPr>
          <w:rFonts w:ascii="SimSun" w:hAnsi="SimSun"/>
          <w:color w:val="000000"/>
          <w:szCs w:val="21"/>
        </w:rPr>
        <w:br/>
        <w:t>Thanks for saying so.</w:t>
      </w:r>
      <w:r w:rsidRPr="00AB4FD5">
        <w:rPr>
          <w:rFonts w:ascii="SimSun" w:hAnsi="SimSun"/>
          <w:color w:val="000000"/>
          <w:szCs w:val="21"/>
        </w:rPr>
        <w:br/>
        <w:t>I really like your apartment. (我真的喜欢你的公寓。)</w:t>
      </w:r>
      <w:r w:rsidRPr="00AB4FD5">
        <w:rPr>
          <w:rFonts w:ascii="SimSun" w:hAnsi="SimSun"/>
          <w:color w:val="000000"/>
          <w:szCs w:val="21"/>
        </w:rPr>
        <w:br/>
        <w:t>Thanks for saying so. (您能这样说，我非常感谢。)</w:t>
      </w:r>
      <w:r w:rsidRPr="00AB4FD5">
        <w:rPr>
          <w:rFonts w:ascii="SimSun" w:hAnsi="SimSun"/>
          <w:color w:val="000000"/>
          <w:szCs w:val="21"/>
        </w:rPr>
        <w:br/>
        <w:t>It's nice of you to say so. </w:t>
      </w:r>
      <w:r w:rsidRPr="00AB4FD5">
        <w:rPr>
          <w:rFonts w:ascii="SimSun" w:hAnsi="SimSun"/>
          <w:color w:val="000000"/>
          <w:szCs w:val="21"/>
        </w:rPr>
        <w:br/>
        <w:t>谢谢你告诉我。 </w:t>
      </w:r>
      <w:r w:rsidRPr="00AB4FD5">
        <w:rPr>
          <w:rFonts w:ascii="SimSun" w:hAnsi="SimSun"/>
          <w:color w:val="000000"/>
          <w:szCs w:val="21"/>
        </w:rPr>
        <w:br/>
        <w:t>Thanks for telling me.</w:t>
      </w:r>
      <w:r w:rsidRPr="00AB4FD5">
        <w:rPr>
          <w:rFonts w:ascii="SimSun" w:hAnsi="SimSun"/>
          <w:color w:val="000000"/>
          <w:szCs w:val="21"/>
        </w:rPr>
        <w:br/>
        <w:t>You have a run in your stocking. (你的丝袜跳线了。)</w:t>
      </w:r>
      <w:r w:rsidRPr="00AB4FD5">
        <w:rPr>
          <w:rFonts w:ascii="SimSun" w:hAnsi="SimSun"/>
          <w:color w:val="000000"/>
          <w:szCs w:val="21"/>
        </w:rPr>
        <w:br/>
        <w:t>Thanks for telling me. (谢谢你告诉我。)</w:t>
      </w:r>
      <w:r w:rsidRPr="00AB4FD5">
        <w:rPr>
          <w:rFonts w:ascii="SimSun" w:hAnsi="SimSun"/>
          <w:color w:val="000000"/>
          <w:szCs w:val="21"/>
        </w:rPr>
        <w:br/>
        <w:t>Thanks for letting me know. </w:t>
      </w:r>
      <w:r w:rsidRPr="00AB4FD5">
        <w:rPr>
          <w:rFonts w:ascii="SimSun" w:hAnsi="SimSun"/>
          <w:color w:val="000000"/>
          <w:szCs w:val="21"/>
        </w:rPr>
        <w:br/>
        <w:t>非常感谢你等着我。 </w:t>
      </w:r>
      <w:r w:rsidRPr="00AB4FD5">
        <w:rPr>
          <w:rFonts w:ascii="SimSun" w:hAnsi="SimSun"/>
          <w:color w:val="000000"/>
          <w:szCs w:val="21"/>
        </w:rPr>
        <w:br/>
        <w:t>Thanks for waiting for me.</w:t>
      </w:r>
      <w:r w:rsidRPr="00AB4FD5">
        <w:rPr>
          <w:rFonts w:ascii="SimSun" w:hAnsi="SimSun"/>
          <w:color w:val="000000"/>
          <w:szCs w:val="21"/>
        </w:rPr>
        <w:br/>
        <w:t>Sorry to have kept you waiting. (对不起，让你久等了。)</w:t>
      </w:r>
      <w:r w:rsidRPr="00AB4FD5">
        <w:rPr>
          <w:rFonts w:ascii="SimSun" w:hAnsi="SimSun"/>
          <w:color w:val="000000"/>
          <w:szCs w:val="21"/>
        </w:rPr>
        <w:br/>
        <w:t>Sorry, I'm late. (对不起，我晚了。) </w:t>
      </w:r>
      <w:r w:rsidRPr="00AB4FD5">
        <w:rPr>
          <w:rFonts w:ascii="SimSun" w:hAnsi="SimSun"/>
          <w:color w:val="000000"/>
          <w:szCs w:val="21"/>
        </w:rPr>
        <w:br/>
        <w:t>谢谢你约我出来。</w:t>
      </w:r>
      <w:r w:rsidRPr="00AB4FD5">
        <w:rPr>
          <w:rFonts w:ascii="SimSun" w:hAnsi="SimSun"/>
          <w:color w:val="000000"/>
          <w:szCs w:val="21"/>
        </w:rPr>
        <w:br/>
        <w:t>Thanks for asking me out. *ask someone out 一般是“约会”的意思。</w:t>
      </w:r>
      <w:r w:rsidRPr="00AB4FD5">
        <w:rPr>
          <w:rFonts w:ascii="SimSun" w:hAnsi="SimSun"/>
          <w:color w:val="000000"/>
          <w:szCs w:val="21"/>
        </w:rPr>
        <w:br/>
        <w:t>Thanks for inviting me. (谢谢您邀请我。) </w:t>
      </w:r>
      <w:r w:rsidRPr="00AB4FD5">
        <w:rPr>
          <w:rFonts w:ascii="SimSun" w:hAnsi="SimSun"/>
          <w:color w:val="000000"/>
          <w:szCs w:val="21"/>
        </w:rPr>
        <w:br/>
        <w:t>谢谢你鼓励我。 </w:t>
      </w:r>
      <w:r w:rsidRPr="00AB4FD5">
        <w:rPr>
          <w:rFonts w:ascii="SimSun" w:hAnsi="SimSun"/>
          <w:color w:val="000000"/>
          <w:szCs w:val="21"/>
        </w:rPr>
        <w:br/>
        <w:t>Thanks for cheering me up. *cheer up “鼓励”、“打起精神”、“鼓足勇气”。</w:t>
      </w:r>
      <w:r w:rsidRPr="00AB4FD5">
        <w:rPr>
          <w:rFonts w:ascii="SimSun" w:hAnsi="SimSun"/>
          <w:color w:val="000000"/>
          <w:szCs w:val="21"/>
        </w:rPr>
        <w:br/>
        <w:t>Thank you for making me feel better. </w:t>
      </w:r>
      <w:r w:rsidRPr="00AB4FD5">
        <w:rPr>
          <w:rFonts w:ascii="SimSun" w:hAnsi="SimSun"/>
          <w:color w:val="000000"/>
          <w:szCs w:val="21"/>
        </w:rPr>
        <w:br/>
        <w:t>你救了我一命。 </w:t>
      </w:r>
      <w:r w:rsidRPr="00AB4FD5">
        <w:rPr>
          <w:rFonts w:ascii="SimSun" w:hAnsi="SimSun"/>
          <w:color w:val="000000"/>
          <w:szCs w:val="21"/>
        </w:rPr>
        <w:br/>
        <w:t>You saved my life.</w:t>
      </w:r>
      <w:r w:rsidRPr="00AB4FD5">
        <w:rPr>
          <w:rFonts w:ascii="SimSun" w:hAnsi="SimSun"/>
          <w:color w:val="000000"/>
          <w:szCs w:val="21"/>
        </w:rPr>
        <w:br/>
        <w:t>Watch out! Stop! (小心!站住!)</w:t>
      </w:r>
      <w:r w:rsidRPr="00AB4FD5">
        <w:rPr>
          <w:rFonts w:ascii="SimSun" w:hAnsi="SimSun"/>
          <w:color w:val="000000"/>
          <w:szCs w:val="21"/>
        </w:rPr>
        <w:br/>
        <w:t>Thanks, you saved my life. (谢谢，你救了我一命。) </w:t>
      </w:r>
      <w:r w:rsidRPr="00AB4FD5">
        <w:rPr>
          <w:rFonts w:ascii="SimSun" w:hAnsi="SimSun"/>
          <w:color w:val="000000"/>
          <w:szCs w:val="21"/>
        </w:rPr>
        <w:br/>
        <w:t>谢谢你对我的忠告。</w:t>
      </w:r>
      <w:r w:rsidRPr="00AB4FD5">
        <w:rPr>
          <w:rFonts w:ascii="SimSun" w:hAnsi="SimSun"/>
          <w:color w:val="000000"/>
          <w:szCs w:val="21"/>
        </w:rPr>
        <w:br/>
        <w:t>Thanks for warning me.</w:t>
      </w:r>
      <w:r w:rsidRPr="00AB4FD5">
        <w:rPr>
          <w:rFonts w:ascii="SimSun" w:hAnsi="SimSun"/>
          <w:color w:val="000000"/>
          <w:szCs w:val="21"/>
        </w:rPr>
        <w:br/>
        <w:t>Thanks for the warning.</w:t>
      </w:r>
      <w:r w:rsidRPr="00AB4FD5">
        <w:rPr>
          <w:rFonts w:ascii="SimSun" w:hAnsi="SimSun"/>
          <w:color w:val="000000"/>
          <w:szCs w:val="21"/>
        </w:rPr>
        <w:br/>
        <w:t>Thanks for telling me. (谢谢你告诉我。) </w:t>
      </w:r>
      <w:r w:rsidRPr="00AB4FD5">
        <w:rPr>
          <w:rFonts w:ascii="SimSun" w:hAnsi="SimSun"/>
          <w:color w:val="000000"/>
          <w:szCs w:val="21"/>
        </w:rPr>
        <w:br/>
        <w:t>谢谢你不远万里专程跑一趟。 </w:t>
      </w:r>
      <w:r w:rsidRPr="00AB4FD5">
        <w:rPr>
          <w:rFonts w:ascii="SimSun" w:hAnsi="SimSun"/>
          <w:color w:val="000000"/>
          <w:szCs w:val="21"/>
        </w:rPr>
        <w:br/>
        <w:t>Thanks for coming all the way over here.</w:t>
      </w:r>
      <w:r w:rsidRPr="00AB4FD5">
        <w:rPr>
          <w:rFonts w:ascii="SimSun" w:hAnsi="SimSun"/>
          <w:color w:val="000000"/>
          <w:szCs w:val="21"/>
        </w:rPr>
        <w:br/>
        <w:t>Thanks for coming all the way over here. (谢谢你大老远专程跑一趟。)</w:t>
      </w:r>
      <w:r w:rsidRPr="00AB4FD5">
        <w:rPr>
          <w:rFonts w:ascii="SimSun" w:hAnsi="SimSun"/>
          <w:color w:val="000000"/>
          <w:szCs w:val="21"/>
        </w:rPr>
        <w:br/>
        <w:t>It was no trouble. (这没什么大不了的。) </w:t>
      </w:r>
      <w:r w:rsidRPr="00AB4FD5">
        <w:rPr>
          <w:rFonts w:ascii="SimSun" w:hAnsi="SimSun"/>
          <w:color w:val="000000"/>
          <w:szCs w:val="21"/>
        </w:rPr>
        <w:br/>
        <w:t>谢谢你的来信，你对我太好了。 </w:t>
      </w:r>
      <w:r w:rsidRPr="00AB4FD5">
        <w:rPr>
          <w:rFonts w:ascii="SimSun" w:hAnsi="SimSun"/>
          <w:color w:val="000000"/>
          <w:szCs w:val="21"/>
        </w:rPr>
        <w:br/>
        <w:t>Thank you for your letter. It was very kind of you.</w:t>
      </w:r>
      <w:r w:rsidRPr="00AB4FD5">
        <w:rPr>
          <w:rFonts w:ascii="SimSun" w:hAnsi="SimSun"/>
          <w:color w:val="000000"/>
          <w:szCs w:val="21"/>
        </w:rPr>
        <w:br/>
        <w:t>Thank you for your letter. It was very kind of you. (谢谢你的来信，你对我太好了。)</w:t>
      </w:r>
      <w:r w:rsidRPr="00AB4FD5">
        <w:rPr>
          <w:rFonts w:ascii="SimSun" w:hAnsi="SimSun"/>
          <w:color w:val="000000"/>
          <w:szCs w:val="21"/>
        </w:rPr>
        <w:br/>
        <w:t>You're welcome. (这没什么。)</w:t>
      </w:r>
      <w:r w:rsidRPr="00AB4FD5">
        <w:rPr>
          <w:rFonts w:ascii="SimSun" w:hAnsi="SimSun"/>
          <w:color w:val="000000"/>
          <w:szCs w:val="21"/>
        </w:rPr>
        <w:br/>
      </w:r>
      <w:r w:rsidRPr="00AB4FD5">
        <w:rPr>
          <w:rFonts w:ascii="SimSun" w:hAnsi="SimSun"/>
          <w:color w:val="000000"/>
          <w:szCs w:val="21"/>
        </w:rPr>
        <w:br/>
        <w:t>●还礼</w:t>
      </w:r>
      <w:r w:rsidRPr="00AB4FD5">
        <w:rPr>
          <w:rFonts w:ascii="SimSun" w:hAnsi="SimSun"/>
          <w:color w:val="000000"/>
          <w:szCs w:val="21"/>
        </w:rPr>
        <w:br/>
        <w:t>不客气。 </w:t>
      </w:r>
      <w:r w:rsidRPr="00AB4FD5">
        <w:rPr>
          <w:rFonts w:ascii="SimSun" w:hAnsi="SimSun"/>
          <w:color w:val="000000"/>
          <w:szCs w:val="21"/>
        </w:rPr>
        <w:br/>
        <w:t>You're welcome.</w:t>
      </w:r>
      <w:r w:rsidRPr="00AB4FD5">
        <w:rPr>
          <w:rFonts w:ascii="SimSun" w:hAnsi="SimSun"/>
          <w:color w:val="000000"/>
          <w:szCs w:val="21"/>
        </w:rPr>
        <w:br/>
        <w:t>Thank you for everything. (感谢您做的一切。)</w:t>
      </w:r>
      <w:r w:rsidRPr="00AB4FD5">
        <w:rPr>
          <w:rFonts w:ascii="SimSun" w:hAnsi="SimSun"/>
          <w:color w:val="000000"/>
          <w:szCs w:val="21"/>
        </w:rPr>
        <w:br/>
        <w:t>You're welcome. (不客气。)</w:t>
      </w:r>
      <w:r w:rsidRPr="00AB4FD5">
        <w:rPr>
          <w:rFonts w:ascii="SimSun" w:hAnsi="SimSun"/>
          <w:color w:val="000000"/>
          <w:szCs w:val="21"/>
        </w:rPr>
        <w:br/>
        <w:t>My pleasure.</w:t>
      </w:r>
      <w:r w:rsidRPr="00AB4FD5">
        <w:rPr>
          <w:rFonts w:ascii="SimSun" w:hAnsi="SimSun"/>
          <w:color w:val="000000"/>
          <w:szCs w:val="21"/>
        </w:rPr>
        <w:br/>
        <w:t>Don't mention it.</w:t>
      </w:r>
      <w:r w:rsidRPr="00AB4FD5">
        <w:rPr>
          <w:rFonts w:ascii="SimSun" w:hAnsi="SimSun"/>
          <w:color w:val="000000"/>
          <w:szCs w:val="21"/>
        </w:rPr>
        <w:br/>
        <w:t>No problem.</w:t>
      </w:r>
      <w:r w:rsidRPr="00AB4FD5">
        <w:rPr>
          <w:rFonts w:ascii="SimSun" w:hAnsi="SimSun"/>
          <w:color w:val="000000"/>
          <w:szCs w:val="21"/>
        </w:rPr>
        <w:br/>
        <w:t>Not at all.</w:t>
      </w:r>
      <w:r w:rsidRPr="00AB4FD5">
        <w:rPr>
          <w:rFonts w:ascii="SimSun" w:hAnsi="SimSun"/>
          <w:color w:val="000000"/>
          <w:szCs w:val="21"/>
        </w:rPr>
        <w:br/>
        <w:t>You're quite welcome.</w:t>
      </w:r>
      <w:r w:rsidRPr="00AB4FD5">
        <w:rPr>
          <w:rFonts w:ascii="SimSun" w:hAnsi="SimSun"/>
          <w:color w:val="000000"/>
          <w:szCs w:val="21"/>
        </w:rPr>
        <w:br/>
        <w:t>That's quite alright.</w:t>
      </w:r>
      <w:r w:rsidRPr="00AB4FD5">
        <w:rPr>
          <w:rFonts w:ascii="SimSun" w:hAnsi="SimSun"/>
          <w:color w:val="000000"/>
          <w:szCs w:val="21"/>
        </w:rPr>
        <w:br/>
        <w:t>Don't worry about it. </w:t>
      </w:r>
      <w:r w:rsidRPr="00AB4FD5">
        <w:rPr>
          <w:rFonts w:ascii="SimSun" w:hAnsi="SimSun"/>
          <w:color w:val="000000"/>
          <w:szCs w:val="21"/>
        </w:rPr>
        <w:br/>
        <w:t>不必客气。</w:t>
      </w:r>
      <w:r w:rsidRPr="00AB4FD5">
        <w:rPr>
          <w:rFonts w:ascii="SimSun" w:hAnsi="SimSun"/>
          <w:color w:val="000000"/>
          <w:szCs w:val="21"/>
        </w:rPr>
        <w:br/>
        <w:t>Don't mention it. *这句常用于美国，在英国和澳大利亚则不常使用。 </w:t>
      </w:r>
      <w:r w:rsidRPr="00AB4FD5">
        <w:rPr>
          <w:rFonts w:ascii="SimSun" w:hAnsi="SimSun"/>
          <w:color w:val="000000"/>
          <w:szCs w:val="21"/>
        </w:rPr>
        <w:br/>
        <w:t>能帮助您，我非常高兴。 </w:t>
      </w:r>
      <w:r w:rsidRPr="00AB4FD5">
        <w:rPr>
          <w:rFonts w:ascii="SimSun" w:hAnsi="SimSun"/>
          <w:color w:val="000000"/>
          <w:szCs w:val="21"/>
        </w:rPr>
        <w:br/>
        <w:t>I'm glad I could help.</w:t>
      </w:r>
      <w:r w:rsidRPr="00AB4FD5">
        <w:rPr>
          <w:rFonts w:ascii="SimSun" w:hAnsi="SimSun"/>
          <w:color w:val="000000"/>
          <w:szCs w:val="21"/>
        </w:rPr>
        <w:br/>
        <w:t>Thanks, you saved my life! (谢谢您救了我一命。)</w:t>
      </w:r>
      <w:r w:rsidRPr="00AB4FD5">
        <w:rPr>
          <w:rFonts w:ascii="SimSun" w:hAnsi="SimSun"/>
          <w:color w:val="000000"/>
          <w:szCs w:val="21"/>
        </w:rPr>
        <w:br/>
        <w:t>I'm glad I could help. (能帮助您，我非常高兴。)</w:t>
      </w:r>
      <w:r w:rsidRPr="00AB4FD5">
        <w:rPr>
          <w:rFonts w:ascii="SimSun" w:hAnsi="SimSun"/>
          <w:color w:val="000000"/>
          <w:szCs w:val="21"/>
        </w:rPr>
        <w:br/>
      </w:r>
      <w:r w:rsidRPr="00AB4FD5">
        <w:rPr>
          <w:rFonts w:ascii="SimSun" w:hAnsi="SimSun"/>
          <w:color w:val="000000"/>
          <w:szCs w:val="21"/>
        </w:rPr>
        <w:br/>
        <w:t>●道歉</w:t>
      </w:r>
      <w:r w:rsidRPr="00AB4FD5">
        <w:rPr>
          <w:rFonts w:ascii="SimSun" w:hAnsi="SimSun"/>
          <w:color w:val="000000"/>
          <w:szCs w:val="21"/>
        </w:rPr>
        <w:br/>
        <w:t>对不起。 </w:t>
      </w:r>
      <w:r w:rsidRPr="00AB4FD5">
        <w:rPr>
          <w:rFonts w:ascii="SimSun" w:hAnsi="SimSun"/>
          <w:color w:val="000000"/>
          <w:szCs w:val="21"/>
        </w:rPr>
        <w:br/>
        <w:t>I'm sorry.</w:t>
      </w:r>
      <w:r w:rsidRPr="00AB4FD5">
        <w:rPr>
          <w:rFonts w:ascii="SimSun" w:hAnsi="SimSun"/>
          <w:color w:val="000000"/>
          <w:szCs w:val="21"/>
        </w:rPr>
        <w:br/>
        <w:t>I'm sorry. I made a mistake. (对不起，我弄错了。)</w:t>
      </w:r>
      <w:r w:rsidRPr="00AB4FD5">
        <w:rPr>
          <w:rFonts w:ascii="SimSun" w:hAnsi="SimSun"/>
          <w:color w:val="000000"/>
          <w:szCs w:val="21"/>
        </w:rPr>
        <w:br/>
        <w:t>That's all right. (没什么。)</w:t>
      </w:r>
      <w:r w:rsidRPr="00AB4FD5">
        <w:rPr>
          <w:rFonts w:ascii="SimSun" w:hAnsi="SimSun"/>
          <w:color w:val="000000"/>
          <w:szCs w:val="21"/>
        </w:rPr>
        <w:br/>
        <w:t>Excuse me. *用于各种情况。如“对不起，您再说一遍”、“对不起……”。 </w:t>
      </w:r>
      <w:r w:rsidRPr="00AB4FD5">
        <w:rPr>
          <w:rFonts w:ascii="SimSun" w:hAnsi="SimSun"/>
          <w:color w:val="000000"/>
          <w:szCs w:val="21"/>
        </w:rPr>
        <w:br/>
        <w:t>啊!对不起。</w:t>
      </w:r>
      <w:r w:rsidRPr="00AB4FD5">
        <w:rPr>
          <w:rFonts w:ascii="SimSun" w:hAnsi="SimSun"/>
          <w:color w:val="000000"/>
          <w:szCs w:val="21"/>
        </w:rPr>
        <w:br/>
        <w:t>Whoops, excuse me. *用于踩了别人的脚等场合。</w:t>
      </w:r>
      <w:r w:rsidRPr="00AB4FD5">
        <w:rPr>
          <w:rFonts w:ascii="SimSun" w:hAnsi="SimSun"/>
          <w:color w:val="000000"/>
          <w:szCs w:val="21"/>
        </w:rPr>
        <w:br/>
        <w:t>Ouch! (唉哟!)</w:t>
      </w:r>
      <w:r w:rsidRPr="00AB4FD5">
        <w:rPr>
          <w:rFonts w:ascii="SimSun" w:hAnsi="SimSun"/>
          <w:color w:val="000000"/>
          <w:szCs w:val="21"/>
        </w:rPr>
        <w:br/>
        <w:t>Whoops, excuse me. (啊!对不起。) </w:t>
      </w:r>
      <w:r w:rsidRPr="00AB4FD5">
        <w:rPr>
          <w:rFonts w:ascii="SimSun" w:hAnsi="SimSun"/>
          <w:color w:val="000000"/>
          <w:szCs w:val="21"/>
        </w:rPr>
        <w:br/>
        <w:t>对不起，请原谅。 </w:t>
      </w:r>
      <w:r w:rsidRPr="00AB4FD5">
        <w:rPr>
          <w:rFonts w:ascii="SimSun" w:hAnsi="SimSun"/>
          <w:color w:val="000000"/>
          <w:szCs w:val="21"/>
        </w:rPr>
        <w:br/>
        <w:t>Excuse me. *用于一般的道歉。</w:t>
      </w:r>
      <w:r w:rsidRPr="00AB4FD5">
        <w:rPr>
          <w:rFonts w:ascii="SimSun" w:hAnsi="SimSun"/>
          <w:color w:val="000000"/>
          <w:szCs w:val="21"/>
        </w:rPr>
        <w:br/>
        <w:t>I beg your pardon. *比较正式的说法。</w:t>
      </w:r>
      <w:r w:rsidRPr="00AB4FD5">
        <w:rPr>
          <w:rFonts w:ascii="SimSun" w:hAnsi="SimSun"/>
          <w:color w:val="000000"/>
          <w:szCs w:val="21"/>
        </w:rPr>
        <w:br/>
        <w:t>Oh, sorry. </w:t>
      </w:r>
      <w:r w:rsidRPr="00AB4FD5">
        <w:rPr>
          <w:rFonts w:ascii="SimSun" w:hAnsi="SimSun"/>
          <w:color w:val="000000"/>
          <w:szCs w:val="21"/>
        </w:rPr>
        <w:br/>
        <w:t>真的非常抱歉。 </w:t>
      </w:r>
      <w:r w:rsidRPr="00AB4FD5">
        <w:rPr>
          <w:rFonts w:ascii="SimSun" w:hAnsi="SimSun"/>
          <w:color w:val="000000"/>
          <w:szCs w:val="21"/>
        </w:rPr>
        <w:br/>
        <w:t>I'm awfully sorry.</w:t>
      </w:r>
      <w:r w:rsidRPr="00AB4FD5">
        <w:rPr>
          <w:rFonts w:ascii="SimSun" w:hAnsi="SimSun"/>
          <w:color w:val="000000"/>
          <w:szCs w:val="21"/>
        </w:rPr>
        <w:br/>
        <w:t>那件事真对不起。 </w:t>
      </w:r>
      <w:r w:rsidRPr="00AB4FD5">
        <w:rPr>
          <w:rFonts w:ascii="SimSun" w:hAnsi="SimSun"/>
          <w:color w:val="000000"/>
          <w:szCs w:val="21"/>
        </w:rPr>
        <w:br/>
        <w:t>I'm sorry about that. </w:t>
      </w:r>
      <w:r w:rsidRPr="00AB4FD5">
        <w:rPr>
          <w:rFonts w:ascii="SimSun" w:hAnsi="SimSun"/>
          <w:color w:val="000000"/>
          <w:szCs w:val="21"/>
        </w:rPr>
        <w:br/>
        <w:t>这是我的疏忽。</w:t>
      </w:r>
      <w:r w:rsidRPr="00AB4FD5">
        <w:rPr>
          <w:rFonts w:ascii="SimSun" w:hAnsi="SimSun"/>
          <w:color w:val="000000"/>
          <w:szCs w:val="21"/>
        </w:rPr>
        <w:br/>
        <w:t>It's my fault. *直截了当地承认自己的错误并致歉的说法。</w:t>
      </w:r>
      <w:r w:rsidRPr="00AB4FD5">
        <w:rPr>
          <w:rFonts w:ascii="SimSun" w:hAnsi="SimSun"/>
          <w:color w:val="000000"/>
          <w:szCs w:val="21"/>
        </w:rPr>
        <w:br/>
        <w:t>It's my fault. (这是我的疏忽。)</w:t>
      </w:r>
      <w:r w:rsidRPr="00AB4FD5">
        <w:rPr>
          <w:rFonts w:ascii="SimSun" w:hAnsi="SimSun"/>
          <w:color w:val="000000"/>
          <w:szCs w:val="21"/>
        </w:rPr>
        <w:br/>
        <w:t>That's okay. Don't worry about it. (没关系，别太在意。)</w:t>
      </w:r>
      <w:r w:rsidRPr="00AB4FD5">
        <w:rPr>
          <w:rFonts w:ascii="SimSun" w:hAnsi="SimSun"/>
          <w:color w:val="000000"/>
          <w:szCs w:val="21"/>
        </w:rPr>
        <w:br/>
        <w:t>I'm to blame. (全怪我。)</w:t>
      </w:r>
      <w:r w:rsidRPr="00AB4FD5">
        <w:rPr>
          <w:rFonts w:ascii="SimSun" w:hAnsi="SimSun"/>
          <w:color w:val="000000"/>
          <w:szCs w:val="21"/>
        </w:rPr>
        <w:br/>
        <w:t>哎呀，我弄错了。 </w:t>
      </w:r>
      <w:r w:rsidRPr="00AB4FD5">
        <w:rPr>
          <w:rFonts w:ascii="SimSun" w:hAnsi="SimSun"/>
          <w:color w:val="000000"/>
          <w:szCs w:val="21"/>
        </w:rPr>
        <w:br/>
        <w:t>Oops. My mistake. *茫然不知所措，不知如何是好或感到很遗憾，对做错的事感到惊讶和表示道歉的心情。Oops是“哎呀!”的语气。</w:t>
      </w:r>
      <w:r w:rsidRPr="00AB4FD5">
        <w:rPr>
          <w:rFonts w:ascii="SimSun" w:hAnsi="SimSun"/>
          <w:color w:val="000000"/>
          <w:szCs w:val="21"/>
        </w:rPr>
        <w:br/>
        <w:t>Oops, so sorry. (哎呀，真对不起。) </w:t>
      </w:r>
      <w:r w:rsidRPr="00AB4FD5">
        <w:rPr>
          <w:rFonts w:ascii="SimSun" w:hAnsi="SimSun"/>
          <w:color w:val="000000"/>
          <w:szCs w:val="21"/>
        </w:rPr>
        <w:br/>
        <w:t>那事我觉得很抱歉。</w:t>
      </w:r>
      <w:r w:rsidRPr="00AB4FD5">
        <w:rPr>
          <w:rFonts w:ascii="SimSun" w:hAnsi="SimSun"/>
          <w:color w:val="000000"/>
          <w:szCs w:val="21"/>
        </w:rPr>
        <w:br/>
        <w:t>I feel bad about it.</w:t>
      </w:r>
      <w:r w:rsidRPr="00AB4FD5">
        <w:rPr>
          <w:rFonts w:ascii="SimSun" w:hAnsi="SimSun"/>
          <w:color w:val="000000"/>
          <w:szCs w:val="21"/>
        </w:rPr>
        <w:br/>
        <w:t>I wish it had never happened. *直译“我希望没有发生过那样的事”，即“那事如果没有发生过该多好呀!” </w:t>
      </w:r>
      <w:r w:rsidRPr="00AB4FD5">
        <w:rPr>
          <w:rFonts w:ascii="SimSun" w:hAnsi="SimSun"/>
          <w:color w:val="000000"/>
          <w:szCs w:val="21"/>
        </w:rPr>
        <w:br/>
        <w:t>真抱歉，我不能来。</w:t>
      </w:r>
      <w:r w:rsidRPr="00AB4FD5">
        <w:rPr>
          <w:rFonts w:ascii="SimSun" w:hAnsi="SimSun"/>
          <w:color w:val="000000"/>
          <w:szCs w:val="21"/>
        </w:rPr>
        <w:br/>
        <w:t>I'm sorry I couldn't come.</w:t>
      </w:r>
      <w:r w:rsidRPr="00AB4FD5">
        <w:rPr>
          <w:rFonts w:ascii="SimSun" w:hAnsi="SimSun"/>
          <w:color w:val="000000"/>
          <w:szCs w:val="21"/>
        </w:rPr>
        <w:br/>
        <w:t>I'm sorry I couldn't come. (真抱歉，我不能来。)</w:t>
      </w:r>
      <w:r w:rsidRPr="00AB4FD5">
        <w:rPr>
          <w:rFonts w:ascii="SimSun" w:hAnsi="SimSun"/>
          <w:color w:val="000000"/>
          <w:szCs w:val="21"/>
        </w:rPr>
        <w:br/>
        <w:t>That's all right. (没关系。) </w:t>
      </w:r>
      <w:r w:rsidRPr="00AB4FD5">
        <w:rPr>
          <w:rFonts w:ascii="SimSun" w:hAnsi="SimSun"/>
          <w:color w:val="000000"/>
          <w:szCs w:val="21"/>
        </w:rPr>
        <w:br/>
        <w:t>前几天真是很抱歉。</w:t>
      </w:r>
      <w:r w:rsidRPr="00AB4FD5">
        <w:rPr>
          <w:rFonts w:ascii="SimSun" w:hAnsi="SimSun"/>
          <w:color w:val="000000"/>
          <w:szCs w:val="21"/>
        </w:rPr>
        <w:br/>
        <w:t>I'm sorry about the other day.</w:t>
      </w:r>
      <w:r w:rsidRPr="00AB4FD5">
        <w:rPr>
          <w:rFonts w:ascii="SimSun" w:hAnsi="SimSun"/>
          <w:color w:val="000000"/>
          <w:szCs w:val="21"/>
        </w:rPr>
        <w:br/>
        <w:t>Hi, John! (嗨!约翰，你好!)</w:t>
      </w:r>
      <w:r w:rsidRPr="00AB4FD5">
        <w:rPr>
          <w:rFonts w:ascii="SimSun" w:hAnsi="SimSun"/>
          <w:color w:val="000000"/>
          <w:szCs w:val="21"/>
        </w:rPr>
        <w:br/>
        <w:t>I'm sorry about the other day. (前几天真是很抱歉。) </w:t>
      </w:r>
      <w:r w:rsidRPr="00AB4FD5">
        <w:rPr>
          <w:rFonts w:ascii="SimSun" w:hAnsi="SimSun"/>
          <w:color w:val="000000"/>
          <w:szCs w:val="21"/>
        </w:rPr>
        <w:br/>
        <w:t>请您原谅我的失礼。 </w:t>
      </w:r>
      <w:r w:rsidRPr="00AB4FD5">
        <w:rPr>
          <w:rFonts w:ascii="SimSun" w:hAnsi="SimSun"/>
          <w:color w:val="000000"/>
          <w:szCs w:val="21"/>
        </w:rPr>
        <w:br/>
        <w:t>Please forgive my rudeness.</w:t>
      </w:r>
      <w:r w:rsidRPr="00AB4FD5">
        <w:rPr>
          <w:rFonts w:ascii="SimSun" w:hAnsi="SimSun"/>
          <w:color w:val="000000"/>
          <w:szCs w:val="21"/>
        </w:rPr>
        <w:br/>
        <w:t>A) Please forgive my rudeness. (请您原谅我的失礼。)</w:t>
      </w:r>
      <w:r w:rsidRPr="00AB4FD5">
        <w:rPr>
          <w:rFonts w:ascii="SimSun" w:hAnsi="SimSun"/>
          <w:color w:val="000000"/>
          <w:szCs w:val="21"/>
        </w:rPr>
        <w:br/>
        <w:t>B) I'll forgive you. (我原谅你。)*A更口语的说法是I'm sorry I was rude. (很抱歉，我失礼了。)</w:t>
      </w:r>
      <w:r w:rsidRPr="00AB4FD5">
        <w:rPr>
          <w:rFonts w:ascii="SimSun" w:hAnsi="SimSun"/>
          <w:color w:val="000000"/>
          <w:szCs w:val="21"/>
        </w:rPr>
        <w:br/>
        <w:t>我不知该怎样向您道歉。 </w:t>
      </w:r>
      <w:r w:rsidRPr="00AB4FD5">
        <w:rPr>
          <w:rFonts w:ascii="SimSun" w:hAnsi="SimSun"/>
          <w:color w:val="000000"/>
          <w:szCs w:val="21"/>
        </w:rPr>
        <w:br/>
        <w:t>I don't know how to apologize to you. *apologize to...“向……道歉”。</w:t>
      </w:r>
      <w:r w:rsidRPr="00AB4FD5">
        <w:rPr>
          <w:rFonts w:ascii="SimSun" w:hAnsi="SimSun"/>
          <w:color w:val="000000"/>
          <w:szCs w:val="21"/>
        </w:rPr>
        <w:br/>
        <w:t>I can't express how sorry I am.</w:t>
      </w:r>
      <w:r w:rsidRPr="00AB4FD5">
        <w:rPr>
          <w:rFonts w:ascii="SimSun" w:hAnsi="SimSun"/>
          <w:color w:val="000000"/>
          <w:szCs w:val="21"/>
        </w:rPr>
        <w:br/>
        <w:t>Words can't express how sorry I am.</w:t>
      </w:r>
      <w:r w:rsidRPr="00AB4FD5">
        <w:rPr>
          <w:rFonts w:ascii="SimSun" w:hAnsi="SimSun"/>
          <w:color w:val="000000"/>
          <w:szCs w:val="21"/>
        </w:rPr>
        <w:br/>
        <w:t>I have no words to apologize to you. </w:t>
      </w:r>
      <w:r w:rsidRPr="00AB4FD5">
        <w:rPr>
          <w:rFonts w:ascii="SimSun" w:hAnsi="SimSun"/>
          <w:color w:val="000000"/>
          <w:szCs w:val="21"/>
        </w:rPr>
        <w:br/>
        <w:t>我并没有那个意思。</w:t>
      </w:r>
      <w:r w:rsidRPr="00AB4FD5">
        <w:rPr>
          <w:rFonts w:ascii="SimSun" w:hAnsi="SimSun"/>
          <w:color w:val="000000"/>
          <w:szCs w:val="21"/>
        </w:rPr>
        <w:br/>
        <w:t>I didn't mean that. *mean “打算说/做……”。 </w:t>
      </w:r>
      <w:r w:rsidRPr="00AB4FD5">
        <w:rPr>
          <w:rFonts w:ascii="SimSun" w:hAnsi="SimSun"/>
          <w:color w:val="000000"/>
          <w:szCs w:val="21"/>
        </w:rPr>
        <w:br/>
        <w:t>真对不起，给您添麻烦了。</w:t>
      </w:r>
      <w:r w:rsidRPr="00AB4FD5">
        <w:rPr>
          <w:rFonts w:ascii="SimSun" w:hAnsi="SimSun"/>
          <w:color w:val="000000"/>
          <w:szCs w:val="21"/>
        </w:rPr>
        <w:br/>
        <w:t>I'm sorry to trouble you.</w:t>
      </w:r>
      <w:r w:rsidRPr="00AB4FD5">
        <w:rPr>
          <w:rFonts w:ascii="SimSun" w:hAnsi="SimSun"/>
          <w:color w:val="000000"/>
          <w:szCs w:val="21"/>
        </w:rPr>
        <w:br/>
        <w:t>I'm sorry to trouble you. (真对不起，给您添麻烦了。)</w:t>
      </w:r>
      <w:r w:rsidRPr="00AB4FD5">
        <w:rPr>
          <w:rFonts w:ascii="SimSun" w:hAnsi="SimSun"/>
          <w:color w:val="000000"/>
          <w:szCs w:val="21"/>
        </w:rPr>
        <w:br/>
        <w:t>That's okay. (没关系。) </w:t>
      </w:r>
      <w:r w:rsidRPr="00AB4FD5">
        <w:rPr>
          <w:rFonts w:ascii="SimSun" w:hAnsi="SimSun"/>
          <w:color w:val="000000"/>
          <w:szCs w:val="21"/>
        </w:rPr>
        <w:br/>
        <w:t>实在对不起，让您费心了。 </w:t>
      </w:r>
      <w:r w:rsidRPr="00AB4FD5">
        <w:rPr>
          <w:rFonts w:ascii="SimSun" w:hAnsi="SimSun"/>
          <w:color w:val="000000"/>
          <w:szCs w:val="21"/>
        </w:rPr>
        <w:br/>
        <w:t>I'm really sorry for troubling you.</w:t>
      </w:r>
      <w:r w:rsidRPr="00AB4FD5">
        <w:rPr>
          <w:rFonts w:ascii="SimSun" w:hAnsi="SimSun"/>
          <w:color w:val="000000"/>
          <w:szCs w:val="21"/>
        </w:rPr>
        <w:br/>
        <w:t>I'm really sorry for troubling you. (实在对不起，让您费心了。)</w:t>
      </w:r>
      <w:r w:rsidRPr="00AB4FD5">
        <w:rPr>
          <w:rFonts w:ascii="SimSun" w:hAnsi="SimSun"/>
          <w:color w:val="000000"/>
          <w:szCs w:val="21"/>
        </w:rPr>
        <w:br/>
        <w:t>It was nothing. (这没什么。) </w:t>
      </w:r>
      <w:r w:rsidRPr="00AB4FD5">
        <w:rPr>
          <w:rFonts w:ascii="SimSun" w:hAnsi="SimSun"/>
          <w:color w:val="000000"/>
          <w:szCs w:val="21"/>
        </w:rPr>
        <w:br/>
        <w:t>抱歉，让您久等了。</w:t>
      </w:r>
      <w:r w:rsidRPr="00AB4FD5">
        <w:rPr>
          <w:rFonts w:ascii="SimSun" w:hAnsi="SimSun"/>
          <w:color w:val="000000"/>
          <w:szCs w:val="21"/>
        </w:rPr>
        <w:br/>
        <w:t>I'm sorry to have kept you waiting.</w:t>
      </w:r>
      <w:r w:rsidRPr="00AB4FD5">
        <w:rPr>
          <w:rFonts w:ascii="SimSun" w:hAnsi="SimSun"/>
          <w:color w:val="000000"/>
          <w:szCs w:val="21"/>
        </w:rPr>
        <w:br/>
        <w:t>I'm sorry to have kept you waiting. (抱歉，让您久等了。)</w:t>
      </w:r>
      <w:r w:rsidRPr="00AB4FD5">
        <w:rPr>
          <w:rFonts w:ascii="SimSun" w:hAnsi="SimSun"/>
          <w:color w:val="000000"/>
          <w:szCs w:val="21"/>
        </w:rPr>
        <w:br/>
        <w:t>I was about to go home. (我正想要回家呢。)</w:t>
      </w:r>
      <w:r w:rsidRPr="00AB4FD5">
        <w:rPr>
          <w:rFonts w:ascii="SimSun" w:hAnsi="SimSun"/>
          <w:color w:val="000000"/>
          <w:szCs w:val="21"/>
        </w:rPr>
        <w:br/>
        <w:t>I'm sorry to be late again. (对不起，我又来晚了。)</w:t>
      </w:r>
      <w:r w:rsidRPr="00AB4FD5">
        <w:rPr>
          <w:rFonts w:ascii="SimSun" w:hAnsi="SimSun"/>
          <w:color w:val="000000"/>
          <w:szCs w:val="21"/>
        </w:rPr>
        <w:br/>
        <w:t>Sorry, I'm late again. (对不起，我又迟到了。) </w:t>
      </w:r>
      <w:r w:rsidRPr="00AB4FD5">
        <w:rPr>
          <w:rFonts w:ascii="SimSun" w:hAnsi="SimSun"/>
          <w:color w:val="000000"/>
          <w:szCs w:val="21"/>
        </w:rPr>
        <w:br/>
        <w:t>我希望……可是…… </w:t>
      </w:r>
      <w:r w:rsidRPr="00AB4FD5">
        <w:rPr>
          <w:rFonts w:ascii="SimSun" w:hAnsi="SimSun"/>
          <w:color w:val="000000"/>
          <w:szCs w:val="21"/>
        </w:rPr>
        <w:br/>
        <w:t>I wish I could...</w:t>
      </w:r>
      <w:r w:rsidRPr="00AB4FD5">
        <w:rPr>
          <w:rFonts w:ascii="SimSun" w:hAnsi="SimSun"/>
          <w:color w:val="000000"/>
          <w:szCs w:val="21"/>
        </w:rPr>
        <w:br/>
        <w:t>Are you coming to my party? (你能来参加我的晚会吗?)</w:t>
      </w:r>
      <w:r w:rsidRPr="00AB4FD5">
        <w:rPr>
          <w:rFonts w:ascii="SimSun" w:hAnsi="SimSun"/>
          <w:color w:val="000000"/>
          <w:szCs w:val="21"/>
        </w:rPr>
        <w:br/>
        <w:t>I wish I could come, but I'm busy on Friday. (我非常想去，可是星期五我很忙。)</w:t>
      </w:r>
      <w:r w:rsidRPr="00AB4FD5">
        <w:rPr>
          <w:rFonts w:ascii="SimSun" w:hAnsi="SimSun"/>
          <w:color w:val="000000"/>
          <w:szCs w:val="21"/>
        </w:rPr>
        <w:br/>
      </w:r>
      <w:r w:rsidRPr="00AB4FD5">
        <w:rPr>
          <w:rFonts w:ascii="SimSun" w:hAnsi="SimSun"/>
          <w:color w:val="000000"/>
          <w:szCs w:val="21"/>
        </w:rPr>
        <w:br/>
        <w:t>●对道歉的回答</w:t>
      </w:r>
      <w:r w:rsidRPr="00AB4FD5">
        <w:rPr>
          <w:rFonts w:ascii="SimSun" w:hAnsi="SimSun"/>
          <w:color w:val="000000"/>
          <w:szCs w:val="21"/>
        </w:rPr>
        <w:br/>
        <w:t>没事儿。/别放在心里! </w:t>
      </w:r>
      <w:r w:rsidRPr="00AB4FD5">
        <w:rPr>
          <w:rFonts w:ascii="SimSun" w:hAnsi="SimSun"/>
          <w:color w:val="000000"/>
          <w:szCs w:val="21"/>
        </w:rPr>
        <w:br/>
        <w:t>That's all right. *有时连写成That's alright.</w:t>
      </w:r>
      <w:r w:rsidRPr="00AB4FD5">
        <w:rPr>
          <w:rFonts w:ascii="SimSun" w:hAnsi="SimSun"/>
          <w:color w:val="000000"/>
          <w:szCs w:val="21"/>
        </w:rPr>
        <w:br/>
        <w:t>I'm sorry. (对不起。)</w:t>
      </w:r>
      <w:r w:rsidRPr="00AB4FD5">
        <w:rPr>
          <w:rFonts w:ascii="SimSun" w:hAnsi="SimSun"/>
          <w:color w:val="000000"/>
          <w:szCs w:val="21"/>
        </w:rPr>
        <w:br/>
        <w:t>That's all right. (没事儿。/别放在心里!)</w:t>
      </w:r>
      <w:r w:rsidRPr="00AB4FD5">
        <w:rPr>
          <w:rFonts w:ascii="SimSun" w:hAnsi="SimSun"/>
          <w:color w:val="000000"/>
          <w:szCs w:val="21"/>
        </w:rPr>
        <w:br/>
        <w:t>Don't worry about it.</w:t>
      </w:r>
      <w:r w:rsidRPr="00AB4FD5">
        <w:rPr>
          <w:rFonts w:ascii="SimSun" w:hAnsi="SimSun"/>
          <w:color w:val="000000"/>
          <w:szCs w:val="21"/>
        </w:rPr>
        <w:br/>
        <w:t>Don't worry.</w:t>
      </w:r>
      <w:r w:rsidRPr="00AB4FD5">
        <w:rPr>
          <w:rFonts w:ascii="SimSun" w:hAnsi="SimSun"/>
          <w:color w:val="000000"/>
          <w:szCs w:val="21"/>
        </w:rPr>
        <w:br/>
        <w:t>It's no big deal. (不是什么大不了的事。)</w:t>
      </w:r>
      <w:r w:rsidRPr="00AB4FD5">
        <w:rPr>
          <w:rFonts w:ascii="SimSun" w:hAnsi="SimSun"/>
          <w:color w:val="000000"/>
          <w:szCs w:val="21"/>
        </w:rPr>
        <w:br/>
        <w:t>Never mind.</w:t>
      </w:r>
      <w:r w:rsidRPr="00AB4FD5">
        <w:rPr>
          <w:rFonts w:ascii="SimSun" w:hAnsi="SimSun"/>
          <w:color w:val="000000"/>
          <w:szCs w:val="21"/>
        </w:rPr>
        <w:br/>
        <w:t>I forgot to bring your book. (我忘了把你的书带来了。)</w:t>
      </w:r>
      <w:r w:rsidRPr="00AB4FD5">
        <w:rPr>
          <w:rFonts w:ascii="SimSun" w:hAnsi="SimSun"/>
          <w:color w:val="000000"/>
          <w:szCs w:val="21"/>
        </w:rPr>
        <w:br/>
        <w:t>Never mind. (不必在意。) </w:t>
      </w:r>
      <w:r w:rsidRPr="00AB4FD5">
        <w:rPr>
          <w:rFonts w:ascii="SimSun" w:hAnsi="SimSun"/>
          <w:color w:val="000000"/>
          <w:szCs w:val="21"/>
        </w:rPr>
        <w:br/>
        <w:t>下次要多加小心。 </w:t>
      </w:r>
      <w:r w:rsidRPr="00AB4FD5">
        <w:rPr>
          <w:rFonts w:ascii="SimSun" w:hAnsi="SimSun"/>
          <w:color w:val="000000"/>
          <w:szCs w:val="21"/>
        </w:rPr>
        <w:br/>
        <w:t>Please be more careful next time.</w:t>
      </w:r>
      <w:r w:rsidRPr="00AB4FD5">
        <w:rPr>
          <w:rFonts w:ascii="SimSun" w:hAnsi="SimSun"/>
          <w:color w:val="000000"/>
          <w:szCs w:val="21"/>
        </w:rPr>
        <w:br/>
      </w:r>
      <w:r w:rsidRPr="00AB4FD5">
        <w:rPr>
          <w:rFonts w:ascii="SimSun" w:hAnsi="SimSun"/>
          <w:color w:val="000000"/>
          <w:szCs w:val="21"/>
        </w:rPr>
        <w:br/>
        <w:t>●关心对方</w:t>
      </w:r>
      <w:r w:rsidRPr="00AB4FD5">
        <w:rPr>
          <w:rFonts w:ascii="SimSun" w:hAnsi="SimSun"/>
          <w:color w:val="000000"/>
          <w:szCs w:val="21"/>
        </w:rPr>
        <w:br/>
        <w:t>我帮您收大衣吧。</w:t>
      </w:r>
      <w:r w:rsidRPr="00AB4FD5">
        <w:rPr>
          <w:rFonts w:ascii="SimSun" w:hAnsi="SimSun"/>
          <w:color w:val="000000"/>
          <w:szCs w:val="21"/>
        </w:rPr>
        <w:br/>
        <w:t>Let me get your coat for you. *主人迎接穿大衣来访的客人时使用。</w:t>
      </w:r>
      <w:r w:rsidRPr="00AB4FD5">
        <w:rPr>
          <w:rFonts w:ascii="SimSun" w:hAnsi="SimSun"/>
          <w:color w:val="000000"/>
          <w:szCs w:val="21"/>
        </w:rPr>
        <w:br/>
        <w:t>Let me get your coat for you. (我帮您收大衣吧。)</w:t>
      </w:r>
      <w:r w:rsidRPr="00AB4FD5">
        <w:rPr>
          <w:rFonts w:ascii="SimSun" w:hAnsi="SimSun"/>
          <w:color w:val="000000"/>
          <w:szCs w:val="21"/>
        </w:rPr>
        <w:br/>
        <w:t>Thanks. (谢谢。) </w:t>
      </w:r>
      <w:r w:rsidRPr="00AB4FD5">
        <w:rPr>
          <w:rFonts w:ascii="SimSun" w:hAnsi="SimSun"/>
          <w:color w:val="000000"/>
          <w:szCs w:val="21"/>
        </w:rPr>
        <w:br/>
        <w:t>别拘束，像在自己家一样吧。</w:t>
      </w:r>
      <w:r w:rsidRPr="00AB4FD5">
        <w:rPr>
          <w:rFonts w:ascii="SimSun" w:hAnsi="SimSun"/>
          <w:color w:val="000000"/>
          <w:szCs w:val="21"/>
        </w:rPr>
        <w:br/>
        <w:t>Make yourself at home.</w:t>
      </w:r>
      <w:r w:rsidRPr="00AB4FD5">
        <w:rPr>
          <w:rFonts w:ascii="SimSun" w:hAnsi="SimSun"/>
          <w:color w:val="000000"/>
          <w:szCs w:val="21"/>
        </w:rPr>
        <w:br/>
        <w:t>I like your apartment. (我很喜欢您的公寓。)</w:t>
      </w:r>
      <w:r w:rsidRPr="00AB4FD5">
        <w:rPr>
          <w:rFonts w:ascii="SimSun" w:hAnsi="SimSun"/>
          <w:color w:val="000000"/>
          <w:szCs w:val="21"/>
        </w:rPr>
        <w:br/>
        <w:t>Make yourself at home. (别客气，像在自己家一样吧。) </w:t>
      </w:r>
      <w:r w:rsidRPr="00AB4FD5">
        <w:rPr>
          <w:rFonts w:ascii="SimSun" w:hAnsi="SimSun"/>
          <w:color w:val="000000"/>
          <w:szCs w:val="21"/>
        </w:rPr>
        <w:br/>
        <w:t>很抱歉…… </w:t>
      </w:r>
      <w:r w:rsidRPr="00AB4FD5">
        <w:rPr>
          <w:rFonts w:ascii="SimSun" w:hAnsi="SimSun"/>
          <w:color w:val="000000"/>
          <w:szCs w:val="21"/>
        </w:rPr>
        <w:br/>
        <w:t>Excuse me. *中途退席时。</w:t>
      </w:r>
      <w:r w:rsidRPr="00AB4FD5">
        <w:rPr>
          <w:rFonts w:ascii="SimSun" w:hAnsi="SimSun"/>
          <w:color w:val="000000"/>
          <w:szCs w:val="21"/>
        </w:rPr>
        <w:br/>
        <w:t>One moment, please. </w:t>
      </w:r>
      <w:r w:rsidRPr="00AB4FD5">
        <w:rPr>
          <w:rFonts w:ascii="SimSun" w:hAnsi="SimSun"/>
          <w:color w:val="000000"/>
          <w:szCs w:val="21"/>
        </w:rPr>
        <w:br/>
        <w:t>现在您有空吗? </w:t>
      </w:r>
      <w:r w:rsidRPr="00AB4FD5">
        <w:rPr>
          <w:rFonts w:ascii="SimSun" w:hAnsi="SimSun"/>
          <w:color w:val="000000"/>
          <w:szCs w:val="21"/>
        </w:rPr>
        <w:br/>
        <w:t>Do you have a minute? *要和对方说话时。</w:t>
      </w:r>
      <w:r w:rsidRPr="00AB4FD5">
        <w:rPr>
          <w:rFonts w:ascii="SimSun" w:hAnsi="SimSun"/>
          <w:color w:val="000000"/>
          <w:szCs w:val="21"/>
        </w:rPr>
        <w:br/>
        <w:t>Can I talk to you for a minute?</w:t>
      </w:r>
      <w:r w:rsidRPr="00AB4FD5">
        <w:rPr>
          <w:rFonts w:ascii="SimSun" w:hAnsi="SimSun"/>
          <w:color w:val="000000"/>
          <w:szCs w:val="21"/>
        </w:rPr>
        <w:br/>
        <w:t>Are you busy now? (现在你忙吗?)</w:t>
      </w:r>
      <w:r w:rsidRPr="00AB4FD5">
        <w:rPr>
          <w:rFonts w:ascii="SimSun" w:hAnsi="SimSun"/>
          <w:color w:val="000000"/>
          <w:szCs w:val="21"/>
        </w:rPr>
        <w:br/>
        <w:t>我能跟您说几句话吗? </w:t>
      </w:r>
      <w:r w:rsidRPr="00AB4FD5">
        <w:rPr>
          <w:rFonts w:ascii="SimSun" w:hAnsi="SimSun"/>
          <w:color w:val="000000"/>
          <w:szCs w:val="21"/>
        </w:rPr>
        <w:br/>
        <w:t>Can I talk to you for a minute?</w:t>
      </w:r>
      <w:r w:rsidRPr="00AB4FD5">
        <w:rPr>
          <w:rFonts w:ascii="SimSun" w:hAnsi="SimSun"/>
          <w:color w:val="000000"/>
          <w:szCs w:val="21"/>
        </w:rPr>
        <w:br/>
        <w:t>Can I talk to you for a minute? (我能跟您说几句话吗?)</w:t>
      </w:r>
      <w:r w:rsidRPr="00AB4FD5">
        <w:rPr>
          <w:rFonts w:ascii="SimSun" w:hAnsi="SimSun"/>
          <w:color w:val="000000"/>
          <w:szCs w:val="21"/>
        </w:rPr>
        <w:br/>
        <w:t>Sure, go ahead. (当然可以，你说吧!) </w:t>
      </w:r>
      <w:r w:rsidRPr="00AB4FD5">
        <w:rPr>
          <w:rFonts w:ascii="SimSun" w:hAnsi="SimSun"/>
          <w:color w:val="000000"/>
          <w:szCs w:val="21"/>
        </w:rPr>
        <w:br/>
        <w:t>您先请。 </w:t>
      </w:r>
      <w:r w:rsidRPr="00AB4FD5">
        <w:rPr>
          <w:rFonts w:ascii="SimSun" w:hAnsi="SimSun"/>
          <w:color w:val="000000"/>
          <w:szCs w:val="21"/>
        </w:rPr>
        <w:br/>
        <w:t>After you.</w:t>
      </w:r>
      <w:r w:rsidRPr="00AB4FD5">
        <w:rPr>
          <w:rFonts w:ascii="SimSun" w:hAnsi="SimSun"/>
          <w:color w:val="000000"/>
          <w:szCs w:val="21"/>
        </w:rPr>
        <w:br/>
        <w:t>After you. (您先请。)</w:t>
      </w:r>
      <w:r w:rsidRPr="00AB4FD5">
        <w:rPr>
          <w:rFonts w:ascii="SimSun" w:hAnsi="SimSun"/>
          <w:color w:val="000000"/>
          <w:szCs w:val="21"/>
        </w:rPr>
        <w:br/>
        <w:t>Oh, thank you. (噢!谢谢!) </w:t>
      </w:r>
      <w:r w:rsidRPr="00AB4FD5">
        <w:rPr>
          <w:rFonts w:ascii="SimSun" w:hAnsi="SimSun"/>
          <w:color w:val="000000"/>
          <w:szCs w:val="21"/>
        </w:rPr>
        <w:br/>
        <w:t>我帮您一把吧! </w:t>
      </w:r>
      <w:r w:rsidRPr="00AB4FD5">
        <w:rPr>
          <w:rFonts w:ascii="SimSun" w:hAnsi="SimSun"/>
          <w:color w:val="000000"/>
          <w:szCs w:val="21"/>
        </w:rPr>
        <w:br/>
        <w:t>Can I give you a hand?</w:t>
      </w:r>
      <w:r w:rsidRPr="00AB4FD5">
        <w:rPr>
          <w:rFonts w:ascii="SimSun" w:hAnsi="SimSun"/>
          <w:color w:val="000000"/>
          <w:szCs w:val="21"/>
        </w:rPr>
        <w:br/>
        <w:t>Can I give you a hand? (我帮您一把吧!)</w:t>
      </w:r>
      <w:r w:rsidRPr="00AB4FD5">
        <w:rPr>
          <w:rFonts w:ascii="SimSun" w:hAnsi="SimSun"/>
          <w:color w:val="000000"/>
          <w:szCs w:val="21"/>
        </w:rPr>
        <w:br/>
        <w:t>That's all right, thanks. (好的，谢谢。) </w:t>
      </w:r>
      <w:r w:rsidRPr="00AB4FD5">
        <w:rPr>
          <w:rFonts w:ascii="SimSun" w:hAnsi="SimSun"/>
          <w:color w:val="000000"/>
          <w:szCs w:val="21"/>
        </w:rPr>
        <w:br/>
        <w:t>对不起，我过一下。 </w:t>
      </w:r>
      <w:r w:rsidRPr="00AB4FD5">
        <w:rPr>
          <w:rFonts w:ascii="SimSun" w:hAnsi="SimSun"/>
          <w:color w:val="000000"/>
          <w:szCs w:val="21"/>
        </w:rPr>
        <w:br/>
        <w:t>Excuse me.</w:t>
      </w:r>
      <w:r w:rsidRPr="00AB4FD5">
        <w:rPr>
          <w:rFonts w:ascii="SimSun" w:hAnsi="SimSun"/>
          <w:color w:val="000000"/>
          <w:szCs w:val="21"/>
        </w:rPr>
        <w:br/>
        <w:t>Excuse me. (对不起，我过一下。)</w:t>
      </w:r>
      <w:r w:rsidRPr="00AB4FD5">
        <w:rPr>
          <w:rFonts w:ascii="SimSun" w:hAnsi="SimSun"/>
          <w:color w:val="000000"/>
          <w:szCs w:val="21"/>
        </w:rPr>
        <w:br/>
        <w:t>That's all right. (您请。) </w:t>
      </w:r>
      <w:r w:rsidRPr="00AB4FD5">
        <w:rPr>
          <w:rFonts w:ascii="SimSun" w:hAnsi="SimSun"/>
          <w:color w:val="000000"/>
          <w:szCs w:val="21"/>
        </w:rPr>
        <w:br/>
        <w:t>我接受你的建议。/就照你说的。 </w:t>
      </w:r>
      <w:r w:rsidRPr="00AB4FD5">
        <w:rPr>
          <w:rFonts w:ascii="SimSun" w:hAnsi="SimSun"/>
          <w:color w:val="000000"/>
          <w:szCs w:val="21"/>
        </w:rPr>
        <w:br/>
        <w:t>I'll accept your offer.</w:t>
      </w:r>
      <w:r w:rsidRPr="00AB4FD5">
        <w:rPr>
          <w:rFonts w:ascii="SimSun" w:hAnsi="SimSun"/>
          <w:color w:val="000000"/>
          <w:szCs w:val="21"/>
        </w:rPr>
        <w:br/>
        <w:t>I'll accept your offer. (我接受你的建议。/就照你说的。)</w:t>
      </w:r>
      <w:r w:rsidRPr="00AB4FD5">
        <w:rPr>
          <w:rFonts w:ascii="SimSun" w:hAnsi="SimSun"/>
          <w:color w:val="000000"/>
          <w:szCs w:val="21"/>
        </w:rPr>
        <w:br/>
        <w:t>That's great! (太棒了。)*常用于在工作中。例如在回答类似“我考虑要你做A分店的分店长怎么样?”和“这辆车我想卖5000美元”的问题时，前一种情况意为“我想我可以接受你的建议”，后一种情况可以理解为“好吧，这个价钱我买了。” </w:t>
      </w:r>
      <w:r w:rsidRPr="00AB4FD5">
        <w:rPr>
          <w:rFonts w:ascii="SimSun" w:hAnsi="SimSun"/>
          <w:color w:val="000000"/>
          <w:szCs w:val="21"/>
        </w:rPr>
        <w:br/>
        <w:t>对不起，打断一下。</w:t>
      </w:r>
      <w:r w:rsidRPr="00AB4FD5">
        <w:rPr>
          <w:rFonts w:ascii="SimSun" w:hAnsi="SimSun"/>
          <w:color w:val="000000"/>
          <w:szCs w:val="21"/>
        </w:rPr>
        <w:br/>
        <w:t>Sorry to interrupt you.</w:t>
      </w:r>
      <w:r w:rsidRPr="00AB4FD5">
        <w:rPr>
          <w:rFonts w:ascii="SimSun" w:hAnsi="SimSun"/>
          <w:color w:val="000000"/>
          <w:szCs w:val="21"/>
        </w:rPr>
        <w:br/>
        <w:t>Sorry to interrupt you. (对不起，打断一下。)</w:t>
      </w:r>
      <w:r w:rsidRPr="00AB4FD5">
        <w:rPr>
          <w:rFonts w:ascii="SimSun" w:hAnsi="SimSun"/>
          <w:color w:val="000000"/>
          <w:szCs w:val="21"/>
        </w:rPr>
        <w:br/>
        <w:t>Yes? (什么事?)</w:t>
      </w:r>
      <w:r w:rsidRPr="00AB4FD5">
        <w:rPr>
          <w:rFonts w:ascii="SimSun" w:hAnsi="SimSun"/>
          <w:color w:val="000000"/>
          <w:szCs w:val="21"/>
        </w:rPr>
        <w:br/>
        <w:t>真抱歉，这么突然。</w:t>
      </w:r>
      <w:r w:rsidRPr="00AB4FD5">
        <w:rPr>
          <w:rFonts w:ascii="SimSun" w:hAnsi="SimSun"/>
          <w:color w:val="000000"/>
          <w:szCs w:val="21"/>
        </w:rPr>
        <w:br/>
        <w:t>Sorry for the short notice. *short notice “急的，突然的”。</w:t>
      </w:r>
      <w:r w:rsidRPr="00AB4FD5">
        <w:rPr>
          <w:rFonts w:ascii="SimSun" w:hAnsi="SimSun"/>
          <w:color w:val="000000"/>
          <w:szCs w:val="21"/>
        </w:rPr>
        <w:br/>
        <w:t>Sorry for the short notice. (真抱歉，这么突然。)</w:t>
      </w:r>
      <w:r w:rsidRPr="00AB4FD5">
        <w:rPr>
          <w:rFonts w:ascii="SimSun" w:hAnsi="SimSun"/>
          <w:color w:val="000000"/>
          <w:szCs w:val="21"/>
        </w:rPr>
        <w:br/>
        <w:t>Don't worry about it. (没关系，不必担心。)</w:t>
      </w:r>
      <w:r w:rsidRPr="00AB4FD5">
        <w:rPr>
          <w:rFonts w:ascii="SimSun" w:hAnsi="SimSun"/>
          <w:color w:val="000000"/>
          <w:szCs w:val="21"/>
        </w:rPr>
        <w:br/>
      </w:r>
      <w:r w:rsidRPr="00AB4FD5">
        <w:rPr>
          <w:rFonts w:ascii="SimSun" w:hAnsi="SimSun"/>
          <w:color w:val="000000"/>
          <w:szCs w:val="21"/>
        </w:rPr>
        <w:br/>
        <w:t>●表扬</w:t>
      </w:r>
      <w:r w:rsidRPr="00AB4FD5">
        <w:rPr>
          <w:rFonts w:ascii="SimSun" w:hAnsi="SimSun"/>
          <w:color w:val="000000"/>
          <w:szCs w:val="21"/>
        </w:rPr>
        <w:br/>
        <w:t>太棒了! </w:t>
      </w:r>
      <w:r w:rsidRPr="00AB4FD5">
        <w:rPr>
          <w:rFonts w:ascii="SimSun" w:hAnsi="SimSun"/>
          <w:color w:val="000000"/>
          <w:szCs w:val="21"/>
        </w:rPr>
        <w:br/>
        <w:t>Great!</w:t>
      </w:r>
      <w:r w:rsidRPr="00AB4FD5">
        <w:rPr>
          <w:rFonts w:ascii="SimSun" w:hAnsi="SimSun"/>
          <w:color w:val="000000"/>
          <w:szCs w:val="21"/>
        </w:rPr>
        <w:br/>
        <w:t>I got a promotion today. (今天我被提升了。)</w:t>
      </w:r>
      <w:r w:rsidRPr="00AB4FD5">
        <w:rPr>
          <w:rFonts w:ascii="SimSun" w:hAnsi="SimSun"/>
          <w:color w:val="000000"/>
          <w:szCs w:val="21"/>
        </w:rPr>
        <w:br/>
        <w:t>Great! (太棒了!)</w:t>
      </w:r>
      <w:r w:rsidRPr="00AB4FD5">
        <w:rPr>
          <w:rFonts w:ascii="SimSun" w:hAnsi="SimSun"/>
          <w:color w:val="000000"/>
          <w:szCs w:val="21"/>
        </w:rPr>
        <w:br/>
        <w:t>That's great!</w:t>
      </w:r>
      <w:r w:rsidRPr="00AB4FD5">
        <w:rPr>
          <w:rFonts w:ascii="SimSun" w:hAnsi="SimSun"/>
          <w:color w:val="000000"/>
          <w:szCs w:val="21"/>
        </w:rPr>
        <w:br/>
        <w:t>Excellent!</w:t>
      </w:r>
      <w:r w:rsidRPr="00AB4FD5">
        <w:rPr>
          <w:rFonts w:ascii="SimSun" w:hAnsi="SimSun"/>
          <w:color w:val="000000"/>
          <w:szCs w:val="21"/>
        </w:rPr>
        <w:br/>
        <w:t>Fantastic! *表示非常高兴，同时又有点儿吃惊的心情。</w:t>
      </w:r>
      <w:r w:rsidRPr="00AB4FD5">
        <w:rPr>
          <w:rFonts w:ascii="SimSun" w:hAnsi="SimSun"/>
          <w:color w:val="000000"/>
          <w:szCs w:val="21"/>
        </w:rPr>
        <w:br/>
        <w:t>Wonderful! </w:t>
      </w:r>
      <w:r w:rsidRPr="00AB4FD5">
        <w:rPr>
          <w:rFonts w:ascii="SimSun" w:hAnsi="SimSun"/>
          <w:color w:val="000000"/>
          <w:szCs w:val="21"/>
        </w:rPr>
        <w:br/>
        <w:t>约翰你真够出色的! </w:t>
      </w:r>
      <w:r w:rsidRPr="00AB4FD5">
        <w:rPr>
          <w:rFonts w:ascii="SimSun" w:hAnsi="SimSun"/>
          <w:color w:val="000000"/>
          <w:szCs w:val="21"/>
        </w:rPr>
        <w:br/>
        <w:t>John is incredible!</w:t>
      </w:r>
      <w:r w:rsidRPr="00AB4FD5">
        <w:rPr>
          <w:rFonts w:ascii="SimSun" w:hAnsi="SimSun"/>
          <w:color w:val="000000"/>
          <w:szCs w:val="21"/>
        </w:rPr>
        <w:br/>
        <w:t>John is the greatest! (约翰是个很了不起的人。) </w:t>
      </w:r>
      <w:r w:rsidRPr="00AB4FD5">
        <w:rPr>
          <w:rFonts w:ascii="SimSun" w:hAnsi="SimSun"/>
          <w:color w:val="000000"/>
          <w:szCs w:val="21"/>
        </w:rPr>
        <w:br/>
        <w:t>真不错。 </w:t>
      </w:r>
      <w:r w:rsidRPr="00AB4FD5">
        <w:rPr>
          <w:rFonts w:ascii="SimSun" w:hAnsi="SimSun"/>
          <w:color w:val="000000"/>
          <w:szCs w:val="21"/>
        </w:rPr>
        <w:br/>
        <w:t>Good job! *赞扬对方出色行为时比较随便的说法。</w:t>
      </w:r>
      <w:r w:rsidRPr="00AB4FD5">
        <w:rPr>
          <w:rFonts w:ascii="SimSun" w:hAnsi="SimSun"/>
          <w:color w:val="000000"/>
          <w:szCs w:val="21"/>
        </w:rPr>
        <w:br/>
        <w:t>Look! I made this chair. (你看，这是我做的椅子。)</w:t>
      </w:r>
      <w:r w:rsidRPr="00AB4FD5">
        <w:rPr>
          <w:rFonts w:ascii="SimSun" w:hAnsi="SimSun"/>
          <w:color w:val="000000"/>
          <w:szCs w:val="21"/>
        </w:rPr>
        <w:br/>
        <w:t>Good job! (真不错!)</w:t>
      </w:r>
      <w:r w:rsidRPr="00AB4FD5">
        <w:rPr>
          <w:rFonts w:ascii="SimSun" w:hAnsi="SimSun"/>
          <w:color w:val="000000"/>
          <w:szCs w:val="21"/>
        </w:rPr>
        <w:br/>
        <w:t>You did it!</w:t>
      </w:r>
      <w:r w:rsidRPr="00AB4FD5">
        <w:rPr>
          <w:rFonts w:ascii="SimSun" w:hAnsi="SimSun"/>
          <w:color w:val="000000"/>
          <w:szCs w:val="21"/>
        </w:rPr>
        <w:br/>
        <w:t>Well done!</w:t>
      </w:r>
      <w:r w:rsidRPr="00AB4FD5">
        <w:rPr>
          <w:rFonts w:ascii="SimSun" w:hAnsi="SimSun"/>
          <w:color w:val="000000"/>
          <w:szCs w:val="21"/>
        </w:rPr>
        <w:br/>
        <w:t>Great! </w:t>
      </w:r>
      <w:r w:rsidRPr="00AB4FD5">
        <w:rPr>
          <w:rFonts w:ascii="SimSun" w:hAnsi="SimSun"/>
          <w:color w:val="000000"/>
          <w:szCs w:val="21"/>
        </w:rPr>
        <w:br/>
        <w:t>干得真好! </w:t>
      </w:r>
      <w:r w:rsidRPr="00AB4FD5">
        <w:rPr>
          <w:rFonts w:ascii="SimSun" w:hAnsi="SimSun"/>
          <w:color w:val="000000"/>
          <w:szCs w:val="21"/>
        </w:rPr>
        <w:br/>
        <w:t>Way to go! *“太好了”、“真的”，向对方表示惊叹的语气。多用于父母对孩子，意为“你真是个好孩子”。大人之间也常用。</w:t>
      </w:r>
      <w:r w:rsidRPr="00AB4FD5">
        <w:rPr>
          <w:rFonts w:ascii="SimSun" w:hAnsi="SimSun"/>
          <w:color w:val="000000"/>
          <w:szCs w:val="21"/>
        </w:rPr>
        <w:br/>
        <w:t>I got 100 points! (我考了100分。)</w:t>
      </w:r>
      <w:r w:rsidRPr="00AB4FD5">
        <w:rPr>
          <w:rFonts w:ascii="SimSun" w:hAnsi="SimSun"/>
          <w:color w:val="000000"/>
          <w:szCs w:val="21"/>
        </w:rPr>
        <w:br/>
        <w:t>Way to go! (好样的!)</w:t>
      </w:r>
      <w:r w:rsidRPr="00AB4FD5">
        <w:rPr>
          <w:rFonts w:ascii="SimSun" w:hAnsi="SimSun"/>
          <w:color w:val="000000"/>
          <w:szCs w:val="21"/>
        </w:rPr>
        <w:br/>
        <w:t>Right on!</w:t>
      </w:r>
      <w:r w:rsidRPr="00AB4FD5">
        <w:rPr>
          <w:rFonts w:ascii="SimSun" w:hAnsi="SimSun"/>
          <w:color w:val="000000"/>
          <w:szCs w:val="21"/>
        </w:rPr>
        <w:br/>
        <w:t>Nice going!</w:t>
      </w:r>
      <w:r w:rsidRPr="00AB4FD5">
        <w:rPr>
          <w:rFonts w:ascii="SimSun" w:hAnsi="SimSun"/>
          <w:color w:val="000000"/>
          <w:szCs w:val="21"/>
        </w:rPr>
        <w:br/>
        <w:t>Good going!</w:t>
      </w:r>
      <w:r w:rsidRPr="00AB4FD5">
        <w:rPr>
          <w:rFonts w:ascii="SimSun" w:hAnsi="SimSun"/>
          <w:color w:val="000000"/>
          <w:szCs w:val="21"/>
        </w:rPr>
        <w:br/>
        <w:t>All right.</w:t>
      </w:r>
      <w:r w:rsidRPr="00AB4FD5">
        <w:rPr>
          <w:rFonts w:ascii="SimSun" w:hAnsi="SimSun"/>
          <w:color w:val="000000"/>
          <w:szCs w:val="21"/>
        </w:rPr>
        <w:br/>
        <w:t>儿子，你真棒! </w:t>
      </w:r>
      <w:r w:rsidRPr="00AB4FD5">
        <w:rPr>
          <w:rFonts w:ascii="SimSun" w:hAnsi="SimSun"/>
          <w:color w:val="000000"/>
          <w:szCs w:val="21"/>
        </w:rPr>
        <w:br/>
        <w:t>Well done, son! *例句是对儿子说的，如果是对女儿说，句尾不用加任何词。</w:t>
      </w:r>
      <w:r w:rsidRPr="00AB4FD5">
        <w:rPr>
          <w:rFonts w:ascii="SimSun" w:hAnsi="SimSun"/>
          <w:color w:val="000000"/>
          <w:szCs w:val="21"/>
        </w:rPr>
        <w:br/>
        <w:t>My grades went up! (我的成绩提高了!)</w:t>
      </w:r>
      <w:r w:rsidRPr="00AB4FD5">
        <w:rPr>
          <w:rFonts w:ascii="SimSun" w:hAnsi="SimSun"/>
          <w:color w:val="000000"/>
          <w:szCs w:val="21"/>
        </w:rPr>
        <w:br/>
        <w:t>Well done, son! (儿子，你真棒!) </w:t>
      </w:r>
      <w:r w:rsidRPr="00AB4FD5">
        <w:rPr>
          <w:rFonts w:ascii="SimSun" w:hAnsi="SimSun"/>
          <w:color w:val="000000"/>
          <w:szCs w:val="21"/>
        </w:rPr>
        <w:br/>
        <w:t>恭喜了! </w:t>
      </w:r>
      <w:r w:rsidRPr="00AB4FD5">
        <w:rPr>
          <w:rFonts w:ascii="SimSun" w:hAnsi="SimSun"/>
          <w:color w:val="000000"/>
          <w:szCs w:val="21"/>
        </w:rPr>
        <w:br/>
        <w:t>Congratulations!</w:t>
      </w:r>
      <w:r w:rsidRPr="00AB4FD5">
        <w:rPr>
          <w:rFonts w:ascii="SimSun" w:hAnsi="SimSun"/>
          <w:color w:val="000000"/>
          <w:szCs w:val="21"/>
        </w:rPr>
        <w:br/>
        <w:t>We ran a race and I was the fastest. (我赛跑得了第一名。)</w:t>
      </w:r>
      <w:r w:rsidRPr="00AB4FD5">
        <w:rPr>
          <w:rFonts w:ascii="SimSun" w:hAnsi="SimSun"/>
          <w:color w:val="000000"/>
          <w:szCs w:val="21"/>
        </w:rPr>
        <w:br/>
        <w:t>Congratulations! (是吗?恭喜你了!) </w:t>
      </w:r>
      <w:r w:rsidRPr="00AB4FD5">
        <w:rPr>
          <w:rFonts w:ascii="SimSun" w:hAnsi="SimSun"/>
          <w:color w:val="000000"/>
          <w:szCs w:val="21"/>
        </w:rPr>
        <w:br/>
        <w:t>你真了不起! </w:t>
      </w:r>
      <w:r w:rsidRPr="00AB4FD5">
        <w:rPr>
          <w:rFonts w:ascii="SimSun" w:hAnsi="SimSun"/>
          <w:color w:val="000000"/>
          <w:szCs w:val="21"/>
        </w:rPr>
        <w:br/>
        <w:t>You were great!</w:t>
      </w:r>
      <w:r w:rsidRPr="00AB4FD5">
        <w:rPr>
          <w:rFonts w:ascii="SimSun" w:hAnsi="SimSun"/>
          <w:color w:val="000000"/>
          <w:szCs w:val="21"/>
        </w:rPr>
        <w:br/>
        <w:t>You were great! (你真了不起!)</w:t>
      </w:r>
      <w:r w:rsidRPr="00AB4FD5">
        <w:rPr>
          <w:rFonts w:ascii="SimSun" w:hAnsi="SimSun"/>
          <w:color w:val="000000"/>
          <w:szCs w:val="21"/>
        </w:rPr>
        <w:br/>
        <w:t>It was nothing. (这算不了什么。)</w:t>
      </w:r>
      <w:r w:rsidRPr="00AB4FD5">
        <w:rPr>
          <w:rFonts w:ascii="SimSun" w:hAnsi="SimSun"/>
          <w:color w:val="000000"/>
          <w:szCs w:val="21"/>
        </w:rPr>
        <w:br/>
        <w:t>You were wonderful!</w:t>
      </w:r>
      <w:r w:rsidRPr="00AB4FD5">
        <w:rPr>
          <w:rFonts w:ascii="SimSun" w:hAnsi="SimSun"/>
          <w:color w:val="000000"/>
          <w:szCs w:val="21"/>
        </w:rPr>
        <w:br/>
        <w:t>That was very smart! (你真聪明!) </w:t>
      </w:r>
      <w:r w:rsidRPr="00AB4FD5">
        <w:rPr>
          <w:rFonts w:ascii="SimSun" w:hAnsi="SimSun"/>
          <w:color w:val="000000"/>
          <w:szCs w:val="21"/>
        </w:rPr>
        <w:br/>
        <w:t>恭喜你。/干得不错。/真是件好事。 </w:t>
      </w:r>
      <w:r w:rsidRPr="00AB4FD5">
        <w:rPr>
          <w:rFonts w:ascii="SimSun" w:hAnsi="SimSun"/>
          <w:color w:val="000000"/>
          <w:szCs w:val="21"/>
        </w:rPr>
        <w:br/>
        <w:t>Good for you. *听到好事时的回答。</w:t>
      </w:r>
      <w:r w:rsidRPr="00AB4FD5">
        <w:rPr>
          <w:rFonts w:ascii="SimSun" w:hAnsi="SimSun"/>
          <w:color w:val="000000"/>
          <w:szCs w:val="21"/>
        </w:rPr>
        <w:br/>
        <w:t>I've started jogging. (我开始跑步了。)</w:t>
      </w:r>
      <w:r w:rsidRPr="00AB4FD5">
        <w:rPr>
          <w:rFonts w:ascii="SimSun" w:hAnsi="SimSun"/>
          <w:color w:val="000000"/>
          <w:szCs w:val="21"/>
        </w:rPr>
        <w:br/>
        <w:t>Good for you! (这真不错。)</w:t>
      </w:r>
      <w:r w:rsidRPr="00AB4FD5">
        <w:rPr>
          <w:rFonts w:ascii="SimSun" w:hAnsi="SimSun"/>
          <w:color w:val="000000"/>
          <w:szCs w:val="21"/>
        </w:rPr>
        <w:br/>
        <w:t>My teacher praised me today. (今天老师表扬我了。)</w:t>
      </w:r>
      <w:r w:rsidRPr="00AB4FD5">
        <w:rPr>
          <w:rFonts w:ascii="SimSun" w:hAnsi="SimSun"/>
          <w:color w:val="000000"/>
          <w:szCs w:val="21"/>
        </w:rPr>
        <w:br/>
        <w:t>Good for you! (真是件好事。)</w:t>
      </w:r>
      <w:r w:rsidRPr="00AB4FD5">
        <w:rPr>
          <w:rFonts w:ascii="SimSun" w:hAnsi="SimSun"/>
          <w:color w:val="000000"/>
          <w:szCs w:val="21"/>
        </w:rPr>
        <w:br/>
        <w:t>I admire you for it!</w:t>
      </w:r>
      <w:r w:rsidRPr="00AB4FD5">
        <w:rPr>
          <w:rFonts w:ascii="SimSun" w:hAnsi="SimSun"/>
          <w:color w:val="000000"/>
          <w:szCs w:val="21"/>
        </w:rPr>
        <w:br/>
        <w:t>That's great!</w:t>
      </w:r>
      <w:r w:rsidRPr="00AB4FD5">
        <w:rPr>
          <w:rFonts w:ascii="SimSun" w:hAnsi="SimSun"/>
          <w:color w:val="000000"/>
          <w:szCs w:val="21"/>
        </w:rPr>
        <w:br/>
        <w:t>Kenji and I are friends now. (现在我和健二是好朋友。)</w:t>
      </w:r>
      <w:r w:rsidRPr="00AB4FD5">
        <w:rPr>
          <w:rFonts w:ascii="SimSun" w:hAnsi="SimSun"/>
          <w:color w:val="000000"/>
          <w:szCs w:val="21"/>
        </w:rPr>
        <w:br/>
        <w:t>That's great. (那太好了。)</w:t>
      </w:r>
      <w:r w:rsidRPr="00AB4FD5">
        <w:rPr>
          <w:rFonts w:ascii="SimSun" w:hAnsi="SimSun"/>
          <w:color w:val="000000"/>
          <w:szCs w:val="21"/>
        </w:rPr>
        <w:br/>
        <w:t>That's good (for you)! (太好了!) </w:t>
      </w:r>
      <w:r w:rsidRPr="00AB4FD5">
        <w:rPr>
          <w:rFonts w:ascii="SimSun" w:hAnsi="SimSun"/>
          <w:color w:val="000000"/>
          <w:szCs w:val="21"/>
        </w:rPr>
        <w:br/>
        <w:t>真是好孩子。 </w:t>
      </w:r>
      <w:r w:rsidRPr="00AB4FD5">
        <w:rPr>
          <w:rFonts w:ascii="SimSun" w:hAnsi="SimSun"/>
          <w:color w:val="000000"/>
          <w:szCs w:val="21"/>
        </w:rPr>
        <w:br/>
        <w:t>Good boy.</w:t>
      </w:r>
      <w:r w:rsidRPr="00AB4FD5">
        <w:rPr>
          <w:rFonts w:ascii="SimSun" w:hAnsi="SimSun"/>
          <w:color w:val="000000"/>
          <w:szCs w:val="21"/>
        </w:rPr>
        <w:br/>
        <w:t>I cleaned up my room. (我把我的房间打扫干净了。)</w:t>
      </w:r>
      <w:r w:rsidRPr="00AB4FD5">
        <w:rPr>
          <w:rFonts w:ascii="SimSun" w:hAnsi="SimSun"/>
          <w:color w:val="000000"/>
          <w:szCs w:val="21"/>
        </w:rPr>
        <w:br/>
        <w:t>Good boy. (真是好孩子。)</w:t>
      </w:r>
      <w:r w:rsidRPr="00AB4FD5">
        <w:rPr>
          <w:rFonts w:ascii="SimSun" w:hAnsi="SimSun"/>
          <w:color w:val="000000"/>
          <w:szCs w:val="21"/>
        </w:rPr>
        <w:br/>
        <w:t>Good girl. </w:t>
      </w:r>
      <w:r w:rsidRPr="00AB4FD5">
        <w:rPr>
          <w:rFonts w:ascii="SimSun" w:hAnsi="SimSun"/>
          <w:color w:val="000000"/>
          <w:szCs w:val="21"/>
        </w:rPr>
        <w:br/>
        <w:t>多漂亮的裙子呀! </w:t>
      </w:r>
      <w:r w:rsidRPr="00AB4FD5">
        <w:rPr>
          <w:rFonts w:ascii="SimSun" w:hAnsi="SimSun"/>
          <w:color w:val="000000"/>
          <w:szCs w:val="21"/>
        </w:rPr>
        <w:br/>
        <w:t>What a nice dress! </w:t>
      </w:r>
      <w:r w:rsidRPr="00AB4FD5">
        <w:rPr>
          <w:rFonts w:ascii="SimSun" w:hAnsi="SimSun"/>
          <w:color w:val="000000"/>
          <w:szCs w:val="21"/>
        </w:rPr>
        <w:br/>
        <w:t>我真喜欢你的衬衫。 </w:t>
      </w:r>
      <w:r w:rsidRPr="00AB4FD5">
        <w:rPr>
          <w:rFonts w:ascii="SimSun" w:hAnsi="SimSun"/>
          <w:color w:val="000000"/>
          <w:szCs w:val="21"/>
        </w:rPr>
        <w:br/>
        <w:t>I like your shirt.</w:t>
      </w:r>
      <w:r w:rsidRPr="00AB4FD5">
        <w:rPr>
          <w:rFonts w:ascii="SimSun" w:hAnsi="SimSun"/>
          <w:color w:val="000000"/>
          <w:szCs w:val="21"/>
        </w:rPr>
        <w:br/>
        <w:t>That's a nice shirt.</w:t>
      </w:r>
      <w:r w:rsidRPr="00AB4FD5">
        <w:rPr>
          <w:rFonts w:ascii="SimSun" w:hAnsi="SimSun"/>
          <w:color w:val="000000"/>
          <w:szCs w:val="21"/>
        </w:rPr>
        <w:br/>
        <w:t>That shirt looks good on you. (你穿这件衬衫真合适。)</w:t>
      </w:r>
      <w:r w:rsidRPr="00AB4FD5">
        <w:rPr>
          <w:rFonts w:ascii="SimSun" w:hAnsi="SimSun"/>
          <w:color w:val="000000"/>
          <w:szCs w:val="21"/>
        </w:rPr>
        <w:br/>
        <w:t>You look good in that shirt. (你穿这件衬衫正合适。) </w:t>
      </w:r>
      <w:r w:rsidRPr="00AB4FD5">
        <w:rPr>
          <w:rFonts w:ascii="SimSun" w:hAnsi="SimSun"/>
          <w:color w:val="000000"/>
          <w:szCs w:val="21"/>
        </w:rPr>
        <w:br/>
        <w:t>你的领带真漂亮。</w:t>
      </w:r>
      <w:r w:rsidRPr="00AB4FD5">
        <w:rPr>
          <w:rFonts w:ascii="SimSun" w:hAnsi="SimSun"/>
          <w:color w:val="000000"/>
          <w:szCs w:val="21"/>
        </w:rPr>
        <w:br/>
        <w:t>That's a great tie.</w:t>
      </w:r>
      <w:r w:rsidRPr="00AB4FD5">
        <w:rPr>
          <w:rFonts w:ascii="SimSun" w:hAnsi="SimSun"/>
          <w:color w:val="000000"/>
          <w:szCs w:val="21"/>
        </w:rPr>
        <w:br/>
        <w:t>That's a great tie. (你的领带真漂亮。)</w:t>
      </w:r>
      <w:r w:rsidRPr="00AB4FD5">
        <w:rPr>
          <w:rFonts w:ascii="SimSun" w:hAnsi="SimSun"/>
          <w:color w:val="000000"/>
          <w:szCs w:val="21"/>
        </w:rPr>
        <w:br/>
        <w:t>Do you like it? (你喜欢吗?)</w:t>
      </w:r>
      <w:r w:rsidRPr="00AB4FD5">
        <w:rPr>
          <w:rFonts w:ascii="SimSun" w:hAnsi="SimSun"/>
          <w:color w:val="000000"/>
          <w:szCs w:val="21"/>
        </w:rPr>
        <w:br/>
        <w:t>I like your tie. (我喜欢你的领带。) </w:t>
      </w:r>
      <w:r w:rsidRPr="00AB4FD5">
        <w:rPr>
          <w:rFonts w:ascii="SimSun" w:hAnsi="SimSun"/>
          <w:color w:val="000000"/>
          <w:szCs w:val="21"/>
        </w:rPr>
        <w:br/>
        <w:t>你有辆好车呀! </w:t>
      </w:r>
      <w:r w:rsidRPr="00AB4FD5">
        <w:rPr>
          <w:rFonts w:ascii="SimSun" w:hAnsi="SimSun"/>
          <w:color w:val="000000"/>
          <w:szCs w:val="21"/>
        </w:rPr>
        <w:br/>
        <w:t>You have a nice car.</w:t>
      </w:r>
      <w:r w:rsidRPr="00AB4FD5">
        <w:rPr>
          <w:rFonts w:ascii="SimSun" w:hAnsi="SimSun"/>
          <w:color w:val="000000"/>
          <w:szCs w:val="21"/>
        </w:rPr>
        <w:br/>
        <w:t>You have a nice car. (你有辆好车呀!)</w:t>
      </w:r>
      <w:r w:rsidRPr="00AB4FD5">
        <w:rPr>
          <w:rFonts w:ascii="SimSun" w:hAnsi="SimSun"/>
          <w:color w:val="000000"/>
          <w:szCs w:val="21"/>
        </w:rPr>
        <w:br/>
        <w:t>It's brand-new. (这可是辆新车呀。) </w:t>
      </w:r>
      <w:r w:rsidRPr="00AB4FD5">
        <w:rPr>
          <w:rFonts w:ascii="SimSun" w:hAnsi="SimSun"/>
          <w:color w:val="000000"/>
          <w:szCs w:val="21"/>
        </w:rPr>
        <w:br/>
        <w:t>在哪儿买的? </w:t>
      </w:r>
      <w:r w:rsidRPr="00AB4FD5">
        <w:rPr>
          <w:rFonts w:ascii="SimSun" w:hAnsi="SimSun"/>
          <w:color w:val="000000"/>
          <w:szCs w:val="21"/>
        </w:rPr>
        <w:br/>
        <w:t>Where did you buy it? </w:t>
      </w:r>
      <w:r w:rsidRPr="00AB4FD5">
        <w:rPr>
          <w:rFonts w:ascii="SimSun" w:hAnsi="SimSun"/>
          <w:color w:val="000000"/>
          <w:szCs w:val="21"/>
        </w:rPr>
        <w:br/>
        <w:t>是在K店买的。 </w:t>
      </w:r>
      <w:r w:rsidRPr="00AB4FD5">
        <w:rPr>
          <w:rFonts w:ascii="SimSun" w:hAnsi="SimSun"/>
          <w:color w:val="000000"/>
          <w:szCs w:val="21"/>
        </w:rPr>
        <w:br/>
        <w:t>I bought it at the K store. </w:t>
      </w:r>
      <w:r w:rsidRPr="00AB4FD5">
        <w:rPr>
          <w:rFonts w:ascii="SimSun" w:hAnsi="SimSun"/>
          <w:color w:val="000000"/>
          <w:szCs w:val="21"/>
        </w:rPr>
        <w:br/>
        <w:t>在特别降价的时候。 </w:t>
      </w:r>
      <w:r w:rsidRPr="00AB4FD5">
        <w:rPr>
          <w:rFonts w:ascii="SimSun" w:hAnsi="SimSun"/>
          <w:color w:val="000000"/>
          <w:szCs w:val="21"/>
        </w:rPr>
        <w:br/>
        <w:t>It was on sale. *on sale是“降价，减价，甩卖”；for sale是“正在出售的，出售的”。两种用法不同，注意不要混淆。</w:t>
      </w:r>
      <w:r w:rsidRPr="00AB4FD5">
        <w:rPr>
          <w:rFonts w:ascii="SimSun" w:hAnsi="SimSun"/>
          <w:color w:val="000000"/>
          <w:szCs w:val="21"/>
        </w:rPr>
        <w:br/>
        <w:t>你看上去真好/真帅。 </w:t>
      </w:r>
      <w:r w:rsidRPr="00AB4FD5">
        <w:rPr>
          <w:rFonts w:ascii="SimSun" w:hAnsi="SimSun"/>
          <w:color w:val="000000"/>
          <w:szCs w:val="21"/>
        </w:rPr>
        <w:br/>
        <w:t>You look nice.</w:t>
      </w:r>
      <w:r w:rsidRPr="00AB4FD5">
        <w:rPr>
          <w:rFonts w:ascii="SimSun" w:hAnsi="SimSun"/>
          <w:color w:val="000000"/>
          <w:szCs w:val="21"/>
        </w:rPr>
        <w:br/>
        <w:t>You look good.</w:t>
      </w:r>
      <w:r w:rsidRPr="00AB4FD5">
        <w:rPr>
          <w:rFonts w:ascii="SimSun" w:hAnsi="SimSun"/>
          <w:color w:val="000000"/>
          <w:szCs w:val="21"/>
        </w:rPr>
        <w:br/>
        <w:t>You look pretty. (你真可爱。)</w:t>
      </w:r>
      <w:r w:rsidRPr="00AB4FD5">
        <w:rPr>
          <w:rFonts w:ascii="SimSun" w:hAnsi="SimSun"/>
          <w:color w:val="000000"/>
          <w:szCs w:val="21"/>
        </w:rPr>
        <w:br/>
        <w:t>You look great! </w:t>
      </w:r>
      <w:r w:rsidRPr="00AB4FD5">
        <w:rPr>
          <w:rFonts w:ascii="SimSun" w:hAnsi="SimSun"/>
          <w:color w:val="000000"/>
          <w:szCs w:val="21"/>
        </w:rPr>
        <w:br/>
        <w:t>对你正合适。 </w:t>
      </w:r>
      <w:r w:rsidRPr="00AB4FD5">
        <w:rPr>
          <w:rFonts w:ascii="SimSun" w:hAnsi="SimSun"/>
          <w:color w:val="000000"/>
          <w:szCs w:val="21"/>
        </w:rPr>
        <w:br/>
        <w:t>It looks nice on you. *look nice on... “合适……”，“看上去很适合……”。</w:t>
      </w:r>
      <w:r w:rsidRPr="00AB4FD5">
        <w:rPr>
          <w:rFonts w:ascii="SimSun" w:hAnsi="SimSun"/>
          <w:color w:val="000000"/>
          <w:szCs w:val="21"/>
        </w:rPr>
        <w:br/>
        <w:t>A) How does it look? (你看怎么样?)</w:t>
      </w:r>
      <w:r w:rsidRPr="00AB4FD5">
        <w:rPr>
          <w:rFonts w:ascii="SimSun" w:hAnsi="SimSun"/>
          <w:color w:val="000000"/>
          <w:szCs w:val="21"/>
        </w:rPr>
        <w:br/>
        <w:t>B) It looks nice on you. (对你正合适。)</w:t>
      </w:r>
      <w:r w:rsidRPr="00AB4FD5">
        <w:rPr>
          <w:rFonts w:ascii="SimSun" w:hAnsi="SimSun"/>
          <w:color w:val="000000"/>
          <w:szCs w:val="21"/>
        </w:rPr>
        <w:br/>
        <w:t>*A正在试衣服。 </w:t>
      </w:r>
      <w:r w:rsidRPr="00AB4FD5">
        <w:rPr>
          <w:rFonts w:ascii="SimSun" w:hAnsi="SimSun"/>
          <w:color w:val="000000"/>
          <w:szCs w:val="21"/>
        </w:rPr>
        <w:br/>
        <w:t>这得归功于您呀!</w:t>
      </w:r>
      <w:r w:rsidRPr="00AB4FD5">
        <w:rPr>
          <w:rFonts w:ascii="SimSun" w:hAnsi="SimSun"/>
          <w:color w:val="000000"/>
          <w:szCs w:val="21"/>
        </w:rPr>
        <w:br/>
        <w:t>All the credit goes to you. *credit “功绩”、“功劳”、“名誉”。</w:t>
      </w:r>
      <w:r w:rsidRPr="00AB4FD5">
        <w:rPr>
          <w:rFonts w:ascii="SimSun" w:hAnsi="SimSun"/>
          <w:color w:val="000000"/>
          <w:szCs w:val="21"/>
        </w:rPr>
        <w:br/>
        <w:t>It's a big hit! (这是一个巨大的成功!)</w:t>
      </w:r>
      <w:r w:rsidRPr="00AB4FD5">
        <w:rPr>
          <w:rFonts w:ascii="SimSun" w:hAnsi="SimSun"/>
          <w:color w:val="000000"/>
          <w:szCs w:val="21"/>
        </w:rPr>
        <w:br/>
        <w:t>All the credit goes to you. (这完全都得归功于您呀!)</w:t>
      </w:r>
      <w:r w:rsidRPr="00AB4FD5">
        <w:rPr>
          <w:rFonts w:ascii="SimSun" w:hAnsi="SimSun"/>
          <w:color w:val="000000"/>
          <w:szCs w:val="21"/>
        </w:rPr>
        <w:br/>
        <w:t>You deserve all the credit. </w:t>
      </w:r>
      <w:r w:rsidRPr="00AB4FD5">
        <w:rPr>
          <w:rFonts w:ascii="SimSun" w:hAnsi="SimSun"/>
          <w:color w:val="000000"/>
          <w:szCs w:val="21"/>
        </w:rPr>
        <w:br/>
        <w:t>非常出色! </w:t>
      </w:r>
      <w:r w:rsidRPr="00AB4FD5">
        <w:rPr>
          <w:rFonts w:ascii="SimSun" w:hAnsi="SimSun"/>
          <w:color w:val="000000"/>
          <w:szCs w:val="21"/>
        </w:rPr>
        <w:br/>
        <w:t>Brilliant! *有了让人吃惊的主意或解决了问题时使用。</w:t>
      </w:r>
      <w:r w:rsidRPr="00AB4FD5">
        <w:rPr>
          <w:rFonts w:ascii="SimSun" w:hAnsi="SimSun"/>
          <w:color w:val="000000"/>
          <w:szCs w:val="21"/>
        </w:rPr>
        <w:br/>
        <w:t>What do you think of my proposal? (您认为我的提案怎么样?)</w:t>
      </w:r>
      <w:r w:rsidRPr="00AB4FD5">
        <w:rPr>
          <w:rFonts w:ascii="SimSun" w:hAnsi="SimSun"/>
          <w:color w:val="000000"/>
          <w:szCs w:val="21"/>
        </w:rPr>
        <w:br/>
        <w:t>It's brilliant! (非常出色!)</w:t>
      </w:r>
      <w:r w:rsidRPr="00AB4FD5">
        <w:rPr>
          <w:rFonts w:ascii="SimSun" w:hAnsi="SimSun"/>
          <w:color w:val="000000"/>
          <w:szCs w:val="21"/>
        </w:rPr>
        <w:br/>
        <w:t>That's brilliant! </w:t>
      </w:r>
      <w:r w:rsidRPr="00AB4FD5">
        <w:rPr>
          <w:rFonts w:ascii="SimSun" w:hAnsi="SimSun"/>
          <w:color w:val="000000"/>
          <w:szCs w:val="21"/>
        </w:rPr>
        <w:br/>
        <w:t>真是个男子汉! </w:t>
      </w:r>
      <w:r w:rsidRPr="00AB4FD5">
        <w:rPr>
          <w:rFonts w:ascii="SimSun" w:hAnsi="SimSun"/>
          <w:color w:val="000000"/>
          <w:szCs w:val="21"/>
        </w:rPr>
        <w:br/>
        <w:t>What a man!</w:t>
      </w:r>
      <w:r w:rsidRPr="00AB4FD5">
        <w:rPr>
          <w:rFonts w:ascii="SimSun" w:hAnsi="SimSun"/>
          <w:color w:val="000000"/>
          <w:szCs w:val="21"/>
        </w:rPr>
        <w:br/>
        <w:t>He's a real hero! (他是一个真正的英雄!)</w:t>
      </w:r>
      <w:r w:rsidRPr="00AB4FD5">
        <w:rPr>
          <w:rFonts w:ascii="SimSun" w:hAnsi="SimSun"/>
          <w:color w:val="000000"/>
          <w:szCs w:val="21"/>
        </w:rPr>
        <w:br/>
        <w:t>What a man! (真是个男子汉!)</w:t>
      </w:r>
      <w:r w:rsidRPr="00AB4FD5">
        <w:rPr>
          <w:rFonts w:ascii="SimSun" w:hAnsi="SimSun"/>
          <w:color w:val="000000"/>
          <w:szCs w:val="21"/>
        </w:rPr>
        <w:br/>
        <w:t>He's a great man!</w:t>
      </w:r>
      <w:r w:rsidRPr="00AB4FD5">
        <w:rPr>
          <w:rFonts w:ascii="SimSun" w:hAnsi="SimSun"/>
          <w:color w:val="000000"/>
          <w:szCs w:val="21"/>
        </w:rPr>
        <w:br/>
        <w:t>He's a real man. </w:t>
      </w:r>
      <w:r w:rsidRPr="00AB4FD5">
        <w:rPr>
          <w:rFonts w:ascii="SimSun" w:hAnsi="SimSun"/>
          <w:color w:val="000000"/>
          <w:szCs w:val="21"/>
        </w:rPr>
        <w:br/>
        <w:t>真不愧是你，干得好! </w:t>
      </w:r>
      <w:r w:rsidRPr="00AB4FD5">
        <w:rPr>
          <w:rFonts w:ascii="SimSun" w:hAnsi="SimSun"/>
          <w:color w:val="000000"/>
          <w:szCs w:val="21"/>
        </w:rPr>
        <w:br/>
        <w:t>Wow, you're on a winning streak. *直译“啊!你连连取胜”，表达“真不愧是你”的语感。</w:t>
      </w:r>
      <w:r w:rsidRPr="00AB4FD5">
        <w:rPr>
          <w:rFonts w:ascii="SimSun" w:hAnsi="SimSun"/>
          <w:color w:val="000000"/>
          <w:szCs w:val="21"/>
        </w:rPr>
        <w:br/>
        <w:t>We won again. (我们又赢了。)</w:t>
      </w:r>
      <w:r w:rsidRPr="00AB4FD5">
        <w:rPr>
          <w:rFonts w:ascii="SimSun" w:hAnsi="SimSun"/>
          <w:color w:val="000000"/>
          <w:szCs w:val="21"/>
        </w:rPr>
        <w:br/>
        <w:t>Wow, you're on a winning streak. (哇，又赢啦!干得好。) </w:t>
      </w:r>
      <w:r w:rsidRPr="00AB4FD5">
        <w:rPr>
          <w:rFonts w:ascii="SimSun" w:hAnsi="SimSun"/>
          <w:color w:val="000000"/>
          <w:szCs w:val="21"/>
        </w:rPr>
        <w:br/>
        <w:t>你的儿子真可爱。 </w:t>
      </w:r>
      <w:r w:rsidRPr="00AB4FD5">
        <w:rPr>
          <w:rFonts w:ascii="SimSun" w:hAnsi="SimSun"/>
          <w:color w:val="000000"/>
          <w:szCs w:val="21"/>
        </w:rPr>
        <w:br/>
        <w:t>You have a cute son. *是男孩的情况下。</w:t>
      </w:r>
      <w:r w:rsidRPr="00AB4FD5">
        <w:rPr>
          <w:rFonts w:ascii="SimSun" w:hAnsi="SimSun"/>
          <w:color w:val="000000"/>
          <w:szCs w:val="21"/>
        </w:rPr>
        <w:br/>
        <w:t>You have a cute son. (你的儿子真可爱。)</w:t>
      </w:r>
      <w:r w:rsidRPr="00AB4FD5">
        <w:rPr>
          <w:rFonts w:ascii="SimSun" w:hAnsi="SimSun"/>
          <w:color w:val="000000"/>
          <w:szCs w:val="21"/>
        </w:rPr>
        <w:br/>
        <w:t>Thank you. (谢谢。)*表示女孩子的说法如下。</w:t>
      </w:r>
      <w:r w:rsidRPr="00AB4FD5">
        <w:rPr>
          <w:rFonts w:ascii="SimSun" w:hAnsi="SimSun"/>
          <w:color w:val="000000"/>
          <w:szCs w:val="21"/>
        </w:rPr>
        <w:br/>
        <w:t>You have a cute daughter. (你女儿真可爱。)</w:t>
      </w:r>
      <w:r w:rsidRPr="00AB4FD5">
        <w:rPr>
          <w:rFonts w:ascii="SimSun" w:hAnsi="SimSun"/>
          <w:color w:val="000000"/>
          <w:szCs w:val="21"/>
        </w:rPr>
        <w:br/>
        <w:t>Thank you. She takes after her mother. (谢谢，她长得像她妈妈。) </w:t>
      </w:r>
      <w:r w:rsidRPr="00AB4FD5">
        <w:rPr>
          <w:rFonts w:ascii="SimSun" w:hAnsi="SimSun"/>
          <w:color w:val="000000"/>
          <w:szCs w:val="21"/>
        </w:rPr>
        <w:br/>
        <w:t>您看上去很年轻。 </w:t>
      </w:r>
      <w:r w:rsidRPr="00AB4FD5">
        <w:rPr>
          <w:rFonts w:ascii="SimSun" w:hAnsi="SimSun"/>
          <w:color w:val="000000"/>
          <w:szCs w:val="21"/>
        </w:rPr>
        <w:br/>
        <w:t>You look young for your age.</w:t>
      </w:r>
      <w:r w:rsidRPr="00AB4FD5">
        <w:rPr>
          <w:rFonts w:ascii="SimSun" w:hAnsi="SimSun"/>
          <w:color w:val="000000"/>
          <w:szCs w:val="21"/>
        </w:rPr>
        <w:br/>
        <w:t>You look young for your age. (您看上去很年轻。)</w:t>
      </w:r>
      <w:r w:rsidRPr="00AB4FD5">
        <w:rPr>
          <w:rFonts w:ascii="SimSun" w:hAnsi="SimSun"/>
          <w:color w:val="000000"/>
          <w:szCs w:val="21"/>
        </w:rPr>
        <w:br/>
        <w:t>You're the only one who has said that. (只有你一个人这样对我说。) </w:t>
      </w:r>
      <w:r w:rsidRPr="00AB4FD5">
        <w:rPr>
          <w:rFonts w:ascii="SimSun" w:hAnsi="SimSun"/>
          <w:color w:val="000000"/>
          <w:szCs w:val="21"/>
        </w:rPr>
        <w:br/>
        <w:t>我非常感谢您为此所做出的努力。</w:t>
      </w:r>
      <w:r w:rsidRPr="00AB4FD5">
        <w:rPr>
          <w:rFonts w:ascii="SimSun" w:hAnsi="SimSun"/>
          <w:color w:val="000000"/>
          <w:szCs w:val="21"/>
        </w:rPr>
        <w:br/>
        <w:t>I appreciate your effort very much.</w:t>
      </w:r>
      <w:r w:rsidRPr="00AB4FD5">
        <w:rPr>
          <w:rFonts w:ascii="SimSun" w:hAnsi="SimSun"/>
          <w:color w:val="000000"/>
          <w:szCs w:val="21"/>
        </w:rPr>
        <w:br/>
        <w:t>Thank you for your hard work. </w:t>
      </w:r>
      <w:r w:rsidRPr="00AB4FD5">
        <w:rPr>
          <w:rFonts w:ascii="SimSun" w:hAnsi="SimSun"/>
          <w:color w:val="000000"/>
          <w:szCs w:val="21"/>
        </w:rPr>
        <w:br/>
        <w:t>真羡慕你。 </w:t>
      </w:r>
      <w:r w:rsidRPr="00AB4FD5">
        <w:rPr>
          <w:rFonts w:ascii="SimSun" w:hAnsi="SimSun"/>
          <w:color w:val="000000"/>
          <w:szCs w:val="21"/>
        </w:rPr>
        <w:br/>
        <w:t>I envy you.</w:t>
      </w:r>
      <w:r w:rsidRPr="00AB4FD5">
        <w:rPr>
          <w:rFonts w:ascii="SimSun" w:hAnsi="SimSun"/>
          <w:color w:val="000000"/>
          <w:szCs w:val="21"/>
        </w:rPr>
        <w:br/>
        <w:t>I'm getting married. (我要结婚了。)</w:t>
      </w:r>
      <w:r w:rsidRPr="00AB4FD5">
        <w:rPr>
          <w:rFonts w:ascii="SimSun" w:hAnsi="SimSun"/>
          <w:color w:val="000000"/>
          <w:szCs w:val="21"/>
        </w:rPr>
        <w:br/>
        <w:t>I envy you. (真羡慕你。)</w:t>
      </w:r>
      <w:r w:rsidRPr="00AB4FD5">
        <w:rPr>
          <w:rFonts w:ascii="SimSun" w:hAnsi="SimSun"/>
          <w:color w:val="000000"/>
          <w:szCs w:val="21"/>
        </w:rPr>
        <w:br/>
        <w:t>I don't envy you. (我并不羡慕你。) </w:t>
      </w:r>
      <w:r w:rsidRPr="00AB4FD5">
        <w:rPr>
          <w:rFonts w:ascii="SimSun" w:hAnsi="SimSun"/>
          <w:color w:val="000000"/>
          <w:szCs w:val="21"/>
        </w:rPr>
        <w:br/>
        <w:t>他对你的评价很高。 </w:t>
      </w:r>
      <w:r w:rsidRPr="00AB4FD5">
        <w:rPr>
          <w:rFonts w:ascii="SimSun" w:hAnsi="SimSun"/>
          <w:color w:val="000000"/>
          <w:szCs w:val="21"/>
        </w:rPr>
        <w:br/>
        <w:t>He thinks highly of you.</w:t>
      </w:r>
      <w:r w:rsidRPr="00AB4FD5">
        <w:rPr>
          <w:rFonts w:ascii="SimSun" w:hAnsi="SimSun"/>
          <w:color w:val="000000"/>
          <w:szCs w:val="21"/>
        </w:rPr>
        <w:br/>
        <w:t>He thinks a lot of you... 这句虽然不是一句正确的英语，但口语常用。</w:t>
      </w:r>
      <w:r w:rsidRPr="00AB4FD5">
        <w:rPr>
          <w:rFonts w:ascii="SimSun" w:hAnsi="SimSun"/>
          <w:color w:val="000000"/>
          <w:szCs w:val="21"/>
        </w:rPr>
        <w:br/>
        <w:t>He has a high opinion of you. </w:t>
      </w:r>
      <w:r w:rsidRPr="00AB4FD5">
        <w:rPr>
          <w:rFonts w:ascii="SimSun" w:hAnsi="SimSun"/>
          <w:color w:val="000000"/>
          <w:szCs w:val="21"/>
        </w:rPr>
        <w:br/>
        <w:t>我需要一个值得我尊敬的老板。 </w:t>
      </w:r>
      <w:r w:rsidRPr="00AB4FD5">
        <w:rPr>
          <w:rFonts w:ascii="SimSun" w:hAnsi="SimSun"/>
          <w:color w:val="000000"/>
          <w:szCs w:val="21"/>
        </w:rPr>
        <w:br/>
        <w:t>I need a boss I can look up to. *look up to “尊敬，对人表示尊敬”。 </w:t>
      </w:r>
      <w:r w:rsidRPr="00AB4FD5">
        <w:rPr>
          <w:rFonts w:ascii="SimSun" w:hAnsi="SimSun"/>
          <w:color w:val="000000"/>
          <w:szCs w:val="21"/>
        </w:rPr>
        <w:br/>
        <w:t>他真有勇气。 </w:t>
      </w:r>
      <w:r w:rsidRPr="00AB4FD5">
        <w:rPr>
          <w:rFonts w:ascii="SimSun" w:hAnsi="SimSun"/>
          <w:color w:val="000000"/>
          <w:szCs w:val="21"/>
        </w:rPr>
        <w:br/>
        <w:t>He's got guts. *guts还有“内脏”的意思。</w:t>
      </w:r>
      <w:r w:rsidRPr="00AB4FD5">
        <w:rPr>
          <w:rFonts w:ascii="SimSun" w:hAnsi="SimSun"/>
          <w:color w:val="000000"/>
          <w:szCs w:val="21"/>
        </w:rPr>
        <w:br/>
        <w:t>So, he complained to his boss. (所以，他向老板发牢骚。)</w:t>
      </w:r>
      <w:r w:rsidRPr="00AB4FD5">
        <w:rPr>
          <w:rFonts w:ascii="SimSun" w:hAnsi="SimSun"/>
          <w:color w:val="000000"/>
          <w:szCs w:val="21"/>
        </w:rPr>
        <w:br/>
        <w:t>He's got guts. (他可真敢。)</w:t>
      </w:r>
      <w:r w:rsidRPr="00AB4FD5">
        <w:rPr>
          <w:rFonts w:ascii="SimSun" w:hAnsi="SimSun"/>
          <w:color w:val="000000"/>
          <w:szCs w:val="21"/>
        </w:rPr>
        <w:br/>
        <w:t>He's brave.</w:t>
      </w:r>
    </w:p>
    <w:p w:rsidR="007E730F" w:rsidRPr="00AB4FD5" w:rsidRDefault="007E730F" w:rsidP="007E730F">
      <w:pPr>
        <w:pStyle w:val="Heading1"/>
        <w:spacing w:before="120" w:after="120"/>
        <w:rPr>
          <w:rFonts w:ascii="SimSun" w:hAnsi="SimSun"/>
          <w:color w:val="000000"/>
          <w:sz w:val="24"/>
          <w:szCs w:val="21"/>
        </w:rPr>
      </w:pPr>
      <w:bookmarkStart w:id="13" w:name="_Toc7167145"/>
      <w:r w:rsidRPr="00AB4FD5">
        <w:rPr>
          <w:rFonts w:ascii="SimSun" w:hAnsi="SimSun" w:hint="eastAsia"/>
          <w:color w:val="000000"/>
          <w:sz w:val="24"/>
          <w:szCs w:val="21"/>
        </w:rPr>
        <w:t>[口语8000句-12]商谈</w:t>
      </w:r>
      <w:bookmarkEnd w:id="13"/>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商谈</w:t>
      </w:r>
      <w:r w:rsidRPr="00AB4FD5">
        <w:rPr>
          <w:rFonts w:ascii="SimSun" w:hAnsi="SimSun"/>
          <w:color w:val="000000"/>
          <w:szCs w:val="21"/>
        </w:rPr>
        <w:br/>
      </w:r>
      <w:r w:rsidRPr="00AB4FD5">
        <w:rPr>
          <w:rFonts w:ascii="SimSun" w:hAnsi="SimSun"/>
          <w:color w:val="000000"/>
          <w:szCs w:val="21"/>
        </w:rPr>
        <w:br/>
        <w:t>●赞成</w:t>
      </w:r>
      <w:r w:rsidRPr="00AB4FD5">
        <w:rPr>
          <w:rFonts w:ascii="SimSun" w:hAnsi="SimSun"/>
          <w:color w:val="000000"/>
          <w:szCs w:val="21"/>
        </w:rPr>
        <w:br/>
        <w:t>赞成。</w:t>
      </w:r>
      <w:r w:rsidRPr="00AB4FD5">
        <w:rPr>
          <w:rFonts w:ascii="SimSun" w:hAnsi="SimSun"/>
          <w:color w:val="000000"/>
          <w:szCs w:val="21"/>
        </w:rPr>
        <w:br/>
        <w:t>I agree. *比较生硬的说法。</w:t>
      </w:r>
      <w:r w:rsidRPr="00AB4FD5">
        <w:rPr>
          <w:rFonts w:ascii="SimSun" w:hAnsi="SimSun"/>
          <w:color w:val="000000"/>
          <w:szCs w:val="21"/>
        </w:rPr>
        <w:br/>
        <w:t>I think it's very important. (我认为这个问题很重要。)</w:t>
      </w:r>
      <w:r w:rsidRPr="00AB4FD5">
        <w:rPr>
          <w:rFonts w:ascii="SimSun" w:hAnsi="SimSun"/>
          <w:color w:val="000000"/>
          <w:szCs w:val="21"/>
        </w:rPr>
        <w:br/>
        <w:t>I agree. (我同意。)</w:t>
      </w:r>
      <w:r w:rsidRPr="00AB4FD5">
        <w:rPr>
          <w:rFonts w:ascii="SimSun" w:hAnsi="SimSun"/>
          <w:color w:val="000000"/>
          <w:szCs w:val="21"/>
        </w:rPr>
        <w:br/>
        <w:t>I agree with that.</w:t>
      </w:r>
      <w:r w:rsidRPr="00AB4FD5">
        <w:rPr>
          <w:rFonts w:ascii="SimSun" w:hAnsi="SimSun"/>
          <w:color w:val="000000"/>
          <w:szCs w:val="21"/>
        </w:rPr>
        <w:br/>
        <w:t>I'm with you. *“对，对”、“很好嘛”、“我赞成”、“OK”。</w:t>
      </w:r>
      <w:r w:rsidRPr="00AB4FD5">
        <w:rPr>
          <w:rFonts w:ascii="SimSun" w:hAnsi="SimSun"/>
          <w:color w:val="000000"/>
          <w:szCs w:val="21"/>
        </w:rPr>
        <w:br/>
        <w:t>I'm for it.</w:t>
      </w:r>
      <w:r w:rsidRPr="00AB4FD5">
        <w:rPr>
          <w:rFonts w:ascii="SimSun" w:hAnsi="SimSun"/>
          <w:color w:val="000000"/>
          <w:szCs w:val="21"/>
        </w:rPr>
        <w:br/>
        <w:t>I don't agree. (我反对。) </w:t>
      </w:r>
      <w:r w:rsidRPr="00AB4FD5">
        <w:rPr>
          <w:rFonts w:ascii="SimSun" w:hAnsi="SimSun"/>
          <w:color w:val="000000"/>
          <w:szCs w:val="21"/>
        </w:rPr>
        <w:br/>
        <w:t>我也这样认为。 </w:t>
      </w:r>
      <w:r w:rsidRPr="00AB4FD5">
        <w:rPr>
          <w:rFonts w:ascii="SimSun" w:hAnsi="SimSun"/>
          <w:color w:val="000000"/>
          <w:szCs w:val="21"/>
        </w:rPr>
        <w:br/>
        <w:t>I think so, too. *更口语的说法。</w:t>
      </w:r>
      <w:r w:rsidRPr="00AB4FD5">
        <w:rPr>
          <w:rFonts w:ascii="SimSun" w:hAnsi="SimSun"/>
          <w:color w:val="000000"/>
          <w:szCs w:val="21"/>
        </w:rPr>
        <w:br/>
        <w:t>Tokyo is too expensive. (东京的物价太贵。)</w:t>
      </w:r>
      <w:r w:rsidRPr="00AB4FD5">
        <w:rPr>
          <w:rFonts w:ascii="SimSun" w:hAnsi="SimSun"/>
          <w:color w:val="000000"/>
          <w:szCs w:val="21"/>
        </w:rPr>
        <w:br/>
        <w:t>I think so, too. (我也这样认为。) </w:t>
      </w:r>
      <w:r w:rsidRPr="00AB4FD5">
        <w:rPr>
          <w:rFonts w:ascii="SimSun" w:hAnsi="SimSun"/>
          <w:color w:val="000000"/>
          <w:szCs w:val="21"/>
        </w:rPr>
        <w:br/>
        <w:t>好哇! </w:t>
      </w:r>
      <w:r w:rsidRPr="00AB4FD5">
        <w:rPr>
          <w:rFonts w:ascii="SimSun" w:hAnsi="SimSun"/>
          <w:color w:val="000000"/>
          <w:szCs w:val="21"/>
        </w:rPr>
        <w:br/>
        <w:t>Anything you say!</w:t>
      </w:r>
      <w:r w:rsidRPr="00AB4FD5">
        <w:rPr>
          <w:rFonts w:ascii="SimSun" w:hAnsi="SimSun"/>
          <w:color w:val="000000"/>
          <w:szCs w:val="21"/>
        </w:rPr>
        <w:br/>
        <w:t>Let's see a movie. (我们去看电影吧。)</w:t>
      </w:r>
      <w:r w:rsidRPr="00AB4FD5">
        <w:rPr>
          <w:rFonts w:ascii="SimSun" w:hAnsi="SimSun"/>
          <w:color w:val="000000"/>
          <w:szCs w:val="21"/>
        </w:rPr>
        <w:br/>
        <w:t>Anything you say! (好哇!)</w:t>
      </w:r>
      <w:r w:rsidRPr="00AB4FD5">
        <w:rPr>
          <w:rFonts w:ascii="SimSun" w:hAnsi="SimSun"/>
          <w:color w:val="000000"/>
          <w:szCs w:val="21"/>
        </w:rPr>
        <w:br/>
        <w:t>I'm with you.</w:t>
      </w:r>
      <w:r w:rsidRPr="00AB4FD5">
        <w:rPr>
          <w:rFonts w:ascii="SimSun" w:hAnsi="SimSun"/>
          <w:color w:val="000000"/>
          <w:szCs w:val="21"/>
        </w:rPr>
        <w:br/>
        <w:t>Okay, let's.</w:t>
      </w:r>
      <w:r w:rsidRPr="00AB4FD5">
        <w:rPr>
          <w:rFonts w:ascii="SimSun" w:hAnsi="SimSun"/>
          <w:color w:val="000000"/>
          <w:szCs w:val="21"/>
        </w:rPr>
        <w:br/>
        <w:t>You're in charge.</w:t>
      </w:r>
      <w:r w:rsidRPr="00AB4FD5">
        <w:rPr>
          <w:rFonts w:ascii="SimSun" w:hAnsi="SimSun"/>
          <w:color w:val="000000"/>
          <w:szCs w:val="21"/>
        </w:rPr>
        <w:br/>
        <w:t>You're the boss.</w:t>
      </w:r>
      <w:r w:rsidRPr="00AB4FD5">
        <w:rPr>
          <w:rFonts w:ascii="SimSun" w:hAnsi="SimSun"/>
          <w:color w:val="000000"/>
          <w:szCs w:val="21"/>
        </w:rPr>
        <w:br/>
        <w:t>I agree with you. </w:t>
      </w:r>
      <w:r w:rsidRPr="00AB4FD5">
        <w:rPr>
          <w:rFonts w:ascii="SimSun" w:hAnsi="SimSun"/>
          <w:color w:val="000000"/>
          <w:szCs w:val="21"/>
        </w:rPr>
        <w:br/>
        <w:t>没有异议。</w:t>
      </w:r>
      <w:r w:rsidRPr="00AB4FD5">
        <w:rPr>
          <w:rFonts w:ascii="SimSun" w:hAnsi="SimSun"/>
          <w:color w:val="000000"/>
          <w:szCs w:val="21"/>
        </w:rPr>
        <w:br/>
        <w:t>No objection! </w:t>
      </w:r>
      <w:r w:rsidRPr="00AB4FD5">
        <w:rPr>
          <w:rFonts w:ascii="SimSun" w:hAnsi="SimSun"/>
          <w:color w:val="000000"/>
          <w:szCs w:val="21"/>
        </w:rPr>
        <w:br/>
        <w:t>我不反对。 </w:t>
      </w:r>
      <w:r w:rsidRPr="00AB4FD5">
        <w:rPr>
          <w:rFonts w:ascii="SimSun" w:hAnsi="SimSun"/>
          <w:color w:val="000000"/>
          <w:szCs w:val="21"/>
        </w:rPr>
        <w:br/>
        <w:t>I don't have any objection to it. *objection “异议”、“反对”、“不服从”、“反对理由”。</w:t>
      </w:r>
      <w:r w:rsidRPr="00AB4FD5">
        <w:rPr>
          <w:rFonts w:ascii="SimSun" w:hAnsi="SimSun"/>
          <w:color w:val="000000"/>
          <w:szCs w:val="21"/>
        </w:rPr>
        <w:br/>
        <w:t>What do you think of my proposal? (你觉得我的建议怎么样?)</w:t>
      </w:r>
      <w:r w:rsidRPr="00AB4FD5">
        <w:rPr>
          <w:rFonts w:ascii="SimSun" w:hAnsi="SimSun"/>
          <w:color w:val="000000"/>
          <w:szCs w:val="21"/>
        </w:rPr>
        <w:br/>
        <w:t>I don't have any objection to it. (我不反对。)</w:t>
      </w:r>
      <w:r w:rsidRPr="00AB4FD5">
        <w:rPr>
          <w:rFonts w:ascii="SimSun" w:hAnsi="SimSun"/>
          <w:color w:val="000000"/>
          <w:szCs w:val="21"/>
        </w:rPr>
        <w:br/>
        <w:t>I have no objection to it.</w:t>
      </w:r>
      <w:r w:rsidRPr="00AB4FD5">
        <w:rPr>
          <w:rFonts w:ascii="SimSun" w:hAnsi="SimSun"/>
          <w:color w:val="000000"/>
          <w:szCs w:val="21"/>
        </w:rPr>
        <w:br/>
        <w:t>I don't object to it.</w:t>
      </w:r>
      <w:r w:rsidRPr="00AB4FD5">
        <w:rPr>
          <w:rFonts w:ascii="SimSun" w:hAnsi="SimSun"/>
          <w:color w:val="000000"/>
          <w:szCs w:val="21"/>
        </w:rPr>
        <w:br/>
        <w:t>No problem here.</w:t>
      </w:r>
      <w:r w:rsidRPr="00AB4FD5">
        <w:rPr>
          <w:rFonts w:ascii="SimSun" w:hAnsi="SimSun"/>
          <w:color w:val="000000"/>
          <w:szCs w:val="21"/>
        </w:rPr>
        <w:br/>
        <w:t>Sounds alright to me.</w:t>
      </w:r>
      <w:r w:rsidRPr="00AB4FD5">
        <w:rPr>
          <w:rFonts w:ascii="SimSun" w:hAnsi="SimSun"/>
          <w:color w:val="000000"/>
          <w:szCs w:val="21"/>
        </w:rPr>
        <w:br/>
        <w:t>我觉得那样很好。 </w:t>
      </w:r>
      <w:r w:rsidRPr="00AB4FD5">
        <w:rPr>
          <w:rFonts w:ascii="SimSun" w:hAnsi="SimSun"/>
          <w:color w:val="000000"/>
          <w:szCs w:val="21"/>
        </w:rPr>
        <w:br/>
        <w:t>That's fine with me.</w:t>
      </w:r>
      <w:r w:rsidRPr="00AB4FD5">
        <w:rPr>
          <w:rFonts w:ascii="SimSun" w:hAnsi="SimSun"/>
          <w:color w:val="000000"/>
          <w:szCs w:val="21"/>
        </w:rPr>
        <w:br/>
        <w:t>How's tomorrow? (明天怎么样?)</w:t>
      </w:r>
      <w:r w:rsidRPr="00AB4FD5">
        <w:rPr>
          <w:rFonts w:ascii="SimSun" w:hAnsi="SimSun"/>
          <w:color w:val="000000"/>
          <w:szCs w:val="21"/>
        </w:rPr>
        <w:br/>
        <w:t>That's fine with me. (我没问题。)</w:t>
      </w:r>
      <w:r w:rsidRPr="00AB4FD5">
        <w:rPr>
          <w:rFonts w:ascii="SimSun" w:hAnsi="SimSun"/>
          <w:color w:val="000000"/>
          <w:szCs w:val="21"/>
        </w:rPr>
        <w:br/>
        <w:t>That sounds good.</w:t>
      </w:r>
      <w:r w:rsidRPr="00AB4FD5">
        <w:rPr>
          <w:rFonts w:ascii="SimSun" w:hAnsi="SimSun"/>
          <w:color w:val="000000"/>
          <w:szCs w:val="21"/>
        </w:rPr>
        <w:br/>
        <w:t>Sounds like a good idea to me. </w:t>
      </w:r>
      <w:r w:rsidRPr="00AB4FD5">
        <w:rPr>
          <w:rFonts w:ascii="SimSun" w:hAnsi="SimSun"/>
          <w:color w:val="000000"/>
          <w:szCs w:val="21"/>
        </w:rPr>
        <w:br/>
        <w:t>很好! </w:t>
      </w:r>
      <w:r w:rsidRPr="00AB4FD5">
        <w:rPr>
          <w:rFonts w:ascii="SimSun" w:hAnsi="SimSun"/>
          <w:color w:val="000000"/>
          <w:szCs w:val="21"/>
        </w:rPr>
        <w:br/>
        <w:t>Fine. *这是种常用的表达方式，表示带有“无可挑剔的”、“不错的”、“好的”等语感。</w:t>
      </w:r>
      <w:r w:rsidRPr="00AB4FD5">
        <w:rPr>
          <w:rFonts w:ascii="SimSun" w:hAnsi="SimSun"/>
          <w:color w:val="000000"/>
          <w:szCs w:val="21"/>
        </w:rPr>
        <w:br/>
        <w:t>How was the proposal? (这个建议怎么样?)</w:t>
      </w:r>
      <w:r w:rsidRPr="00AB4FD5">
        <w:rPr>
          <w:rFonts w:ascii="SimSun" w:hAnsi="SimSun"/>
          <w:color w:val="000000"/>
          <w:szCs w:val="21"/>
        </w:rPr>
        <w:br/>
        <w:t>Fine. (很好!)</w:t>
      </w:r>
      <w:r w:rsidRPr="00AB4FD5">
        <w:rPr>
          <w:rFonts w:ascii="SimSun" w:hAnsi="SimSun"/>
          <w:color w:val="000000"/>
          <w:szCs w:val="21"/>
        </w:rPr>
        <w:br/>
        <w:t>How's everything? (一切都好吗?)</w:t>
      </w:r>
      <w:r w:rsidRPr="00AB4FD5">
        <w:rPr>
          <w:rFonts w:ascii="SimSun" w:hAnsi="SimSun"/>
          <w:color w:val="000000"/>
          <w:szCs w:val="21"/>
        </w:rPr>
        <w:br/>
        <w:t>Fine. (很好呀!)</w:t>
      </w:r>
      <w:r w:rsidRPr="00AB4FD5">
        <w:rPr>
          <w:rFonts w:ascii="SimSun" w:hAnsi="SimSun"/>
          <w:color w:val="000000"/>
          <w:szCs w:val="21"/>
        </w:rPr>
        <w:br/>
        <w:t>Good.</w:t>
      </w:r>
      <w:r w:rsidRPr="00AB4FD5">
        <w:rPr>
          <w:rFonts w:ascii="SimSun" w:hAnsi="SimSun"/>
          <w:color w:val="000000"/>
          <w:szCs w:val="21"/>
        </w:rPr>
        <w:br/>
        <w:t>It's acceptable.</w:t>
      </w:r>
      <w:r w:rsidRPr="00AB4FD5">
        <w:rPr>
          <w:rFonts w:ascii="SimSun" w:hAnsi="SimSun"/>
          <w:color w:val="000000"/>
          <w:szCs w:val="21"/>
        </w:rPr>
        <w:br/>
        <w:t>Okay. </w:t>
      </w:r>
      <w:r w:rsidRPr="00AB4FD5">
        <w:rPr>
          <w:rFonts w:ascii="SimSun" w:hAnsi="SimSun"/>
          <w:color w:val="000000"/>
          <w:szCs w:val="21"/>
        </w:rPr>
        <w:br/>
        <w:t>那就行了。 </w:t>
      </w:r>
      <w:r w:rsidRPr="00AB4FD5">
        <w:rPr>
          <w:rFonts w:ascii="SimSun" w:hAnsi="SimSun"/>
          <w:color w:val="000000"/>
          <w:szCs w:val="21"/>
        </w:rPr>
        <w:br/>
        <w:t>That's fair. *用于听到对方给予妥协性的回答时，就对方的意见或行为作出答复，含有“这样才公平、公正”的语气。</w:t>
      </w:r>
      <w:r w:rsidRPr="00AB4FD5">
        <w:rPr>
          <w:rFonts w:ascii="SimSun" w:hAnsi="SimSun"/>
          <w:color w:val="000000"/>
          <w:szCs w:val="21"/>
        </w:rPr>
        <w:br/>
        <w:t>How does that sound? (那样行吗?)</w:t>
      </w:r>
      <w:r w:rsidRPr="00AB4FD5">
        <w:rPr>
          <w:rFonts w:ascii="SimSun" w:hAnsi="SimSun"/>
          <w:color w:val="000000"/>
          <w:szCs w:val="21"/>
        </w:rPr>
        <w:br/>
        <w:t>That's fair. (那就行了。)</w:t>
      </w:r>
      <w:r w:rsidRPr="00AB4FD5">
        <w:rPr>
          <w:rFonts w:ascii="SimSun" w:hAnsi="SimSun"/>
          <w:color w:val="000000"/>
          <w:szCs w:val="21"/>
        </w:rPr>
        <w:br/>
        <w:t>Fair enough. </w:t>
      </w:r>
      <w:r w:rsidRPr="00AB4FD5">
        <w:rPr>
          <w:rFonts w:ascii="SimSun" w:hAnsi="SimSun"/>
          <w:color w:val="000000"/>
          <w:szCs w:val="21"/>
        </w:rPr>
        <w:br/>
        <w:t>我也有同样感觉。 </w:t>
      </w:r>
      <w:r w:rsidRPr="00AB4FD5">
        <w:rPr>
          <w:rFonts w:ascii="SimSun" w:hAnsi="SimSun"/>
          <w:color w:val="000000"/>
          <w:szCs w:val="21"/>
        </w:rPr>
        <w:br/>
        <w:t>You can say that again. *表示“我的看法和你完全一致”，带有同情的语感。</w:t>
      </w:r>
      <w:r w:rsidRPr="00AB4FD5">
        <w:rPr>
          <w:rFonts w:ascii="SimSun" w:hAnsi="SimSun"/>
          <w:color w:val="000000"/>
          <w:szCs w:val="21"/>
        </w:rPr>
        <w:br/>
        <w:t>That meeting was awful. (那个会开得真糟糕。)</w:t>
      </w:r>
      <w:r w:rsidRPr="00AB4FD5">
        <w:rPr>
          <w:rFonts w:ascii="SimSun" w:hAnsi="SimSun"/>
          <w:color w:val="000000"/>
          <w:szCs w:val="21"/>
        </w:rPr>
        <w:br/>
        <w:t>You can say that again. (我也有同样感觉。)</w:t>
      </w:r>
      <w:r w:rsidRPr="00AB4FD5">
        <w:rPr>
          <w:rFonts w:ascii="SimSun" w:hAnsi="SimSun"/>
          <w:color w:val="000000"/>
          <w:szCs w:val="21"/>
        </w:rPr>
        <w:br/>
        <w:t>I'll say.</w:t>
      </w:r>
      <w:r w:rsidRPr="00AB4FD5">
        <w:rPr>
          <w:rFonts w:ascii="SimSun" w:hAnsi="SimSun"/>
          <w:color w:val="000000"/>
          <w:szCs w:val="21"/>
        </w:rPr>
        <w:br/>
        <w:t>Definitely. </w:t>
      </w:r>
      <w:r w:rsidRPr="00AB4FD5">
        <w:rPr>
          <w:rFonts w:ascii="SimSun" w:hAnsi="SimSun"/>
          <w:color w:val="000000"/>
          <w:szCs w:val="21"/>
        </w:rPr>
        <w:br/>
        <w:t>好像挺有意思。</w:t>
      </w:r>
      <w:r w:rsidRPr="00AB4FD5">
        <w:rPr>
          <w:rFonts w:ascii="SimSun" w:hAnsi="SimSun"/>
          <w:color w:val="000000"/>
          <w:szCs w:val="21"/>
        </w:rPr>
        <w:br/>
        <w:t>Sounds like fun. *接受别人的邀请或建议时。</w:t>
      </w:r>
      <w:r w:rsidRPr="00AB4FD5">
        <w:rPr>
          <w:rFonts w:ascii="SimSun" w:hAnsi="SimSun"/>
          <w:color w:val="000000"/>
          <w:szCs w:val="21"/>
        </w:rPr>
        <w:br/>
        <w:t>Let's go out! (我们出去玩吧。)</w:t>
      </w:r>
      <w:r w:rsidRPr="00AB4FD5">
        <w:rPr>
          <w:rFonts w:ascii="SimSun" w:hAnsi="SimSun"/>
          <w:color w:val="000000"/>
          <w:szCs w:val="21"/>
        </w:rPr>
        <w:br/>
        <w:t>Sounds like fun. (那一定很有意思。) </w:t>
      </w:r>
      <w:r w:rsidRPr="00AB4FD5">
        <w:rPr>
          <w:rFonts w:ascii="SimSun" w:hAnsi="SimSun"/>
          <w:color w:val="000000"/>
          <w:szCs w:val="21"/>
        </w:rPr>
        <w:br/>
        <w:t>当然!/一定! </w:t>
      </w:r>
      <w:r w:rsidRPr="00AB4FD5">
        <w:rPr>
          <w:rFonts w:ascii="SimSun" w:hAnsi="SimSun"/>
          <w:color w:val="000000"/>
          <w:szCs w:val="21"/>
        </w:rPr>
        <w:br/>
        <w:t>You bet! *完全赞成对方所说的事的语气。</w:t>
      </w:r>
      <w:r w:rsidRPr="00AB4FD5">
        <w:rPr>
          <w:rFonts w:ascii="SimSun" w:hAnsi="SimSun"/>
          <w:color w:val="000000"/>
          <w:szCs w:val="21"/>
        </w:rPr>
        <w:br/>
        <w:t>Did you study for the test? (快考试了，你准备了吗?)</w:t>
      </w:r>
      <w:r w:rsidRPr="00AB4FD5">
        <w:rPr>
          <w:rFonts w:ascii="SimSun" w:hAnsi="SimSun"/>
          <w:color w:val="000000"/>
          <w:szCs w:val="21"/>
        </w:rPr>
        <w:br/>
        <w:t>You bet. (当然!/一定!)</w:t>
      </w:r>
      <w:r w:rsidRPr="00AB4FD5">
        <w:rPr>
          <w:rFonts w:ascii="SimSun" w:hAnsi="SimSun"/>
          <w:color w:val="000000"/>
          <w:szCs w:val="21"/>
        </w:rPr>
        <w:br/>
        <w:t>That is for sure.</w:t>
      </w:r>
      <w:r w:rsidRPr="00AB4FD5">
        <w:rPr>
          <w:rFonts w:ascii="SimSun" w:hAnsi="SimSun"/>
          <w:color w:val="000000"/>
          <w:szCs w:val="21"/>
        </w:rPr>
        <w:br/>
        <w:t>You know it.</w:t>
      </w:r>
      <w:r w:rsidRPr="00AB4FD5">
        <w:rPr>
          <w:rFonts w:ascii="SimSun" w:hAnsi="SimSun"/>
          <w:color w:val="000000"/>
          <w:szCs w:val="21"/>
        </w:rPr>
        <w:br/>
        <w:t>I'd bet on it.</w:t>
      </w:r>
      <w:r w:rsidRPr="00AB4FD5">
        <w:rPr>
          <w:rFonts w:ascii="SimSun" w:hAnsi="SimSun"/>
          <w:color w:val="000000"/>
          <w:szCs w:val="21"/>
        </w:rPr>
        <w:br/>
        <w:t>You can bet on it.</w:t>
      </w:r>
      <w:r w:rsidRPr="00AB4FD5">
        <w:rPr>
          <w:rFonts w:ascii="SimSun" w:hAnsi="SimSun"/>
          <w:color w:val="000000"/>
          <w:szCs w:val="21"/>
        </w:rPr>
        <w:br/>
        <w:t>Bet on it.</w:t>
      </w:r>
      <w:r w:rsidRPr="00AB4FD5">
        <w:rPr>
          <w:rFonts w:ascii="SimSun" w:hAnsi="SimSun"/>
          <w:color w:val="000000"/>
          <w:szCs w:val="21"/>
        </w:rPr>
        <w:br/>
        <w:t>Of course.</w:t>
      </w:r>
      <w:r w:rsidRPr="00AB4FD5">
        <w:rPr>
          <w:rFonts w:ascii="SimSun" w:hAnsi="SimSun"/>
          <w:color w:val="000000"/>
          <w:szCs w:val="21"/>
        </w:rPr>
        <w:br/>
        <w:t>It goes without saying.</w:t>
      </w:r>
      <w:r w:rsidRPr="00AB4FD5">
        <w:rPr>
          <w:rFonts w:ascii="SimSun" w:hAnsi="SimSun"/>
          <w:color w:val="000000"/>
          <w:szCs w:val="21"/>
        </w:rPr>
        <w:br/>
        <w:t>That goes without saying.</w:t>
      </w:r>
      <w:r w:rsidRPr="00AB4FD5">
        <w:rPr>
          <w:rFonts w:ascii="SimSun" w:hAnsi="SimSun"/>
          <w:color w:val="000000"/>
          <w:szCs w:val="21"/>
        </w:rPr>
        <w:br/>
        <w:t>You betcha. *俚语。 </w:t>
      </w:r>
      <w:r w:rsidRPr="00AB4FD5">
        <w:rPr>
          <w:rFonts w:ascii="SimSun" w:hAnsi="SimSun"/>
          <w:color w:val="000000"/>
          <w:szCs w:val="21"/>
        </w:rPr>
        <w:br/>
        <w:t>你是反对还是赞成他的主意? </w:t>
      </w:r>
      <w:r w:rsidRPr="00AB4FD5">
        <w:rPr>
          <w:rFonts w:ascii="SimSun" w:hAnsi="SimSun"/>
          <w:color w:val="000000"/>
          <w:szCs w:val="21"/>
        </w:rPr>
        <w:br/>
        <w:t>Are you for or against his idea? </w:t>
      </w:r>
      <w:r w:rsidRPr="00AB4FD5">
        <w:rPr>
          <w:rFonts w:ascii="SimSun" w:hAnsi="SimSun"/>
          <w:color w:val="000000"/>
          <w:szCs w:val="21"/>
        </w:rPr>
        <w:br/>
        <w:t>好! </w:t>
      </w:r>
      <w:r w:rsidRPr="00AB4FD5">
        <w:rPr>
          <w:rFonts w:ascii="SimSun" w:hAnsi="SimSun"/>
          <w:color w:val="000000"/>
          <w:szCs w:val="21"/>
        </w:rPr>
        <w:br/>
        <w:t>Good. *用来向对方表达愉快、批准、同意、满意等心情。</w:t>
      </w:r>
      <w:r w:rsidRPr="00AB4FD5">
        <w:rPr>
          <w:rFonts w:ascii="SimSun" w:hAnsi="SimSun"/>
          <w:color w:val="000000"/>
          <w:szCs w:val="21"/>
        </w:rPr>
        <w:br/>
        <w:t>How is it? (这个怎么样?)</w:t>
      </w:r>
      <w:r w:rsidRPr="00AB4FD5">
        <w:rPr>
          <w:rFonts w:ascii="SimSun" w:hAnsi="SimSun"/>
          <w:color w:val="000000"/>
          <w:szCs w:val="21"/>
        </w:rPr>
        <w:br/>
        <w:t>Good. (好!)</w:t>
      </w:r>
      <w:r w:rsidRPr="00AB4FD5">
        <w:rPr>
          <w:rFonts w:ascii="SimSun" w:hAnsi="SimSun"/>
          <w:color w:val="000000"/>
          <w:szCs w:val="21"/>
        </w:rPr>
        <w:br/>
        <w:t>It's good. </w:t>
      </w:r>
      <w:r w:rsidRPr="00AB4FD5">
        <w:rPr>
          <w:rFonts w:ascii="SimSun" w:hAnsi="SimSun"/>
          <w:color w:val="000000"/>
          <w:szCs w:val="21"/>
        </w:rPr>
        <w:br/>
        <w:t>太棒了! </w:t>
      </w:r>
      <w:r w:rsidRPr="00AB4FD5">
        <w:rPr>
          <w:rFonts w:ascii="SimSun" w:hAnsi="SimSun"/>
          <w:color w:val="000000"/>
          <w:szCs w:val="21"/>
        </w:rPr>
        <w:br/>
        <w:t>Great! *比good更要强烈地表示“吃惊的、终于可以松一口气的心情”，还带有“得意洋洋”、“心满意足”的语感。</w:t>
      </w:r>
      <w:r w:rsidRPr="00AB4FD5">
        <w:rPr>
          <w:rFonts w:ascii="SimSun" w:hAnsi="SimSun"/>
          <w:color w:val="000000"/>
          <w:szCs w:val="21"/>
        </w:rPr>
        <w:br/>
        <w:t>The boss approved my proposal. (老板同意了我的建议。)</w:t>
      </w:r>
      <w:r w:rsidRPr="00AB4FD5">
        <w:rPr>
          <w:rFonts w:ascii="SimSun" w:hAnsi="SimSun"/>
          <w:color w:val="000000"/>
          <w:szCs w:val="21"/>
        </w:rPr>
        <w:br/>
        <w:t>Great! (太棒了!)</w:t>
      </w:r>
      <w:r w:rsidRPr="00AB4FD5">
        <w:rPr>
          <w:rFonts w:ascii="SimSun" w:hAnsi="SimSun"/>
          <w:color w:val="000000"/>
          <w:szCs w:val="21"/>
        </w:rPr>
        <w:br/>
        <w:t>That's great! </w:t>
      </w:r>
      <w:r w:rsidRPr="00AB4FD5">
        <w:rPr>
          <w:rFonts w:ascii="SimSun" w:hAnsi="SimSun"/>
          <w:color w:val="000000"/>
          <w:szCs w:val="21"/>
        </w:rPr>
        <w:br/>
        <w:t>好主意。 </w:t>
      </w:r>
      <w:r w:rsidRPr="00AB4FD5">
        <w:rPr>
          <w:rFonts w:ascii="SimSun" w:hAnsi="SimSun"/>
          <w:color w:val="000000"/>
          <w:szCs w:val="21"/>
        </w:rPr>
        <w:br/>
        <w:t>Good idea.</w:t>
      </w:r>
      <w:r w:rsidRPr="00AB4FD5">
        <w:rPr>
          <w:rFonts w:ascii="SimSun" w:hAnsi="SimSun"/>
          <w:color w:val="000000"/>
          <w:szCs w:val="21"/>
        </w:rPr>
        <w:br/>
        <w:t>Let's do this part first. (我们先做这部分吧!)</w:t>
      </w:r>
      <w:r w:rsidRPr="00AB4FD5">
        <w:rPr>
          <w:rFonts w:ascii="SimSun" w:hAnsi="SimSun"/>
          <w:color w:val="000000"/>
          <w:szCs w:val="21"/>
        </w:rPr>
        <w:br/>
        <w:t>Good idea. (好主意。)</w:t>
      </w:r>
      <w:r w:rsidRPr="00AB4FD5">
        <w:rPr>
          <w:rFonts w:ascii="SimSun" w:hAnsi="SimSun"/>
          <w:color w:val="000000"/>
          <w:szCs w:val="21"/>
        </w:rPr>
        <w:br/>
        <w:t>Good thinking.</w:t>
      </w:r>
      <w:r w:rsidRPr="00AB4FD5">
        <w:rPr>
          <w:rFonts w:ascii="SimSun" w:hAnsi="SimSun"/>
          <w:color w:val="000000"/>
          <w:szCs w:val="21"/>
        </w:rPr>
        <w:br/>
        <w:t>Bad idea. (馊主意。) </w:t>
      </w:r>
      <w:r w:rsidRPr="00AB4FD5">
        <w:rPr>
          <w:rFonts w:ascii="SimSun" w:hAnsi="SimSun"/>
          <w:color w:val="000000"/>
          <w:szCs w:val="21"/>
        </w:rPr>
        <w:br/>
        <w:t>你说的有一部分是对的。 </w:t>
      </w:r>
      <w:r w:rsidRPr="00AB4FD5">
        <w:rPr>
          <w:rFonts w:ascii="SimSun" w:hAnsi="SimSun"/>
          <w:color w:val="000000"/>
          <w:szCs w:val="21"/>
        </w:rPr>
        <w:br/>
        <w:t>What you say is partly right. *partly “部分的”。</w:t>
      </w:r>
      <w:r w:rsidRPr="00AB4FD5">
        <w:rPr>
          <w:rFonts w:ascii="SimSun" w:hAnsi="SimSun"/>
          <w:color w:val="000000"/>
          <w:szCs w:val="21"/>
        </w:rPr>
        <w:br/>
        <w:t>Don't you agree? (你同意吗?)</w:t>
      </w:r>
      <w:r w:rsidRPr="00AB4FD5">
        <w:rPr>
          <w:rFonts w:ascii="SimSun" w:hAnsi="SimSun"/>
          <w:color w:val="000000"/>
          <w:szCs w:val="21"/>
        </w:rPr>
        <w:br/>
        <w:t>What you say is partly right. (你说的有一部分是对的。)</w:t>
      </w:r>
      <w:r w:rsidRPr="00AB4FD5">
        <w:rPr>
          <w:rFonts w:ascii="SimSun" w:hAnsi="SimSun"/>
          <w:color w:val="000000"/>
          <w:szCs w:val="21"/>
        </w:rPr>
        <w:br/>
        <w:t>You are partially correct.</w:t>
      </w:r>
      <w:r w:rsidRPr="00AB4FD5">
        <w:rPr>
          <w:rFonts w:ascii="SimSun" w:hAnsi="SimSun"/>
          <w:color w:val="000000"/>
          <w:szCs w:val="21"/>
        </w:rPr>
        <w:br/>
        <w:t>I agree with you partially. (我部分同意。)</w:t>
      </w:r>
      <w:r w:rsidRPr="00AB4FD5">
        <w:rPr>
          <w:rFonts w:ascii="SimSun" w:hAnsi="SimSun"/>
          <w:color w:val="000000"/>
          <w:szCs w:val="21"/>
        </w:rPr>
        <w:br/>
      </w:r>
      <w:r w:rsidRPr="00AB4FD5">
        <w:rPr>
          <w:rFonts w:ascii="SimSun" w:hAnsi="SimSun"/>
          <w:color w:val="000000"/>
          <w:szCs w:val="21"/>
        </w:rPr>
        <w:br/>
        <w:t>●反对</w:t>
      </w:r>
      <w:r w:rsidRPr="00AB4FD5">
        <w:rPr>
          <w:rFonts w:ascii="SimSun" w:hAnsi="SimSun"/>
          <w:color w:val="000000"/>
          <w:szCs w:val="21"/>
        </w:rPr>
        <w:br/>
        <w:t>我反对。</w:t>
      </w:r>
      <w:r w:rsidRPr="00AB4FD5">
        <w:rPr>
          <w:rFonts w:ascii="SimSun" w:hAnsi="SimSun"/>
          <w:color w:val="000000"/>
          <w:szCs w:val="21"/>
        </w:rPr>
        <w:br/>
        <w:t>I don't agree. *比I can't agree.的语气还要强烈，给人一种直接反对的印象。</w:t>
      </w:r>
      <w:r w:rsidRPr="00AB4FD5">
        <w:rPr>
          <w:rFonts w:ascii="SimSun" w:hAnsi="SimSun"/>
          <w:color w:val="000000"/>
          <w:szCs w:val="21"/>
        </w:rPr>
        <w:br/>
        <w:t>I know I'm correct. (我认为我是正确的。)</w:t>
      </w:r>
      <w:r w:rsidRPr="00AB4FD5">
        <w:rPr>
          <w:rFonts w:ascii="SimSun" w:hAnsi="SimSun"/>
          <w:color w:val="000000"/>
          <w:szCs w:val="21"/>
        </w:rPr>
        <w:br/>
        <w:t>I don't agree. (我不这样认为。)</w:t>
      </w:r>
      <w:r w:rsidRPr="00AB4FD5">
        <w:rPr>
          <w:rFonts w:ascii="SimSun" w:hAnsi="SimSun"/>
          <w:color w:val="000000"/>
          <w:szCs w:val="21"/>
        </w:rPr>
        <w:br/>
        <w:t>I don't agree with that.</w:t>
      </w:r>
      <w:r w:rsidRPr="00AB4FD5">
        <w:rPr>
          <w:rFonts w:ascii="SimSun" w:hAnsi="SimSun"/>
          <w:color w:val="000000"/>
          <w:szCs w:val="21"/>
        </w:rPr>
        <w:br/>
        <w:t>I don't agree with you.</w:t>
      </w:r>
      <w:r w:rsidRPr="00AB4FD5">
        <w:rPr>
          <w:rFonts w:ascii="SimSun" w:hAnsi="SimSun"/>
          <w:color w:val="000000"/>
          <w:szCs w:val="21"/>
        </w:rPr>
        <w:br/>
        <w:t>I agree. (同意。) </w:t>
      </w:r>
      <w:r w:rsidRPr="00AB4FD5">
        <w:rPr>
          <w:rFonts w:ascii="SimSun" w:hAnsi="SimSun"/>
          <w:color w:val="000000"/>
          <w:szCs w:val="21"/>
        </w:rPr>
        <w:br/>
        <w:t>我不能同意。</w:t>
      </w:r>
      <w:r w:rsidRPr="00AB4FD5">
        <w:rPr>
          <w:rFonts w:ascii="SimSun" w:hAnsi="SimSun"/>
          <w:color w:val="000000"/>
          <w:szCs w:val="21"/>
        </w:rPr>
        <w:br/>
        <w:t>I can't agree. *“我不能同意你的意见”，比较礼貌的说法。</w:t>
      </w:r>
      <w:r w:rsidRPr="00AB4FD5">
        <w:rPr>
          <w:rFonts w:ascii="SimSun" w:hAnsi="SimSun"/>
          <w:color w:val="000000"/>
          <w:szCs w:val="21"/>
        </w:rPr>
        <w:br/>
        <w:t>All politicians are liars. (所有的政治家都是骗子。)</w:t>
      </w:r>
      <w:r w:rsidRPr="00AB4FD5">
        <w:rPr>
          <w:rFonts w:ascii="SimSun" w:hAnsi="SimSun"/>
          <w:color w:val="000000"/>
          <w:szCs w:val="21"/>
        </w:rPr>
        <w:br/>
        <w:t>I can't agree. (我不能同意。)</w:t>
      </w:r>
      <w:r w:rsidRPr="00AB4FD5">
        <w:rPr>
          <w:rFonts w:ascii="SimSun" w:hAnsi="SimSun"/>
          <w:color w:val="000000"/>
          <w:szCs w:val="21"/>
        </w:rPr>
        <w:br/>
        <w:t>I can't agree with that.</w:t>
      </w:r>
      <w:r w:rsidRPr="00AB4FD5">
        <w:rPr>
          <w:rFonts w:ascii="SimSun" w:hAnsi="SimSun"/>
          <w:color w:val="000000"/>
          <w:szCs w:val="21"/>
        </w:rPr>
        <w:br/>
        <w:t>I can't agree with you.</w:t>
      </w:r>
      <w:r w:rsidRPr="00AB4FD5">
        <w:rPr>
          <w:rFonts w:ascii="SimSun" w:hAnsi="SimSun"/>
          <w:color w:val="000000"/>
          <w:szCs w:val="21"/>
        </w:rPr>
        <w:br/>
        <w:t>我怀疑。 </w:t>
      </w:r>
      <w:r w:rsidRPr="00AB4FD5">
        <w:rPr>
          <w:rFonts w:ascii="SimSun" w:hAnsi="SimSun"/>
          <w:color w:val="000000"/>
          <w:szCs w:val="21"/>
        </w:rPr>
        <w:br/>
        <w:t>I doubt it.</w:t>
      </w:r>
      <w:r w:rsidRPr="00AB4FD5">
        <w:rPr>
          <w:rFonts w:ascii="SimSun" w:hAnsi="SimSun"/>
          <w:color w:val="000000"/>
          <w:szCs w:val="21"/>
        </w:rPr>
        <w:br/>
        <w:t>Do you think it's true? (你觉得那是真的吗?)</w:t>
      </w:r>
      <w:r w:rsidRPr="00AB4FD5">
        <w:rPr>
          <w:rFonts w:ascii="SimSun" w:hAnsi="SimSun"/>
          <w:color w:val="000000"/>
          <w:szCs w:val="21"/>
        </w:rPr>
        <w:br/>
        <w:t>I doubt it. (我怀疑。)</w:t>
      </w:r>
      <w:r w:rsidRPr="00AB4FD5">
        <w:rPr>
          <w:rFonts w:ascii="SimSun" w:hAnsi="SimSun"/>
          <w:color w:val="000000"/>
          <w:szCs w:val="21"/>
        </w:rPr>
        <w:br/>
        <w:t>I don't think so.</w:t>
      </w:r>
      <w:r w:rsidRPr="00AB4FD5">
        <w:rPr>
          <w:rFonts w:ascii="SimSun" w:hAnsi="SimSun"/>
          <w:color w:val="000000"/>
          <w:szCs w:val="21"/>
        </w:rPr>
        <w:br/>
        <w:t>It's not likely to happen. (才不会发生呢!) </w:t>
      </w:r>
      <w:r w:rsidRPr="00AB4FD5">
        <w:rPr>
          <w:rFonts w:ascii="SimSun" w:hAnsi="SimSun"/>
          <w:color w:val="000000"/>
          <w:szCs w:val="21"/>
        </w:rPr>
        <w:br/>
        <w:t>我反对。</w:t>
      </w:r>
      <w:r w:rsidRPr="00AB4FD5">
        <w:rPr>
          <w:rFonts w:ascii="SimSun" w:hAnsi="SimSun"/>
          <w:color w:val="000000"/>
          <w:szCs w:val="21"/>
        </w:rPr>
        <w:br/>
        <w:t>Objection!</w:t>
      </w:r>
      <w:r w:rsidRPr="00AB4FD5">
        <w:rPr>
          <w:rFonts w:ascii="SimSun" w:hAnsi="SimSun"/>
          <w:color w:val="000000"/>
          <w:szCs w:val="21"/>
        </w:rPr>
        <w:br/>
        <w:t>We found out that he wasn't there. (我们发现他没有在那儿。)</w:t>
      </w:r>
      <w:r w:rsidRPr="00AB4FD5">
        <w:rPr>
          <w:rFonts w:ascii="SimSun" w:hAnsi="SimSun"/>
          <w:color w:val="000000"/>
          <w:szCs w:val="21"/>
        </w:rPr>
        <w:br/>
        <w:t>Objection! (我反对。)</w:t>
      </w:r>
      <w:r w:rsidRPr="00AB4FD5">
        <w:rPr>
          <w:rFonts w:ascii="SimSun" w:hAnsi="SimSun"/>
          <w:color w:val="000000"/>
          <w:szCs w:val="21"/>
        </w:rPr>
        <w:br/>
        <w:t>I object! </w:t>
      </w:r>
      <w:r w:rsidRPr="00AB4FD5">
        <w:rPr>
          <w:rFonts w:ascii="SimSun" w:hAnsi="SimSun"/>
          <w:color w:val="000000"/>
          <w:szCs w:val="21"/>
        </w:rPr>
        <w:br/>
        <w:t>你不是这么说的。 </w:t>
      </w:r>
      <w:r w:rsidRPr="00AB4FD5">
        <w:rPr>
          <w:rFonts w:ascii="SimSun" w:hAnsi="SimSun"/>
          <w:color w:val="000000"/>
          <w:szCs w:val="21"/>
        </w:rPr>
        <w:br/>
        <w:t>That's not what you said.</w:t>
      </w:r>
      <w:r w:rsidRPr="00AB4FD5">
        <w:rPr>
          <w:rFonts w:ascii="SimSun" w:hAnsi="SimSun"/>
          <w:color w:val="000000"/>
          <w:szCs w:val="21"/>
        </w:rPr>
        <w:br/>
        <w:t>You didn't say that. </w:t>
      </w:r>
      <w:r w:rsidRPr="00AB4FD5">
        <w:rPr>
          <w:rFonts w:ascii="SimSun" w:hAnsi="SimSun"/>
          <w:color w:val="000000"/>
          <w:szCs w:val="21"/>
        </w:rPr>
        <w:br/>
        <w:t>我无法相信。 </w:t>
      </w:r>
      <w:r w:rsidRPr="00AB4FD5">
        <w:rPr>
          <w:rFonts w:ascii="SimSun" w:hAnsi="SimSun"/>
          <w:color w:val="000000"/>
          <w:szCs w:val="21"/>
        </w:rPr>
        <w:br/>
        <w:t>I can't buy that! *buy 除了“买”以外，还有“相信”、“承认”的意思。</w:t>
      </w:r>
      <w:r w:rsidRPr="00AB4FD5">
        <w:rPr>
          <w:rFonts w:ascii="SimSun" w:hAnsi="SimSun"/>
          <w:color w:val="000000"/>
          <w:szCs w:val="21"/>
        </w:rPr>
        <w:br/>
        <w:t>I'm telling the truth. (我说的都是真的。)</w:t>
      </w:r>
      <w:r w:rsidRPr="00AB4FD5">
        <w:rPr>
          <w:rFonts w:ascii="SimSun" w:hAnsi="SimSun"/>
          <w:color w:val="000000"/>
          <w:szCs w:val="21"/>
        </w:rPr>
        <w:br/>
        <w:t>I can't buy that! (我无法相信。)</w:t>
      </w:r>
      <w:r w:rsidRPr="00AB4FD5">
        <w:rPr>
          <w:rFonts w:ascii="SimSun" w:hAnsi="SimSun"/>
          <w:color w:val="000000"/>
          <w:szCs w:val="21"/>
        </w:rPr>
        <w:br/>
        <w:t>That doesn't make sense. (那不合乎道理。)</w:t>
      </w:r>
      <w:r w:rsidRPr="00AB4FD5">
        <w:rPr>
          <w:rFonts w:ascii="SimSun" w:hAnsi="SimSun"/>
          <w:color w:val="000000"/>
          <w:szCs w:val="21"/>
        </w:rPr>
        <w:br/>
        <w:t>That's ridiculous! (那太荒谬了。)</w:t>
      </w:r>
      <w:r w:rsidRPr="00AB4FD5">
        <w:rPr>
          <w:rFonts w:ascii="SimSun" w:hAnsi="SimSun"/>
          <w:color w:val="000000"/>
          <w:szCs w:val="21"/>
        </w:rPr>
        <w:br/>
        <w:t>I refuse to believe that. (我不敢相信。) </w:t>
      </w:r>
      <w:r w:rsidRPr="00AB4FD5">
        <w:rPr>
          <w:rFonts w:ascii="SimSun" w:hAnsi="SimSun"/>
          <w:color w:val="000000"/>
          <w:szCs w:val="21"/>
        </w:rPr>
        <w:br/>
        <w:t>馊主意。 </w:t>
      </w:r>
      <w:r w:rsidRPr="00AB4FD5">
        <w:rPr>
          <w:rFonts w:ascii="SimSun" w:hAnsi="SimSun"/>
          <w:color w:val="000000"/>
          <w:szCs w:val="21"/>
        </w:rPr>
        <w:br/>
        <w:t>Bad idea. *用于不同意对方的提议时。</w:t>
      </w:r>
      <w:r w:rsidRPr="00AB4FD5">
        <w:rPr>
          <w:rFonts w:ascii="SimSun" w:hAnsi="SimSun"/>
          <w:color w:val="000000"/>
          <w:szCs w:val="21"/>
        </w:rPr>
        <w:br/>
        <w:t>Let's cheat. (我们糊弄一回吧。)</w:t>
      </w:r>
      <w:r w:rsidRPr="00AB4FD5">
        <w:rPr>
          <w:rFonts w:ascii="SimSun" w:hAnsi="SimSun"/>
          <w:color w:val="000000"/>
          <w:szCs w:val="21"/>
        </w:rPr>
        <w:br/>
        <w:t>Bad idea. (馊主意。)</w:t>
      </w:r>
      <w:r w:rsidRPr="00AB4FD5">
        <w:rPr>
          <w:rFonts w:ascii="SimSun" w:hAnsi="SimSun"/>
          <w:color w:val="000000"/>
          <w:szCs w:val="21"/>
        </w:rPr>
        <w:br/>
        <w:t>That's a bad idea.</w:t>
      </w:r>
      <w:r w:rsidRPr="00AB4FD5">
        <w:rPr>
          <w:rFonts w:ascii="SimSun" w:hAnsi="SimSun"/>
          <w:color w:val="000000"/>
          <w:szCs w:val="21"/>
        </w:rPr>
        <w:br/>
        <w:t>That's not a good idea.</w:t>
      </w:r>
      <w:r w:rsidRPr="00AB4FD5">
        <w:rPr>
          <w:rFonts w:ascii="SimSun" w:hAnsi="SimSun"/>
          <w:color w:val="000000"/>
          <w:szCs w:val="21"/>
        </w:rPr>
        <w:br/>
        <w:t>Not a good idea.</w:t>
      </w:r>
      <w:r w:rsidRPr="00AB4FD5">
        <w:rPr>
          <w:rFonts w:ascii="SimSun" w:hAnsi="SimSun"/>
          <w:color w:val="000000"/>
          <w:szCs w:val="21"/>
        </w:rPr>
        <w:br/>
        <w:t>Good. (好哇。) </w:t>
      </w:r>
      <w:r w:rsidRPr="00AB4FD5">
        <w:rPr>
          <w:rFonts w:ascii="SimSun" w:hAnsi="SimSun"/>
          <w:color w:val="000000"/>
          <w:szCs w:val="21"/>
        </w:rPr>
        <w:br/>
        <w:t>那可不好哦! </w:t>
      </w:r>
      <w:r w:rsidRPr="00AB4FD5">
        <w:rPr>
          <w:rFonts w:ascii="SimSun" w:hAnsi="SimSun"/>
          <w:color w:val="000000"/>
          <w:szCs w:val="21"/>
        </w:rPr>
        <w:br/>
        <w:t>No good. *用于否定对方的意图、打算、计划时。是“那样不好”、“不行”的意思。这种表达方式让人觉得说话人有与对方不同的主意。</w:t>
      </w:r>
      <w:r w:rsidRPr="00AB4FD5">
        <w:rPr>
          <w:rFonts w:ascii="SimSun" w:hAnsi="SimSun"/>
          <w:color w:val="000000"/>
          <w:szCs w:val="21"/>
        </w:rPr>
        <w:br/>
        <w:t>How is it? (怎么样?)</w:t>
      </w:r>
      <w:r w:rsidRPr="00AB4FD5">
        <w:rPr>
          <w:rFonts w:ascii="SimSun" w:hAnsi="SimSun"/>
          <w:color w:val="000000"/>
          <w:szCs w:val="21"/>
        </w:rPr>
        <w:br/>
        <w:t>No good. (那可不好哦!)</w:t>
      </w:r>
      <w:r w:rsidRPr="00AB4FD5">
        <w:rPr>
          <w:rFonts w:ascii="SimSun" w:hAnsi="SimSun"/>
          <w:color w:val="000000"/>
          <w:szCs w:val="21"/>
        </w:rPr>
        <w:br/>
        <w:t>That's no good.</w:t>
      </w:r>
      <w:r w:rsidRPr="00AB4FD5">
        <w:rPr>
          <w:rFonts w:ascii="SimSun" w:hAnsi="SimSun"/>
          <w:color w:val="000000"/>
          <w:szCs w:val="21"/>
        </w:rPr>
        <w:br/>
        <w:t>Good. (那很好。) </w:t>
      </w:r>
      <w:r w:rsidRPr="00AB4FD5">
        <w:rPr>
          <w:rFonts w:ascii="SimSun" w:hAnsi="SimSun"/>
          <w:color w:val="000000"/>
          <w:szCs w:val="21"/>
        </w:rPr>
        <w:br/>
        <w:t>算了吧! </w:t>
      </w:r>
      <w:r w:rsidRPr="00AB4FD5">
        <w:rPr>
          <w:rFonts w:ascii="SimSun" w:hAnsi="SimSun"/>
          <w:color w:val="000000"/>
          <w:szCs w:val="21"/>
        </w:rPr>
        <w:br/>
        <w:t>Let's not. *否定、拒绝对方的提议、定义、暗示。</w:t>
      </w:r>
      <w:r w:rsidRPr="00AB4FD5">
        <w:rPr>
          <w:rFonts w:ascii="SimSun" w:hAnsi="SimSun"/>
          <w:color w:val="000000"/>
          <w:szCs w:val="21"/>
        </w:rPr>
        <w:br/>
        <w:t>Let's go drinking. (我们去喝酒吧!)</w:t>
      </w:r>
      <w:r w:rsidRPr="00AB4FD5">
        <w:rPr>
          <w:rFonts w:ascii="SimSun" w:hAnsi="SimSun"/>
          <w:color w:val="000000"/>
          <w:szCs w:val="21"/>
        </w:rPr>
        <w:br/>
        <w:t>Let's not. (算了吧!) </w:t>
      </w:r>
      <w:r w:rsidRPr="00AB4FD5">
        <w:rPr>
          <w:rFonts w:ascii="SimSun" w:hAnsi="SimSun"/>
          <w:color w:val="000000"/>
          <w:szCs w:val="21"/>
        </w:rPr>
        <w:br/>
        <w:t>那怎么可能。 </w:t>
      </w:r>
      <w:r w:rsidRPr="00AB4FD5">
        <w:rPr>
          <w:rFonts w:ascii="SimSun" w:hAnsi="SimSun"/>
          <w:color w:val="000000"/>
          <w:szCs w:val="21"/>
        </w:rPr>
        <w:br/>
        <w:t>That's impossible. *很有把握时。</w:t>
      </w:r>
      <w:r w:rsidRPr="00AB4FD5">
        <w:rPr>
          <w:rFonts w:ascii="SimSun" w:hAnsi="SimSun"/>
          <w:color w:val="000000"/>
          <w:szCs w:val="21"/>
        </w:rPr>
        <w:br/>
        <w:t>He's guilty. (他有罪。)</w:t>
      </w:r>
      <w:r w:rsidRPr="00AB4FD5">
        <w:rPr>
          <w:rFonts w:ascii="SimSun" w:hAnsi="SimSun"/>
          <w:color w:val="000000"/>
          <w:szCs w:val="21"/>
        </w:rPr>
        <w:br/>
        <w:t>That's impossible. (那怎么可能。)</w:t>
      </w:r>
      <w:r w:rsidRPr="00AB4FD5">
        <w:rPr>
          <w:rFonts w:ascii="SimSun" w:hAnsi="SimSun"/>
          <w:color w:val="000000"/>
          <w:szCs w:val="21"/>
        </w:rPr>
        <w:br/>
        <w:t>Impossible.</w:t>
      </w:r>
      <w:r w:rsidRPr="00AB4FD5">
        <w:rPr>
          <w:rFonts w:ascii="SimSun" w:hAnsi="SimSun"/>
          <w:color w:val="000000"/>
          <w:szCs w:val="21"/>
        </w:rPr>
        <w:br/>
        <w:t>That can't be. </w:t>
      </w:r>
      <w:r w:rsidRPr="00AB4FD5">
        <w:rPr>
          <w:rFonts w:ascii="SimSun" w:hAnsi="SimSun"/>
          <w:color w:val="000000"/>
          <w:szCs w:val="21"/>
        </w:rPr>
        <w:br/>
        <w:t>那完全是胡说八道。</w:t>
      </w:r>
      <w:r w:rsidRPr="00AB4FD5">
        <w:rPr>
          <w:rFonts w:ascii="SimSun" w:hAnsi="SimSun"/>
          <w:color w:val="000000"/>
          <w:szCs w:val="21"/>
        </w:rPr>
        <w:br/>
        <w:t>That's absolute nonsense.</w:t>
      </w:r>
      <w:r w:rsidRPr="00AB4FD5">
        <w:rPr>
          <w:rFonts w:ascii="SimSun" w:hAnsi="SimSun"/>
          <w:color w:val="000000"/>
          <w:szCs w:val="21"/>
        </w:rPr>
        <w:br/>
        <w:t>I saw you steal the money. (我看见你偷人家钱了。)</w:t>
      </w:r>
      <w:r w:rsidRPr="00AB4FD5">
        <w:rPr>
          <w:rFonts w:ascii="SimSun" w:hAnsi="SimSun"/>
          <w:color w:val="000000"/>
          <w:szCs w:val="21"/>
        </w:rPr>
        <w:br/>
        <w:t>That's absolute nonsense. (那完全是胡说八道。)</w:t>
      </w:r>
      <w:r w:rsidRPr="00AB4FD5">
        <w:rPr>
          <w:rFonts w:ascii="SimSun" w:hAnsi="SimSun"/>
          <w:color w:val="000000"/>
          <w:szCs w:val="21"/>
        </w:rPr>
        <w:br/>
        <w:t>Don't be so unreasonable. (别那么不讲道理。)</w:t>
      </w:r>
      <w:r w:rsidRPr="00AB4FD5">
        <w:rPr>
          <w:rFonts w:ascii="SimSun" w:hAnsi="SimSun"/>
          <w:color w:val="000000"/>
          <w:szCs w:val="21"/>
        </w:rPr>
        <w:br/>
        <w:t>That's out of the question. (那根本不可能。)</w:t>
      </w:r>
      <w:r w:rsidRPr="00AB4FD5">
        <w:rPr>
          <w:rFonts w:ascii="SimSun" w:hAnsi="SimSun"/>
          <w:color w:val="000000"/>
          <w:szCs w:val="21"/>
        </w:rPr>
        <w:br/>
        <w:t>That's quite impossible. (那根本不可能。) </w:t>
      </w:r>
      <w:r w:rsidRPr="00AB4FD5">
        <w:rPr>
          <w:rFonts w:ascii="SimSun" w:hAnsi="SimSun"/>
          <w:color w:val="000000"/>
          <w:szCs w:val="21"/>
        </w:rPr>
        <w:br/>
        <w:t>行不通。 </w:t>
      </w:r>
      <w:r w:rsidRPr="00AB4FD5">
        <w:rPr>
          <w:rFonts w:ascii="SimSun" w:hAnsi="SimSun"/>
          <w:color w:val="000000"/>
          <w:szCs w:val="21"/>
        </w:rPr>
        <w:br/>
        <w:t>It won't work. *意为“好像怎么也不行”、“好像不顺利”、“好像不妥当”，是No good的较正式的表达方式。</w:t>
      </w:r>
      <w:r w:rsidRPr="00AB4FD5">
        <w:rPr>
          <w:rFonts w:ascii="SimSun" w:hAnsi="SimSun"/>
          <w:color w:val="000000"/>
          <w:szCs w:val="21"/>
        </w:rPr>
        <w:br/>
        <w:t>I think it's a good idea. (我觉得那是一个好主意。)</w:t>
      </w:r>
      <w:r w:rsidRPr="00AB4FD5">
        <w:rPr>
          <w:rFonts w:ascii="SimSun" w:hAnsi="SimSun"/>
          <w:color w:val="000000"/>
          <w:szCs w:val="21"/>
        </w:rPr>
        <w:br/>
        <w:t>It won't work. (恐怕行不通。)</w:t>
      </w:r>
      <w:r w:rsidRPr="00AB4FD5">
        <w:rPr>
          <w:rFonts w:ascii="SimSun" w:hAnsi="SimSun"/>
          <w:color w:val="000000"/>
          <w:szCs w:val="21"/>
        </w:rPr>
        <w:br/>
        <w:t>It will work. (看起来不错。) </w:t>
      </w:r>
      <w:r w:rsidRPr="00AB4FD5">
        <w:rPr>
          <w:rFonts w:ascii="SimSun" w:hAnsi="SimSun"/>
          <w:color w:val="000000"/>
          <w:szCs w:val="21"/>
        </w:rPr>
        <w:br/>
        <w:t>不总是这样。 </w:t>
      </w:r>
      <w:r w:rsidRPr="00AB4FD5">
        <w:rPr>
          <w:rFonts w:ascii="SimSun" w:hAnsi="SimSun"/>
          <w:color w:val="000000"/>
          <w:szCs w:val="21"/>
        </w:rPr>
        <w:br/>
        <w:t>Not always.</w:t>
      </w:r>
      <w:r w:rsidRPr="00AB4FD5">
        <w:rPr>
          <w:rFonts w:ascii="SimSun" w:hAnsi="SimSun"/>
          <w:color w:val="000000"/>
          <w:szCs w:val="21"/>
        </w:rPr>
        <w:br/>
        <w:t>You always work late. (你总是工作到很晚啊。)</w:t>
      </w:r>
      <w:r w:rsidRPr="00AB4FD5">
        <w:rPr>
          <w:rFonts w:ascii="SimSun" w:hAnsi="SimSun"/>
          <w:color w:val="000000"/>
          <w:szCs w:val="21"/>
        </w:rPr>
        <w:br/>
        <w:t>Not always. (不总是这样。) </w:t>
      </w:r>
      <w:r w:rsidRPr="00AB4FD5">
        <w:rPr>
          <w:rFonts w:ascii="SimSun" w:hAnsi="SimSun"/>
          <w:color w:val="000000"/>
          <w:szCs w:val="21"/>
        </w:rPr>
        <w:br/>
        <w:t>不是那样。</w:t>
      </w:r>
      <w:r w:rsidRPr="00AB4FD5">
        <w:rPr>
          <w:rFonts w:ascii="SimSun" w:hAnsi="SimSun"/>
          <w:color w:val="000000"/>
          <w:szCs w:val="21"/>
        </w:rPr>
        <w:br/>
        <w:t>Not really. *不能同意对方的意见或信息时，有礼貌地加以否定。</w:t>
      </w:r>
      <w:r w:rsidRPr="00AB4FD5">
        <w:rPr>
          <w:rFonts w:ascii="SimSun" w:hAnsi="SimSun"/>
          <w:color w:val="000000"/>
          <w:szCs w:val="21"/>
        </w:rPr>
        <w:br/>
        <w:t>Do you want to go out for dinner? (你想不想去外面吃晚饭?)</w:t>
      </w:r>
      <w:r w:rsidRPr="00AB4FD5">
        <w:rPr>
          <w:rFonts w:ascii="SimSun" w:hAnsi="SimSun"/>
          <w:color w:val="000000"/>
          <w:szCs w:val="21"/>
        </w:rPr>
        <w:br/>
        <w:t>Not really. (不太想去。)</w:t>
      </w:r>
      <w:r w:rsidRPr="00AB4FD5">
        <w:rPr>
          <w:rFonts w:ascii="SimSun" w:hAnsi="SimSun"/>
          <w:color w:val="000000"/>
          <w:szCs w:val="21"/>
        </w:rPr>
        <w:br/>
        <w:t>Was it fun? (有意思吗?)</w:t>
      </w:r>
      <w:r w:rsidRPr="00AB4FD5">
        <w:rPr>
          <w:rFonts w:ascii="SimSun" w:hAnsi="SimSun"/>
          <w:color w:val="000000"/>
          <w:szCs w:val="21"/>
        </w:rPr>
        <w:br/>
        <w:t>Not really. (不怎么有意思。)</w:t>
      </w:r>
      <w:r w:rsidRPr="00AB4FD5">
        <w:rPr>
          <w:rFonts w:ascii="SimSun" w:hAnsi="SimSun"/>
          <w:color w:val="000000"/>
          <w:szCs w:val="21"/>
        </w:rPr>
        <w:br/>
        <w:t>It must be expensive. (这个一定很贵吧!)</w:t>
      </w:r>
      <w:r w:rsidRPr="00AB4FD5">
        <w:rPr>
          <w:rFonts w:ascii="SimSun" w:hAnsi="SimSun"/>
          <w:color w:val="000000"/>
          <w:szCs w:val="21"/>
        </w:rPr>
        <w:br/>
        <w:t>Not really. (也不那么贵。)</w:t>
      </w:r>
      <w:r w:rsidRPr="00AB4FD5">
        <w:rPr>
          <w:rFonts w:ascii="SimSun" w:hAnsi="SimSun"/>
          <w:color w:val="000000"/>
          <w:szCs w:val="21"/>
        </w:rPr>
        <w:br/>
        <w:t>Not especially.</w:t>
      </w:r>
      <w:r w:rsidRPr="00AB4FD5">
        <w:rPr>
          <w:rFonts w:ascii="SimSun" w:hAnsi="SimSun"/>
          <w:color w:val="000000"/>
          <w:szCs w:val="21"/>
        </w:rPr>
        <w:br/>
      </w:r>
      <w:r w:rsidRPr="00AB4FD5">
        <w:rPr>
          <w:rFonts w:ascii="SimSun" w:hAnsi="SimSun"/>
          <w:color w:val="000000"/>
          <w:szCs w:val="21"/>
        </w:rPr>
        <w:br/>
        <w:t>●肯定</w:t>
      </w:r>
      <w:r w:rsidRPr="00AB4FD5">
        <w:rPr>
          <w:rFonts w:ascii="SimSun" w:hAnsi="SimSun"/>
          <w:color w:val="000000"/>
          <w:szCs w:val="21"/>
        </w:rPr>
        <w:br/>
        <w:t>对，是我。</w:t>
      </w:r>
      <w:r w:rsidRPr="00AB4FD5">
        <w:rPr>
          <w:rFonts w:ascii="SimSun" w:hAnsi="SimSun"/>
          <w:color w:val="000000"/>
          <w:szCs w:val="21"/>
        </w:rPr>
        <w:br/>
        <w:t>Yes, I am.</w:t>
      </w:r>
      <w:r w:rsidRPr="00AB4FD5">
        <w:rPr>
          <w:rFonts w:ascii="SimSun" w:hAnsi="SimSun"/>
          <w:color w:val="000000"/>
          <w:szCs w:val="21"/>
        </w:rPr>
        <w:br/>
        <w:t>Are you Ms. Tanaka? (您是田中女士吗?)</w:t>
      </w:r>
      <w:r w:rsidRPr="00AB4FD5">
        <w:rPr>
          <w:rFonts w:ascii="SimSun" w:hAnsi="SimSun"/>
          <w:color w:val="000000"/>
          <w:szCs w:val="21"/>
        </w:rPr>
        <w:br/>
        <w:t>Yes, I am. (对，是我。)</w:t>
      </w:r>
      <w:r w:rsidRPr="00AB4FD5">
        <w:rPr>
          <w:rFonts w:ascii="SimSun" w:hAnsi="SimSun"/>
          <w:color w:val="000000"/>
          <w:szCs w:val="21"/>
        </w:rPr>
        <w:br/>
        <w:t>Oh, yes! (啊，是!) *充分地肯定。</w:t>
      </w:r>
      <w:r w:rsidRPr="00AB4FD5">
        <w:rPr>
          <w:rFonts w:ascii="SimSun" w:hAnsi="SimSun"/>
          <w:color w:val="000000"/>
          <w:szCs w:val="21"/>
        </w:rPr>
        <w:br/>
        <w:t>Oh, yeah!</w:t>
      </w:r>
      <w:r w:rsidRPr="00AB4FD5">
        <w:rPr>
          <w:rFonts w:ascii="SimSun" w:hAnsi="SimSun"/>
          <w:color w:val="000000"/>
          <w:szCs w:val="21"/>
        </w:rPr>
        <w:br/>
        <w:t>No, I'm not. (不，不是。) </w:t>
      </w:r>
      <w:r w:rsidRPr="00AB4FD5">
        <w:rPr>
          <w:rFonts w:ascii="SimSun" w:hAnsi="SimSun"/>
          <w:color w:val="000000"/>
          <w:szCs w:val="21"/>
        </w:rPr>
        <w:br/>
        <w:t>嗯。 </w:t>
      </w:r>
      <w:r w:rsidRPr="00AB4FD5">
        <w:rPr>
          <w:rFonts w:ascii="SimSun" w:hAnsi="SimSun"/>
          <w:color w:val="000000"/>
          <w:szCs w:val="21"/>
        </w:rPr>
        <w:br/>
        <w:t>Yeah. *非常随便地表示同意。</w:t>
      </w:r>
      <w:r w:rsidRPr="00AB4FD5">
        <w:rPr>
          <w:rFonts w:ascii="SimSun" w:hAnsi="SimSun"/>
          <w:color w:val="000000"/>
          <w:szCs w:val="21"/>
        </w:rPr>
        <w:br/>
        <w:t>Do you like movies? (你喜欢看电影吗?)</w:t>
      </w:r>
      <w:r w:rsidRPr="00AB4FD5">
        <w:rPr>
          <w:rFonts w:ascii="SimSun" w:hAnsi="SimSun"/>
          <w:color w:val="000000"/>
          <w:szCs w:val="21"/>
        </w:rPr>
        <w:br/>
        <w:t>Yeah. (嗯。) </w:t>
      </w:r>
      <w:r w:rsidRPr="00AB4FD5">
        <w:rPr>
          <w:rFonts w:ascii="SimSun" w:hAnsi="SimSun"/>
          <w:color w:val="000000"/>
          <w:szCs w:val="21"/>
        </w:rPr>
        <w:br/>
        <w:t>我想是的。 </w:t>
      </w:r>
      <w:r w:rsidRPr="00AB4FD5">
        <w:rPr>
          <w:rFonts w:ascii="SimSun" w:hAnsi="SimSun"/>
          <w:color w:val="000000"/>
          <w:szCs w:val="21"/>
        </w:rPr>
        <w:br/>
        <w:t>I think so. *稍带迟疑的肯定，“好像……吧!” “好像听说是……”。</w:t>
      </w:r>
      <w:r w:rsidRPr="00AB4FD5">
        <w:rPr>
          <w:rFonts w:ascii="SimSun" w:hAnsi="SimSun"/>
          <w:color w:val="000000"/>
          <w:szCs w:val="21"/>
        </w:rPr>
        <w:br/>
        <w:t>Is John off today? (约翰今天休息?)</w:t>
      </w:r>
      <w:r w:rsidRPr="00AB4FD5">
        <w:rPr>
          <w:rFonts w:ascii="SimSun" w:hAnsi="SimSun"/>
          <w:color w:val="000000"/>
          <w:szCs w:val="21"/>
        </w:rPr>
        <w:br/>
        <w:t>I think so. (我想是吧。)</w:t>
      </w:r>
      <w:r w:rsidRPr="00AB4FD5">
        <w:rPr>
          <w:rFonts w:ascii="SimSun" w:hAnsi="SimSun"/>
          <w:color w:val="000000"/>
          <w:szCs w:val="21"/>
        </w:rPr>
        <w:br/>
        <w:t>I believe so.</w:t>
      </w:r>
      <w:r w:rsidRPr="00AB4FD5">
        <w:rPr>
          <w:rFonts w:ascii="SimSun" w:hAnsi="SimSun"/>
          <w:color w:val="000000"/>
          <w:szCs w:val="21"/>
        </w:rPr>
        <w:br/>
        <w:t>So they say.</w:t>
      </w:r>
      <w:r w:rsidRPr="00AB4FD5">
        <w:rPr>
          <w:rFonts w:ascii="SimSun" w:hAnsi="SimSun"/>
          <w:color w:val="000000"/>
          <w:szCs w:val="21"/>
        </w:rPr>
        <w:br/>
        <w:t>So I understand.</w:t>
      </w:r>
      <w:r w:rsidRPr="00AB4FD5">
        <w:rPr>
          <w:rFonts w:ascii="SimSun" w:hAnsi="SimSun"/>
          <w:color w:val="000000"/>
          <w:szCs w:val="21"/>
        </w:rPr>
        <w:br/>
        <w:t>I suppose so.</w:t>
      </w:r>
      <w:r w:rsidRPr="00AB4FD5">
        <w:rPr>
          <w:rFonts w:ascii="SimSun" w:hAnsi="SimSun"/>
          <w:color w:val="000000"/>
          <w:szCs w:val="21"/>
        </w:rPr>
        <w:br/>
        <w:t>To my understanding.</w:t>
      </w:r>
      <w:r w:rsidRPr="00AB4FD5">
        <w:rPr>
          <w:rFonts w:ascii="SimSun" w:hAnsi="SimSun"/>
          <w:color w:val="000000"/>
          <w:szCs w:val="21"/>
        </w:rPr>
        <w:br/>
        <w:t>是的。/对。 </w:t>
      </w:r>
      <w:r w:rsidRPr="00AB4FD5">
        <w:rPr>
          <w:rFonts w:ascii="SimSun" w:hAnsi="SimSun"/>
          <w:color w:val="000000"/>
          <w:szCs w:val="21"/>
        </w:rPr>
        <w:br/>
        <w:t>Right. *就问题或想法等表示同意、赞成时。“你说得对，完全正确，是那么回事”。</w:t>
      </w:r>
      <w:r w:rsidRPr="00AB4FD5">
        <w:rPr>
          <w:rFonts w:ascii="SimSun" w:hAnsi="SimSun"/>
          <w:color w:val="000000"/>
          <w:szCs w:val="21"/>
        </w:rPr>
        <w:br/>
        <w:t>You're from Canada, right? (你是加拿大人，对吧?)</w:t>
      </w:r>
      <w:r w:rsidRPr="00AB4FD5">
        <w:rPr>
          <w:rFonts w:ascii="SimSun" w:hAnsi="SimSun"/>
          <w:color w:val="000000"/>
          <w:szCs w:val="21"/>
        </w:rPr>
        <w:br/>
        <w:t>Right. (对。)</w:t>
      </w:r>
      <w:r w:rsidRPr="00AB4FD5">
        <w:rPr>
          <w:rFonts w:ascii="SimSun" w:hAnsi="SimSun"/>
          <w:color w:val="000000"/>
          <w:szCs w:val="21"/>
        </w:rPr>
        <w:br/>
        <w:t>That's right.</w:t>
      </w:r>
      <w:r w:rsidRPr="00AB4FD5">
        <w:rPr>
          <w:rFonts w:ascii="SimSun" w:hAnsi="SimSun"/>
          <w:color w:val="000000"/>
          <w:szCs w:val="21"/>
        </w:rPr>
        <w:br/>
        <w:t>Yes.</w:t>
      </w:r>
      <w:r w:rsidRPr="00AB4FD5">
        <w:rPr>
          <w:rFonts w:ascii="SimSun" w:hAnsi="SimSun"/>
          <w:color w:val="000000"/>
          <w:szCs w:val="21"/>
        </w:rPr>
        <w:br/>
        <w:t>Correct. *“与事实相符”、“没错”、“完全正确”。</w:t>
      </w:r>
      <w:r w:rsidRPr="00AB4FD5">
        <w:rPr>
          <w:rFonts w:ascii="SimSun" w:hAnsi="SimSun"/>
          <w:color w:val="000000"/>
          <w:szCs w:val="21"/>
        </w:rPr>
        <w:br/>
        <w:t>That's correct.</w:t>
      </w:r>
      <w:r w:rsidRPr="00AB4FD5">
        <w:rPr>
          <w:rFonts w:ascii="SimSun" w:hAnsi="SimSun"/>
          <w:color w:val="000000"/>
          <w:szCs w:val="21"/>
        </w:rPr>
        <w:br/>
        <w:t>You're correct.</w:t>
      </w:r>
      <w:r w:rsidRPr="00AB4FD5">
        <w:rPr>
          <w:rFonts w:ascii="SimSun" w:hAnsi="SimSun"/>
          <w:color w:val="000000"/>
          <w:szCs w:val="21"/>
        </w:rPr>
        <w:br/>
        <w:t>That's true.</w:t>
      </w:r>
      <w:r w:rsidRPr="00AB4FD5">
        <w:rPr>
          <w:rFonts w:ascii="SimSun" w:hAnsi="SimSun"/>
          <w:color w:val="000000"/>
          <w:szCs w:val="21"/>
        </w:rPr>
        <w:br/>
        <w:t>Wrong. (不对。) </w:t>
      </w:r>
      <w:r w:rsidRPr="00AB4FD5">
        <w:rPr>
          <w:rFonts w:ascii="SimSun" w:hAnsi="SimSun"/>
          <w:color w:val="000000"/>
          <w:szCs w:val="21"/>
        </w:rPr>
        <w:br/>
        <w:t>一点儿没错! </w:t>
      </w:r>
      <w:r w:rsidRPr="00AB4FD5">
        <w:rPr>
          <w:rFonts w:ascii="SimSun" w:hAnsi="SimSun"/>
          <w:color w:val="000000"/>
          <w:szCs w:val="21"/>
        </w:rPr>
        <w:br/>
        <w:t>Absolutely! *充分肯定的表达方式。“一点儿没错，就是那样”，表示完全认可对方所说的话。</w:t>
      </w:r>
      <w:r w:rsidRPr="00AB4FD5">
        <w:rPr>
          <w:rFonts w:ascii="SimSun" w:hAnsi="SimSun"/>
          <w:color w:val="000000"/>
          <w:szCs w:val="21"/>
        </w:rPr>
        <w:br/>
        <w:t>Is that right? (是那么回事吗?)</w:t>
      </w:r>
      <w:r w:rsidRPr="00AB4FD5">
        <w:rPr>
          <w:rFonts w:ascii="SimSun" w:hAnsi="SimSun"/>
          <w:color w:val="000000"/>
          <w:szCs w:val="21"/>
        </w:rPr>
        <w:br/>
        <w:t>Absolutely! (一点儿没错!)</w:t>
      </w:r>
      <w:r w:rsidRPr="00AB4FD5">
        <w:rPr>
          <w:rFonts w:ascii="SimSun" w:hAnsi="SimSun"/>
          <w:color w:val="000000"/>
          <w:szCs w:val="21"/>
        </w:rPr>
        <w:br/>
        <w:t>Do you want to go? (你想去吗?)</w:t>
      </w:r>
      <w:r w:rsidRPr="00AB4FD5">
        <w:rPr>
          <w:rFonts w:ascii="SimSun" w:hAnsi="SimSun"/>
          <w:color w:val="000000"/>
          <w:szCs w:val="21"/>
        </w:rPr>
        <w:br/>
        <w:t>Absolutely! (特想去。)</w:t>
      </w:r>
      <w:r w:rsidRPr="00AB4FD5">
        <w:rPr>
          <w:rFonts w:ascii="SimSun" w:hAnsi="SimSun"/>
          <w:color w:val="000000"/>
          <w:szCs w:val="21"/>
        </w:rPr>
        <w:br/>
        <w:t>Definitely.</w:t>
      </w:r>
      <w:r w:rsidRPr="00AB4FD5">
        <w:rPr>
          <w:rFonts w:ascii="SimSun" w:hAnsi="SimSun"/>
          <w:color w:val="000000"/>
          <w:szCs w:val="21"/>
        </w:rPr>
        <w:br/>
        <w:t>That's it exactly.</w:t>
      </w:r>
      <w:r w:rsidRPr="00AB4FD5">
        <w:rPr>
          <w:rFonts w:ascii="SimSun" w:hAnsi="SimSun"/>
          <w:color w:val="000000"/>
          <w:szCs w:val="21"/>
        </w:rPr>
        <w:br/>
        <w:t>Exactly.</w:t>
      </w:r>
      <w:r w:rsidRPr="00AB4FD5">
        <w:rPr>
          <w:rFonts w:ascii="SimSun" w:hAnsi="SimSun"/>
          <w:color w:val="000000"/>
          <w:szCs w:val="21"/>
        </w:rPr>
        <w:br/>
        <w:t>Not exactly. (未必。/不全是。) </w:t>
      </w:r>
      <w:r w:rsidRPr="00AB4FD5">
        <w:rPr>
          <w:rFonts w:ascii="SimSun" w:hAnsi="SimSun"/>
          <w:color w:val="000000"/>
          <w:szCs w:val="21"/>
        </w:rPr>
        <w:br/>
        <w:t>一句话，是。 </w:t>
      </w:r>
      <w:r w:rsidRPr="00AB4FD5">
        <w:rPr>
          <w:rFonts w:ascii="SimSun" w:hAnsi="SimSun"/>
          <w:color w:val="000000"/>
          <w:szCs w:val="21"/>
        </w:rPr>
        <w:br/>
        <w:t>In a word, yes.</w:t>
      </w:r>
      <w:r w:rsidRPr="00AB4FD5">
        <w:rPr>
          <w:rFonts w:ascii="SimSun" w:hAnsi="SimSun"/>
          <w:color w:val="000000"/>
          <w:szCs w:val="21"/>
        </w:rPr>
        <w:br/>
        <w:t>Is it true? (是真的吗?)</w:t>
      </w:r>
      <w:r w:rsidRPr="00AB4FD5">
        <w:rPr>
          <w:rFonts w:ascii="SimSun" w:hAnsi="SimSun"/>
          <w:color w:val="000000"/>
          <w:szCs w:val="21"/>
        </w:rPr>
        <w:br/>
        <w:t>In a word, yes. (一句话，是。)</w:t>
      </w:r>
      <w:r w:rsidRPr="00AB4FD5">
        <w:rPr>
          <w:rFonts w:ascii="SimSun" w:hAnsi="SimSun"/>
          <w:color w:val="000000"/>
          <w:szCs w:val="21"/>
        </w:rPr>
        <w:br/>
        <w:t>Absolutely. </w:t>
      </w:r>
      <w:r w:rsidRPr="00AB4FD5">
        <w:rPr>
          <w:rFonts w:ascii="SimSun" w:hAnsi="SimSun"/>
          <w:color w:val="000000"/>
          <w:szCs w:val="21"/>
        </w:rPr>
        <w:br/>
        <w:t>完全和你说的一样。</w:t>
      </w:r>
      <w:r w:rsidRPr="00AB4FD5">
        <w:rPr>
          <w:rFonts w:ascii="SimSun" w:hAnsi="SimSun"/>
          <w:color w:val="000000"/>
          <w:szCs w:val="21"/>
        </w:rPr>
        <w:br/>
        <w:t>You're perfectly correct.</w:t>
      </w:r>
      <w:r w:rsidRPr="00AB4FD5">
        <w:rPr>
          <w:rFonts w:ascii="SimSun" w:hAnsi="SimSun"/>
          <w:color w:val="000000"/>
          <w:szCs w:val="21"/>
        </w:rPr>
        <w:br/>
        <w:t>What do you think? (你觉得怎么样?)</w:t>
      </w:r>
      <w:r w:rsidRPr="00AB4FD5">
        <w:rPr>
          <w:rFonts w:ascii="SimSun" w:hAnsi="SimSun"/>
          <w:color w:val="000000"/>
          <w:szCs w:val="21"/>
        </w:rPr>
        <w:br/>
        <w:t>You're perfectly correct. (我觉得你说的很对。)</w:t>
      </w:r>
      <w:r w:rsidRPr="00AB4FD5">
        <w:rPr>
          <w:rFonts w:ascii="SimSun" w:hAnsi="SimSun"/>
          <w:color w:val="000000"/>
          <w:szCs w:val="21"/>
        </w:rPr>
        <w:br/>
        <w:t>You're quite right.</w:t>
      </w:r>
      <w:r w:rsidRPr="00AB4FD5">
        <w:rPr>
          <w:rFonts w:ascii="SimSun" w:hAnsi="SimSun"/>
          <w:color w:val="000000"/>
          <w:szCs w:val="21"/>
        </w:rPr>
        <w:br/>
        <w:t>You're absolutely correct.</w:t>
      </w:r>
      <w:r w:rsidRPr="00AB4FD5">
        <w:rPr>
          <w:rFonts w:ascii="SimSun" w:hAnsi="SimSun"/>
          <w:color w:val="000000"/>
          <w:szCs w:val="21"/>
        </w:rPr>
        <w:br/>
        <w:t>You're exactly right. </w:t>
      </w:r>
      <w:r w:rsidRPr="00AB4FD5">
        <w:rPr>
          <w:rFonts w:ascii="SimSun" w:hAnsi="SimSun"/>
          <w:color w:val="000000"/>
          <w:szCs w:val="21"/>
        </w:rPr>
        <w:br/>
        <w:t>在某种意义上，他是对的。 </w:t>
      </w:r>
      <w:r w:rsidRPr="00AB4FD5">
        <w:rPr>
          <w:rFonts w:ascii="SimSun" w:hAnsi="SimSun"/>
          <w:color w:val="000000"/>
          <w:szCs w:val="21"/>
        </w:rPr>
        <w:br/>
        <w:t>In a sense he's right. </w:t>
      </w:r>
      <w:r w:rsidRPr="00AB4FD5">
        <w:rPr>
          <w:rFonts w:ascii="SimSun" w:hAnsi="SimSun"/>
          <w:color w:val="000000"/>
          <w:szCs w:val="21"/>
        </w:rPr>
        <w:br/>
        <w:t>啊，对啦! </w:t>
      </w:r>
      <w:r w:rsidRPr="00AB4FD5">
        <w:rPr>
          <w:rFonts w:ascii="SimSun" w:hAnsi="SimSun"/>
          <w:color w:val="000000"/>
          <w:szCs w:val="21"/>
        </w:rPr>
        <w:br/>
        <w:t>That's it! *正中对方话语、行为的核心，惊讶或高兴时用。</w:t>
      </w:r>
      <w:r w:rsidRPr="00AB4FD5">
        <w:rPr>
          <w:rFonts w:ascii="SimSun" w:hAnsi="SimSun"/>
          <w:color w:val="000000"/>
          <w:szCs w:val="21"/>
        </w:rPr>
        <w:br/>
        <w:t>Let's push this button. (摁这个按钮看看。)</w:t>
      </w:r>
      <w:r w:rsidRPr="00AB4FD5">
        <w:rPr>
          <w:rFonts w:ascii="SimSun" w:hAnsi="SimSun"/>
          <w:color w:val="000000"/>
          <w:szCs w:val="21"/>
        </w:rPr>
        <w:br/>
        <w:t>That's it! (啊，对啦!)</w:t>
      </w:r>
      <w:r w:rsidRPr="00AB4FD5">
        <w:rPr>
          <w:rFonts w:ascii="SimSun" w:hAnsi="SimSun"/>
          <w:color w:val="000000"/>
          <w:szCs w:val="21"/>
        </w:rPr>
        <w:br/>
        <w:t>Let's try this way. (用这个方法试一试。)</w:t>
      </w:r>
      <w:r w:rsidRPr="00AB4FD5">
        <w:rPr>
          <w:rFonts w:ascii="SimSun" w:hAnsi="SimSun"/>
          <w:color w:val="000000"/>
          <w:szCs w:val="21"/>
        </w:rPr>
        <w:br/>
        <w:t>That's it! (啊，对啦!)</w:t>
      </w:r>
      <w:r w:rsidRPr="00AB4FD5">
        <w:rPr>
          <w:rFonts w:ascii="SimSun" w:hAnsi="SimSun"/>
          <w:color w:val="000000"/>
          <w:szCs w:val="21"/>
        </w:rPr>
        <w:br/>
        <w:t>That's a winner.</w:t>
      </w:r>
      <w:r w:rsidRPr="00AB4FD5">
        <w:rPr>
          <w:rFonts w:ascii="SimSun" w:hAnsi="SimSun"/>
          <w:color w:val="000000"/>
          <w:szCs w:val="21"/>
        </w:rPr>
        <w:br/>
        <w:t>Sounds like a winner.</w:t>
      </w:r>
      <w:r w:rsidRPr="00AB4FD5">
        <w:rPr>
          <w:rFonts w:ascii="SimSun" w:hAnsi="SimSun"/>
          <w:color w:val="000000"/>
          <w:szCs w:val="21"/>
        </w:rPr>
        <w:br/>
        <w:t>That's not it. (啊，不对。) </w:t>
      </w:r>
      <w:r w:rsidRPr="00AB4FD5">
        <w:rPr>
          <w:rFonts w:ascii="SimSun" w:hAnsi="SimSun"/>
          <w:color w:val="000000"/>
          <w:szCs w:val="21"/>
        </w:rPr>
        <w:br/>
        <w:t>正是! </w:t>
      </w:r>
      <w:r w:rsidRPr="00AB4FD5">
        <w:rPr>
          <w:rFonts w:ascii="SimSun" w:hAnsi="SimSun"/>
          <w:color w:val="000000"/>
          <w:szCs w:val="21"/>
        </w:rPr>
        <w:br/>
        <w:t>You got it. *直译是“我说的话你正确地理解了”。</w:t>
      </w:r>
      <w:r w:rsidRPr="00AB4FD5">
        <w:rPr>
          <w:rFonts w:ascii="SimSun" w:hAnsi="SimSun"/>
          <w:color w:val="000000"/>
          <w:szCs w:val="21"/>
        </w:rPr>
        <w:br/>
        <w:t>Do you mean this one? (你的意思是这个?)</w:t>
      </w:r>
      <w:r w:rsidRPr="00AB4FD5">
        <w:rPr>
          <w:rFonts w:ascii="SimSun" w:hAnsi="SimSun"/>
          <w:color w:val="000000"/>
          <w:szCs w:val="21"/>
        </w:rPr>
        <w:br/>
        <w:t>You got it. (正是!)</w:t>
      </w:r>
      <w:r w:rsidRPr="00AB4FD5">
        <w:rPr>
          <w:rFonts w:ascii="SimSun" w:hAnsi="SimSun"/>
          <w:color w:val="000000"/>
          <w:szCs w:val="21"/>
        </w:rPr>
        <w:br/>
        <w:t>You've got it.</w:t>
      </w:r>
      <w:r w:rsidRPr="00AB4FD5">
        <w:rPr>
          <w:rFonts w:ascii="SimSun" w:hAnsi="SimSun"/>
          <w:color w:val="000000"/>
          <w:szCs w:val="21"/>
        </w:rPr>
        <w:br/>
        <w:t>That's right.</w:t>
      </w:r>
      <w:r w:rsidRPr="00AB4FD5">
        <w:rPr>
          <w:rFonts w:ascii="SimSun" w:hAnsi="SimSun"/>
          <w:color w:val="000000"/>
          <w:szCs w:val="21"/>
        </w:rPr>
        <w:br/>
        <w:t>You know it. </w:t>
      </w:r>
      <w:r w:rsidRPr="00AB4FD5">
        <w:rPr>
          <w:rFonts w:ascii="SimSun" w:hAnsi="SimSun"/>
          <w:color w:val="000000"/>
          <w:szCs w:val="21"/>
        </w:rPr>
        <w:br/>
        <w:t>你说到点子上了。 </w:t>
      </w:r>
      <w:r w:rsidRPr="00AB4FD5">
        <w:rPr>
          <w:rFonts w:ascii="SimSun" w:hAnsi="SimSun"/>
          <w:color w:val="000000"/>
          <w:szCs w:val="21"/>
        </w:rPr>
        <w:br/>
        <w:t>Your answer is to the point. *Your answer is very to the point. 加上very后，句中就含有“确实掌握了要点”的语感。</w:t>
      </w:r>
      <w:r w:rsidRPr="00AB4FD5">
        <w:rPr>
          <w:rFonts w:ascii="SimSun" w:hAnsi="SimSun"/>
          <w:color w:val="000000"/>
          <w:szCs w:val="21"/>
        </w:rPr>
        <w:br/>
        <w:t>We should fire him. (我们应该解雇他。)</w:t>
      </w:r>
      <w:r w:rsidRPr="00AB4FD5">
        <w:rPr>
          <w:rFonts w:ascii="SimSun" w:hAnsi="SimSun"/>
          <w:color w:val="000000"/>
          <w:szCs w:val="21"/>
        </w:rPr>
        <w:br/>
        <w:t>Your answer is to the point. (你说到点子上了。)</w:t>
      </w:r>
      <w:r w:rsidRPr="00AB4FD5">
        <w:rPr>
          <w:rFonts w:ascii="SimSun" w:hAnsi="SimSun"/>
          <w:color w:val="000000"/>
          <w:szCs w:val="21"/>
        </w:rPr>
        <w:br/>
        <w:t>That's a very straightforward answer. </w:t>
      </w:r>
      <w:r w:rsidRPr="00AB4FD5">
        <w:rPr>
          <w:rFonts w:ascii="SimSun" w:hAnsi="SimSun"/>
          <w:color w:val="000000"/>
          <w:szCs w:val="21"/>
        </w:rPr>
        <w:br/>
        <w:t>应该是吧。 </w:t>
      </w:r>
      <w:r w:rsidRPr="00AB4FD5">
        <w:rPr>
          <w:rFonts w:ascii="SimSun" w:hAnsi="SimSun"/>
          <w:color w:val="000000"/>
          <w:szCs w:val="21"/>
        </w:rPr>
        <w:br/>
        <w:t>I bet.</w:t>
      </w:r>
      <w:r w:rsidRPr="00AB4FD5">
        <w:rPr>
          <w:rFonts w:ascii="SimSun" w:hAnsi="SimSun"/>
          <w:color w:val="000000"/>
          <w:szCs w:val="21"/>
        </w:rPr>
        <w:br/>
        <w:t>It's true. (这是真的。)</w:t>
      </w:r>
      <w:r w:rsidRPr="00AB4FD5">
        <w:rPr>
          <w:rFonts w:ascii="SimSun" w:hAnsi="SimSun"/>
          <w:color w:val="000000"/>
          <w:szCs w:val="21"/>
        </w:rPr>
        <w:br/>
        <w:t>I bet. (应该是的。) </w:t>
      </w:r>
      <w:r w:rsidRPr="00AB4FD5">
        <w:rPr>
          <w:rFonts w:ascii="SimSun" w:hAnsi="SimSun"/>
          <w:color w:val="000000"/>
          <w:szCs w:val="21"/>
        </w:rPr>
        <w:br/>
      </w:r>
      <w:r w:rsidRPr="00AB4FD5">
        <w:rPr>
          <w:rFonts w:ascii="SimSun" w:hAnsi="SimSun" w:cs="SimSun" w:hint="eastAsia"/>
          <w:color w:val="000000"/>
          <w:szCs w:val="21"/>
        </w:rPr>
        <w:t>①</w:t>
      </w:r>
      <w:r w:rsidRPr="00AB4FD5">
        <w:rPr>
          <w:rFonts w:ascii="SimSun" w:hAnsi="SimSun"/>
          <w:color w:val="000000"/>
          <w:szCs w:val="21"/>
        </w:rPr>
        <w:t>那好吧，拜托您了!/那谢谢了。</w:t>
      </w:r>
      <w:r w:rsidRPr="00AB4FD5">
        <w:rPr>
          <w:rFonts w:ascii="SimSun" w:hAnsi="SimSun" w:cs="SimSun" w:hint="eastAsia"/>
          <w:color w:val="000000"/>
          <w:szCs w:val="21"/>
        </w:rPr>
        <w:t>②</w:t>
      </w:r>
      <w:r w:rsidRPr="00AB4FD5">
        <w:rPr>
          <w:rFonts w:ascii="SimSun" w:hAnsi="SimSun"/>
          <w:color w:val="000000"/>
          <w:szCs w:val="21"/>
        </w:rPr>
        <w:t>为什么不行?</w:t>
      </w:r>
      <w:r w:rsidRPr="00AB4FD5">
        <w:rPr>
          <w:rFonts w:ascii="SimSun" w:hAnsi="SimSun"/>
          <w:color w:val="000000"/>
          <w:szCs w:val="21"/>
        </w:rPr>
        <w:br/>
        <w:t>Why not? *Why not? 有两种意思。(1)accepting (接受承诺)在别人的建议下回答“麻烦您……”，作“谢谢。”时使用。(2) questioning (询问理由)是询问“为什么不行?”的。</w:t>
      </w:r>
      <w:r w:rsidRPr="00AB4FD5">
        <w:rPr>
          <w:rFonts w:ascii="SimSun" w:hAnsi="SimSun"/>
          <w:color w:val="000000"/>
          <w:szCs w:val="21"/>
        </w:rPr>
        <w:br/>
        <w:t>1) Would you like some more? (您还想再要点儿吗?)</w:t>
      </w:r>
      <w:r w:rsidRPr="00AB4FD5">
        <w:rPr>
          <w:rFonts w:ascii="SimSun" w:hAnsi="SimSun"/>
          <w:color w:val="000000"/>
          <w:szCs w:val="21"/>
        </w:rPr>
        <w:br/>
        <w:t>Why not? (好的。)</w:t>
      </w:r>
      <w:r w:rsidRPr="00AB4FD5">
        <w:rPr>
          <w:rFonts w:ascii="SimSun" w:hAnsi="SimSun"/>
          <w:color w:val="000000"/>
          <w:szCs w:val="21"/>
        </w:rPr>
        <w:br/>
        <w:t>No reason not to.</w:t>
      </w:r>
      <w:r w:rsidRPr="00AB4FD5">
        <w:rPr>
          <w:rFonts w:ascii="SimSun" w:hAnsi="SimSun"/>
          <w:color w:val="000000"/>
          <w:szCs w:val="21"/>
        </w:rPr>
        <w:br/>
        <w:t>Sure.</w:t>
      </w:r>
      <w:r w:rsidRPr="00AB4FD5">
        <w:rPr>
          <w:rFonts w:ascii="SimSun" w:hAnsi="SimSun"/>
          <w:color w:val="000000"/>
          <w:szCs w:val="21"/>
        </w:rPr>
        <w:br/>
        <w:t>Thanks.</w:t>
      </w:r>
      <w:r w:rsidRPr="00AB4FD5">
        <w:rPr>
          <w:rFonts w:ascii="SimSun" w:hAnsi="SimSun"/>
          <w:color w:val="000000"/>
          <w:szCs w:val="21"/>
        </w:rPr>
        <w:br/>
        <w:t>No problem.</w:t>
      </w:r>
      <w:r w:rsidRPr="00AB4FD5">
        <w:rPr>
          <w:rFonts w:ascii="SimSun" w:hAnsi="SimSun"/>
          <w:color w:val="000000"/>
          <w:szCs w:val="21"/>
        </w:rPr>
        <w:br/>
        <w:t>2) You can't see your friends today. (今天你不能去见你的朋友。)</w:t>
      </w:r>
      <w:r w:rsidRPr="00AB4FD5">
        <w:rPr>
          <w:rFonts w:ascii="SimSun" w:hAnsi="SimSun"/>
          <w:color w:val="000000"/>
          <w:szCs w:val="21"/>
        </w:rPr>
        <w:br/>
        <w:t>Why not? (为什么不行?)</w:t>
      </w:r>
      <w:r w:rsidRPr="00AB4FD5">
        <w:rPr>
          <w:rFonts w:ascii="SimSun" w:hAnsi="SimSun"/>
          <w:color w:val="000000"/>
          <w:szCs w:val="21"/>
        </w:rPr>
        <w:br/>
        <w:t>对啰! </w:t>
      </w:r>
      <w:r w:rsidRPr="00AB4FD5">
        <w:rPr>
          <w:rFonts w:ascii="SimSun" w:hAnsi="SimSun"/>
          <w:color w:val="000000"/>
          <w:szCs w:val="21"/>
        </w:rPr>
        <w:br/>
        <w:t>Bingo! *俚语。表达类似“说对了!”、“猜中了!”的意想不到的喜悦心情。</w:t>
      </w:r>
      <w:r w:rsidRPr="00AB4FD5">
        <w:rPr>
          <w:rFonts w:ascii="SimSun" w:hAnsi="SimSun"/>
          <w:color w:val="000000"/>
          <w:szCs w:val="21"/>
        </w:rPr>
        <w:br/>
        <w:t>You play tennis, right? (你打网球是不是?)</w:t>
      </w:r>
      <w:r w:rsidRPr="00AB4FD5">
        <w:rPr>
          <w:rFonts w:ascii="SimSun" w:hAnsi="SimSun"/>
          <w:color w:val="000000"/>
          <w:szCs w:val="21"/>
        </w:rPr>
        <w:br/>
        <w:t>Bingo! (对呀!你说对了。) </w:t>
      </w:r>
      <w:r w:rsidRPr="00AB4FD5">
        <w:rPr>
          <w:rFonts w:ascii="SimSun" w:hAnsi="SimSun"/>
          <w:color w:val="000000"/>
          <w:szCs w:val="21"/>
        </w:rPr>
        <w:br/>
        <w:t>说得对!说得好! </w:t>
      </w:r>
      <w:r w:rsidRPr="00AB4FD5">
        <w:rPr>
          <w:rFonts w:ascii="SimSun" w:hAnsi="SimSun"/>
          <w:color w:val="000000"/>
          <w:szCs w:val="21"/>
        </w:rPr>
        <w:br/>
        <w:t>Hear, hear! *对演讲人说出的重大的事情表示充分赞成的表达方式。</w:t>
      </w:r>
      <w:r w:rsidRPr="00AB4FD5">
        <w:rPr>
          <w:rFonts w:ascii="SimSun" w:hAnsi="SimSun"/>
          <w:color w:val="000000"/>
          <w:szCs w:val="21"/>
        </w:rPr>
        <w:br/>
        <w:t>We should lower taxes! (应该减少税金。)</w:t>
      </w:r>
      <w:r w:rsidRPr="00AB4FD5">
        <w:rPr>
          <w:rFonts w:ascii="SimSun" w:hAnsi="SimSun"/>
          <w:color w:val="000000"/>
          <w:szCs w:val="21"/>
        </w:rPr>
        <w:br/>
        <w:t>Hear, hear! (说得对!说得对!) </w:t>
      </w:r>
      <w:r w:rsidRPr="00AB4FD5">
        <w:rPr>
          <w:rFonts w:ascii="SimSun" w:hAnsi="SimSun"/>
          <w:color w:val="000000"/>
          <w:szCs w:val="21"/>
        </w:rPr>
        <w:br/>
        <w:t>是，先生。 </w:t>
      </w:r>
      <w:r w:rsidRPr="00AB4FD5">
        <w:rPr>
          <w:rFonts w:ascii="SimSun" w:hAnsi="SimSun"/>
          <w:color w:val="000000"/>
          <w:szCs w:val="21"/>
        </w:rPr>
        <w:br/>
        <w:t>Yes, sir. *对男性。</w:t>
      </w:r>
      <w:r w:rsidRPr="00AB4FD5">
        <w:rPr>
          <w:rFonts w:ascii="SimSun" w:hAnsi="SimSun"/>
          <w:color w:val="000000"/>
          <w:szCs w:val="21"/>
        </w:rPr>
        <w:br/>
        <w:t>Yes, ma'am. *对女性。</w:t>
      </w:r>
      <w:r w:rsidRPr="00AB4FD5">
        <w:rPr>
          <w:rFonts w:ascii="SimSun" w:hAnsi="SimSun"/>
          <w:color w:val="000000"/>
          <w:szCs w:val="21"/>
        </w:rPr>
        <w:br/>
        <w:t>I'd like a wake-up call, please. (请提供叫早服务。)</w:t>
      </w:r>
      <w:r w:rsidRPr="00AB4FD5">
        <w:rPr>
          <w:rFonts w:ascii="SimSun" w:hAnsi="SimSun"/>
          <w:color w:val="000000"/>
          <w:szCs w:val="21"/>
        </w:rPr>
        <w:br/>
        <w:t>Yes, sir. (是，先生。)</w:t>
      </w:r>
      <w:r w:rsidRPr="00AB4FD5">
        <w:rPr>
          <w:rFonts w:ascii="SimSun" w:hAnsi="SimSun"/>
          <w:color w:val="000000"/>
          <w:szCs w:val="21"/>
        </w:rPr>
        <w:br/>
        <w:t>No, sir./No, ma'am. (不，不对。) *用于工作中的有礼貌的说法。</w:t>
      </w:r>
      <w:r w:rsidRPr="00AB4FD5">
        <w:rPr>
          <w:rFonts w:ascii="SimSun" w:hAnsi="SimSun"/>
          <w:color w:val="000000"/>
          <w:szCs w:val="21"/>
        </w:rPr>
        <w:br/>
        <w:t>确实是这样。 </w:t>
      </w:r>
      <w:r w:rsidRPr="00AB4FD5">
        <w:rPr>
          <w:rFonts w:ascii="SimSun" w:hAnsi="SimSun"/>
          <w:color w:val="000000"/>
          <w:szCs w:val="21"/>
        </w:rPr>
        <w:br/>
        <w:t>No doubt. *对别人的意见表示完全同意、赞成时。意为“毫无疑问”、“确实是这样”。</w:t>
      </w:r>
      <w:r w:rsidRPr="00AB4FD5">
        <w:rPr>
          <w:rFonts w:ascii="SimSun" w:hAnsi="SimSun"/>
          <w:color w:val="000000"/>
          <w:szCs w:val="21"/>
        </w:rPr>
        <w:br/>
        <w:t>It's a hard job. (那是份很辛苦的工作。)</w:t>
      </w:r>
      <w:r w:rsidRPr="00AB4FD5">
        <w:rPr>
          <w:rFonts w:ascii="SimSun" w:hAnsi="SimSun"/>
          <w:color w:val="000000"/>
          <w:szCs w:val="21"/>
        </w:rPr>
        <w:br/>
        <w:t>No doubt. (确实是这样。)</w:t>
      </w:r>
      <w:r w:rsidRPr="00AB4FD5">
        <w:rPr>
          <w:rFonts w:ascii="SimSun" w:hAnsi="SimSun"/>
          <w:color w:val="000000"/>
          <w:szCs w:val="21"/>
        </w:rPr>
        <w:br/>
        <w:t>No doubt about it.</w:t>
      </w:r>
      <w:r w:rsidRPr="00AB4FD5">
        <w:rPr>
          <w:rFonts w:ascii="SimSun" w:hAnsi="SimSun"/>
          <w:color w:val="000000"/>
          <w:szCs w:val="21"/>
        </w:rPr>
        <w:br/>
        <w:t>You said it. *比较随便的说法。</w:t>
      </w:r>
      <w:r w:rsidRPr="00AB4FD5">
        <w:rPr>
          <w:rFonts w:ascii="SimSun" w:hAnsi="SimSun"/>
          <w:color w:val="000000"/>
          <w:szCs w:val="21"/>
        </w:rPr>
        <w:br/>
        <w:t>You can say that again. *比较随便的说法。</w:t>
      </w:r>
      <w:r w:rsidRPr="00AB4FD5">
        <w:rPr>
          <w:rFonts w:ascii="SimSun" w:hAnsi="SimSun"/>
          <w:color w:val="000000"/>
          <w:szCs w:val="21"/>
        </w:rPr>
        <w:br/>
        <w:t>That's doubtful. (那是使人怀疑的。) </w:t>
      </w:r>
      <w:r w:rsidRPr="00AB4FD5">
        <w:rPr>
          <w:rFonts w:ascii="SimSun" w:hAnsi="SimSun"/>
          <w:color w:val="000000"/>
          <w:szCs w:val="21"/>
        </w:rPr>
        <w:br/>
        <w:t>当然可以。</w:t>
      </w:r>
      <w:r w:rsidRPr="00AB4FD5">
        <w:rPr>
          <w:rFonts w:ascii="SimSun" w:hAnsi="SimSun"/>
          <w:color w:val="000000"/>
          <w:szCs w:val="21"/>
        </w:rPr>
        <w:br/>
        <w:t>Fair enough. *因为fair“公平、公正的”是enough“足够、充分的”，所以意思是“很公平的”、“不得不同意对方的意见”。</w:t>
      </w:r>
      <w:r w:rsidRPr="00AB4FD5">
        <w:rPr>
          <w:rFonts w:ascii="SimSun" w:hAnsi="SimSun"/>
          <w:color w:val="000000"/>
          <w:szCs w:val="21"/>
        </w:rPr>
        <w:br/>
        <w:t>I'll help you after dinner, okay? (晚饭以后我再帮你，行吗?)</w:t>
      </w:r>
      <w:r w:rsidRPr="00AB4FD5">
        <w:rPr>
          <w:rFonts w:ascii="SimSun" w:hAnsi="SimSun"/>
          <w:color w:val="000000"/>
          <w:szCs w:val="21"/>
        </w:rPr>
        <w:br/>
        <w:t>Fair enough. (当然行!)</w:t>
      </w:r>
      <w:r w:rsidRPr="00AB4FD5">
        <w:rPr>
          <w:rFonts w:ascii="SimSun" w:hAnsi="SimSun"/>
          <w:color w:val="000000"/>
          <w:szCs w:val="21"/>
        </w:rPr>
        <w:br/>
        <w:t>That's fair.</w:t>
      </w:r>
      <w:r w:rsidRPr="00AB4FD5">
        <w:rPr>
          <w:rFonts w:ascii="SimSun" w:hAnsi="SimSun"/>
          <w:color w:val="000000"/>
          <w:szCs w:val="21"/>
        </w:rPr>
        <w:br/>
        <w:t>That's reasonable. </w:t>
      </w:r>
      <w:r w:rsidRPr="00AB4FD5">
        <w:rPr>
          <w:rFonts w:ascii="SimSun" w:hAnsi="SimSun"/>
          <w:color w:val="000000"/>
          <w:szCs w:val="21"/>
        </w:rPr>
        <w:br/>
        <w:t>恐怕就是这样了。</w:t>
      </w:r>
      <w:r w:rsidRPr="00AB4FD5">
        <w:rPr>
          <w:rFonts w:ascii="SimSun" w:hAnsi="SimSun"/>
          <w:color w:val="000000"/>
          <w:szCs w:val="21"/>
        </w:rPr>
        <w:br/>
        <w:t>I'm afraid so. *一种将不愉快的事情或对方不想听到的事情告诉对方并表示同情的语感。“很遗憾是这样”、“恐怕是这样”。</w:t>
      </w:r>
      <w:r w:rsidRPr="00AB4FD5">
        <w:rPr>
          <w:rFonts w:ascii="SimSun" w:hAnsi="SimSun"/>
          <w:color w:val="000000"/>
          <w:szCs w:val="21"/>
        </w:rPr>
        <w:br/>
        <w:t>Did you lose your wallet? (你丢了钱包?)</w:t>
      </w:r>
      <w:r w:rsidRPr="00AB4FD5">
        <w:rPr>
          <w:rFonts w:ascii="SimSun" w:hAnsi="SimSun"/>
          <w:color w:val="000000"/>
          <w:szCs w:val="21"/>
        </w:rPr>
        <w:br/>
        <w:t>I'm afraid so. (好像是。)</w:t>
      </w:r>
      <w:r w:rsidRPr="00AB4FD5">
        <w:rPr>
          <w:rFonts w:ascii="SimSun" w:hAnsi="SimSun"/>
          <w:color w:val="000000"/>
          <w:szCs w:val="21"/>
        </w:rPr>
        <w:br/>
        <w:t>Do I have to do it again? (我还得重新干吗?)</w:t>
      </w:r>
      <w:r w:rsidRPr="00AB4FD5">
        <w:rPr>
          <w:rFonts w:ascii="SimSun" w:hAnsi="SimSun"/>
          <w:color w:val="000000"/>
          <w:szCs w:val="21"/>
        </w:rPr>
        <w:br/>
        <w:t>I'm afraid so. (恐怕就是这样了。) </w:t>
      </w:r>
      <w:r w:rsidRPr="00AB4FD5">
        <w:rPr>
          <w:rFonts w:ascii="SimSun" w:hAnsi="SimSun"/>
          <w:color w:val="000000"/>
          <w:szCs w:val="21"/>
        </w:rPr>
        <w:br/>
        <w:t>你的意见有道理。</w:t>
      </w:r>
      <w:r w:rsidRPr="00AB4FD5">
        <w:rPr>
          <w:rFonts w:ascii="SimSun" w:hAnsi="SimSun"/>
          <w:color w:val="000000"/>
          <w:szCs w:val="21"/>
        </w:rPr>
        <w:br/>
        <w:t>Your opinion is reasonable. *reasonable “有道理的”、“合乎情理的”、“合理的”。</w:t>
      </w:r>
      <w:r w:rsidRPr="00AB4FD5">
        <w:rPr>
          <w:rFonts w:ascii="SimSun" w:hAnsi="SimSun"/>
          <w:color w:val="000000"/>
          <w:szCs w:val="21"/>
        </w:rPr>
        <w:br/>
        <w:t>I don't think it's a good idea. (我觉得那不是个好主意。)</w:t>
      </w:r>
      <w:r w:rsidRPr="00AB4FD5">
        <w:rPr>
          <w:rFonts w:ascii="SimSun" w:hAnsi="SimSun"/>
          <w:color w:val="000000"/>
          <w:szCs w:val="21"/>
        </w:rPr>
        <w:br/>
        <w:t>Your opinion is reasonable. (你的意见有道理。)</w:t>
      </w:r>
      <w:r w:rsidRPr="00AB4FD5">
        <w:rPr>
          <w:rFonts w:ascii="SimSun" w:hAnsi="SimSun"/>
          <w:color w:val="000000"/>
          <w:szCs w:val="21"/>
        </w:rPr>
        <w:br/>
        <w:t>Your opinion stands to reason.</w:t>
      </w:r>
      <w:r w:rsidRPr="00AB4FD5">
        <w:rPr>
          <w:rFonts w:ascii="SimSun" w:hAnsi="SimSun"/>
          <w:color w:val="000000"/>
          <w:szCs w:val="21"/>
        </w:rPr>
        <w:br/>
        <w:t>That's a reasonable opinion.</w:t>
      </w:r>
      <w:r w:rsidRPr="00AB4FD5">
        <w:rPr>
          <w:rFonts w:ascii="SimSun" w:hAnsi="SimSun"/>
          <w:color w:val="000000"/>
          <w:szCs w:val="21"/>
        </w:rPr>
        <w:br/>
        <w:t>Your opinion is unreasonable. (你的意见没道理。) </w:t>
      </w:r>
      <w:r w:rsidRPr="00AB4FD5">
        <w:rPr>
          <w:rFonts w:ascii="SimSun" w:hAnsi="SimSun"/>
          <w:color w:val="000000"/>
          <w:szCs w:val="21"/>
        </w:rPr>
        <w:br/>
        <w:t>如果你说是的话，那就是吧。 </w:t>
      </w:r>
      <w:r w:rsidRPr="00AB4FD5">
        <w:rPr>
          <w:rFonts w:ascii="SimSun" w:hAnsi="SimSun"/>
          <w:color w:val="000000"/>
          <w:szCs w:val="21"/>
        </w:rPr>
        <w:br/>
        <w:t>If you say so.</w:t>
      </w:r>
      <w:r w:rsidRPr="00AB4FD5">
        <w:rPr>
          <w:rFonts w:ascii="SimSun" w:hAnsi="SimSun"/>
          <w:color w:val="000000"/>
          <w:szCs w:val="21"/>
        </w:rPr>
        <w:br/>
        <w:t>I'm telling the truth. (我在说事实。)</w:t>
      </w:r>
      <w:r w:rsidRPr="00AB4FD5">
        <w:rPr>
          <w:rFonts w:ascii="SimSun" w:hAnsi="SimSun"/>
          <w:color w:val="000000"/>
          <w:szCs w:val="21"/>
        </w:rPr>
        <w:br/>
        <w:t>If you say so. (如果你说是的话，那就是吧。) </w:t>
      </w:r>
      <w:r w:rsidRPr="00AB4FD5">
        <w:rPr>
          <w:rFonts w:ascii="SimSun" w:hAnsi="SimSun"/>
          <w:color w:val="000000"/>
          <w:szCs w:val="21"/>
        </w:rPr>
        <w:br/>
        <w:t>据我所知，是的。 </w:t>
      </w:r>
      <w:r w:rsidRPr="00AB4FD5">
        <w:rPr>
          <w:rFonts w:ascii="SimSun" w:hAnsi="SimSun"/>
          <w:color w:val="000000"/>
          <w:szCs w:val="21"/>
        </w:rPr>
        <w:br/>
        <w:t>Yeah, as far as I know.</w:t>
      </w:r>
      <w:r w:rsidRPr="00AB4FD5">
        <w:rPr>
          <w:rFonts w:ascii="SimSun" w:hAnsi="SimSun"/>
          <w:color w:val="000000"/>
          <w:szCs w:val="21"/>
        </w:rPr>
        <w:br/>
        <w:t>Is he coming? (他来吗?)</w:t>
      </w:r>
      <w:r w:rsidRPr="00AB4FD5">
        <w:rPr>
          <w:rFonts w:ascii="SimSun" w:hAnsi="SimSun"/>
          <w:color w:val="000000"/>
          <w:szCs w:val="21"/>
        </w:rPr>
        <w:br/>
        <w:t>Yeah, as far as I know. (来，据我所知。)</w:t>
      </w:r>
      <w:r w:rsidRPr="00AB4FD5">
        <w:rPr>
          <w:rFonts w:ascii="SimSun" w:hAnsi="SimSun"/>
          <w:color w:val="000000"/>
          <w:szCs w:val="21"/>
        </w:rPr>
        <w:br/>
        <w:t>Yeah, as far as I can tell.</w:t>
      </w:r>
      <w:r w:rsidRPr="00AB4FD5">
        <w:rPr>
          <w:rFonts w:ascii="SimSun" w:hAnsi="SimSun"/>
          <w:color w:val="000000"/>
          <w:szCs w:val="21"/>
        </w:rPr>
        <w:br/>
        <w:t>Yes, to the best of my knowledge. *恭敬的说法。</w:t>
      </w:r>
      <w:r w:rsidRPr="00AB4FD5">
        <w:rPr>
          <w:rFonts w:ascii="SimSun" w:hAnsi="SimSun"/>
          <w:color w:val="000000"/>
          <w:szCs w:val="21"/>
        </w:rPr>
        <w:br/>
        <w:t>Yes, I think so. (对，我想是的。) </w:t>
      </w:r>
      <w:r w:rsidRPr="00AB4FD5">
        <w:rPr>
          <w:rFonts w:ascii="SimSun" w:hAnsi="SimSun"/>
          <w:color w:val="000000"/>
          <w:szCs w:val="21"/>
        </w:rPr>
        <w:br/>
        <w:t>我这就做。 </w:t>
      </w:r>
      <w:r w:rsidRPr="00AB4FD5">
        <w:rPr>
          <w:rFonts w:ascii="SimSun" w:hAnsi="SimSun"/>
          <w:color w:val="000000"/>
          <w:szCs w:val="21"/>
        </w:rPr>
        <w:br/>
        <w:t>I'm going to.</w:t>
      </w:r>
      <w:r w:rsidRPr="00AB4FD5">
        <w:rPr>
          <w:rFonts w:ascii="SimSun" w:hAnsi="SimSun"/>
          <w:color w:val="000000"/>
          <w:szCs w:val="21"/>
        </w:rPr>
        <w:br/>
        <w:t>Have you finished your homework yet? (你已经做完作业了吧?)</w:t>
      </w:r>
      <w:r w:rsidRPr="00AB4FD5">
        <w:rPr>
          <w:rFonts w:ascii="SimSun" w:hAnsi="SimSun"/>
          <w:color w:val="000000"/>
          <w:szCs w:val="21"/>
        </w:rPr>
        <w:br/>
        <w:t>I'm going to. (我这就做。)</w:t>
      </w:r>
      <w:r w:rsidRPr="00AB4FD5">
        <w:rPr>
          <w:rFonts w:ascii="SimSun" w:hAnsi="SimSun"/>
          <w:color w:val="000000"/>
          <w:szCs w:val="21"/>
        </w:rPr>
        <w:br/>
      </w:r>
      <w:r w:rsidRPr="00AB4FD5">
        <w:rPr>
          <w:rFonts w:ascii="SimSun" w:hAnsi="SimSun"/>
          <w:color w:val="000000"/>
          <w:szCs w:val="21"/>
        </w:rPr>
        <w:br/>
        <w:t>●否定</w:t>
      </w:r>
      <w:r w:rsidRPr="00AB4FD5">
        <w:rPr>
          <w:rFonts w:ascii="SimSun" w:hAnsi="SimSun"/>
          <w:color w:val="000000"/>
          <w:szCs w:val="21"/>
        </w:rPr>
        <w:br/>
        <w:t>不，没有。 </w:t>
      </w:r>
      <w:r w:rsidRPr="00AB4FD5">
        <w:rPr>
          <w:rFonts w:ascii="SimSun" w:hAnsi="SimSun"/>
          <w:color w:val="000000"/>
          <w:szCs w:val="21"/>
        </w:rPr>
        <w:br/>
        <w:t>No, I'm not.</w:t>
      </w:r>
      <w:r w:rsidRPr="00AB4FD5">
        <w:rPr>
          <w:rFonts w:ascii="SimSun" w:hAnsi="SimSun"/>
          <w:color w:val="000000"/>
          <w:szCs w:val="21"/>
        </w:rPr>
        <w:br/>
        <w:t>You're lying. (你在说谎。)</w:t>
      </w:r>
      <w:r w:rsidRPr="00AB4FD5">
        <w:rPr>
          <w:rFonts w:ascii="SimSun" w:hAnsi="SimSun"/>
          <w:color w:val="000000"/>
          <w:szCs w:val="21"/>
        </w:rPr>
        <w:br/>
        <w:t>No, I'm not. (不，没有。)</w:t>
      </w:r>
      <w:r w:rsidRPr="00AB4FD5">
        <w:rPr>
          <w:rFonts w:ascii="SimSun" w:hAnsi="SimSun"/>
          <w:color w:val="000000"/>
          <w:szCs w:val="21"/>
        </w:rPr>
        <w:br/>
        <w:t>Yes, I am. (对。) </w:t>
      </w:r>
      <w:r w:rsidRPr="00AB4FD5">
        <w:rPr>
          <w:rFonts w:ascii="SimSun" w:hAnsi="SimSun"/>
          <w:color w:val="000000"/>
          <w:szCs w:val="21"/>
        </w:rPr>
        <w:br/>
        <w:t>不对。 </w:t>
      </w:r>
      <w:r w:rsidRPr="00AB4FD5">
        <w:rPr>
          <w:rFonts w:ascii="SimSun" w:hAnsi="SimSun"/>
          <w:color w:val="000000"/>
          <w:szCs w:val="21"/>
        </w:rPr>
        <w:br/>
        <w:t>Wrong. *这是种非常强烈的否定表达方式，所以最好考虑使用场合。</w:t>
      </w:r>
      <w:r w:rsidRPr="00AB4FD5">
        <w:rPr>
          <w:rFonts w:ascii="SimSun" w:hAnsi="SimSun"/>
          <w:color w:val="000000"/>
          <w:szCs w:val="21"/>
        </w:rPr>
        <w:br/>
        <w:t>You're from Canada, right? (你是加拿大人吧?)</w:t>
      </w:r>
      <w:r w:rsidRPr="00AB4FD5">
        <w:rPr>
          <w:rFonts w:ascii="SimSun" w:hAnsi="SimSun"/>
          <w:color w:val="000000"/>
          <w:szCs w:val="21"/>
        </w:rPr>
        <w:br/>
        <w:t>Wrong. (不，不对。)</w:t>
      </w:r>
      <w:r w:rsidRPr="00AB4FD5">
        <w:rPr>
          <w:rFonts w:ascii="SimSun" w:hAnsi="SimSun"/>
          <w:color w:val="000000"/>
          <w:szCs w:val="21"/>
        </w:rPr>
        <w:br/>
        <w:t>Right. (对。) </w:t>
      </w:r>
      <w:r w:rsidRPr="00AB4FD5">
        <w:rPr>
          <w:rFonts w:ascii="SimSun" w:hAnsi="SimSun"/>
          <w:color w:val="000000"/>
          <w:szCs w:val="21"/>
        </w:rPr>
        <w:br/>
        <w:t>那是不对的。 </w:t>
      </w:r>
      <w:r w:rsidRPr="00AB4FD5">
        <w:rPr>
          <w:rFonts w:ascii="SimSun" w:hAnsi="SimSun"/>
          <w:color w:val="000000"/>
          <w:szCs w:val="21"/>
        </w:rPr>
        <w:br/>
        <w:t>That's not right. *反对或不同意对方的意见时使用的口语表达方式。</w:t>
      </w:r>
      <w:r w:rsidRPr="00AB4FD5">
        <w:rPr>
          <w:rFonts w:ascii="SimSun" w:hAnsi="SimSun"/>
          <w:color w:val="000000"/>
          <w:szCs w:val="21"/>
        </w:rPr>
        <w:br/>
        <w:t>Go this way. (走这条路。)</w:t>
      </w:r>
      <w:r w:rsidRPr="00AB4FD5">
        <w:rPr>
          <w:rFonts w:ascii="SimSun" w:hAnsi="SimSun"/>
          <w:color w:val="000000"/>
          <w:szCs w:val="21"/>
        </w:rPr>
        <w:br/>
        <w:t>No, that's not right. (不，那么走不对。)</w:t>
      </w:r>
      <w:r w:rsidRPr="00AB4FD5">
        <w:rPr>
          <w:rFonts w:ascii="SimSun" w:hAnsi="SimSun"/>
          <w:color w:val="000000"/>
          <w:szCs w:val="21"/>
        </w:rPr>
        <w:br/>
        <w:t>That's not correct.</w:t>
      </w:r>
      <w:r w:rsidRPr="00AB4FD5">
        <w:rPr>
          <w:rFonts w:ascii="SimSun" w:hAnsi="SimSun"/>
          <w:color w:val="000000"/>
          <w:szCs w:val="21"/>
        </w:rPr>
        <w:br/>
        <w:t>Correct. (对，是这样。) </w:t>
      </w:r>
      <w:r w:rsidRPr="00AB4FD5">
        <w:rPr>
          <w:rFonts w:ascii="SimSun" w:hAnsi="SimSun"/>
          <w:color w:val="000000"/>
          <w:szCs w:val="21"/>
        </w:rPr>
        <w:br/>
        <w:t>你的想法根本上就是错误的。</w:t>
      </w:r>
      <w:r w:rsidRPr="00AB4FD5">
        <w:rPr>
          <w:rFonts w:ascii="SimSun" w:hAnsi="SimSun"/>
          <w:color w:val="000000"/>
          <w:szCs w:val="21"/>
        </w:rPr>
        <w:br/>
        <w:t>Your idea is fundamentally wrong. *fundamentally “根本地”、“本质上地”。</w:t>
      </w:r>
      <w:r w:rsidRPr="00AB4FD5">
        <w:rPr>
          <w:rFonts w:ascii="SimSun" w:hAnsi="SimSun"/>
          <w:color w:val="000000"/>
          <w:szCs w:val="21"/>
        </w:rPr>
        <w:br/>
        <w:t>Everyone lies. There is nothing wrong with it. (大家都撒谎，这没什么不好的。)</w:t>
      </w:r>
      <w:r w:rsidRPr="00AB4FD5">
        <w:rPr>
          <w:rFonts w:ascii="SimSun" w:hAnsi="SimSun"/>
          <w:color w:val="000000"/>
          <w:szCs w:val="21"/>
        </w:rPr>
        <w:br/>
        <w:t>Your idea is fundamentally wrong. (你的想法根本上就是错误的。)</w:t>
      </w:r>
      <w:r w:rsidRPr="00AB4FD5">
        <w:rPr>
          <w:rFonts w:ascii="SimSun" w:hAnsi="SimSun"/>
          <w:color w:val="000000"/>
          <w:szCs w:val="21"/>
        </w:rPr>
        <w:br/>
        <w:t>There is something fundamentally wrong with your idea.</w:t>
      </w:r>
      <w:r w:rsidRPr="00AB4FD5">
        <w:rPr>
          <w:rFonts w:ascii="SimSun" w:hAnsi="SimSun"/>
          <w:color w:val="000000"/>
          <w:szCs w:val="21"/>
        </w:rPr>
        <w:br/>
        <w:t>Your idea lacks morals. (你的想法真缺德。)</w:t>
      </w:r>
      <w:r w:rsidRPr="00AB4FD5">
        <w:rPr>
          <w:rFonts w:ascii="SimSun" w:hAnsi="SimSun"/>
          <w:color w:val="000000"/>
          <w:szCs w:val="21"/>
        </w:rPr>
        <w:br/>
        <w:t>我不是那个意思。 </w:t>
      </w:r>
      <w:r w:rsidRPr="00AB4FD5">
        <w:rPr>
          <w:rFonts w:ascii="SimSun" w:hAnsi="SimSun"/>
          <w:color w:val="000000"/>
          <w:szCs w:val="21"/>
        </w:rPr>
        <w:br/>
        <w:t>That's not what I mean.</w:t>
      </w:r>
      <w:r w:rsidRPr="00AB4FD5">
        <w:rPr>
          <w:rFonts w:ascii="SimSun" w:hAnsi="SimSun"/>
          <w:color w:val="000000"/>
          <w:szCs w:val="21"/>
        </w:rPr>
        <w:br/>
        <w:t>Are you saying you're better than I am? (你是说你比我出色吗?)</w:t>
      </w:r>
      <w:r w:rsidRPr="00AB4FD5">
        <w:rPr>
          <w:rFonts w:ascii="SimSun" w:hAnsi="SimSun"/>
          <w:color w:val="000000"/>
          <w:szCs w:val="21"/>
        </w:rPr>
        <w:br/>
        <w:t>That's not what I mean. (我不是那个意思。)</w:t>
      </w:r>
      <w:r w:rsidRPr="00AB4FD5">
        <w:rPr>
          <w:rFonts w:ascii="SimSun" w:hAnsi="SimSun"/>
          <w:color w:val="000000"/>
          <w:szCs w:val="21"/>
        </w:rPr>
        <w:br/>
        <w:t>I didn't mean that.</w:t>
      </w:r>
      <w:r w:rsidRPr="00AB4FD5">
        <w:rPr>
          <w:rFonts w:ascii="SimSun" w:hAnsi="SimSun"/>
          <w:color w:val="000000"/>
          <w:szCs w:val="21"/>
        </w:rPr>
        <w:br/>
        <w:t>You misunderstood me. (你误会我了。) </w:t>
      </w:r>
      <w:r w:rsidRPr="00AB4FD5">
        <w:rPr>
          <w:rFonts w:ascii="SimSun" w:hAnsi="SimSun"/>
          <w:color w:val="000000"/>
          <w:szCs w:val="21"/>
        </w:rPr>
        <w:br/>
        <w:t>哪儿有的事儿。/当然不是。</w:t>
      </w:r>
      <w:r w:rsidRPr="00AB4FD5">
        <w:rPr>
          <w:rFonts w:ascii="SimSun" w:hAnsi="SimSun"/>
          <w:color w:val="000000"/>
          <w:szCs w:val="21"/>
        </w:rPr>
        <w:br/>
        <w:t>Certainly not. *比较正式的说法。强烈地否定对方所指责或暗示的事情。</w:t>
      </w:r>
      <w:r w:rsidRPr="00AB4FD5">
        <w:rPr>
          <w:rFonts w:ascii="SimSun" w:hAnsi="SimSun"/>
          <w:color w:val="000000"/>
          <w:szCs w:val="21"/>
        </w:rPr>
        <w:br/>
        <w:t>Did you cheat? (你骗人了吧?)</w:t>
      </w:r>
      <w:r w:rsidRPr="00AB4FD5">
        <w:rPr>
          <w:rFonts w:ascii="SimSun" w:hAnsi="SimSun"/>
          <w:color w:val="000000"/>
          <w:szCs w:val="21"/>
        </w:rPr>
        <w:br/>
        <w:t>Certainly not. (哪儿有的事儿。/当然不是。)</w:t>
      </w:r>
      <w:r w:rsidRPr="00AB4FD5">
        <w:rPr>
          <w:rFonts w:ascii="SimSun" w:hAnsi="SimSun"/>
          <w:color w:val="000000"/>
          <w:szCs w:val="21"/>
        </w:rPr>
        <w:br/>
        <w:t>Of course not. *否定的答案是显而易见的，根本无须发问时使用。</w:t>
      </w:r>
      <w:r w:rsidRPr="00AB4FD5">
        <w:rPr>
          <w:rFonts w:ascii="SimSun" w:hAnsi="SimSun"/>
          <w:color w:val="000000"/>
          <w:szCs w:val="21"/>
        </w:rPr>
        <w:br/>
        <w:t>Of course. (当然。) </w:t>
      </w:r>
      <w:r w:rsidRPr="00AB4FD5">
        <w:rPr>
          <w:rFonts w:ascii="SimSun" w:hAnsi="SimSun"/>
          <w:color w:val="000000"/>
          <w:szCs w:val="21"/>
        </w:rPr>
        <w:br/>
        <w:t>没有，从来没有。</w:t>
      </w:r>
      <w:r w:rsidRPr="00AB4FD5">
        <w:rPr>
          <w:rFonts w:ascii="SimSun" w:hAnsi="SimSun"/>
          <w:color w:val="000000"/>
          <w:szCs w:val="21"/>
        </w:rPr>
        <w:br/>
        <w:t>No, never.</w:t>
      </w:r>
      <w:r w:rsidRPr="00AB4FD5">
        <w:rPr>
          <w:rFonts w:ascii="SimSun" w:hAnsi="SimSun"/>
          <w:color w:val="000000"/>
          <w:szCs w:val="21"/>
        </w:rPr>
        <w:br/>
        <w:t>Haven't you been abroad? (你还没去过外国吗?)</w:t>
      </w:r>
      <w:r w:rsidRPr="00AB4FD5">
        <w:rPr>
          <w:rFonts w:ascii="SimSun" w:hAnsi="SimSun"/>
          <w:color w:val="000000"/>
          <w:szCs w:val="21"/>
        </w:rPr>
        <w:br/>
        <w:t>No, never. (没有，从没去过。) </w:t>
      </w:r>
      <w:r w:rsidRPr="00AB4FD5">
        <w:rPr>
          <w:rFonts w:ascii="SimSun" w:hAnsi="SimSun"/>
          <w:color w:val="000000"/>
          <w:szCs w:val="21"/>
        </w:rPr>
        <w:br/>
        <w:t>不，一点儿都不。</w:t>
      </w:r>
      <w:r w:rsidRPr="00AB4FD5">
        <w:rPr>
          <w:rFonts w:ascii="SimSun" w:hAnsi="SimSun"/>
          <w:color w:val="000000"/>
          <w:szCs w:val="21"/>
        </w:rPr>
        <w:br/>
        <w:t>No, not a bit.</w:t>
      </w:r>
      <w:r w:rsidRPr="00AB4FD5">
        <w:rPr>
          <w:rFonts w:ascii="SimSun" w:hAnsi="SimSun"/>
          <w:color w:val="000000"/>
          <w:szCs w:val="21"/>
        </w:rPr>
        <w:br/>
        <w:t>Aren't you tired? (你不累吗?)</w:t>
      </w:r>
      <w:r w:rsidRPr="00AB4FD5">
        <w:rPr>
          <w:rFonts w:ascii="SimSun" w:hAnsi="SimSun"/>
          <w:color w:val="000000"/>
          <w:szCs w:val="21"/>
        </w:rPr>
        <w:br/>
        <w:t>No, not a bit. (不，一点儿都不累。)</w:t>
      </w:r>
      <w:r w:rsidRPr="00AB4FD5">
        <w:rPr>
          <w:rFonts w:ascii="SimSun" w:hAnsi="SimSun"/>
          <w:color w:val="000000"/>
          <w:szCs w:val="21"/>
        </w:rPr>
        <w:br/>
        <w:t>肯定不对! </w:t>
      </w:r>
      <w:r w:rsidRPr="00AB4FD5">
        <w:rPr>
          <w:rFonts w:ascii="SimSun" w:hAnsi="SimSun"/>
          <w:color w:val="000000"/>
          <w:szCs w:val="21"/>
        </w:rPr>
        <w:br/>
        <w:t>No way! *用来强烈否定对方的主张和申诉。</w:t>
      </w:r>
      <w:r w:rsidRPr="00AB4FD5">
        <w:rPr>
          <w:rFonts w:ascii="SimSun" w:hAnsi="SimSun"/>
          <w:color w:val="000000"/>
          <w:szCs w:val="21"/>
        </w:rPr>
        <w:br/>
        <w:t>I think she's pregnant. (我觉得她怀孕了。)</w:t>
      </w:r>
      <w:r w:rsidRPr="00AB4FD5">
        <w:rPr>
          <w:rFonts w:ascii="SimSun" w:hAnsi="SimSun"/>
          <w:color w:val="000000"/>
          <w:szCs w:val="21"/>
        </w:rPr>
        <w:br/>
        <w:t>No way! (绝对不会。)</w:t>
      </w:r>
      <w:r w:rsidRPr="00AB4FD5">
        <w:rPr>
          <w:rFonts w:ascii="SimSun" w:hAnsi="SimSun"/>
          <w:color w:val="000000"/>
          <w:szCs w:val="21"/>
        </w:rPr>
        <w:br/>
        <w:t>Never. (绝对不是那么回事。)</w:t>
      </w:r>
      <w:r w:rsidRPr="00AB4FD5">
        <w:rPr>
          <w:rFonts w:ascii="SimSun" w:hAnsi="SimSun"/>
          <w:color w:val="000000"/>
          <w:szCs w:val="21"/>
        </w:rPr>
        <w:br/>
        <w:t>Definitely not!</w:t>
      </w:r>
      <w:r w:rsidRPr="00AB4FD5">
        <w:rPr>
          <w:rFonts w:ascii="SimSun" w:hAnsi="SimSun"/>
          <w:color w:val="000000"/>
          <w:szCs w:val="21"/>
        </w:rPr>
        <w:br/>
        <w:t>Absolutely not!</w:t>
      </w:r>
      <w:r w:rsidRPr="00AB4FD5">
        <w:rPr>
          <w:rFonts w:ascii="SimSun" w:hAnsi="SimSun"/>
          <w:color w:val="000000"/>
          <w:szCs w:val="21"/>
        </w:rPr>
        <w:br/>
        <w:t>Absolutely. (绝对一点儿没错。) </w:t>
      </w:r>
      <w:r w:rsidRPr="00AB4FD5">
        <w:rPr>
          <w:rFonts w:ascii="SimSun" w:hAnsi="SimSun"/>
          <w:color w:val="000000"/>
          <w:szCs w:val="21"/>
        </w:rPr>
        <w:br/>
        <w:t>怎么可能呢? </w:t>
      </w:r>
      <w:r w:rsidRPr="00AB4FD5">
        <w:rPr>
          <w:rFonts w:ascii="SimSun" w:hAnsi="SimSun"/>
          <w:color w:val="000000"/>
          <w:szCs w:val="21"/>
        </w:rPr>
        <w:br/>
        <w:t>How can that be?</w:t>
      </w:r>
      <w:r w:rsidRPr="00AB4FD5">
        <w:rPr>
          <w:rFonts w:ascii="SimSun" w:hAnsi="SimSun"/>
          <w:color w:val="000000"/>
          <w:szCs w:val="21"/>
        </w:rPr>
        <w:br/>
        <w:t>I can't find my wallet. (我找不到我的钱包了。)</w:t>
      </w:r>
      <w:r w:rsidRPr="00AB4FD5">
        <w:rPr>
          <w:rFonts w:ascii="SimSun" w:hAnsi="SimSun"/>
          <w:color w:val="000000"/>
          <w:szCs w:val="21"/>
        </w:rPr>
        <w:br/>
        <w:t>How can that be? (怎么可能呢?)</w:t>
      </w:r>
      <w:r w:rsidRPr="00AB4FD5">
        <w:rPr>
          <w:rFonts w:ascii="SimSun" w:hAnsi="SimSun"/>
          <w:color w:val="000000"/>
          <w:szCs w:val="21"/>
        </w:rPr>
        <w:br/>
        <w:t>How could that be?</w:t>
      </w:r>
      <w:r w:rsidRPr="00AB4FD5">
        <w:rPr>
          <w:rFonts w:ascii="SimSun" w:hAnsi="SimSun"/>
          <w:color w:val="000000"/>
          <w:szCs w:val="21"/>
        </w:rPr>
        <w:br/>
        <w:t>That's impossible.</w:t>
      </w:r>
      <w:r w:rsidRPr="00AB4FD5">
        <w:rPr>
          <w:rFonts w:ascii="SimSun" w:hAnsi="SimSun"/>
          <w:color w:val="000000"/>
          <w:szCs w:val="21"/>
        </w:rPr>
        <w:br/>
        <w:t>How can it be true? </w:t>
      </w:r>
      <w:r w:rsidRPr="00AB4FD5">
        <w:rPr>
          <w:rFonts w:ascii="SimSun" w:hAnsi="SimSun"/>
          <w:color w:val="000000"/>
          <w:szCs w:val="21"/>
        </w:rPr>
        <w:br/>
        <w:t>在这一点上我们意见分歧。</w:t>
      </w:r>
      <w:r w:rsidRPr="00AB4FD5">
        <w:rPr>
          <w:rFonts w:ascii="SimSun" w:hAnsi="SimSun"/>
          <w:color w:val="000000"/>
          <w:szCs w:val="21"/>
        </w:rPr>
        <w:br/>
        <w:t>We don't agree on this point. </w:t>
      </w:r>
      <w:r w:rsidRPr="00AB4FD5">
        <w:rPr>
          <w:rFonts w:ascii="SimSun" w:hAnsi="SimSun"/>
          <w:color w:val="000000"/>
          <w:szCs w:val="21"/>
        </w:rPr>
        <w:br/>
        <w:t>我没说那个。 </w:t>
      </w:r>
      <w:r w:rsidRPr="00AB4FD5">
        <w:rPr>
          <w:rFonts w:ascii="SimSun" w:hAnsi="SimSun"/>
          <w:color w:val="000000"/>
          <w:szCs w:val="21"/>
        </w:rPr>
        <w:br/>
        <w:t>I'm not talking about that.</w:t>
      </w:r>
      <w:r w:rsidRPr="00AB4FD5">
        <w:rPr>
          <w:rFonts w:ascii="SimSun" w:hAnsi="SimSun"/>
          <w:color w:val="000000"/>
          <w:szCs w:val="21"/>
        </w:rPr>
        <w:br/>
        <w:t>..., but he's rich. (……可他有钱吧!)</w:t>
      </w:r>
      <w:r w:rsidRPr="00AB4FD5">
        <w:rPr>
          <w:rFonts w:ascii="SimSun" w:hAnsi="SimSun"/>
          <w:color w:val="000000"/>
          <w:szCs w:val="21"/>
        </w:rPr>
        <w:br/>
        <w:t>I'm not talking about that. (我没说那个。)</w:t>
      </w:r>
      <w:r w:rsidRPr="00AB4FD5">
        <w:rPr>
          <w:rFonts w:ascii="SimSun" w:hAnsi="SimSun"/>
          <w:color w:val="000000"/>
          <w:szCs w:val="21"/>
        </w:rPr>
        <w:br/>
        <w:t>What I'm saying is another matter.</w:t>
      </w:r>
      <w:r w:rsidRPr="00AB4FD5">
        <w:rPr>
          <w:rFonts w:ascii="SimSun" w:hAnsi="SimSun"/>
          <w:color w:val="000000"/>
          <w:szCs w:val="21"/>
        </w:rPr>
        <w:br/>
        <w:t>That's not what I'm talking about. </w:t>
      </w:r>
      <w:r w:rsidRPr="00AB4FD5">
        <w:rPr>
          <w:rFonts w:ascii="SimSun" w:hAnsi="SimSun"/>
          <w:color w:val="000000"/>
          <w:szCs w:val="21"/>
        </w:rPr>
        <w:br/>
        <w:t>这个嘛……! </w:t>
      </w:r>
      <w:r w:rsidRPr="00AB4FD5">
        <w:rPr>
          <w:rFonts w:ascii="SimSun" w:hAnsi="SimSun"/>
          <w:color w:val="000000"/>
          <w:szCs w:val="21"/>
        </w:rPr>
        <w:br/>
        <w:t>Uh-uh. *非常随便的否定说法。在熟悉的同伴中使用。</w:t>
      </w:r>
      <w:r w:rsidRPr="00AB4FD5">
        <w:rPr>
          <w:rFonts w:ascii="SimSun" w:hAnsi="SimSun"/>
          <w:color w:val="000000"/>
          <w:szCs w:val="21"/>
        </w:rPr>
        <w:br/>
        <w:t>Are you free tonight? (今晚你有空吗?)</w:t>
      </w:r>
      <w:r w:rsidRPr="00AB4FD5">
        <w:rPr>
          <w:rFonts w:ascii="SimSun" w:hAnsi="SimSun"/>
          <w:color w:val="000000"/>
          <w:szCs w:val="21"/>
        </w:rPr>
        <w:br/>
        <w:t>Uh-uh. (这个嘛……)</w:t>
      </w:r>
      <w:r w:rsidRPr="00AB4FD5">
        <w:rPr>
          <w:rFonts w:ascii="SimSun" w:hAnsi="SimSun"/>
          <w:color w:val="000000"/>
          <w:szCs w:val="21"/>
        </w:rPr>
        <w:br/>
        <w:t>Uh-huh. (嗯。) </w:t>
      </w:r>
      <w:r w:rsidRPr="00AB4FD5">
        <w:rPr>
          <w:rFonts w:ascii="SimSun" w:hAnsi="SimSun"/>
          <w:color w:val="000000"/>
          <w:szCs w:val="21"/>
        </w:rPr>
        <w:br/>
        <w:t>那样不行。 </w:t>
      </w:r>
      <w:r w:rsidRPr="00AB4FD5">
        <w:rPr>
          <w:rFonts w:ascii="SimSun" w:hAnsi="SimSun"/>
          <w:color w:val="000000"/>
          <w:szCs w:val="21"/>
        </w:rPr>
        <w:br/>
        <w:t>That won't do. </w:t>
      </w:r>
      <w:r w:rsidRPr="00AB4FD5">
        <w:rPr>
          <w:rFonts w:ascii="SimSun" w:hAnsi="SimSun"/>
          <w:color w:val="000000"/>
          <w:szCs w:val="21"/>
        </w:rPr>
        <w:br/>
        <w:t>他呀，不行。 </w:t>
      </w:r>
      <w:r w:rsidRPr="00AB4FD5">
        <w:rPr>
          <w:rFonts w:ascii="SimSun" w:hAnsi="SimSun"/>
          <w:color w:val="000000"/>
          <w:szCs w:val="21"/>
        </w:rPr>
        <w:br/>
        <w:t>He won't do. </w:t>
      </w:r>
      <w:r w:rsidRPr="00AB4FD5">
        <w:rPr>
          <w:rFonts w:ascii="SimSun" w:hAnsi="SimSun"/>
          <w:color w:val="000000"/>
          <w:szCs w:val="21"/>
        </w:rPr>
        <w:br/>
        <w:t>那也太没道理了。</w:t>
      </w:r>
      <w:r w:rsidRPr="00AB4FD5">
        <w:rPr>
          <w:rFonts w:ascii="SimSun" w:hAnsi="SimSun"/>
          <w:color w:val="000000"/>
          <w:szCs w:val="21"/>
        </w:rPr>
        <w:br/>
        <w:t>That makes no sense.</w:t>
      </w:r>
      <w:r w:rsidRPr="00AB4FD5">
        <w:rPr>
          <w:rFonts w:ascii="SimSun" w:hAnsi="SimSun"/>
          <w:color w:val="000000"/>
          <w:szCs w:val="21"/>
        </w:rPr>
        <w:br/>
        <w:t>He got a promotion. (他升官了。)</w:t>
      </w:r>
      <w:r w:rsidRPr="00AB4FD5">
        <w:rPr>
          <w:rFonts w:ascii="SimSun" w:hAnsi="SimSun"/>
          <w:color w:val="000000"/>
          <w:szCs w:val="21"/>
        </w:rPr>
        <w:br/>
        <w:t>That makes no sense. (那也太没道理了。)</w:t>
      </w:r>
      <w:r w:rsidRPr="00AB4FD5">
        <w:rPr>
          <w:rFonts w:ascii="SimSun" w:hAnsi="SimSun"/>
          <w:color w:val="000000"/>
          <w:szCs w:val="21"/>
        </w:rPr>
        <w:br/>
        <w:t>That doesn't make sense.</w:t>
      </w:r>
      <w:r w:rsidRPr="00AB4FD5">
        <w:rPr>
          <w:rFonts w:ascii="SimSun" w:hAnsi="SimSun"/>
          <w:color w:val="000000"/>
          <w:szCs w:val="21"/>
        </w:rPr>
        <w:br/>
        <w:t>Makes sense. (可以理解/合乎情理。)</w:t>
      </w:r>
      <w:r w:rsidRPr="00AB4FD5">
        <w:rPr>
          <w:rFonts w:ascii="SimSun" w:hAnsi="SimSun"/>
          <w:color w:val="000000"/>
          <w:szCs w:val="21"/>
        </w:rPr>
        <w:br/>
        <w:t>That makes sense. (这事儿可以理解/合乎道理。) </w:t>
      </w:r>
      <w:r w:rsidRPr="00AB4FD5">
        <w:rPr>
          <w:rFonts w:ascii="SimSun" w:hAnsi="SimSun"/>
          <w:color w:val="000000"/>
          <w:szCs w:val="21"/>
        </w:rPr>
        <w:br/>
        <w:t>不是我。 </w:t>
      </w:r>
      <w:r w:rsidRPr="00AB4FD5">
        <w:rPr>
          <w:rFonts w:ascii="SimSun" w:hAnsi="SimSun"/>
          <w:color w:val="000000"/>
          <w:szCs w:val="21"/>
        </w:rPr>
        <w:br/>
        <w:t>Not me. *当被指责“你干了……吧!”或“你说了……吧!”时给予的回答。“我没做。”“我没说。”较随便的口语说法。</w:t>
      </w:r>
      <w:r w:rsidRPr="00AB4FD5">
        <w:rPr>
          <w:rFonts w:ascii="SimSun" w:hAnsi="SimSun"/>
          <w:color w:val="000000"/>
          <w:szCs w:val="21"/>
        </w:rPr>
        <w:br/>
        <w:t>Who broke my coffee cup? (谁把我的咖啡杯给打碎了?)</w:t>
      </w:r>
      <w:r w:rsidRPr="00AB4FD5">
        <w:rPr>
          <w:rFonts w:ascii="SimSun" w:hAnsi="SimSun"/>
          <w:color w:val="000000"/>
          <w:szCs w:val="21"/>
        </w:rPr>
        <w:br/>
        <w:t>Not me. (不是我。)</w:t>
      </w:r>
      <w:r w:rsidRPr="00AB4FD5">
        <w:rPr>
          <w:rFonts w:ascii="SimSun" w:hAnsi="SimSun"/>
          <w:color w:val="000000"/>
          <w:szCs w:val="21"/>
        </w:rPr>
        <w:br/>
        <w:t>It wasn't me.</w:t>
      </w:r>
      <w:r w:rsidRPr="00AB4FD5">
        <w:rPr>
          <w:rFonts w:ascii="SimSun" w:hAnsi="SimSun"/>
          <w:color w:val="000000"/>
          <w:szCs w:val="21"/>
        </w:rPr>
        <w:br/>
        <w:t>I didn't do it. (我没干那事。)</w:t>
      </w:r>
      <w:r w:rsidRPr="00AB4FD5">
        <w:rPr>
          <w:rFonts w:ascii="SimSun" w:hAnsi="SimSun"/>
          <w:color w:val="000000"/>
          <w:szCs w:val="21"/>
        </w:rPr>
        <w:br/>
        <w:t>I didn't say that. (我没说那事。)</w:t>
      </w:r>
      <w:r w:rsidRPr="00AB4FD5">
        <w:rPr>
          <w:rFonts w:ascii="SimSun" w:hAnsi="SimSun"/>
          <w:color w:val="000000"/>
          <w:szCs w:val="21"/>
        </w:rPr>
        <w:br/>
        <w:t>I'm innocent. (我是清白的。) </w:t>
      </w:r>
      <w:r w:rsidRPr="00AB4FD5">
        <w:rPr>
          <w:rFonts w:ascii="SimSun" w:hAnsi="SimSun"/>
          <w:color w:val="000000"/>
          <w:szCs w:val="21"/>
        </w:rPr>
        <w:br/>
        <w:t>我否认。</w:t>
      </w:r>
      <w:r w:rsidRPr="00AB4FD5">
        <w:rPr>
          <w:rFonts w:ascii="SimSun" w:hAnsi="SimSun"/>
          <w:color w:val="000000"/>
          <w:szCs w:val="21"/>
        </w:rPr>
        <w:br/>
        <w:t>I deny that. *正式的说法。在受到指责，否认其申述或陈述时。</w:t>
      </w:r>
      <w:r w:rsidRPr="00AB4FD5">
        <w:rPr>
          <w:rFonts w:ascii="SimSun" w:hAnsi="SimSun"/>
          <w:color w:val="000000"/>
          <w:szCs w:val="21"/>
        </w:rPr>
        <w:br/>
        <w:t>I heard you say it. (我听你这么说的。)</w:t>
      </w:r>
      <w:r w:rsidRPr="00AB4FD5">
        <w:rPr>
          <w:rFonts w:ascii="SimSun" w:hAnsi="SimSun"/>
          <w:color w:val="000000"/>
          <w:szCs w:val="21"/>
        </w:rPr>
        <w:br/>
        <w:t>I deny that. (我否认。)</w:t>
      </w:r>
      <w:r w:rsidRPr="00AB4FD5">
        <w:rPr>
          <w:rFonts w:ascii="SimSun" w:hAnsi="SimSun"/>
          <w:color w:val="000000"/>
          <w:szCs w:val="21"/>
        </w:rPr>
        <w:br/>
      </w:r>
      <w:r w:rsidRPr="00AB4FD5">
        <w:rPr>
          <w:rFonts w:ascii="SimSun" w:hAnsi="SimSun"/>
          <w:color w:val="000000"/>
          <w:szCs w:val="21"/>
        </w:rPr>
        <w:br/>
        <w:t>●含糊其辞的回答</w:t>
      </w:r>
      <w:r w:rsidRPr="00AB4FD5">
        <w:rPr>
          <w:rFonts w:ascii="SimSun" w:hAnsi="SimSun"/>
          <w:color w:val="000000"/>
          <w:szCs w:val="21"/>
        </w:rPr>
        <w:br/>
        <w:t>也许吧。 </w:t>
      </w:r>
      <w:r w:rsidRPr="00AB4FD5">
        <w:rPr>
          <w:rFonts w:ascii="SimSun" w:hAnsi="SimSun"/>
          <w:color w:val="000000"/>
          <w:szCs w:val="21"/>
        </w:rPr>
        <w:br/>
        <w:t>Maybe. *虽然有可能性，但较接近于No, 概率只在40%左右，让人听上去是否定的语气。与perhaps同义。possibly更拘泥于形式，但同样含有消极的语感。probably的可能性较大，语感积极，概率在80%到90%左右，给对方以肯定的，即Yes的感觉。</w:t>
      </w:r>
      <w:r w:rsidRPr="00AB4FD5">
        <w:rPr>
          <w:rFonts w:ascii="SimSun" w:hAnsi="SimSun"/>
          <w:color w:val="000000"/>
          <w:szCs w:val="21"/>
        </w:rPr>
        <w:br/>
        <w:t>Can you finish the report by Friday? (星期五之前你能写完那篇报告吗?)</w:t>
      </w:r>
      <w:r w:rsidRPr="00AB4FD5">
        <w:rPr>
          <w:rFonts w:ascii="SimSun" w:hAnsi="SimSun"/>
          <w:color w:val="000000"/>
          <w:szCs w:val="21"/>
        </w:rPr>
        <w:br/>
        <w:t>Maybe. (也许吧。)</w:t>
      </w:r>
      <w:r w:rsidRPr="00AB4FD5">
        <w:rPr>
          <w:rFonts w:ascii="SimSun" w:hAnsi="SimSun"/>
          <w:color w:val="000000"/>
          <w:szCs w:val="21"/>
        </w:rPr>
        <w:br/>
        <w:t>It may possibly rain, but it will probably be sunny again. (也许下雨，但可能过会儿又会晴了。)</w:t>
      </w:r>
      <w:r w:rsidRPr="00AB4FD5">
        <w:rPr>
          <w:rFonts w:ascii="SimSun" w:hAnsi="SimSun"/>
          <w:color w:val="000000"/>
          <w:szCs w:val="21"/>
        </w:rPr>
        <w:br/>
        <w:t>Possibly.</w:t>
      </w:r>
      <w:r w:rsidRPr="00AB4FD5">
        <w:rPr>
          <w:rFonts w:ascii="SimSun" w:hAnsi="SimSun"/>
          <w:color w:val="000000"/>
          <w:szCs w:val="21"/>
        </w:rPr>
        <w:br/>
        <w:t>Perhaps.</w:t>
      </w:r>
      <w:r w:rsidRPr="00AB4FD5">
        <w:rPr>
          <w:rFonts w:ascii="SimSun" w:hAnsi="SimSun"/>
          <w:color w:val="000000"/>
          <w:szCs w:val="21"/>
        </w:rPr>
        <w:br/>
        <w:t>Probably. </w:t>
      </w:r>
      <w:r w:rsidRPr="00AB4FD5">
        <w:rPr>
          <w:rFonts w:ascii="SimSun" w:hAnsi="SimSun"/>
          <w:color w:val="000000"/>
          <w:szCs w:val="21"/>
        </w:rPr>
        <w:br/>
        <w:t>不完全。 </w:t>
      </w:r>
      <w:r w:rsidRPr="00AB4FD5">
        <w:rPr>
          <w:rFonts w:ascii="SimSun" w:hAnsi="SimSun"/>
          <w:color w:val="000000"/>
          <w:szCs w:val="21"/>
        </w:rPr>
        <w:br/>
        <w:t>Not exactly. *“不能说完全是那样”、“不能断定就是那样”的意思。</w:t>
      </w:r>
      <w:r w:rsidRPr="00AB4FD5">
        <w:rPr>
          <w:rFonts w:ascii="SimSun" w:hAnsi="SimSun"/>
          <w:color w:val="000000"/>
          <w:szCs w:val="21"/>
        </w:rPr>
        <w:br/>
        <w:t>Do you agree? (你同意吗?)</w:t>
      </w:r>
      <w:r w:rsidRPr="00AB4FD5">
        <w:rPr>
          <w:rFonts w:ascii="SimSun" w:hAnsi="SimSun"/>
          <w:color w:val="000000"/>
          <w:szCs w:val="21"/>
        </w:rPr>
        <w:br/>
        <w:t>Not exactly. (不完全同意。)</w:t>
      </w:r>
      <w:r w:rsidRPr="00AB4FD5">
        <w:rPr>
          <w:rFonts w:ascii="SimSun" w:hAnsi="SimSun"/>
          <w:color w:val="000000"/>
          <w:szCs w:val="21"/>
        </w:rPr>
        <w:br/>
        <w:t>Not quite.</w:t>
      </w:r>
      <w:r w:rsidRPr="00AB4FD5">
        <w:rPr>
          <w:rFonts w:ascii="SimSun" w:hAnsi="SimSun"/>
          <w:color w:val="000000"/>
          <w:szCs w:val="21"/>
        </w:rPr>
        <w:br/>
        <w:t>可能是吧。 </w:t>
      </w:r>
      <w:r w:rsidRPr="00AB4FD5">
        <w:rPr>
          <w:rFonts w:ascii="SimSun" w:hAnsi="SimSun"/>
          <w:color w:val="000000"/>
          <w:szCs w:val="21"/>
        </w:rPr>
        <w:br/>
        <w:t>I guess so. *不能明确断定，“好像是”、“是吧”等推测的表达方式。</w:t>
      </w:r>
      <w:r w:rsidRPr="00AB4FD5">
        <w:rPr>
          <w:rFonts w:ascii="SimSun" w:hAnsi="SimSun"/>
          <w:color w:val="000000"/>
          <w:szCs w:val="21"/>
        </w:rPr>
        <w:br/>
        <w:t>Don't you think Japanese people are healthier? (你不觉得日本人更健康些吗?)</w:t>
      </w:r>
      <w:r w:rsidRPr="00AB4FD5">
        <w:rPr>
          <w:rFonts w:ascii="SimSun" w:hAnsi="SimSun"/>
          <w:color w:val="000000"/>
          <w:szCs w:val="21"/>
        </w:rPr>
        <w:br/>
        <w:t>I guess so. (可能是吧!)</w:t>
      </w:r>
      <w:r w:rsidRPr="00AB4FD5">
        <w:rPr>
          <w:rFonts w:ascii="SimSun" w:hAnsi="SimSun"/>
          <w:color w:val="000000"/>
          <w:szCs w:val="21"/>
        </w:rPr>
        <w:br/>
        <w:t>I suppose so. </w:t>
      </w:r>
      <w:r w:rsidRPr="00AB4FD5">
        <w:rPr>
          <w:rFonts w:ascii="SimSun" w:hAnsi="SimSun"/>
          <w:color w:val="000000"/>
          <w:szCs w:val="21"/>
        </w:rPr>
        <w:br/>
        <w:t>也许是真的吧。</w:t>
      </w:r>
      <w:r w:rsidRPr="00AB4FD5">
        <w:rPr>
          <w:rFonts w:ascii="SimSun" w:hAnsi="SimSun"/>
          <w:color w:val="000000"/>
          <w:szCs w:val="21"/>
        </w:rPr>
        <w:br/>
        <w:t>It might be true. *听上去是不太肯定，接近于No (不)的感觉。</w:t>
      </w:r>
      <w:r w:rsidRPr="00AB4FD5">
        <w:rPr>
          <w:rFonts w:ascii="SimSun" w:hAnsi="SimSun"/>
          <w:color w:val="000000"/>
          <w:szCs w:val="21"/>
        </w:rPr>
        <w:br/>
        <w:t>Do you think it's true? (你觉得那是真的吗?)</w:t>
      </w:r>
      <w:r w:rsidRPr="00AB4FD5">
        <w:rPr>
          <w:rFonts w:ascii="SimSun" w:hAnsi="SimSun"/>
          <w:color w:val="000000"/>
          <w:szCs w:val="21"/>
        </w:rPr>
        <w:br/>
        <w:t>It might be true. (也许是真的吧。)</w:t>
      </w:r>
      <w:r w:rsidRPr="00AB4FD5">
        <w:rPr>
          <w:rFonts w:ascii="SimSun" w:hAnsi="SimSun"/>
          <w:color w:val="000000"/>
          <w:szCs w:val="21"/>
        </w:rPr>
        <w:br/>
        <w:t>It's possible. </w:t>
      </w:r>
      <w:r w:rsidRPr="00AB4FD5">
        <w:rPr>
          <w:rFonts w:ascii="SimSun" w:hAnsi="SimSun"/>
          <w:color w:val="000000"/>
          <w:szCs w:val="21"/>
        </w:rPr>
        <w:br/>
        <w:t>可能会吧。 </w:t>
      </w:r>
      <w:r w:rsidRPr="00AB4FD5">
        <w:rPr>
          <w:rFonts w:ascii="SimSun" w:hAnsi="SimSun"/>
          <w:color w:val="000000"/>
          <w:szCs w:val="21"/>
        </w:rPr>
        <w:br/>
        <w:t>It could be. *听对方说了许多之后，自己也觉得“可能会吧”时使用。</w:t>
      </w:r>
      <w:r w:rsidRPr="00AB4FD5">
        <w:rPr>
          <w:rFonts w:ascii="SimSun" w:hAnsi="SimSun"/>
          <w:color w:val="000000"/>
          <w:szCs w:val="21"/>
        </w:rPr>
        <w:br/>
        <w:t>What do you think? (你觉得怎么样?)</w:t>
      </w:r>
      <w:r w:rsidRPr="00AB4FD5">
        <w:rPr>
          <w:rFonts w:ascii="SimSun" w:hAnsi="SimSun"/>
          <w:color w:val="000000"/>
          <w:szCs w:val="21"/>
        </w:rPr>
        <w:br/>
        <w:t>It could be true. (也许吧!)</w:t>
      </w:r>
      <w:r w:rsidRPr="00AB4FD5">
        <w:rPr>
          <w:rFonts w:ascii="SimSun" w:hAnsi="SimSun"/>
          <w:color w:val="000000"/>
          <w:szCs w:val="21"/>
        </w:rPr>
        <w:br/>
        <w:t>That could be.</w:t>
      </w:r>
      <w:r w:rsidRPr="00AB4FD5">
        <w:rPr>
          <w:rFonts w:ascii="SimSun" w:hAnsi="SimSun"/>
          <w:color w:val="000000"/>
          <w:szCs w:val="21"/>
        </w:rPr>
        <w:br/>
        <w:t>That could be true. </w:t>
      </w:r>
      <w:r w:rsidRPr="00AB4FD5">
        <w:rPr>
          <w:rFonts w:ascii="SimSun" w:hAnsi="SimSun"/>
          <w:color w:val="000000"/>
          <w:szCs w:val="21"/>
        </w:rPr>
        <w:br/>
        <w:t>我不太清楚。 </w:t>
      </w:r>
      <w:r w:rsidRPr="00AB4FD5">
        <w:rPr>
          <w:rFonts w:ascii="SimSun" w:hAnsi="SimSun"/>
          <w:color w:val="000000"/>
          <w:szCs w:val="21"/>
        </w:rPr>
        <w:br/>
        <w:t>I'm not sure. *没把握说时，或不知道时。</w:t>
      </w:r>
      <w:r w:rsidRPr="00AB4FD5">
        <w:rPr>
          <w:rFonts w:ascii="SimSun" w:hAnsi="SimSun"/>
          <w:color w:val="000000"/>
          <w:szCs w:val="21"/>
        </w:rPr>
        <w:br/>
        <w:t>Is he in the office now? (他现在在办公室吗?)</w:t>
      </w:r>
      <w:r w:rsidRPr="00AB4FD5">
        <w:rPr>
          <w:rFonts w:ascii="SimSun" w:hAnsi="SimSun"/>
          <w:color w:val="000000"/>
          <w:szCs w:val="21"/>
        </w:rPr>
        <w:br/>
        <w:t>I'm not sure. (我不太清楚。)</w:t>
      </w:r>
      <w:r w:rsidRPr="00AB4FD5">
        <w:rPr>
          <w:rFonts w:ascii="SimSun" w:hAnsi="SimSun"/>
          <w:color w:val="000000"/>
          <w:szCs w:val="21"/>
        </w:rPr>
        <w:br/>
        <w:t>I'm not certain.</w:t>
      </w:r>
      <w:r w:rsidRPr="00AB4FD5">
        <w:rPr>
          <w:rFonts w:ascii="SimSun" w:hAnsi="SimSun"/>
          <w:color w:val="000000"/>
          <w:szCs w:val="21"/>
        </w:rPr>
        <w:br/>
        <w:t>I can't say for sure. </w:t>
      </w:r>
      <w:r w:rsidRPr="00AB4FD5">
        <w:rPr>
          <w:rFonts w:ascii="SimSun" w:hAnsi="SimSun"/>
          <w:color w:val="000000"/>
          <w:szCs w:val="21"/>
        </w:rPr>
        <w:br/>
        <w:t>但愿是这样。 </w:t>
      </w:r>
      <w:r w:rsidRPr="00AB4FD5">
        <w:rPr>
          <w:rFonts w:ascii="SimSun" w:hAnsi="SimSun"/>
          <w:color w:val="000000"/>
          <w:szCs w:val="21"/>
        </w:rPr>
        <w:br/>
        <w:t>I hope you're right.</w:t>
      </w:r>
      <w:r w:rsidRPr="00AB4FD5">
        <w:rPr>
          <w:rFonts w:ascii="SimSun" w:hAnsi="SimSun"/>
          <w:color w:val="000000"/>
          <w:szCs w:val="21"/>
        </w:rPr>
        <w:br/>
        <w:t>It'll be sunny tomorrow. (明天是个好天吧。)</w:t>
      </w:r>
      <w:r w:rsidRPr="00AB4FD5">
        <w:rPr>
          <w:rFonts w:ascii="SimSun" w:hAnsi="SimSun"/>
          <w:color w:val="000000"/>
          <w:szCs w:val="21"/>
        </w:rPr>
        <w:br/>
        <w:t>I hope you're right. (但愿是这样。) </w:t>
      </w:r>
      <w:r w:rsidRPr="00AB4FD5">
        <w:rPr>
          <w:rFonts w:ascii="SimSun" w:hAnsi="SimSun"/>
          <w:color w:val="000000"/>
          <w:szCs w:val="21"/>
        </w:rPr>
        <w:br/>
        <w:t>有那么点儿。 </w:t>
      </w:r>
      <w:r w:rsidRPr="00AB4FD5">
        <w:rPr>
          <w:rFonts w:ascii="SimSun" w:hAnsi="SimSun"/>
          <w:color w:val="000000"/>
          <w:szCs w:val="21"/>
        </w:rPr>
        <w:br/>
        <w:t>Sort of.</w:t>
      </w:r>
      <w:r w:rsidRPr="00AB4FD5">
        <w:rPr>
          <w:rFonts w:ascii="SimSun" w:hAnsi="SimSun"/>
          <w:color w:val="000000"/>
          <w:szCs w:val="21"/>
        </w:rPr>
        <w:br/>
        <w:t>Is your dog big? (你的狗大吗?)</w:t>
      </w:r>
      <w:r w:rsidRPr="00AB4FD5">
        <w:rPr>
          <w:rFonts w:ascii="SimSun" w:hAnsi="SimSun"/>
          <w:color w:val="000000"/>
          <w:szCs w:val="21"/>
        </w:rPr>
        <w:br/>
        <w:t>Sort of. (说大也大吧!)</w:t>
      </w:r>
      <w:r w:rsidRPr="00AB4FD5">
        <w:rPr>
          <w:rFonts w:ascii="SimSun" w:hAnsi="SimSun"/>
          <w:color w:val="000000"/>
          <w:szCs w:val="21"/>
        </w:rPr>
        <w:br/>
        <w:t>Kind of. </w:t>
      </w:r>
      <w:r w:rsidRPr="00AB4FD5">
        <w:rPr>
          <w:rFonts w:ascii="SimSun" w:hAnsi="SimSun"/>
          <w:color w:val="000000"/>
          <w:szCs w:val="21"/>
        </w:rPr>
        <w:br/>
        <w:t>差不多吧! </w:t>
      </w:r>
      <w:r w:rsidRPr="00AB4FD5">
        <w:rPr>
          <w:rFonts w:ascii="SimSun" w:hAnsi="SimSun"/>
          <w:color w:val="000000"/>
          <w:szCs w:val="21"/>
        </w:rPr>
        <w:br/>
        <w:t>It's something like that.</w:t>
      </w:r>
      <w:r w:rsidRPr="00AB4FD5">
        <w:rPr>
          <w:rFonts w:ascii="SimSun" w:hAnsi="SimSun"/>
          <w:color w:val="000000"/>
          <w:szCs w:val="21"/>
        </w:rPr>
        <w:br/>
        <w:t>Is this it? (是这个吗?)</w:t>
      </w:r>
      <w:r w:rsidRPr="00AB4FD5">
        <w:rPr>
          <w:rFonts w:ascii="SimSun" w:hAnsi="SimSun"/>
          <w:color w:val="000000"/>
          <w:szCs w:val="21"/>
        </w:rPr>
        <w:br/>
        <w:t>Yeah, it's something like that. (嗯，差不多吧。)</w:t>
      </w:r>
      <w:r w:rsidRPr="00AB4FD5">
        <w:rPr>
          <w:rFonts w:ascii="SimSun" w:hAnsi="SimSun"/>
          <w:color w:val="000000"/>
          <w:szCs w:val="21"/>
        </w:rPr>
        <w:br/>
        <w:t>That's about it.</w:t>
      </w:r>
      <w:r w:rsidRPr="00AB4FD5">
        <w:rPr>
          <w:rFonts w:ascii="SimSun" w:hAnsi="SimSun"/>
          <w:color w:val="000000"/>
          <w:szCs w:val="21"/>
        </w:rPr>
        <w:br/>
        <w:t>That'll do.</w:t>
      </w:r>
      <w:r w:rsidRPr="00AB4FD5">
        <w:rPr>
          <w:rFonts w:ascii="SimSun" w:hAnsi="SimSun"/>
          <w:color w:val="000000"/>
          <w:szCs w:val="21"/>
        </w:rPr>
        <w:br/>
        <w:t>That's about right. </w:t>
      </w:r>
      <w:r w:rsidRPr="00AB4FD5">
        <w:rPr>
          <w:rFonts w:ascii="SimSun" w:hAnsi="SimSun"/>
          <w:color w:val="000000"/>
          <w:szCs w:val="21"/>
        </w:rPr>
        <w:br/>
        <w:t>那得看情况。 </w:t>
      </w:r>
      <w:r w:rsidRPr="00AB4FD5">
        <w:rPr>
          <w:rFonts w:ascii="SimSun" w:hAnsi="SimSun"/>
          <w:color w:val="000000"/>
          <w:szCs w:val="21"/>
        </w:rPr>
        <w:br/>
        <w:t>It depends.</w:t>
      </w:r>
      <w:r w:rsidRPr="00AB4FD5">
        <w:rPr>
          <w:rFonts w:ascii="SimSun" w:hAnsi="SimSun"/>
          <w:color w:val="000000"/>
          <w:szCs w:val="21"/>
        </w:rPr>
        <w:br/>
        <w:t>Don't you think you can save more money in Tokyo? (你不觉得在东京能攒更多的钱吗?)</w:t>
      </w:r>
      <w:r w:rsidRPr="00AB4FD5">
        <w:rPr>
          <w:rFonts w:ascii="SimSun" w:hAnsi="SimSun"/>
          <w:color w:val="000000"/>
          <w:szCs w:val="21"/>
        </w:rPr>
        <w:br/>
        <w:t>It depends. (那得看情况。) *on a case by-case basis “基于具体情况”。</w:t>
      </w:r>
      <w:r w:rsidRPr="00AB4FD5">
        <w:rPr>
          <w:rFonts w:ascii="SimSun" w:hAnsi="SimSun"/>
          <w:color w:val="000000"/>
          <w:szCs w:val="21"/>
        </w:rPr>
        <w:br/>
        <w:t>That depends. </w:t>
      </w:r>
      <w:r w:rsidRPr="00AB4FD5">
        <w:rPr>
          <w:rFonts w:ascii="SimSun" w:hAnsi="SimSun"/>
          <w:color w:val="000000"/>
          <w:szCs w:val="21"/>
        </w:rPr>
        <w:br/>
        <w:t>也许是，也许不是。</w:t>
      </w:r>
      <w:r w:rsidRPr="00AB4FD5">
        <w:rPr>
          <w:rFonts w:ascii="SimSun" w:hAnsi="SimSun"/>
          <w:color w:val="000000"/>
          <w:szCs w:val="21"/>
        </w:rPr>
        <w:br/>
        <w:t>Maybe yes, maybe no. *虽然有话要说，但又不想让对方明白时。</w:t>
      </w:r>
      <w:r w:rsidRPr="00AB4FD5">
        <w:rPr>
          <w:rFonts w:ascii="SimSun" w:hAnsi="SimSun"/>
          <w:color w:val="000000"/>
          <w:szCs w:val="21"/>
        </w:rPr>
        <w:br/>
        <w:t>Are you going to ask him? (你打算去问他吗?)</w:t>
      </w:r>
      <w:r w:rsidRPr="00AB4FD5">
        <w:rPr>
          <w:rFonts w:ascii="SimSun" w:hAnsi="SimSun"/>
          <w:color w:val="000000"/>
          <w:szCs w:val="21"/>
        </w:rPr>
        <w:br/>
        <w:t>Maybe yes, maybe no. (也许问，也许不问。) </w:t>
      </w:r>
      <w:r w:rsidRPr="00AB4FD5">
        <w:rPr>
          <w:rFonts w:ascii="SimSun" w:hAnsi="SimSun"/>
          <w:color w:val="000000"/>
          <w:szCs w:val="21"/>
        </w:rPr>
        <w:br/>
        <w:t>但愿如此。 </w:t>
      </w:r>
      <w:r w:rsidRPr="00AB4FD5">
        <w:rPr>
          <w:rFonts w:ascii="SimSun" w:hAnsi="SimSun"/>
          <w:color w:val="000000"/>
          <w:szCs w:val="21"/>
        </w:rPr>
        <w:br/>
        <w:t>Hopefully. *表达虽然无法约定，但仍渴望能够实现的心情。</w:t>
      </w:r>
      <w:r w:rsidRPr="00AB4FD5">
        <w:rPr>
          <w:rFonts w:ascii="SimSun" w:hAnsi="SimSun"/>
          <w:color w:val="000000"/>
          <w:szCs w:val="21"/>
        </w:rPr>
        <w:br/>
        <w:t>Can you play tomorrow? (明天能去比赛吗?)</w:t>
      </w:r>
      <w:r w:rsidRPr="00AB4FD5">
        <w:rPr>
          <w:rFonts w:ascii="SimSun" w:hAnsi="SimSun"/>
          <w:color w:val="000000"/>
          <w:szCs w:val="21"/>
        </w:rPr>
        <w:br/>
        <w:t>Hopefully. (但愿能去。)</w:t>
      </w:r>
      <w:r w:rsidRPr="00AB4FD5">
        <w:rPr>
          <w:rFonts w:ascii="SimSun" w:hAnsi="SimSun"/>
          <w:color w:val="000000"/>
          <w:szCs w:val="21"/>
        </w:rPr>
        <w:br/>
        <w:t>I hope so. </w:t>
      </w:r>
      <w:r w:rsidRPr="00AB4FD5">
        <w:rPr>
          <w:rFonts w:ascii="SimSun" w:hAnsi="SimSun"/>
          <w:color w:val="000000"/>
          <w:szCs w:val="21"/>
        </w:rPr>
        <w:br/>
        <w:t>不能保证。 </w:t>
      </w:r>
      <w:r w:rsidRPr="00AB4FD5">
        <w:rPr>
          <w:rFonts w:ascii="SimSun" w:hAnsi="SimSun"/>
          <w:color w:val="000000"/>
          <w:szCs w:val="21"/>
        </w:rPr>
        <w:br/>
        <w:t>There's no guarantee. *带有也许不可能一切顺利的语感， 但可以感觉到成功的概率很高。</w:t>
      </w:r>
      <w:r w:rsidRPr="00AB4FD5">
        <w:rPr>
          <w:rFonts w:ascii="SimSun" w:hAnsi="SimSun"/>
          <w:color w:val="000000"/>
          <w:szCs w:val="21"/>
        </w:rPr>
        <w:br/>
        <w:t>Will it make money? (能挣大钱吗?)</w:t>
      </w:r>
      <w:r w:rsidRPr="00AB4FD5">
        <w:rPr>
          <w:rFonts w:ascii="SimSun" w:hAnsi="SimSun"/>
          <w:color w:val="000000"/>
          <w:szCs w:val="21"/>
        </w:rPr>
        <w:br/>
        <w:t>There's no guarantee. (不能保证。)</w:t>
      </w:r>
      <w:r w:rsidRPr="00AB4FD5">
        <w:rPr>
          <w:rFonts w:ascii="SimSun" w:hAnsi="SimSun"/>
          <w:color w:val="000000"/>
          <w:szCs w:val="21"/>
        </w:rPr>
        <w:br/>
        <w:t>I can't guarantee it. </w:t>
      </w:r>
      <w:r w:rsidRPr="00AB4FD5">
        <w:rPr>
          <w:rFonts w:ascii="SimSun" w:hAnsi="SimSun"/>
          <w:color w:val="000000"/>
          <w:szCs w:val="21"/>
        </w:rPr>
        <w:br/>
        <w:t>我想是的。</w:t>
      </w:r>
      <w:r w:rsidRPr="00AB4FD5">
        <w:rPr>
          <w:rFonts w:ascii="SimSun" w:hAnsi="SimSun"/>
          <w:color w:val="000000"/>
          <w:szCs w:val="21"/>
        </w:rPr>
        <w:br/>
        <w:t>I think so. *可以用于各种场合。表达“我想是的”、“是那样”的语感。</w:t>
      </w:r>
      <w:r w:rsidRPr="00AB4FD5">
        <w:rPr>
          <w:rFonts w:ascii="SimSun" w:hAnsi="SimSun"/>
          <w:color w:val="000000"/>
          <w:szCs w:val="21"/>
        </w:rPr>
        <w:br/>
        <w:t>Will it rain today? (今天会下雨吗?)</w:t>
      </w:r>
      <w:r w:rsidRPr="00AB4FD5">
        <w:rPr>
          <w:rFonts w:ascii="SimSun" w:hAnsi="SimSun"/>
          <w:color w:val="000000"/>
          <w:szCs w:val="21"/>
        </w:rPr>
        <w:br/>
        <w:t>I think so. (我想会吧。) </w:t>
      </w:r>
      <w:r w:rsidRPr="00AB4FD5">
        <w:rPr>
          <w:rFonts w:ascii="SimSun" w:hAnsi="SimSun"/>
          <w:color w:val="000000"/>
          <w:szCs w:val="21"/>
        </w:rPr>
        <w:br/>
        <w:t>我说不好。 </w:t>
      </w:r>
      <w:r w:rsidRPr="00AB4FD5">
        <w:rPr>
          <w:rFonts w:ascii="SimSun" w:hAnsi="SimSun"/>
          <w:color w:val="000000"/>
          <w:szCs w:val="21"/>
        </w:rPr>
        <w:br/>
        <w:t>I can't say. *不愿意说出秘密或不足以提出意见时。</w:t>
      </w:r>
      <w:r w:rsidRPr="00AB4FD5">
        <w:rPr>
          <w:rFonts w:ascii="SimSun" w:hAnsi="SimSun"/>
          <w:color w:val="000000"/>
          <w:szCs w:val="21"/>
        </w:rPr>
        <w:br/>
        <w:t>Do you know where they are? (你知道他们在哪儿吗?)</w:t>
      </w:r>
      <w:r w:rsidRPr="00AB4FD5">
        <w:rPr>
          <w:rFonts w:ascii="SimSun" w:hAnsi="SimSun"/>
          <w:color w:val="000000"/>
          <w:szCs w:val="21"/>
        </w:rPr>
        <w:br/>
        <w:t>I can't say. (我说不好。)</w:t>
      </w:r>
      <w:r w:rsidRPr="00AB4FD5">
        <w:rPr>
          <w:rFonts w:ascii="SimSun" w:hAnsi="SimSun"/>
          <w:color w:val="000000"/>
          <w:szCs w:val="21"/>
        </w:rPr>
        <w:br/>
        <w:t>I couldn't say.</w:t>
      </w:r>
      <w:r w:rsidRPr="00AB4FD5">
        <w:rPr>
          <w:rFonts w:ascii="SimSun" w:hAnsi="SimSun"/>
          <w:color w:val="000000"/>
          <w:szCs w:val="21"/>
        </w:rPr>
        <w:br/>
        <w:t>I can't say for certain.</w:t>
      </w:r>
      <w:r w:rsidRPr="00AB4FD5">
        <w:rPr>
          <w:rFonts w:ascii="SimSun" w:hAnsi="SimSun"/>
          <w:color w:val="000000"/>
          <w:szCs w:val="21"/>
        </w:rPr>
        <w:br/>
        <w:t>I can't say for sure.</w:t>
      </w:r>
      <w:r w:rsidRPr="00AB4FD5">
        <w:rPr>
          <w:rFonts w:ascii="SimSun" w:hAnsi="SimSun"/>
          <w:color w:val="000000"/>
          <w:szCs w:val="21"/>
        </w:rPr>
        <w:br/>
        <w:t>I couldn't say for certain. </w:t>
      </w:r>
      <w:r w:rsidRPr="00AB4FD5">
        <w:rPr>
          <w:rFonts w:ascii="SimSun" w:hAnsi="SimSun"/>
          <w:color w:val="000000"/>
          <w:szCs w:val="21"/>
        </w:rPr>
        <w:br/>
        <w:t>也是也不是。</w:t>
      </w:r>
      <w:r w:rsidRPr="00AB4FD5">
        <w:rPr>
          <w:rFonts w:ascii="SimSun" w:hAnsi="SimSun"/>
          <w:color w:val="000000"/>
          <w:szCs w:val="21"/>
        </w:rPr>
        <w:br/>
        <w:t>Yes and no. *无法断定是“是”还是“不是”时。</w:t>
      </w:r>
      <w:r w:rsidRPr="00AB4FD5">
        <w:rPr>
          <w:rFonts w:ascii="SimSun" w:hAnsi="SimSun"/>
          <w:color w:val="000000"/>
          <w:szCs w:val="21"/>
        </w:rPr>
        <w:br/>
        <w:t>Are the people friendly? (那些人都很友善吗?)</w:t>
      </w:r>
      <w:r w:rsidRPr="00AB4FD5">
        <w:rPr>
          <w:rFonts w:ascii="SimSun" w:hAnsi="SimSun"/>
          <w:color w:val="000000"/>
          <w:szCs w:val="21"/>
        </w:rPr>
        <w:br/>
        <w:t>Yes and no. (也是也不是。)</w:t>
      </w:r>
      <w:r w:rsidRPr="00AB4FD5">
        <w:rPr>
          <w:rFonts w:ascii="SimSun" w:hAnsi="SimSun"/>
          <w:color w:val="000000"/>
          <w:szCs w:val="21"/>
        </w:rPr>
        <w:br/>
        <w:t>Fifty-fifty. *俚语。 </w:t>
      </w:r>
      <w:r w:rsidRPr="00AB4FD5">
        <w:rPr>
          <w:rFonts w:ascii="SimSun" w:hAnsi="SimSun"/>
          <w:color w:val="000000"/>
          <w:szCs w:val="21"/>
        </w:rPr>
        <w:br/>
        <w:t>喜忧参半。/一半一半。</w:t>
      </w:r>
      <w:r w:rsidRPr="00AB4FD5">
        <w:rPr>
          <w:rFonts w:ascii="SimSun" w:hAnsi="SimSun"/>
          <w:color w:val="000000"/>
          <w:szCs w:val="21"/>
        </w:rPr>
        <w:br/>
        <w:t>Half and half. *表示不能断言好还是不好，无法确定的心情。同时有向对方表示事情进展得不顺利、搁浅的语感。</w:t>
      </w:r>
      <w:r w:rsidRPr="00AB4FD5">
        <w:rPr>
          <w:rFonts w:ascii="SimSun" w:hAnsi="SimSun"/>
          <w:color w:val="000000"/>
          <w:szCs w:val="21"/>
        </w:rPr>
        <w:br/>
        <w:t>Is that new plan effective? (那个新计划有效果吗?)</w:t>
      </w:r>
      <w:r w:rsidRPr="00AB4FD5">
        <w:rPr>
          <w:rFonts w:ascii="SimSun" w:hAnsi="SimSun"/>
          <w:color w:val="000000"/>
          <w:szCs w:val="21"/>
        </w:rPr>
        <w:br/>
        <w:t>Half and half. (嗯，难说。) </w:t>
      </w:r>
      <w:r w:rsidRPr="00AB4FD5">
        <w:rPr>
          <w:rFonts w:ascii="SimSun" w:hAnsi="SimSun"/>
          <w:color w:val="000000"/>
          <w:szCs w:val="21"/>
        </w:rPr>
        <w:br/>
        <w:t>我会试试。</w:t>
      </w:r>
      <w:r w:rsidRPr="00AB4FD5">
        <w:rPr>
          <w:rFonts w:ascii="SimSun" w:hAnsi="SimSun"/>
          <w:color w:val="000000"/>
          <w:szCs w:val="21"/>
        </w:rPr>
        <w:br/>
        <w:t>I'll try. *“试试”、“努力”。</w:t>
      </w:r>
      <w:r w:rsidRPr="00AB4FD5">
        <w:rPr>
          <w:rFonts w:ascii="SimSun" w:hAnsi="SimSun"/>
          <w:color w:val="000000"/>
          <w:szCs w:val="21"/>
        </w:rPr>
        <w:br/>
        <w:t>Can you find him? (你能找到他吗?)</w:t>
      </w:r>
      <w:r w:rsidRPr="00AB4FD5">
        <w:rPr>
          <w:rFonts w:ascii="SimSun" w:hAnsi="SimSun"/>
          <w:color w:val="000000"/>
          <w:szCs w:val="21"/>
        </w:rPr>
        <w:br/>
        <w:t>I'll try. (我会试试。)</w:t>
      </w:r>
      <w:r w:rsidRPr="00AB4FD5">
        <w:rPr>
          <w:rFonts w:ascii="SimSun" w:hAnsi="SimSun"/>
          <w:color w:val="000000"/>
          <w:szCs w:val="21"/>
        </w:rPr>
        <w:br/>
        <w:t>I'll do my best.</w:t>
      </w:r>
      <w:r w:rsidRPr="00AB4FD5">
        <w:rPr>
          <w:rFonts w:ascii="SimSun" w:hAnsi="SimSun"/>
          <w:color w:val="000000"/>
          <w:szCs w:val="21"/>
        </w:rPr>
        <w:br/>
        <w:t>I'll try to. </w:t>
      </w:r>
      <w:r w:rsidRPr="00AB4FD5">
        <w:rPr>
          <w:rFonts w:ascii="SimSun" w:hAnsi="SimSun"/>
          <w:color w:val="000000"/>
          <w:szCs w:val="21"/>
        </w:rPr>
        <w:br/>
        <w:t>怎么说呢。 </w:t>
      </w:r>
      <w:r w:rsidRPr="00AB4FD5">
        <w:rPr>
          <w:rFonts w:ascii="SimSun" w:hAnsi="SimSun"/>
          <w:color w:val="000000"/>
          <w:szCs w:val="21"/>
        </w:rPr>
        <w:br/>
        <w:t>It's difficult to say. *用于难以立刻回答时。</w:t>
      </w:r>
      <w:r w:rsidRPr="00AB4FD5">
        <w:rPr>
          <w:rFonts w:ascii="SimSun" w:hAnsi="SimSun"/>
          <w:color w:val="000000"/>
          <w:szCs w:val="21"/>
        </w:rPr>
        <w:br/>
        <w:t>Is your boss nice to you? (你的老板对你好吗?)</w:t>
      </w:r>
      <w:r w:rsidRPr="00AB4FD5">
        <w:rPr>
          <w:rFonts w:ascii="SimSun" w:hAnsi="SimSun"/>
          <w:color w:val="000000"/>
          <w:szCs w:val="21"/>
        </w:rPr>
        <w:br/>
        <w:t>It's difficult to say. (怎么说呢。)</w:t>
      </w:r>
      <w:r w:rsidRPr="00AB4FD5">
        <w:rPr>
          <w:rFonts w:ascii="SimSun" w:hAnsi="SimSun"/>
          <w:color w:val="000000"/>
          <w:szCs w:val="21"/>
        </w:rPr>
        <w:br/>
        <w:t>It's hard to say. </w:t>
      </w:r>
      <w:r w:rsidRPr="00AB4FD5">
        <w:rPr>
          <w:rFonts w:ascii="SimSun" w:hAnsi="SimSun"/>
          <w:color w:val="000000"/>
          <w:szCs w:val="21"/>
        </w:rPr>
        <w:br/>
        <w:t>还可以更好点。 </w:t>
      </w:r>
      <w:r w:rsidRPr="00AB4FD5">
        <w:rPr>
          <w:rFonts w:ascii="SimSun" w:hAnsi="SimSun"/>
          <w:color w:val="000000"/>
          <w:szCs w:val="21"/>
        </w:rPr>
        <w:br/>
        <w:t>Could be better. *考虑到对方的心情，避免给予对方否定的回答。“还有发展的余地”、“不能说是最好的”。</w:t>
      </w:r>
      <w:r w:rsidRPr="00AB4FD5">
        <w:rPr>
          <w:rFonts w:ascii="SimSun" w:hAnsi="SimSun"/>
          <w:color w:val="000000"/>
          <w:szCs w:val="21"/>
        </w:rPr>
        <w:br/>
        <w:t>Is he a good salesman? (他是个很好的推销员吗?)</w:t>
      </w:r>
      <w:r w:rsidRPr="00AB4FD5">
        <w:rPr>
          <w:rFonts w:ascii="SimSun" w:hAnsi="SimSun"/>
          <w:color w:val="000000"/>
          <w:szCs w:val="21"/>
        </w:rPr>
        <w:br/>
        <w:t>Could be better. (还可以更好点。) </w:t>
      </w:r>
      <w:r w:rsidRPr="00AB4FD5">
        <w:rPr>
          <w:rFonts w:ascii="SimSun" w:hAnsi="SimSun"/>
          <w:color w:val="000000"/>
          <w:szCs w:val="21"/>
        </w:rPr>
        <w:br/>
        <w:t>他给我的回答很含糊。</w:t>
      </w:r>
      <w:r w:rsidRPr="00AB4FD5">
        <w:rPr>
          <w:rFonts w:ascii="SimSun" w:hAnsi="SimSun"/>
          <w:color w:val="000000"/>
          <w:szCs w:val="21"/>
        </w:rPr>
        <w:br/>
        <w:t>He gave me an ambiguous answer. *ambiguous “可以有两种以上理解的，模棱两可的”。</w:t>
      </w:r>
      <w:r w:rsidRPr="00AB4FD5">
        <w:rPr>
          <w:rFonts w:ascii="SimSun" w:hAnsi="SimSun"/>
          <w:color w:val="000000"/>
          <w:szCs w:val="21"/>
        </w:rPr>
        <w:br/>
        <w:t>His answer was very vague.</w:t>
      </w:r>
      <w:r w:rsidRPr="00AB4FD5">
        <w:rPr>
          <w:rFonts w:ascii="SimSun" w:hAnsi="SimSun"/>
          <w:color w:val="000000"/>
          <w:szCs w:val="21"/>
        </w:rPr>
        <w:br/>
        <w:t>He wasn't very clear.</w:t>
      </w:r>
      <w:r w:rsidRPr="00AB4FD5">
        <w:rPr>
          <w:rFonts w:ascii="SimSun" w:hAnsi="SimSun"/>
          <w:color w:val="000000"/>
          <w:szCs w:val="21"/>
        </w:rPr>
        <w:br/>
      </w:r>
      <w:r w:rsidRPr="00AB4FD5">
        <w:rPr>
          <w:rFonts w:ascii="SimSun" w:hAnsi="SimSun"/>
          <w:color w:val="000000"/>
          <w:szCs w:val="21"/>
        </w:rPr>
        <w:br/>
        <w:t>●保留意见</w:t>
      </w:r>
      <w:r w:rsidRPr="00AB4FD5">
        <w:rPr>
          <w:rFonts w:ascii="SimSun" w:hAnsi="SimSun"/>
          <w:color w:val="000000"/>
          <w:szCs w:val="21"/>
        </w:rPr>
        <w:br/>
        <w:t>让我想想。 </w:t>
      </w:r>
      <w:r w:rsidRPr="00AB4FD5">
        <w:rPr>
          <w:rFonts w:ascii="SimSun" w:hAnsi="SimSun"/>
          <w:color w:val="000000"/>
          <w:szCs w:val="21"/>
        </w:rPr>
        <w:br/>
        <w:t>Let me think about it.</w:t>
      </w:r>
      <w:r w:rsidRPr="00AB4FD5">
        <w:rPr>
          <w:rFonts w:ascii="SimSun" w:hAnsi="SimSun"/>
          <w:color w:val="000000"/>
          <w:szCs w:val="21"/>
        </w:rPr>
        <w:br/>
        <w:t>So, you should buy it now. (所以，你应该现在就买。)</w:t>
      </w:r>
      <w:r w:rsidRPr="00AB4FD5">
        <w:rPr>
          <w:rFonts w:ascii="SimSun" w:hAnsi="SimSun"/>
          <w:color w:val="000000"/>
          <w:szCs w:val="21"/>
        </w:rPr>
        <w:br/>
        <w:t>Let me think about it. (让我想想。)</w:t>
      </w:r>
      <w:r w:rsidRPr="00AB4FD5">
        <w:rPr>
          <w:rFonts w:ascii="SimSun" w:hAnsi="SimSun"/>
          <w:color w:val="000000"/>
          <w:szCs w:val="21"/>
        </w:rPr>
        <w:br/>
        <w:t>Give me time to think it over. </w:t>
      </w:r>
      <w:r w:rsidRPr="00AB4FD5">
        <w:rPr>
          <w:rFonts w:ascii="SimSun" w:hAnsi="SimSun"/>
          <w:color w:val="000000"/>
          <w:szCs w:val="21"/>
        </w:rPr>
        <w:br/>
        <w:t>请给我点儿时间考虑。 </w:t>
      </w:r>
      <w:r w:rsidRPr="00AB4FD5">
        <w:rPr>
          <w:rFonts w:ascii="SimSun" w:hAnsi="SimSun"/>
          <w:color w:val="000000"/>
          <w:szCs w:val="21"/>
        </w:rPr>
        <w:br/>
        <w:t>I need some time to think it over.</w:t>
      </w:r>
      <w:r w:rsidRPr="00AB4FD5">
        <w:rPr>
          <w:rFonts w:ascii="SimSun" w:hAnsi="SimSun"/>
          <w:color w:val="000000"/>
          <w:szCs w:val="21"/>
        </w:rPr>
        <w:br/>
        <w:t>I need more time to think about it. </w:t>
      </w:r>
      <w:r w:rsidRPr="00AB4FD5">
        <w:rPr>
          <w:rFonts w:ascii="SimSun" w:hAnsi="SimSun"/>
          <w:color w:val="000000"/>
          <w:szCs w:val="21"/>
        </w:rPr>
        <w:br/>
        <w:t>我会考虑的。</w:t>
      </w:r>
      <w:r w:rsidRPr="00AB4FD5">
        <w:rPr>
          <w:rFonts w:ascii="SimSun" w:hAnsi="SimSun"/>
          <w:color w:val="000000"/>
          <w:szCs w:val="21"/>
        </w:rPr>
        <w:br/>
        <w:t>I'll consider it. *正式的说法。表达不能马上回答时，有“请给我时间考虑”、“让我考虑考虑”的语感。</w:t>
      </w:r>
      <w:r w:rsidRPr="00AB4FD5">
        <w:rPr>
          <w:rFonts w:ascii="SimSun" w:hAnsi="SimSun"/>
          <w:color w:val="000000"/>
          <w:szCs w:val="21"/>
        </w:rPr>
        <w:br/>
        <w:t>Do you like my idea? (你接受我的建议吗?)</w:t>
      </w:r>
      <w:r w:rsidRPr="00AB4FD5">
        <w:rPr>
          <w:rFonts w:ascii="SimSun" w:hAnsi="SimSun"/>
          <w:color w:val="000000"/>
          <w:szCs w:val="21"/>
        </w:rPr>
        <w:br/>
        <w:t>I'll consider it. (我会考虑的。) </w:t>
      </w:r>
      <w:r w:rsidRPr="00AB4FD5">
        <w:rPr>
          <w:rFonts w:ascii="SimSun" w:hAnsi="SimSun"/>
          <w:color w:val="000000"/>
          <w:szCs w:val="21"/>
        </w:rPr>
        <w:br/>
        <w:t>我考虑考虑吧。</w:t>
      </w:r>
      <w:r w:rsidRPr="00AB4FD5">
        <w:rPr>
          <w:rFonts w:ascii="SimSun" w:hAnsi="SimSun"/>
          <w:color w:val="000000"/>
          <w:szCs w:val="21"/>
        </w:rPr>
        <w:br/>
        <w:t>I'll think about it. *比I'll consider it.的说法更随便，比直接拒绝语气要缓和。</w:t>
      </w:r>
      <w:r w:rsidRPr="00AB4FD5">
        <w:rPr>
          <w:rFonts w:ascii="SimSun" w:hAnsi="SimSun"/>
          <w:color w:val="000000"/>
          <w:szCs w:val="21"/>
        </w:rPr>
        <w:br/>
        <w:t>Will you come to my party? (你来参加我的晚会吗?)</w:t>
      </w:r>
      <w:r w:rsidRPr="00AB4FD5">
        <w:rPr>
          <w:rFonts w:ascii="SimSun" w:hAnsi="SimSun"/>
          <w:color w:val="000000"/>
          <w:szCs w:val="21"/>
        </w:rPr>
        <w:br/>
        <w:t>I'll think about it. (我考虑考虑吧。)</w:t>
      </w:r>
      <w:r w:rsidRPr="00AB4FD5">
        <w:rPr>
          <w:rFonts w:ascii="SimSun" w:hAnsi="SimSun"/>
          <w:color w:val="000000"/>
          <w:szCs w:val="21"/>
        </w:rPr>
        <w:br/>
        <w:t>I'll sleep on it. *俚语。</w:t>
      </w:r>
      <w:r w:rsidRPr="00AB4FD5">
        <w:rPr>
          <w:rFonts w:ascii="SimSun" w:hAnsi="SimSun"/>
          <w:color w:val="000000"/>
          <w:szCs w:val="21"/>
        </w:rPr>
        <w:br/>
        <w:t>I'll give it some thought. </w:t>
      </w:r>
      <w:r w:rsidRPr="00AB4FD5">
        <w:rPr>
          <w:rFonts w:ascii="SimSun" w:hAnsi="SimSun"/>
          <w:color w:val="000000"/>
          <w:szCs w:val="21"/>
        </w:rPr>
        <w:br/>
        <w:t>我得琢磨琢磨。 </w:t>
      </w:r>
      <w:r w:rsidRPr="00AB4FD5">
        <w:rPr>
          <w:rFonts w:ascii="SimSun" w:hAnsi="SimSun"/>
          <w:color w:val="000000"/>
          <w:szCs w:val="21"/>
        </w:rPr>
        <w:br/>
        <w:t>I'll think it over.</w:t>
      </w:r>
      <w:r w:rsidRPr="00AB4FD5">
        <w:rPr>
          <w:rFonts w:ascii="SimSun" w:hAnsi="SimSun"/>
          <w:color w:val="000000"/>
          <w:szCs w:val="21"/>
        </w:rPr>
        <w:br/>
        <w:t>Will you approve the proposal? (你同意我的计划吗?)</w:t>
      </w:r>
      <w:r w:rsidRPr="00AB4FD5">
        <w:rPr>
          <w:rFonts w:ascii="SimSun" w:hAnsi="SimSun"/>
          <w:color w:val="000000"/>
          <w:szCs w:val="21"/>
        </w:rPr>
        <w:br/>
        <w:t>I'll think it over. (我得琢磨琢磨。) </w:t>
      </w:r>
      <w:r w:rsidRPr="00AB4FD5">
        <w:rPr>
          <w:rFonts w:ascii="SimSun" w:hAnsi="SimSun"/>
          <w:color w:val="000000"/>
          <w:szCs w:val="21"/>
        </w:rPr>
        <w:br/>
        <w:t>请给我一个晚上的时间考虑。</w:t>
      </w:r>
      <w:r w:rsidRPr="00AB4FD5">
        <w:rPr>
          <w:rFonts w:ascii="SimSun" w:hAnsi="SimSun"/>
          <w:color w:val="000000"/>
          <w:szCs w:val="21"/>
        </w:rPr>
        <w:br/>
        <w:t>Let me sleep on it.</w:t>
      </w:r>
      <w:r w:rsidRPr="00AB4FD5">
        <w:rPr>
          <w:rFonts w:ascii="SimSun" w:hAnsi="SimSun"/>
          <w:color w:val="000000"/>
          <w:szCs w:val="21"/>
        </w:rPr>
        <w:br/>
        <w:t>Please give me a raise. (请给我涨工资。)</w:t>
      </w:r>
      <w:r w:rsidRPr="00AB4FD5">
        <w:rPr>
          <w:rFonts w:ascii="SimSun" w:hAnsi="SimSun"/>
          <w:color w:val="000000"/>
          <w:szCs w:val="21"/>
        </w:rPr>
        <w:br/>
        <w:t>Let me sleep on it. (请给我一个晚上的时间考虑。)</w:t>
      </w:r>
      <w:r w:rsidRPr="00AB4FD5">
        <w:rPr>
          <w:rFonts w:ascii="SimSun" w:hAnsi="SimSun"/>
          <w:color w:val="000000"/>
          <w:szCs w:val="21"/>
        </w:rPr>
        <w:br/>
        <w:t>我得研究研究。</w:t>
      </w:r>
      <w:r w:rsidRPr="00AB4FD5">
        <w:rPr>
          <w:rFonts w:ascii="SimSun" w:hAnsi="SimSun"/>
          <w:color w:val="000000"/>
          <w:szCs w:val="21"/>
        </w:rPr>
        <w:br/>
        <w:t>I'll see what I can do.</w:t>
      </w:r>
      <w:r w:rsidRPr="00AB4FD5">
        <w:rPr>
          <w:rFonts w:ascii="SimSun" w:hAnsi="SimSun"/>
          <w:color w:val="000000"/>
          <w:szCs w:val="21"/>
        </w:rPr>
        <w:br/>
        <w:t>We need longer breaks. (我们的休假有必要再长一些。)</w:t>
      </w:r>
      <w:r w:rsidRPr="00AB4FD5">
        <w:rPr>
          <w:rFonts w:ascii="SimSun" w:hAnsi="SimSun"/>
          <w:color w:val="000000"/>
          <w:szCs w:val="21"/>
        </w:rPr>
        <w:br/>
        <w:t>I'll see what I can do. (我得研究研究。)</w:t>
      </w:r>
      <w:r w:rsidRPr="00AB4FD5">
        <w:rPr>
          <w:rFonts w:ascii="SimSun" w:hAnsi="SimSun"/>
          <w:color w:val="000000"/>
          <w:szCs w:val="21"/>
        </w:rPr>
        <w:br/>
      </w:r>
      <w:r w:rsidRPr="00AB4FD5">
        <w:rPr>
          <w:rFonts w:ascii="SimSun" w:hAnsi="SimSun"/>
          <w:color w:val="000000"/>
          <w:szCs w:val="21"/>
        </w:rPr>
        <w:br/>
        <w:t>●提出、询问意见</w:t>
      </w:r>
      <w:r w:rsidRPr="00AB4FD5">
        <w:rPr>
          <w:rFonts w:ascii="SimSun" w:hAnsi="SimSun"/>
          <w:color w:val="000000"/>
          <w:szCs w:val="21"/>
        </w:rPr>
        <w:br/>
        <w:t>你呢? </w:t>
      </w:r>
      <w:r w:rsidRPr="00AB4FD5">
        <w:rPr>
          <w:rFonts w:ascii="SimSun" w:hAnsi="SimSun"/>
          <w:color w:val="000000"/>
          <w:szCs w:val="21"/>
        </w:rPr>
        <w:br/>
        <w:t>How about you? *回答了别人的问题后，用这句反问对方，有助于对话的顺利进行。</w:t>
      </w:r>
      <w:r w:rsidRPr="00AB4FD5">
        <w:rPr>
          <w:rFonts w:ascii="SimSun" w:hAnsi="SimSun"/>
          <w:color w:val="000000"/>
          <w:szCs w:val="21"/>
        </w:rPr>
        <w:br/>
        <w:t>I like New York in June. How about you? (我喜欢6月的纽约，你呢?)</w:t>
      </w:r>
      <w:r w:rsidRPr="00AB4FD5">
        <w:rPr>
          <w:rFonts w:ascii="SimSun" w:hAnsi="SimSun"/>
          <w:color w:val="000000"/>
          <w:szCs w:val="21"/>
        </w:rPr>
        <w:br/>
        <w:t>Me, too. (我也是。)</w:t>
      </w:r>
      <w:r w:rsidRPr="00AB4FD5">
        <w:rPr>
          <w:rFonts w:ascii="SimSun" w:hAnsi="SimSun"/>
          <w:color w:val="000000"/>
          <w:szCs w:val="21"/>
        </w:rPr>
        <w:br/>
        <w:t>What about you? </w:t>
      </w:r>
      <w:r w:rsidRPr="00AB4FD5">
        <w:rPr>
          <w:rFonts w:ascii="SimSun" w:hAnsi="SimSun"/>
          <w:color w:val="000000"/>
          <w:szCs w:val="21"/>
        </w:rPr>
        <w:br/>
        <w:t>你觉得呢? </w:t>
      </w:r>
      <w:r w:rsidRPr="00AB4FD5">
        <w:rPr>
          <w:rFonts w:ascii="SimSun" w:hAnsi="SimSun"/>
          <w:color w:val="000000"/>
          <w:szCs w:val="21"/>
        </w:rPr>
        <w:br/>
        <w:t>What do you think? *用来询问“怎么样?”、“你的意见呢?”</w:t>
      </w:r>
      <w:r w:rsidRPr="00AB4FD5">
        <w:rPr>
          <w:rFonts w:ascii="SimSun" w:hAnsi="SimSun"/>
          <w:color w:val="000000"/>
          <w:szCs w:val="21"/>
        </w:rPr>
        <w:br/>
        <w:t>What do you think? (你觉得呢?)</w:t>
      </w:r>
      <w:r w:rsidRPr="00AB4FD5">
        <w:rPr>
          <w:rFonts w:ascii="SimSun" w:hAnsi="SimSun"/>
          <w:color w:val="000000"/>
          <w:szCs w:val="21"/>
        </w:rPr>
        <w:br/>
        <w:t>I think it's all right. (我觉得没关系。)</w:t>
      </w:r>
      <w:r w:rsidRPr="00AB4FD5">
        <w:rPr>
          <w:rFonts w:ascii="SimSun" w:hAnsi="SimSun"/>
          <w:color w:val="000000"/>
          <w:szCs w:val="21"/>
        </w:rPr>
        <w:br/>
        <w:t>What do you say?</w:t>
      </w:r>
      <w:r w:rsidRPr="00AB4FD5">
        <w:rPr>
          <w:rFonts w:ascii="SimSun" w:hAnsi="SimSun"/>
          <w:color w:val="000000"/>
          <w:szCs w:val="21"/>
        </w:rPr>
        <w:br/>
        <w:t>How about it?</w:t>
      </w:r>
      <w:r w:rsidRPr="00AB4FD5">
        <w:rPr>
          <w:rFonts w:ascii="SimSun" w:hAnsi="SimSun"/>
          <w:color w:val="000000"/>
          <w:szCs w:val="21"/>
        </w:rPr>
        <w:br/>
        <w:t>What do you think?</w:t>
      </w:r>
      <w:r w:rsidRPr="00AB4FD5">
        <w:rPr>
          <w:rFonts w:ascii="SimSun" w:hAnsi="SimSun"/>
          <w:color w:val="000000"/>
          <w:szCs w:val="21"/>
        </w:rPr>
        <w:br/>
        <w:t>What's your answer? </w:t>
      </w:r>
      <w:r w:rsidRPr="00AB4FD5">
        <w:rPr>
          <w:rFonts w:ascii="SimSun" w:hAnsi="SimSun"/>
          <w:color w:val="000000"/>
          <w:szCs w:val="21"/>
        </w:rPr>
        <w:br/>
        <w:t>你的意见呢? </w:t>
      </w:r>
      <w:r w:rsidRPr="00AB4FD5">
        <w:rPr>
          <w:rFonts w:ascii="SimSun" w:hAnsi="SimSun"/>
          <w:color w:val="000000"/>
          <w:szCs w:val="21"/>
        </w:rPr>
        <w:br/>
        <w:t>What's your opinion?</w:t>
      </w:r>
      <w:r w:rsidRPr="00AB4FD5">
        <w:rPr>
          <w:rFonts w:ascii="SimSun" w:hAnsi="SimSun"/>
          <w:color w:val="000000"/>
          <w:szCs w:val="21"/>
        </w:rPr>
        <w:br/>
        <w:t>What's your viewpoint?</w:t>
      </w:r>
      <w:r w:rsidRPr="00AB4FD5">
        <w:rPr>
          <w:rFonts w:ascii="SimSun" w:hAnsi="SimSun"/>
          <w:color w:val="000000"/>
          <w:szCs w:val="21"/>
        </w:rPr>
        <w:br/>
        <w:t>What's your point of view? </w:t>
      </w:r>
      <w:r w:rsidRPr="00AB4FD5">
        <w:rPr>
          <w:rFonts w:ascii="SimSun" w:hAnsi="SimSun"/>
          <w:color w:val="000000"/>
          <w:szCs w:val="21"/>
        </w:rPr>
        <w:br/>
        <w:t>你的建议呢? </w:t>
      </w:r>
      <w:r w:rsidRPr="00AB4FD5">
        <w:rPr>
          <w:rFonts w:ascii="SimSun" w:hAnsi="SimSun"/>
          <w:color w:val="000000"/>
          <w:szCs w:val="21"/>
        </w:rPr>
        <w:br/>
        <w:t>What's your suggestion?</w:t>
      </w:r>
      <w:r w:rsidRPr="00AB4FD5">
        <w:rPr>
          <w:rFonts w:ascii="SimSun" w:hAnsi="SimSun"/>
          <w:color w:val="000000"/>
          <w:szCs w:val="21"/>
        </w:rPr>
        <w:br/>
        <w:t>What do you suggest? </w:t>
      </w:r>
      <w:r w:rsidRPr="00AB4FD5">
        <w:rPr>
          <w:rFonts w:ascii="SimSun" w:hAnsi="SimSun"/>
          <w:color w:val="000000"/>
          <w:szCs w:val="21"/>
        </w:rPr>
        <w:br/>
        <w:t>还有别的吗? </w:t>
      </w:r>
      <w:r w:rsidRPr="00AB4FD5">
        <w:rPr>
          <w:rFonts w:ascii="SimSun" w:hAnsi="SimSun"/>
          <w:color w:val="000000"/>
          <w:szCs w:val="21"/>
        </w:rPr>
        <w:br/>
        <w:t>What else?</w:t>
      </w:r>
      <w:r w:rsidRPr="00AB4FD5">
        <w:rPr>
          <w:rFonts w:ascii="SimSun" w:hAnsi="SimSun"/>
          <w:color w:val="000000"/>
          <w:szCs w:val="21"/>
        </w:rPr>
        <w:br/>
        <w:t>Anything else?</w:t>
      </w:r>
      <w:r w:rsidRPr="00AB4FD5">
        <w:rPr>
          <w:rFonts w:ascii="SimSun" w:hAnsi="SimSun"/>
          <w:color w:val="000000"/>
          <w:szCs w:val="21"/>
        </w:rPr>
        <w:br/>
        <w:t>What's left?</w:t>
      </w:r>
      <w:r w:rsidRPr="00AB4FD5">
        <w:rPr>
          <w:rFonts w:ascii="SimSun" w:hAnsi="SimSun"/>
          <w:color w:val="000000"/>
          <w:szCs w:val="21"/>
        </w:rPr>
        <w:br/>
        <w:t>Missing anything?</w:t>
      </w:r>
      <w:r w:rsidRPr="00AB4FD5">
        <w:rPr>
          <w:rFonts w:ascii="SimSun" w:hAnsi="SimSun"/>
          <w:color w:val="000000"/>
          <w:szCs w:val="21"/>
        </w:rPr>
        <w:br/>
        <w:t>什么问题都可以。</w:t>
      </w:r>
      <w:r w:rsidRPr="00AB4FD5">
        <w:rPr>
          <w:rFonts w:ascii="SimSun" w:hAnsi="SimSun"/>
          <w:color w:val="000000"/>
          <w:szCs w:val="21"/>
        </w:rPr>
        <w:br/>
        <w:t>Any question will do. *催促别人提问时“请提问题吧”。</w:t>
      </w:r>
      <w:r w:rsidRPr="00AB4FD5">
        <w:rPr>
          <w:rFonts w:ascii="SimSun" w:hAnsi="SimSun"/>
          <w:color w:val="000000"/>
          <w:szCs w:val="21"/>
        </w:rPr>
        <w:br/>
        <w:t>Ask anything. </w:t>
      </w:r>
      <w:r w:rsidRPr="00AB4FD5">
        <w:rPr>
          <w:rFonts w:ascii="SimSun" w:hAnsi="SimSun"/>
          <w:color w:val="000000"/>
          <w:szCs w:val="21"/>
        </w:rPr>
        <w:br/>
        <w:t>你有什么建议吗? </w:t>
      </w:r>
      <w:r w:rsidRPr="00AB4FD5">
        <w:rPr>
          <w:rFonts w:ascii="SimSun" w:hAnsi="SimSun"/>
          <w:color w:val="000000"/>
          <w:szCs w:val="21"/>
        </w:rPr>
        <w:br/>
        <w:t>What do you recommend?</w:t>
      </w:r>
      <w:r w:rsidRPr="00AB4FD5">
        <w:rPr>
          <w:rFonts w:ascii="SimSun" w:hAnsi="SimSun"/>
          <w:color w:val="000000"/>
          <w:szCs w:val="21"/>
        </w:rPr>
        <w:br/>
        <w:t>What do you think is the best? </w:t>
      </w:r>
      <w:r w:rsidRPr="00AB4FD5">
        <w:rPr>
          <w:rFonts w:ascii="SimSun" w:hAnsi="SimSun"/>
          <w:color w:val="000000"/>
          <w:szCs w:val="21"/>
        </w:rPr>
        <w:br/>
        <w:t>你不这样认为吗? </w:t>
      </w:r>
      <w:r w:rsidRPr="00AB4FD5">
        <w:rPr>
          <w:rFonts w:ascii="SimSun" w:hAnsi="SimSun"/>
          <w:color w:val="000000"/>
          <w:szCs w:val="21"/>
        </w:rPr>
        <w:br/>
        <w:t>Don't you think so? *征求对方同意。</w:t>
      </w:r>
      <w:r w:rsidRPr="00AB4FD5">
        <w:rPr>
          <w:rFonts w:ascii="SimSun" w:hAnsi="SimSun"/>
          <w:color w:val="000000"/>
          <w:szCs w:val="21"/>
        </w:rPr>
        <w:br/>
        <w:t>Can't you see it? </w:t>
      </w:r>
      <w:r w:rsidRPr="00AB4FD5">
        <w:rPr>
          <w:rFonts w:ascii="SimSun" w:hAnsi="SimSun"/>
          <w:color w:val="000000"/>
          <w:szCs w:val="21"/>
        </w:rPr>
        <w:br/>
        <w:t>你同意吗? </w:t>
      </w:r>
      <w:r w:rsidRPr="00AB4FD5">
        <w:rPr>
          <w:rFonts w:ascii="SimSun" w:hAnsi="SimSun"/>
          <w:color w:val="000000"/>
          <w:szCs w:val="21"/>
        </w:rPr>
        <w:br/>
        <w:t>Do you agree? *比较正式的说法。 </w:t>
      </w:r>
      <w:r w:rsidRPr="00AB4FD5">
        <w:rPr>
          <w:rFonts w:ascii="SimSun" w:hAnsi="SimSun"/>
          <w:color w:val="000000"/>
          <w:szCs w:val="21"/>
        </w:rPr>
        <w:br/>
        <w:t>给我一个明确的答复。</w:t>
      </w:r>
      <w:r w:rsidRPr="00AB4FD5">
        <w:rPr>
          <w:rFonts w:ascii="SimSun" w:hAnsi="SimSun"/>
          <w:color w:val="000000"/>
          <w:szCs w:val="21"/>
        </w:rPr>
        <w:br/>
        <w:t>Give me a definite answer. *definite “明确的”。</w:t>
      </w:r>
      <w:r w:rsidRPr="00AB4FD5">
        <w:rPr>
          <w:rFonts w:ascii="SimSun" w:hAnsi="SimSun"/>
          <w:color w:val="000000"/>
          <w:szCs w:val="21"/>
        </w:rPr>
        <w:br/>
        <w:t>I want a definite answer. (我希望得到明确的答复。)</w:t>
      </w:r>
      <w:r w:rsidRPr="00AB4FD5">
        <w:rPr>
          <w:rFonts w:ascii="SimSun" w:hAnsi="SimSun"/>
          <w:color w:val="000000"/>
          <w:szCs w:val="21"/>
        </w:rPr>
        <w:br/>
        <w:t>I need a definite answer. (我需要一个明确的答复。) </w:t>
      </w:r>
      <w:r w:rsidRPr="00AB4FD5">
        <w:rPr>
          <w:rFonts w:ascii="SimSun" w:hAnsi="SimSun"/>
          <w:color w:val="000000"/>
          <w:szCs w:val="21"/>
        </w:rPr>
        <w:br/>
        <w:t>“是”还是“不是”? </w:t>
      </w:r>
      <w:r w:rsidRPr="00AB4FD5">
        <w:rPr>
          <w:rFonts w:ascii="SimSun" w:hAnsi="SimSun"/>
          <w:color w:val="000000"/>
          <w:szCs w:val="21"/>
        </w:rPr>
        <w:br/>
        <w:t>Is it “yes” or “no”?</w:t>
      </w:r>
      <w:r w:rsidRPr="00AB4FD5">
        <w:rPr>
          <w:rFonts w:ascii="SimSun" w:hAnsi="SimSun"/>
          <w:color w:val="000000"/>
          <w:szCs w:val="21"/>
        </w:rPr>
        <w:br/>
        <w:t>Yes, or no? </w:t>
      </w:r>
      <w:r w:rsidRPr="00AB4FD5">
        <w:rPr>
          <w:rFonts w:ascii="SimSun" w:hAnsi="SimSun"/>
          <w:color w:val="000000"/>
          <w:szCs w:val="21"/>
        </w:rPr>
        <w:br/>
        <w:t>这可不算答复。</w:t>
      </w:r>
      <w:r w:rsidRPr="00AB4FD5">
        <w:rPr>
          <w:rFonts w:ascii="SimSun" w:hAnsi="SimSun"/>
          <w:color w:val="000000"/>
          <w:szCs w:val="21"/>
        </w:rPr>
        <w:br/>
        <w:t>It doesn't answer my question.</w:t>
      </w:r>
      <w:r w:rsidRPr="00AB4FD5">
        <w:rPr>
          <w:rFonts w:ascii="SimSun" w:hAnsi="SimSun"/>
          <w:color w:val="000000"/>
          <w:szCs w:val="21"/>
        </w:rPr>
        <w:br/>
        <w:t>That's no answer.</w:t>
      </w:r>
      <w:r w:rsidRPr="00AB4FD5">
        <w:rPr>
          <w:rFonts w:ascii="SimSun" w:hAnsi="SimSun"/>
          <w:color w:val="000000"/>
          <w:szCs w:val="21"/>
        </w:rPr>
        <w:br/>
        <w:t>That's not what I want to know. (这不是我想知道的事情。)</w:t>
      </w:r>
      <w:r w:rsidRPr="00AB4FD5">
        <w:rPr>
          <w:rFonts w:ascii="SimSun" w:hAnsi="SimSun"/>
          <w:color w:val="000000"/>
          <w:szCs w:val="21"/>
        </w:rPr>
        <w:br/>
        <w:t>You didn't answer my question. (你没有回答我的问题。) </w:t>
      </w:r>
      <w:r w:rsidRPr="00AB4FD5">
        <w:rPr>
          <w:rFonts w:ascii="SimSun" w:hAnsi="SimSun"/>
          <w:color w:val="000000"/>
          <w:szCs w:val="21"/>
        </w:rPr>
        <w:br/>
        <w:t>你没有希望赢。</w:t>
      </w:r>
      <w:r w:rsidRPr="00AB4FD5">
        <w:rPr>
          <w:rFonts w:ascii="SimSun" w:hAnsi="SimSun"/>
          <w:color w:val="000000"/>
          <w:szCs w:val="21"/>
        </w:rPr>
        <w:br/>
        <w:t>You don't stand a chance. *stand a chance “有可能性”。</w:t>
      </w:r>
      <w:r w:rsidRPr="00AB4FD5">
        <w:rPr>
          <w:rFonts w:ascii="SimSun" w:hAnsi="SimSun"/>
          <w:color w:val="000000"/>
          <w:szCs w:val="21"/>
        </w:rPr>
        <w:br/>
        <w:t>I'm running for mayor. (我的目标是成为市长。)</w:t>
      </w:r>
      <w:r w:rsidRPr="00AB4FD5">
        <w:rPr>
          <w:rFonts w:ascii="SimSun" w:hAnsi="SimSun"/>
          <w:color w:val="000000"/>
          <w:szCs w:val="21"/>
        </w:rPr>
        <w:br/>
        <w:t>You don't stand a chance. (你没有希望赢。) </w:t>
      </w:r>
      <w:r w:rsidRPr="00AB4FD5">
        <w:rPr>
          <w:rFonts w:ascii="SimSun" w:hAnsi="SimSun"/>
          <w:color w:val="000000"/>
          <w:szCs w:val="21"/>
        </w:rPr>
        <w:br/>
        <w:t>我已经忍无可忍了。</w:t>
      </w:r>
      <w:r w:rsidRPr="00AB4FD5">
        <w:rPr>
          <w:rFonts w:ascii="SimSun" w:hAnsi="SimSun"/>
          <w:color w:val="000000"/>
          <w:szCs w:val="21"/>
        </w:rPr>
        <w:br/>
        <w:t>It's the last straw. *It's the last straw.是句谚语，出自The last straw breaks the camel's back. 意思是往骆驼身上放稻草，放得太多时，就是一根也会把骆驼的脊背压断。即忍耐超过了限度，就会爆发。</w:t>
      </w:r>
      <w:r w:rsidRPr="00AB4FD5">
        <w:rPr>
          <w:rFonts w:ascii="SimSun" w:hAnsi="SimSun"/>
          <w:color w:val="000000"/>
          <w:szCs w:val="21"/>
        </w:rPr>
        <w:br/>
        <w:t>That's it.</w:t>
      </w:r>
      <w:r w:rsidRPr="00AB4FD5">
        <w:rPr>
          <w:rFonts w:ascii="SimSun" w:hAnsi="SimSun"/>
          <w:color w:val="000000"/>
          <w:szCs w:val="21"/>
        </w:rPr>
        <w:br/>
        <w:t>It's the end.</w:t>
      </w:r>
      <w:r w:rsidRPr="00AB4FD5">
        <w:rPr>
          <w:rFonts w:ascii="SimSun" w:hAnsi="SimSun"/>
          <w:color w:val="000000"/>
          <w:szCs w:val="21"/>
        </w:rPr>
        <w:br/>
        <w:t>It's the limit.</w:t>
      </w:r>
      <w:r w:rsidRPr="00AB4FD5">
        <w:rPr>
          <w:rFonts w:ascii="SimSun" w:hAnsi="SimSun"/>
          <w:color w:val="000000"/>
          <w:szCs w:val="21"/>
        </w:rPr>
        <w:br/>
        <w:t>I can't take it anymore. </w:t>
      </w:r>
      <w:r w:rsidRPr="00AB4FD5">
        <w:rPr>
          <w:rFonts w:ascii="SimSun" w:hAnsi="SimSun"/>
          <w:color w:val="000000"/>
          <w:szCs w:val="21"/>
        </w:rPr>
        <w:br/>
        <w:t>让我听听您的直言。</w:t>
      </w:r>
      <w:r w:rsidRPr="00AB4FD5">
        <w:rPr>
          <w:rFonts w:ascii="SimSun" w:hAnsi="SimSun"/>
          <w:color w:val="000000"/>
          <w:szCs w:val="21"/>
        </w:rPr>
        <w:br/>
        <w:t>Let me hear your candid opinion. *candid “直率的，不客气的”。</w:t>
      </w:r>
      <w:r w:rsidRPr="00AB4FD5">
        <w:rPr>
          <w:rFonts w:ascii="SimSun" w:hAnsi="SimSun"/>
          <w:color w:val="000000"/>
          <w:szCs w:val="21"/>
        </w:rPr>
        <w:br/>
        <w:t>Please tell me what you honestly think. </w:t>
      </w:r>
      <w:r w:rsidRPr="00AB4FD5">
        <w:rPr>
          <w:rFonts w:ascii="SimSun" w:hAnsi="SimSun"/>
          <w:color w:val="000000"/>
          <w:szCs w:val="21"/>
        </w:rPr>
        <w:br/>
        <w:t>你有什么更好的主意吗? </w:t>
      </w:r>
      <w:r w:rsidRPr="00AB4FD5">
        <w:rPr>
          <w:rFonts w:ascii="SimSun" w:hAnsi="SimSun"/>
          <w:color w:val="000000"/>
          <w:szCs w:val="21"/>
        </w:rPr>
        <w:br/>
        <w:t>Can you think of anything better?</w:t>
      </w:r>
      <w:r w:rsidRPr="00AB4FD5">
        <w:rPr>
          <w:rFonts w:ascii="SimSun" w:hAnsi="SimSun"/>
          <w:color w:val="000000"/>
          <w:szCs w:val="21"/>
        </w:rPr>
        <w:br/>
        <w:t>Have you got a better idea? </w:t>
      </w:r>
      <w:r w:rsidRPr="00AB4FD5">
        <w:rPr>
          <w:rFonts w:ascii="SimSun" w:hAnsi="SimSun"/>
          <w:color w:val="000000"/>
          <w:szCs w:val="21"/>
        </w:rPr>
        <w:br/>
        <w:t>有什么不满意的吗?</w:t>
      </w:r>
      <w:r w:rsidRPr="00AB4FD5">
        <w:rPr>
          <w:rFonts w:ascii="SimSun" w:hAnsi="SimSun"/>
          <w:color w:val="000000"/>
          <w:szCs w:val="21"/>
        </w:rPr>
        <w:br/>
        <w:t>Any complaints? *complaint“不平”、“不满意”、“抱怨的原因”。</w:t>
      </w:r>
      <w:r w:rsidRPr="00AB4FD5">
        <w:rPr>
          <w:rFonts w:ascii="SimSun" w:hAnsi="SimSun"/>
          <w:color w:val="000000"/>
          <w:szCs w:val="21"/>
        </w:rPr>
        <w:br/>
        <w:t>Any complaints? (有什么不满意的吗?)</w:t>
      </w:r>
      <w:r w:rsidRPr="00AB4FD5">
        <w:rPr>
          <w:rFonts w:ascii="SimSun" w:hAnsi="SimSun"/>
          <w:color w:val="000000"/>
          <w:szCs w:val="21"/>
        </w:rPr>
        <w:br/>
        <w:t>No, I'm satisfied. (没有，我心满意足。)</w:t>
      </w:r>
      <w:r w:rsidRPr="00AB4FD5">
        <w:rPr>
          <w:rFonts w:ascii="SimSun" w:hAnsi="SimSun"/>
          <w:color w:val="000000"/>
          <w:szCs w:val="21"/>
        </w:rPr>
        <w:br/>
        <w:t>Do you have any complaints to make?</w:t>
      </w:r>
      <w:r w:rsidRPr="00AB4FD5">
        <w:rPr>
          <w:rFonts w:ascii="SimSun" w:hAnsi="SimSun"/>
          <w:color w:val="000000"/>
          <w:szCs w:val="21"/>
        </w:rPr>
        <w:br/>
        <w:t>Do you have anything to complain about? </w:t>
      </w:r>
      <w:r w:rsidRPr="00AB4FD5">
        <w:rPr>
          <w:rFonts w:ascii="SimSun" w:hAnsi="SimSun"/>
          <w:color w:val="000000"/>
          <w:szCs w:val="21"/>
        </w:rPr>
        <w:br/>
        <w:t>你不满意什么? </w:t>
      </w:r>
      <w:r w:rsidRPr="00AB4FD5">
        <w:rPr>
          <w:rFonts w:ascii="SimSun" w:hAnsi="SimSun"/>
          <w:color w:val="000000"/>
          <w:szCs w:val="21"/>
        </w:rPr>
        <w:br/>
        <w:t>What is your complaint?</w:t>
      </w:r>
      <w:r w:rsidRPr="00AB4FD5">
        <w:rPr>
          <w:rFonts w:ascii="SimSun" w:hAnsi="SimSun"/>
          <w:color w:val="000000"/>
          <w:szCs w:val="21"/>
        </w:rPr>
        <w:br/>
        <w:t>What are your complaints?</w:t>
      </w:r>
      <w:r w:rsidRPr="00AB4FD5">
        <w:rPr>
          <w:rFonts w:ascii="SimSun" w:hAnsi="SimSun"/>
          <w:color w:val="000000"/>
          <w:szCs w:val="21"/>
        </w:rPr>
        <w:br/>
        <w:t>What are you dissatisfied with? </w:t>
      </w:r>
      <w:r w:rsidRPr="00AB4FD5">
        <w:rPr>
          <w:rFonts w:ascii="SimSun" w:hAnsi="SimSun"/>
          <w:color w:val="000000"/>
          <w:szCs w:val="21"/>
        </w:rPr>
        <w:br/>
        <w:t>我是个有气量的人。</w:t>
      </w:r>
      <w:r w:rsidRPr="00AB4FD5">
        <w:rPr>
          <w:rFonts w:ascii="SimSun" w:hAnsi="SimSun"/>
          <w:color w:val="000000"/>
          <w:szCs w:val="21"/>
        </w:rPr>
        <w:br/>
        <w:t>I'm fairly broad-minded. *broad-minded “心胸宽阔，宽宏大量”。 </w:t>
      </w:r>
      <w:r w:rsidRPr="00AB4FD5">
        <w:rPr>
          <w:rFonts w:ascii="SimSun" w:hAnsi="SimSun"/>
          <w:color w:val="000000"/>
          <w:szCs w:val="21"/>
        </w:rPr>
        <w:br/>
        <w:t>这是一个难得的机会。 </w:t>
      </w:r>
      <w:r w:rsidRPr="00AB4FD5">
        <w:rPr>
          <w:rFonts w:ascii="SimSun" w:hAnsi="SimSun"/>
          <w:color w:val="000000"/>
          <w:szCs w:val="21"/>
        </w:rPr>
        <w:br/>
        <w:t>That kind of chance comes once in a blue moon. *once in a blue moon “稀少的，很少”。</w:t>
      </w:r>
      <w:r w:rsidRPr="00AB4FD5">
        <w:rPr>
          <w:rFonts w:ascii="SimSun" w:hAnsi="SimSun"/>
          <w:color w:val="000000"/>
          <w:szCs w:val="21"/>
        </w:rPr>
        <w:br/>
        <w:t>I went out with a gorgeous girl last night.(我昨天晚上和一个非常漂亮的姑娘约会了。)</w:t>
      </w:r>
      <w:r w:rsidRPr="00AB4FD5">
        <w:rPr>
          <w:rFonts w:ascii="SimSun" w:hAnsi="SimSun"/>
          <w:color w:val="000000"/>
          <w:szCs w:val="21"/>
        </w:rPr>
        <w:br/>
        <w:t>That kind of chance comes once in a blue moon. (这是一个难得的机会。) </w:t>
      </w:r>
      <w:r w:rsidRPr="00AB4FD5">
        <w:rPr>
          <w:rFonts w:ascii="SimSun" w:hAnsi="SimSun"/>
          <w:color w:val="000000"/>
          <w:szCs w:val="21"/>
        </w:rPr>
        <w:br/>
        <w:t>照我的想法…… </w:t>
      </w:r>
      <w:r w:rsidRPr="00AB4FD5">
        <w:rPr>
          <w:rFonts w:ascii="SimSun" w:hAnsi="SimSun"/>
          <w:color w:val="000000"/>
          <w:szCs w:val="21"/>
        </w:rPr>
        <w:br/>
        <w:t>In my opinion...</w:t>
      </w:r>
      <w:r w:rsidRPr="00AB4FD5">
        <w:rPr>
          <w:rFonts w:ascii="SimSun" w:hAnsi="SimSun"/>
          <w:color w:val="000000"/>
          <w:szCs w:val="21"/>
        </w:rPr>
        <w:br/>
        <w:t>What do you think? (你认为如何?)</w:t>
      </w:r>
      <w:r w:rsidRPr="00AB4FD5">
        <w:rPr>
          <w:rFonts w:ascii="SimSun" w:hAnsi="SimSun"/>
          <w:color w:val="000000"/>
          <w:szCs w:val="21"/>
        </w:rPr>
        <w:br/>
        <w:t>In my opinion, we need to cut costs. (我的想法是，我们必须减少经费。)*有人用According to my opinion...， 这种表达方式是错误的。</w:t>
      </w:r>
      <w:r w:rsidRPr="00AB4FD5">
        <w:rPr>
          <w:rFonts w:ascii="SimSun" w:hAnsi="SimSun"/>
          <w:color w:val="000000"/>
          <w:szCs w:val="21"/>
        </w:rPr>
        <w:br/>
        <w:t>I think... </w:t>
      </w:r>
      <w:r w:rsidRPr="00AB4FD5">
        <w:rPr>
          <w:rFonts w:ascii="SimSun" w:hAnsi="SimSun"/>
          <w:color w:val="000000"/>
          <w:szCs w:val="21"/>
        </w:rPr>
        <w:br/>
        <w:t>我的意思是……</w:t>
      </w:r>
      <w:r w:rsidRPr="00AB4FD5">
        <w:rPr>
          <w:rFonts w:ascii="SimSun" w:hAnsi="SimSun"/>
          <w:color w:val="000000"/>
          <w:szCs w:val="21"/>
        </w:rPr>
        <w:br/>
        <w:t>What I meant was...</w:t>
      </w:r>
      <w:r w:rsidRPr="00AB4FD5">
        <w:rPr>
          <w:rFonts w:ascii="SimSun" w:hAnsi="SimSun"/>
          <w:color w:val="000000"/>
          <w:szCs w:val="21"/>
        </w:rPr>
        <w:br/>
        <w:t>Do you mean fire people? (你的意思是要裁人?)</w:t>
      </w:r>
      <w:r w:rsidRPr="00AB4FD5">
        <w:rPr>
          <w:rFonts w:ascii="SimSun" w:hAnsi="SimSun"/>
          <w:color w:val="000000"/>
          <w:szCs w:val="21"/>
        </w:rPr>
        <w:br/>
        <w:t>No, what I meant was we need to use cheaper materials. (不，我的意思是必须使用更便宜的材料。)</w:t>
      </w:r>
      <w:r w:rsidRPr="00AB4FD5">
        <w:rPr>
          <w:rFonts w:ascii="SimSun" w:hAnsi="SimSun"/>
          <w:color w:val="000000"/>
          <w:szCs w:val="21"/>
        </w:rPr>
        <w:br/>
        <w:t>What I wanted to say was... </w:t>
      </w:r>
      <w:r w:rsidRPr="00AB4FD5">
        <w:rPr>
          <w:rFonts w:ascii="SimSun" w:hAnsi="SimSun"/>
          <w:color w:val="000000"/>
          <w:szCs w:val="21"/>
        </w:rPr>
        <w:br/>
        <w:t>我想是的。</w:t>
      </w:r>
      <w:r w:rsidRPr="00AB4FD5">
        <w:rPr>
          <w:rFonts w:ascii="SimSun" w:hAnsi="SimSun"/>
          <w:color w:val="000000"/>
          <w:szCs w:val="21"/>
        </w:rPr>
        <w:br/>
        <w:t>I think so. </w:t>
      </w:r>
      <w:r w:rsidRPr="00AB4FD5">
        <w:rPr>
          <w:rFonts w:ascii="SimSun" w:hAnsi="SimSun"/>
          <w:color w:val="000000"/>
          <w:szCs w:val="21"/>
        </w:rPr>
        <w:br/>
        <w:t>我想不是。 </w:t>
      </w:r>
      <w:r w:rsidRPr="00AB4FD5">
        <w:rPr>
          <w:rFonts w:ascii="SimSun" w:hAnsi="SimSun"/>
          <w:color w:val="000000"/>
          <w:szCs w:val="21"/>
        </w:rPr>
        <w:br/>
        <w:t>I don't think so. </w:t>
      </w:r>
      <w:r w:rsidRPr="00AB4FD5">
        <w:rPr>
          <w:rFonts w:ascii="SimSun" w:hAnsi="SimSun"/>
          <w:color w:val="000000"/>
          <w:szCs w:val="21"/>
        </w:rPr>
        <w:br/>
        <w:t>我认为这要看个人的看法。 </w:t>
      </w:r>
      <w:r w:rsidRPr="00AB4FD5">
        <w:rPr>
          <w:rFonts w:ascii="SimSun" w:hAnsi="SimSun"/>
          <w:color w:val="000000"/>
          <w:szCs w:val="21"/>
        </w:rPr>
        <w:br/>
        <w:t>I think it is a matter of opinion.</w:t>
      </w:r>
      <w:r w:rsidRPr="00AB4FD5">
        <w:rPr>
          <w:rFonts w:ascii="SimSun" w:hAnsi="SimSun"/>
          <w:color w:val="000000"/>
          <w:szCs w:val="21"/>
        </w:rPr>
        <w:br/>
        <w:t>I think that depends on one's opinion. </w:t>
      </w:r>
      <w:r w:rsidRPr="00AB4FD5">
        <w:rPr>
          <w:rFonts w:ascii="SimSun" w:hAnsi="SimSun"/>
          <w:color w:val="000000"/>
          <w:szCs w:val="21"/>
        </w:rPr>
        <w:br/>
        <w:t>那并不重要。</w:t>
      </w:r>
      <w:r w:rsidRPr="00AB4FD5">
        <w:rPr>
          <w:rFonts w:ascii="SimSun" w:hAnsi="SimSun"/>
          <w:color w:val="000000"/>
          <w:szCs w:val="21"/>
        </w:rPr>
        <w:br/>
        <w:t>It's not important. </w:t>
      </w:r>
      <w:r w:rsidRPr="00AB4FD5">
        <w:rPr>
          <w:rFonts w:ascii="SimSun" w:hAnsi="SimSun"/>
          <w:color w:val="000000"/>
          <w:szCs w:val="21"/>
        </w:rPr>
        <w:br/>
        <w:t>那是个好主意。</w:t>
      </w:r>
      <w:r w:rsidRPr="00AB4FD5">
        <w:rPr>
          <w:rFonts w:ascii="SimSun" w:hAnsi="SimSun"/>
          <w:color w:val="000000"/>
          <w:szCs w:val="21"/>
        </w:rPr>
        <w:br/>
        <w:t>That's a good idea. </w:t>
      </w:r>
      <w:r w:rsidRPr="00AB4FD5">
        <w:rPr>
          <w:rFonts w:ascii="SimSun" w:hAnsi="SimSun"/>
          <w:color w:val="000000"/>
          <w:szCs w:val="21"/>
        </w:rPr>
        <w:br/>
        <w:t>那是胡说。</w:t>
      </w:r>
      <w:r w:rsidRPr="00AB4FD5">
        <w:rPr>
          <w:rFonts w:ascii="SimSun" w:hAnsi="SimSun"/>
          <w:color w:val="000000"/>
          <w:szCs w:val="21"/>
        </w:rPr>
        <w:br/>
        <w:t>That's not true. </w:t>
      </w:r>
      <w:r w:rsidRPr="00AB4FD5">
        <w:rPr>
          <w:rFonts w:ascii="SimSun" w:hAnsi="SimSun"/>
          <w:color w:val="000000"/>
          <w:szCs w:val="21"/>
        </w:rPr>
        <w:br/>
        <w:t>对了/没错! </w:t>
      </w:r>
      <w:r w:rsidRPr="00AB4FD5">
        <w:rPr>
          <w:rFonts w:ascii="SimSun" w:hAnsi="SimSun"/>
          <w:color w:val="000000"/>
          <w:szCs w:val="21"/>
        </w:rPr>
        <w:br/>
        <w:t>That's right! </w:t>
      </w:r>
      <w:r w:rsidRPr="00AB4FD5">
        <w:rPr>
          <w:rFonts w:ascii="SimSun" w:hAnsi="SimSun"/>
          <w:color w:val="000000"/>
          <w:szCs w:val="21"/>
        </w:rPr>
        <w:br/>
        <w:t>我可负担不起。 </w:t>
      </w:r>
      <w:r w:rsidRPr="00AB4FD5">
        <w:rPr>
          <w:rFonts w:ascii="SimSun" w:hAnsi="SimSun"/>
          <w:color w:val="000000"/>
          <w:szCs w:val="21"/>
        </w:rPr>
        <w:br/>
        <w:t>I can't afford it. </w:t>
      </w:r>
      <w:r w:rsidRPr="00AB4FD5">
        <w:rPr>
          <w:rFonts w:ascii="SimSun" w:hAnsi="SimSun"/>
          <w:color w:val="000000"/>
          <w:szCs w:val="21"/>
        </w:rPr>
        <w:br/>
        <w:t>值得一看。</w:t>
      </w:r>
      <w:r w:rsidRPr="00AB4FD5">
        <w:rPr>
          <w:rFonts w:ascii="SimSun" w:hAnsi="SimSun"/>
          <w:color w:val="000000"/>
          <w:szCs w:val="21"/>
        </w:rPr>
        <w:br/>
        <w:t>It's worth a look. </w:t>
      </w:r>
      <w:r w:rsidRPr="00AB4FD5">
        <w:rPr>
          <w:rFonts w:ascii="SimSun" w:hAnsi="SimSun"/>
          <w:color w:val="000000"/>
          <w:szCs w:val="21"/>
        </w:rPr>
        <w:br/>
        <w:t>这不，你看…… </w:t>
      </w:r>
      <w:r w:rsidRPr="00AB4FD5">
        <w:rPr>
          <w:rFonts w:ascii="SimSun" w:hAnsi="SimSun"/>
          <w:color w:val="000000"/>
          <w:szCs w:val="21"/>
        </w:rPr>
        <w:br/>
        <w:t>You see... *非常随便的说法。</w:t>
      </w:r>
      <w:r w:rsidRPr="00AB4FD5">
        <w:rPr>
          <w:rFonts w:ascii="SimSun" w:hAnsi="SimSun"/>
          <w:color w:val="000000"/>
          <w:szCs w:val="21"/>
        </w:rPr>
        <w:br/>
        <w:t>Why? (为什么?)</w:t>
      </w:r>
      <w:r w:rsidRPr="00AB4FD5">
        <w:rPr>
          <w:rFonts w:ascii="SimSun" w:hAnsi="SimSun"/>
          <w:color w:val="000000"/>
          <w:szCs w:val="21"/>
        </w:rPr>
        <w:br/>
        <w:t>You see, we need to stay competitive. (你看，我们必须在竞争中坚持住。)</w:t>
      </w:r>
      <w:r w:rsidRPr="00AB4FD5">
        <w:rPr>
          <w:rFonts w:ascii="SimSun" w:hAnsi="SimSun"/>
          <w:color w:val="000000"/>
          <w:szCs w:val="21"/>
        </w:rPr>
        <w:br/>
        <w:t>The reason is... </w:t>
      </w:r>
      <w:r w:rsidRPr="00AB4FD5">
        <w:rPr>
          <w:rFonts w:ascii="SimSun" w:hAnsi="SimSun"/>
          <w:color w:val="000000"/>
          <w:szCs w:val="21"/>
        </w:rPr>
        <w:br/>
        <w:t>我可跟你说清楚。 </w:t>
      </w:r>
      <w:r w:rsidRPr="00AB4FD5">
        <w:rPr>
          <w:rFonts w:ascii="SimSun" w:hAnsi="SimSun"/>
          <w:color w:val="000000"/>
          <w:szCs w:val="21"/>
        </w:rPr>
        <w:br/>
        <w:t>Let's get this straight. *“我得先把话说清楚”、 “这点我可告诉你” 这样引起对方的注意力之后，表达自己的意见才有效果。</w:t>
      </w:r>
      <w:r w:rsidRPr="00AB4FD5">
        <w:rPr>
          <w:rFonts w:ascii="SimSun" w:hAnsi="SimSun"/>
          <w:color w:val="000000"/>
          <w:szCs w:val="21"/>
        </w:rPr>
        <w:br/>
        <w:t>Let's get this straight, I'm the boss. (我得先说清楚，我是老板。)</w:t>
      </w:r>
      <w:r w:rsidRPr="00AB4FD5">
        <w:rPr>
          <w:rFonts w:ascii="SimSun" w:hAnsi="SimSun"/>
          <w:color w:val="000000"/>
          <w:szCs w:val="21"/>
        </w:rPr>
        <w:br/>
        <w:t>Yes, sir. (是的，先生。) </w:t>
      </w:r>
      <w:r w:rsidRPr="00AB4FD5">
        <w:rPr>
          <w:rFonts w:ascii="SimSun" w:hAnsi="SimSun"/>
          <w:color w:val="000000"/>
          <w:szCs w:val="21"/>
        </w:rPr>
        <w:br/>
        <w:t>我是不会做那种事儿的。</w:t>
      </w:r>
      <w:r w:rsidRPr="00AB4FD5">
        <w:rPr>
          <w:rFonts w:ascii="SimSun" w:hAnsi="SimSun"/>
          <w:color w:val="000000"/>
          <w:szCs w:val="21"/>
        </w:rPr>
        <w:br/>
        <w:t>I would not do that.</w:t>
      </w:r>
      <w:r w:rsidRPr="00AB4FD5">
        <w:rPr>
          <w:rFonts w:ascii="SimSun" w:hAnsi="SimSun"/>
          <w:color w:val="000000"/>
          <w:szCs w:val="21"/>
        </w:rPr>
        <w:br/>
        <w:t>I would not do that. (我是不会做那种事儿的。)</w:t>
      </w:r>
      <w:r w:rsidRPr="00AB4FD5">
        <w:rPr>
          <w:rFonts w:ascii="SimSun" w:hAnsi="SimSun"/>
          <w:color w:val="000000"/>
          <w:szCs w:val="21"/>
        </w:rPr>
        <w:br/>
        <w:t>I believe you. (我相信你。)</w:t>
      </w:r>
      <w:r w:rsidRPr="00AB4FD5">
        <w:rPr>
          <w:rFonts w:ascii="SimSun" w:hAnsi="SimSun"/>
          <w:color w:val="000000"/>
          <w:szCs w:val="21"/>
        </w:rPr>
        <w:br/>
        <w:t>I wouldn't do that.</w:t>
      </w:r>
      <w:r w:rsidRPr="00AB4FD5">
        <w:rPr>
          <w:rFonts w:ascii="SimSun" w:hAnsi="SimSun"/>
          <w:color w:val="000000"/>
          <w:szCs w:val="21"/>
        </w:rPr>
        <w:br/>
        <w:t>I wouldn't ever do that. (我是绝对不会做那种事儿的。)</w:t>
      </w:r>
      <w:r w:rsidRPr="00AB4FD5">
        <w:rPr>
          <w:rFonts w:ascii="SimSun" w:hAnsi="SimSun"/>
          <w:color w:val="000000"/>
          <w:szCs w:val="21"/>
        </w:rPr>
        <w:br/>
        <w:t>I'm not the kind of person who would do that. (我不是做那种事的人。) </w:t>
      </w:r>
      <w:r w:rsidRPr="00AB4FD5">
        <w:rPr>
          <w:rFonts w:ascii="SimSun" w:hAnsi="SimSun"/>
          <w:color w:val="000000"/>
          <w:szCs w:val="21"/>
        </w:rPr>
        <w:br/>
        <w:t>还有更厉害的呢。 </w:t>
      </w:r>
      <w:r w:rsidRPr="00AB4FD5">
        <w:rPr>
          <w:rFonts w:ascii="SimSun" w:hAnsi="SimSun"/>
          <w:color w:val="000000"/>
          <w:szCs w:val="21"/>
        </w:rPr>
        <w:br/>
        <w:t>You ain't seen nothing yet. *按正确的语法关系来说，应该是You haven't seen anything yet.直译是“你还有很多没看到呢”。</w:t>
      </w:r>
      <w:r w:rsidRPr="00AB4FD5">
        <w:rPr>
          <w:rFonts w:ascii="SimSun" w:hAnsi="SimSun"/>
          <w:color w:val="000000"/>
          <w:szCs w:val="21"/>
        </w:rPr>
        <w:br/>
        <w:t>A) Shibuya is very crowded. (涉谷人多得要命。)</w:t>
      </w:r>
      <w:r w:rsidRPr="00AB4FD5">
        <w:rPr>
          <w:rFonts w:ascii="SimSun" w:hAnsi="SimSun"/>
          <w:color w:val="000000"/>
          <w:szCs w:val="21"/>
        </w:rPr>
        <w:br/>
        <w:t>B) You ain't seen nothing yet. You should see Shinjuku. (你没看到更厉害的呢，你去新宿看看。)*美国朋友A来到日本。</w:t>
      </w:r>
      <w:r w:rsidRPr="00AB4FD5">
        <w:rPr>
          <w:rFonts w:ascii="SimSun" w:hAnsi="SimSun"/>
          <w:color w:val="000000"/>
          <w:szCs w:val="21"/>
        </w:rPr>
        <w:br/>
        <w:t>不要画蛇添足了。</w:t>
      </w:r>
      <w:r w:rsidRPr="00AB4FD5">
        <w:rPr>
          <w:rFonts w:ascii="SimSun" w:hAnsi="SimSun"/>
          <w:color w:val="000000"/>
          <w:szCs w:val="21"/>
        </w:rPr>
        <w:br/>
        <w:t>Let's leave well enough alone. *直译是“这样就很好了，保持别动了”。表示“这种状态就很好，所以如果再修改的话就会画蛇添足”。</w:t>
      </w:r>
      <w:r w:rsidRPr="00AB4FD5">
        <w:rPr>
          <w:rFonts w:ascii="SimSun" w:hAnsi="SimSun"/>
          <w:color w:val="000000"/>
          <w:szCs w:val="21"/>
        </w:rPr>
        <w:br/>
        <w:t>One more hand. (再玩一次吧。)</w:t>
      </w:r>
      <w:r w:rsidRPr="00AB4FD5">
        <w:rPr>
          <w:rFonts w:ascii="SimSun" w:hAnsi="SimSun"/>
          <w:color w:val="000000"/>
          <w:szCs w:val="21"/>
        </w:rPr>
        <w:br/>
        <w:t>Let's leave well enough alone. (这样就行了，到此为止吧!)*玩扑克游戏时。</w:t>
      </w:r>
      <w:r w:rsidRPr="00AB4FD5">
        <w:rPr>
          <w:rFonts w:ascii="SimSun" w:hAnsi="SimSun"/>
          <w:color w:val="000000"/>
          <w:szCs w:val="21"/>
        </w:rPr>
        <w:br/>
        <w:t>Let's quit while we're ahead.</w:t>
      </w:r>
      <w:r w:rsidRPr="00AB4FD5">
        <w:rPr>
          <w:rFonts w:ascii="SimSun" w:hAnsi="SimSun"/>
          <w:color w:val="000000"/>
          <w:szCs w:val="21"/>
        </w:rPr>
        <w:br/>
        <w:t>Let's not try to improve the results. *这种表达方式不常使用。 </w:t>
      </w:r>
      <w:r w:rsidRPr="00AB4FD5">
        <w:rPr>
          <w:rFonts w:ascii="SimSun" w:hAnsi="SimSun"/>
          <w:color w:val="000000"/>
          <w:szCs w:val="21"/>
        </w:rPr>
        <w:br/>
        <w:t>肯定是我的幻觉。</w:t>
      </w:r>
      <w:r w:rsidRPr="00AB4FD5">
        <w:rPr>
          <w:rFonts w:ascii="SimSun" w:hAnsi="SimSun"/>
          <w:color w:val="000000"/>
          <w:szCs w:val="21"/>
        </w:rPr>
        <w:br/>
        <w:t>It must be my imagination. *imagination “空想”、“想像”。 </w:t>
      </w:r>
      <w:r w:rsidRPr="00AB4FD5">
        <w:rPr>
          <w:rFonts w:ascii="SimSun" w:hAnsi="SimSun"/>
          <w:color w:val="000000"/>
          <w:szCs w:val="21"/>
        </w:rPr>
        <w:br/>
        <w:t>从长远来看…… </w:t>
      </w:r>
      <w:r w:rsidRPr="00AB4FD5">
        <w:rPr>
          <w:rFonts w:ascii="SimSun" w:hAnsi="SimSun"/>
          <w:color w:val="000000"/>
          <w:szCs w:val="21"/>
        </w:rPr>
        <w:br/>
        <w:t>In the long run,...</w:t>
      </w:r>
      <w:r w:rsidRPr="00AB4FD5">
        <w:rPr>
          <w:rFonts w:ascii="SimSun" w:hAnsi="SimSun"/>
          <w:color w:val="000000"/>
          <w:szCs w:val="21"/>
        </w:rPr>
        <w:br/>
        <w:t>Tax cuts are a good idea. (减税是个好主意。)</w:t>
      </w:r>
      <w:r w:rsidRPr="00AB4FD5">
        <w:rPr>
          <w:rFonts w:ascii="SimSun" w:hAnsi="SimSun"/>
          <w:color w:val="000000"/>
          <w:szCs w:val="21"/>
        </w:rPr>
        <w:br/>
        <w:t>But, in the long run, it's not good for the country. (但从长远来看，对国家没有什么好处。)</w:t>
      </w:r>
      <w:r w:rsidRPr="00AB4FD5">
        <w:rPr>
          <w:rFonts w:ascii="SimSun" w:hAnsi="SimSun"/>
          <w:color w:val="000000"/>
          <w:szCs w:val="21"/>
        </w:rPr>
        <w:br/>
      </w:r>
      <w:r w:rsidRPr="00AB4FD5">
        <w:rPr>
          <w:rFonts w:ascii="SimSun" w:hAnsi="SimSun"/>
          <w:color w:val="000000"/>
          <w:szCs w:val="21"/>
        </w:rPr>
        <w:br/>
        <w:t>●叙述、询问理由</w:t>
      </w:r>
      <w:r w:rsidRPr="00AB4FD5">
        <w:rPr>
          <w:rFonts w:ascii="SimSun" w:hAnsi="SimSun"/>
          <w:color w:val="000000"/>
          <w:szCs w:val="21"/>
        </w:rPr>
        <w:br/>
        <w:t>为什么? </w:t>
      </w:r>
      <w:r w:rsidRPr="00AB4FD5">
        <w:rPr>
          <w:rFonts w:ascii="SimSun" w:hAnsi="SimSun"/>
          <w:color w:val="000000"/>
          <w:szCs w:val="21"/>
        </w:rPr>
        <w:br/>
        <w:t>Why?</w:t>
      </w:r>
      <w:r w:rsidRPr="00AB4FD5">
        <w:rPr>
          <w:rFonts w:ascii="SimSun" w:hAnsi="SimSun"/>
          <w:color w:val="000000"/>
          <w:szCs w:val="21"/>
        </w:rPr>
        <w:br/>
        <w:t>I forgot to lock the door. (我忘了锁门了。)</w:t>
      </w:r>
      <w:r w:rsidRPr="00AB4FD5">
        <w:rPr>
          <w:rFonts w:ascii="SimSun" w:hAnsi="SimSun"/>
          <w:color w:val="000000"/>
          <w:szCs w:val="21"/>
        </w:rPr>
        <w:br/>
        <w:t>Why? (为什么?) </w:t>
      </w:r>
      <w:r w:rsidRPr="00AB4FD5">
        <w:rPr>
          <w:rFonts w:ascii="SimSun" w:hAnsi="SimSun"/>
          <w:color w:val="000000"/>
          <w:szCs w:val="21"/>
        </w:rPr>
        <w:br/>
        <w:t>为什么? </w:t>
      </w:r>
      <w:r w:rsidRPr="00AB4FD5">
        <w:rPr>
          <w:rFonts w:ascii="SimSun" w:hAnsi="SimSun"/>
          <w:color w:val="000000"/>
          <w:szCs w:val="21"/>
        </w:rPr>
        <w:br/>
        <w:t>How come? *比why?还要口语。</w:t>
      </w:r>
      <w:r w:rsidRPr="00AB4FD5">
        <w:rPr>
          <w:rFonts w:ascii="SimSun" w:hAnsi="SimSun"/>
          <w:color w:val="000000"/>
          <w:szCs w:val="21"/>
        </w:rPr>
        <w:br/>
        <w:t>I didn't like the movie. (我不喜欢那部电影。)</w:t>
      </w:r>
      <w:r w:rsidRPr="00AB4FD5">
        <w:rPr>
          <w:rFonts w:ascii="SimSun" w:hAnsi="SimSun"/>
          <w:color w:val="000000"/>
          <w:szCs w:val="21"/>
        </w:rPr>
        <w:br/>
        <w:t>How come? (为什么?) </w:t>
      </w:r>
      <w:r w:rsidRPr="00AB4FD5">
        <w:rPr>
          <w:rFonts w:ascii="SimSun" w:hAnsi="SimSun"/>
          <w:color w:val="000000"/>
          <w:szCs w:val="21"/>
        </w:rPr>
        <w:br/>
        <w:t>你怎么会那么想呢? </w:t>
      </w:r>
      <w:r w:rsidRPr="00AB4FD5">
        <w:rPr>
          <w:rFonts w:ascii="SimSun" w:hAnsi="SimSun"/>
          <w:color w:val="000000"/>
          <w:szCs w:val="21"/>
        </w:rPr>
        <w:br/>
        <w:t>What makes you think that?</w:t>
      </w:r>
      <w:r w:rsidRPr="00AB4FD5">
        <w:rPr>
          <w:rFonts w:ascii="SimSun" w:hAnsi="SimSun"/>
          <w:color w:val="000000"/>
          <w:szCs w:val="21"/>
        </w:rPr>
        <w:br/>
        <w:t>I think she's in love with you. (我想她爱上你了。)</w:t>
      </w:r>
      <w:r w:rsidRPr="00AB4FD5">
        <w:rPr>
          <w:rFonts w:ascii="SimSun" w:hAnsi="SimSun"/>
          <w:color w:val="000000"/>
          <w:szCs w:val="21"/>
        </w:rPr>
        <w:br/>
        <w:t>What makes you think that? (你怎么会那么想呢?)</w:t>
      </w:r>
      <w:r w:rsidRPr="00AB4FD5">
        <w:rPr>
          <w:rFonts w:ascii="SimSun" w:hAnsi="SimSun"/>
          <w:color w:val="000000"/>
          <w:szCs w:val="21"/>
        </w:rPr>
        <w:br/>
        <w:t>Why do you say that?</w:t>
      </w:r>
      <w:r w:rsidRPr="00AB4FD5">
        <w:rPr>
          <w:rFonts w:ascii="SimSun" w:hAnsi="SimSun"/>
          <w:color w:val="000000"/>
          <w:szCs w:val="21"/>
        </w:rPr>
        <w:br/>
        <w:t>Why do you think that? </w:t>
      </w:r>
      <w:r w:rsidRPr="00AB4FD5">
        <w:rPr>
          <w:rFonts w:ascii="SimSun" w:hAnsi="SimSun"/>
          <w:color w:val="000000"/>
          <w:szCs w:val="21"/>
        </w:rPr>
        <w:br/>
        <w:t>告诉我为什么。 </w:t>
      </w:r>
      <w:r w:rsidRPr="00AB4FD5">
        <w:rPr>
          <w:rFonts w:ascii="SimSun" w:hAnsi="SimSun"/>
          <w:color w:val="000000"/>
          <w:szCs w:val="21"/>
        </w:rPr>
        <w:br/>
        <w:t>Tell me why.</w:t>
      </w:r>
      <w:r w:rsidRPr="00AB4FD5">
        <w:rPr>
          <w:rFonts w:ascii="SimSun" w:hAnsi="SimSun"/>
          <w:color w:val="000000"/>
          <w:szCs w:val="21"/>
        </w:rPr>
        <w:br/>
        <w:t>What's the reason? (理由是什么?) </w:t>
      </w:r>
      <w:r w:rsidRPr="00AB4FD5">
        <w:rPr>
          <w:rFonts w:ascii="SimSun" w:hAnsi="SimSun"/>
          <w:color w:val="000000"/>
          <w:szCs w:val="21"/>
        </w:rPr>
        <w:br/>
        <w:t>是怎么发生的? </w:t>
      </w:r>
      <w:r w:rsidRPr="00AB4FD5">
        <w:rPr>
          <w:rFonts w:ascii="SimSun" w:hAnsi="SimSun"/>
          <w:color w:val="000000"/>
          <w:szCs w:val="21"/>
        </w:rPr>
        <w:br/>
        <w:t>How did it happen?</w:t>
      </w:r>
      <w:r w:rsidRPr="00AB4FD5">
        <w:rPr>
          <w:rFonts w:ascii="SimSun" w:hAnsi="SimSun"/>
          <w:color w:val="000000"/>
          <w:szCs w:val="21"/>
        </w:rPr>
        <w:br/>
        <w:t>My car broke down. (我的汽车出故障了。)</w:t>
      </w:r>
      <w:r w:rsidRPr="00AB4FD5">
        <w:rPr>
          <w:rFonts w:ascii="SimSun" w:hAnsi="SimSun"/>
          <w:color w:val="000000"/>
          <w:szCs w:val="21"/>
        </w:rPr>
        <w:br/>
        <w:t>How did it happen? (是怎么回事?)</w:t>
      </w:r>
      <w:r w:rsidRPr="00AB4FD5">
        <w:rPr>
          <w:rFonts w:ascii="SimSun" w:hAnsi="SimSun"/>
          <w:color w:val="000000"/>
          <w:szCs w:val="21"/>
        </w:rPr>
        <w:br/>
        <w:t>How did that happen? </w:t>
      </w:r>
      <w:r w:rsidRPr="00AB4FD5">
        <w:rPr>
          <w:rFonts w:ascii="SimSun" w:hAnsi="SimSun"/>
          <w:color w:val="000000"/>
          <w:szCs w:val="21"/>
        </w:rPr>
        <w:br/>
        <w:t>你干吗要去做这种事呢? </w:t>
      </w:r>
      <w:r w:rsidRPr="00AB4FD5">
        <w:rPr>
          <w:rFonts w:ascii="SimSun" w:hAnsi="SimSun"/>
          <w:color w:val="000000"/>
          <w:szCs w:val="21"/>
        </w:rPr>
        <w:br/>
        <w:t>What are you doing this for? *当不明白对方为什么要做毫无理由的事情的时候使用。</w:t>
      </w:r>
      <w:r w:rsidRPr="00AB4FD5">
        <w:rPr>
          <w:rFonts w:ascii="SimSun" w:hAnsi="SimSun"/>
          <w:color w:val="000000"/>
          <w:szCs w:val="21"/>
        </w:rPr>
        <w:br/>
        <w:t>Why are you doing this?</w:t>
      </w:r>
      <w:r w:rsidRPr="00AB4FD5">
        <w:rPr>
          <w:rFonts w:ascii="SimSun" w:hAnsi="SimSun"/>
          <w:color w:val="000000"/>
          <w:szCs w:val="21"/>
        </w:rPr>
        <w:br/>
        <w:t>What's the reason you're doing this?</w:t>
      </w:r>
      <w:r w:rsidRPr="00AB4FD5">
        <w:rPr>
          <w:rFonts w:ascii="SimSun" w:hAnsi="SimSun"/>
          <w:color w:val="000000"/>
          <w:szCs w:val="21"/>
        </w:rPr>
        <w:br/>
        <w:t>Why are you doing something like this? (你干吗要干这样的事呢?) </w:t>
      </w:r>
      <w:r w:rsidRPr="00AB4FD5">
        <w:rPr>
          <w:rFonts w:ascii="SimSun" w:hAnsi="SimSun"/>
          <w:color w:val="000000"/>
          <w:szCs w:val="21"/>
        </w:rPr>
        <w:br/>
        <w:t>你为什么干那样的事呢? </w:t>
      </w:r>
      <w:r w:rsidRPr="00AB4FD5">
        <w:rPr>
          <w:rFonts w:ascii="SimSun" w:hAnsi="SimSun"/>
          <w:color w:val="000000"/>
          <w:szCs w:val="21"/>
        </w:rPr>
        <w:br/>
        <w:t>Why did you do that?</w:t>
      </w:r>
      <w:r w:rsidRPr="00AB4FD5">
        <w:rPr>
          <w:rFonts w:ascii="SimSun" w:hAnsi="SimSun"/>
          <w:color w:val="000000"/>
          <w:szCs w:val="21"/>
        </w:rPr>
        <w:br/>
        <w:t>Why did you do that? (你为什么干那样的事呢?)</w:t>
      </w:r>
      <w:r w:rsidRPr="00AB4FD5">
        <w:rPr>
          <w:rFonts w:ascii="SimSun" w:hAnsi="SimSun"/>
          <w:color w:val="000000"/>
          <w:szCs w:val="21"/>
        </w:rPr>
        <w:br/>
        <w:t>I didn't know I wasn't supposed to. (我不知道不能这样做。)</w:t>
      </w:r>
      <w:r w:rsidRPr="00AB4FD5">
        <w:rPr>
          <w:rFonts w:ascii="SimSun" w:hAnsi="SimSun"/>
          <w:color w:val="000000"/>
          <w:szCs w:val="21"/>
        </w:rPr>
        <w:br/>
        <w:t>What made you do that?</w:t>
      </w:r>
      <w:r w:rsidRPr="00AB4FD5">
        <w:rPr>
          <w:rFonts w:ascii="SimSun" w:hAnsi="SimSun"/>
          <w:color w:val="000000"/>
          <w:szCs w:val="21"/>
        </w:rPr>
        <w:br/>
        <w:t>Why did you do something like that?</w:t>
      </w:r>
      <w:r w:rsidRPr="00AB4FD5">
        <w:rPr>
          <w:rFonts w:ascii="SimSun" w:hAnsi="SimSun"/>
          <w:color w:val="000000"/>
          <w:szCs w:val="21"/>
        </w:rPr>
        <w:br/>
        <w:t>How could you?</w:t>
      </w:r>
      <w:r w:rsidRPr="00AB4FD5">
        <w:rPr>
          <w:rFonts w:ascii="SimSun" w:hAnsi="SimSun"/>
          <w:color w:val="000000"/>
          <w:szCs w:val="21"/>
        </w:rPr>
        <w:br/>
        <w:t>How could you do that? </w:t>
      </w:r>
      <w:r w:rsidRPr="00AB4FD5">
        <w:rPr>
          <w:rFonts w:ascii="SimSun" w:hAnsi="SimSun"/>
          <w:color w:val="000000"/>
          <w:szCs w:val="21"/>
        </w:rPr>
        <w:br/>
        <w:t>是什么原因呢?</w:t>
      </w:r>
      <w:r w:rsidRPr="00AB4FD5">
        <w:rPr>
          <w:rFonts w:ascii="SimSun" w:hAnsi="SimSun"/>
          <w:color w:val="000000"/>
          <w:szCs w:val="21"/>
        </w:rPr>
        <w:br/>
        <w:t>What causes it? *cause“成为……的原因”、“引起”。</w:t>
      </w:r>
      <w:r w:rsidRPr="00AB4FD5">
        <w:rPr>
          <w:rFonts w:ascii="SimSun" w:hAnsi="SimSun"/>
          <w:color w:val="000000"/>
          <w:szCs w:val="21"/>
        </w:rPr>
        <w:br/>
        <w:t>The river is getting dirty. (那条河越来越脏。)</w:t>
      </w:r>
      <w:r w:rsidRPr="00AB4FD5">
        <w:rPr>
          <w:rFonts w:ascii="SimSun" w:hAnsi="SimSun"/>
          <w:color w:val="000000"/>
          <w:szCs w:val="21"/>
        </w:rPr>
        <w:br/>
        <w:t>What causes it? (为什么会这样呢?)</w:t>
      </w:r>
      <w:r w:rsidRPr="00AB4FD5">
        <w:rPr>
          <w:rFonts w:ascii="SimSun" w:hAnsi="SimSun"/>
          <w:color w:val="000000"/>
          <w:szCs w:val="21"/>
        </w:rPr>
        <w:br/>
        <w:t>What causes it? (是什么原因?)</w:t>
      </w:r>
      <w:r w:rsidRPr="00AB4FD5">
        <w:rPr>
          <w:rFonts w:ascii="SimSun" w:hAnsi="SimSun"/>
          <w:color w:val="000000"/>
          <w:szCs w:val="21"/>
        </w:rPr>
        <w:br/>
        <w:t>Air pollution. (由于空气污染。)</w:t>
      </w:r>
      <w:r w:rsidRPr="00AB4FD5">
        <w:rPr>
          <w:rFonts w:ascii="SimSun" w:hAnsi="SimSun"/>
          <w:color w:val="000000"/>
          <w:szCs w:val="21"/>
        </w:rPr>
        <w:br/>
        <w:t>What is it caused by? </w:t>
      </w:r>
      <w:r w:rsidRPr="00AB4FD5">
        <w:rPr>
          <w:rFonts w:ascii="SimSun" w:hAnsi="SimSun"/>
          <w:color w:val="000000"/>
          <w:szCs w:val="21"/>
        </w:rPr>
        <w:br/>
        <w:t>请给我解释一下。</w:t>
      </w:r>
      <w:r w:rsidRPr="00AB4FD5">
        <w:rPr>
          <w:rFonts w:ascii="SimSun" w:hAnsi="SimSun"/>
          <w:color w:val="000000"/>
          <w:szCs w:val="21"/>
        </w:rPr>
        <w:br/>
        <w:t>Explain it to me.</w:t>
      </w:r>
      <w:r w:rsidRPr="00AB4FD5">
        <w:rPr>
          <w:rFonts w:ascii="SimSun" w:hAnsi="SimSun"/>
          <w:color w:val="000000"/>
          <w:szCs w:val="21"/>
        </w:rPr>
        <w:br/>
        <w:t>You'd better start explaining. </w:t>
      </w:r>
      <w:r w:rsidRPr="00AB4FD5">
        <w:rPr>
          <w:rFonts w:ascii="SimSun" w:hAnsi="SimSun"/>
          <w:color w:val="000000"/>
          <w:szCs w:val="21"/>
        </w:rPr>
        <w:br/>
        <w:t>为什么不行? </w:t>
      </w:r>
      <w:r w:rsidRPr="00AB4FD5">
        <w:rPr>
          <w:rFonts w:ascii="SimSun" w:hAnsi="SimSun"/>
          <w:color w:val="000000"/>
          <w:szCs w:val="21"/>
        </w:rPr>
        <w:br/>
        <w:t>Why not? *在被对方否定时，反驳对方“为什么不行?”，还含有“当然可以”、“同意”的意思。</w:t>
      </w:r>
      <w:r w:rsidRPr="00AB4FD5">
        <w:rPr>
          <w:rFonts w:ascii="SimSun" w:hAnsi="SimSun"/>
          <w:color w:val="000000"/>
          <w:szCs w:val="21"/>
        </w:rPr>
        <w:br/>
        <w:t>You can't wear the red pants. (你不能穿那条红裤子。)</w:t>
      </w:r>
      <w:r w:rsidRPr="00AB4FD5">
        <w:rPr>
          <w:rFonts w:ascii="SimSun" w:hAnsi="SimSun"/>
          <w:color w:val="000000"/>
          <w:szCs w:val="21"/>
        </w:rPr>
        <w:br/>
        <w:t>Why not? They're my favorite. (为什么不能?这是我最喜欢的裤子。)</w:t>
      </w:r>
      <w:r w:rsidRPr="00AB4FD5">
        <w:rPr>
          <w:rFonts w:ascii="SimSun" w:hAnsi="SimSun"/>
          <w:color w:val="000000"/>
          <w:szCs w:val="21"/>
        </w:rPr>
        <w:br/>
        <w:t>Why can't I?</w:t>
      </w:r>
      <w:r w:rsidRPr="00AB4FD5">
        <w:rPr>
          <w:rFonts w:ascii="SimSun" w:hAnsi="SimSun"/>
          <w:color w:val="000000"/>
          <w:szCs w:val="21"/>
        </w:rPr>
        <w:br/>
        <w:t>Is there a reason? (有理由吗?) </w:t>
      </w:r>
      <w:r w:rsidRPr="00AB4FD5">
        <w:rPr>
          <w:rFonts w:ascii="SimSun" w:hAnsi="SimSun"/>
          <w:color w:val="000000"/>
          <w:szCs w:val="21"/>
        </w:rPr>
        <w:br/>
        <w:t>你怎么那么高兴? </w:t>
      </w:r>
      <w:r w:rsidRPr="00AB4FD5">
        <w:rPr>
          <w:rFonts w:ascii="SimSun" w:hAnsi="SimSun"/>
          <w:color w:val="000000"/>
          <w:szCs w:val="21"/>
        </w:rPr>
        <w:br/>
        <w:t>What are you so happy about?</w:t>
      </w:r>
      <w:r w:rsidRPr="00AB4FD5">
        <w:rPr>
          <w:rFonts w:ascii="SimSun" w:hAnsi="SimSun"/>
          <w:color w:val="000000"/>
          <w:szCs w:val="21"/>
        </w:rPr>
        <w:br/>
        <w:t>What are you so happy about? (你怎么那么高兴?)</w:t>
      </w:r>
      <w:r w:rsidRPr="00AB4FD5">
        <w:rPr>
          <w:rFonts w:ascii="SimSun" w:hAnsi="SimSun"/>
          <w:color w:val="000000"/>
          <w:szCs w:val="21"/>
        </w:rPr>
        <w:br/>
        <w:t>It's a wonderful day. (今天是最棒的一天。)</w:t>
      </w:r>
      <w:r w:rsidRPr="00AB4FD5">
        <w:rPr>
          <w:rFonts w:ascii="SimSun" w:hAnsi="SimSun"/>
          <w:color w:val="000000"/>
          <w:szCs w:val="21"/>
        </w:rPr>
        <w:br/>
        <w:t>You seem especially happy today. (你今天显得特别高兴。)</w:t>
      </w:r>
      <w:r w:rsidRPr="00AB4FD5">
        <w:rPr>
          <w:rFonts w:ascii="SimSun" w:hAnsi="SimSun"/>
          <w:color w:val="000000"/>
          <w:szCs w:val="21"/>
        </w:rPr>
        <w:br/>
        <w:t>What makes you so happy? *更随意的说法。 </w:t>
      </w:r>
      <w:r w:rsidRPr="00AB4FD5">
        <w:rPr>
          <w:rFonts w:ascii="SimSun" w:hAnsi="SimSun"/>
          <w:color w:val="000000"/>
          <w:szCs w:val="21"/>
        </w:rPr>
        <w:br/>
        <w:t>为了什么? </w:t>
      </w:r>
      <w:r w:rsidRPr="00AB4FD5">
        <w:rPr>
          <w:rFonts w:ascii="SimSun" w:hAnsi="SimSun"/>
          <w:color w:val="000000"/>
          <w:szCs w:val="21"/>
        </w:rPr>
        <w:br/>
        <w:t>What for?</w:t>
      </w:r>
      <w:r w:rsidRPr="00AB4FD5">
        <w:rPr>
          <w:rFonts w:ascii="SimSun" w:hAnsi="SimSun"/>
          <w:color w:val="000000"/>
          <w:szCs w:val="21"/>
        </w:rPr>
        <w:br/>
        <w:t>I made this big box! (我做了个这么大的箱子。)</w:t>
      </w:r>
      <w:r w:rsidRPr="00AB4FD5">
        <w:rPr>
          <w:rFonts w:ascii="SimSun" w:hAnsi="SimSun"/>
          <w:color w:val="000000"/>
          <w:szCs w:val="21"/>
        </w:rPr>
        <w:br/>
        <w:t>What for? (干什么用?)For what?</w:t>
      </w:r>
      <w:r w:rsidRPr="00AB4FD5">
        <w:rPr>
          <w:rFonts w:ascii="SimSun" w:hAnsi="SimSun"/>
          <w:color w:val="000000"/>
          <w:szCs w:val="21"/>
        </w:rPr>
        <w:br/>
        <w:t>What is this for? (这个用来干嘛?) </w:t>
      </w:r>
      <w:r w:rsidRPr="00AB4FD5">
        <w:rPr>
          <w:rFonts w:ascii="SimSun" w:hAnsi="SimSun"/>
          <w:color w:val="000000"/>
          <w:szCs w:val="21"/>
        </w:rPr>
        <w:br/>
        <w:t>为了谁? </w:t>
      </w:r>
      <w:r w:rsidRPr="00AB4FD5">
        <w:rPr>
          <w:rFonts w:ascii="SimSun" w:hAnsi="SimSun"/>
          <w:color w:val="000000"/>
          <w:szCs w:val="21"/>
        </w:rPr>
        <w:br/>
        <w:t>For who?</w:t>
      </w:r>
      <w:r w:rsidRPr="00AB4FD5">
        <w:rPr>
          <w:rFonts w:ascii="SimSun" w:hAnsi="SimSun"/>
          <w:color w:val="000000"/>
          <w:szCs w:val="21"/>
        </w:rPr>
        <w:br/>
        <w:t>I bought this gift today. (今天我买了一份礼物。)</w:t>
      </w:r>
      <w:r w:rsidRPr="00AB4FD5">
        <w:rPr>
          <w:rFonts w:ascii="SimSun" w:hAnsi="SimSun"/>
          <w:color w:val="000000"/>
          <w:szCs w:val="21"/>
        </w:rPr>
        <w:br/>
        <w:t>For who? (给谁买的?)</w:t>
      </w:r>
      <w:r w:rsidRPr="00AB4FD5">
        <w:rPr>
          <w:rFonts w:ascii="SimSun" w:hAnsi="SimSun"/>
          <w:color w:val="000000"/>
          <w:szCs w:val="21"/>
        </w:rPr>
        <w:br/>
        <w:t>Who is it for? </w:t>
      </w:r>
      <w:r w:rsidRPr="00AB4FD5">
        <w:rPr>
          <w:rFonts w:ascii="SimSun" w:hAnsi="SimSun"/>
          <w:color w:val="000000"/>
          <w:szCs w:val="21"/>
        </w:rPr>
        <w:br/>
        <w:t>你旅行的目的是什么? </w:t>
      </w:r>
      <w:r w:rsidRPr="00AB4FD5">
        <w:rPr>
          <w:rFonts w:ascii="SimSun" w:hAnsi="SimSun"/>
          <w:color w:val="000000"/>
          <w:szCs w:val="21"/>
        </w:rPr>
        <w:br/>
        <w:t>What's the purpose of your visit? *出境游时，边防检查官的问话。</w:t>
      </w:r>
      <w:r w:rsidRPr="00AB4FD5">
        <w:rPr>
          <w:rFonts w:ascii="SimSun" w:hAnsi="SimSun"/>
          <w:color w:val="000000"/>
          <w:szCs w:val="21"/>
        </w:rPr>
        <w:br/>
        <w:t>What brought you here? (你为什么来这儿?) </w:t>
      </w:r>
      <w:r w:rsidRPr="00AB4FD5">
        <w:rPr>
          <w:rFonts w:ascii="SimSun" w:hAnsi="SimSun"/>
          <w:color w:val="000000"/>
          <w:szCs w:val="21"/>
        </w:rPr>
        <w:br/>
        <w:t>没有理由不让做吧。 </w:t>
      </w:r>
      <w:r w:rsidRPr="00AB4FD5">
        <w:rPr>
          <w:rFonts w:ascii="SimSun" w:hAnsi="SimSun"/>
          <w:color w:val="000000"/>
          <w:szCs w:val="21"/>
        </w:rPr>
        <w:br/>
        <w:t>No reason not to.</w:t>
      </w:r>
      <w:r w:rsidRPr="00AB4FD5">
        <w:rPr>
          <w:rFonts w:ascii="SimSun" w:hAnsi="SimSun"/>
          <w:color w:val="000000"/>
          <w:szCs w:val="21"/>
        </w:rPr>
        <w:br/>
        <w:t>Why do you want to do that? (你为什么想做那件事?)</w:t>
      </w:r>
      <w:r w:rsidRPr="00AB4FD5">
        <w:rPr>
          <w:rFonts w:ascii="SimSun" w:hAnsi="SimSun"/>
          <w:color w:val="000000"/>
          <w:szCs w:val="21"/>
        </w:rPr>
        <w:br/>
        <w:t>No reason not to. (没有理由不让做吧。)</w:t>
      </w:r>
      <w:r w:rsidRPr="00AB4FD5">
        <w:rPr>
          <w:rFonts w:ascii="SimSun" w:hAnsi="SimSun"/>
          <w:color w:val="000000"/>
          <w:szCs w:val="21"/>
        </w:rPr>
        <w:br/>
        <w:t>Why not?</w:t>
      </w:r>
      <w:r w:rsidRPr="00AB4FD5">
        <w:rPr>
          <w:rFonts w:ascii="SimSun" w:hAnsi="SimSun"/>
          <w:color w:val="000000"/>
          <w:szCs w:val="21"/>
        </w:rPr>
        <w:br/>
        <w:t>What's wrong with it?</w:t>
      </w:r>
      <w:r w:rsidRPr="00AB4FD5">
        <w:rPr>
          <w:rFonts w:ascii="SimSun" w:hAnsi="SimSun"/>
          <w:color w:val="000000"/>
          <w:szCs w:val="21"/>
        </w:rPr>
        <w:br/>
        <w:t>Why shouldn't I? </w:t>
      </w:r>
      <w:r w:rsidRPr="00AB4FD5">
        <w:rPr>
          <w:rFonts w:ascii="SimSun" w:hAnsi="SimSun"/>
          <w:color w:val="000000"/>
          <w:szCs w:val="21"/>
        </w:rPr>
        <w:br/>
        <w:t>你怎么在这儿? </w:t>
      </w:r>
      <w:r w:rsidRPr="00AB4FD5">
        <w:rPr>
          <w:rFonts w:ascii="SimSun" w:hAnsi="SimSun"/>
          <w:color w:val="000000"/>
          <w:szCs w:val="21"/>
        </w:rPr>
        <w:br/>
        <w:t>Why are you here? *根据说话方式的不同，有时会让对方听起来不礼貌。 </w:t>
      </w:r>
      <w:r w:rsidRPr="00AB4FD5">
        <w:rPr>
          <w:rFonts w:ascii="SimSun" w:hAnsi="SimSun"/>
          <w:color w:val="000000"/>
          <w:szCs w:val="21"/>
        </w:rPr>
        <w:br/>
        <w:t>我告诉你为什么…… </w:t>
      </w:r>
      <w:r w:rsidRPr="00AB4FD5">
        <w:rPr>
          <w:rFonts w:ascii="SimSun" w:hAnsi="SimSun"/>
          <w:color w:val="000000"/>
          <w:szCs w:val="21"/>
        </w:rPr>
        <w:br/>
        <w:t>I'll tell you why...</w:t>
      </w:r>
      <w:r w:rsidRPr="00AB4FD5">
        <w:rPr>
          <w:rFonts w:ascii="SimSun" w:hAnsi="SimSun"/>
          <w:color w:val="000000"/>
          <w:szCs w:val="21"/>
        </w:rPr>
        <w:br/>
        <w:t>This is the reason why... </w:t>
      </w:r>
      <w:r w:rsidRPr="00AB4FD5">
        <w:rPr>
          <w:rFonts w:ascii="SimSun" w:hAnsi="SimSun"/>
          <w:color w:val="000000"/>
          <w:szCs w:val="21"/>
        </w:rPr>
        <w:br/>
        <w:t>总之，是这么回事儿。</w:t>
      </w:r>
      <w:r w:rsidRPr="00AB4FD5">
        <w:rPr>
          <w:rFonts w:ascii="SimSun" w:hAnsi="SimSun"/>
          <w:color w:val="000000"/>
          <w:szCs w:val="21"/>
        </w:rPr>
        <w:br/>
        <w:t>In brief, it's like this. *比较随便的说法，用在说出重点之前。虽然不是正式的说法，但可用于所有情况。</w:t>
      </w:r>
      <w:r w:rsidRPr="00AB4FD5">
        <w:rPr>
          <w:rFonts w:ascii="SimSun" w:hAnsi="SimSun"/>
          <w:color w:val="000000"/>
          <w:szCs w:val="21"/>
        </w:rPr>
        <w:br/>
        <w:t>In short, it's like this.</w:t>
      </w:r>
      <w:r w:rsidRPr="00AB4FD5">
        <w:rPr>
          <w:rFonts w:ascii="SimSun" w:hAnsi="SimSun"/>
          <w:color w:val="000000"/>
          <w:szCs w:val="21"/>
        </w:rPr>
        <w:br/>
        <w:t>In a word, it's like this.</w:t>
      </w:r>
      <w:r w:rsidRPr="00AB4FD5">
        <w:rPr>
          <w:rFonts w:ascii="SimSun" w:hAnsi="SimSun"/>
          <w:color w:val="000000"/>
          <w:szCs w:val="21"/>
        </w:rPr>
        <w:br/>
        <w:t>To sum up, it's like this. </w:t>
      </w:r>
      <w:r w:rsidRPr="00AB4FD5">
        <w:rPr>
          <w:rFonts w:ascii="SimSun" w:hAnsi="SimSun"/>
          <w:color w:val="000000"/>
          <w:szCs w:val="21"/>
        </w:rPr>
        <w:br/>
        <w:t>它的由来是这样的…… </w:t>
      </w:r>
      <w:r w:rsidRPr="00AB4FD5">
        <w:rPr>
          <w:rFonts w:ascii="SimSun" w:hAnsi="SimSun"/>
          <w:color w:val="000000"/>
          <w:szCs w:val="21"/>
        </w:rPr>
        <w:br/>
        <w:t>It started like this...</w:t>
      </w:r>
      <w:r w:rsidRPr="00AB4FD5">
        <w:rPr>
          <w:rFonts w:ascii="SimSun" w:hAnsi="SimSun"/>
          <w:color w:val="000000"/>
          <w:szCs w:val="21"/>
        </w:rPr>
        <w:br/>
        <w:t>How did Edison make the light bulb? (爱迪生是怎样发明灯泡的呢?)</w:t>
      </w:r>
      <w:r w:rsidRPr="00AB4FD5">
        <w:rPr>
          <w:rFonts w:ascii="SimSun" w:hAnsi="SimSun"/>
          <w:color w:val="000000"/>
          <w:szCs w:val="21"/>
        </w:rPr>
        <w:br/>
        <w:t>It started like this... (它的由来是这样的……)</w:t>
      </w:r>
      <w:r w:rsidRPr="00AB4FD5">
        <w:rPr>
          <w:rFonts w:ascii="SimSun" w:hAnsi="SimSun"/>
          <w:color w:val="000000"/>
          <w:szCs w:val="21"/>
        </w:rPr>
        <w:br/>
        <w:t>This is its history...</w:t>
      </w:r>
      <w:r w:rsidRPr="00AB4FD5">
        <w:rPr>
          <w:rFonts w:ascii="SimSun" w:hAnsi="SimSun"/>
          <w:color w:val="000000"/>
          <w:szCs w:val="21"/>
        </w:rPr>
        <w:br/>
        <w:t>This is the way it began... </w:t>
      </w:r>
      <w:r w:rsidRPr="00AB4FD5">
        <w:rPr>
          <w:rFonts w:ascii="SimSun" w:hAnsi="SimSun"/>
          <w:color w:val="000000"/>
          <w:szCs w:val="21"/>
        </w:rPr>
        <w:br/>
        <w:t>原来如此! </w:t>
      </w:r>
      <w:r w:rsidRPr="00AB4FD5">
        <w:rPr>
          <w:rFonts w:ascii="SimSun" w:hAnsi="SimSun"/>
          <w:color w:val="000000"/>
          <w:szCs w:val="21"/>
        </w:rPr>
        <w:br/>
        <w:t>That's why! *比较随便的说法。</w:t>
      </w:r>
      <w:r w:rsidRPr="00AB4FD5">
        <w:rPr>
          <w:rFonts w:ascii="SimSun" w:hAnsi="SimSun"/>
          <w:color w:val="000000"/>
          <w:szCs w:val="21"/>
        </w:rPr>
        <w:br/>
        <w:t>Why doesn't it work? (为什么不动呢?)</w:t>
      </w:r>
      <w:r w:rsidRPr="00AB4FD5">
        <w:rPr>
          <w:rFonts w:ascii="SimSun" w:hAnsi="SimSun"/>
          <w:color w:val="000000"/>
          <w:szCs w:val="21"/>
        </w:rPr>
        <w:br/>
        <w:t>You have to turn it on first. (你得先打开开关。)</w:t>
      </w:r>
      <w:r w:rsidRPr="00AB4FD5">
        <w:rPr>
          <w:rFonts w:ascii="SimSun" w:hAnsi="SimSun"/>
          <w:color w:val="000000"/>
          <w:szCs w:val="21"/>
        </w:rPr>
        <w:br/>
        <w:t>Oh, that's why! (哦，是这样啊!) </w:t>
      </w:r>
      <w:r w:rsidRPr="00AB4FD5">
        <w:rPr>
          <w:rFonts w:ascii="SimSun" w:hAnsi="SimSun"/>
          <w:color w:val="000000"/>
          <w:szCs w:val="21"/>
        </w:rPr>
        <w:br/>
        <w:t>所以…… </w:t>
      </w:r>
      <w:r w:rsidRPr="00AB4FD5">
        <w:rPr>
          <w:rFonts w:ascii="SimSun" w:hAnsi="SimSun"/>
          <w:color w:val="000000"/>
          <w:szCs w:val="21"/>
        </w:rPr>
        <w:br/>
        <w:t>That's why...</w:t>
      </w:r>
      <w:r w:rsidRPr="00AB4FD5">
        <w:rPr>
          <w:rFonts w:ascii="SimSun" w:hAnsi="SimSun"/>
          <w:color w:val="000000"/>
          <w:szCs w:val="21"/>
        </w:rPr>
        <w:br/>
        <w:t>That's why I like her. (所以我喜欢她。)</w:t>
      </w:r>
      <w:r w:rsidRPr="00AB4FD5">
        <w:rPr>
          <w:rFonts w:ascii="SimSun" w:hAnsi="SimSun"/>
          <w:color w:val="000000"/>
          <w:szCs w:val="21"/>
        </w:rPr>
        <w:br/>
        <w:t>I see. (我明白了。)</w:t>
      </w:r>
      <w:r w:rsidRPr="00AB4FD5">
        <w:rPr>
          <w:rFonts w:ascii="SimSun" w:hAnsi="SimSun"/>
          <w:color w:val="000000"/>
          <w:szCs w:val="21"/>
        </w:rPr>
        <w:br/>
      </w:r>
      <w:r w:rsidRPr="00AB4FD5">
        <w:rPr>
          <w:rFonts w:ascii="SimSun" w:hAnsi="SimSun"/>
          <w:color w:val="000000"/>
          <w:szCs w:val="21"/>
        </w:rPr>
        <w:br/>
        <w:t>●指出错误</w:t>
      </w:r>
      <w:r w:rsidRPr="00AB4FD5">
        <w:rPr>
          <w:rFonts w:ascii="SimSun" w:hAnsi="SimSun"/>
          <w:color w:val="000000"/>
          <w:szCs w:val="21"/>
        </w:rPr>
        <w:br/>
        <w:t>我觉得你错了。 </w:t>
      </w:r>
      <w:r w:rsidRPr="00AB4FD5">
        <w:rPr>
          <w:rFonts w:ascii="SimSun" w:hAnsi="SimSun"/>
          <w:color w:val="000000"/>
          <w:szCs w:val="21"/>
        </w:rPr>
        <w:br/>
        <w:t>I think you're mistaken.</w:t>
      </w:r>
      <w:r w:rsidRPr="00AB4FD5">
        <w:rPr>
          <w:rFonts w:ascii="SimSun" w:hAnsi="SimSun"/>
          <w:color w:val="000000"/>
          <w:szCs w:val="21"/>
        </w:rPr>
        <w:br/>
        <w:t>I think you've been misled. </w:t>
      </w:r>
      <w:r w:rsidRPr="00AB4FD5">
        <w:rPr>
          <w:rFonts w:ascii="SimSun" w:hAnsi="SimSun"/>
          <w:color w:val="000000"/>
          <w:szCs w:val="21"/>
        </w:rPr>
        <w:br/>
        <w:t>你错了。</w:t>
      </w:r>
      <w:r w:rsidRPr="00AB4FD5">
        <w:rPr>
          <w:rFonts w:ascii="SimSun" w:hAnsi="SimSun"/>
          <w:color w:val="000000"/>
          <w:szCs w:val="21"/>
        </w:rPr>
        <w:br/>
        <w:t>You're wrong.</w:t>
      </w:r>
      <w:r w:rsidRPr="00AB4FD5">
        <w:rPr>
          <w:rFonts w:ascii="SimSun" w:hAnsi="SimSun"/>
          <w:color w:val="000000"/>
          <w:szCs w:val="21"/>
        </w:rPr>
        <w:br/>
        <w:t>That man is Mr. Smith. (那位是史密斯先生。)</w:t>
      </w:r>
      <w:r w:rsidRPr="00AB4FD5">
        <w:rPr>
          <w:rFonts w:ascii="SimSun" w:hAnsi="SimSun"/>
          <w:color w:val="000000"/>
          <w:szCs w:val="21"/>
        </w:rPr>
        <w:br/>
        <w:t>You're wrong. He's Mr. Sheehan. (你错了，他是希恩先生。)</w:t>
      </w:r>
      <w:r w:rsidRPr="00AB4FD5">
        <w:rPr>
          <w:rFonts w:ascii="SimSun" w:hAnsi="SimSun"/>
          <w:color w:val="000000"/>
          <w:szCs w:val="21"/>
        </w:rPr>
        <w:br/>
        <w:t>You're incorrect. </w:t>
      </w:r>
      <w:r w:rsidRPr="00AB4FD5">
        <w:rPr>
          <w:rFonts w:ascii="SimSun" w:hAnsi="SimSun"/>
          <w:color w:val="000000"/>
          <w:szCs w:val="21"/>
        </w:rPr>
        <w:br/>
        <w:t>那是谁的错呀? </w:t>
      </w:r>
      <w:r w:rsidRPr="00AB4FD5">
        <w:rPr>
          <w:rFonts w:ascii="SimSun" w:hAnsi="SimSun"/>
          <w:color w:val="000000"/>
          <w:szCs w:val="21"/>
        </w:rPr>
        <w:br/>
        <w:t>Whose fault is that? *含有责备对方的语感。</w:t>
      </w:r>
      <w:r w:rsidRPr="00AB4FD5">
        <w:rPr>
          <w:rFonts w:ascii="SimSun" w:hAnsi="SimSun"/>
          <w:color w:val="000000"/>
          <w:szCs w:val="21"/>
        </w:rPr>
        <w:br/>
        <w:t>Whose fault is it?</w:t>
      </w:r>
      <w:r w:rsidRPr="00AB4FD5">
        <w:rPr>
          <w:rFonts w:ascii="SimSun" w:hAnsi="SimSun"/>
          <w:color w:val="000000"/>
          <w:szCs w:val="21"/>
        </w:rPr>
        <w:br/>
        <w:t>Who's to blame? </w:t>
      </w:r>
      <w:r w:rsidRPr="00AB4FD5">
        <w:rPr>
          <w:rFonts w:ascii="SimSun" w:hAnsi="SimSun"/>
          <w:color w:val="000000"/>
          <w:szCs w:val="21"/>
        </w:rPr>
        <w:br/>
        <w:t>吃不着葡萄就说葡萄是酸的(还嘴硬!) </w:t>
      </w:r>
      <w:r w:rsidRPr="00AB4FD5">
        <w:rPr>
          <w:rFonts w:ascii="SimSun" w:hAnsi="SimSun"/>
          <w:color w:val="000000"/>
          <w:szCs w:val="21"/>
        </w:rPr>
        <w:br/>
        <w:t>I think it's sour grapes. *sour grapes是意为“酸葡萄”、“不认输”的惯用表达方式。它来自有名的伊索寓言。“狐狸看到树上长满了诱人的葡萄，可是怎么也够不着时，就说那葡萄是酸的，算了吧。”狐狸嘴硬，但却不得不死心。</w:t>
      </w:r>
      <w:r w:rsidRPr="00AB4FD5">
        <w:rPr>
          <w:rFonts w:ascii="SimSun" w:hAnsi="SimSun"/>
          <w:color w:val="000000"/>
          <w:szCs w:val="21"/>
        </w:rPr>
        <w:br/>
        <w:t>I think it's a case of sour grapes.</w:t>
      </w:r>
      <w:r w:rsidRPr="00AB4FD5">
        <w:rPr>
          <w:rFonts w:ascii="SimSun" w:hAnsi="SimSun"/>
          <w:color w:val="000000"/>
          <w:szCs w:val="21"/>
        </w:rPr>
        <w:br/>
        <w:t>那随你的便。</w:t>
      </w:r>
      <w:r w:rsidRPr="00AB4FD5">
        <w:rPr>
          <w:rFonts w:ascii="SimSun" w:hAnsi="SimSun"/>
          <w:color w:val="000000"/>
          <w:szCs w:val="21"/>
        </w:rPr>
        <w:br/>
        <w:t>That's up to you. *up to... 表示“随……的便”、“由……决定”。</w:t>
      </w:r>
      <w:r w:rsidRPr="00AB4FD5">
        <w:rPr>
          <w:rFonts w:ascii="SimSun" w:hAnsi="SimSun"/>
          <w:color w:val="000000"/>
          <w:szCs w:val="21"/>
        </w:rPr>
        <w:br/>
        <w:t>Should I buy a red car or a blue car? (我是买红色的汽车还是买蓝的?)</w:t>
      </w:r>
      <w:r w:rsidRPr="00AB4FD5">
        <w:rPr>
          <w:rFonts w:ascii="SimSun" w:hAnsi="SimSun"/>
          <w:color w:val="000000"/>
          <w:szCs w:val="21"/>
        </w:rPr>
        <w:br/>
        <w:t>That's up to you. (那就随便你喽。)</w:t>
      </w:r>
      <w:r w:rsidRPr="00AB4FD5">
        <w:rPr>
          <w:rFonts w:ascii="SimSun" w:hAnsi="SimSun"/>
          <w:color w:val="000000"/>
          <w:szCs w:val="21"/>
        </w:rPr>
        <w:br/>
        <w:t>You choose.</w:t>
      </w:r>
      <w:r w:rsidRPr="00AB4FD5">
        <w:rPr>
          <w:rFonts w:ascii="SimSun" w:hAnsi="SimSun"/>
          <w:color w:val="000000"/>
          <w:szCs w:val="21"/>
        </w:rPr>
        <w:br/>
        <w:t>You decide. </w:t>
      </w:r>
      <w:r w:rsidRPr="00AB4FD5">
        <w:rPr>
          <w:rFonts w:ascii="SimSun" w:hAnsi="SimSun"/>
          <w:color w:val="000000"/>
          <w:szCs w:val="21"/>
        </w:rPr>
        <w:br/>
        <w:t>你没说到点儿上。</w:t>
      </w:r>
      <w:r w:rsidRPr="00AB4FD5">
        <w:rPr>
          <w:rFonts w:ascii="SimSun" w:hAnsi="SimSun"/>
          <w:color w:val="000000"/>
          <w:szCs w:val="21"/>
        </w:rPr>
        <w:br/>
        <w:t>That's not the point.</w:t>
      </w:r>
      <w:r w:rsidRPr="00AB4FD5">
        <w:rPr>
          <w:rFonts w:ascii="SimSun" w:hAnsi="SimSun"/>
          <w:color w:val="000000"/>
          <w:szCs w:val="21"/>
        </w:rPr>
        <w:br/>
        <w:t>He's poor because he's lazy. (他很穷是因为他很懒。)</w:t>
      </w:r>
      <w:r w:rsidRPr="00AB4FD5">
        <w:rPr>
          <w:rFonts w:ascii="SimSun" w:hAnsi="SimSun"/>
          <w:color w:val="000000"/>
          <w:szCs w:val="21"/>
        </w:rPr>
        <w:br/>
        <w:t>That's not the point. (你没说到点儿上。)</w:t>
      </w:r>
      <w:r w:rsidRPr="00AB4FD5">
        <w:rPr>
          <w:rFonts w:ascii="SimSun" w:hAnsi="SimSun"/>
          <w:color w:val="000000"/>
          <w:szCs w:val="21"/>
        </w:rPr>
        <w:br/>
        <w:t>That's not the issue.</w:t>
      </w:r>
      <w:r w:rsidRPr="00AB4FD5">
        <w:rPr>
          <w:rFonts w:ascii="SimSun" w:hAnsi="SimSun"/>
          <w:color w:val="000000"/>
          <w:szCs w:val="21"/>
        </w:rPr>
        <w:br/>
        <w:t>That's not what I'm talking about. </w:t>
      </w:r>
      <w:r w:rsidRPr="00AB4FD5">
        <w:rPr>
          <w:rFonts w:ascii="SimSun" w:hAnsi="SimSun"/>
          <w:color w:val="000000"/>
          <w:szCs w:val="21"/>
        </w:rPr>
        <w:br/>
        <w:t>对不起，那是我的。 </w:t>
      </w:r>
      <w:r w:rsidRPr="00AB4FD5">
        <w:rPr>
          <w:rFonts w:ascii="SimSun" w:hAnsi="SimSun"/>
          <w:color w:val="000000"/>
          <w:szCs w:val="21"/>
        </w:rPr>
        <w:br/>
        <w:t>Excuse me. That's mine. *当发现别人错拿走什么东西时使用。</w:t>
      </w:r>
      <w:r w:rsidRPr="00AB4FD5">
        <w:rPr>
          <w:rFonts w:ascii="SimSun" w:hAnsi="SimSun"/>
          <w:color w:val="000000"/>
          <w:szCs w:val="21"/>
        </w:rPr>
        <w:br/>
        <w:t>That doesn't belong to you. (那不是你的。)</w:t>
      </w:r>
      <w:r w:rsidRPr="00AB4FD5">
        <w:rPr>
          <w:rFonts w:ascii="SimSun" w:hAnsi="SimSun"/>
          <w:color w:val="000000"/>
          <w:szCs w:val="21"/>
        </w:rPr>
        <w:br/>
        <w:t>Excuse me, that's not yours. (对不起，那不是你的。)</w:t>
      </w:r>
      <w:r w:rsidRPr="00AB4FD5">
        <w:rPr>
          <w:rFonts w:ascii="SimSun" w:hAnsi="SimSun"/>
          <w:color w:val="000000"/>
          <w:szCs w:val="21"/>
        </w:rPr>
        <w:br/>
        <w:t>I think that belongs to me. (我想那是我的。)</w:t>
      </w:r>
    </w:p>
    <w:p w:rsidR="007E730F" w:rsidRPr="00AB4FD5" w:rsidRDefault="007E730F" w:rsidP="007E730F">
      <w:pPr>
        <w:pStyle w:val="Heading1"/>
        <w:spacing w:before="120" w:after="120"/>
        <w:rPr>
          <w:rFonts w:ascii="SimSun" w:hAnsi="SimSun"/>
          <w:color w:val="000000"/>
          <w:sz w:val="24"/>
          <w:szCs w:val="21"/>
        </w:rPr>
      </w:pPr>
      <w:bookmarkStart w:id="14" w:name="_Toc7167146"/>
      <w:r w:rsidRPr="00AB4FD5">
        <w:rPr>
          <w:rFonts w:ascii="SimSun" w:hAnsi="SimSun" w:hint="eastAsia"/>
          <w:color w:val="000000"/>
          <w:sz w:val="24"/>
          <w:szCs w:val="21"/>
        </w:rPr>
        <w:t>[口语8000句-13]提出要求</w:t>
      </w:r>
      <w:bookmarkEnd w:id="14"/>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提出要求</w:t>
      </w:r>
      <w:r w:rsidRPr="00AB4FD5">
        <w:rPr>
          <w:rFonts w:ascii="SimSun" w:hAnsi="SimSun"/>
          <w:color w:val="000000"/>
          <w:szCs w:val="21"/>
        </w:rPr>
        <w:br/>
      </w:r>
      <w:r w:rsidRPr="00AB4FD5">
        <w:rPr>
          <w:rFonts w:ascii="SimSun" w:hAnsi="SimSun"/>
          <w:color w:val="000000"/>
          <w:szCs w:val="21"/>
        </w:rPr>
        <w:br/>
        <w:t>●请求帮助</w:t>
      </w:r>
      <w:r w:rsidRPr="00AB4FD5">
        <w:rPr>
          <w:rFonts w:ascii="SimSun" w:hAnsi="SimSun"/>
          <w:color w:val="000000"/>
          <w:szCs w:val="21"/>
        </w:rPr>
        <w:br/>
        <w:t>我可以请您帮个忙吗? </w:t>
      </w:r>
      <w:r w:rsidRPr="00AB4FD5">
        <w:rPr>
          <w:rFonts w:ascii="SimSun" w:hAnsi="SimSun"/>
          <w:color w:val="000000"/>
          <w:szCs w:val="21"/>
        </w:rPr>
        <w:br/>
        <w:t>Do you mind if I ask you a favor? *要注意回答“可以”时用No，“不可以”时用Yes。</w:t>
      </w:r>
      <w:r w:rsidRPr="00AB4FD5">
        <w:rPr>
          <w:rFonts w:ascii="SimSun" w:hAnsi="SimSun"/>
          <w:color w:val="000000"/>
          <w:szCs w:val="21"/>
        </w:rPr>
        <w:br/>
        <w:t>Do you mind if I ask you a favor? (我可以请您帮个忙吗?)</w:t>
      </w:r>
      <w:r w:rsidRPr="00AB4FD5">
        <w:rPr>
          <w:rFonts w:ascii="SimSun" w:hAnsi="SimSun"/>
          <w:color w:val="000000"/>
          <w:szCs w:val="21"/>
        </w:rPr>
        <w:br/>
        <w:t>No, not at all. (没问题，完全可以。)</w:t>
      </w:r>
      <w:r w:rsidRPr="00AB4FD5">
        <w:rPr>
          <w:rFonts w:ascii="SimSun" w:hAnsi="SimSun"/>
          <w:color w:val="000000"/>
          <w:szCs w:val="21"/>
        </w:rPr>
        <w:br/>
        <w:t>Can I ask a favor?</w:t>
      </w:r>
      <w:r w:rsidRPr="00AB4FD5">
        <w:rPr>
          <w:rFonts w:ascii="SimSun" w:hAnsi="SimSun"/>
          <w:color w:val="000000"/>
          <w:szCs w:val="21"/>
        </w:rPr>
        <w:br/>
        <w:t>May I ask you a favor? *这两个例句和上面例句不同，用Yes回答“可以”。</w:t>
      </w:r>
      <w:r w:rsidRPr="00AB4FD5">
        <w:rPr>
          <w:rFonts w:ascii="SimSun" w:hAnsi="SimSun"/>
          <w:color w:val="000000"/>
          <w:szCs w:val="21"/>
        </w:rPr>
        <w:br/>
        <w:t>能帮把手吗? </w:t>
      </w:r>
      <w:r w:rsidRPr="00AB4FD5">
        <w:rPr>
          <w:rFonts w:ascii="SimSun" w:hAnsi="SimSun"/>
          <w:color w:val="000000"/>
          <w:szCs w:val="21"/>
        </w:rPr>
        <w:br/>
        <w:t>Would you give me a hand?</w:t>
      </w:r>
      <w:r w:rsidRPr="00AB4FD5">
        <w:rPr>
          <w:rFonts w:ascii="SimSun" w:hAnsi="SimSun"/>
          <w:color w:val="000000"/>
          <w:szCs w:val="21"/>
        </w:rPr>
        <w:br/>
        <w:t>Would you please help me?</w:t>
      </w:r>
      <w:r w:rsidRPr="00AB4FD5">
        <w:rPr>
          <w:rFonts w:ascii="SimSun" w:hAnsi="SimSun"/>
          <w:color w:val="000000"/>
          <w:szCs w:val="21"/>
        </w:rPr>
        <w:br/>
        <w:t>Would you mind giving me a hand?</w:t>
      </w:r>
      <w:r w:rsidRPr="00AB4FD5">
        <w:rPr>
          <w:rFonts w:ascii="SimSun" w:hAnsi="SimSun"/>
          <w:color w:val="000000"/>
          <w:szCs w:val="21"/>
        </w:rPr>
        <w:br/>
        <w:t>Could you help me out? </w:t>
      </w:r>
      <w:r w:rsidRPr="00AB4FD5">
        <w:rPr>
          <w:rFonts w:ascii="SimSun" w:hAnsi="SimSun"/>
          <w:color w:val="000000"/>
          <w:szCs w:val="21"/>
        </w:rPr>
        <w:br/>
        <w:t>对不起……</w:t>
      </w:r>
      <w:r w:rsidRPr="00AB4FD5">
        <w:rPr>
          <w:rFonts w:ascii="SimSun" w:hAnsi="SimSun"/>
          <w:color w:val="000000"/>
          <w:szCs w:val="21"/>
        </w:rPr>
        <w:br/>
        <w:t>I'm sorry to bother you,...</w:t>
      </w:r>
      <w:r w:rsidRPr="00AB4FD5">
        <w:rPr>
          <w:rFonts w:ascii="SimSun" w:hAnsi="SimSun"/>
          <w:color w:val="000000"/>
          <w:szCs w:val="21"/>
        </w:rPr>
        <w:br/>
        <w:t>I'm sorry to bother you, but can you help me? (对不起，能帮我一下吗?)</w:t>
      </w:r>
      <w:r w:rsidRPr="00AB4FD5">
        <w:rPr>
          <w:rFonts w:ascii="SimSun" w:hAnsi="SimSun"/>
          <w:color w:val="000000"/>
          <w:szCs w:val="21"/>
        </w:rPr>
        <w:br/>
        <w:t>It's no bother. (没问题。) </w:t>
      </w:r>
      <w:r w:rsidRPr="00AB4FD5">
        <w:rPr>
          <w:rFonts w:ascii="SimSun" w:hAnsi="SimSun"/>
          <w:color w:val="000000"/>
          <w:szCs w:val="21"/>
        </w:rPr>
        <w:br/>
        <w:t>乐意为您效劳。 </w:t>
      </w:r>
      <w:r w:rsidRPr="00AB4FD5">
        <w:rPr>
          <w:rFonts w:ascii="SimSun" w:hAnsi="SimSun"/>
          <w:color w:val="000000"/>
          <w:szCs w:val="21"/>
        </w:rPr>
        <w:br/>
        <w:t>I'll be glad to.</w:t>
      </w:r>
      <w:r w:rsidRPr="00AB4FD5">
        <w:rPr>
          <w:rFonts w:ascii="SimSun" w:hAnsi="SimSun"/>
          <w:color w:val="000000"/>
          <w:szCs w:val="21"/>
        </w:rPr>
        <w:br/>
        <w:t>I'd be happy to.</w:t>
      </w:r>
      <w:r w:rsidRPr="00AB4FD5">
        <w:rPr>
          <w:rFonts w:ascii="SimSun" w:hAnsi="SimSun"/>
          <w:color w:val="000000"/>
          <w:szCs w:val="21"/>
        </w:rPr>
        <w:br/>
        <w:t>With pleasure.</w:t>
      </w:r>
      <w:r w:rsidRPr="00AB4FD5">
        <w:rPr>
          <w:rFonts w:ascii="SimSun" w:hAnsi="SimSun"/>
          <w:color w:val="000000"/>
          <w:szCs w:val="21"/>
        </w:rPr>
        <w:br/>
        <w:t>Love to. </w:t>
      </w:r>
      <w:r w:rsidRPr="00AB4FD5">
        <w:rPr>
          <w:rFonts w:ascii="SimSun" w:hAnsi="SimSun"/>
          <w:color w:val="000000"/>
          <w:szCs w:val="21"/>
        </w:rPr>
        <w:br/>
        <w:t>我可不可以……/可不可以让我……</w:t>
      </w:r>
      <w:r w:rsidRPr="00AB4FD5">
        <w:rPr>
          <w:rFonts w:ascii="SimSun" w:hAnsi="SimSun"/>
          <w:color w:val="000000"/>
          <w:szCs w:val="21"/>
        </w:rPr>
        <w:br/>
        <w:t>Could I possibly...?</w:t>
      </w:r>
      <w:r w:rsidRPr="00AB4FD5">
        <w:rPr>
          <w:rFonts w:ascii="SimSun" w:hAnsi="SimSun"/>
          <w:color w:val="000000"/>
          <w:szCs w:val="21"/>
        </w:rPr>
        <w:br/>
        <w:t>Could I possibly use your bathroom? (我能用一下您的洗手间吗?)</w:t>
      </w:r>
      <w:r w:rsidRPr="00AB4FD5">
        <w:rPr>
          <w:rFonts w:ascii="SimSun" w:hAnsi="SimSun"/>
          <w:color w:val="000000"/>
          <w:szCs w:val="21"/>
        </w:rPr>
        <w:br/>
        <w:t>Of course. (当然。) </w:t>
      </w:r>
      <w:r w:rsidRPr="00AB4FD5">
        <w:rPr>
          <w:rFonts w:ascii="SimSun" w:hAnsi="SimSun"/>
          <w:color w:val="000000"/>
          <w:szCs w:val="21"/>
        </w:rPr>
        <w:br/>
        <w:t>如果可以的话，…… </w:t>
      </w:r>
      <w:r w:rsidRPr="00AB4FD5">
        <w:rPr>
          <w:rFonts w:ascii="SimSun" w:hAnsi="SimSun"/>
          <w:color w:val="000000"/>
          <w:szCs w:val="21"/>
        </w:rPr>
        <w:br/>
        <w:t>If you'd like,... *you'd是you would的缩写形式。</w:t>
      </w:r>
      <w:r w:rsidRPr="00AB4FD5">
        <w:rPr>
          <w:rFonts w:ascii="SimSun" w:hAnsi="SimSun"/>
          <w:color w:val="000000"/>
          <w:szCs w:val="21"/>
        </w:rPr>
        <w:br/>
        <w:t>If you want to,... </w:t>
      </w:r>
      <w:r w:rsidRPr="00AB4FD5">
        <w:rPr>
          <w:rFonts w:ascii="SimSun" w:hAnsi="SimSun"/>
          <w:color w:val="000000"/>
          <w:szCs w:val="21"/>
        </w:rPr>
        <w:br/>
        <w:t>请您把糖拿过来行吗? </w:t>
      </w:r>
      <w:r w:rsidRPr="00AB4FD5">
        <w:rPr>
          <w:rFonts w:ascii="SimSun" w:hAnsi="SimSun"/>
          <w:color w:val="000000"/>
          <w:szCs w:val="21"/>
        </w:rPr>
        <w:br/>
        <w:t>Could you pass the sugar, please? *用于吃饭时等请别人拿自己够不到的东西时。</w:t>
      </w:r>
      <w:r w:rsidRPr="00AB4FD5">
        <w:rPr>
          <w:rFonts w:ascii="SimSun" w:hAnsi="SimSun"/>
          <w:color w:val="000000"/>
          <w:szCs w:val="21"/>
        </w:rPr>
        <w:br/>
        <w:t>Could you pass the sugar, please? (请您把糖拿过来行吗?)</w:t>
      </w:r>
      <w:r w:rsidRPr="00AB4FD5">
        <w:rPr>
          <w:rFonts w:ascii="SimSun" w:hAnsi="SimSun"/>
          <w:color w:val="000000"/>
          <w:szCs w:val="21"/>
        </w:rPr>
        <w:br/>
        <w:t>Sure. Here you are. (好的。给你。)</w:t>
      </w:r>
      <w:r w:rsidRPr="00AB4FD5">
        <w:rPr>
          <w:rFonts w:ascii="SimSun" w:hAnsi="SimSun"/>
          <w:color w:val="000000"/>
          <w:szCs w:val="21"/>
        </w:rPr>
        <w:br/>
        <w:t>Could I have the sugar, please?</w:t>
      </w:r>
      <w:r w:rsidRPr="00AB4FD5">
        <w:rPr>
          <w:rFonts w:ascii="SimSun" w:hAnsi="SimSun"/>
          <w:color w:val="000000"/>
          <w:szCs w:val="21"/>
        </w:rPr>
        <w:br/>
        <w:t>Could you hand me the sugar, please?</w:t>
      </w:r>
      <w:r w:rsidRPr="00AB4FD5">
        <w:rPr>
          <w:rFonts w:ascii="SimSun" w:hAnsi="SimSun"/>
          <w:color w:val="000000"/>
          <w:szCs w:val="21"/>
        </w:rPr>
        <w:br/>
        <w:t>Could you give me the sugar, please?</w:t>
      </w:r>
      <w:r w:rsidRPr="00AB4FD5">
        <w:rPr>
          <w:rFonts w:ascii="SimSun" w:hAnsi="SimSun"/>
          <w:color w:val="000000"/>
          <w:szCs w:val="21"/>
        </w:rPr>
        <w:br/>
        <w:t>Sugar, please. *比较随便的说法。</w:t>
      </w:r>
      <w:r w:rsidRPr="00AB4FD5">
        <w:rPr>
          <w:rFonts w:ascii="SimSun" w:hAnsi="SimSun"/>
          <w:color w:val="000000"/>
          <w:szCs w:val="21"/>
        </w:rPr>
        <w:br/>
        <w:t>给! </w:t>
      </w:r>
      <w:r w:rsidRPr="00AB4FD5">
        <w:rPr>
          <w:rFonts w:ascii="SimSun" w:hAnsi="SimSun"/>
          <w:color w:val="000000"/>
          <w:szCs w:val="21"/>
        </w:rPr>
        <w:br/>
        <w:t>Here you are. *用于拿出对方所期待着的东西时。</w:t>
      </w:r>
      <w:r w:rsidRPr="00AB4FD5">
        <w:rPr>
          <w:rFonts w:ascii="SimSun" w:hAnsi="SimSun"/>
          <w:color w:val="000000"/>
          <w:szCs w:val="21"/>
        </w:rPr>
        <w:br/>
        <w:t>Here you go.</w:t>
      </w:r>
      <w:r w:rsidRPr="00AB4FD5">
        <w:rPr>
          <w:rFonts w:ascii="SimSun" w:hAnsi="SimSun"/>
          <w:color w:val="000000"/>
          <w:szCs w:val="21"/>
        </w:rPr>
        <w:br/>
        <w:t>Here it is. </w:t>
      </w:r>
      <w:r w:rsidRPr="00AB4FD5">
        <w:rPr>
          <w:rFonts w:ascii="SimSun" w:hAnsi="SimSun"/>
          <w:color w:val="000000"/>
          <w:szCs w:val="21"/>
        </w:rPr>
        <w:br/>
        <w:t>请做这个。</w:t>
      </w:r>
      <w:r w:rsidRPr="00AB4FD5">
        <w:rPr>
          <w:rFonts w:ascii="SimSun" w:hAnsi="SimSun"/>
          <w:color w:val="000000"/>
          <w:szCs w:val="21"/>
        </w:rPr>
        <w:br/>
        <w:t>Please do this.</w:t>
      </w:r>
      <w:r w:rsidRPr="00AB4FD5">
        <w:rPr>
          <w:rFonts w:ascii="SimSun" w:hAnsi="SimSun"/>
          <w:color w:val="000000"/>
          <w:szCs w:val="21"/>
        </w:rPr>
        <w:br/>
        <w:t>What do you want me to do? (你想让我做什么?)</w:t>
      </w:r>
      <w:r w:rsidRPr="00AB4FD5">
        <w:rPr>
          <w:rFonts w:ascii="SimSun" w:hAnsi="SimSun"/>
          <w:color w:val="000000"/>
          <w:szCs w:val="21"/>
        </w:rPr>
        <w:br/>
        <w:t>Please do this. (请做这个。)</w:t>
      </w:r>
      <w:r w:rsidRPr="00AB4FD5">
        <w:rPr>
          <w:rFonts w:ascii="SimSun" w:hAnsi="SimSun"/>
          <w:color w:val="000000"/>
          <w:szCs w:val="21"/>
        </w:rPr>
        <w:br/>
        <w:t>Please take care of this.</w:t>
      </w:r>
      <w:r w:rsidRPr="00AB4FD5">
        <w:rPr>
          <w:rFonts w:ascii="SimSun" w:hAnsi="SimSun"/>
          <w:color w:val="000000"/>
          <w:szCs w:val="21"/>
        </w:rPr>
        <w:br/>
        <w:t>Would you please do this (for me)? (您能为我做这个吗?) </w:t>
      </w:r>
      <w:r w:rsidRPr="00AB4FD5">
        <w:rPr>
          <w:rFonts w:ascii="SimSun" w:hAnsi="SimSun"/>
          <w:color w:val="000000"/>
          <w:szCs w:val="21"/>
        </w:rPr>
        <w:br/>
        <w:t>您能开车送我到那家店吗? </w:t>
      </w:r>
      <w:r w:rsidRPr="00AB4FD5">
        <w:rPr>
          <w:rFonts w:ascii="SimSun" w:hAnsi="SimSun"/>
          <w:color w:val="000000"/>
          <w:szCs w:val="21"/>
        </w:rPr>
        <w:br/>
        <w:t>Would you drive me to the store?</w:t>
      </w:r>
      <w:r w:rsidRPr="00AB4FD5">
        <w:rPr>
          <w:rFonts w:ascii="SimSun" w:hAnsi="SimSun"/>
          <w:color w:val="000000"/>
          <w:szCs w:val="21"/>
        </w:rPr>
        <w:br/>
        <w:t>Would you take me to the store?</w:t>
      </w:r>
      <w:r w:rsidRPr="00AB4FD5">
        <w:rPr>
          <w:rFonts w:ascii="SimSun" w:hAnsi="SimSun"/>
          <w:color w:val="000000"/>
          <w:szCs w:val="21"/>
        </w:rPr>
        <w:br/>
        <w:t>Would you drop me off at the store? (能让我在那家店下车吗?) </w:t>
      </w:r>
      <w:r w:rsidRPr="00AB4FD5">
        <w:rPr>
          <w:rFonts w:ascii="SimSun" w:hAnsi="SimSun"/>
          <w:color w:val="000000"/>
          <w:szCs w:val="21"/>
        </w:rPr>
        <w:br/>
        <w:t>您能帮我找到ABC饭店的电话号码吗? </w:t>
      </w:r>
      <w:r w:rsidRPr="00AB4FD5">
        <w:rPr>
          <w:rFonts w:ascii="SimSun" w:hAnsi="SimSun"/>
          <w:color w:val="000000"/>
          <w:szCs w:val="21"/>
        </w:rPr>
        <w:br/>
        <w:t>Would you help me find the number for the ABC Hotel?</w:t>
      </w:r>
      <w:r w:rsidRPr="00AB4FD5">
        <w:rPr>
          <w:rFonts w:ascii="SimSun" w:hAnsi="SimSun"/>
          <w:color w:val="000000"/>
          <w:szCs w:val="21"/>
        </w:rPr>
        <w:br/>
        <w:t>Would you help me find the number for the ABC Hotel? (您能帮我找到ABC饭店的电话号码吗?)</w:t>
      </w:r>
      <w:r w:rsidRPr="00AB4FD5">
        <w:rPr>
          <w:rFonts w:ascii="SimSun" w:hAnsi="SimSun"/>
          <w:color w:val="000000"/>
          <w:szCs w:val="21"/>
        </w:rPr>
        <w:br/>
        <w:t>My pleasure. (可以啊!) </w:t>
      </w:r>
      <w:r w:rsidRPr="00AB4FD5">
        <w:rPr>
          <w:rFonts w:ascii="SimSun" w:hAnsi="SimSun"/>
          <w:color w:val="000000"/>
          <w:szCs w:val="21"/>
        </w:rPr>
        <w:br/>
        <w:t>我不知道怎么填这张表。 </w:t>
      </w:r>
      <w:r w:rsidRPr="00AB4FD5">
        <w:rPr>
          <w:rFonts w:ascii="SimSun" w:hAnsi="SimSun"/>
          <w:color w:val="000000"/>
          <w:szCs w:val="21"/>
        </w:rPr>
        <w:br/>
        <w:t>I don't know how to fill out this form. *fill out是固定搭配，表示“在空白处填写”。form是“表格用纸”。</w:t>
      </w:r>
      <w:r w:rsidRPr="00AB4FD5">
        <w:rPr>
          <w:rFonts w:ascii="SimSun" w:hAnsi="SimSun"/>
          <w:color w:val="000000"/>
          <w:szCs w:val="21"/>
        </w:rPr>
        <w:br/>
        <w:t>How do I fill out this form?</w:t>
      </w:r>
      <w:r w:rsidRPr="00AB4FD5">
        <w:rPr>
          <w:rFonts w:ascii="SimSun" w:hAnsi="SimSun"/>
          <w:color w:val="000000"/>
          <w:szCs w:val="21"/>
        </w:rPr>
        <w:br/>
        <w:t>Can you help me with this form? (您能帮我填一下这张表吗?) </w:t>
      </w:r>
      <w:r w:rsidRPr="00AB4FD5">
        <w:rPr>
          <w:rFonts w:ascii="SimSun" w:hAnsi="SimSun"/>
          <w:color w:val="000000"/>
          <w:szCs w:val="21"/>
        </w:rPr>
        <w:br/>
        <w:t>告诉我为什么? </w:t>
      </w:r>
      <w:r w:rsidRPr="00AB4FD5">
        <w:rPr>
          <w:rFonts w:ascii="SimSun" w:hAnsi="SimSun"/>
          <w:color w:val="000000"/>
          <w:szCs w:val="21"/>
        </w:rPr>
        <w:br/>
        <w:t>Tell me why.</w:t>
      </w:r>
      <w:r w:rsidRPr="00AB4FD5">
        <w:rPr>
          <w:rFonts w:ascii="SimSun" w:hAnsi="SimSun"/>
          <w:color w:val="000000"/>
          <w:szCs w:val="21"/>
        </w:rPr>
        <w:br/>
        <w:t>What's the reason? (理由是什么呢?)</w:t>
      </w:r>
      <w:r w:rsidRPr="00AB4FD5">
        <w:rPr>
          <w:rFonts w:ascii="SimSun" w:hAnsi="SimSun"/>
          <w:color w:val="000000"/>
          <w:szCs w:val="21"/>
        </w:rPr>
        <w:br/>
        <w:t>Why do you think that? (你为什么那么想?) </w:t>
      </w:r>
      <w:r w:rsidRPr="00AB4FD5">
        <w:rPr>
          <w:rFonts w:ascii="SimSun" w:hAnsi="SimSun"/>
          <w:color w:val="000000"/>
          <w:szCs w:val="21"/>
        </w:rPr>
        <w:br/>
        <w:t>能借用一下你的钢笔吗? </w:t>
      </w:r>
      <w:r w:rsidRPr="00AB4FD5">
        <w:rPr>
          <w:rFonts w:ascii="SimSun" w:hAnsi="SimSun"/>
          <w:color w:val="000000"/>
          <w:szCs w:val="21"/>
        </w:rPr>
        <w:br/>
        <w:t>May I borrow your pen? *borrow“借入”。</w:t>
      </w:r>
      <w:r w:rsidRPr="00AB4FD5">
        <w:rPr>
          <w:rFonts w:ascii="SimSun" w:hAnsi="SimSun"/>
          <w:color w:val="000000"/>
          <w:szCs w:val="21"/>
        </w:rPr>
        <w:br/>
        <w:t>May I use your pen?</w:t>
      </w:r>
      <w:r w:rsidRPr="00AB4FD5">
        <w:rPr>
          <w:rFonts w:ascii="SimSun" w:hAnsi="SimSun"/>
          <w:color w:val="000000"/>
          <w:szCs w:val="21"/>
        </w:rPr>
        <w:br/>
        <w:t>Is it okay if I use your pen? </w:t>
      </w:r>
      <w:r w:rsidRPr="00AB4FD5">
        <w:rPr>
          <w:rFonts w:ascii="SimSun" w:hAnsi="SimSun"/>
          <w:color w:val="000000"/>
          <w:szCs w:val="21"/>
        </w:rPr>
        <w:br/>
        <w:t>有笔吗? </w:t>
      </w:r>
      <w:r w:rsidRPr="00AB4FD5">
        <w:rPr>
          <w:rFonts w:ascii="SimSun" w:hAnsi="SimSun"/>
          <w:color w:val="000000"/>
          <w:szCs w:val="21"/>
        </w:rPr>
        <w:br/>
        <w:t>Do you have a pen?</w:t>
      </w:r>
      <w:r w:rsidRPr="00AB4FD5">
        <w:rPr>
          <w:rFonts w:ascii="SimSun" w:hAnsi="SimSun"/>
          <w:color w:val="000000"/>
          <w:szCs w:val="21"/>
        </w:rPr>
        <w:br/>
        <w:t>Do you have a pen that I can borrow? </w:t>
      </w:r>
      <w:r w:rsidRPr="00AB4FD5">
        <w:rPr>
          <w:rFonts w:ascii="SimSun" w:hAnsi="SimSun"/>
          <w:color w:val="000000"/>
          <w:szCs w:val="21"/>
        </w:rPr>
        <w:br/>
        <w:t>能借给我10美元吗? </w:t>
      </w:r>
      <w:r w:rsidRPr="00AB4FD5">
        <w:rPr>
          <w:rFonts w:ascii="SimSun" w:hAnsi="SimSun"/>
          <w:color w:val="000000"/>
          <w:szCs w:val="21"/>
        </w:rPr>
        <w:br/>
        <w:t>Can you lend me ten dollars? </w:t>
      </w:r>
      <w:r w:rsidRPr="00AB4FD5">
        <w:rPr>
          <w:rFonts w:ascii="SimSun" w:hAnsi="SimSun"/>
          <w:color w:val="000000"/>
          <w:szCs w:val="21"/>
        </w:rPr>
        <w:br/>
        <w:t>你能给我打个电话吗? </w:t>
      </w:r>
      <w:r w:rsidRPr="00AB4FD5">
        <w:rPr>
          <w:rFonts w:ascii="SimSun" w:hAnsi="SimSun"/>
          <w:color w:val="000000"/>
          <w:szCs w:val="21"/>
        </w:rPr>
        <w:br/>
        <w:t>Would you give me a call?</w:t>
      </w:r>
      <w:r w:rsidRPr="00AB4FD5">
        <w:rPr>
          <w:rFonts w:ascii="SimSun" w:hAnsi="SimSun"/>
          <w:color w:val="000000"/>
          <w:szCs w:val="21"/>
        </w:rPr>
        <w:br/>
        <w:t>Could you call me?</w:t>
      </w:r>
      <w:r w:rsidRPr="00AB4FD5">
        <w:rPr>
          <w:rFonts w:ascii="SimSun" w:hAnsi="SimSun"/>
          <w:color w:val="000000"/>
          <w:szCs w:val="21"/>
        </w:rPr>
        <w:br/>
        <w:t>Can you ring me up? </w:t>
      </w:r>
      <w:r w:rsidRPr="00AB4FD5">
        <w:rPr>
          <w:rFonts w:ascii="SimSun" w:hAnsi="SimSun"/>
          <w:color w:val="000000"/>
          <w:szCs w:val="21"/>
        </w:rPr>
        <w:br/>
        <w:t>你今天晚上如果能给我打个电话的话，我将非常感激。 </w:t>
      </w:r>
      <w:r w:rsidRPr="00AB4FD5">
        <w:rPr>
          <w:rFonts w:ascii="SimSun" w:hAnsi="SimSun"/>
          <w:color w:val="000000"/>
          <w:szCs w:val="21"/>
        </w:rPr>
        <w:br/>
        <w:t>I'd appreciate it if you could call me tonight.</w:t>
      </w:r>
      <w:r w:rsidRPr="00AB4FD5">
        <w:rPr>
          <w:rFonts w:ascii="SimSun" w:hAnsi="SimSun"/>
          <w:color w:val="000000"/>
          <w:szCs w:val="21"/>
        </w:rPr>
        <w:br/>
        <w:t>I'd appreciate it if you could call me tonight. (你今天晚上如果能给我打个电话的话，我将非常感激。</w:t>
      </w:r>
      <w:r w:rsidRPr="00AB4FD5">
        <w:rPr>
          <w:rFonts w:ascii="SimSun" w:hAnsi="SimSun"/>
          <w:color w:val="000000"/>
          <w:szCs w:val="21"/>
        </w:rPr>
        <w:br/>
        <w:t>I'd be glad to. (我非常愿意。) </w:t>
      </w:r>
      <w:r w:rsidRPr="00AB4FD5">
        <w:rPr>
          <w:rFonts w:ascii="SimSun" w:hAnsi="SimSun"/>
          <w:color w:val="000000"/>
          <w:szCs w:val="21"/>
        </w:rPr>
        <w:br/>
        <w:t>请关小点儿声。 </w:t>
      </w:r>
      <w:r w:rsidRPr="00AB4FD5">
        <w:rPr>
          <w:rFonts w:ascii="SimSun" w:hAnsi="SimSun"/>
          <w:color w:val="000000"/>
          <w:szCs w:val="21"/>
        </w:rPr>
        <w:br/>
        <w:t>Please turn it down. *turn down 是“关小”电视、收音机等的声音。另外关于turn还有以下几种用法。</w:t>
      </w:r>
      <w:r w:rsidRPr="00AB4FD5">
        <w:rPr>
          <w:rFonts w:ascii="SimSun" w:hAnsi="SimSun"/>
          <w:color w:val="000000"/>
          <w:szCs w:val="21"/>
        </w:rPr>
        <w:br/>
        <w:t>turn up (开大〈电视、收音机等〉的声音。) </w:t>
      </w:r>
      <w:r w:rsidRPr="00AB4FD5">
        <w:rPr>
          <w:rFonts w:ascii="SimSun" w:hAnsi="SimSun"/>
          <w:color w:val="000000"/>
          <w:szCs w:val="21"/>
        </w:rPr>
        <w:br/>
        <w:t>turn off (关上〈电视、收音机等〉) </w:t>
      </w:r>
      <w:r w:rsidRPr="00AB4FD5">
        <w:rPr>
          <w:rFonts w:ascii="SimSun" w:hAnsi="SimSun"/>
          <w:color w:val="000000"/>
          <w:szCs w:val="21"/>
        </w:rPr>
        <w:br/>
        <w:t>turn on (打开〈电视、收音机等〉)</w:t>
      </w:r>
      <w:r w:rsidRPr="00AB4FD5">
        <w:rPr>
          <w:rFonts w:ascii="SimSun" w:hAnsi="SimSun"/>
          <w:color w:val="000000"/>
          <w:szCs w:val="21"/>
        </w:rPr>
        <w:br/>
        <w:t>Would you please turn it down? *比较有礼貌的说法。</w:t>
      </w:r>
      <w:r w:rsidRPr="00AB4FD5">
        <w:rPr>
          <w:rFonts w:ascii="SimSun" w:hAnsi="SimSun"/>
          <w:color w:val="000000"/>
          <w:szCs w:val="21"/>
        </w:rPr>
        <w:br/>
        <w:t>Would you please turn it down? (能把声音关小点吗?)</w:t>
      </w:r>
      <w:r w:rsidRPr="00AB4FD5">
        <w:rPr>
          <w:rFonts w:ascii="SimSun" w:hAnsi="SimSun"/>
          <w:color w:val="000000"/>
          <w:szCs w:val="21"/>
        </w:rPr>
        <w:br/>
        <w:t>All right. (好吧!)</w:t>
      </w:r>
      <w:r w:rsidRPr="00AB4FD5">
        <w:rPr>
          <w:rFonts w:ascii="SimSun" w:hAnsi="SimSun"/>
          <w:color w:val="000000"/>
          <w:szCs w:val="21"/>
        </w:rPr>
        <w:br/>
        <w:t>Not so loud, please.</w:t>
      </w:r>
      <w:r w:rsidRPr="00AB4FD5">
        <w:rPr>
          <w:rFonts w:ascii="SimSun" w:hAnsi="SimSun"/>
          <w:color w:val="000000"/>
          <w:szCs w:val="21"/>
        </w:rPr>
        <w:br/>
        <w:t>Please lower the volume.</w:t>
      </w:r>
      <w:r w:rsidRPr="00AB4FD5">
        <w:rPr>
          <w:rFonts w:ascii="SimSun" w:hAnsi="SimSun"/>
          <w:color w:val="000000"/>
          <w:szCs w:val="21"/>
        </w:rPr>
        <w:br/>
        <w:t>It's too loud. Turn it down. (太吵了，关小点声。) *带有命令的语感。 </w:t>
      </w:r>
      <w:r w:rsidRPr="00AB4FD5">
        <w:rPr>
          <w:rFonts w:ascii="SimSun" w:hAnsi="SimSun"/>
          <w:color w:val="000000"/>
          <w:szCs w:val="21"/>
        </w:rPr>
        <w:br/>
        <w:t>等我回来。 </w:t>
      </w:r>
      <w:r w:rsidRPr="00AB4FD5">
        <w:rPr>
          <w:rFonts w:ascii="SimSun" w:hAnsi="SimSun"/>
          <w:color w:val="000000"/>
          <w:szCs w:val="21"/>
        </w:rPr>
        <w:br/>
        <w:t>Wait here until I get back.</w:t>
      </w:r>
      <w:r w:rsidRPr="00AB4FD5">
        <w:rPr>
          <w:rFonts w:ascii="SimSun" w:hAnsi="SimSun"/>
          <w:color w:val="000000"/>
          <w:szCs w:val="21"/>
        </w:rPr>
        <w:br/>
        <w:t>Please wait here for me. </w:t>
      </w:r>
      <w:r w:rsidRPr="00AB4FD5">
        <w:rPr>
          <w:rFonts w:ascii="SimSun" w:hAnsi="SimSun"/>
          <w:color w:val="000000"/>
          <w:szCs w:val="21"/>
        </w:rPr>
        <w:br/>
        <w:t>劳驾。</w:t>
      </w:r>
      <w:r w:rsidRPr="00AB4FD5">
        <w:rPr>
          <w:rFonts w:ascii="SimSun" w:hAnsi="SimSun"/>
          <w:color w:val="000000"/>
          <w:szCs w:val="21"/>
        </w:rPr>
        <w:br/>
        <w:t>Excuse me. *用于向不认识的人打招呼时。是一句很常用的口语。</w:t>
      </w:r>
      <w:r w:rsidRPr="00AB4FD5">
        <w:rPr>
          <w:rFonts w:ascii="SimSun" w:hAnsi="SimSun"/>
          <w:color w:val="000000"/>
          <w:szCs w:val="21"/>
        </w:rPr>
        <w:br/>
        <w:t>Excuse me. (劳驾。)</w:t>
      </w:r>
      <w:r w:rsidRPr="00AB4FD5">
        <w:rPr>
          <w:rFonts w:ascii="SimSun" w:hAnsi="SimSun"/>
          <w:color w:val="000000"/>
          <w:szCs w:val="21"/>
        </w:rPr>
        <w:br/>
        <w:t>Can I help you? (有事吗?)</w:t>
      </w:r>
      <w:r w:rsidRPr="00AB4FD5">
        <w:rPr>
          <w:rFonts w:ascii="SimSun" w:hAnsi="SimSun"/>
          <w:color w:val="000000"/>
          <w:szCs w:val="21"/>
        </w:rPr>
        <w:br/>
        <w:t>Pardon me. </w:t>
      </w:r>
      <w:r w:rsidRPr="00AB4FD5">
        <w:rPr>
          <w:rFonts w:ascii="SimSun" w:hAnsi="SimSun"/>
          <w:color w:val="000000"/>
          <w:szCs w:val="21"/>
        </w:rPr>
        <w:br/>
        <w:t>喂，你! </w:t>
      </w:r>
      <w:r w:rsidRPr="00AB4FD5">
        <w:rPr>
          <w:rFonts w:ascii="SimSun" w:hAnsi="SimSun"/>
          <w:color w:val="000000"/>
          <w:szCs w:val="21"/>
        </w:rPr>
        <w:br/>
        <w:t>Hello, there!</w:t>
      </w:r>
      <w:r w:rsidRPr="00AB4FD5">
        <w:rPr>
          <w:rFonts w:ascii="SimSun" w:hAnsi="SimSun"/>
          <w:color w:val="000000"/>
          <w:szCs w:val="21"/>
        </w:rPr>
        <w:br/>
        <w:t>Hi, there! </w:t>
      </w:r>
      <w:r w:rsidRPr="00AB4FD5">
        <w:rPr>
          <w:rFonts w:ascii="SimSun" w:hAnsi="SimSun"/>
          <w:color w:val="000000"/>
          <w:szCs w:val="21"/>
        </w:rPr>
        <w:br/>
        <w:t>喂! </w:t>
      </w:r>
      <w:r w:rsidRPr="00AB4FD5">
        <w:rPr>
          <w:rFonts w:ascii="SimSun" w:hAnsi="SimSun"/>
          <w:color w:val="000000"/>
          <w:szCs w:val="21"/>
        </w:rPr>
        <w:br/>
        <w:t>Hey! *表示呼吁、喜悦、吃惊等。口气有些傲慢无礼，所以对不认识的人最好用Excuse me.</w:t>
      </w:r>
      <w:r w:rsidRPr="00AB4FD5">
        <w:rPr>
          <w:rFonts w:ascii="SimSun" w:hAnsi="SimSun"/>
          <w:color w:val="000000"/>
          <w:szCs w:val="21"/>
        </w:rPr>
        <w:br/>
        <w:t>Yo!</w:t>
      </w:r>
      <w:r w:rsidRPr="00AB4FD5">
        <w:rPr>
          <w:rFonts w:ascii="SimSun" w:hAnsi="SimSun"/>
          <w:color w:val="000000"/>
          <w:szCs w:val="21"/>
        </w:rPr>
        <w:br/>
        <w:t>Hey, you!</w:t>
      </w:r>
      <w:r w:rsidRPr="00AB4FD5">
        <w:rPr>
          <w:rFonts w:ascii="SimSun" w:hAnsi="SimSun"/>
          <w:color w:val="000000"/>
          <w:szCs w:val="21"/>
        </w:rPr>
        <w:br/>
        <w:t>Say! *比较旧的说法。 </w:t>
      </w:r>
      <w:r w:rsidRPr="00AB4FD5">
        <w:rPr>
          <w:rFonts w:ascii="SimSun" w:hAnsi="SimSun"/>
          <w:color w:val="000000"/>
          <w:szCs w:val="21"/>
        </w:rPr>
        <w:br/>
        <w:t>你有空吗? </w:t>
      </w:r>
      <w:r w:rsidRPr="00AB4FD5">
        <w:rPr>
          <w:rFonts w:ascii="SimSun" w:hAnsi="SimSun"/>
          <w:color w:val="000000"/>
          <w:szCs w:val="21"/>
        </w:rPr>
        <w:br/>
        <w:t>Do you have time? *“你有时间吗?”，如果是Do you have the time?的话，意思是“你知道几点了吗?”。</w:t>
      </w:r>
      <w:r w:rsidRPr="00AB4FD5">
        <w:rPr>
          <w:rFonts w:ascii="SimSun" w:hAnsi="SimSun"/>
          <w:color w:val="000000"/>
          <w:szCs w:val="21"/>
        </w:rPr>
        <w:br/>
        <w:t>Do you have time? (你有空儿吗?)</w:t>
      </w:r>
      <w:r w:rsidRPr="00AB4FD5">
        <w:rPr>
          <w:rFonts w:ascii="SimSun" w:hAnsi="SimSun"/>
          <w:color w:val="000000"/>
          <w:szCs w:val="21"/>
        </w:rPr>
        <w:br/>
        <w:t>Sure. (有空。)</w:t>
      </w:r>
      <w:r w:rsidRPr="00AB4FD5">
        <w:rPr>
          <w:rFonts w:ascii="SimSun" w:hAnsi="SimSun"/>
          <w:color w:val="000000"/>
          <w:szCs w:val="21"/>
        </w:rPr>
        <w:br/>
        <w:t>Do you have a minute? </w:t>
      </w:r>
      <w:r w:rsidRPr="00AB4FD5">
        <w:rPr>
          <w:rFonts w:ascii="SimSun" w:hAnsi="SimSun"/>
          <w:color w:val="000000"/>
          <w:szCs w:val="21"/>
        </w:rPr>
        <w:br/>
        <w:t>我想求你件事行吗? </w:t>
      </w:r>
      <w:r w:rsidRPr="00AB4FD5">
        <w:rPr>
          <w:rFonts w:ascii="SimSun" w:hAnsi="SimSun"/>
          <w:color w:val="000000"/>
          <w:szCs w:val="21"/>
        </w:rPr>
        <w:br/>
        <w:t>Can I ask you a favor? *常用在需要拜托或请求别人之前。</w:t>
      </w:r>
      <w:r w:rsidRPr="00AB4FD5">
        <w:rPr>
          <w:rFonts w:ascii="SimSun" w:hAnsi="SimSun"/>
          <w:color w:val="000000"/>
          <w:szCs w:val="21"/>
        </w:rPr>
        <w:br/>
        <w:t>Can I ask you a favor? (我想求你件事行吗?)</w:t>
      </w:r>
      <w:r w:rsidRPr="00AB4FD5">
        <w:rPr>
          <w:rFonts w:ascii="SimSun" w:hAnsi="SimSun"/>
          <w:color w:val="000000"/>
          <w:szCs w:val="21"/>
        </w:rPr>
        <w:br/>
        <w:t>Sure. What is it? (当然。什么事?)</w:t>
      </w:r>
      <w:r w:rsidRPr="00AB4FD5">
        <w:rPr>
          <w:rFonts w:ascii="SimSun" w:hAnsi="SimSun"/>
          <w:color w:val="000000"/>
          <w:szCs w:val="21"/>
        </w:rPr>
        <w:br/>
        <w:t>Can I ask you a favor? (我想求你件事。)</w:t>
      </w:r>
      <w:r w:rsidRPr="00AB4FD5">
        <w:rPr>
          <w:rFonts w:ascii="SimSun" w:hAnsi="SimSun"/>
          <w:color w:val="000000"/>
          <w:szCs w:val="21"/>
        </w:rPr>
        <w:br/>
        <w:t>Sorry, I'm busy. (对不起，我很忙。)</w:t>
      </w:r>
      <w:r w:rsidRPr="00AB4FD5">
        <w:rPr>
          <w:rFonts w:ascii="SimSun" w:hAnsi="SimSun"/>
          <w:color w:val="000000"/>
          <w:szCs w:val="21"/>
        </w:rPr>
        <w:br/>
        <w:t>May I ask a favor of you? *更礼貌的说法。</w:t>
      </w:r>
      <w:r w:rsidRPr="00AB4FD5">
        <w:rPr>
          <w:rFonts w:ascii="SimSun" w:hAnsi="SimSun"/>
          <w:color w:val="000000"/>
          <w:szCs w:val="21"/>
        </w:rPr>
        <w:br/>
        <w:t>Could you do me a favor?</w:t>
      </w:r>
      <w:r w:rsidRPr="00AB4FD5">
        <w:rPr>
          <w:rFonts w:ascii="SimSun" w:hAnsi="SimSun"/>
          <w:color w:val="000000"/>
          <w:szCs w:val="21"/>
        </w:rPr>
        <w:br/>
        <w:t>Could you help me?</w:t>
      </w:r>
      <w:r w:rsidRPr="00AB4FD5">
        <w:rPr>
          <w:rFonts w:ascii="SimSun" w:hAnsi="SimSun"/>
          <w:color w:val="000000"/>
          <w:szCs w:val="21"/>
        </w:rPr>
        <w:br/>
        <w:t>Can you help me? </w:t>
      </w:r>
      <w:r w:rsidRPr="00AB4FD5">
        <w:rPr>
          <w:rFonts w:ascii="SimSun" w:hAnsi="SimSun"/>
          <w:color w:val="000000"/>
          <w:szCs w:val="21"/>
        </w:rPr>
        <w:br/>
        <w:t>我想打听点儿事。</w:t>
      </w:r>
      <w:r w:rsidRPr="00AB4FD5">
        <w:rPr>
          <w:rFonts w:ascii="SimSun" w:hAnsi="SimSun"/>
          <w:color w:val="000000"/>
          <w:szCs w:val="21"/>
        </w:rPr>
        <w:br/>
        <w:t>May I ask you something?</w:t>
      </w:r>
      <w:r w:rsidRPr="00AB4FD5">
        <w:rPr>
          <w:rFonts w:ascii="SimSun" w:hAnsi="SimSun"/>
          <w:color w:val="000000"/>
          <w:szCs w:val="21"/>
        </w:rPr>
        <w:br/>
        <w:t>May I ask you something? (我想打听点儿事。)</w:t>
      </w:r>
      <w:r w:rsidRPr="00AB4FD5">
        <w:rPr>
          <w:rFonts w:ascii="SimSun" w:hAnsi="SimSun"/>
          <w:color w:val="000000"/>
          <w:szCs w:val="21"/>
        </w:rPr>
        <w:br/>
        <w:t>Sure. Go ahead. (当然，请说吧。)</w:t>
      </w:r>
      <w:r w:rsidRPr="00AB4FD5">
        <w:rPr>
          <w:rFonts w:ascii="SimSun" w:hAnsi="SimSun"/>
          <w:color w:val="000000"/>
          <w:szCs w:val="21"/>
        </w:rPr>
        <w:br/>
        <w:t>May I ask (you) a question?</w:t>
      </w:r>
      <w:r w:rsidRPr="00AB4FD5">
        <w:rPr>
          <w:rFonts w:ascii="SimSun" w:hAnsi="SimSun"/>
          <w:color w:val="000000"/>
          <w:szCs w:val="21"/>
        </w:rPr>
        <w:br/>
        <w:t>I'd like to ask you something.</w:t>
      </w:r>
      <w:r w:rsidRPr="00AB4FD5">
        <w:rPr>
          <w:rFonts w:ascii="SimSun" w:hAnsi="SimSun"/>
          <w:color w:val="000000"/>
          <w:szCs w:val="21"/>
        </w:rPr>
        <w:br/>
        <w:t>I have a question.</w:t>
      </w:r>
      <w:r w:rsidRPr="00AB4FD5">
        <w:rPr>
          <w:rFonts w:ascii="SimSun" w:hAnsi="SimSun"/>
          <w:color w:val="000000"/>
          <w:szCs w:val="21"/>
        </w:rPr>
        <w:br/>
        <w:t>Could you tell me something?</w:t>
      </w:r>
      <w:r w:rsidRPr="00AB4FD5">
        <w:rPr>
          <w:rFonts w:ascii="SimSun" w:hAnsi="SimSun"/>
          <w:color w:val="000000"/>
          <w:szCs w:val="21"/>
        </w:rPr>
        <w:br/>
        <w:t>Do you have time to answer a question?</w:t>
      </w:r>
      <w:r w:rsidRPr="00AB4FD5">
        <w:rPr>
          <w:rFonts w:ascii="SimSun" w:hAnsi="SimSun"/>
          <w:color w:val="000000"/>
          <w:szCs w:val="21"/>
        </w:rPr>
        <w:br/>
        <w:t>Could you answer a question?</w:t>
      </w:r>
      <w:r w:rsidRPr="00AB4FD5">
        <w:rPr>
          <w:rFonts w:ascii="SimSun" w:hAnsi="SimSun"/>
          <w:color w:val="000000"/>
          <w:szCs w:val="21"/>
        </w:rPr>
        <w:br/>
        <w:t>I hate to bother you, but can I ask you a question? (真不好意思，打扰您了，我可以问个问题吗?) </w:t>
      </w:r>
      <w:r w:rsidRPr="00AB4FD5">
        <w:rPr>
          <w:rFonts w:ascii="SimSun" w:hAnsi="SimSun"/>
          <w:color w:val="000000"/>
          <w:szCs w:val="21"/>
        </w:rPr>
        <w:br/>
        <w:t>对不起，打断一下可以吗? </w:t>
      </w:r>
      <w:r w:rsidRPr="00AB4FD5">
        <w:rPr>
          <w:rFonts w:ascii="SimSun" w:hAnsi="SimSun"/>
          <w:color w:val="000000"/>
          <w:szCs w:val="21"/>
        </w:rPr>
        <w:br/>
        <w:t>Sorry for interrupting. *向正在工作或正在说话的人说话时的表达方式。</w:t>
      </w:r>
      <w:r w:rsidRPr="00AB4FD5">
        <w:rPr>
          <w:rFonts w:ascii="SimSun" w:hAnsi="SimSun"/>
          <w:color w:val="000000"/>
          <w:szCs w:val="21"/>
        </w:rPr>
        <w:br/>
        <w:t>Sorry for interrupting... (对不起，打断一下可以吗?)</w:t>
      </w:r>
      <w:r w:rsidRPr="00AB4FD5">
        <w:rPr>
          <w:rFonts w:ascii="SimSun" w:hAnsi="SimSun"/>
          <w:color w:val="000000"/>
          <w:szCs w:val="21"/>
        </w:rPr>
        <w:br/>
        <w:t>Oh, you're not. (噢，没关系。)</w:t>
      </w:r>
      <w:r w:rsidRPr="00AB4FD5">
        <w:rPr>
          <w:rFonts w:ascii="SimSun" w:hAnsi="SimSun"/>
          <w:color w:val="000000"/>
          <w:szCs w:val="21"/>
        </w:rPr>
        <w:br/>
        <w:t>I'm sorry to interrupt you.</w:t>
      </w:r>
      <w:r w:rsidRPr="00AB4FD5">
        <w:rPr>
          <w:rFonts w:ascii="SimSun" w:hAnsi="SimSun"/>
          <w:color w:val="000000"/>
          <w:szCs w:val="21"/>
        </w:rPr>
        <w:br/>
        <w:t>May I interrupt you?</w:t>
      </w:r>
      <w:r w:rsidRPr="00AB4FD5">
        <w:rPr>
          <w:rFonts w:ascii="SimSun" w:hAnsi="SimSun"/>
          <w:color w:val="000000"/>
          <w:szCs w:val="21"/>
        </w:rPr>
        <w:br/>
        <w:t>Excuse me for interrupting.</w:t>
      </w:r>
      <w:r w:rsidRPr="00AB4FD5">
        <w:rPr>
          <w:rFonts w:ascii="SimSun" w:hAnsi="SimSun"/>
          <w:color w:val="000000"/>
          <w:szCs w:val="21"/>
        </w:rPr>
        <w:br/>
        <w:t>Forgive me for interrupting. </w:t>
      </w:r>
      <w:r w:rsidRPr="00AB4FD5">
        <w:rPr>
          <w:rFonts w:ascii="SimSun" w:hAnsi="SimSun"/>
          <w:color w:val="000000"/>
          <w:szCs w:val="21"/>
        </w:rPr>
        <w:br/>
        <w:t>你猜怎么着? </w:t>
      </w:r>
      <w:r w:rsidRPr="00AB4FD5">
        <w:rPr>
          <w:rFonts w:ascii="SimSun" w:hAnsi="SimSun"/>
          <w:color w:val="000000"/>
          <w:szCs w:val="21"/>
        </w:rPr>
        <w:br/>
        <w:t>Guess what? *跟对方说话时，说Guess what?来吸引对方的注意。</w:t>
      </w:r>
      <w:r w:rsidRPr="00AB4FD5">
        <w:rPr>
          <w:rFonts w:ascii="SimSun" w:hAnsi="SimSun"/>
          <w:color w:val="000000"/>
          <w:szCs w:val="21"/>
        </w:rPr>
        <w:br/>
        <w:t>Guess what? (你猜怎么着?)</w:t>
      </w:r>
      <w:r w:rsidRPr="00AB4FD5">
        <w:rPr>
          <w:rFonts w:ascii="SimSun" w:hAnsi="SimSun"/>
          <w:color w:val="000000"/>
          <w:szCs w:val="21"/>
        </w:rPr>
        <w:br/>
        <w:t>What? (怎么啦?)</w:t>
      </w:r>
      <w:r w:rsidRPr="00AB4FD5">
        <w:rPr>
          <w:rFonts w:ascii="SimSun" w:hAnsi="SimSun"/>
          <w:color w:val="000000"/>
          <w:szCs w:val="21"/>
        </w:rPr>
        <w:br/>
        <w:t>You know what? </w:t>
      </w:r>
      <w:r w:rsidRPr="00AB4FD5">
        <w:rPr>
          <w:rFonts w:ascii="SimSun" w:hAnsi="SimSun"/>
          <w:color w:val="000000"/>
          <w:szCs w:val="21"/>
        </w:rPr>
        <w:br/>
        <w:t>对不起，我认错人了。 </w:t>
      </w:r>
      <w:r w:rsidRPr="00AB4FD5">
        <w:rPr>
          <w:rFonts w:ascii="SimSun" w:hAnsi="SimSun"/>
          <w:color w:val="000000"/>
          <w:szCs w:val="21"/>
        </w:rPr>
        <w:br/>
        <w:t>Sorry, I mistook you for someone else. *错向陌生人打招呼时。</w:t>
      </w:r>
      <w:r w:rsidRPr="00AB4FD5">
        <w:rPr>
          <w:rFonts w:ascii="SimSun" w:hAnsi="SimSun"/>
          <w:color w:val="000000"/>
          <w:szCs w:val="21"/>
        </w:rPr>
        <w:br/>
        <w:t>Sorry, I mistook you for someone else. (对不起，我认错人了。)</w:t>
      </w:r>
      <w:r w:rsidRPr="00AB4FD5">
        <w:rPr>
          <w:rFonts w:ascii="SimSun" w:hAnsi="SimSun"/>
          <w:color w:val="000000"/>
          <w:szCs w:val="21"/>
        </w:rPr>
        <w:br/>
        <w:t>That's all right. (没关系。)</w:t>
      </w:r>
      <w:r w:rsidRPr="00AB4FD5">
        <w:rPr>
          <w:rFonts w:ascii="SimSun" w:hAnsi="SimSun"/>
          <w:color w:val="000000"/>
          <w:szCs w:val="21"/>
        </w:rPr>
        <w:br/>
        <w:t>Sorry, I thought you were someone else.</w:t>
      </w:r>
      <w:r w:rsidRPr="00AB4FD5">
        <w:rPr>
          <w:rFonts w:ascii="SimSun" w:hAnsi="SimSun"/>
          <w:color w:val="000000"/>
          <w:szCs w:val="21"/>
        </w:rPr>
        <w:br/>
        <w:t>You're not who I thought you were. Sorry.</w:t>
      </w:r>
      <w:r w:rsidRPr="00AB4FD5">
        <w:rPr>
          <w:rFonts w:ascii="SimSun" w:hAnsi="SimSun"/>
          <w:color w:val="000000"/>
          <w:szCs w:val="21"/>
        </w:rPr>
        <w:br/>
        <w:t>Oops. My mistake. (不好，我弄错了。) </w:t>
      </w:r>
      <w:r w:rsidRPr="00AB4FD5">
        <w:rPr>
          <w:rFonts w:ascii="SimSun" w:hAnsi="SimSun"/>
          <w:color w:val="000000"/>
          <w:szCs w:val="21"/>
        </w:rPr>
        <w:br/>
        <w:t>我能用一下您的电话吗? </w:t>
      </w:r>
      <w:r w:rsidRPr="00AB4FD5">
        <w:rPr>
          <w:rFonts w:ascii="SimSun" w:hAnsi="SimSun"/>
          <w:color w:val="000000"/>
          <w:szCs w:val="21"/>
        </w:rPr>
        <w:br/>
        <w:t>May I use your phone?</w:t>
      </w:r>
      <w:r w:rsidRPr="00AB4FD5">
        <w:rPr>
          <w:rFonts w:ascii="SimSun" w:hAnsi="SimSun"/>
          <w:color w:val="000000"/>
          <w:szCs w:val="21"/>
        </w:rPr>
        <w:br/>
        <w:t>May I use your phone? (我能用一下您的电话吗?)</w:t>
      </w:r>
      <w:r w:rsidRPr="00AB4FD5">
        <w:rPr>
          <w:rFonts w:ascii="SimSun" w:hAnsi="SimSun"/>
          <w:color w:val="000000"/>
          <w:szCs w:val="21"/>
        </w:rPr>
        <w:br/>
        <w:t>Go right ahead. (请用吧。)</w:t>
      </w:r>
      <w:r w:rsidRPr="00AB4FD5">
        <w:rPr>
          <w:rFonts w:ascii="SimSun" w:hAnsi="SimSun"/>
          <w:color w:val="000000"/>
          <w:szCs w:val="21"/>
        </w:rPr>
        <w:br/>
      </w:r>
      <w:r w:rsidRPr="00AB4FD5">
        <w:rPr>
          <w:rFonts w:ascii="SimSun" w:hAnsi="SimSun"/>
          <w:color w:val="000000"/>
          <w:szCs w:val="21"/>
        </w:rPr>
        <w:br/>
        <w:t>●教导</w:t>
      </w:r>
      <w:r w:rsidRPr="00AB4FD5">
        <w:rPr>
          <w:rFonts w:ascii="SimSun" w:hAnsi="SimSun"/>
          <w:color w:val="000000"/>
          <w:szCs w:val="21"/>
        </w:rPr>
        <w:br/>
        <w:t>我该怎么做呢? </w:t>
      </w:r>
      <w:r w:rsidRPr="00AB4FD5">
        <w:rPr>
          <w:rFonts w:ascii="SimSun" w:hAnsi="SimSun"/>
          <w:color w:val="000000"/>
          <w:szCs w:val="21"/>
        </w:rPr>
        <w:br/>
        <w:t>How should I do it?</w:t>
      </w:r>
      <w:r w:rsidRPr="00AB4FD5">
        <w:rPr>
          <w:rFonts w:ascii="SimSun" w:hAnsi="SimSun"/>
          <w:color w:val="000000"/>
          <w:szCs w:val="21"/>
        </w:rPr>
        <w:br/>
        <w:t>Just start the car! (只要发动车!)</w:t>
      </w:r>
      <w:r w:rsidRPr="00AB4FD5">
        <w:rPr>
          <w:rFonts w:ascii="SimSun" w:hAnsi="SimSun"/>
          <w:color w:val="000000"/>
          <w:szCs w:val="21"/>
        </w:rPr>
        <w:br/>
        <w:t>How should I do it? (我怎么发动汽车呢?) </w:t>
      </w:r>
      <w:r w:rsidRPr="00AB4FD5">
        <w:rPr>
          <w:rFonts w:ascii="SimSun" w:hAnsi="SimSun"/>
          <w:color w:val="000000"/>
          <w:szCs w:val="21"/>
        </w:rPr>
        <w:br/>
        <w:t>你该这么做。 </w:t>
      </w:r>
      <w:r w:rsidRPr="00AB4FD5">
        <w:rPr>
          <w:rFonts w:ascii="SimSun" w:hAnsi="SimSun"/>
          <w:color w:val="000000"/>
          <w:szCs w:val="21"/>
        </w:rPr>
        <w:br/>
        <w:t>This is the way you should do it.</w:t>
      </w:r>
      <w:r w:rsidRPr="00AB4FD5">
        <w:rPr>
          <w:rFonts w:ascii="SimSun" w:hAnsi="SimSun"/>
          <w:color w:val="000000"/>
          <w:szCs w:val="21"/>
        </w:rPr>
        <w:br/>
        <w:t>I can't do it. (我不会做。)</w:t>
      </w:r>
      <w:r w:rsidRPr="00AB4FD5">
        <w:rPr>
          <w:rFonts w:ascii="SimSun" w:hAnsi="SimSun"/>
          <w:color w:val="000000"/>
          <w:szCs w:val="21"/>
        </w:rPr>
        <w:br/>
        <w:t>This is the way you should do it. (你该这么做。)</w:t>
      </w:r>
      <w:r w:rsidRPr="00AB4FD5">
        <w:rPr>
          <w:rFonts w:ascii="SimSun" w:hAnsi="SimSun"/>
          <w:color w:val="000000"/>
          <w:szCs w:val="21"/>
        </w:rPr>
        <w:br/>
        <w:t>This is how you should do it.</w:t>
      </w:r>
      <w:r w:rsidRPr="00AB4FD5">
        <w:rPr>
          <w:rFonts w:ascii="SimSun" w:hAnsi="SimSun"/>
          <w:color w:val="000000"/>
          <w:szCs w:val="21"/>
        </w:rPr>
        <w:br/>
        <w:t>You should do it this way.</w:t>
      </w:r>
      <w:r w:rsidRPr="00AB4FD5">
        <w:rPr>
          <w:rFonts w:ascii="SimSun" w:hAnsi="SimSun"/>
          <w:color w:val="000000"/>
          <w:szCs w:val="21"/>
        </w:rPr>
        <w:br/>
        <w:t>This is how you do it. </w:t>
      </w:r>
      <w:r w:rsidRPr="00AB4FD5">
        <w:rPr>
          <w:rFonts w:ascii="SimSun" w:hAnsi="SimSun"/>
          <w:color w:val="000000"/>
          <w:szCs w:val="21"/>
        </w:rPr>
        <w:br/>
        <w:t>这样的话就会很顺利。</w:t>
      </w:r>
      <w:r w:rsidRPr="00AB4FD5">
        <w:rPr>
          <w:rFonts w:ascii="SimSun" w:hAnsi="SimSun"/>
          <w:color w:val="000000"/>
          <w:szCs w:val="21"/>
        </w:rPr>
        <w:br/>
        <w:t>It'll do the trick. *表示稍微采用一些手段或方法就能产生所设想的效果/就会顺利。</w:t>
      </w:r>
      <w:r w:rsidRPr="00AB4FD5">
        <w:rPr>
          <w:rFonts w:ascii="SimSun" w:hAnsi="SimSun"/>
          <w:color w:val="000000"/>
          <w:szCs w:val="21"/>
        </w:rPr>
        <w:br/>
        <w:t>How's this? (这样做怎么样?)</w:t>
      </w:r>
      <w:r w:rsidRPr="00AB4FD5">
        <w:rPr>
          <w:rFonts w:ascii="SimSun" w:hAnsi="SimSun"/>
          <w:color w:val="000000"/>
          <w:szCs w:val="21"/>
        </w:rPr>
        <w:br/>
        <w:t>It'll do the trick. (这样就会见效。)</w:t>
      </w:r>
      <w:r w:rsidRPr="00AB4FD5">
        <w:rPr>
          <w:rFonts w:ascii="SimSun" w:hAnsi="SimSun"/>
          <w:color w:val="000000"/>
          <w:szCs w:val="21"/>
        </w:rPr>
        <w:br/>
        <w:t>It'll be effective.</w:t>
      </w:r>
      <w:r w:rsidRPr="00AB4FD5">
        <w:rPr>
          <w:rFonts w:ascii="SimSun" w:hAnsi="SimSun"/>
          <w:color w:val="000000"/>
          <w:szCs w:val="21"/>
        </w:rPr>
        <w:br/>
        <w:t>That'll work.</w:t>
      </w:r>
      <w:r w:rsidRPr="00AB4FD5">
        <w:rPr>
          <w:rFonts w:ascii="SimSun" w:hAnsi="SimSun"/>
          <w:color w:val="000000"/>
          <w:szCs w:val="21"/>
        </w:rPr>
        <w:br/>
        <w:t>That'll do it.</w:t>
      </w:r>
      <w:r w:rsidRPr="00AB4FD5">
        <w:rPr>
          <w:rFonts w:ascii="SimSun" w:hAnsi="SimSun"/>
          <w:color w:val="000000"/>
          <w:szCs w:val="21"/>
        </w:rPr>
        <w:br/>
        <w:t>这样看上去好一些。</w:t>
      </w:r>
      <w:r w:rsidRPr="00AB4FD5">
        <w:rPr>
          <w:rFonts w:ascii="SimSun" w:hAnsi="SimSun"/>
          <w:color w:val="000000"/>
          <w:szCs w:val="21"/>
        </w:rPr>
        <w:br/>
        <w:t>This looks better.</w:t>
      </w:r>
      <w:r w:rsidRPr="00AB4FD5">
        <w:rPr>
          <w:rFonts w:ascii="SimSun" w:hAnsi="SimSun"/>
          <w:color w:val="000000"/>
          <w:szCs w:val="21"/>
        </w:rPr>
        <w:br/>
        <w:t>This is more pleasing in appearance.</w:t>
      </w:r>
      <w:r w:rsidRPr="00AB4FD5">
        <w:rPr>
          <w:rFonts w:ascii="SimSun" w:hAnsi="SimSun"/>
          <w:color w:val="000000"/>
          <w:szCs w:val="21"/>
        </w:rPr>
        <w:br/>
        <w:t>I like the looks of this one better. </w:t>
      </w:r>
      <w:r w:rsidRPr="00AB4FD5">
        <w:rPr>
          <w:rFonts w:ascii="SimSun" w:hAnsi="SimSun"/>
          <w:color w:val="000000"/>
          <w:szCs w:val="21"/>
        </w:rPr>
        <w:br/>
        <w:t>我用自己的办法做。</w:t>
      </w:r>
      <w:r w:rsidRPr="00AB4FD5">
        <w:rPr>
          <w:rFonts w:ascii="SimSun" w:hAnsi="SimSun"/>
          <w:color w:val="000000"/>
          <w:szCs w:val="21"/>
        </w:rPr>
        <w:br/>
        <w:t>I'll do it my own way.</w:t>
      </w:r>
      <w:r w:rsidRPr="00AB4FD5">
        <w:rPr>
          <w:rFonts w:ascii="SimSun" w:hAnsi="SimSun"/>
          <w:color w:val="000000"/>
          <w:szCs w:val="21"/>
        </w:rPr>
        <w:br/>
        <w:t>Let me show you how to do it. (我让你看看我的做法。)</w:t>
      </w:r>
      <w:r w:rsidRPr="00AB4FD5">
        <w:rPr>
          <w:rFonts w:ascii="SimSun" w:hAnsi="SimSun"/>
          <w:color w:val="000000"/>
          <w:szCs w:val="21"/>
        </w:rPr>
        <w:br/>
        <w:t>I'll do it my own way. (我用我自己的办法。)</w:t>
      </w:r>
      <w:r w:rsidRPr="00AB4FD5">
        <w:rPr>
          <w:rFonts w:ascii="SimSun" w:hAnsi="SimSun"/>
          <w:color w:val="000000"/>
          <w:szCs w:val="21"/>
        </w:rPr>
        <w:br/>
        <w:t>I'll do it the way I want to. (我用我自己想用的方法。) </w:t>
      </w:r>
      <w:r w:rsidRPr="00AB4FD5">
        <w:rPr>
          <w:rFonts w:ascii="SimSun" w:hAnsi="SimSun"/>
          <w:color w:val="000000"/>
          <w:szCs w:val="21"/>
        </w:rPr>
        <w:br/>
        <w:t>像这样? </w:t>
      </w:r>
      <w:r w:rsidRPr="00AB4FD5">
        <w:rPr>
          <w:rFonts w:ascii="SimSun" w:hAnsi="SimSun"/>
          <w:color w:val="000000"/>
          <w:szCs w:val="21"/>
        </w:rPr>
        <w:br/>
        <w:t>Like this? *穿衣服时表示“是这样穿吗?”；吃第一次吃到的东西时表示“是这样吃吗?”。</w:t>
      </w:r>
      <w:r w:rsidRPr="00AB4FD5">
        <w:rPr>
          <w:rFonts w:ascii="SimSun" w:hAnsi="SimSun"/>
          <w:color w:val="000000"/>
          <w:szCs w:val="21"/>
        </w:rPr>
        <w:br/>
        <w:t>You eat sushi this way. (寿司是这样吃的。)</w:t>
      </w:r>
      <w:r w:rsidRPr="00AB4FD5">
        <w:rPr>
          <w:rFonts w:ascii="SimSun" w:hAnsi="SimSun"/>
          <w:color w:val="000000"/>
          <w:szCs w:val="21"/>
        </w:rPr>
        <w:br/>
        <w:t>Like this? (是像这样吗?)</w:t>
      </w:r>
      <w:r w:rsidRPr="00AB4FD5">
        <w:rPr>
          <w:rFonts w:ascii="SimSun" w:hAnsi="SimSun"/>
          <w:color w:val="000000"/>
          <w:szCs w:val="21"/>
        </w:rPr>
        <w:br/>
        <w:t>You mean like this? </w:t>
      </w:r>
      <w:r w:rsidRPr="00AB4FD5">
        <w:rPr>
          <w:rFonts w:ascii="SimSun" w:hAnsi="SimSun"/>
          <w:color w:val="000000"/>
          <w:szCs w:val="21"/>
        </w:rPr>
        <w:br/>
        <w:t>像什么? </w:t>
      </w:r>
      <w:r w:rsidRPr="00AB4FD5">
        <w:rPr>
          <w:rFonts w:ascii="SimSun" w:hAnsi="SimSun"/>
          <w:color w:val="000000"/>
          <w:szCs w:val="21"/>
        </w:rPr>
        <w:br/>
        <w:t>Like what?</w:t>
      </w:r>
      <w:r w:rsidRPr="00AB4FD5">
        <w:rPr>
          <w:rFonts w:ascii="SimSun" w:hAnsi="SimSun"/>
          <w:color w:val="000000"/>
          <w:szCs w:val="21"/>
        </w:rPr>
        <w:br/>
        <w:t>Like what? (像什么?)</w:t>
      </w:r>
      <w:r w:rsidRPr="00AB4FD5">
        <w:rPr>
          <w:rFonts w:ascii="SimSun" w:hAnsi="SimSun"/>
          <w:color w:val="000000"/>
          <w:szCs w:val="21"/>
        </w:rPr>
        <w:br/>
        <w:t>Like chicken. (像只鸡。) </w:t>
      </w:r>
      <w:r w:rsidRPr="00AB4FD5">
        <w:rPr>
          <w:rFonts w:ascii="SimSun" w:hAnsi="SimSun"/>
          <w:color w:val="000000"/>
          <w:szCs w:val="21"/>
        </w:rPr>
        <w:br/>
        <w:t>很简单。 </w:t>
      </w:r>
      <w:r w:rsidRPr="00AB4FD5">
        <w:rPr>
          <w:rFonts w:ascii="SimSun" w:hAnsi="SimSun"/>
          <w:color w:val="000000"/>
          <w:szCs w:val="21"/>
        </w:rPr>
        <w:br/>
        <w:t>It's easy.</w:t>
      </w:r>
      <w:r w:rsidRPr="00AB4FD5">
        <w:rPr>
          <w:rFonts w:ascii="SimSun" w:hAnsi="SimSun"/>
          <w:color w:val="000000"/>
          <w:szCs w:val="21"/>
        </w:rPr>
        <w:br/>
        <w:t>It's a cinch.</w:t>
      </w:r>
      <w:r w:rsidRPr="00AB4FD5">
        <w:rPr>
          <w:rFonts w:ascii="SimSun" w:hAnsi="SimSun"/>
          <w:color w:val="000000"/>
          <w:szCs w:val="21"/>
        </w:rPr>
        <w:br/>
        <w:t>It's a snap. </w:t>
      </w:r>
      <w:r w:rsidRPr="00AB4FD5">
        <w:rPr>
          <w:rFonts w:ascii="SimSun" w:hAnsi="SimSun"/>
          <w:color w:val="000000"/>
          <w:szCs w:val="21"/>
        </w:rPr>
        <w:br/>
        <w:t>简单得不得了。 </w:t>
      </w:r>
      <w:r w:rsidRPr="00AB4FD5">
        <w:rPr>
          <w:rFonts w:ascii="SimSun" w:hAnsi="SimSun"/>
          <w:color w:val="000000"/>
          <w:szCs w:val="21"/>
        </w:rPr>
        <w:br/>
        <w:t>Just like that!</w:t>
      </w:r>
      <w:r w:rsidRPr="00AB4FD5">
        <w:rPr>
          <w:rFonts w:ascii="SimSun" w:hAnsi="SimSun"/>
          <w:color w:val="000000"/>
          <w:szCs w:val="21"/>
        </w:rPr>
        <w:br/>
        <w:t>Can you buy guns in America? (在美国可以买到枪吗?)</w:t>
      </w:r>
      <w:r w:rsidRPr="00AB4FD5">
        <w:rPr>
          <w:rFonts w:ascii="SimSun" w:hAnsi="SimSun"/>
          <w:color w:val="000000"/>
          <w:szCs w:val="21"/>
        </w:rPr>
        <w:br/>
        <w:t>Yes. It's easy, just like that! (是的，轻而易举。)</w:t>
      </w:r>
      <w:r w:rsidRPr="00AB4FD5">
        <w:rPr>
          <w:rFonts w:ascii="SimSun" w:hAnsi="SimSun"/>
          <w:color w:val="000000"/>
          <w:szCs w:val="21"/>
        </w:rPr>
        <w:br/>
        <w:t>Just as if it were nothing. (简单得不能再简单了。) </w:t>
      </w:r>
      <w:r w:rsidRPr="00AB4FD5">
        <w:rPr>
          <w:rFonts w:ascii="SimSun" w:hAnsi="SimSun"/>
          <w:color w:val="000000"/>
          <w:szCs w:val="21"/>
        </w:rPr>
        <w:br/>
        <w:t>有点儿难哦。 </w:t>
      </w:r>
      <w:r w:rsidRPr="00AB4FD5">
        <w:rPr>
          <w:rFonts w:ascii="SimSun" w:hAnsi="SimSun"/>
          <w:color w:val="000000"/>
          <w:szCs w:val="21"/>
        </w:rPr>
        <w:br/>
        <w:t>It's a little hard.</w:t>
      </w:r>
      <w:r w:rsidRPr="00AB4FD5">
        <w:rPr>
          <w:rFonts w:ascii="SimSun" w:hAnsi="SimSun"/>
          <w:color w:val="000000"/>
          <w:szCs w:val="21"/>
        </w:rPr>
        <w:br/>
        <w:t>It's kind of difficult. </w:t>
      </w:r>
      <w:r w:rsidRPr="00AB4FD5">
        <w:rPr>
          <w:rFonts w:ascii="SimSun" w:hAnsi="SimSun"/>
          <w:color w:val="000000"/>
          <w:szCs w:val="21"/>
        </w:rPr>
        <w:br/>
        <w:t>很复杂哦。 </w:t>
      </w:r>
      <w:r w:rsidRPr="00AB4FD5">
        <w:rPr>
          <w:rFonts w:ascii="SimSun" w:hAnsi="SimSun"/>
          <w:color w:val="000000"/>
          <w:szCs w:val="21"/>
        </w:rPr>
        <w:br/>
        <w:t>It's complicated.</w:t>
      </w:r>
      <w:r w:rsidRPr="00AB4FD5">
        <w:rPr>
          <w:rFonts w:ascii="SimSun" w:hAnsi="SimSun"/>
          <w:color w:val="000000"/>
          <w:szCs w:val="21"/>
        </w:rPr>
        <w:br/>
        <w:t>It's complex. </w:t>
      </w:r>
      <w:r w:rsidRPr="00AB4FD5">
        <w:rPr>
          <w:rFonts w:ascii="SimSun" w:hAnsi="SimSun"/>
          <w:color w:val="000000"/>
          <w:szCs w:val="21"/>
        </w:rPr>
        <w:br/>
        <w:t>首先应该做这个。 </w:t>
      </w:r>
      <w:r w:rsidRPr="00AB4FD5">
        <w:rPr>
          <w:rFonts w:ascii="SimSun" w:hAnsi="SimSun"/>
          <w:color w:val="000000"/>
          <w:szCs w:val="21"/>
        </w:rPr>
        <w:br/>
        <w:t>This is the first thing to do.</w:t>
      </w:r>
      <w:r w:rsidRPr="00AB4FD5">
        <w:rPr>
          <w:rFonts w:ascii="SimSun" w:hAnsi="SimSun"/>
          <w:color w:val="000000"/>
          <w:szCs w:val="21"/>
        </w:rPr>
        <w:br/>
        <w:t>You should do this first. </w:t>
      </w:r>
      <w:r w:rsidRPr="00AB4FD5">
        <w:rPr>
          <w:rFonts w:ascii="SimSun" w:hAnsi="SimSun"/>
          <w:color w:val="000000"/>
          <w:szCs w:val="21"/>
        </w:rPr>
        <w:br/>
        <w:t>你掉了这个。 </w:t>
      </w:r>
      <w:r w:rsidRPr="00AB4FD5">
        <w:rPr>
          <w:rFonts w:ascii="SimSun" w:hAnsi="SimSun"/>
          <w:color w:val="000000"/>
          <w:szCs w:val="21"/>
        </w:rPr>
        <w:br/>
        <w:t>You dropped this. *drop “掉下，丢下”。</w:t>
      </w:r>
      <w:r w:rsidRPr="00AB4FD5">
        <w:rPr>
          <w:rFonts w:ascii="SimSun" w:hAnsi="SimSun"/>
          <w:color w:val="000000"/>
          <w:szCs w:val="21"/>
        </w:rPr>
        <w:br/>
        <w:t>You dropped this. (你掉了这个。)</w:t>
      </w:r>
      <w:r w:rsidRPr="00AB4FD5">
        <w:rPr>
          <w:rFonts w:ascii="SimSun" w:hAnsi="SimSun"/>
          <w:color w:val="000000"/>
          <w:szCs w:val="21"/>
        </w:rPr>
        <w:br/>
        <w:t>Oh, yeah. It's mine. (哦，对!是我的。) </w:t>
      </w:r>
      <w:r w:rsidRPr="00AB4FD5">
        <w:rPr>
          <w:rFonts w:ascii="SimSun" w:hAnsi="SimSun"/>
          <w:color w:val="000000"/>
          <w:szCs w:val="21"/>
        </w:rPr>
        <w:br/>
        <w:t>我想这是你丢的吧! </w:t>
      </w:r>
      <w:r w:rsidRPr="00AB4FD5">
        <w:rPr>
          <w:rFonts w:ascii="SimSun" w:hAnsi="SimSun"/>
          <w:color w:val="000000"/>
          <w:szCs w:val="21"/>
        </w:rPr>
        <w:br/>
        <w:t>I think you dropped this.</w:t>
      </w:r>
      <w:r w:rsidRPr="00AB4FD5">
        <w:rPr>
          <w:rFonts w:ascii="SimSun" w:hAnsi="SimSun"/>
          <w:color w:val="000000"/>
          <w:szCs w:val="21"/>
        </w:rPr>
        <w:br/>
        <w:t>I think this is yours. (我想这是你的吧。) </w:t>
      </w:r>
      <w:r w:rsidRPr="00AB4FD5">
        <w:rPr>
          <w:rFonts w:ascii="SimSun" w:hAnsi="SimSun"/>
          <w:color w:val="000000"/>
          <w:szCs w:val="21"/>
        </w:rPr>
        <w:br/>
        <w:t>这是你的吗? </w:t>
      </w:r>
      <w:r w:rsidRPr="00AB4FD5">
        <w:rPr>
          <w:rFonts w:ascii="SimSun" w:hAnsi="SimSun"/>
          <w:color w:val="000000"/>
          <w:szCs w:val="21"/>
        </w:rPr>
        <w:br/>
        <w:t>Is this yours?</w:t>
      </w:r>
      <w:r w:rsidRPr="00AB4FD5">
        <w:rPr>
          <w:rFonts w:ascii="SimSun" w:hAnsi="SimSun"/>
          <w:color w:val="000000"/>
          <w:szCs w:val="21"/>
        </w:rPr>
        <w:br/>
        <w:t>Did you drop this? </w:t>
      </w:r>
      <w:r w:rsidRPr="00AB4FD5">
        <w:rPr>
          <w:rFonts w:ascii="SimSun" w:hAnsi="SimSun"/>
          <w:color w:val="000000"/>
          <w:szCs w:val="21"/>
        </w:rPr>
        <w:br/>
        <w:t>这不是你的吗? </w:t>
      </w:r>
      <w:r w:rsidRPr="00AB4FD5">
        <w:rPr>
          <w:rFonts w:ascii="SimSun" w:hAnsi="SimSun"/>
          <w:color w:val="000000"/>
          <w:szCs w:val="21"/>
        </w:rPr>
        <w:br/>
        <w:t>Isn't this yours?</w:t>
      </w:r>
      <w:r w:rsidRPr="00AB4FD5">
        <w:rPr>
          <w:rFonts w:ascii="SimSun" w:hAnsi="SimSun"/>
          <w:color w:val="000000"/>
          <w:szCs w:val="21"/>
        </w:rPr>
        <w:br/>
        <w:t>Doesn't this belong to you? </w:t>
      </w:r>
      <w:r w:rsidRPr="00AB4FD5">
        <w:rPr>
          <w:rFonts w:ascii="SimSun" w:hAnsi="SimSun"/>
          <w:color w:val="000000"/>
          <w:szCs w:val="21"/>
        </w:rPr>
        <w:br/>
        <w:t>是我的。</w:t>
      </w:r>
      <w:r w:rsidRPr="00AB4FD5">
        <w:rPr>
          <w:rFonts w:ascii="SimSun" w:hAnsi="SimSun"/>
          <w:color w:val="000000"/>
          <w:szCs w:val="21"/>
        </w:rPr>
        <w:br/>
        <w:t>It's mine.</w:t>
      </w:r>
      <w:r w:rsidRPr="00AB4FD5">
        <w:rPr>
          <w:rFonts w:ascii="SimSun" w:hAnsi="SimSun"/>
          <w:color w:val="000000"/>
          <w:szCs w:val="21"/>
        </w:rPr>
        <w:br/>
        <w:t>Yes, that's mine. (是的，那是我的。)</w:t>
      </w:r>
      <w:r w:rsidRPr="00AB4FD5">
        <w:rPr>
          <w:rFonts w:ascii="SimSun" w:hAnsi="SimSun"/>
          <w:color w:val="000000"/>
          <w:szCs w:val="21"/>
        </w:rPr>
        <w:br/>
        <w:t>Yes, it's my handkerchief. (是的，是我的手绢。)</w:t>
      </w:r>
      <w:r w:rsidRPr="00AB4FD5">
        <w:rPr>
          <w:rFonts w:ascii="SimSun" w:hAnsi="SimSun"/>
          <w:color w:val="000000"/>
          <w:szCs w:val="21"/>
        </w:rPr>
        <w:br/>
        <w:t>It belongs to me. </w:t>
      </w:r>
      <w:r w:rsidRPr="00AB4FD5">
        <w:rPr>
          <w:rFonts w:ascii="SimSun" w:hAnsi="SimSun"/>
          <w:color w:val="000000"/>
          <w:szCs w:val="21"/>
        </w:rPr>
        <w:br/>
        <w:t>我的钱包丢了。</w:t>
      </w:r>
      <w:r w:rsidRPr="00AB4FD5">
        <w:rPr>
          <w:rFonts w:ascii="SimSun" w:hAnsi="SimSun"/>
          <w:color w:val="000000"/>
          <w:szCs w:val="21"/>
        </w:rPr>
        <w:br/>
        <w:t>I've lost my wallet. </w:t>
      </w:r>
      <w:r w:rsidRPr="00AB4FD5">
        <w:rPr>
          <w:rFonts w:ascii="SimSun" w:hAnsi="SimSun"/>
          <w:color w:val="000000"/>
          <w:szCs w:val="21"/>
        </w:rPr>
        <w:br/>
        <w:t>这下可麻烦了。</w:t>
      </w:r>
      <w:r w:rsidRPr="00AB4FD5">
        <w:rPr>
          <w:rFonts w:ascii="SimSun" w:hAnsi="SimSun"/>
          <w:color w:val="000000"/>
          <w:szCs w:val="21"/>
        </w:rPr>
        <w:br/>
        <w:t>I'm in trouble! *be in trouble 表示“陷入困境”。</w:t>
      </w:r>
      <w:r w:rsidRPr="00AB4FD5">
        <w:rPr>
          <w:rFonts w:ascii="SimSun" w:hAnsi="SimSun"/>
          <w:color w:val="000000"/>
          <w:szCs w:val="21"/>
        </w:rPr>
        <w:br/>
      </w:r>
      <w:r w:rsidRPr="00AB4FD5">
        <w:rPr>
          <w:rFonts w:ascii="SimSun" w:hAnsi="SimSun"/>
          <w:color w:val="000000"/>
          <w:szCs w:val="21"/>
        </w:rPr>
        <w:br/>
        <w:t>●提议</w:t>
      </w:r>
      <w:r w:rsidRPr="00AB4FD5">
        <w:rPr>
          <w:rFonts w:ascii="SimSun" w:hAnsi="SimSun"/>
          <w:color w:val="000000"/>
          <w:szCs w:val="21"/>
        </w:rPr>
        <w:br/>
        <w:t>要我帮忙吗?/要我帮你拿吗? </w:t>
      </w:r>
      <w:r w:rsidRPr="00AB4FD5">
        <w:rPr>
          <w:rFonts w:ascii="SimSun" w:hAnsi="SimSun"/>
          <w:color w:val="000000"/>
          <w:szCs w:val="21"/>
        </w:rPr>
        <w:br/>
        <w:t>May I help?</w:t>
      </w:r>
      <w:r w:rsidRPr="00AB4FD5">
        <w:rPr>
          <w:rFonts w:ascii="SimSun" w:hAnsi="SimSun"/>
          <w:color w:val="000000"/>
          <w:szCs w:val="21"/>
        </w:rPr>
        <w:br/>
        <w:t>May I help? (要我帮忙吗?/要我帮你拿吗?)</w:t>
      </w:r>
      <w:r w:rsidRPr="00AB4FD5">
        <w:rPr>
          <w:rFonts w:ascii="SimSun" w:hAnsi="SimSun"/>
          <w:color w:val="000000"/>
          <w:szCs w:val="21"/>
        </w:rPr>
        <w:br/>
        <w:t>Sure. If you don't mind. (当然，要是不麻烦的话。)</w:t>
      </w:r>
      <w:r w:rsidRPr="00AB4FD5">
        <w:rPr>
          <w:rFonts w:ascii="SimSun" w:hAnsi="SimSun"/>
          <w:color w:val="000000"/>
          <w:szCs w:val="21"/>
        </w:rPr>
        <w:br/>
        <w:t>Do you want any help?</w:t>
      </w:r>
      <w:r w:rsidRPr="00AB4FD5">
        <w:rPr>
          <w:rFonts w:ascii="SimSun" w:hAnsi="SimSun"/>
          <w:color w:val="000000"/>
          <w:szCs w:val="21"/>
        </w:rPr>
        <w:br/>
        <w:t>Need any help?</w:t>
      </w:r>
      <w:r w:rsidRPr="00AB4FD5">
        <w:rPr>
          <w:rFonts w:ascii="SimSun" w:hAnsi="SimSun"/>
          <w:color w:val="000000"/>
          <w:szCs w:val="21"/>
        </w:rPr>
        <w:br/>
        <w:t>Need a hand?</w:t>
      </w:r>
      <w:r w:rsidRPr="00AB4FD5">
        <w:rPr>
          <w:rFonts w:ascii="SimSun" w:hAnsi="SimSun"/>
          <w:color w:val="000000"/>
          <w:szCs w:val="21"/>
        </w:rPr>
        <w:br/>
        <w:t>Do you need a hand?</w:t>
      </w:r>
      <w:r w:rsidRPr="00AB4FD5">
        <w:rPr>
          <w:rFonts w:ascii="SimSun" w:hAnsi="SimSun"/>
          <w:color w:val="000000"/>
          <w:szCs w:val="21"/>
        </w:rPr>
        <w:br/>
        <w:t>Can I give you a hand?</w:t>
      </w:r>
      <w:r w:rsidRPr="00AB4FD5">
        <w:rPr>
          <w:rFonts w:ascii="SimSun" w:hAnsi="SimSun"/>
          <w:color w:val="000000"/>
          <w:szCs w:val="21"/>
        </w:rPr>
        <w:br/>
        <w:t>Do you need some help?</w:t>
      </w:r>
      <w:r w:rsidRPr="00AB4FD5">
        <w:rPr>
          <w:rFonts w:ascii="SimSun" w:hAnsi="SimSun"/>
          <w:color w:val="000000"/>
          <w:szCs w:val="21"/>
        </w:rPr>
        <w:br/>
        <w:t>Can I help you carry that? (要我帮您搬吗?) </w:t>
      </w:r>
      <w:r w:rsidRPr="00AB4FD5">
        <w:rPr>
          <w:rFonts w:ascii="SimSun" w:hAnsi="SimSun"/>
          <w:color w:val="000000"/>
          <w:szCs w:val="21"/>
        </w:rPr>
        <w:br/>
        <w:t>决定之前再好好考虑考虑。 </w:t>
      </w:r>
      <w:r w:rsidRPr="00AB4FD5">
        <w:rPr>
          <w:rFonts w:ascii="SimSun" w:hAnsi="SimSun"/>
          <w:color w:val="000000"/>
          <w:szCs w:val="21"/>
        </w:rPr>
        <w:br/>
        <w:t>Think twice before you decide. </w:t>
      </w:r>
      <w:r w:rsidRPr="00AB4FD5">
        <w:rPr>
          <w:rFonts w:ascii="SimSun" w:hAnsi="SimSun"/>
          <w:color w:val="000000"/>
          <w:szCs w:val="21"/>
        </w:rPr>
        <w:br/>
        <w:t>这个怎么样? </w:t>
      </w:r>
      <w:r w:rsidRPr="00AB4FD5">
        <w:rPr>
          <w:rFonts w:ascii="SimSun" w:hAnsi="SimSun"/>
          <w:color w:val="000000"/>
          <w:szCs w:val="21"/>
        </w:rPr>
        <w:br/>
        <w:t>How about this one?</w:t>
      </w:r>
      <w:r w:rsidRPr="00AB4FD5">
        <w:rPr>
          <w:rFonts w:ascii="SimSun" w:hAnsi="SimSun"/>
          <w:color w:val="000000"/>
          <w:szCs w:val="21"/>
        </w:rPr>
        <w:br/>
        <w:t>How about this one? (这个怎么样?)</w:t>
      </w:r>
      <w:r w:rsidRPr="00AB4FD5">
        <w:rPr>
          <w:rFonts w:ascii="SimSun" w:hAnsi="SimSun"/>
          <w:color w:val="000000"/>
          <w:szCs w:val="21"/>
        </w:rPr>
        <w:br/>
        <w:t>It's the same price.(这个价钱也是一样。)</w:t>
      </w:r>
      <w:r w:rsidRPr="00AB4FD5">
        <w:rPr>
          <w:rFonts w:ascii="SimSun" w:hAnsi="SimSun"/>
          <w:color w:val="000000"/>
          <w:szCs w:val="21"/>
        </w:rPr>
        <w:br/>
        <w:t>What about this one? </w:t>
      </w:r>
      <w:r w:rsidRPr="00AB4FD5">
        <w:rPr>
          <w:rFonts w:ascii="SimSun" w:hAnsi="SimSun"/>
          <w:color w:val="000000"/>
          <w:szCs w:val="21"/>
        </w:rPr>
        <w:br/>
        <w:t>我提个建议。 </w:t>
      </w:r>
      <w:r w:rsidRPr="00AB4FD5">
        <w:rPr>
          <w:rFonts w:ascii="SimSun" w:hAnsi="SimSun"/>
          <w:color w:val="000000"/>
          <w:szCs w:val="21"/>
        </w:rPr>
        <w:br/>
        <w:t>I want to make a suggestion.</w:t>
      </w:r>
      <w:r w:rsidRPr="00AB4FD5">
        <w:rPr>
          <w:rFonts w:ascii="SimSun" w:hAnsi="SimSun"/>
          <w:color w:val="000000"/>
          <w:szCs w:val="21"/>
        </w:rPr>
        <w:br/>
        <w:t>I want to offer a suggestion. </w:t>
      </w:r>
      <w:r w:rsidRPr="00AB4FD5">
        <w:rPr>
          <w:rFonts w:ascii="SimSun" w:hAnsi="SimSun"/>
          <w:color w:val="000000"/>
          <w:szCs w:val="21"/>
        </w:rPr>
        <w:br/>
        <w:t>我们走近道吧! </w:t>
      </w:r>
      <w:r w:rsidRPr="00AB4FD5">
        <w:rPr>
          <w:rFonts w:ascii="SimSun" w:hAnsi="SimSun"/>
          <w:color w:val="000000"/>
          <w:szCs w:val="21"/>
        </w:rPr>
        <w:br/>
        <w:t>Let's take a short cut. *short cut表示“近路，捷径”。</w:t>
      </w:r>
      <w:r w:rsidRPr="00AB4FD5">
        <w:rPr>
          <w:rFonts w:ascii="SimSun" w:hAnsi="SimSun"/>
          <w:color w:val="000000"/>
          <w:szCs w:val="21"/>
        </w:rPr>
        <w:br/>
        <w:t>Let's go a shorter way. </w:t>
      </w:r>
      <w:r w:rsidRPr="00AB4FD5">
        <w:rPr>
          <w:rFonts w:ascii="SimSun" w:hAnsi="SimSun"/>
          <w:color w:val="000000"/>
          <w:szCs w:val="21"/>
        </w:rPr>
        <w:br/>
        <w:t>咱们逃学吧!</w:t>
      </w:r>
      <w:r w:rsidRPr="00AB4FD5">
        <w:rPr>
          <w:rFonts w:ascii="SimSun" w:hAnsi="SimSun"/>
          <w:color w:val="000000"/>
          <w:szCs w:val="21"/>
        </w:rPr>
        <w:br/>
        <w:t>Let's play hooky! *play hooky 俚语，“逃学”。</w:t>
      </w:r>
      <w:r w:rsidRPr="00AB4FD5">
        <w:rPr>
          <w:rFonts w:ascii="SimSun" w:hAnsi="SimSun"/>
          <w:color w:val="000000"/>
          <w:szCs w:val="21"/>
        </w:rPr>
        <w:br/>
        <w:t>Let's skip school!</w:t>
      </w:r>
      <w:r w:rsidRPr="00AB4FD5">
        <w:rPr>
          <w:rFonts w:ascii="SimSun" w:hAnsi="SimSun"/>
          <w:color w:val="000000"/>
          <w:szCs w:val="21"/>
        </w:rPr>
        <w:br/>
        <w:t>Let's cut class!</w:t>
      </w:r>
      <w:r w:rsidRPr="00AB4FD5">
        <w:rPr>
          <w:rFonts w:ascii="SimSun" w:hAnsi="SimSun"/>
          <w:color w:val="000000"/>
          <w:szCs w:val="21"/>
        </w:rPr>
        <w:br/>
        <w:t>Let's ditch school! </w:t>
      </w:r>
      <w:r w:rsidRPr="00AB4FD5">
        <w:rPr>
          <w:rFonts w:ascii="SimSun" w:hAnsi="SimSun"/>
          <w:color w:val="000000"/>
          <w:szCs w:val="21"/>
        </w:rPr>
        <w:br/>
        <w:t>我们打电话请个病假吧! </w:t>
      </w:r>
      <w:r w:rsidRPr="00AB4FD5">
        <w:rPr>
          <w:rFonts w:ascii="SimSun" w:hAnsi="SimSun"/>
          <w:color w:val="000000"/>
          <w:szCs w:val="21"/>
        </w:rPr>
        <w:br/>
        <w:t>Let's call in sick. </w:t>
      </w:r>
      <w:r w:rsidRPr="00AB4FD5">
        <w:rPr>
          <w:rFonts w:ascii="SimSun" w:hAnsi="SimSun"/>
          <w:color w:val="000000"/>
          <w:szCs w:val="21"/>
        </w:rPr>
        <w:br/>
        <w:t>玩扑克吧! </w:t>
      </w:r>
      <w:r w:rsidRPr="00AB4FD5">
        <w:rPr>
          <w:rFonts w:ascii="SimSun" w:hAnsi="SimSun"/>
          <w:color w:val="000000"/>
          <w:szCs w:val="21"/>
        </w:rPr>
        <w:br/>
        <w:t>Let's play cards! </w:t>
      </w:r>
      <w:r w:rsidRPr="00AB4FD5">
        <w:rPr>
          <w:rFonts w:ascii="SimSun" w:hAnsi="SimSun"/>
          <w:color w:val="000000"/>
          <w:szCs w:val="21"/>
        </w:rPr>
        <w:br/>
        <w:t>我有个主意。 </w:t>
      </w:r>
      <w:r w:rsidRPr="00AB4FD5">
        <w:rPr>
          <w:rFonts w:ascii="SimSun" w:hAnsi="SimSun"/>
          <w:color w:val="000000"/>
          <w:szCs w:val="21"/>
        </w:rPr>
        <w:br/>
        <w:t>I have an idea.</w:t>
      </w:r>
      <w:r w:rsidRPr="00AB4FD5">
        <w:rPr>
          <w:rFonts w:ascii="SimSun" w:hAnsi="SimSun"/>
          <w:color w:val="000000"/>
          <w:szCs w:val="21"/>
        </w:rPr>
        <w:br/>
        <w:t>I have an idea. (我有个主意。)</w:t>
      </w:r>
      <w:r w:rsidRPr="00AB4FD5">
        <w:rPr>
          <w:rFonts w:ascii="SimSun" w:hAnsi="SimSun"/>
          <w:color w:val="000000"/>
          <w:szCs w:val="21"/>
        </w:rPr>
        <w:br/>
        <w:t>What is it? (什么主意?)</w:t>
      </w:r>
      <w:r w:rsidRPr="00AB4FD5">
        <w:rPr>
          <w:rFonts w:ascii="SimSun" w:hAnsi="SimSun"/>
          <w:color w:val="000000"/>
          <w:szCs w:val="21"/>
        </w:rPr>
        <w:br/>
        <w:t>I've got it.</w:t>
      </w:r>
      <w:r w:rsidRPr="00AB4FD5">
        <w:rPr>
          <w:rFonts w:ascii="SimSun" w:hAnsi="SimSun"/>
          <w:color w:val="000000"/>
          <w:szCs w:val="21"/>
        </w:rPr>
        <w:br/>
        <w:t>I have come up with an idea.</w:t>
      </w:r>
      <w:r w:rsidRPr="00AB4FD5">
        <w:rPr>
          <w:rFonts w:ascii="SimSun" w:hAnsi="SimSun"/>
          <w:color w:val="000000"/>
          <w:szCs w:val="21"/>
        </w:rPr>
        <w:br/>
        <w:t>I have a good idea. (我有个好主意。)</w:t>
      </w:r>
      <w:r w:rsidRPr="00AB4FD5">
        <w:rPr>
          <w:rFonts w:ascii="SimSun" w:hAnsi="SimSun"/>
          <w:color w:val="000000"/>
          <w:szCs w:val="21"/>
        </w:rPr>
        <w:br/>
        <w:t>这样怎么样? </w:t>
      </w:r>
      <w:r w:rsidRPr="00AB4FD5">
        <w:rPr>
          <w:rFonts w:ascii="SimSun" w:hAnsi="SimSun"/>
          <w:color w:val="000000"/>
          <w:szCs w:val="21"/>
        </w:rPr>
        <w:br/>
        <w:t>Tell you what. *用于向对方提建议时。它是I'll tell you what.的缩写。</w:t>
      </w:r>
      <w:r w:rsidRPr="00AB4FD5">
        <w:rPr>
          <w:rFonts w:ascii="SimSun" w:hAnsi="SimSun"/>
          <w:color w:val="000000"/>
          <w:szCs w:val="21"/>
        </w:rPr>
        <w:br/>
        <w:t>Tell you what. Why don't you come to my house now? (这样怎么样?你现在就来我家一趟，怎么样?)</w:t>
      </w:r>
      <w:r w:rsidRPr="00AB4FD5">
        <w:rPr>
          <w:rFonts w:ascii="SimSun" w:hAnsi="SimSun"/>
          <w:color w:val="000000"/>
          <w:szCs w:val="21"/>
        </w:rPr>
        <w:br/>
        <w:t>Okay. (好吧!) </w:t>
      </w:r>
      <w:r w:rsidRPr="00AB4FD5">
        <w:rPr>
          <w:rFonts w:ascii="SimSun" w:hAnsi="SimSun"/>
          <w:color w:val="000000"/>
          <w:szCs w:val="21"/>
        </w:rPr>
        <w:br/>
        <w:t>让我考虑一下。 </w:t>
      </w:r>
      <w:r w:rsidRPr="00AB4FD5">
        <w:rPr>
          <w:rFonts w:ascii="SimSun" w:hAnsi="SimSun"/>
          <w:color w:val="000000"/>
          <w:szCs w:val="21"/>
        </w:rPr>
        <w:br/>
        <w:t>Let me think for a moment. </w:t>
      </w:r>
      <w:r w:rsidRPr="00AB4FD5">
        <w:rPr>
          <w:rFonts w:ascii="SimSun" w:hAnsi="SimSun"/>
          <w:color w:val="000000"/>
          <w:szCs w:val="21"/>
        </w:rPr>
        <w:br/>
        <w:t>你好好想想看。 </w:t>
      </w:r>
      <w:r w:rsidRPr="00AB4FD5">
        <w:rPr>
          <w:rFonts w:ascii="SimSun" w:hAnsi="SimSun"/>
          <w:color w:val="000000"/>
          <w:szCs w:val="21"/>
        </w:rPr>
        <w:br/>
        <w:t>Just think about it.</w:t>
      </w:r>
      <w:r w:rsidRPr="00AB4FD5">
        <w:rPr>
          <w:rFonts w:ascii="SimSun" w:hAnsi="SimSun"/>
          <w:color w:val="000000"/>
          <w:szCs w:val="21"/>
        </w:rPr>
        <w:br/>
        <w:t>I don't know what to say. (我不知道说什么好。)</w:t>
      </w:r>
      <w:r w:rsidRPr="00AB4FD5">
        <w:rPr>
          <w:rFonts w:ascii="SimSun" w:hAnsi="SimSun"/>
          <w:color w:val="000000"/>
          <w:szCs w:val="21"/>
        </w:rPr>
        <w:br/>
        <w:t>Just think about it. (你好好想想看。) </w:t>
      </w:r>
      <w:r w:rsidRPr="00AB4FD5">
        <w:rPr>
          <w:rFonts w:ascii="SimSun" w:hAnsi="SimSun"/>
          <w:color w:val="000000"/>
          <w:szCs w:val="21"/>
        </w:rPr>
        <w:br/>
        <w:t>你该剪剪你的头发了。</w:t>
      </w:r>
      <w:r w:rsidRPr="00AB4FD5">
        <w:rPr>
          <w:rFonts w:ascii="SimSun" w:hAnsi="SimSun"/>
          <w:color w:val="000000"/>
          <w:szCs w:val="21"/>
        </w:rPr>
        <w:br/>
        <w:t>You should get a haircut.</w:t>
      </w:r>
      <w:r w:rsidRPr="00AB4FD5">
        <w:rPr>
          <w:rFonts w:ascii="SimSun" w:hAnsi="SimSun"/>
          <w:color w:val="000000"/>
          <w:szCs w:val="21"/>
        </w:rPr>
        <w:br/>
        <w:t>You should cut your hair.</w:t>
      </w:r>
      <w:r w:rsidRPr="00AB4FD5">
        <w:rPr>
          <w:rFonts w:ascii="SimSun" w:hAnsi="SimSun"/>
          <w:color w:val="000000"/>
          <w:szCs w:val="21"/>
        </w:rPr>
        <w:br/>
        <w:t>You need a hair cut. </w:t>
      </w:r>
      <w:r w:rsidRPr="00AB4FD5">
        <w:rPr>
          <w:rFonts w:ascii="SimSun" w:hAnsi="SimSun"/>
          <w:color w:val="000000"/>
          <w:szCs w:val="21"/>
        </w:rPr>
        <w:br/>
        <w:t>你也一起来吧? </w:t>
      </w:r>
      <w:r w:rsidRPr="00AB4FD5">
        <w:rPr>
          <w:rFonts w:ascii="SimSun" w:hAnsi="SimSun"/>
          <w:color w:val="000000"/>
          <w:szCs w:val="21"/>
        </w:rPr>
        <w:br/>
        <w:t>Won't you join us? *Won't you...? 表示“……好吗?”，是一种表达建议的较随便的方式。</w:t>
      </w:r>
      <w:r w:rsidRPr="00AB4FD5">
        <w:rPr>
          <w:rFonts w:ascii="SimSun" w:hAnsi="SimSun"/>
          <w:color w:val="000000"/>
          <w:szCs w:val="21"/>
        </w:rPr>
        <w:br/>
        <w:t>Why don't you come along? (我们一起去吧?) </w:t>
      </w:r>
      <w:r w:rsidRPr="00AB4FD5">
        <w:rPr>
          <w:rFonts w:ascii="SimSun" w:hAnsi="SimSun"/>
          <w:color w:val="000000"/>
          <w:szCs w:val="21"/>
        </w:rPr>
        <w:br/>
        <w:t>你有什么建议吗? </w:t>
      </w:r>
      <w:r w:rsidRPr="00AB4FD5">
        <w:rPr>
          <w:rFonts w:ascii="SimSun" w:hAnsi="SimSun"/>
          <w:color w:val="000000"/>
          <w:szCs w:val="21"/>
        </w:rPr>
        <w:br/>
        <w:t>What do you suggest?</w:t>
      </w:r>
      <w:r w:rsidRPr="00AB4FD5">
        <w:rPr>
          <w:rFonts w:ascii="SimSun" w:hAnsi="SimSun"/>
          <w:color w:val="000000"/>
          <w:szCs w:val="21"/>
        </w:rPr>
        <w:br/>
        <w:t>What is your suggestion? </w:t>
      </w:r>
      <w:r w:rsidRPr="00AB4FD5">
        <w:rPr>
          <w:rFonts w:ascii="SimSun" w:hAnsi="SimSun"/>
          <w:color w:val="000000"/>
          <w:szCs w:val="21"/>
        </w:rPr>
        <w:br/>
        <w:t>打赌? </w:t>
      </w:r>
      <w:r w:rsidRPr="00AB4FD5">
        <w:rPr>
          <w:rFonts w:ascii="SimSun" w:hAnsi="SimSun"/>
          <w:color w:val="000000"/>
          <w:szCs w:val="21"/>
        </w:rPr>
        <w:br/>
        <w:t>Wanna make a bet? *wanna口语说法。是Do you want to...的缩写。</w:t>
      </w:r>
      <w:r w:rsidRPr="00AB4FD5">
        <w:rPr>
          <w:rFonts w:ascii="SimSun" w:hAnsi="SimSun"/>
          <w:color w:val="000000"/>
          <w:szCs w:val="21"/>
        </w:rPr>
        <w:br/>
        <w:t>Wanna make a bet? (打赌?)</w:t>
      </w:r>
      <w:r w:rsidRPr="00AB4FD5">
        <w:rPr>
          <w:rFonts w:ascii="SimSun" w:hAnsi="SimSun"/>
          <w:color w:val="000000"/>
          <w:szCs w:val="21"/>
        </w:rPr>
        <w:br/>
        <w:t>You're on! (行啊。)</w:t>
      </w:r>
      <w:r w:rsidRPr="00AB4FD5">
        <w:rPr>
          <w:rFonts w:ascii="SimSun" w:hAnsi="SimSun"/>
          <w:color w:val="000000"/>
          <w:szCs w:val="21"/>
        </w:rPr>
        <w:br/>
        <w:t>Do you want to bet?</w:t>
      </w:r>
      <w:r w:rsidRPr="00AB4FD5">
        <w:rPr>
          <w:rFonts w:ascii="SimSun" w:hAnsi="SimSun"/>
          <w:color w:val="000000"/>
          <w:szCs w:val="21"/>
        </w:rPr>
        <w:br/>
        <w:t>Why don't you put your money where your mouth is?</w:t>
      </w:r>
      <w:r w:rsidRPr="00AB4FD5">
        <w:rPr>
          <w:rFonts w:ascii="SimSun" w:hAnsi="SimSun"/>
          <w:color w:val="000000"/>
          <w:szCs w:val="21"/>
        </w:rPr>
        <w:br/>
        <w:t>Let's bet on it. (我们打个赌吧。)</w:t>
      </w:r>
      <w:r w:rsidRPr="00AB4FD5">
        <w:rPr>
          <w:rFonts w:ascii="SimSun" w:hAnsi="SimSun"/>
          <w:color w:val="000000"/>
          <w:szCs w:val="21"/>
        </w:rPr>
        <w:br/>
        <w:t>Want to bet? </w:t>
      </w:r>
      <w:r w:rsidRPr="00AB4FD5">
        <w:rPr>
          <w:rFonts w:ascii="SimSun" w:hAnsi="SimSun"/>
          <w:color w:val="000000"/>
          <w:szCs w:val="21"/>
        </w:rPr>
        <w:br/>
        <w:t>我建议你坐出租车去。 </w:t>
      </w:r>
      <w:r w:rsidRPr="00AB4FD5">
        <w:rPr>
          <w:rFonts w:ascii="SimSun" w:hAnsi="SimSun"/>
          <w:color w:val="000000"/>
          <w:szCs w:val="21"/>
        </w:rPr>
        <w:br/>
        <w:t>I suggest you take a taxi.</w:t>
      </w:r>
      <w:r w:rsidRPr="00AB4FD5">
        <w:rPr>
          <w:rFonts w:ascii="SimSun" w:hAnsi="SimSun"/>
          <w:color w:val="000000"/>
          <w:szCs w:val="21"/>
        </w:rPr>
        <w:br/>
      </w:r>
      <w:r w:rsidRPr="00AB4FD5">
        <w:rPr>
          <w:rFonts w:ascii="SimSun" w:hAnsi="SimSun"/>
          <w:color w:val="000000"/>
          <w:szCs w:val="21"/>
        </w:rPr>
        <w:br/>
        <w:t>●接受请求和建议</w:t>
      </w:r>
      <w:r w:rsidRPr="00AB4FD5">
        <w:rPr>
          <w:rFonts w:ascii="SimSun" w:hAnsi="SimSun"/>
          <w:color w:val="000000"/>
          <w:szCs w:val="21"/>
        </w:rPr>
        <w:br/>
        <w:t>有事吗? </w:t>
      </w:r>
      <w:r w:rsidRPr="00AB4FD5">
        <w:rPr>
          <w:rFonts w:ascii="SimSun" w:hAnsi="SimSun"/>
          <w:color w:val="000000"/>
          <w:szCs w:val="21"/>
        </w:rPr>
        <w:br/>
        <w:t>Yes? </w:t>
      </w:r>
      <w:r w:rsidRPr="00AB4FD5">
        <w:rPr>
          <w:rFonts w:ascii="SimSun" w:hAnsi="SimSun"/>
          <w:color w:val="000000"/>
          <w:szCs w:val="21"/>
        </w:rPr>
        <w:br/>
        <w:t>有事吗? </w:t>
      </w:r>
      <w:r w:rsidRPr="00AB4FD5">
        <w:rPr>
          <w:rFonts w:ascii="SimSun" w:hAnsi="SimSun"/>
          <w:color w:val="000000"/>
          <w:szCs w:val="21"/>
        </w:rPr>
        <w:br/>
        <w:t>Can I help you? *直译是“我可以帮助你吗?”</w:t>
      </w:r>
      <w:r w:rsidRPr="00AB4FD5">
        <w:rPr>
          <w:rFonts w:ascii="SimSun" w:hAnsi="SimSun"/>
          <w:color w:val="000000"/>
          <w:szCs w:val="21"/>
        </w:rPr>
        <w:br/>
        <w:t>Excuse me. (劳驾。)</w:t>
      </w:r>
      <w:r w:rsidRPr="00AB4FD5">
        <w:rPr>
          <w:rFonts w:ascii="SimSun" w:hAnsi="SimSun"/>
          <w:color w:val="000000"/>
          <w:szCs w:val="21"/>
        </w:rPr>
        <w:br/>
        <w:t>Can I help you? (有事吗?)</w:t>
      </w:r>
      <w:r w:rsidRPr="00AB4FD5">
        <w:rPr>
          <w:rFonts w:ascii="SimSun" w:hAnsi="SimSun"/>
          <w:color w:val="000000"/>
          <w:szCs w:val="21"/>
        </w:rPr>
        <w:br/>
        <w:t>What can I do for you? </w:t>
      </w:r>
      <w:r w:rsidRPr="00AB4FD5">
        <w:rPr>
          <w:rFonts w:ascii="SimSun" w:hAnsi="SimSun"/>
          <w:color w:val="000000"/>
          <w:szCs w:val="21"/>
        </w:rPr>
        <w:br/>
        <w:t>可以，什么事? </w:t>
      </w:r>
      <w:r w:rsidRPr="00AB4FD5">
        <w:rPr>
          <w:rFonts w:ascii="SimSun" w:hAnsi="SimSun"/>
          <w:color w:val="000000"/>
          <w:szCs w:val="21"/>
        </w:rPr>
        <w:br/>
        <w:t>Sure. What is it? *这种表达方式是作为对对方请求帮忙的回答。</w:t>
      </w:r>
      <w:r w:rsidRPr="00AB4FD5">
        <w:rPr>
          <w:rFonts w:ascii="SimSun" w:hAnsi="SimSun"/>
          <w:color w:val="000000"/>
          <w:szCs w:val="21"/>
        </w:rPr>
        <w:br/>
        <w:t>Sure, what can I do?</w:t>
      </w:r>
      <w:r w:rsidRPr="00AB4FD5">
        <w:rPr>
          <w:rFonts w:ascii="SimSun" w:hAnsi="SimSun"/>
          <w:color w:val="000000"/>
          <w:szCs w:val="21"/>
        </w:rPr>
        <w:br/>
        <w:t>Sure. How can I help?</w:t>
      </w:r>
      <w:r w:rsidRPr="00AB4FD5">
        <w:rPr>
          <w:rFonts w:ascii="SimSun" w:hAnsi="SimSun"/>
          <w:color w:val="000000"/>
          <w:szCs w:val="21"/>
        </w:rPr>
        <w:br/>
        <w:t>What is it? </w:t>
      </w:r>
      <w:r w:rsidRPr="00AB4FD5">
        <w:rPr>
          <w:rFonts w:ascii="SimSun" w:hAnsi="SimSun"/>
          <w:color w:val="000000"/>
          <w:szCs w:val="21"/>
        </w:rPr>
        <w:br/>
        <w:t>有什么问题吗? </w:t>
      </w:r>
      <w:r w:rsidRPr="00AB4FD5">
        <w:rPr>
          <w:rFonts w:ascii="SimSun" w:hAnsi="SimSun"/>
          <w:color w:val="000000"/>
          <w:szCs w:val="21"/>
        </w:rPr>
        <w:br/>
        <w:t>Any problems?</w:t>
      </w:r>
      <w:r w:rsidRPr="00AB4FD5">
        <w:rPr>
          <w:rFonts w:ascii="SimSun" w:hAnsi="SimSun"/>
          <w:color w:val="000000"/>
          <w:szCs w:val="21"/>
        </w:rPr>
        <w:br/>
        <w:t>Is there a problem?</w:t>
      </w:r>
      <w:r w:rsidRPr="00AB4FD5">
        <w:rPr>
          <w:rFonts w:ascii="SimSun" w:hAnsi="SimSun"/>
          <w:color w:val="000000"/>
          <w:szCs w:val="21"/>
        </w:rPr>
        <w:br/>
        <w:t>What seems to be the problem?</w:t>
      </w:r>
      <w:r w:rsidRPr="00AB4FD5">
        <w:rPr>
          <w:rFonts w:ascii="SimSun" w:hAnsi="SimSun"/>
          <w:color w:val="000000"/>
          <w:szCs w:val="21"/>
        </w:rPr>
        <w:br/>
        <w:t>Anything wrong? </w:t>
      </w:r>
      <w:r w:rsidRPr="00AB4FD5">
        <w:rPr>
          <w:rFonts w:ascii="SimSun" w:hAnsi="SimSun"/>
          <w:color w:val="000000"/>
          <w:szCs w:val="21"/>
        </w:rPr>
        <w:br/>
        <w:t>怎么了? </w:t>
      </w:r>
      <w:r w:rsidRPr="00AB4FD5">
        <w:rPr>
          <w:rFonts w:ascii="SimSun" w:hAnsi="SimSun"/>
          <w:color w:val="000000"/>
          <w:szCs w:val="21"/>
        </w:rPr>
        <w:br/>
        <w:t>What's the matter?</w:t>
      </w:r>
      <w:r w:rsidRPr="00AB4FD5">
        <w:rPr>
          <w:rFonts w:ascii="SimSun" w:hAnsi="SimSun"/>
          <w:color w:val="000000"/>
          <w:szCs w:val="21"/>
        </w:rPr>
        <w:br/>
        <w:t>What's the matter? (怎么了?)</w:t>
      </w:r>
      <w:r w:rsidRPr="00AB4FD5">
        <w:rPr>
          <w:rFonts w:ascii="SimSun" w:hAnsi="SimSun"/>
          <w:color w:val="000000"/>
          <w:szCs w:val="21"/>
        </w:rPr>
        <w:br/>
        <w:t>I don't feel well. (我觉得不舒服。) </w:t>
      </w:r>
      <w:r w:rsidRPr="00AB4FD5">
        <w:rPr>
          <w:rFonts w:ascii="SimSun" w:hAnsi="SimSun"/>
          <w:color w:val="000000"/>
          <w:szCs w:val="21"/>
        </w:rPr>
        <w:br/>
        <w:t>当然。 </w:t>
      </w:r>
      <w:r w:rsidRPr="00AB4FD5">
        <w:rPr>
          <w:rFonts w:ascii="SimSun" w:hAnsi="SimSun"/>
          <w:color w:val="000000"/>
          <w:szCs w:val="21"/>
        </w:rPr>
        <w:br/>
        <w:t>Of course. *一般情况下的说法，“当然”。</w:t>
      </w:r>
      <w:r w:rsidRPr="00AB4FD5">
        <w:rPr>
          <w:rFonts w:ascii="SimSun" w:hAnsi="SimSun"/>
          <w:color w:val="000000"/>
          <w:szCs w:val="21"/>
        </w:rPr>
        <w:br/>
        <w:t>Did you finish the report? (你写完报告了吗?)</w:t>
      </w:r>
      <w:r w:rsidRPr="00AB4FD5">
        <w:rPr>
          <w:rFonts w:ascii="SimSun" w:hAnsi="SimSun"/>
          <w:color w:val="000000"/>
          <w:szCs w:val="21"/>
        </w:rPr>
        <w:br/>
        <w:t>Of course. (当然。)</w:t>
      </w:r>
      <w:r w:rsidRPr="00AB4FD5">
        <w:rPr>
          <w:rFonts w:ascii="SimSun" w:hAnsi="SimSun"/>
          <w:color w:val="000000"/>
          <w:szCs w:val="21"/>
        </w:rPr>
        <w:br/>
        <w:t>Wanna come to my party? (你来参加我的舞会吗?)</w:t>
      </w:r>
      <w:r w:rsidRPr="00AB4FD5">
        <w:rPr>
          <w:rFonts w:ascii="SimSun" w:hAnsi="SimSun"/>
          <w:color w:val="000000"/>
          <w:szCs w:val="21"/>
        </w:rPr>
        <w:br/>
        <w:t>Of course. (当然。)</w:t>
      </w:r>
      <w:r w:rsidRPr="00AB4FD5">
        <w:rPr>
          <w:rFonts w:ascii="SimSun" w:hAnsi="SimSun"/>
          <w:color w:val="000000"/>
          <w:szCs w:val="21"/>
        </w:rPr>
        <w:br/>
        <w:t>Sure. *比Of course.要亲切一些。</w:t>
      </w:r>
      <w:r w:rsidRPr="00AB4FD5">
        <w:rPr>
          <w:rFonts w:ascii="SimSun" w:hAnsi="SimSun"/>
          <w:color w:val="000000"/>
          <w:szCs w:val="21"/>
        </w:rPr>
        <w:br/>
        <w:t>Okay.</w:t>
      </w:r>
      <w:r w:rsidRPr="00AB4FD5">
        <w:rPr>
          <w:rFonts w:ascii="SimSun" w:hAnsi="SimSun"/>
          <w:color w:val="000000"/>
          <w:szCs w:val="21"/>
        </w:rPr>
        <w:br/>
        <w:t>Certainly.</w:t>
      </w:r>
      <w:r w:rsidRPr="00AB4FD5">
        <w:rPr>
          <w:rFonts w:ascii="SimSun" w:hAnsi="SimSun"/>
          <w:color w:val="000000"/>
          <w:szCs w:val="21"/>
        </w:rPr>
        <w:br/>
        <w:t>Sure thing.</w:t>
      </w:r>
      <w:r w:rsidRPr="00AB4FD5">
        <w:rPr>
          <w:rFonts w:ascii="SimSun" w:hAnsi="SimSun"/>
          <w:color w:val="000000"/>
          <w:szCs w:val="21"/>
        </w:rPr>
        <w:br/>
        <w:t>For sure. *俚语。</w:t>
      </w:r>
      <w:r w:rsidRPr="00AB4FD5">
        <w:rPr>
          <w:rFonts w:ascii="SimSun" w:hAnsi="SimSun"/>
          <w:color w:val="000000"/>
          <w:szCs w:val="21"/>
        </w:rPr>
        <w:br/>
        <w:t>Surely.</w:t>
      </w:r>
      <w:r w:rsidRPr="00AB4FD5">
        <w:rPr>
          <w:rFonts w:ascii="SimSun" w:hAnsi="SimSun"/>
          <w:color w:val="000000"/>
          <w:szCs w:val="21"/>
        </w:rPr>
        <w:br/>
        <w:t>No way. (绝对不行。) </w:t>
      </w:r>
      <w:r w:rsidRPr="00AB4FD5">
        <w:rPr>
          <w:rFonts w:ascii="SimSun" w:hAnsi="SimSun"/>
          <w:color w:val="000000"/>
          <w:szCs w:val="21"/>
        </w:rPr>
        <w:br/>
        <w:t>没问题/没关系。</w:t>
      </w:r>
      <w:r w:rsidRPr="00AB4FD5">
        <w:rPr>
          <w:rFonts w:ascii="SimSun" w:hAnsi="SimSun"/>
          <w:color w:val="000000"/>
          <w:szCs w:val="21"/>
        </w:rPr>
        <w:br/>
        <w:t>No problem. *No problem是Don't worry的随意的表达方式。</w:t>
      </w:r>
      <w:r w:rsidRPr="00AB4FD5">
        <w:rPr>
          <w:rFonts w:ascii="SimSun" w:hAnsi="SimSun"/>
          <w:color w:val="000000"/>
          <w:szCs w:val="21"/>
        </w:rPr>
        <w:br/>
        <w:t>Could you give me a hand? (能帮我一把吗?)</w:t>
      </w:r>
      <w:r w:rsidRPr="00AB4FD5">
        <w:rPr>
          <w:rFonts w:ascii="SimSun" w:hAnsi="SimSun"/>
          <w:color w:val="000000"/>
          <w:szCs w:val="21"/>
        </w:rPr>
        <w:br/>
        <w:t>No problem. (没问题。)</w:t>
      </w:r>
      <w:r w:rsidRPr="00AB4FD5">
        <w:rPr>
          <w:rFonts w:ascii="SimSun" w:hAnsi="SimSun"/>
          <w:color w:val="000000"/>
          <w:szCs w:val="21"/>
        </w:rPr>
        <w:br/>
        <w:t>There's no problem.</w:t>
      </w:r>
      <w:r w:rsidRPr="00AB4FD5">
        <w:rPr>
          <w:rFonts w:ascii="SimSun" w:hAnsi="SimSun"/>
          <w:color w:val="000000"/>
          <w:szCs w:val="21"/>
        </w:rPr>
        <w:br/>
        <w:t>You bet.</w:t>
      </w:r>
      <w:r w:rsidRPr="00AB4FD5">
        <w:rPr>
          <w:rFonts w:ascii="SimSun" w:hAnsi="SimSun"/>
          <w:color w:val="000000"/>
          <w:szCs w:val="21"/>
        </w:rPr>
        <w:br/>
        <w:t>All right.</w:t>
      </w:r>
      <w:r w:rsidRPr="00AB4FD5">
        <w:rPr>
          <w:rFonts w:ascii="SimSun" w:hAnsi="SimSun"/>
          <w:color w:val="000000"/>
          <w:szCs w:val="21"/>
        </w:rPr>
        <w:br/>
        <w:t>Sure.</w:t>
      </w:r>
      <w:r w:rsidRPr="00AB4FD5">
        <w:rPr>
          <w:rFonts w:ascii="SimSun" w:hAnsi="SimSun"/>
          <w:color w:val="000000"/>
          <w:szCs w:val="21"/>
        </w:rPr>
        <w:br/>
        <w:t>Absolutely.</w:t>
      </w:r>
      <w:r w:rsidRPr="00AB4FD5">
        <w:rPr>
          <w:rFonts w:ascii="SimSun" w:hAnsi="SimSun"/>
          <w:color w:val="000000"/>
          <w:szCs w:val="21"/>
        </w:rPr>
        <w:br/>
        <w:t>Certainly.</w:t>
      </w:r>
      <w:r w:rsidRPr="00AB4FD5">
        <w:rPr>
          <w:rFonts w:ascii="SimSun" w:hAnsi="SimSun"/>
          <w:color w:val="000000"/>
          <w:szCs w:val="21"/>
        </w:rPr>
        <w:br/>
        <w:t>My pleasure.</w:t>
      </w:r>
      <w:r w:rsidRPr="00AB4FD5">
        <w:rPr>
          <w:rFonts w:ascii="SimSun" w:hAnsi="SimSun"/>
          <w:color w:val="000000"/>
          <w:szCs w:val="21"/>
        </w:rPr>
        <w:br/>
        <w:t>这是谁的主意? </w:t>
      </w:r>
      <w:r w:rsidRPr="00AB4FD5">
        <w:rPr>
          <w:rFonts w:ascii="SimSun" w:hAnsi="SimSun"/>
          <w:color w:val="000000"/>
          <w:szCs w:val="21"/>
        </w:rPr>
        <w:br/>
        <w:t>Whose idea is it? </w:t>
      </w:r>
      <w:r w:rsidRPr="00AB4FD5">
        <w:rPr>
          <w:rFonts w:ascii="SimSun" w:hAnsi="SimSun"/>
          <w:color w:val="000000"/>
          <w:szCs w:val="21"/>
        </w:rPr>
        <w:br/>
        <w:t>好的，谢谢。 </w:t>
      </w:r>
      <w:r w:rsidRPr="00AB4FD5">
        <w:rPr>
          <w:rFonts w:ascii="SimSun" w:hAnsi="SimSun"/>
          <w:color w:val="000000"/>
          <w:szCs w:val="21"/>
        </w:rPr>
        <w:br/>
        <w:t>Yes, thank you. *向对方表示感谢的心情。</w:t>
      </w:r>
      <w:r w:rsidRPr="00AB4FD5">
        <w:rPr>
          <w:rFonts w:ascii="SimSun" w:hAnsi="SimSun"/>
          <w:color w:val="000000"/>
          <w:szCs w:val="21"/>
        </w:rPr>
        <w:br/>
        <w:t>Would you like to try? (你想试试吗?)</w:t>
      </w:r>
      <w:r w:rsidRPr="00AB4FD5">
        <w:rPr>
          <w:rFonts w:ascii="SimSun" w:hAnsi="SimSun"/>
          <w:color w:val="000000"/>
          <w:szCs w:val="21"/>
        </w:rPr>
        <w:br/>
        <w:t>Yes, thank you. (好的，谢谢。)</w:t>
      </w:r>
      <w:r w:rsidRPr="00AB4FD5">
        <w:rPr>
          <w:rFonts w:ascii="SimSun" w:hAnsi="SimSun"/>
          <w:color w:val="000000"/>
          <w:szCs w:val="21"/>
        </w:rPr>
        <w:br/>
        <w:t>No, thank you. (不，不用了。) </w:t>
      </w:r>
      <w:r w:rsidRPr="00AB4FD5">
        <w:rPr>
          <w:rFonts w:ascii="SimSun" w:hAnsi="SimSun"/>
          <w:color w:val="000000"/>
          <w:szCs w:val="21"/>
        </w:rPr>
        <w:br/>
        <w:t>是的，拜托您了。 </w:t>
      </w:r>
      <w:r w:rsidRPr="00AB4FD5">
        <w:rPr>
          <w:rFonts w:ascii="SimSun" w:hAnsi="SimSun"/>
          <w:color w:val="000000"/>
          <w:szCs w:val="21"/>
        </w:rPr>
        <w:br/>
        <w:t>Yes, please. *请求对方帮忙时。</w:t>
      </w:r>
      <w:r w:rsidRPr="00AB4FD5">
        <w:rPr>
          <w:rFonts w:ascii="SimSun" w:hAnsi="SimSun"/>
          <w:color w:val="000000"/>
          <w:szCs w:val="21"/>
        </w:rPr>
        <w:br/>
        <w:t>Would you like some more? (您想再要点儿吗?)</w:t>
      </w:r>
      <w:r w:rsidRPr="00AB4FD5">
        <w:rPr>
          <w:rFonts w:ascii="SimSun" w:hAnsi="SimSun"/>
          <w:color w:val="000000"/>
          <w:szCs w:val="21"/>
        </w:rPr>
        <w:br/>
        <w:t>Yes, please. (是的，拜托您。) </w:t>
      </w:r>
      <w:r w:rsidRPr="00AB4FD5">
        <w:rPr>
          <w:rFonts w:ascii="SimSun" w:hAnsi="SimSun"/>
          <w:color w:val="000000"/>
          <w:szCs w:val="21"/>
        </w:rPr>
        <w:br/>
        <w:t>您请。 </w:t>
      </w:r>
      <w:r w:rsidRPr="00AB4FD5">
        <w:rPr>
          <w:rFonts w:ascii="SimSun" w:hAnsi="SimSun"/>
          <w:color w:val="000000"/>
          <w:szCs w:val="21"/>
        </w:rPr>
        <w:br/>
        <w:t>Go ahead. *催促对方说话或行动时。</w:t>
      </w:r>
      <w:r w:rsidRPr="00AB4FD5">
        <w:rPr>
          <w:rFonts w:ascii="SimSun" w:hAnsi="SimSun"/>
          <w:color w:val="000000"/>
          <w:szCs w:val="21"/>
        </w:rPr>
        <w:br/>
        <w:t>May I? (我可以&lt;先……〉吗?)</w:t>
      </w:r>
      <w:r w:rsidRPr="00AB4FD5">
        <w:rPr>
          <w:rFonts w:ascii="SimSun" w:hAnsi="SimSun"/>
          <w:color w:val="000000"/>
          <w:szCs w:val="21"/>
        </w:rPr>
        <w:br/>
        <w:t>Go ahead. (您请。) </w:t>
      </w:r>
      <w:r w:rsidRPr="00AB4FD5">
        <w:rPr>
          <w:rFonts w:ascii="SimSun" w:hAnsi="SimSun"/>
          <w:color w:val="000000"/>
          <w:szCs w:val="21"/>
        </w:rPr>
        <w:br/>
        <w:t>您先请。 </w:t>
      </w:r>
      <w:r w:rsidRPr="00AB4FD5">
        <w:rPr>
          <w:rFonts w:ascii="SimSun" w:hAnsi="SimSun"/>
          <w:color w:val="000000"/>
          <w:szCs w:val="21"/>
        </w:rPr>
        <w:br/>
        <w:t>After you.</w:t>
      </w:r>
      <w:r w:rsidRPr="00AB4FD5">
        <w:rPr>
          <w:rFonts w:ascii="SimSun" w:hAnsi="SimSun"/>
          <w:color w:val="000000"/>
          <w:szCs w:val="21"/>
        </w:rPr>
        <w:br/>
        <w:t>After you. (您先请。)</w:t>
      </w:r>
      <w:r w:rsidRPr="00AB4FD5">
        <w:rPr>
          <w:rFonts w:ascii="SimSun" w:hAnsi="SimSun"/>
          <w:color w:val="000000"/>
          <w:szCs w:val="21"/>
        </w:rPr>
        <w:br/>
        <w:t>Thank you. (谢谢。)</w:t>
      </w:r>
      <w:r w:rsidRPr="00AB4FD5">
        <w:rPr>
          <w:rFonts w:ascii="SimSun" w:hAnsi="SimSun"/>
          <w:color w:val="000000"/>
          <w:szCs w:val="21"/>
        </w:rPr>
        <w:br/>
        <w:t>Go ahead. *Go ahead比After you语气要随便。 </w:t>
      </w:r>
      <w:r w:rsidRPr="00AB4FD5">
        <w:rPr>
          <w:rFonts w:ascii="SimSun" w:hAnsi="SimSun"/>
          <w:color w:val="000000"/>
          <w:szCs w:val="21"/>
        </w:rPr>
        <w:br/>
        <w:t>这是我的荣幸。 </w:t>
      </w:r>
      <w:r w:rsidRPr="00AB4FD5">
        <w:rPr>
          <w:rFonts w:ascii="SimSun" w:hAnsi="SimSun"/>
          <w:color w:val="000000"/>
          <w:szCs w:val="21"/>
        </w:rPr>
        <w:br/>
        <w:t>My pleasure.</w:t>
      </w:r>
      <w:r w:rsidRPr="00AB4FD5">
        <w:rPr>
          <w:rFonts w:ascii="SimSun" w:hAnsi="SimSun"/>
          <w:color w:val="000000"/>
          <w:szCs w:val="21"/>
        </w:rPr>
        <w:br/>
        <w:t>Thank you for the report. (谢谢你的报告。)</w:t>
      </w:r>
      <w:r w:rsidRPr="00AB4FD5">
        <w:rPr>
          <w:rFonts w:ascii="SimSun" w:hAnsi="SimSun"/>
          <w:color w:val="000000"/>
          <w:szCs w:val="21"/>
        </w:rPr>
        <w:br/>
        <w:t>My pleasure. (哪里，我乐意之至。)</w:t>
      </w:r>
      <w:r w:rsidRPr="00AB4FD5">
        <w:rPr>
          <w:rFonts w:ascii="SimSun" w:hAnsi="SimSun"/>
          <w:color w:val="000000"/>
          <w:szCs w:val="21"/>
        </w:rPr>
        <w:br/>
        <w:t>It's my pleasure.</w:t>
      </w:r>
      <w:r w:rsidRPr="00AB4FD5">
        <w:rPr>
          <w:rFonts w:ascii="SimSun" w:hAnsi="SimSun"/>
          <w:color w:val="000000"/>
          <w:szCs w:val="21"/>
        </w:rPr>
        <w:br/>
        <w:t>I'd be happy to.</w:t>
      </w:r>
      <w:r w:rsidRPr="00AB4FD5">
        <w:rPr>
          <w:rFonts w:ascii="SimSun" w:hAnsi="SimSun"/>
          <w:color w:val="000000"/>
          <w:szCs w:val="21"/>
        </w:rPr>
        <w:br/>
        <w:t>It's no problem. </w:t>
      </w:r>
      <w:r w:rsidRPr="00AB4FD5">
        <w:rPr>
          <w:rFonts w:ascii="SimSun" w:hAnsi="SimSun"/>
          <w:color w:val="000000"/>
          <w:szCs w:val="21"/>
        </w:rPr>
        <w:br/>
        <w:t>当然。 </w:t>
      </w:r>
      <w:r w:rsidRPr="00AB4FD5">
        <w:rPr>
          <w:rFonts w:ascii="SimSun" w:hAnsi="SimSun"/>
          <w:color w:val="000000"/>
          <w:szCs w:val="21"/>
        </w:rPr>
        <w:br/>
        <w:t>Why not? *表示“没有理由不同意”的语感，意为“当然”、“很愿意”。</w:t>
      </w:r>
      <w:r w:rsidRPr="00AB4FD5">
        <w:rPr>
          <w:rFonts w:ascii="SimSun" w:hAnsi="SimSun"/>
          <w:color w:val="000000"/>
          <w:szCs w:val="21"/>
        </w:rPr>
        <w:br/>
        <w:t>Should we have more drinks? (我们再喝点儿吗?)</w:t>
      </w:r>
      <w:r w:rsidRPr="00AB4FD5">
        <w:rPr>
          <w:rFonts w:ascii="SimSun" w:hAnsi="SimSun"/>
          <w:color w:val="000000"/>
          <w:szCs w:val="21"/>
        </w:rPr>
        <w:br/>
        <w:t>Why not? (当然。)</w:t>
      </w:r>
      <w:r w:rsidRPr="00AB4FD5">
        <w:rPr>
          <w:rFonts w:ascii="SimSun" w:hAnsi="SimSun"/>
          <w:color w:val="000000"/>
          <w:szCs w:val="21"/>
        </w:rPr>
        <w:br/>
        <w:t>No reason not to. </w:t>
      </w:r>
      <w:r w:rsidRPr="00AB4FD5">
        <w:rPr>
          <w:rFonts w:ascii="SimSun" w:hAnsi="SimSun"/>
          <w:color w:val="000000"/>
          <w:szCs w:val="21"/>
        </w:rPr>
        <w:br/>
        <w:t>没关系。 </w:t>
      </w:r>
      <w:r w:rsidRPr="00AB4FD5">
        <w:rPr>
          <w:rFonts w:ascii="SimSun" w:hAnsi="SimSun"/>
          <w:color w:val="000000"/>
          <w:szCs w:val="21"/>
        </w:rPr>
        <w:br/>
        <w:t>No, not at all.</w:t>
      </w:r>
      <w:r w:rsidRPr="00AB4FD5">
        <w:rPr>
          <w:rFonts w:ascii="SimSun" w:hAnsi="SimSun"/>
          <w:color w:val="000000"/>
          <w:szCs w:val="21"/>
        </w:rPr>
        <w:br/>
        <w:t>Would you mind if I smoked? (我可以抽烟吗?)</w:t>
      </w:r>
      <w:r w:rsidRPr="00AB4FD5">
        <w:rPr>
          <w:rFonts w:ascii="SimSun" w:hAnsi="SimSun"/>
          <w:color w:val="000000"/>
          <w:szCs w:val="21"/>
        </w:rPr>
        <w:br/>
        <w:t>No, not at all. (没关系，您请。) </w:t>
      </w:r>
      <w:r w:rsidRPr="00AB4FD5">
        <w:rPr>
          <w:rFonts w:ascii="SimSun" w:hAnsi="SimSun"/>
          <w:color w:val="000000"/>
          <w:szCs w:val="21"/>
        </w:rPr>
        <w:br/>
        <w:t>这就做。 </w:t>
      </w:r>
      <w:r w:rsidRPr="00AB4FD5">
        <w:rPr>
          <w:rFonts w:ascii="SimSun" w:hAnsi="SimSun"/>
          <w:color w:val="000000"/>
          <w:szCs w:val="21"/>
        </w:rPr>
        <w:br/>
        <w:t>I will.</w:t>
      </w:r>
      <w:r w:rsidRPr="00AB4FD5">
        <w:rPr>
          <w:rFonts w:ascii="SimSun" w:hAnsi="SimSun"/>
          <w:color w:val="000000"/>
          <w:szCs w:val="21"/>
        </w:rPr>
        <w:br/>
        <w:t>Do your homework now. (你现在就做作业。)</w:t>
      </w:r>
      <w:r w:rsidRPr="00AB4FD5">
        <w:rPr>
          <w:rFonts w:ascii="SimSun" w:hAnsi="SimSun"/>
          <w:color w:val="000000"/>
          <w:szCs w:val="21"/>
        </w:rPr>
        <w:br/>
        <w:t>I will. (这就做。)</w:t>
      </w:r>
      <w:r w:rsidRPr="00AB4FD5">
        <w:rPr>
          <w:rFonts w:ascii="SimSun" w:hAnsi="SimSun"/>
          <w:color w:val="000000"/>
          <w:szCs w:val="21"/>
        </w:rPr>
        <w:br/>
        <w:t>I'm going to.</w:t>
      </w:r>
      <w:r w:rsidRPr="00AB4FD5">
        <w:rPr>
          <w:rFonts w:ascii="SimSun" w:hAnsi="SimSun"/>
          <w:color w:val="000000"/>
          <w:szCs w:val="21"/>
        </w:rPr>
        <w:br/>
        <w:t>I'll do it. </w:t>
      </w:r>
      <w:r w:rsidRPr="00AB4FD5">
        <w:rPr>
          <w:rFonts w:ascii="SimSun" w:hAnsi="SimSun"/>
          <w:color w:val="000000"/>
          <w:szCs w:val="21"/>
        </w:rPr>
        <w:br/>
        <w:t>明白。 </w:t>
      </w:r>
      <w:r w:rsidRPr="00AB4FD5">
        <w:rPr>
          <w:rFonts w:ascii="SimSun" w:hAnsi="SimSun"/>
          <w:color w:val="000000"/>
          <w:szCs w:val="21"/>
        </w:rPr>
        <w:br/>
        <w:t>Got it. *特别是在听到命令和吩咐时用。</w:t>
      </w:r>
      <w:r w:rsidRPr="00AB4FD5">
        <w:rPr>
          <w:rFonts w:ascii="SimSun" w:hAnsi="SimSun"/>
          <w:color w:val="000000"/>
          <w:szCs w:val="21"/>
        </w:rPr>
        <w:br/>
        <w:t>Get it? (明白了吗?)</w:t>
      </w:r>
      <w:r w:rsidRPr="00AB4FD5">
        <w:rPr>
          <w:rFonts w:ascii="SimSun" w:hAnsi="SimSun"/>
          <w:color w:val="000000"/>
          <w:szCs w:val="21"/>
        </w:rPr>
        <w:br/>
        <w:t>Got it! (明白。)</w:t>
      </w:r>
      <w:r w:rsidRPr="00AB4FD5">
        <w:rPr>
          <w:rFonts w:ascii="SimSun" w:hAnsi="SimSun"/>
          <w:color w:val="000000"/>
          <w:szCs w:val="21"/>
        </w:rPr>
        <w:br/>
        <w:t>Got you.</w:t>
      </w:r>
      <w:r w:rsidRPr="00AB4FD5">
        <w:rPr>
          <w:rFonts w:ascii="SimSun" w:hAnsi="SimSun"/>
          <w:color w:val="000000"/>
          <w:szCs w:val="21"/>
        </w:rPr>
        <w:br/>
        <w:t>Gotcha. *俚语。 </w:t>
      </w:r>
      <w:r w:rsidRPr="00AB4FD5">
        <w:rPr>
          <w:rFonts w:ascii="SimSun" w:hAnsi="SimSun"/>
          <w:color w:val="000000"/>
          <w:szCs w:val="21"/>
        </w:rPr>
        <w:br/>
        <w:t>不用多说了。(就交给我吧。) </w:t>
      </w:r>
      <w:r w:rsidRPr="00AB4FD5">
        <w:rPr>
          <w:rFonts w:ascii="SimSun" w:hAnsi="SimSun"/>
          <w:color w:val="000000"/>
          <w:szCs w:val="21"/>
        </w:rPr>
        <w:br/>
        <w:t>Say no more. *用来回答对方提出“想……”的请求时。</w:t>
      </w:r>
      <w:r w:rsidRPr="00AB4FD5">
        <w:rPr>
          <w:rFonts w:ascii="SimSun" w:hAnsi="SimSun"/>
          <w:color w:val="000000"/>
          <w:szCs w:val="21"/>
        </w:rPr>
        <w:br/>
        <w:t>I hate to ask you for help, but... (我不太想麻烦你，但是……)</w:t>
      </w:r>
      <w:r w:rsidRPr="00AB4FD5">
        <w:rPr>
          <w:rFonts w:ascii="SimSun" w:hAnsi="SimSun"/>
          <w:color w:val="000000"/>
          <w:szCs w:val="21"/>
        </w:rPr>
        <w:br/>
        <w:t>Say no more. (就交给我吧。)</w:t>
      </w:r>
      <w:r w:rsidRPr="00AB4FD5">
        <w:rPr>
          <w:rFonts w:ascii="SimSun" w:hAnsi="SimSun"/>
          <w:color w:val="000000"/>
          <w:szCs w:val="21"/>
        </w:rPr>
        <w:br/>
        <w:t>Be my guest.</w:t>
      </w:r>
      <w:r w:rsidRPr="00AB4FD5">
        <w:rPr>
          <w:rFonts w:ascii="SimSun" w:hAnsi="SimSun"/>
          <w:color w:val="000000"/>
          <w:szCs w:val="21"/>
        </w:rPr>
        <w:br/>
        <w:t>Don't worry about it.</w:t>
      </w:r>
      <w:r w:rsidRPr="00AB4FD5">
        <w:rPr>
          <w:rFonts w:ascii="SimSun" w:hAnsi="SimSun"/>
          <w:color w:val="000000"/>
          <w:szCs w:val="21"/>
        </w:rPr>
        <w:br/>
        <w:t>I'll take care of it.</w:t>
      </w:r>
      <w:r w:rsidRPr="00AB4FD5">
        <w:rPr>
          <w:rFonts w:ascii="SimSun" w:hAnsi="SimSun"/>
          <w:color w:val="000000"/>
          <w:szCs w:val="21"/>
        </w:rPr>
        <w:br/>
        <w:t>Leave it up to me. </w:t>
      </w:r>
      <w:r w:rsidRPr="00AB4FD5">
        <w:rPr>
          <w:rFonts w:ascii="SimSun" w:hAnsi="SimSun"/>
          <w:color w:val="000000"/>
          <w:szCs w:val="21"/>
        </w:rPr>
        <w:br/>
        <w:t>就像在自己家里一样。 </w:t>
      </w:r>
      <w:r w:rsidRPr="00AB4FD5">
        <w:rPr>
          <w:rFonts w:ascii="SimSun" w:hAnsi="SimSun"/>
          <w:color w:val="000000"/>
          <w:szCs w:val="21"/>
        </w:rPr>
        <w:br/>
        <w:t>Make yourself at home.</w:t>
      </w:r>
      <w:r w:rsidRPr="00AB4FD5">
        <w:rPr>
          <w:rFonts w:ascii="SimSun" w:hAnsi="SimSun"/>
          <w:color w:val="000000"/>
          <w:szCs w:val="21"/>
        </w:rPr>
        <w:br/>
        <w:t>I like your apartment. (我喜欢你的公寓。)</w:t>
      </w:r>
      <w:r w:rsidRPr="00AB4FD5">
        <w:rPr>
          <w:rFonts w:ascii="SimSun" w:hAnsi="SimSun"/>
          <w:color w:val="000000"/>
          <w:szCs w:val="21"/>
        </w:rPr>
        <w:br/>
        <w:t>Make yourself at home. (请随便点儿，就像在自己家里一样。) </w:t>
      </w:r>
      <w:r w:rsidRPr="00AB4FD5">
        <w:rPr>
          <w:rFonts w:ascii="SimSun" w:hAnsi="SimSun"/>
          <w:color w:val="000000"/>
          <w:szCs w:val="21"/>
        </w:rPr>
        <w:br/>
        <w:t>很高兴为您效劳。 </w:t>
      </w:r>
      <w:r w:rsidRPr="00AB4FD5">
        <w:rPr>
          <w:rFonts w:ascii="SimSun" w:hAnsi="SimSun"/>
          <w:color w:val="000000"/>
          <w:szCs w:val="21"/>
        </w:rPr>
        <w:br/>
        <w:t>I'd be happy to help you.</w:t>
      </w:r>
      <w:r w:rsidRPr="00AB4FD5">
        <w:rPr>
          <w:rFonts w:ascii="SimSun" w:hAnsi="SimSun"/>
          <w:color w:val="000000"/>
          <w:szCs w:val="21"/>
        </w:rPr>
        <w:br/>
        <w:t>I'd be happy to help you. (很高兴为您效劳。)</w:t>
      </w:r>
      <w:r w:rsidRPr="00AB4FD5">
        <w:rPr>
          <w:rFonts w:ascii="SimSun" w:hAnsi="SimSun"/>
          <w:color w:val="000000"/>
          <w:szCs w:val="21"/>
        </w:rPr>
        <w:br/>
        <w:t>That's alright. (谢谢!不用了。)</w:t>
      </w:r>
      <w:r w:rsidRPr="00AB4FD5">
        <w:rPr>
          <w:rFonts w:ascii="SimSun" w:hAnsi="SimSun"/>
          <w:color w:val="000000"/>
          <w:szCs w:val="21"/>
        </w:rPr>
        <w:br/>
        <w:t>I'll be happy to help you.</w:t>
      </w:r>
      <w:r w:rsidRPr="00AB4FD5">
        <w:rPr>
          <w:rFonts w:ascii="SimSun" w:hAnsi="SimSun"/>
          <w:color w:val="000000"/>
          <w:szCs w:val="21"/>
        </w:rPr>
        <w:br/>
        <w:t>I'd love to help. *女性常用。</w:t>
      </w:r>
      <w:r w:rsidRPr="00AB4FD5">
        <w:rPr>
          <w:rFonts w:ascii="SimSun" w:hAnsi="SimSun"/>
          <w:color w:val="000000"/>
          <w:szCs w:val="21"/>
        </w:rPr>
        <w:br/>
        <w:t>I'd be more than happy to help you. *更强调高兴的表达方式。 </w:t>
      </w:r>
      <w:r w:rsidRPr="00AB4FD5">
        <w:rPr>
          <w:rFonts w:ascii="SimSun" w:hAnsi="SimSun"/>
          <w:color w:val="000000"/>
          <w:szCs w:val="21"/>
        </w:rPr>
        <w:br/>
        <w:t>遵命。 </w:t>
      </w:r>
      <w:r w:rsidRPr="00AB4FD5">
        <w:rPr>
          <w:rFonts w:ascii="SimSun" w:hAnsi="SimSun"/>
          <w:color w:val="000000"/>
          <w:szCs w:val="21"/>
        </w:rPr>
        <w:br/>
        <w:t>Certainly. *愉快地、感到荣幸地接受别人请求或提问时，给予的礼貌性的回答。</w:t>
      </w:r>
      <w:r w:rsidRPr="00AB4FD5">
        <w:rPr>
          <w:rFonts w:ascii="SimSun" w:hAnsi="SimSun"/>
          <w:color w:val="000000"/>
          <w:szCs w:val="21"/>
        </w:rPr>
        <w:br/>
        <w:t>I'd like more water, please. (我想再要点儿水。)</w:t>
      </w:r>
      <w:r w:rsidRPr="00AB4FD5">
        <w:rPr>
          <w:rFonts w:ascii="SimSun" w:hAnsi="SimSun"/>
          <w:color w:val="000000"/>
          <w:szCs w:val="21"/>
        </w:rPr>
        <w:br/>
        <w:t>Certainly. (遵命。) </w:t>
      </w:r>
      <w:r w:rsidRPr="00AB4FD5">
        <w:rPr>
          <w:rFonts w:ascii="SimSun" w:hAnsi="SimSun"/>
          <w:color w:val="000000"/>
          <w:szCs w:val="21"/>
        </w:rPr>
        <w:br/>
        <w:t>照您说的做。 </w:t>
      </w:r>
      <w:r w:rsidRPr="00AB4FD5">
        <w:rPr>
          <w:rFonts w:ascii="SimSun" w:hAnsi="SimSun"/>
          <w:color w:val="000000"/>
          <w:szCs w:val="21"/>
        </w:rPr>
        <w:br/>
        <w:t>Whatever you say.</w:t>
      </w:r>
      <w:r w:rsidRPr="00AB4FD5">
        <w:rPr>
          <w:rFonts w:ascii="SimSun" w:hAnsi="SimSun"/>
          <w:color w:val="000000"/>
          <w:szCs w:val="21"/>
        </w:rPr>
        <w:br/>
        <w:t>I think we should do it this way. (我认为应该这样做。)</w:t>
      </w:r>
      <w:r w:rsidRPr="00AB4FD5">
        <w:rPr>
          <w:rFonts w:ascii="SimSun" w:hAnsi="SimSun"/>
          <w:color w:val="000000"/>
          <w:szCs w:val="21"/>
        </w:rPr>
        <w:br/>
        <w:t>Whatever you say. (照您说的做。)</w:t>
      </w:r>
      <w:r w:rsidRPr="00AB4FD5">
        <w:rPr>
          <w:rFonts w:ascii="SimSun" w:hAnsi="SimSun"/>
          <w:color w:val="000000"/>
          <w:szCs w:val="21"/>
        </w:rPr>
        <w:br/>
        <w:t>You're the boss. (您是头儿，您定吧!)</w:t>
      </w:r>
      <w:r w:rsidRPr="00AB4FD5">
        <w:rPr>
          <w:rFonts w:ascii="SimSun" w:hAnsi="SimSun"/>
          <w:color w:val="000000"/>
          <w:szCs w:val="21"/>
        </w:rPr>
        <w:br/>
        <w:t>You're in control. (由您掌管。) </w:t>
      </w:r>
      <w:r w:rsidRPr="00AB4FD5">
        <w:rPr>
          <w:rFonts w:ascii="SimSun" w:hAnsi="SimSun"/>
          <w:color w:val="000000"/>
          <w:szCs w:val="21"/>
        </w:rPr>
        <w:br/>
        <w:t>为你做什么都行。 </w:t>
      </w:r>
      <w:r w:rsidRPr="00AB4FD5">
        <w:rPr>
          <w:rFonts w:ascii="SimSun" w:hAnsi="SimSun"/>
          <w:color w:val="000000"/>
          <w:szCs w:val="21"/>
        </w:rPr>
        <w:br/>
        <w:t>Anything for you.</w:t>
      </w:r>
      <w:r w:rsidRPr="00AB4FD5">
        <w:rPr>
          <w:rFonts w:ascii="SimSun" w:hAnsi="SimSun"/>
          <w:color w:val="000000"/>
          <w:szCs w:val="21"/>
        </w:rPr>
        <w:br/>
        <w:t>Would you help me out? (你能帮我吗?)</w:t>
      </w:r>
      <w:r w:rsidRPr="00AB4FD5">
        <w:rPr>
          <w:rFonts w:ascii="SimSun" w:hAnsi="SimSun"/>
          <w:color w:val="000000"/>
          <w:szCs w:val="21"/>
        </w:rPr>
        <w:br/>
        <w:t>Anything for you. (为你做什么都行。)</w:t>
      </w:r>
      <w:r w:rsidRPr="00AB4FD5">
        <w:rPr>
          <w:rFonts w:ascii="SimSun" w:hAnsi="SimSun"/>
          <w:color w:val="000000"/>
          <w:szCs w:val="21"/>
        </w:rPr>
        <w:br/>
        <w:t>I'll do anything for you. *上句是这句的缩写。 </w:t>
      </w:r>
      <w:r w:rsidRPr="00AB4FD5">
        <w:rPr>
          <w:rFonts w:ascii="SimSun" w:hAnsi="SimSun"/>
          <w:color w:val="000000"/>
          <w:szCs w:val="21"/>
        </w:rPr>
        <w:br/>
        <w:t>交给我吧! </w:t>
      </w:r>
      <w:r w:rsidRPr="00AB4FD5">
        <w:rPr>
          <w:rFonts w:ascii="SimSun" w:hAnsi="SimSun"/>
          <w:color w:val="000000"/>
          <w:szCs w:val="21"/>
        </w:rPr>
        <w:br/>
        <w:t>I'll take care of it. *“我来做”、“我负责任”。</w:t>
      </w:r>
      <w:r w:rsidRPr="00AB4FD5">
        <w:rPr>
          <w:rFonts w:ascii="SimSun" w:hAnsi="SimSun"/>
          <w:color w:val="000000"/>
          <w:szCs w:val="21"/>
        </w:rPr>
        <w:br/>
        <w:t>It's due tomorrow. (支付期截止到明天。)</w:t>
      </w:r>
      <w:r w:rsidRPr="00AB4FD5">
        <w:rPr>
          <w:rFonts w:ascii="SimSun" w:hAnsi="SimSun"/>
          <w:color w:val="000000"/>
          <w:szCs w:val="21"/>
        </w:rPr>
        <w:br/>
        <w:t>I'll take care of it. (我来处理吧。)</w:t>
      </w:r>
      <w:r w:rsidRPr="00AB4FD5">
        <w:rPr>
          <w:rFonts w:ascii="SimSun" w:hAnsi="SimSun"/>
          <w:color w:val="000000"/>
          <w:szCs w:val="21"/>
        </w:rPr>
        <w:br/>
        <w:t>I'll handle it.</w:t>
      </w:r>
      <w:r w:rsidRPr="00AB4FD5">
        <w:rPr>
          <w:rFonts w:ascii="SimSun" w:hAnsi="SimSun"/>
          <w:color w:val="000000"/>
          <w:szCs w:val="21"/>
        </w:rPr>
        <w:br/>
        <w:t>Leave it to me.</w:t>
      </w:r>
      <w:r w:rsidRPr="00AB4FD5">
        <w:rPr>
          <w:rFonts w:ascii="SimSun" w:hAnsi="SimSun"/>
          <w:color w:val="000000"/>
          <w:szCs w:val="21"/>
        </w:rPr>
        <w:br/>
        <w:t>(You can) count on me. *count on... “指望……”、“依靠……”、“期待……”。</w:t>
      </w:r>
      <w:r w:rsidRPr="00AB4FD5">
        <w:rPr>
          <w:rFonts w:ascii="SimSun" w:hAnsi="SimSun"/>
          <w:color w:val="000000"/>
          <w:szCs w:val="21"/>
        </w:rPr>
        <w:br/>
        <w:t>You can leave it up to me. </w:t>
      </w:r>
      <w:r w:rsidRPr="00AB4FD5">
        <w:rPr>
          <w:rFonts w:ascii="SimSun" w:hAnsi="SimSun"/>
          <w:color w:val="000000"/>
          <w:szCs w:val="21"/>
        </w:rPr>
        <w:br/>
        <w:t>算我一个。 </w:t>
      </w:r>
      <w:r w:rsidRPr="00AB4FD5">
        <w:rPr>
          <w:rFonts w:ascii="SimSun" w:hAnsi="SimSun"/>
          <w:color w:val="000000"/>
          <w:szCs w:val="21"/>
        </w:rPr>
        <w:br/>
        <w:t>Count me in. *用在听到了有趣的事情或计划时，带有“让我也参加吧”的语感。</w:t>
      </w:r>
      <w:r w:rsidRPr="00AB4FD5">
        <w:rPr>
          <w:rFonts w:ascii="SimSun" w:hAnsi="SimSun"/>
          <w:color w:val="000000"/>
          <w:szCs w:val="21"/>
        </w:rPr>
        <w:br/>
        <w:t>Are you coming? (你也来吗?)</w:t>
      </w:r>
      <w:r w:rsidRPr="00AB4FD5">
        <w:rPr>
          <w:rFonts w:ascii="SimSun" w:hAnsi="SimSun"/>
          <w:color w:val="000000"/>
          <w:szCs w:val="21"/>
        </w:rPr>
        <w:br/>
        <w:t>Count me in. (算我一个。)</w:t>
      </w:r>
      <w:r w:rsidRPr="00AB4FD5">
        <w:rPr>
          <w:rFonts w:ascii="SimSun" w:hAnsi="SimSun"/>
          <w:color w:val="000000"/>
          <w:szCs w:val="21"/>
        </w:rPr>
        <w:br/>
        <w:t>I'm in.</w:t>
      </w:r>
      <w:r w:rsidRPr="00AB4FD5">
        <w:rPr>
          <w:rFonts w:ascii="SimSun" w:hAnsi="SimSun"/>
          <w:color w:val="000000"/>
          <w:szCs w:val="21"/>
        </w:rPr>
        <w:br/>
        <w:t>I'm into it. *比较随便的说法。</w:t>
      </w:r>
      <w:r w:rsidRPr="00AB4FD5">
        <w:rPr>
          <w:rFonts w:ascii="SimSun" w:hAnsi="SimSun"/>
          <w:color w:val="000000"/>
          <w:szCs w:val="21"/>
        </w:rPr>
        <w:br/>
        <w:t>Count me out. (我不做。/别把我算上。) </w:t>
      </w:r>
      <w:r w:rsidRPr="00AB4FD5">
        <w:rPr>
          <w:rFonts w:ascii="SimSun" w:hAnsi="SimSun"/>
          <w:color w:val="000000"/>
          <w:szCs w:val="21"/>
        </w:rPr>
        <w:br/>
        <w:t>剩下的就交给我! </w:t>
      </w:r>
      <w:r w:rsidRPr="00AB4FD5">
        <w:rPr>
          <w:rFonts w:ascii="SimSun" w:hAnsi="SimSun"/>
          <w:color w:val="000000"/>
          <w:szCs w:val="21"/>
        </w:rPr>
        <w:br/>
        <w:t>I'll do the rest.</w:t>
      </w:r>
      <w:r w:rsidRPr="00AB4FD5">
        <w:rPr>
          <w:rFonts w:ascii="SimSun" w:hAnsi="SimSun"/>
          <w:color w:val="000000"/>
          <w:szCs w:val="21"/>
        </w:rPr>
        <w:br/>
        <w:t>I have to leave early today. (今天我得早走。)</w:t>
      </w:r>
      <w:r w:rsidRPr="00AB4FD5">
        <w:rPr>
          <w:rFonts w:ascii="SimSun" w:hAnsi="SimSun"/>
          <w:color w:val="000000"/>
          <w:szCs w:val="21"/>
        </w:rPr>
        <w:br/>
        <w:t>Okay. I'll do the rest. (好的，剩下的由我做吧。)</w:t>
      </w:r>
      <w:r w:rsidRPr="00AB4FD5">
        <w:rPr>
          <w:rFonts w:ascii="SimSun" w:hAnsi="SimSun"/>
          <w:color w:val="000000"/>
          <w:szCs w:val="21"/>
        </w:rPr>
        <w:br/>
        <w:t>I'll finish up.</w:t>
      </w:r>
      <w:r w:rsidRPr="00AB4FD5">
        <w:rPr>
          <w:rFonts w:ascii="SimSun" w:hAnsi="SimSun"/>
          <w:color w:val="000000"/>
          <w:szCs w:val="21"/>
        </w:rPr>
        <w:br/>
        <w:t>I'll take care of the rest of it. </w:t>
      </w:r>
      <w:r w:rsidRPr="00AB4FD5">
        <w:rPr>
          <w:rFonts w:ascii="SimSun" w:hAnsi="SimSun"/>
          <w:color w:val="000000"/>
          <w:szCs w:val="21"/>
        </w:rPr>
        <w:br/>
        <w:t>就这么着，说好了。 </w:t>
      </w:r>
      <w:r w:rsidRPr="00AB4FD5">
        <w:rPr>
          <w:rFonts w:ascii="SimSun" w:hAnsi="SimSun"/>
          <w:color w:val="000000"/>
          <w:szCs w:val="21"/>
        </w:rPr>
        <w:br/>
        <w:t>Deal. *既可以作为问题，也可以作为回答，常用于妥协时、分配工作时。表示“那就开始吧”、“就这么定了”、“那就成交了”。</w:t>
      </w:r>
      <w:r w:rsidRPr="00AB4FD5">
        <w:rPr>
          <w:rFonts w:ascii="SimSun" w:hAnsi="SimSun"/>
          <w:color w:val="000000"/>
          <w:szCs w:val="21"/>
        </w:rPr>
        <w:br/>
        <w:t>Is it a deal? (这样行吗?)</w:t>
      </w:r>
      <w:r w:rsidRPr="00AB4FD5">
        <w:rPr>
          <w:rFonts w:ascii="SimSun" w:hAnsi="SimSun"/>
          <w:color w:val="000000"/>
          <w:szCs w:val="21"/>
        </w:rPr>
        <w:br/>
        <w:t>Deal. (行，就这么着。)</w:t>
      </w:r>
      <w:r w:rsidRPr="00AB4FD5">
        <w:rPr>
          <w:rFonts w:ascii="SimSun" w:hAnsi="SimSun"/>
          <w:color w:val="000000"/>
          <w:szCs w:val="21"/>
        </w:rPr>
        <w:br/>
        <w:t>I'll cook if you do the dishes. Deal? (你洗碗，我就做饭，行吗?)</w:t>
      </w:r>
      <w:r w:rsidRPr="00AB4FD5">
        <w:rPr>
          <w:rFonts w:ascii="SimSun" w:hAnsi="SimSun"/>
          <w:color w:val="000000"/>
          <w:szCs w:val="21"/>
        </w:rPr>
        <w:br/>
        <w:t>Deal. (就这么着。)</w:t>
      </w:r>
      <w:r w:rsidRPr="00AB4FD5">
        <w:rPr>
          <w:rFonts w:ascii="SimSun" w:hAnsi="SimSun"/>
          <w:color w:val="000000"/>
          <w:szCs w:val="21"/>
        </w:rPr>
        <w:br/>
        <w:t>It's a deal.</w:t>
      </w:r>
      <w:r w:rsidRPr="00AB4FD5">
        <w:rPr>
          <w:rFonts w:ascii="SimSun" w:hAnsi="SimSun"/>
          <w:color w:val="000000"/>
          <w:szCs w:val="21"/>
        </w:rPr>
        <w:br/>
        <w:t>That's a deal!</w:t>
      </w:r>
      <w:r w:rsidRPr="00AB4FD5">
        <w:rPr>
          <w:rFonts w:ascii="SimSun" w:hAnsi="SimSun"/>
          <w:color w:val="000000"/>
          <w:szCs w:val="21"/>
        </w:rPr>
        <w:br/>
        <w:t>That will do.</w:t>
      </w:r>
      <w:r w:rsidRPr="00AB4FD5">
        <w:rPr>
          <w:rFonts w:ascii="SimSun" w:hAnsi="SimSun"/>
          <w:color w:val="000000"/>
          <w:szCs w:val="21"/>
        </w:rPr>
        <w:br/>
        <w:t>No deal. (那样的话还是定不了。) </w:t>
      </w:r>
      <w:r w:rsidRPr="00AB4FD5">
        <w:rPr>
          <w:rFonts w:ascii="SimSun" w:hAnsi="SimSun"/>
          <w:color w:val="000000"/>
          <w:szCs w:val="21"/>
        </w:rPr>
        <w:br/>
        <w:t>不管发生什么，我也要做。</w:t>
      </w:r>
      <w:r w:rsidRPr="00AB4FD5">
        <w:rPr>
          <w:rFonts w:ascii="SimSun" w:hAnsi="SimSun"/>
          <w:color w:val="000000"/>
          <w:szCs w:val="21"/>
        </w:rPr>
        <w:br/>
        <w:t>I'll do it no matter what. *no matter what “无论怎样”、“无论发生什么”。</w:t>
      </w:r>
      <w:r w:rsidRPr="00AB4FD5">
        <w:rPr>
          <w:rFonts w:ascii="SimSun" w:hAnsi="SimSun"/>
          <w:color w:val="000000"/>
          <w:szCs w:val="21"/>
        </w:rPr>
        <w:br/>
        <w:t>If you do that, you'll get fired. (如果你那样做，那你将被解雇。)</w:t>
      </w:r>
      <w:r w:rsidRPr="00AB4FD5">
        <w:rPr>
          <w:rFonts w:ascii="SimSun" w:hAnsi="SimSun"/>
          <w:color w:val="000000"/>
          <w:szCs w:val="21"/>
        </w:rPr>
        <w:br/>
        <w:t>I'll do it no matter what. (不管发生什么，我也要这样做。)</w:t>
      </w:r>
      <w:r w:rsidRPr="00AB4FD5">
        <w:rPr>
          <w:rFonts w:ascii="SimSun" w:hAnsi="SimSun"/>
          <w:color w:val="000000"/>
          <w:szCs w:val="21"/>
        </w:rPr>
        <w:br/>
        <w:t>I'll do it regardless of circumstances.</w:t>
      </w:r>
      <w:r w:rsidRPr="00AB4FD5">
        <w:rPr>
          <w:rFonts w:ascii="SimSun" w:hAnsi="SimSun"/>
          <w:color w:val="000000"/>
          <w:szCs w:val="21"/>
        </w:rPr>
        <w:br/>
        <w:t>Nothing will stop me from doing it.</w:t>
      </w:r>
      <w:r w:rsidRPr="00AB4FD5">
        <w:rPr>
          <w:rFonts w:ascii="SimSun" w:hAnsi="SimSun"/>
          <w:color w:val="000000"/>
          <w:szCs w:val="21"/>
        </w:rPr>
        <w:br/>
        <w:t>Nothing will get in my way of... </w:t>
      </w:r>
      <w:r w:rsidRPr="00AB4FD5">
        <w:rPr>
          <w:rFonts w:ascii="SimSun" w:hAnsi="SimSun"/>
          <w:color w:val="000000"/>
          <w:szCs w:val="21"/>
        </w:rPr>
        <w:br/>
        <w:t>这相当简单。 </w:t>
      </w:r>
      <w:r w:rsidRPr="00AB4FD5">
        <w:rPr>
          <w:rFonts w:ascii="SimSun" w:hAnsi="SimSun"/>
          <w:color w:val="000000"/>
          <w:szCs w:val="21"/>
        </w:rPr>
        <w:br/>
        <w:t>It's quite easy.</w:t>
      </w:r>
      <w:r w:rsidRPr="00AB4FD5">
        <w:rPr>
          <w:rFonts w:ascii="SimSun" w:hAnsi="SimSun"/>
          <w:color w:val="000000"/>
          <w:szCs w:val="21"/>
        </w:rPr>
        <w:br/>
        <w:t>How did you do that? (那是怎么做的?)</w:t>
      </w:r>
      <w:r w:rsidRPr="00AB4FD5">
        <w:rPr>
          <w:rFonts w:ascii="SimSun" w:hAnsi="SimSun"/>
          <w:color w:val="000000"/>
          <w:szCs w:val="21"/>
        </w:rPr>
        <w:br/>
        <w:t>It's quite easy. (这相当简单。)</w:t>
      </w:r>
      <w:r w:rsidRPr="00AB4FD5">
        <w:rPr>
          <w:rFonts w:ascii="SimSun" w:hAnsi="SimSun"/>
          <w:color w:val="000000"/>
          <w:szCs w:val="21"/>
        </w:rPr>
        <w:br/>
        <w:t>It's pretty simple.</w:t>
      </w:r>
      <w:r w:rsidRPr="00AB4FD5">
        <w:rPr>
          <w:rFonts w:ascii="SimSun" w:hAnsi="SimSun"/>
          <w:color w:val="000000"/>
          <w:szCs w:val="21"/>
        </w:rPr>
        <w:br/>
        <w:t>It's really easy. </w:t>
      </w:r>
      <w:r w:rsidRPr="00AB4FD5">
        <w:rPr>
          <w:rFonts w:ascii="SimSun" w:hAnsi="SimSun"/>
          <w:color w:val="000000"/>
          <w:szCs w:val="21"/>
        </w:rPr>
        <w:br/>
        <w:t>那算不了什么。 </w:t>
      </w:r>
      <w:r w:rsidRPr="00AB4FD5">
        <w:rPr>
          <w:rFonts w:ascii="SimSun" w:hAnsi="SimSun"/>
          <w:color w:val="000000"/>
          <w:szCs w:val="21"/>
        </w:rPr>
        <w:br/>
        <w:t>It's nothing.</w:t>
      </w:r>
      <w:r w:rsidRPr="00AB4FD5">
        <w:rPr>
          <w:rFonts w:ascii="SimSun" w:hAnsi="SimSun"/>
          <w:color w:val="000000"/>
          <w:szCs w:val="21"/>
        </w:rPr>
        <w:br/>
        <w:t>That looks hard. (那看上去很难。)</w:t>
      </w:r>
      <w:r w:rsidRPr="00AB4FD5">
        <w:rPr>
          <w:rFonts w:ascii="SimSun" w:hAnsi="SimSun"/>
          <w:color w:val="000000"/>
          <w:szCs w:val="21"/>
        </w:rPr>
        <w:br/>
        <w:t>It's nothing. (那算不了什么。)</w:t>
      </w:r>
      <w:r w:rsidRPr="00AB4FD5">
        <w:rPr>
          <w:rFonts w:ascii="SimSun" w:hAnsi="SimSun"/>
          <w:color w:val="000000"/>
          <w:szCs w:val="21"/>
        </w:rPr>
        <w:br/>
        <w:t>It's a cinch.</w:t>
      </w:r>
      <w:r w:rsidRPr="00AB4FD5">
        <w:rPr>
          <w:rFonts w:ascii="SimSun" w:hAnsi="SimSun"/>
          <w:color w:val="000000"/>
          <w:szCs w:val="21"/>
        </w:rPr>
        <w:br/>
        <w:t>It's a piece of cake. </w:t>
      </w:r>
      <w:r w:rsidRPr="00AB4FD5">
        <w:rPr>
          <w:rFonts w:ascii="SimSun" w:hAnsi="SimSun"/>
          <w:color w:val="000000"/>
          <w:szCs w:val="21"/>
        </w:rPr>
        <w:br/>
        <w:t>那太好了。 </w:t>
      </w:r>
      <w:r w:rsidRPr="00AB4FD5">
        <w:rPr>
          <w:rFonts w:ascii="SimSun" w:hAnsi="SimSun"/>
          <w:color w:val="000000"/>
          <w:szCs w:val="21"/>
        </w:rPr>
        <w:br/>
        <w:t>That would be great.</w:t>
      </w:r>
      <w:r w:rsidRPr="00AB4FD5">
        <w:rPr>
          <w:rFonts w:ascii="SimSun" w:hAnsi="SimSun"/>
          <w:color w:val="000000"/>
          <w:szCs w:val="21"/>
        </w:rPr>
        <w:br/>
        <w:t>Would you like some coffee? (你来杯咖啡吗?)</w:t>
      </w:r>
      <w:r w:rsidRPr="00AB4FD5">
        <w:rPr>
          <w:rFonts w:ascii="SimSun" w:hAnsi="SimSun"/>
          <w:color w:val="000000"/>
          <w:szCs w:val="21"/>
        </w:rPr>
        <w:br/>
        <w:t>That would be great. (那太好了。)</w:t>
      </w:r>
      <w:r w:rsidRPr="00AB4FD5">
        <w:rPr>
          <w:rFonts w:ascii="SimSun" w:hAnsi="SimSun"/>
          <w:color w:val="000000"/>
          <w:szCs w:val="21"/>
        </w:rPr>
        <w:br/>
        <w:t>That would be perfect.</w:t>
      </w:r>
      <w:r w:rsidRPr="00AB4FD5">
        <w:rPr>
          <w:rFonts w:ascii="SimSun" w:hAnsi="SimSun"/>
          <w:color w:val="000000"/>
          <w:szCs w:val="21"/>
        </w:rPr>
        <w:br/>
        <w:t>That would hit the spot. (那太让人满意了。)</w:t>
      </w:r>
      <w:r w:rsidRPr="00AB4FD5">
        <w:rPr>
          <w:rFonts w:ascii="SimSun" w:hAnsi="SimSun"/>
          <w:color w:val="000000"/>
          <w:szCs w:val="21"/>
        </w:rPr>
        <w:br/>
        <w:t>That's exactly what I want. (那正是我想要的。)</w:t>
      </w:r>
      <w:r w:rsidRPr="00AB4FD5">
        <w:rPr>
          <w:rFonts w:ascii="SimSun" w:hAnsi="SimSun"/>
          <w:color w:val="000000"/>
          <w:szCs w:val="21"/>
        </w:rPr>
        <w:br/>
        <w:t>That would be grand. *比较旧的说法。 </w:t>
      </w:r>
      <w:r w:rsidRPr="00AB4FD5">
        <w:rPr>
          <w:rFonts w:ascii="SimSun" w:hAnsi="SimSun"/>
          <w:color w:val="000000"/>
          <w:szCs w:val="21"/>
        </w:rPr>
        <w:br/>
        <w:t>行吗? </w:t>
      </w:r>
      <w:r w:rsidRPr="00AB4FD5">
        <w:rPr>
          <w:rFonts w:ascii="SimSun" w:hAnsi="SimSun"/>
          <w:color w:val="000000"/>
          <w:szCs w:val="21"/>
        </w:rPr>
        <w:br/>
        <w:t>Would you?</w:t>
      </w:r>
      <w:r w:rsidRPr="00AB4FD5">
        <w:rPr>
          <w:rFonts w:ascii="SimSun" w:hAnsi="SimSun"/>
          <w:color w:val="000000"/>
          <w:szCs w:val="21"/>
        </w:rPr>
        <w:br/>
        <w:t>I'll help. (我来帮你吧!)</w:t>
      </w:r>
      <w:r w:rsidRPr="00AB4FD5">
        <w:rPr>
          <w:rFonts w:ascii="SimSun" w:hAnsi="SimSun"/>
          <w:color w:val="000000"/>
          <w:szCs w:val="21"/>
        </w:rPr>
        <w:br/>
        <w:t>Would you? (行吗?)</w:t>
      </w:r>
      <w:r w:rsidRPr="00AB4FD5">
        <w:rPr>
          <w:rFonts w:ascii="SimSun" w:hAnsi="SimSun"/>
          <w:color w:val="000000"/>
          <w:szCs w:val="21"/>
        </w:rPr>
        <w:br/>
        <w:t>Could you? </w:t>
      </w:r>
      <w:r w:rsidRPr="00AB4FD5">
        <w:rPr>
          <w:rFonts w:ascii="SimSun" w:hAnsi="SimSun"/>
          <w:color w:val="000000"/>
          <w:szCs w:val="21"/>
        </w:rPr>
        <w:br/>
        <w:t>好吧! </w:t>
      </w:r>
      <w:r w:rsidRPr="00AB4FD5">
        <w:rPr>
          <w:rFonts w:ascii="SimSun" w:hAnsi="SimSun"/>
          <w:color w:val="000000"/>
          <w:szCs w:val="21"/>
        </w:rPr>
        <w:br/>
        <w:t>You're on! *就对方所说的事表示“可以”、“明白了”的感觉。</w:t>
      </w:r>
      <w:r w:rsidRPr="00AB4FD5">
        <w:rPr>
          <w:rFonts w:ascii="SimSun" w:hAnsi="SimSun"/>
          <w:color w:val="000000"/>
          <w:szCs w:val="21"/>
        </w:rPr>
        <w:br/>
        <w:t>Let's play mah-jong. (我们玩麻将吧!)</w:t>
      </w:r>
      <w:r w:rsidRPr="00AB4FD5">
        <w:rPr>
          <w:rFonts w:ascii="SimSun" w:hAnsi="SimSun"/>
          <w:color w:val="000000"/>
          <w:szCs w:val="21"/>
        </w:rPr>
        <w:br/>
        <w:t>You're on! (好吧!)</w:t>
      </w:r>
      <w:r w:rsidRPr="00AB4FD5">
        <w:rPr>
          <w:rFonts w:ascii="SimSun" w:hAnsi="SimSun"/>
          <w:color w:val="000000"/>
          <w:szCs w:val="21"/>
        </w:rPr>
        <w:br/>
        <w:t>Okay.</w:t>
      </w:r>
      <w:r w:rsidRPr="00AB4FD5">
        <w:rPr>
          <w:rFonts w:ascii="SimSun" w:hAnsi="SimSun"/>
          <w:color w:val="000000"/>
          <w:szCs w:val="21"/>
        </w:rPr>
        <w:br/>
        <w:t>Sounds good.</w:t>
      </w:r>
      <w:r w:rsidRPr="00AB4FD5">
        <w:rPr>
          <w:rFonts w:ascii="SimSun" w:hAnsi="SimSun"/>
          <w:color w:val="000000"/>
          <w:szCs w:val="21"/>
        </w:rPr>
        <w:br/>
        <w:t>I'll take you up on that offer.</w:t>
      </w:r>
      <w:r w:rsidRPr="00AB4FD5">
        <w:rPr>
          <w:rFonts w:ascii="SimSun" w:hAnsi="SimSun"/>
          <w:color w:val="000000"/>
          <w:szCs w:val="21"/>
        </w:rPr>
        <w:br/>
        <w:t>Let's get moving.</w:t>
      </w:r>
      <w:r w:rsidRPr="00AB4FD5">
        <w:rPr>
          <w:rFonts w:ascii="SimSun" w:hAnsi="SimSun"/>
          <w:color w:val="000000"/>
          <w:szCs w:val="21"/>
        </w:rPr>
        <w:br/>
        <w:t>You've got a deal. </w:t>
      </w:r>
      <w:r w:rsidRPr="00AB4FD5">
        <w:rPr>
          <w:rFonts w:ascii="SimSun" w:hAnsi="SimSun"/>
          <w:color w:val="000000"/>
          <w:szCs w:val="21"/>
        </w:rPr>
        <w:br/>
        <w:t>如果不给您添麻烦的话。 </w:t>
      </w:r>
      <w:r w:rsidRPr="00AB4FD5">
        <w:rPr>
          <w:rFonts w:ascii="SimSun" w:hAnsi="SimSun"/>
          <w:color w:val="000000"/>
          <w:szCs w:val="21"/>
        </w:rPr>
        <w:br/>
        <w:t>If you don't mind.</w:t>
      </w:r>
      <w:r w:rsidRPr="00AB4FD5">
        <w:rPr>
          <w:rFonts w:ascii="SimSun" w:hAnsi="SimSun"/>
          <w:color w:val="000000"/>
          <w:szCs w:val="21"/>
        </w:rPr>
        <w:br/>
        <w:t>Would you like some help? (用我来帮助您吗?)</w:t>
      </w:r>
      <w:r w:rsidRPr="00AB4FD5">
        <w:rPr>
          <w:rFonts w:ascii="SimSun" w:hAnsi="SimSun"/>
          <w:color w:val="000000"/>
          <w:szCs w:val="21"/>
        </w:rPr>
        <w:br/>
        <w:t>If you don't mind. (如果不给您添麻烦的话。)</w:t>
      </w:r>
      <w:r w:rsidRPr="00AB4FD5">
        <w:rPr>
          <w:rFonts w:ascii="SimSun" w:hAnsi="SimSun"/>
          <w:color w:val="000000"/>
          <w:szCs w:val="21"/>
        </w:rPr>
        <w:br/>
        <w:t>Excuse me. May I help you? (劳驾，我可以帮忙吗?)</w:t>
      </w:r>
      <w:r w:rsidRPr="00AB4FD5">
        <w:rPr>
          <w:rFonts w:ascii="SimSun" w:hAnsi="SimSun"/>
          <w:color w:val="000000"/>
          <w:szCs w:val="21"/>
        </w:rPr>
        <w:br/>
        <w:t>Sure. If you don't mind. (嗯，如果不麻烦你的话。)</w:t>
      </w:r>
      <w:r w:rsidRPr="00AB4FD5">
        <w:rPr>
          <w:rFonts w:ascii="SimSun" w:hAnsi="SimSun"/>
          <w:color w:val="000000"/>
          <w:szCs w:val="21"/>
        </w:rPr>
        <w:br/>
        <w:t>If it's no trouble.</w:t>
      </w:r>
      <w:r w:rsidRPr="00AB4FD5">
        <w:rPr>
          <w:rFonts w:ascii="SimSun" w:hAnsi="SimSun"/>
          <w:color w:val="000000"/>
          <w:szCs w:val="21"/>
        </w:rPr>
        <w:br/>
        <w:t>If you wouldn't mind. </w:t>
      </w:r>
      <w:r w:rsidRPr="00AB4FD5">
        <w:rPr>
          <w:rFonts w:ascii="SimSun" w:hAnsi="SimSun"/>
          <w:color w:val="000000"/>
          <w:szCs w:val="21"/>
        </w:rPr>
        <w:br/>
        <w:t>随时为您效劳。 </w:t>
      </w:r>
      <w:r w:rsidRPr="00AB4FD5">
        <w:rPr>
          <w:rFonts w:ascii="SimSun" w:hAnsi="SimSun"/>
          <w:color w:val="000000"/>
          <w:szCs w:val="21"/>
        </w:rPr>
        <w:br/>
        <w:t>Anytime. *对方说Thank you时的回答。表示“什么时候我都乐意为您效劳”、“无论什么时候我都可以帮忙”。</w:t>
      </w:r>
      <w:r w:rsidRPr="00AB4FD5">
        <w:rPr>
          <w:rFonts w:ascii="SimSun" w:hAnsi="SimSun"/>
          <w:color w:val="000000"/>
          <w:szCs w:val="21"/>
        </w:rPr>
        <w:br/>
        <w:t>Thank you for everything. (太感谢您了。)</w:t>
      </w:r>
      <w:r w:rsidRPr="00AB4FD5">
        <w:rPr>
          <w:rFonts w:ascii="SimSun" w:hAnsi="SimSun"/>
          <w:color w:val="000000"/>
          <w:szCs w:val="21"/>
        </w:rPr>
        <w:br/>
        <w:t>Anytime. (愿意随时为您效劳。) </w:t>
      </w:r>
      <w:r w:rsidRPr="00AB4FD5">
        <w:rPr>
          <w:rFonts w:ascii="SimSun" w:hAnsi="SimSun"/>
          <w:color w:val="000000"/>
          <w:szCs w:val="21"/>
        </w:rPr>
        <w:br/>
        <w:t>什么都行。</w:t>
      </w:r>
      <w:r w:rsidRPr="00AB4FD5">
        <w:rPr>
          <w:rFonts w:ascii="SimSun" w:hAnsi="SimSun"/>
          <w:color w:val="000000"/>
          <w:szCs w:val="21"/>
        </w:rPr>
        <w:br/>
        <w:t>Anything. *“什么都可以，按你说的做”。</w:t>
      </w:r>
      <w:r w:rsidRPr="00AB4FD5">
        <w:rPr>
          <w:rFonts w:ascii="SimSun" w:hAnsi="SimSun"/>
          <w:color w:val="000000"/>
          <w:szCs w:val="21"/>
        </w:rPr>
        <w:br/>
        <w:t>What would you like to drink? (你喝点什么?)</w:t>
      </w:r>
      <w:r w:rsidRPr="00AB4FD5">
        <w:rPr>
          <w:rFonts w:ascii="SimSun" w:hAnsi="SimSun"/>
          <w:color w:val="000000"/>
          <w:szCs w:val="21"/>
        </w:rPr>
        <w:br/>
        <w:t>Anything. (什么都行。) </w:t>
      </w:r>
      <w:r w:rsidRPr="00AB4FD5">
        <w:rPr>
          <w:rFonts w:ascii="SimSun" w:hAnsi="SimSun"/>
          <w:color w:val="000000"/>
          <w:szCs w:val="21"/>
        </w:rPr>
        <w:br/>
        <w:t>那，我们做吧。 </w:t>
      </w:r>
      <w:r w:rsidRPr="00AB4FD5">
        <w:rPr>
          <w:rFonts w:ascii="SimSun" w:hAnsi="SimSun"/>
          <w:color w:val="000000"/>
          <w:szCs w:val="21"/>
        </w:rPr>
        <w:br/>
        <w:t>Let's do it! *对新事物、有趣的事情而言。</w:t>
      </w:r>
      <w:r w:rsidRPr="00AB4FD5">
        <w:rPr>
          <w:rFonts w:ascii="SimSun" w:hAnsi="SimSun"/>
          <w:color w:val="000000"/>
          <w:szCs w:val="21"/>
        </w:rPr>
        <w:br/>
        <w:t>We should take a trip. (我们应该去旅行。)</w:t>
      </w:r>
      <w:r w:rsidRPr="00AB4FD5">
        <w:rPr>
          <w:rFonts w:ascii="SimSun" w:hAnsi="SimSun"/>
          <w:color w:val="000000"/>
          <w:szCs w:val="21"/>
        </w:rPr>
        <w:br/>
        <w:t>Let's do it! (那我们去吧!)</w:t>
      </w:r>
      <w:r w:rsidRPr="00AB4FD5">
        <w:rPr>
          <w:rFonts w:ascii="SimSun" w:hAnsi="SimSun"/>
          <w:color w:val="000000"/>
          <w:szCs w:val="21"/>
        </w:rPr>
        <w:br/>
        <w:t>Let's not. (算了吧!) </w:t>
      </w:r>
      <w:r w:rsidRPr="00AB4FD5">
        <w:rPr>
          <w:rFonts w:ascii="SimSun" w:hAnsi="SimSun"/>
          <w:color w:val="000000"/>
          <w:szCs w:val="21"/>
        </w:rPr>
        <w:br/>
        <w:t>满足你的希望。</w:t>
      </w:r>
      <w:r w:rsidRPr="00AB4FD5">
        <w:rPr>
          <w:rFonts w:ascii="SimSun" w:hAnsi="SimSun"/>
          <w:color w:val="000000"/>
          <w:szCs w:val="21"/>
        </w:rPr>
        <w:br/>
        <w:t>Your wish is my command.</w:t>
      </w:r>
      <w:r w:rsidRPr="00AB4FD5">
        <w:rPr>
          <w:rFonts w:ascii="SimSun" w:hAnsi="SimSun"/>
          <w:color w:val="000000"/>
          <w:szCs w:val="21"/>
        </w:rPr>
        <w:br/>
        <w:t>I want that. (我要那个。)</w:t>
      </w:r>
      <w:r w:rsidRPr="00AB4FD5">
        <w:rPr>
          <w:rFonts w:ascii="SimSun" w:hAnsi="SimSun"/>
          <w:color w:val="000000"/>
          <w:szCs w:val="21"/>
        </w:rPr>
        <w:br/>
        <w:t>Your wish is my command. (满足你的要求。)</w:t>
      </w:r>
      <w:r w:rsidRPr="00AB4FD5">
        <w:rPr>
          <w:rFonts w:ascii="SimSun" w:hAnsi="SimSun"/>
          <w:color w:val="000000"/>
          <w:szCs w:val="21"/>
        </w:rPr>
        <w:br/>
        <w:t>Anything you say.</w:t>
      </w:r>
      <w:r w:rsidRPr="00AB4FD5">
        <w:rPr>
          <w:rFonts w:ascii="SimSun" w:hAnsi="SimSun"/>
          <w:color w:val="000000"/>
          <w:szCs w:val="21"/>
        </w:rPr>
        <w:br/>
        <w:t>I wanna make all your dreams come true.</w:t>
      </w:r>
      <w:r w:rsidRPr="00AB4FD5">
        <w:rPr>
          <w:rFonts w:ascii="SimSun" w:hAnsi="SimSun"/>
          <w:color w:val="000000"/>
          <w:szCs w:val="21"/>
        </w:rPr>
        <w:br/>
        <w:t>I'm here to please you. </w:t>
      </w:r>
      <w:r w:rsidRPr="00AB4FD5">
        <w:rPr>
          <w:rFonts w:ascii="SimSun" w:hAnsi="SimSun"/>
          <w:color w:val="000000"/>
          <w:szCs w:val="21"/>
        </w:rPr>
        <w:br/>
        <w:t>那个可以。 </w:t>
      </w:r>
      <w:r w:rsidRPr="00AB4FD5">
        <w:rPr>
          <w:rFonts w:ascii="SimSun" w:hAnsi="SimSun"/>
          <w:color w:val="000000"/>
          <w:szCs w:val="21"/>
        </w:rPr>
        <w:br/>
        <w:t>That will do.</w:t>
      </w:r>
      <w:r w:rsidRPr="00AB4FD5">
        <w:rPr>
          <w:rFonts w:ascii="SimSun" w:hAnsi="SimSun"/>
          <w:color w:val="000000"/>
          <w:szCs w:val="21"/>
        </w:rPr>
        <w:br/>
        <w:t>How's this? (这个怎么样?)</w:t>
      </w:r>
      <w:r w:rsidRPr="00AB4FD5">
        <w:rPr>
          <w:rFonts w:ascii="SimSun" w:hAnsi="SimSun"/>
          <w:color w:val="000000"/>
          <w:szCs w:val="21"/>
        </w:rPr>
        <w:br/>
        <w:t>That will do. (可以呀。)</w:t>
      </w:r>
      <w:r w:rsidRPr="00AB4FD5">
        <w:rPr>
          <w:rFonts w:ascii="SimSun" w:hAnsi="SimSun"/>
          <w:color w:val="000000"/>
          <w:szCs w:val="21"/>
        </w:rPr>
        <w:br/>
        <w:t>That's good enough. </w:t>
      </w:r>
      <w:r w:rsidRPr="00AB4FD5">
        <w:rPr>
          <w:rFonts w:ascii="SimSun" w:hAnsi="SimSun"/>
          <w:color w:val="000000"/>
          <w:szCs w:val="21"/>
        </w:rPr>
        <w:br/>
        <w:t>什么都可以。 </w:t>
      </w:r>
      <w:r w:rsidRPr="00AB4FD5">
        <w:rPr>
          <w:rFonts w:ascii="SimSun" w:hAnsi="SimSun"/>
          <w:color w:val="000000"/>
          <w:szCs w:val="21"/>
        </w:rPr>
        <w:br/>
        <w:t>Anything'll do. *用于哪个都管用的时候。 </w:t>
      </w:r>
      <w:r w:rsidRPr="00AB4FD5">
        <w:rPr>
          <w:rFonts w:ascii="SimSun" w:hAnsi="SimSun"/>
          <w:color w:val="000000"/>
          <w:szCs w:val="21"/>
        </w:rPr>
        <w:br/>
        <w:t>哪儿都行。 </w:t>
      </w:r>
      <w:r w:rsidRPr="00AB4FD5">
        <w:rPr>
          <w:rFonts w:ascii="SimSun" w:hAnsi="SimSun"/>
          <w:color w:val="000000"/>
          <w:szCs w:val="21"/>
        </w:rPr>
        <w:br/>
        <w:t>Anywhere'll do. </w:t>
      </w:r>
      <w:r w:rsidRPr="00AB4FD5">
        <w:rPr>
          <w:rFonts w:ascii="SimSun" w:hAnsi="SimSun"/>
          <w:color w:val="000000"/>
          <w:szCs w:val="21"/>
        </w:rPr>
        <w:br/>
        <w:t>足够了。 </w:t>
      </w:r>
      <w:r w:rsidRPr="00AB4FD5">
        <w:rPr>
          <w:rFonts w:ascii="SimSun" w:hAnsi="SimSun"/>
          <w:color w:val="000000"/>
          <w:szCs w:val="21"/>
        </w:rPr>
        <w:br/>
        <w:t>That'll be enough.</w:t>
      </w:r>
      <w:r w:rsidRPr="00AB4FD5">
        <w:rPr>
          <w:rFonts w:ascii="SimSun" w:hAnsi="SimSun"/>
          <w:color w:val="000000"/>
          <w:szCs w:val="21"/>
        </w:rPr>
        <w:br/>
        <w:t>Should I make more? (再多做点儿吗?)</w:t>
      </w:r>
      <w:r w:rsidRPr="00AB4FD5">
        <w:rPr>
          <w:rFonts w:ascii="SimSun" w:hAnsi="SimSun"/>
          <w:color w:val="000000"/>
          <w:szCs w:val="21"/>
        </w:rPr>
        <w:br/>
        <w:t>That'll be enough. (那就足够了。)</w:t>
      </w:r>
      <w:r w:rsidRPr="00AB4FD5">
        <w:rPr>
          <w:rFonts w:ascii="SimSun" w:hAnsi="SimSun"/>
          <w:color w:val="000000"/>
          <w:szCs w:val="21"/>
        </w:rPr>
        <w:br/>
        <w:t>That's enough.</w:t>
      </w:r>
      <w:r w:rsidRPr="00AB4FD5">
        <w:rPr>
          <w:rFonts w:ascii="SimSun" w:hAnsi="SimSun"/>
          <w:color w:val="000000"/>
          <w:szCs w:val="21"/>
        </w:rPr>
        <w:br/>
        <w:t>That will do for now. </w:t>
      </w:r>
      <w:r w:rsidRPr="00AB4FD5">
        <w:rPr>
          <w:rFonts w:ascii="SimSun" w:hAnsi="SimSun"/>
          <w:color w:val="000000"/>
          <w:szCs w:val="21"/>
        </w:rPr>
        <w:br/>
        <w:t>什么事? </w:t>
      </w:r>
      <w:r w:rsidRPr="00AB4FD5">
        <w:rPr>
          <w:rFonts w:ascii="SimSun" w:hAnsi="SimSun"/>
          <w:color w:val="000000"/>
          <w:szCs w:val="21"/>
        </w:rPr>
        <w:br/>
        <w:t>What's it about?</w:t>
      </w:r>
      <w:r w:rsidRPr="00AB4FD5">
        <w:rPr>
          <w:rFonts w:ascii="SimSun" w:hAnsi="SimSun"/>
          <w:color w:val="000000"/>
          <w:szCs w:val="21"/>
        </w:rPr>
        <w:br/>
        <w:t>Can I talk to you? (我能跟你说句话吗?)</w:t>
      </w:r>
      <w:r w:rsidRPr="00AB4FD5">
        <w:rPr>
          <w:rFonts w:ascii="SimSun" w:hAnsi="SimSun"/>
          <w:color w:val="000000"/>
          <w:szCs w:val="21"/>
        </w:rPr>
        <w:br/>
        <w:t>Sure, what's it about? (当然，什么事?) </w:t>
      </w:r>
      <w:r w:rsidRPr="00AB4FD5">
        <w:rPr>
          <w:rFonts w:ascii="SimSun" w:hAnsi="SimSun"/>
          <w:color w:val="000000"/>
          <w:szCs w:val="21"/>
        </w:rPr>
        <w:br/>
        <w:t>能告诉我您的电话号码吗? </w:t>
      </w:r>
      <w:r w:rsidRPr="00AB4FD5">
        <w:rPr>
          <w:rFonts w:ascii="SimSun" w:hAnsi="SimSun"/>
          <w:color w:val="000000"/>
          <w:szCs w:val="21"/>
        </w:rPr>
        <w:br/>
        <w:t>May I have your phone number?</w:t>
      </w:r>
      <w:r w:rsidRPr="00AB4FD5">
        <w:rPr>
          <w:rFonts w:ascii="SimSun" w:hAnsi="SimSun"/>
          <w:color w:val="000000"/>
          <w:szCs w:val="21"/>
        </w:rPr>
        <w:br/>
        <w:t>May I have your phone number? (请告诉我您的电话号码。)</w:t>
      </w:r>
      <w:r w:rsidRPr="00AB4FD5">
        <w:rPr>
          <w:rFonts w:ascii="SimSun" w:hAnsi="SimSun"/>
          <w:color w:val="000000"/>
          <w:szCs w:val="21"/>
        </w:rPr>
        <w:br/>
        <w:t>Sure, it's 1212-1212. (好的，1212-1212。)</w:t>
      </w:r>
      <w:r w:rsidRPr="00AB4FD5">
        <w:rPr>
          <w:rFonts w:ascii="SimSun" w:hAnsi="SimSun"/>
          <w:color w:val="000000"/>
          <w:szCs w:val="21"/>
        </w:rPr>
        <w:br/>
        <w:t>Your number, please?</w:t>
      </w:r>
      <w:r w:rsidRPr="00AB4FD5">
        <w:rPr>
          <w:rFonts w:ascii="SimSun" w:hAnsi="SimSun"/>
          <w:color w:val="000000"/>
          <w:szCs w:val="21"/>
        </w:rPr>
        <w:br/>
        <w:t>May I have your number?</w:t>
      </w:r>
      <w:r w:rsidRPr="00AB4FD5">
        <w:rPr>
          <w:rFonts w:ascii="SimSun" w:hAnsi="SimSun"/>
          <w:color w:val="000000"/>
          <w:szCs w:val="21"/>
        </w:rPr>
        <w:br/>
        <w:t>Could I have your number?</w:t>
      </w:r>
      <w:r w:rsidRPr="00AB4FD5">
        <w:rPr>
          <w:rFonts w:ascii="SimSun" w:hAnsi="SimSun"/>
          <w:color w:val="000000"/>
          <w:szCs w:val="21"/>
        </w:rPr>
        <w:br/>
      </w:r>
      <w:r w:rsidRPr="00AB4FD5">
        <w:rPr>
          <w:rFonts w:ascii="SimSun" w:hAnsi="SimSun"/>
          <w:color w:val="000000"/>
          <w:szCs w:val="21"/>
        </w:rPr>
        <w:br/>
        <w:t>●拒绝请求和建议</w:t>
      </w:r>
      <w:r w:rsidRPr="00AB4FD5">
        <w:rPr>
          <w:rFonts w:ascii="SimSun" w:hAnsi="SimSun"/>
          <w:color w:val="000000"/>
          <w:szCs w:val="21"/>
        </w:rPr>
        <w:br/>
        <w:t>我希望可以，但是…… </w:t>
      </w:r>
      <w:r w:rsidRPr="00AB4FD5">
        <w:rPr>
          <w:rFonts w:ascii="SimSun" w:hAnsi="SimSun"/>
          <w:color w:val="000000"/>
          <w:szCs w:val="21"/>
        </w:rPr>
        <w:br/>
        <w:t>I wish I could, but... *委婉地拒绝对方要求的表达方式。</w:t>
      </w:r>
      <w:r w:rsidRPr="00AB4FD5">
        <w:rPr>
          <w:rFonts w:ascii="SimSun" w:hAnsi="SimSun"/>
          <w:color w:val="000000"/>
          <w:szCs w:val="21"/>
        </w:rPr>
        <w:br/>
        <w:t>Could you work overtime tonight? (今天晚上能加个班吗?)</w:t>
      </w:r>
      <w:r w:rsidRPr="00AB4FD5">
        <w:rPr>
          <w:rFonts w:ascii="SimSun" w:hAnsi="SimSun"/>
          <w:color w:val="000000"/>
          <w:szCs w:val="21"/>
        </w:rPr>
        <w:br/>
        <w:t>I wish I could, but... (我希望可以，但是……)</w:t>
      </w:r>
      <w:r w:rsidRPr="00AB4FD5">
        <w:rPr>
          <w:rFonts w:ascii="SimSun" w:hAnsi="SimSun"/>
          <w:color w:val="000000"/>
          <w:szCs w:val="21"/>
        </w:rPr>
        <w:br/>
        <w:t>I'd love to, but... </w:t>
      </w:r>
      <w:r w:rsidRPr="00AB4FD5">
        <w:rPr>
          <w:rFonts w:ascii="SimSun" w:hAnsi="SimSun"/>
          <w:color w:val="000000"/>
          <w:szCs w:val="21"/>
        </w:rPr>
        <w:br/>
        <w:t>我不愿意。</w:t>
      </w:r>
      <w:r w:rsidRPr="00AB4FD5">
        <w:rPr>
          <w:rFonts w:ascii="SimSun" w:hAnsi="SimSun"/>
          <w:color w:val="000000"/>
          <w:szCs w:val="21"/>
        </w:rPr>
        <w:br/>
        <w:t>I won't.</w:t>
      </w:r>
      <w:r w:rsidRPr="00AB4FD5">
        <w:rPr>
          <w:rFonts w:ascii="SimSun" w:hAnsi="SimSun"/>
          <w:color w:val="000000"/>
          <w:szCs w:val="21"/>
        </w:rPr>
        <w:br/>
        <w:t>I want you to do it now. (我想让你现在就做。)</w:t>
      </w:r>
      <w:r w:rsidRPr="00AB4FD5">
        <w:rPr>
          <w:rFonts w:ascii="SimSun" w:hAnsi="SimSun"/>
          <w:color w:val="000000"/>
          <w:szCs w:val="21"/>
        </w:rPr>
        <w:br/>
        <w:t>I won't. (我不愿意。) </w:t>
      </w:r>
      <w:r w:rsidRPr="00AB4FD5">
        <w:rPr>
          <w:rFonts w:ascii="SimSun" w:hAnsi="SimSun"/>
          <w:color w:val="000000"/>
          <w:szCs w:val="21"/>
        </w:rPr>
        <w:br/>
        <w:t>不，谢谢。 </w:t>
      </w:r>
      <w:r w:rsidRPr="00AB4FD5">
        <w:rPr>
          <w:rFonts w:ascii="SimSun" w:hAnsi="SimSun"/>
          <w:color w:val="000000"/>
          <w:szCs w:val="21"/>
        </w:rPr>
        <w:br/>
        <w:t>No, thank you. *虽然很感激，但必须拒绝时使用。</w:t>
      </w:r>
      <w:r w:rsidRPr="00AB4FD5">
        <w:rPr>
          <w:rFonts w:ascii="SimSun" w:hAnsi="SimSun"/>
          <w:color w:val="000000"/>
          <w:szCs w:val="21"/>
        </w:rPr>
        <w:br/>
        <w:t>Do you need help? (要我来帮你吗?)</w:t>
      </w:r>
      <w:r w:rsidRPr="00AB4FD5">
        <w:rPr>
          <w:rFonts w:ascii="SimSun" w:hAnsi="SimSun"/>
          <w:color w:val="000000"/>
          <w:szCs w:val="21"/>
        </w:rPr>
        <w:br/>
        <w:t>No, thank you. (不，谢谢。)</w:t>
      </w:r>
      <w:r w:rsidRPr="00AB4FD5">
        <w:rPr>
          <w:rFonts w:ascii="SimSun" w:hAnsi="SimSun"/>
          <w:color w:val="000000"/>
          <w:szCs w:val="21"/>
        </w:rPr>
        <w:br/>
        <w:t>No, thanks. *随便的说法。</w:t>
      </w:r>
      <w:r w:rsidRPr="00AB4FD5">
        <w:rPr>
          <w:rFonts w:ascii="SimSun" w:hAnsi="SimSun"/>
          <w:color w:val="000000"/>
          <w:szCs w:val="21"/>
        </w:rPr>
        <w:br/>
        <w:t>Yes, thank you. (好吧，麻烦你。) </w:t>
      </w:r>
      <w:r w:rsidRPr="00AB4FD5">
        <w:rPr>
          <w:rFonts w:ascii="SimSun" w:hAnsi="SimSun"/>
          <w:color w:val="000000"/>
          <w:szCs w:val="21"/>
        </w:rPr>
        <w:br/>
        <w:t>我想不行。 </w:t>
      </w:r>
      <w:r w:rsidRPr="00AB4FD5">
        <w:rPr>
          <w:rFonts w:ascii="SimSun" w:hAnsi="SimSun"/>
          <w:color w:val="000000"/>
          <w:szCs w:val="21"/>
        </w:rPr>
        <w:br/>
        <w:t>I don't think so.</w:t>
      </w:r>
      <w:r w:rsidRPr="00AB4FD5">
        <w:rPr>
          <w:rFonts w:ascii="SimSun" w:hAnsi="SimSun"/>
          <w:color w:val="000000"/>
          <w:szCs w:val="21"/>
        </w:rPr>
        <w:br/>
        <w:t>Can we go? (我们也能去吗?)</w:t>
      </w:r>
      <w:r w:rsidRPr="00AB4FD5">
        <w:rPr>
          <w:rFonts w:ascii="SimSun" w:hAnsi="SimSun"/>
          <w:color w:val="000000"/>
          <w:szCs w:val="21"/>
        </w:rPr>
        <w:br/>
        <w:t>No, I don't think so. (不，我想不行。)</w:t>
      </w:r>
      <w:r w:rsidRPr="00AB4FD5">
        <w:rPr>
          <w:rFonts w:ascii="SimSun" w:hAnsi="SimSun"/>
          <w:color w:val="000000"/>
          <w:szCs w:val="21"/>
        </w:rPr>
        <w:br/>
        <w:t>I don't believe so. </w:t>
      </w:r>
      <w:r w:rsidRPr="00AB4FD5">
        <w:rPr>
          <w:rFonts w:ascii="SimSun" w:hAnsi="SimSun"/>
          <w:color w:val="000000"/>
          <w:szCs w:val="21"/>
        </w:rPr>
        <w:br/>
        <w:t>我不要。</w:t>
      </w:r>
      <w:r w:rsidRPr="00AB4FD5">
        <w:rPr>
          <w:rFonts w:ascii="SimSun" w:hAnsi="SimSun"/>
          <w:color w:val="000000"/>
          <w:szCs w:val="21"/>
        </w:rPr>
        <w:br/>
        <w:t>I don't want it.</w:t>
      </w:r>
      <w:r w:rsidRPr="00AB4FD5">
        <w:rPr>
          <w:rFonts w:ascii="SimSun" w:hAnsi="SimSun"/>
          <w:color w:val="000000"/>
          <w:szCs w:val="21"/>
        </w:rPr>
        <w:br/>
        <w:t>Here you are. (给你。)</w:t>
      </w:r>
      <w:r w:rsidRPr="00AB4FD5">
        <w:rPr>
          <w:rFonts w:ascii="SimSun" w:hAnsi="SimSun"/>
          <w:color w:val="000000"/>
          <w:szCs w:val="21"/>
        </w:rPr>
        <w:br/>
        <w:t>I don't want it. (我不要。) </w:t>
      </w:r>
      <w:r w:rsidRPr="00AB4FD5">
        <w:rPr>
          <w:rFonts w:ascii="SimSun" w:hAnsi="SimSun"/>
          <w:color w:val="000000"/>
          <w:szCs w:val="21"/>
        </w:rPr>
        <w:br/>
        <w:t>真的不要。 </w:t>
      </w:r>
      <w:r w:rsidRPr="00AB4FD5">
        <w:rPr>
          <w:rFonts w:ascii="SimSun" w:hAnsi="SimSun"/>
          <w:color w:val="000000"/>
          <w:szCs w:val="21"/>
        </w:rPr>
        <w:br/>
        <w:t>I really don't want it.</w:t>
      </w:r>
      <w:r w:rsidRPr="00AB4FD5">
        <w:rPr>
          <w:rFonts w:ascii="SimSun" w:hAnsi="SimSun"/>
          <w:color w:val="000000"/>
          <w:szCs w:val="21"/>
        </w:rPr>
        <w:br/>
        <w:t>Take one. (拿一个吧。)</w:t>
      </w:r>
      <w:r w:rsidRPr="00AB4FD5">
        <w:rPr>
          <w:rFonts w:ascii="SimSun" w:hAnsi="SimSun"/>
          <w:color w:val="000000"/>
          <w:szCs w:val="21"/>
        </w:rPr>
        <w:br/>
        <w:t>I really don't want it. (我真的不要。) </w:t>
      </w:r>
      <w:r w:rsidRPr="00AB4FD5">
        <w:rPr>
          <w:rFonts w:ascii="SimSun" w:hAnsi="SimSun"/>
          <w:color w:val="000000"/>
          <w:szCs w:val="21"/>
        </w:rPr>
        <w:br/>
        <w:t>真抱歉，我不能帮助你。 </w:t>
      </w:r>
      <w:r w:rsidRPr="00AB4FD5">
        <w:rPr>
          <w:rFonts w:ascii="SimSun" w:hAnsi="SimSun"/>
          <w:color w:val="000000"/>
          <w:szCs w:val="21"/>
        </w:rPr>
        <w:br/>
        <w:t>I'm sorry I can't help you.</w:t>
      </w:r>
      <w:r w:rsidRPr="00AB4FD5">
        <w:rPr>
          <w:rFonts w:ascii="SimSun" w:hAnsi="SimSun"/>
          <w:color w:val="000000"/>
          <w:szCs w:val="21"/>
        </w:rPr>
        <w:br/>
        <w:t>Where is the ABC Hotel? (请问ABC饭店在哪儿?)</w:t>
      </w:r>
      <w:r w:rsidRPr="00AB4FD5">
        <w:rPr>
          <w:rFonts w:ascii="SimSun" w:hAnsi="SimSun"/>
          <w:color w:val="000000"/>
          <w:szCs w:val="21"/>
        </w:rPr>
        <w:br/>
        <w:t>I'm sorry I can't help you. (对不起，我帮不了你。)</w:t>
      </w:r>
      <w:r w:rsidRPr="00AB4FD5">
        <w:rPr>
          <w:rFonts w:ascii="SimSun" w:hAnsi="SimSun"/>
          <w:color w:val="000000"/>
          <w:szCs w:val="21"/>
        </w:rPr>
        <w:br/>
        <w:t>Can you work overtime tonight? (今天晚上你能加班吗?)</w:t>
      </w:r>
      <w:r w:rsidRPr="00AB4FD5">
        <w:rPr>
          <w:rFonts w:ascii="SimSun" w:hAnsi="SimSun"/>
          <w:color w:val="000000"/>
          <w:szCs w:val="21"/>
        </w:rPr>
        <w:br/>
        <w:t>I'm sorry, I can't help you. (对不起，我加不了班。)</w:t>
      </w:r>
      <w:r w:rsidRPr="00AB4FD5">
        <w:rPr>
          <w:rFonts w:ascii="SimSun" w:hAnsi="SimSun"/>
          <w:color w:val="000000"/>
          <w:szCs w:val="21"/>
        </w:rPr>
        <w:br/>
        <w:t>I'm sorry I can't assist you.</w:t>
      </w:r>
      <w:r w:rsidRPr="00AB4FD5">
        <w:rPr>
          <w:rFonts w:ascii="SimSun" w:hAnsi="SimSun"/>
          <w:color w:val="000000"/>
          <w:szCs w:val="21"/>
        </w:rPr>
        <w:br/>
        <w:t>I'm sorry I can't be any help. </w:t>
      </w:r>
      <w:r w:rsidRPr="00AB4FD5">
        <w:rPr>
          <w:rFonts w:ascii="SimSun" w:hAnsi="SimSun"/>
          <w:color w:val="000000"/>
          <w:szCs w:val="21"/>
        </w:rPr>
        <w:br/>
        <w:t>我反对他的建议。</w:t>
      </w:r>
      <w:r w:rsidRPr="00AB4FD5">
        <w:rPr>
          <w:rFonts w:ascii="SimSun" w:hAnsi="SimSun"/>
          <w:color w:val="000000"/>
          <w:szCs w:val="21"/>
        </w:rPr>
        <w:br/>
        <w:t>I'm against his proposal.</w:t>
      </w:r>
      <w:r w:rsidRPr="00AB4FD5">
        <w:rPr>
          <w:rFonts w:ascii="SimSun" w:hAnsi="SimSun"/>
          <w:color w:val="000000"/>
          <w:szCs w:val="21"/>
        </w:rPr>
        <w:br/>
        <w:t>我很乐意，可我帮不了你。 </w:t>
      </w:r>
      <w:r w:rsidRPr="00AB4FD5">
        <w:rPr>
          <w:rFonts w:ascii="SimSun" w:hAnsi="SimSun"/>
          <w:color w:val="000000"/>
          <w:szCs w:val="21"/>
        </w:rPr>
        <w:br/>
        <w:t>I wish I could help you, but I can't.</w:t>
      </w:r>
      <w:r w:rsidRPr="00AB4FD5">
        <w:rPr>
          <w:rFonts w:ascii="SimSun" w:hAnsi="SimSun"/>
          <w:color w:val="000000"/>
          <w:szCs w:val="21"/>
        </w:rPr>
        <w:br/>
        <w:t>Could you help me get a job? (您能帮我找一份工作吗?)</w:t>
      </w:r>
      <w:r w:rsidRPr="00AB4FD5">
        <w:rPr>
          <w:rFonts w:ascii="SimSun" w:hAnsi="SimSun"/>
          <w:color w:val="000000"/>
          <w:szCs w:val="21"/>
        </w:rPr>
        <w:br/>
        <w:t>I wish I could help you, but I can't. (可惜我帮不了你。)</w:t>
      </w:r>
      <w:r w:rsidRPr="00AB4FD5">
        <w:rPr>
          <w:rFonts w:ascii="SimSun" w:hAnsi="SimSun"/>
          <w:color w:val="000000"/>
          <w:szCs w:val="21"/>
        </w:rPr>
        <w:br/>
        <w:t>那事我使不上劲。</w:t>
      </w:r>
      <w:r w:rsidRPr="00AB4FD5">
        <w:rPr>
          <w:rFonts w:ascii="SimSun" w:hAnsi="SimSun"/>
          <w:color w:val="000000"/>
          <w:szCs w:val="21"/>
        </w:rPr>
        <w:br/>
        <w:t>I can't do anything about it.</w:t>
      </w:r>
      <w:r w:rsidRPr="00AB4FD5">
        <w:rPr>
          <w:rFonts w:ascii="SimSun" w:hAnsi="SimSun"/>
          <w:color w:val="000000"/>
          <w:szCs w:val="21"/>
        </w:rPr>
        <w:br/>
        <w:t>You have to help me. (你得帮帮我。)</w:t>
      </w:r>
      <w:r w:rsidRPr="00AB4FD5">
        <w:rPr>
          <w:rFonts w:ascii="SimSun" w:hAnsi="SimSun"/>
          <w:color w:val="000000"/>
          <w:szCs w:val="21"/>
        </w:rPr>
        <w:br/>
        <w:t>I can't do anything about it. (那事我使不上劲。)</w:t>
      </w:r>
      <w:r w:rsidRPr="00AB4FD5">
        <w:rPr>
          <w:rFonts w:ascii="SimSun" w:hAnsi="SimSun"/>
          <w:color w:val="000000"/>
          <w:szCs w:val="21"/>
        </w:rPr>
        <w:br/>
        <w:t>There is nothing I can do about it.</w:t>
      </w:r>
      <w:r w:rsidRPr="00AB4FD5">
        <w:rPr>
          <w:rFonts w:ascii="SimSun" w:hAnsi="SimSun"/>
          <w:color w:val="000000"/>
          <w:szCs w:val="21"/>
        </w:rPr>
        <w:br/>
        <w:t>I can do nothing about it. </w:t>
      </w:r>
      <w:r w:rsidRPr="00AB4FD5">
        <w:rPr>
          <w:rFonts w:ascii="SimSun" w:hAnsi="SimSun"/>
          <w:color w:val="000000"/>
          <w:szCs w:val="21"/>
        </w:rPr>
        <w:br/>
        <w:t>我无法满足你的愿望。 </w:t>
      </w:r>
      <w:r w:rsidRPr="00AB4FD5">
        <w:rPr>
          <w:rFonts w:ascii="SimSun" w:hAnsi="SimSun"/>
          <w:color w:val="000000"/>
          <w:szCs w:val="21"/>
        </w:rPr>
        <w:br/>
        <w:t>I can't make that happen.</w:t>
      </w:r>
      <w:r w:rsidRPr="00AB4FD5">
        <w:rPr>
          <w:rFonts w:ascii="SimSun" w:hAnsi="SimSun"/>
          <w:color w:val="000000"/>
          <w:szCs w:val="21"/>
        </w:rPr>
        <w:br/>
        <w:t>I want to work for this company. (我想在这家公司工作。)</w:t>
      </w:r>
      <w:r w:rsidRPr="00AB4FD5">
        <w:rPr>
          <w:rFonts w:ascii="SimSun" w:hAnsi="SimSun"/>
          <w:color w:val="000000"/>
          <w:szCs w:val="21"/>
        </w:rPr>
        <w:br/>
        <w:t>Sorry, I can't make that happen. (对不起，我无法满足你的愿望。) </w:t>
      </w:r>
      <w:r w:rsidRPr="00AB4FD5">
        <w:rPr>
          <w:rFonts w:ascii="SimSun" w:hAnsi="SimSun"/>
          <w:color w:val="000000"/>
          <w:szCs w:val="21"/>
        </w:rPr>
        <w:br/>
        <w:t>我没那份心情。 </w:t>
      </w:r>
      <w:r w:rsidRPr="00AB4FD5">
        <w:rPr>
          <w:rFonts w:ascii="SimSun" w:hAnsi="SimSun"/>
          <w:color w:val="000000"/>
          <w:szCs w:val="21"/>
        </w:rPr>
        <w:br/>
        <w:t>I'm not in the mood.</w:t>
      </w:r>
      <w:r w:rsidRPr="00AB4FD5">
        <w:rPr>
          <w:rFonts w:ascii="SimSun" w:hAnsi="SimSun"/>
          <w:color w:val="000000"/>
          <w:szCs w:val="21"/>
        </w:rPr>
        <w:br/>
        <w:t>Do you want to dance? (想跳舞吗?)</w:t>
      </w:r>
      <w:r w:rsidRPr="00AB4FD5">
        <w:rPr>
          <w:rFonts w:ascii="SimSun" w:hAnsi="SimSun"/>
          <w:color w:val="000000"/>
          <w:szCs w:val="21"/>
        </w:rPr>
        <w:br/>
        <w:t>I'm not in the mood. (我没那份心情。)</w:t>
      </w:r>
      <w:r w:rsidRPr="00AB4FD5">
        <w:rPr>
          <w:rFonts w:ascii="SimSun" w:hAnsi="SimSun"/>
          <w:color w:val="000000"/>
          <w:szCs w:val="21"/>
        </w:rPr>
        <w:br/>
        <w:t>I don't feel like it. </w:t>
      </w:r>
      <w:r w:rsidRPr="00AB4FD5">
        <w:rPr>
          <w:rFonts w:ascii="SimSun" w:hAnsi="SimSun"/>
          <w:color w:val="000000"/>
          <w:szCs w:val="21"/>
        </w:rPr>
        <w:br/>
        <w:t>很遗憾，我现在有件急事。 </w:t>
      </w:r>
      <w:r w:rsidRPr="00AB4FD5">
        <w:rPr>
          <w:rFonts w:ascii="SimSun" w:hAnsi="SimSun"/>
          <w:color w:val="000000"/>
          <w:szCs w:val="21"/>
        </w:rPr>
        <w:br/>
        <w:t>I'm afraid I've got urgent business now.</w:t>
      </w:r>
      <w:r w:rsidRPr="00AB4FD5">
        <w:rPr>
          <w:rFonts w:ascii="SimSun" w:hAnsi="SimSun"/>
          <w:color w:val="000000"/>
          <w:szCs w:val="21"/>
        </w:rPr>
        <w:br/>
        <w:t>I'm afraid I've got urgent business now. (很遗憾，我现在有件急事。)</w:t>
      </w:r>
      <w:r w:rsidRPr="00AB4FD5">
        <w:rPr>
          <w:rFonts w:ascii="SimSun" w:hAnsi="SimSun"/>
          <w:color w:val="000000"/>
          <w:szCs w:val="21"/>
        </w:rPr>
        <w:br/>
        <w:t>That's a shame. (真是太遗憾了。) </w:t>
      </w:r>
      <w:r w:rsidRPr="00AB4FD5">
        <w:rPr>
          <w:rFonts w:ascii="SimSun" w:hAnsi="SimSun"/>
          <w:color w:val="000000"/>
          <w:szCs w:val="21"/>
        </w:rPr>
        <w:br/>
        <w:t>我有别的事。 </w:t>
      </w:r>
      <w:r w:rsidRPr="00AB4FD5">
        <w:rPr>
          <w:rFonts w:ascii="SimSun" w:hAnsi="SimSun"/>
          <w:color w:val="000000"/>
          <w:szCs w:val="21"/>
        </w:rPr>
        <w:br/>
        <w:t>I have other business to take care of.</w:t>
      </w:r>
      <w:r w:rsidRPr="00AB4FD5">
        <w:rPr>
          <w:rFonts w:ascii="SimSun" w:hAnsi="SimSun"/>
          <w:color w:val="000000"/>
          <w:szCs w:val="21"/>
        </w:rPr>
        <w:br/>
        <w:t>Are you free today? (你今天有时间吗?)</w:t>
      </w:r>
      <w:r w:rsidRPr="00AB4FD5">
        <w:rPr>
          <w:rFonts w:ascii="SimSun" w:hAnsi="SimSun"/>
          <w:color w:val="000000"/>
          <w:szCs w:val="21"/>
        </w:rPr>
        <w:br/>
        <w:t>No, I have other business to take care of. (没有，我有别的事。) </w:t>
      </w:r>
      <w:r w:rsidRPr="00AB4FD5">
        <w:rPr>
          <w:rFonts w:ascii="SimSun" w:hAnsi="SimSun"/>
          <w:color w:val="000000"/>
          <w:szCs w:val="21"/>
        </w:rPr>
        <w:br/>
        <w:t>对不起，我现在正忙着呢。 </w:t>
      </w:r>
      <w:r w:rsidRPr="00AB4FD5">
        <w:rPr>
          <w:rFonts w:ascii="SimSun" w:hAnsi="SimSun"/>
          <w:color w:val="000000"/>
          <w:szCs w:val="21"/>
        </w:rPr>
        <w:br/>
        <w:t>I'm sorry, but I'm busy just now.</w:t>
      </w:r>
      <w:r w:rsidRPr="00AB4FD5">
        <w:rPr>
          <w:rFonts w:ascii="SimSun" w:hAnsi="SimSun"/>
          <w:color w:val="000000"/>
          <w:szCs w:val="21"/>
        </w:rPr>
        <w:br/>
        <w:t>I'm sorry, but I'm busy right now.</w:t>
      </w:r>
      <w:r w:rsidRPr="00AB4FD5">
        <w:rPr>
          <w:rFonts w:ascii="SimSun" w:hAnsi="SimSun"/>
          <w:color w:val="000000"/>
          <w:szCs w:val="21"/>
        </w:rPr>
        <w:br/>
        <w:t>对不起，我有急事。</w:t>
      </w:r>
      <w:r w:rsidRPr="00AB4FD5">
        <w:rPr>
          <w:rFonts w:ascii="SimSun" w:hAnsi="SimSun"/>
          <w:color w:val="000000"/>
          <w:szCs w:val="21"/>
        </w:rPr>
        <w:br/>
        <w:t>I'm sorry, but I'm in a hurry.</w:t>
      </w:r>
      <w:r w:rsidRPr="00AB4FD5">
        <w:rPr>
          <w:rFonts w:ascii="SimSun" w:hAnsi="SimSun"/>
          <w:color w:val="000000"/>
          <w:szCs w:val="21"/>
        </w:rPr>
        <w:br/>
        <w:t>Sorry, I don't have time. (对不起，我没时间了。) </w:t>
      </w:r>
      <w:r w:rsidRPr="00AB4FD5">
        <w:rPr>
          <w:rFonts w:ascii="SimSun" w:hAnsi="SimSun"/>
          <w:color w:val="000000"/>
          <w:szCs w:val="21"/>
        </w:rPr>
        <w:br/>
        <w:t>现在不行。 </w:t>
      </w:r>
      <w:r w:rsidRPr="00AB4FD5">
        <w:rPr>
          <w:rFonts w:ascii="SimSun" w:hAnsi="SimSun"/>
          <w:color w:val="000000"/>
          <w:szCs w:val="21"/>
        </w:rPr>
        <w:br/>
        <w:t>Not right now. </w:t>
      </w:r>
      <w:r w:rsidRPr="00AB4FD5">
        <w:rPr>
          <w:rFonts w:ascii="SimSun" w:hAnsi="SimSun"/>
          <w:color w:val="000000"/>
          <w:szCs w:val="21"/>
        </w:rPr>
        <w:br/>
        <w:t>我就算了吧。 </w:t>
      </w:r>
      <w:r w:rsidRPr="00AB4FD5">
        <w:rPr>
          <w:rFonts w:ascii="SimSun" w:hAnsi="SimSun"/>
          <w:color w:val="000000"/>
          <w:szCs w:val="21"/>
        </w:rPr>
        <w:br/>
        <w:t>Count me out. *自己不愿意参加，不愿意加入时使用。</w:t>
      </w:r>
      <w:r w:rsidRPr="00AB4FD5">
        <w:rPr>
          <w:rFonts w:ascii="SimSun" w:hAnsi="SimSun"/>
          <w:color w:val="000000"/>
          <w:szCs w:val="21"/>
        </w:rPr>
        <w:br/>
        <w:t>Are you coming? (你来吗?)</w:t>
      </w:r>
      <w:r w:rsidRPr="00AB4FD5">
        <w:rPr>
          <w:rFonts w:ascii="SimSun" w:hAnsi="SimSun"/>
          <w:color w:val="000000"/>
          <w:szCs w:val="21"/>
        </w:rPr>
        <w:br/>
        <w:t>Count me out. (我就算了吧。)</w:t>
      </w:r>
      <w:r w:rsidRPr="00AB4FD5">
        <w:rPr>
          <w:rFonts w:ascii="SimSun" w:hAnsi="SimSun"/>
          <w:color w:val="000000"/>
          <w:szCs w:val="21"/>
        </w:rPr>
        <w:br/>
        <w:t>Count me in. (算上我一个。) </w:t>
      </w:r>
      <w:r w:rsidRPr="00AB4FD5">
        <w:rPr>
          <w:rFonts w:ascii="SimSun" w:hAnsi="SimSun"/>
          <w:color w:val="000000"/>
          <w:szCs w:val="21"/>
        </w:rPr>
        <w:br/>
        <w:t>如果可以的话，最好不…… </w:t>
      </w:r>
      <w:r w:rsidRPr="00AB4FD5">
        <w:rPr>
          <w:rFonts w:ascii="SimSun" w:hAnsi="SimSun"/>
          <w:color w:val="000000"/>
          <w:szCs w:val="21"/>
        </w:rPr>
        <w:br/>
        <w:t>I'd rather not.</w:t>
      </w:r>
      <w:r w:rsidRPr="00AB4FD5">
        <w:rPr>
          <w:rFonts w:ascii="SimSun" w:hAnsi="SimSun"/>
          <w:color w:val="000000"/>
          <w:szCs w:val="21"/>
        </w:rPr>
        <w:br/>
        <w:t>Let's go drinking. (我们去喝酒吧。)</w:t>
      </w:r>
      <w:r w:rsidRPr="00AB4FD5">
        <w:rPr>
          <w:rFonts w:ascii="SimSun" w:hAnsi="SimSun"/>
          <w:color w:val="000000"/>
          <w:szCs w:val="21"/>
        </w:rPr>
        <w:br/>
        <w:t>I'd rather not. (我还是不去了吧。) </w:t>
      </w:r>
      <w:r w:rsidRPr="00AB4FD5">
        <w:rPr>
          <w:rFonts w:ascii="SimSun" w:hAnsi="SimSun"/>
          <w:color w:val="000000"/>
          <w:szCs w:val="21"/>
        </w:rPr>
        <w:br/>
        <w:t>够了，够了。 </w:t>
      </w:r>
      <w:r w:rsidRPr="00AB4FD5">
        <w:rPr>
          <w:rFonts w:ascii="SimSun" w:hAnsi="SimSun"/>
          <w:color w:val="000000"/>
          <w:szCs w:val="21"/>
        </w:rPr>
        <w:br/>
        <w:t>Enough. *Enough表示“所有量，接受量足够了”。也可以用来表示有够多的麻烦和痛苦时。</w:t>
      </w:r>
      <w:r w:rsidRPr="00AB4FD5">
        <w:rPr>
          <w:rFonts w:ascii="SimSun" w:hAnsi="SimSun"/>
          <w:color w:val="000000"/>
          <w:szCs w:val="21"/>
        </w:rPr>
        <w:br/>
        <w:t>You have to... (你必须……)</w:t>
      </w:r>
      <w:r w:rsidRPr="00AB4FD5">
        <w:rPr>
          <w:rFonts w:ascii="SimSun" w:hAnsi="SimSun"/>
          <w:color w:val="000000"/>
          <w:szCs w:val="21"/>
        </w:rPr>
        <w:br/>
        <w:t>Enough. (够了，够了。)</w:t>
      </w:r>
      <w:r w:rsidRPr="00AB4FD5">
        <w:rPr>
          <w:rFonts w:ascii="SimSun" w:hAnsi="SimSun"/>
          <w:color w:val="000000"/>
          <w:szCs w:val="21"/>
        </w:rPr>
        <w:br/>
        <w:t>Enough already.</w:t>
      </w:r>
      <w:r w:rsidRPr="00AB4FD5">
        <w:rPr>
          <w:rFonts w:ascii="SimSun" w:hAnsi="SimSun"/>
          <w:color w:val="000000"/>
          <w:szCs w:val="21"/>
        </w:rPr>
        <w:br/>
        <w:t>That's enough. </w:t>
      </w:r>
      <w:r w:rsidRPr="00AB4FD5">
        <w:rPr>
          <w:rFonts w:ascii="SimSun" w:hAnsi="SimSun"/>
          <w:color w:val="000000"/>
          <w:szCs w:val="21"/>
        </w:rPr>
        <w:br/>
        <w:t>已经足够了。 </w:t>
      </w:r>
      <w:r w:rsidRPr="00AB4FD5">
        <w:rPr>
          <w:rFonts w:ascii="SimSun" w:hAnsi="SimSun"/>
          <w:color w:val="000000"/>
          <w:szCs w:val="21"/>
        </w:rPr>
        <w:br/>
        <w:t>I've had enough.</w:t>
      </w:r>
      <w:r w:rsidRPr="00AB4FD5">
        <w:rPr>
          <w:rFonts w:ascii="SimSun" w:hAnsi="SimSun"/>
          <w:color w:val="000000"/>
          <w:szCs w:val="21"/>
        </w:rPr>
        <w:br/>
        <w:t>How about more salad? (再来点儿沙拉，怎么样?)</w:t>
      </w:r>
      <w:r w:rsidRPr="00AB4FD5">
        <w:rPr>
          <w:rFonts w:ascii="SimSun" w:hAnsi="SimSun"/>
          <w:color w:val="000000"/>
          <w:szCs w:val="21"/>
        </w:rPr>
        <w:br/>
        <w:t>No, thank you. I've had enough. (不，谢谢，已经足够了。) </w:t>
      </w:r>
      <w:r w:rsidRPr="00AB4FD5">
        <w:rPr>
          <w:rFonts w:ascii="SimSun" w:hAnsi="SimSun"/>
          <w:color w:val="000000"/>
          <w:szCs w:val="21"/>
        </w:rPr>
        <w:br/>
        <w:t>很遗憾，今天我不太方便。</w:t>
      </w:r>
      <w:r w:rsidRPr="00AB4FD5">
        <w:rPr>
          <w:rFonts w:ascii="SimSun" w:hAnsi="SimSun"/>
          <w:color w:val="000000"/>
          <w:szCs w:val="21"/>
        </w:rPr>
        <w:br/>
        <w:t>Unfortunately, it's not convenient for me today.</w:t>
      </w:r>
      <w:r w:rsidRPr="00AB4FD5">
        <w:rPr>
          <w:rFonts w:ascii="SimSun" w:hAnsi="SimSun"/>
          <w:color w:val="000000"/>
          <w:szCs w:val="21"/>
        </w:rPr>
        <w:br/>
        <w:t>Why don't we have dinner together? (一起去吃顿饭，怎么样?)</w:t>
      </w:r>
      <w:r w:rsidRPr="00AB4FD5">
        <w:rPr>
          <w:rFonts w:ascii="SimSun" w:hAnsi="SimSun"/>
          <w:color w:val="000000"/>
          <w:szCs w:val="21"/>
        </w:rPr>
        <w:br/>
        <w:t>Unfortunately, it's not convenient for me today. (很遗憾，今天我不太方便。) </w:t>
      </w:r>
      <w:r w:rsidRPr="00AB4FD5">
        <w:rPr>
          <w:rFonts w:ascii="SimSun" w:hAnsi="SimSun"/>
          <w:color w:val="000000"/>
          <w:szCs w:val="21"/>
        </w:rPr>
        <w:br/>
        <w:t>没说到点儿上。/离题万里。 </w:t>
      </w:r>
      <w:r w:rsidRPr="00AB4FD5">
        <w:rPr>
          <w:rFonts w:ascii="SimSun" w:hAnsi="SimSun"/>
          <w:color w:val="000000"/>
          <w:szCs w:val="21"/>
        </w:rPr>
        <w:br/>
        <w:t>That's beside the point. *beside the point 表示“估计错的”、“没抓住中心的”。</w:t>
      </w:r>
      <w:r w:rsidRPr="00AB4FD5">
        <w:rPr>
          <w:rFonts w:ascii="SimSun" w:hAnsi="SimSun"/>
          <w:color w:val="000000"/>
          <w:szCs w:val="21"/>
        </w:rPr>
        <w:br/>
        <w:t>If it hadn't rained, I would have done it. (要是没下雨的话，我就可以做，可是……)</w:t>
      </w:r>
      <w:r w:rsidRPr="00AB4FD5">
        <w:rPr>
          <w:rFonts w:ascii="SimSun" w:hAnsi="SimSun"/>
          <w:color w:val="000000"/>
          <w:szCs w:val="21"/>
        </w:rPr>
        <w:br/>
        <w:t>That's beside the point. (根本没说到点儿上。)</w:t>
      </w:r>
      <w:r w:rsidRPr="00AB4FD5">
        <w:rPr>
          <w:rFonts w:ascii="SimSun" w:hAnsi="SimSun"/>
          <w:color w:val="000000"/>
          <w:szCs w:val="21"/>
        </w:rPr>
        <w:br/>
      </w:r>
      <w:r w:rsidRPr="00AB4FD5">
        <w:rPr>
          <w:rFonts w:ascii="SimSun" w:hAnsi="SimSun"/>
          <w:color w:val="000000"/>
          <w:szCs w:val="21"/>
        </w:rPr>
        <w:br/>
        <w:t>●请求同意</w:t>
      </w:r>
      <w:r w:rsidRPr="00AB4FD5">
        <w:rPr>
          <w:rFonts w:ascii="SimSun" w:hAnsi="SimSun"/>
          <w:color w:val="000000"/>
          <w:szCs w:val="21"/>
        </w:rPr>
        <w:br/>
        <w:t>做……可以吗? </w:t>
      </w:r>
      <w:r w:rsidRPr="00AB4FD5">
        <w:rPr>
          <w:rFonts w:ascii="SimSun" w:hAnsi="SimSun"/>
          <w:color w:val="000000"/>
          <w:szCs w:val="21"/>
        </w:rPr>
        <w:br/>
        <w:t>Is it all right if...? *常用来表示比较有礼貌地请求对方允许。</w:t>
      </w:r>
      <w:r w:rsidRPr="00AB4FD5">
        <w:rPr>
          <w:rFonts w:ascii="SimSun" w:hAnsi="SimSun"/>
          <w:color w:val="000000"/>
          <w:szCs w:val="21"/>
        </w:rPr>
        <w:br/>
        <w:t>Is it all right if I open the window? (我可以开窗吗?)</w:t>
      </w:r>
      <w:r w:rsidRPr="00AB4FD5">
        <w:rPr>
          <w:rFonts w:ascii="SimSun" w:hAnsi="SimSun"/>
          <w:color w:val="000000"/>
          <w:szCs w:val="21"/>
        </w:rPr>
        <w:br/>
        <w:t>Absolutely. (当然。)*也可以用Is it all right to...? 来代替Is it all right if...?意思相同。</w:t>
      </w:r>
      <w:r w:rsidRPr="00AB4FD5">
        <w:rPr>
          <w:rFonts w:ascii="SimSun" w:hAnsi="SimSun"/>
          <w:color w:val="000000"/>
          <w:szCs w:val="21"/>
        </w:rPr>
        <w:br/>
        <w:t>Is it all right to smoke here? (我可以在这儿抽烟吗?)</w:t>
      </w:r>
      <w:r w:rsidRPr="00AB4FD5">
        <w:rPr>
          <w:rFonts w:ascii="SimSun" w:hAnsi="SimSun"/>
          <w:color w:val="000000"/>
          <w:szCs w:val="21"/>
        </w:rPr>
        <w:br/>
        <w:t>No, this is a nonsmoking room. (不行，这儿是禁烟室。)</w:t>
      </w:r>
      <w:r w:rsidRPr="00AB4FD5">
        <w:rPr>
          <w:rFonts w:ascii="SimSun" w:hAnsi="SimSun"/>
          <w:color w:val="000000"/>
          <w:szCs w:val="21"/>
        </w:rPr>
        <w:br/>
        <w:t>我可以进来吗? </w:t>
      </w:r>
      <w:r w:rsidRPr="00AB4FD5">
        <w:rPr>
          <w:rFonts w:ascii="SimSun" w:hAnsi="SimSun"/>
          <w:color w:val="000000"/>
          <w:szCs w:val="21"/>
        </w:rPr>
        <w:br/>
        <w:t>May I come in?</w:t>
      </w:r>
      <w:r w:rsidRPr="00AB4FD5">
        <w:rPr>
          <w:rFonts w:ascii="SimSun" w:hAnsi="SimSun"/>
          <w:color w:val="000000"/>
          <w:szCs w:val="21"/>
        </w:rPr>
        <w:br/>
        <w:t>May I come in? (我可以进来吗?)</w:t>
      </w:r>
      <w:r w:rsidRPr="00AB4FD5">
        <w:rPr>
          <w:rFonts w:ascii="SimSun" w:hAnsi="SimSun"/>
          <w:color w:val="000000"/>
          <w:szCs w:val="21"/>
        </w:rPr>
        <w:br/>
        <w:t>Please, do. (请进。)</w:t>
      </w:r>
      <w:r w:rsidRPr="00AB4FD5">
        <w:rPr>
          <w:rFonts w:ascii="SimSun" w:hAnsi="SimSun"/>
          <w:color w:val="000000"/>
          <w:szCs w:val="21"/>
        </w:rPr>
        <w:br/>
        <w:t>Is it alright to come in?</w:t>
      </w:r>
      <w:r w:rsidRPr="00AB4FD5">
        <w:rPr>
          <w:rFonts w:ascii="SimSun" w:hAnsi="SimSun"/>
          <w:color w:val="000000"/>
          <w:szCs w:val="21"/>
        </w:rPr>
        <w:br/>
        <w:t>May I enter? </w:t>
      </w:r>
      <w:r w:rsidRPr="00AB4FD5">
        <w:rPr>
          <w:rFonts w:ascii="SimSun" w:hAnsi="SimSun"/>
          <w:color w:val="000000"/>
          <w:szCs w:val="21"/>
        </w:rPr>
        <w:br/>
        <w:t>我可以坐这儿吗? </w:t>
      </w:r>
      <w:r w:rsidRPr="00AB4FD5">
        <w:rPr>
          <w:rFonts w:ascii="SimSun" w:hAnsi="SimSun"/>
          <w:color w:val="000000"/>
          <w:szCs w:val="21"/>
        </w:rPr>
        <w:br/>
        <w:t>May I sit here?</w:t>
      </w:r>
      <w:r w:rsidRPr="00AB4FD5">
        <w:rPr>
          <w:rFonts w:ascii="SimSun" w:hAnsi="SimSun"/>
          <w:color w:val="000000"/>
          <w:szCs w:val="21"/>
        </w:rPr>
        <w:br/>
        <w:t>Is this seat taken?</w:t>
      </w:r>
      <w:r w:rsidRPr="00AB4FD5">
        <w:rPr>
          <w:rFonts w:ascii="SimSun" w:hAnsi="SimSun"/>
          <w:color w:val="000000"/>
          <w:szCs w:val="21"/>
        </w:rPr>
        <w:br/>
        <w:t>Is someone sitting here?</w:t>
      </w:r>
      <w:r w:rsidRPr="00AB4FD5">
        <w:rPr>
          <w:rFonts w:ascii="SimSun" w:hAnsi="SimSun"/>
          <w:color w:val="000000"/>
          <w:szCs w:val="21"/>
        </w:rPr>
        <w:br/>
        <w:t>Is this seat free? </w:t>
      </w:r>
      <w:r w:rsidRPr="00AB4FD5">
        <w:rPr>
          <w:rFonts w:ascii="SimSun" w:hAnsi="SimSun"/>
          <w:color w:val="000000"/>
          <w:szCs w:val="21"/>
        </w:rPr>
        <w:br/>
        <w:t>我可以在这儿玩球吗? </w:t>
      </w:r>
      <w:r w:rsidRPr="00AB4FD5">
        <w:rPr>
          <w:rFonts w:ascii="SimSun" w:hAnsi="SimSun"/>
          <w:color w:val="000000"/>
          <w:szCs w:val="21"/>
        </w:rPr>
        <w:br/>
        <w:t>May I play catch here?</w:t>
      </w:r>
      <w:r w:rsidRPr="00AB4FD5">
        <w:rPr>
          <w:rFonts w:ascii="SimSun" w:hAnsi="SimSun"/>
          <w:color w:val="000000"/>
          <w:szCs w:val="21"/>
        </w:rPr>
        <w:br/>
        <w:t>May I play catch here? (我可以在这儿玩球吗?)</w:t>
      </w:r>
      <w:r w:rsidRPr="00AB4FD5">
        <w:rPr>
          <w:rFonts w:ascii="SimSun" w:hAnsi="SimSun"/>
          <w:color w:val="000000"/>
          <w:szCs w:val="21"/>
        </w:rPr>
        <w:br/>
        <w:t>Of course you may. (当然，玩吧。) </w:t>
      </w:r>
      <w:r w:rsidRPr="00AB4FD5">
        <w:rPr>
          <w:rFonts w:ascii="SimSun" w:hAnsi="SimSun"/>
          <w:color w:val="000000"/>
          <w:szCs w:val="21"/>
        </w:rPr>
        <w:br/>
        <w:t>我可以抽烟吗? </w:t>
      </w:r>
      <w:r w:rsidRPr="00AB4FD5">
        <w:rPr>
          <w:rFonts w:ascii="SimSun" w:hAnsi="SimSun"/>
          <w:color w:val="000000"/>
          <w:szCs w:val="21"/>
        </w:rPr>
        <w:br/>
        <w:t>Do you mind if I smoke?</w:t>
      </w:r>
      <w:r w:rsidRPr="00AB4FD5">
        <w:rPr>
          <w:rFonts w:ascii="SimSun" w:hAnsi="SimSun"/>
          <w:color w:val="000000"/>
          <w:szCs w:val="21"/>
        </w:rPr>
        <w:br/>
        <w:t>Do you mind if I smoke? (我可以抽烟吗?)</w:t>
      </w:r>
      <w:r w:rsidRPr="00AB4FD5">
        <w:rPr>
          <w:rFonts w:ascii="SimSun" w:hAnsi="SimSun"/>
          <w:color w:val="000000"/>
          <w:szCs w:val="21"/>
        </w:rPr>
        <w:br/>
        <w:t>No, I don't mind. (行，没关系。)*回答Do you mind...? 的提问时，想说“不行”时用Yes,“行”时用No。</w:t>
      </w:r>
      <w:r w:rsidRPr="00AB4FD5">
        <w:rPr>
          <w:rFonts w:ascii="SimSun" w:hAnsi="SimSun"/>
          <w:color w:val="000000"/>
          <w:szCs w:val="21"/>
        </w:rPr>
        <w:br/>
        <w:t>这儿可以拍照吗? </w:t>
      </w:r>
      <w:r w:rsidRPr="00AB4FD5">
        <w:rPr>
          <w:rFonts w:ascii="SimSun" w:hAnsi="SimSun"/>
          <w:color w:val="000000"/>
          <w:szCs w:val="21"/>
        </w:rPr>
        <w:br/>
        <w:t>Am I allowed to take pictures here? *allow表示“原谅”、“同意”、“承认”。</w:t>
      </w:r>
      <w:r w:rsidRPr="00AB4FD5">
        <w:rPr>
          <w:rFonts w:ascii="SimSun" w:hAnsi="SimSun"/>
          <w:color w:val="000000"/>
          <w:szCs w:val="21"/>
        </w:rPr>
        <w:br/>
        <w:t>Am I allowed to take pictures here? (这儿可以拍照吗?)</w:t>
      </w:r>
      <w:r w:rsidRPr="00AB4FD5">
        <w:rPr>
          <w:rFonts w:ascii="SimSun" w:hAnsi="SimSun"/>
          <w:color w:val="000000"/>
          <w:szCs w:val="21"/>
        </w:rPr>
        <w:br/>
        <w:t>Yes, I think so. (我想可以。)</w:t>
      </w:r>
      <w:r w:rsidRPr="00AB4FD5">
        <w:rPr>
          <w:rFonts w:ascii="SimSun" w:hAnsi="SimSun"/>
          <w:color w:val="000000"/>
          <w:szCs w:val="21"/>
        </w:rPr>
        <w:br/>
        <w:t>Is taking pictures allowed here?</w:t>
      </w:r>
      <w:r w:rsidRPr="00AB4FD5">
        <w:rPr>
          <w:rFonts w:ascii="SimSun" w:hAnsi="SimSun"/>
          <w:color w:val="000000"/>
          <w:szCs w:val="21"/>
        </w:rPr>
        <w:br/>
        <w:t>Are you permitted to take pictures here?</w:t>
      </w:r>
      <w:r w:rsidRPr="00AB4FD5">
        <w:rPr>
          <w:rFonts w:ascii="SimSun" w:hAnsi="SimSun"/>
          <w:color w:val="000000"/>
          <w:szCs w:val="21"/>
        </w:rPr>
        <w:br/>
        <w:t>Do they permit taking pictures here?</w:t>
      </w:r>
      <w:r w:rsidRPr="00AB4FD5">
        <w:rPr>
          <w:rFonts w:ascii="SimSun" w:hAnsi="SimSun"/>
          <w:color w:val="000000"/>
          <w:szCs w:val="21"/>
        </w:rPr>
        <w:br/>
        <w:t>Is it okay to take photographs here?</w:t>
      </w:r>
      <w:r w:rsidRPr="00AB4FD5">
        <w:rPr>
          <w:rFonts w:ascii="SimSun" w:hAnsi="SimSun"/>
          <w:color w:val="000000"/>
          <w:szCs w:val="21"/>
        </w:rPr>
        <w:br/>
        <w:t>让我看看。 </w:t>
      </w:r>
      <w:r w:rsidRPr="00AB4FD5">
        <w:rPr>
          <w:rFonts w:ascii="SimSun" w:hAnsi="SimSun"/>
          <w:color w:val="000000"/>
          <w:szCs w:val="21"/>
        </w:rPr>
        <w:br/>
        <w:t>Let me see it.</w:t>
      </w:r>
      <w:r w:rsidRPr="00AB4FD5">
        <w:rPr>
          <w:rFonts w:ascii="SimSun" w:hAnsi="SimSun"/>
          <w:color w:val="000000"/>
          <w:szCs w:val="21"/>
        </w:rPr>
        <w:br/>
        <w:t>This is my favorite picture. (这是我最喜欢的照片。)</w:t>
      </w:r>
      <w:r w:rsidRPr="00AB4FD5">
        <w:rPr>
          <w:rFonts w:ascii="SimSun" w:hAnsi="SimSun"/>
          <w:color w:val="000000"/>
          <w:szCs w:val="21"/>
        </w:rPr>
        <w:br/>
        <w:t>Let me see it. (让我看看。)</w:t>
      </w:r>
      <w:r w:rsidRPr="00AB4FD5">
        <w:rPr>
          <w:rFonts w:ascii="SimSun" w:hAnsi="SimSun"/>
          <w:color w:val="000000"/>
          <w:szCs w:val="21"/>
        </w:rPr>
        <w:br/>
        <w:t>Let me take a look.</w:t>
      </w:r>
      <w:r w:rsidRPr="00AB4FD5">
        <w:rPr>
          <w:rFonts w:ascii="SimSun" w:hAnsi="SimSun"/>
          <w:color w:val="000000"/>
          <w:szCs w:val="21"/>
        </w:rPr>
        <w:br/>
        <w:t>Please show it to me. </w:t>
      </w:r>
      <w:r w:rsidRPr="00AB4FD5">
        <w:rPr>
          <w:rFonts w:ascii="SimSun" w:hAnsi="SimSun"/>
          <w:color w:val="000000"/>
          <w:szCs w:val="21"/>
        </w:rPr>
        <w:br/>
        <w:t>我可以借用您的电话吗? </w:t>
      </w:r>
      <w:r w:rsidRPr="00AB4FD5">
        <w:rPr>
          <w:rFonts w:ascii="SimSun" w:hAnsi="SimSun"/>
          <w:color w:val="000000"/>
          <w:szCs w:val="21"/>
        </w:rPr>
        <w:br/>
        <w:t>May I use your phone?</w:t>
      </w:r>
      <w:r w:rsidRPr="00AB4FD5">
        <w:rPr>
          <w:rFonts w:ascii="SimSun" w:hAnsi="SimSun"/>
          <w:color w:val="000000"/>
          <w:szCs w:val="21"/>
        </w:rPr>
        <w:br/>
        <w:t>May I use your phone? (我可以借用您的电话吗?)</w:t>
      </w:r>
      <w:r w:rsidRPr="00AB4FD5">
        <w:rPr>
          <w:rFonts w:ascii="SimSun" w:hAnsi="SimSun"/>
          <w:color w:val="000000"/>
          <w:szCs w:val="21"/>
        </w:rPr>
        <w:br/>
        <w:t>Only if it's not long distance. (只要不是长途电话就行。) </w:t>
      </w:r>
      <w:r w:rsidRPr="00AB4FD5">
        <w:rPr>
          <w:rFonts w:ascii="SimSun" w:hAnsi="SimSun"/>
          <w:color w:val="000000"/>
          <w:szCs w:val="21"/>
        </w:rPr>
        <w:br/>
        <w:t>我可以借用您的卫生间吗? </w:t>
      </w:r>
      <w:r w:rsidRPr="00AB4FD5">
        <w:rPr>
          <w:rFonts w:ascii="SimSun" w:hAnsi="SimSun"/>
          <w:color w:val="000000"/>
          <w:szCs w:val="21"/>
        </w:rPr>
        <w:br/>
        <w:t>May I use the bathroom?</w:t>
      </w:r>
      <w:r w:rsidRPr="00AB4FD5">
        <w:rPr>
          <w:rFonts w:ascii="SimSun" w:hAnsi="SimSun"/>
          <w:color w:val="000000"/>
          <w:szCs w:val="21"/>
        </w:rPr>
        <w:br/>
        <w:t>May I use the rest room?</w:t>
      </w:r>
      <w:r w:rsidRPr="00AB4FD5">
        <w:rPr>
          <w:rFonts w:ascii="SimSun" w:hAnsi="SimSun"/>
          <w:color w:val="000000"/>
          <w:szCs w:val="21"/>
        </w:rPr>
        <w:br/>
        <w:t>May I use the washroom? </w:t>
      </w:r>
      <w:r w:rsidRPr="00AB4FD5">
        <w:rPr>
          <w:rFonts w:ascii="SimSun" w:hAnsi="SimSun"/>
          <w:color w:val="000000"/>
          <w:szCs w:val="21"/>
        </w:rPr>
        <w:br/>
        <w:t>我可以把车停在那儿吗? </w:t>
      </w:r>
      <w:r w:rsidRPr="00AB4FD5">
        <w:rPr>
          <w:rFonts w:ascii="SimSun" w:hAnsi="SimSun"/>
          <w:color w:val="000000"/>
          <w:szCs w:val="21"/>
        </w:rPr>
        <w:br/>
        <w:t>Can I park my car there?</w:t>
      </w:r>
      <w:r w:rsidRPr="00AB4FD5">
        <w:rPr>
          <w:rFonts w:ascii="SimSun" w:hAnsi="SimSun"/>
          <w:color w:val="000000"/>
          <w:szCs w:val="21"/>
        </w:rPr>
        <w:br/>
        <w:t>Can I park my car there? (我可以把车停在那儿吗?)</w:t>
      </w:r>
      <w:r w:rsidRPr="00AB4FD5">
        <w:rPr>
          <w:rFonts w:ascii="SimSun" w:hAnsi="SimSun"/>
          <w:color w:val="000000"/>
          <w:szCs w:val="21"/>
        </w:rPr>
        <w:br/>
        <w:t>Yes, you can. (可以，停那儿吧。)</w:t>
      </w:r>
      <w:r w:rsidRPr="00AB4FD5">
        <w:rPr>
          <w:rFonts w:ascii="SimSun" w:hAnsi="SimSun"/>
          <w:color w:val="000000"/>
          <w:szCs w:val="21"/>
        </w:rPr>
        <w:br/>
        <w:t>Is parking there okay?</w:t>
      </w:r>
      <w:r w:rsidRPr="00AB4FD5">
        <w:rPr>
          <w:rFonts w:ascii="SimSun" w:hAnsi="SimSun"/>
          <w:color w:val="000000"/>
          <w:szCs w:val="21"/>
        </w:rPr>
        <w:br/>
        <w:t>Is it all right to park my car there?</w:t>
      </w:r>
      <w:r w:rsidRPr="00AB4FD5">
        <w:rPr>
          <w:rFonts w:ascii="SimSun" w:hAnsi="SimSun"/>
          <w:color w:val="000000"/>
          <w:szCs w:val="21"/>
        </w:rPr>
        <w:br/>
        <w:t>Am I permitted to park my car there? </w:t>
      </w:r>
      <w:r w:rsidRPr="00AB4FD5">
        <w:rPr>
          <w:rFonts w:ascii="SimSun" w:hAnsi="SimSun"/>
          <w:color w:val="000000"/>
          <w:szCs w:val="21"/>
        </w:rPr>
        <w:br/>
        <w:t>我可以看一眼吗? </w:t>
      </w:r>
      <w:r w:rsidRPr="00AB4FD5">
        <w:rPr>
          <w:rFonts w:ascii="SimSun" w:hAnsi="SimSun"/>
          <w:color w:val="000000"/>
          <w:szCs w:val="21"/>
        </w:rPr>
        <w:br/>
        <w:t>May I take a look?</w:t>
      </w:r>
      <w:r w:rsidRPr="00AB4FD5">
        <w:rPr>
          <w:rFonts w:ascii="SimSun" w:hAnsi="SimSun"/>
          <w:color w:val="000000"/>
          <w:szCs w:val="21"/>
        </w:rPr>
        <w:br/>
        <w:t>May I have a look?</w:t>
      </w:r>
      <w:r w:rsidRPr="00AB4FD5">
        <w:rPr>
          <w:rFonts w:ascii="SimSun" w:hAnsi="SimSun"/>
          <w:color w:val="000000"/>
          <w:szCs w:val="21"/>
        </w:rPr>
        <w:br/>
        <w:t>May I see it? </w:t>
      </w:r>
      <w:r w:rsidRPr="00AB4FD5">
        <w:rPr>
          <w:rFonts w:ascii="SimSun" w:hAnsi="SimSun"/>
          <w:color w:val="000000"/>
          <w:szCs w:val="21"/>
        </w:rPr>
        <w:br/>
        <w:t>哪儿都可以吗? </w:t>
      </w:r>
      <w:r w:rsidRPr="00AB4FD5">
        <w:rPr>
          <w:rFonts w:ascii="SimSun" w:hAnsi="SimSun"/>
          <w:color w:val="000000"/>
          <w:szCs w:val="21"/>
        </w:rPr>
        <w:br/>
        <w:t>You mean any place?</w:t>
      </w:r>
      <w:r w:rsidRPr="00AB4FD5">
        <w:rPr>
          <w:rFonts w:ascii="SimSun" w:hAnsi="SimSun"/>
          <w:color w:val="000000"/>
          <w:szCs w:val="21"/>
        </w:rPr>
        <w:br/>
        <w:t>Do you mean any place?</w:t>
      </w:r>
      <w:r w:rsidRPr="00AB4FD5">
        <w:rPr>
          <w:rFonts w:ascii="SimSun" w:hAnsi="SimSun"/>
          <w:color w:val="000000"/>
          <w:szCs w:val="21"/>
        </w:rPr>
        <w:br/>
        <w:t>Anywhere's okay?</w:t>
      </w:r>
      <w:r w:rsidRPr="00AB4FD5">
        <w:rPr>
          <w:rFonts w:ascii="SimSun" w:hAnsi="SimSun"/>
          <w:color w:val="000000"/>
          <w:szCs w:val="21"/>
        </w:rPr>
        <w:br/>
        <w:t>Any place?</w:t>
      </w:r>
      <w:r w:rsidRPr="00AB4FD5">
        <w:rPr>
          <w:rFonts w:ascii="SimSun" w:hAnsi="SimSun"/>
          <w:color w:val="000000"/>
          <w:szCs w:val="21"/>
        </w:rPr>
        <w:br/>
      </w:r>
      <w:r w:rsidRPr="00AB4FD5">
        <w:rPr>
          <w:rFonts w:ascii="SimSun" w:hAnsi="SimSun"/>
          <w:color w:val="000000"/>
          <w:szCs w:val="21"/>
        </w:rPr>
        <w:br/>
        <w:t>●同意、不同意</w:t>
      </w:r>
      <w:r w:rsidRPr="00AB4FD5">
        <w:rPr>
          <w:rFonts w:ascii="SimSun" w:hAnsi="SimSun"/>
          <w:color w:val="000000"/>
          <w:szCs w:val="21"/>
        </w:rPr>
        <w:br/>
        <w:t>行。 </w:t>
      </w:r>
      <w:r w:rsidRPr="00AB4FD5">
        <w:rPr>
          <w:rFonts w:ascii="SimSun" w:hAnsi="SimSun"/>
          <w:color w:val="000000"/>
          <w:szCs w:val="21"/>
        </w:rPr>
        <w:br/>
        <w:t>Go ahead.</w:t>
      </w:r>
      <w:r w:rsidRPr="00AB4FD5">
        <w:rPr>
          <w:rFonts w:ascii="SimSun" w:hAnsi="SimSun"/>
          <w:color w:val="000000"/>
          <w:szCs w:val="21"/>
        </w:rPr>
        <w:br/>
        <w:t>May I use your phone? (可以借用你的电话吗?)</w:t>
      </w:r>
      <w:r w:rsidRPr="00AB4FD5">
        <w:rPr>
          <w:rFonts w:ascii="SimSun" w:hAnsi="SimSun"/>
          <w:color w:val="000000"/>
          <w:szCs w:val="21"/>
        </w:rPr>
        <w:br/>
        <w:t>Go ahead. (可以。) </w:t>
      </w:r>
      <w:r w:rsidRPr="00AB4FD5">
        <w:rPr>
          <w:rFonts w:ascii="SimSun" w:hAnsi="SimSun"/>
          <w:color w:val="000000"/>
          <w:szCs w:val="21"/>
        </w:rPr>
        <w:br/>
        <w:t>随你吧。 </w:t>
      </w:r>
      <w:r w:rsidRPr="00AB4FD5">
        <w:rPr>
          <w:rFonts w:ascii="SimSun" w:hAnsi="SimSun"/>
          <w:color w:val="000000"/>
          <w:szCs w:val="21"/>
        </w:rPr>
        <w:br/>
        <w:t>It's up to you.</w:t>
      </w:r>
      <w:r w:rsidRPr="00AB4FD5">
        <w:rPr>
          <w:rFonts w:ascii="SimSun" w:hAnsi="SimSun"/>
          <w:color w:val="000000"/>
          <w:szCs w:val="21"/>
        </w:rPr>
        <w:br/>
        <w:t>You decide. </w:t>
      </w:r>
      <w:r w:rsidRPr="00AB4FD5">
        <w:rPr>
          <w:rFonts w:ascii="SimSun" w:hAnsi="SimSun"/>
          <w:color w:val="000000"/>
          <w:szCs w:val="21"/>
        </w:rPr>
        <w:br/>
        <w:t>可以。 </w:t>
      </w:r>
      <w:r w:rsidRPr="00AB4FD5">
        <w:rPr>
          <w:rFonts w:ascii="SimSun" w:hAnsi="SimSun"/>
          <w:color w:val="000000"/>
          <w:szCs w:val="21"/>
        </w:rPr>
        <w:br/>
        <w:t>Sure.</w:t>
      </w:r>
      <w:r w:rsidRPr="00AB4FD5">
        <w:rPr>
          <w:rFonts w:ascii="SimSun" w:hAnsi="SimSun"/>
          <w:color w:val="000000"/>
          <w:szCs w:val="21"/>
        </w:rPr>
        <w:br/>
        <w:t>Would you help me? (你能帮我吗?)</w:t>
      </w:r>
      <w:r w:rsidRPr="00AB4FD5">
        <w:rPr>
          <w:rFonts w:ascii="SimSun" w:hAnsi="SimSun"/>
          <w:color w:val="000000"/>
          <w:szCs w:val="21"/>
        </w:rPr>
        <w:br/>
        <w:t>Sure. (可以。)</w:t>
      </w:r>
      <w:r w:rsidRPr="00AB4FD5">
        <w:rPr>
          <w:rFonts w:ascii="SimSun" w:hAnsi="SimSun"/>
          <w:color w:val="000000"/>
          <w:szCs w:val="21"/>
        </w:rPr>
        <w:br/>
        <w:t>No problem.</w:t>
      </w:r>
      <w:r w:rsidRPr="00AB4FD5">
        <w:rPr>
          <w:rFonts w:ascii="SimSun" w:hAnsi="SimSun"/>
          <w:color w:val="000000"/>
          <w:szCs w:val="21"/>
        </w:rPr>
        <w:br/>
        <w:t>Okay.</w:t>
      </w:r>
      <w:r w:rsidRPr="00AB4FD5">
        <w:rPr>
          <w:rFonts w:ascii="SimSun" w:hAnsi="SimSun"/>
          <w:color w:val="000000"/>
          <w:szCs w:val="21"/>
        </w:rPr>
        <w:br/>
        <w:t>Sure thing!</w:t>
      </w:r>
      <w:r w:rsidRPr="00AB4FD5">
        <w:rPr>
          <w:rFonts w:ascii="SimSun" w:hAnsi="SimSun"/>
          <w:color w:val="000000"/>
          <w:szCs w:val="21"/>
        </w:rPr>
        <w:br/>
        <w:t>Why not?</w:t>
      </w:r>
      <w:r w:rsidRPr="00AB4FD5">
        <w:rPr>
          <w:rFonts w:ascii="SimSun" w:hAnsi="SimSun"/>
          <w:color w:val="000000"/>
          <w:szCs w:val="21"/>
        </w:rPr>
        <w:br/>
        <w:t>I don't see why not. *直译“我没有理由说不”，see表示“明白”。</w:t>
      </w:r>
      <w:r w:rsidRPr="00AB4FD5">
        <w:rPr>
          <w:rFonts w:ascii="SimSun" w:hAnsi="SimSun"/>
          <w:color w:val="000000"/>
          <w:szCs w:val="21"/>
        </w:rPr>
        <w:br/>
        <w:t>I don't see why it is not all right.</w:t>
      </w:r>
      <w:r w:rsidRPr="00AB4FD5">
        <w:rPr>
          <w:rFonts w:ascii="SimSun" w:hAnsi="SimSun"/>
          <w:color w:val="000000"/>
          <w:szCs w:val="21"/>
        </w:rPr>
        <w:br/>
        <w:t>That sounds okay. </w:t>
      </w:r>
      <w:r w:rsidRPr="00AB4FD5">
        <w:rPr>
          <w:rFonts w:ascii="SimSun" w:hAnsi="SimSun"/>
          <w:color w:val="000000"/>
          <w:szCs w:val="21"/>
        </w:rPr>
        <w:br/>
        <w:t>行啊! </w:t>
      </w:r>
      <w:r w:rsidRPr="00AB4FD5">
        <w:rPr>
          <w:rFonts w:ascii="SimSun" w:hAnsi="SimSun"/>
          <w:color w:val="000000"/>
          <w:szCs w:val="21"/>
        </w:rPr>
        <w:br/>
        <w:t>I'm game!</w:t>
      </w:r>
      <w:r w:rsidRPr="00AB4FD5">
        <w:rPr>
          <w:rFonts w:ascii="SimSun" w:hAnsi="SimSun"/>
          <w:color w:val="000000"/>
          <w:szCs w:val="21"/>
        </w:rPr>
        <w:br/>
        <w:t>Let's go out drinking. (我们去喝一杯吧。)</w:t>
      </w:r>
      <w:r w:rsidRPr="00AB4FD5">
        <w:rPr>
          <w:rFonts w:ascii="SimSun" w:hAnsi="SimSun"/>
          <w:color w:val="000000"/>
          <w:szCs w:val="21"/>
        </w:rPr>
        <w:br/>
        <w:t>I'm game! (行啊!)</w:t>
      </w:r>
      <w:r w:rsidRPr="00AB4FD5">
        <w:rPr>
          <w:rFonts w:ascii="SimSun" w:hAnsi="SimSun"/>
          <w:color w:val="000000"/>
          <w:szCs w:val="21"/>
        </w:rPr>
        <w:br/>
        <w:t>I'm all for it. (非常赞成。) </w:t>
      </w:r>
      <w:r w:rsidRPr="00AB4FD5">
        <w:rPr>
          <w:rFonts w:ascii="SimSun" w:hAnsi="SimSun"/>
          <w:color w:val="000000"/>
          <w:szCs w:val="21"/>
        </w:rPr>
        <w:br/>
        <w:t>如果你不介意的话。</w:t>
      </w:r>
      <w:r w:rsidRPr="00AB4FD5">
        <w:rPr>
          <w:rFonts w:ascii="SimSun" w:hAnsi="SimSun"/>
          <w:color w:val="000000"/>
          <w:szCs w:val="21"/>
        </w:rPr>
        <w:br/>
        <w:t>If that's all right with you. *请求对方同意、许可的说法。</w:t>
      </w:r>
      <w:r w:rsidRPr="00AB4FD5">
        <w:rPr>
          <w:rFonts w:ascii="SimSun" w:hAnsi="SimSun"/>
          <w:color w:val="000000"/>
          <w:szCs w:val="21"/>
        </w:rPr>
        <w:br/>
        <w:t>It's five o'clock now. (现在5点了。)</w:t>
      </w:r>
      <w:r w:rsidRPr="00AB4FD5">
        <w:rPr>
          <w:rFonts w:ascii="SimSun" w:hAnsi="SimSun"/>
          <w:color w:val="000000"/>
          <w:szCs w:val="21"/>
        </w:rPr>
        <w:br/>
        <w:t>Let's leave now, if that's all right with you. (我们走吧，如果你不介意的话。)</w:t>
      </w:r>
      <w:r w:rsidRPr="00AB4FD5">
        <w:rPr>
          <w:rFonts w:ascii="SimSun" w:hAnsi="SimSun"/>
          <w:color w:val="000000"/>
          <w:szCs w:val="21"/>
        </w:rPr>
        <w:br/>
        <w:t>If that's all right for you. </w:t>
      </w:r>
      <w:r w:rsidRPr="00AB4FD5">
        <w:rPr>
          <w:rFonts w:ascii="SimSun" w:hAnsi="SimSun"/>
          <w:color w:val="000000"/>
          <w:szCs w:val="21"/>
        </w:rPr>
        <w:br/>
        <w:t>如果方便的话…… </w:t>
      </w:r>
      <w:r w:rsidRPr="00AB4FD5">
        <w:rPr>
          <w:rFonts w:ascii="SimSun" w:hAnsi="SimSun"/>
          <w:color w:val="000000"/>
          <w:szCs w:val="21"/>
        </w:rPr>
        <w:br/>
        <w:t>If it's all right with you,… *这句同上句If that's all right with you.大致相同，但这句用在对话开始时。</w:t>
      </w:r>
      <w:r w:rsidRPr="00AB4FD5">
        <w:rPr>
          <w:rFonts w:ascii="SimSun" w:hAnsi="SimSun"/>
          <w:color w:val="000000"/>
          <w:szCs w:val="21"/>
        </w:rPr>
        <w:br/>
        <w:t>If it's all right with you, I'd like to go to bed now. (如果方便的话，我想休息了。)</w:t>
      </w:r>
      <w:r w:rsidRPr="00AB4FD5">
        <w:rPr>
          <w:rFonts w:ascii="SimSun" w:hAnsi="SimSun"/>
          <w:color w:val="000000"/>
          <w:szCs w:val="21"/>
        </w:rPr>
        <w:br/>
        <w:t>Go ahead. (您请吧。)</w:t>
      </w:r>
      <w:r w:rsidRPr="00AB4FD5">
        <w:rPr>
          <w:rFonts w:ascii="SimSun" w:hAnsi="SimSun"/>
          <w:color w:val="000000"/>
          <w:szCs w:val="21"/>
        </w:rPr>
        <w:br/>
        <w:t>可以，您请。 </w:t>
      </w:r>
      <w:r w:rsidRPr="00AB4FD5">
        <w:rPr>
          <w:rFonts w:ascii="SimSun" w:hAnsi="SimSun"/>
          <w:color w:val="000000"/>
          <w:szCs w:val="21"/>
        </w:rPr>
        <w:br/>
        <w:t>Yes, please do.</w:t>
      </w:r>
      <w:r w:rsidRPr="00AB4FD5">
        <w:rPr>
          <w:rFonts w:ascii="SimSun" w:hAnsi="SimSun"/>
          <w:color w:val="000000"/>
          <w:szCs w:val="21"/>
        </w:rPr>
        <w:br/>
        <w:t>May I sit here? (我可以坐在这儿吗?)</w:t>
      </w:r>
      <w:r w:rsidRPr="00AB4FD5">
        <w:rPr>
          <w:rFonts w:ascii="SimSun" w:hAnsi="SimSun"/>
          <w:color w:val="000000"/>
          <w:szCs w:val="21"/>
        </w:rPr>
        <w:br/>
        <w:t>Yes, please do. (可以，您请坐。)</w:t>
      </w:r>
      <w:r w:rsidRPr="00AB4FD5">
        <w:rPr>
          <w:rFonts w:ascii="SimSun" w:hAnsi="SimSun"/>
          <w:color w:val="000000"/>
          <w:szCs w:val="21"/>
        </w:rPr>
        <w:br/>
        <w:t>Sure, go ahead.</w:t>
      </w:r>
      <w:r w:rsidRPr="00AB4FD5">
        <w:rPr>
          <w:rFonts w:ascii="SimSun" w:hAnsi="SimSun"/>
          <w:color w:val="000000"/>
          <w:szCs w:val="21"/>
        </w:rPr>
        <w:br/>
        <w:t>No problem. </w:t>
      </w:r>
      <w:r w:rsidRPr="00AB4FD5">
        <w:rPr>
          <w:rFonts w:ascii="SimSun" w:hAnsi="SimSun"/>
          <w:color w:val="000000"/>
          <w:szCs w:val="21"/>
        </w:rPr>
        <w:br/>
        <w:t>约翰，你可以回家了。 </w:t>
      </w:r>
      <w:r w:rsidRPr="00AB4FD5">
        <w:rPr>
          <w:rFonts w:ascii="SimSun" w:hAnsi="SimSun"/>
          <w:color w:val="000000"/>
          <w:szCs w:val="21"/>
        </w:rPr>
        <w:br/>
        <w:t>You may go home now, John. </w:t>
      </w:r>
      <w:r w:rsidRPr="00AB4FD5">
        <w:rPr>
          <w:rFonts w:ascii="SimSun" w:hAnsi="SimSun"/>
          <w:color w:val="000000"/>
          <w:szCs w:val="21"/>
        </w:rPr>
        <w:br/>
        <w:t>很遗憾，恐怕不行。 </w:t>
      </w:r>
      <w:r w:rsidRPr="00AB4FD5">
        <w:rPr>
          <w:rFonts w:ascii="SimSun" w:hAnsi="SimSun"/>
          <w:color w:val="000000"/>
          <w:szCs w:val="21"/>
        </w:rPr>
        <w:br/>
        <w:t>I'm afraid not. *用于虽然对方也许不想听，或者不相信，但不得不说No(不)时。这是一种委婉的否定表达方式，含有表示同情对方的心情。</w:t>
      </w:r>
      <w:r w:rsidRPr="00AB4FD5">
        <w:rPr>
          <w:rFonts w:ascii="SimSun" w:hAnsi="SimSun"/>
          <w:color w:val="000000"/>
          <w:szCs w:val="21"/>
        </w:rPr>
        <w:br/>
        <w:t>Is this the smoking section? (这儿是吸烟席吗?)</w:t>
      </w:r>
      <w:r w:rsidRPr="00AB4FD5">
        <w:rPr>
          <w:rFonts w:ascii="SimSun" w:hAnsi="SimSun"/>
          <w:color w:val="000000"/>
          <w:szCs w:val="21"/>
        </w:rPr>
        <w:br/>
        <w:t>No, I'm afraid not. (很遗憾，好像不是。)</w:t>
      </w:r>
      <w:r w:rsidRPr="00AB4FD5">
        <w:rPr>
          <w:rFonts w:ascii="SimSun" w:hAnsi="SimSun"/>
          <w:color w:val="000000"/>
          <w:szCs w:val="21"/>
        </w:rPr>
        <w:br/>
        <w:t>? I'm afraid so. *这句话的意思是“很遗憾是这样”、“很遗憾是这么回事”。 </w:t>
      </w:r>
      <w:r w:rsidRPr="00AB4FD5">
        <w:rPr>
          <w:rFonts w:ascii="SimSun" w:hAnsi="SimSun"/>
          <w:color w:val="000000"/>
          <w:szCs w:val="21"/>
        </w:rPr>
        <w:br/>
        <w:t>最好不要。 </w:t>
      </w:r>
      <w:r w:rsidRPr="00AB4FD5">
        <w:rPr>
          <w:rFonts w:ascii="SimSun" w:hAnsi="SimSun"/>
          <w:color w:val="000000"/>
          <w:szCs w:val="21"/>
        </w:rPr>
        <w:br/>
        <w:t>I'd rather you didn't. *I'd rather...not表示“如果可以的话，我不想……”、“如果可以的话我想拒绝……”、“如果允许的话我想推辞……”。I'd rather是I would rather的缩写形式，用于婉转地拒绝对方的建议时。</w:t>
      </w:r>
      <w:r w:rsidRPr="00AB4FD5">
        <w:rPr>
          <w:rFonts w:ascii="SimSun" w:hAnsi="SimSun"/>
          <w:color w:val="000000"/>
          <w:szCs w:val="21"/>
        </w:rPr>
        <w:br/>
        <w:t>May I smoke? (我可以吸烟吗?)</w:t>
      </w:r>
      <w:r w:rsidRPr="00AB4FD5">
        <w:rPr>
          <w:rFonts w:ascii="SimSun" w:hAnsi="SimSun"/>
          <w:color w:val="000000"/>
          <w:szCs w:val="21"/>
        </w:rPr>
        <w:br/>
        <w:t>I'd rather you didn't. (最好不吸。)</w:t>
      </w:r>
      <w:r w:rsidRPr="00AB4FD5">
        <w:rPr>
          <w:rFonts w:ascii="SimSun" w:hAnsi="SimSun"/>
          <w:color w:val="000000"/>
          <w:szCs w:val="21"/>
        </w:rPr>
        <w:br/>
        <w:t>Would you mind if I went with you? (我也可以和你一起去吗?)</w:t>
      </w:r>
      <w:r w:rsidRPr="00AB4FD5">
        <w:rPr>
          <w:rFonts w:ascii="SimSun" w:hAnsi="SimSun"/>
          <w:color w:val="000000"/>
          <w:szCs w:val="21"/>
        </w:rPr>
        <w:br/>
        <w:t>I'd rather you didn't. (希望你最好别来。)</w:t>
      </w:r>
      <w:r w:rsidRPr="00AB4FD5">
        <w:rPr>
          <w:rFonts w:ascii="SimSun" w:hAnsi="SimSun"/>
          <w:color w:val="000000"/>
          <w:szCs w:val="21"/>
        </w:rPr>
        <w:br/>
        <w:t>I'd prefer it if you didn't.</w:t>
      </w:r>
      <w:r w:rsidRPr="00AB4FD5">
        <w:rPr>
          <w:rFonts w:ascii="SimSun" w:hAnsi="SimSun"/>
          <w:color w:val="000000"/>
          <w:szCs w:val="21"/>
        </w:rPr>
        <w:br/>
        <w:t>I'd prefer you not to.</w:t>
      </w:r>
      <w:r w:rsidRPr="00AB4FD5">
        <w:rPr>
          <w:rFonts w:ascii="SimSun" w:hAnsi="SimSun"/>
          <w:color w:val="000000"/>
          <w:szCs w:val="21"/>
        </w:rPr>
        <w:br/>
        <w:t>I'd rather that you not. </w:t>
      </w:r>
      <w:r w:rsidRPr="00AB4FD5">
        <w:rPr>
          <w:rFonts w:ascii="SimSun" w:hAnsi="SimSun"/>
          <w:color w:val="000000"/>
          <w:szCs w:val="21"/>
        </w:rPr>
        <w:br/>
        <w:t>不行! </w:t>
      </w:r>
      <w:r w:rsidRPr="00AB4FD5">
        <w:rPr>
          <w:rFonts w:ascii="SimSun" w:hAnsi="SimSun"/>
          <w:color w:val="000000"/>
          <w:szCs w:val="21"/>
        </w:rPr>
        <w:br/>
        <w:t>Not on your life! *表示强烈的拒绝。</w:t>
      </w:r>
      <w:r w:rsidRPr="00AB4FD5">
        <w:rPr>
          <w:rFonts w:ascii="SimSun" w:hAnsi="SimSun"/>
          <w:color w:val="000000"/>
          <w:szCs w:val="21"/>
        </w:rPr>
        <w:br/>
        <w:t>Would you lie for me? (你能帮我撒个谎吗?)</w:t>
      </w:r>
      <w:r w:rsidRPr="00AB4FD5">
        <w:rPr>
          <w:rFonts w:ascii="SimSun" w:hAnsi="SimSun"/>
          <w:color w:val="000000"/>
          <w:szCs w:val="21"/>
        </w:rPr>
        <w:br/>
        <w:t>Not on your life! (不行!)</w:t>
      </w:r>
      <w:r w:rsidRPr="00AB4FD5">
        <w:rPr>
          <w:rFonts w:ascii="SimSun" w:hAnsi="SimSun"/>
          <w:color w:val="000000"/>
          <w:szCs w:val="21"/>
        </w:rPr>
        <w:br/>
        <w:t>Certainly not.</w:t>
      </w:r>
      <w:r w:rsidRPr="00AB4FD5">
        <w:rPr>
          <w:rFonts w:ascii="SimSun" w:hAnsi="SimSun"/>
          <w:color w:val="000000"/>
          <w:szCs w:val="21"/>
        </w:rPr>
        <w:br/>
        <w:t>Not for any reason!</w:t>
      </w:r>
      <w:r w:rsidRPr="00AB4FD5">
        <w:rPr>
          <w:rFonts w:ascii="SimSun" w:hAnsi="SimSun"/>
          <w:color w:val="000000"/>
          <w:szCs w:val="21"/>
        </w:rPr>
        <w:br/>
        <w:t>No way!</w:t>
      </w:r>
      <w:r w:rsidRPr="00AB4FD5">
        <w:rPr>
          <w:rFonts w:ascii="SimSun" w:hAnsi="SimSun"/>
          <w:color w:val="000000"/>
          <w:szCs w:val="21"/>
        </w:rPr>
        <w:br/>
        <w:t>Not a chance!</w:t>
      </w:r>
      <w:r w:rsidRPr="00AB4FD5">
        <w:rPr>
          <w:rFonts w:ascii="SimSun" w:hAnsi="SimSun"/>
          <w:color w:val="000000"/>
          <w:szCs w:val="21"/>
        </w:rPr>
        <w:br/>
        <w:t>Fat chance!</w:t>
      </w:r>
      <w:r w:rsidRPr="00AB4FD5">
        <w:rPr>
          <w:rFonts w:ascii="SimSun" w:hAnsi="SimSun"/>
          <w:color w:val="000000"/>
          <w:szCs w:val="21"/>
        </w:rPr>
        <w:br/>
        <w:t>Not a chance in the world! *表示更为强烈的拒绝。 </w:t>
      </w:r>
      <w:r w:rsidRPr="00AB4FD5">
        <w:rPr>
          <w:rFonts w:ascii="SimSun" w:hAnsi="SimSun"/>
          <w:color w:val="000000"/>
          <w:szCs w:val="21"/>
        </w:rPr>
        <w:br/>
        <w:t>绝不允许! </w:t>
      </w:r>
      <w:r w:rsidRPr="00AB4FD5">
        <w:rPr>
          <w:rFonts w:ascii="SimSun" w:hAnsi="SimSun"/>
          <w:color w:val="000000"/>
          <w:szCs w:val="21"/>
        </w:rPr>
        <w:br/>
        <w:t>Over my dead body! *表示“只要我还未闭眼，绝不让……”、“完全不可能”。</w:t>
      </w:r>
      <w:r w:rsidRPr="00AB4FD5">
        <w:rPr>
          <w:rFonts w:ascii="SimSun" w:hAnsi="SimSun"/>
          <w:color w:val="000000"/>
          <w:szCs w:val="21"/>
        </w:rPr>
        <w:br/>
        <w:t>Would you loan me ￥100,000? (你能借给我10万日元吗?)</w:t>
      </w:r>
      <w:r w:rsidRPr="00AB4FD5">
        <w:rPr>
          <w:rFonts w:ascii="SimSun" w:hAnsi="SimSun"/>
          <w:color w:val="000000"/>
          <w:szCs w:val="21"/>
        </w:rPr>
        <w:br/>
        <w:t>Over my dead body! (绝不可能!)</w:t>
      </w:r>
      <w:r w:rsidRPr="00AB4FD5">
        <w:rPr>
          <w:rFonts w:ascii="SimSun" w:hAnsi="SimSun"/>
          <w:color w:val="000000"/>
          <w:szCs w:val="21"/>
        </w:rPr>
        <w:br/>
        <w:t>Never!</w:t>
      </w:r>
      <w:r w:rsidRPr="00AB4FD5">
        <w:rPr>
          <w:rFonts w:ascii="SimSun" w:hAnsi="SimSun"/>
          <w:color w:val="000000"/>
          <w:szCs w:val="21"/>
        </w:rPr>
        <w:br/>
        <w:t>That will never happen!</w:t>
      </w:r>
      <w:r w:rsidRPr="00AB4FD5">
        <w:rPr>
          <w:rFonts w:ascii="SimSun" w:hAnsi="SimSun"/>
          <w:color w:val="000000"/>
          <w:szCs w:val="21"/>
        </w:rPr>
        <w:br/>
        <w:t>I will never let that happen!</w:t>
      </w:r>
      <w:r w:rsidRPr="00AB4FD5">
        <w:rPr>
          <w:rFonts w:ascii="SimSun" w:hAnsi="SimSun"/>
          <w:color w:val="000000"/>
          <w:szCs w:val="21"/>
        </w:rPr>
        <w:br/>
        <w:t>I'd rather die first! </w:t>
      </w:r>
      <w:r w:rsidRPr="00AB4FD5">
        <w:rPr>
          <w:rFonts w:ascii="SimSun" w:hAnsi="SimSun"/>
          <w:color w:val="000000"/>
          <w:szCs w:val="21"/>
        </w:rPr>
        <w:br/>
        <w:t>不!不行! </w:t>
      </w:r>
      <w:r w:rsidRPr="00AB4FD5">
        <w:rPr>
          <w:rFonts w:ascii="SimSun" w:hAnsi="SimSun"/>
          <w:color w:val="000000"/>
          <w:szCs w:val="21"/>
        </w:rPr>
        <w:br/>
        <w:t>Nope! *比较随便的俚语说法。</w:t>
      </w:r>
      <w:r w:rsidRPr="00AB4FD5">
        <w:rPr>
          <w:rFonts w:ascii="SimSun" w:hAnsi="SimSun"/>
          <w:color w:val="000000"/>
          <w:szCs w:val="21"/>
        </w:rPr>
        <w:br/>
        <w:t>Are you going to the party? (你要去参加舞会吗?)</w:t>
      </w:r>
      <w:r w:rsidRPr="00AB4FD5">
        <w:rPr>
          <w:rFonts w:ascii="SimSun" w:hAnsi="SimSun"/>
          <w:color w:val="000000"/>
          <w:szCs w:val="21"/>
        </w:rPr>
        <w:br/>
        <w:t>Nope! (不，不去。) </w:t>
      </w:r>
      <w:r w:rsidRPr="00AB4FD5">
        <w:rPr>
          <w:rFonts w:ascii="SimSun" w:hAnsi="SimSun"/>
          <w:color w:val="000000"/>
          <w:szCs w:val="21"/>
        </w:rPr>
        <w:br/>
        <w:t>还没有。</w:t>
      </w:r>
      <w:r w:rsidRPr="00AB4FD5">
        <w:rPr>
          <w:rFonts w:ascii="SimSun" w:hAnsi="SimSun"/>
          <w:color w:val="000000"/>
          <w:szCs w:val="21"/>
        </w:rPr>
        <w:br/>
        <w:t>Not yet.</w:t>
      </w:r>
      <w:r w:rsidRPr="00AB4FD5">
        <w:rPr>
          <w:rFonts w:ascii="SimSun" w:hAnsi="SimSun"/>
          <w:color w:val="000000"/>
          <w:szCs w:val="21"/>
        </w:rPr>
        <w:br/>
        <w:t>Have you finished? (你做完了吗?)</w:t>
      </w:r>
      <w:r w:rsidRPr="00AB4FD5">
        <w:rPr>
          <w:rFonts w:ascii="SimSun" w:hAnsi="SimSun"/>
          <w:color w:val="000000"/>
          <w:szCs w:val="21"/>
        </w:rPr>
        <w:br/>
        <w:t>Not yet. (还没有。) </w:t>
      </w:r>
      <w:r w:rsidRPr="00AB4FD5">
        <w:rPr>
          <w:rFonts w:ascii="SimSun" w:hAnsi="SimSun"/>
          <w:color w:val="000000"/>
          <w:szCs w:val="21"/>
        </w:rPr>
        <w:br/>
        <w:t>现在不行。</w:t>
      </w:r>
      <w:r w:rsidRPr="00AB4FD5">
        <w:rPr>
          <w:rFonts w:ascii="SimSun" w:hAnsi="SimSun"/>
          <w:color w:val="000000"/>
          <w:szCs w:val="21"/>
        </w:rPr>
        <w:br/>
        <w:t>Not now.</w:t>
      </w:r>
      <w:r w:rsidRPr="00AB4FD5">
        <w:rPr>
          <w:rFonts w:ascii="SimSun" w:hAnsi="SimSun"/>
          <w:color w:val="000000"/>
          <w:szCs w:val="21"/>
        </w:rPr>
        <w:br/>
        <w:t>Could you help me? (你能帮我一下吗?)</w:t>
      </w:r>
      <w:r w:rsidRPr="00AB4FD5">
        <w:rPr>
          <w:rFonts w:ascii="SimSun" w:hAnsi="SimSun"/>
          <w:color w:val="000000"/>
          <w:szCs w:val="21"/>
        </w:rPr>
        <w:br/>
        <w:t>Not now. (现在不行。)</w:t>
      </w:r>
      <w:r w:rsidRPr="00AB4FD5">
        <w:rPr>
          <w:rFonts w:ascii="SimSun" w:hAnsi="SimSun"/>
          <w:color w:val="000000"/>
          <w:szCs w:val="21"/>
        </w:rPr>
        <w:br/>
        <w:t>Later. (过会儿吧。) </w:t>
      </w:r>
      <w:r w:rsidRPr="00AB4FD5">
        <w:rPr>
          <w:rFonts w:ascii="SimSun" w:hAnsi="SimSun"/>
          <w:color w:val="000000"/>
          <w:szCs w:val="21"/>
        </w:rPr>
        <w:br/>
        <w:t>这里不行。 </w:t>
      </w:r>
      <w:r w:rsidRPr="00AB4FD5">
        <w:rPr>
          <w:rFonts w:ascii="SimSun" w:hAnsi="SimSun"/>
          <w:color w:val="000000"/>
          <w:szCs w:val="21"/>
        </w:rPr>
        <w:br/>
        <w:t>Not here.</w:t>
      </w:r>
      <w:r w:rsidRPr="00AB4FD5">
        <w:rPr>
          <w:rFonts w:ascii="SimSun" w:hAnsi="SimSun"/>
          <w:color w:val="000000"/>
          <w:szCs w:val="21"/>
        </w:rPr>
        <w:br/>
        <w:t>May I smoke? (我可以吸烟吗?)</w:t>
      </w:r>
      <w:r w:rsidRPr="00AB4FD5">
        <w:rPr>
          <w:rFonts w:ascii="SimSun" w:hAnsi="SimSun"/>
          <w:color w:val="000000"/>
          <w:szCs w:val="21"/>
        </w:rPr>
        <w:br/>
        <w:t>Not here. (在这儿不行。) </w:t>
      </w:r>
      <w:r w:rsidRPr="00AB4FD5">
        <w:rPr>
          <w:rFonts w:ascii="SimSun" w:hAnsi="SimSun"/>
          <w:color w:val="000000"/>
          <w:szCs w:val="21"/>
        </w:rPr>
        <w:br/>
        <w:t>你不能在这儿吃东西。 </w:t>
      </w:r>
      <w:r w:rsidRPr="00AB4FD5">
        <w:rPr>
          <w:rFonts w:ascii="SimSun" w:hAnsi="SimSun"/>
          <w:color w:val="000000"/>
          <w:szCs w:val="21"/>
        </w:rPr>
        <w:br/>
        <w:t>You may not eat here.</w:t>
      </w:r>
      <w:r w:rsidRPr="00AB4FD5">
        <w:rPr>
          <w:rFonts w:ascii="SimSun" w:hAnsi="SimSun"/>
          <w:color w:val="000000"/>
          <w:szCs w:val="21"/>
        </w:rPr>
        <w:br/>
        <w:t>You may not eat here. (你不能在这儿吃东西。)</w:t>
      </w:r>
      <w:r w:rsidRPr="00AB4FD5">
        <w:rPr>
          <w:rFonts w:ascii="SimSun" w:hAnsi="SimSun"/>
          <w:color w:val="000000"/>
          <w:szCs w:val="21"/>
        </w:rPr>
        <w:br/>
        <w:t>I'm sorry, I didn't know. (对不起，我不知道。)</w:t>
      </w:r>
      <w:r w:rsidRPr="00AB4FD5">
        <w:rPr>
          <w:rFonts w:ascii="SimSun" w:hAnsi="SimSun"/>
          <w:color w:val="000000"/>
          <w:szCs w:val="21"/>
        </w:rPr>
        <w:br/>
        <w:t>Eating here is not allowed.</w:t>
      </w:r>
      <w:r w:rsidRPr="00AB4FD5">
        <w:rPr>
          <w:rFonts w:ascii="SimSun" w:hAnsi="SimSun"/>
          <w:color w:val="000000"/>
          <w:szCs w:val="21"/>
        </w:rPr>
        <w:br/>
        <w:t>You can't eat here.</w:t>
      </w:r>
      <w:r w:rsidRPr="00AB4FD5">
        <w:rPr>
          <w:rFonts w:ascii="SimSun" w:hAnsi="SimSun"/>
          <w:color w:val="000000"/>
          <w:szCs w:val="21"/>
        </w:rPr>
        <w:br/>
        <w:t>Eating is prohibited here.</w:t>
      </w:r>
      <w:r w:rsidRPr="00AB4FD5">
        <w:rPr>
          <w:rFonts w:ascii="SimSun" w:hAnsi="SimSun"/>
          <w:color w:val="000000"/>
          <w:szCs w:val="21"/>
        </w:rPr>
        <w:br/>
        <w:t>Please refrain from eating here.</w:t>
      </w:r>
      <w:r w:rsidRPr="00AB4FD5">
        <w:rPr>
          <w:rFonts w:ascii="SimSun" w:hAnsi="SimSun"/>
          <w:color w:val="000000"/>
          <w:szCs w:val="21"/>
        </w:rPr>
        <w:br/>
      </w:r>
      <w:r w:rsidRPr="00AB4FD5">
        <w:rPr>
          <w:rFonts w:ascii="SimSun" w:hAnsi="SimSun"/>
          <w:color w:val="000000"/>
          <w:szCs w:val="21"/>
        </w:rPr>
        <w:br/>
        <w:t>●引起注意</w:t>
      </w:r>
      <w:r w:rsidRPr="00AB4FD5">
        <w:rPr>
          <w:rFonts w:ascii="SimSun" w:hAnsi="SimSun"/>
          <w:color w:val="000000"/>
          <w:szCs w:val="21"/>
        </w:rPr>
        <w:br/>
        <w:t>看! </w:t>
      </w:r>
      <w:r w:rsidRPr="00AB4FD5">
        <w:rPr>
          <w:rFonts w:ascii="SimSun" w:hAnsi="SimSun"/>
          <w:color w:val="000000"/>
          <w:szCs w:val="21"/>
        </w:rPr>
        <w:br/>
        <w:t>Take a look!</w:t>
      </w:r>
      <w:r w:rsidRPr="00AB4FD5">
        <w:rPr>
          <w:rFonts w:ascii="SimSun" w:hAnsi="SimSun"/>
          <w:color w:val="000000"/>
          <w:szCs w:val="21"/>
        </w:rPr>
        <w:br/>
        <w:t>Have a look!</w:t>
      </w:r>
      <w:r w:rsidRPr="00AB4FD5">
        <w:rPr>
          <w:rFonts w:ascii="SimSun" w:hAnsi="SimSun"/>
          <w:color w:val="000000"/>
          <w:szCs w:val="21"/>
        </w:rPr>
        <w:br/>
        <w:t>See for yourself. </w:t>
      </w:r>
      <w:r w:rsidRPr="00AB4FD5">
        <w:rPr>
          <w:rFonts w:ascii="SimSun" w:hAnsi="SimSun"/>
          <w:color w:val="000000"/>
          <w:szCs w:val="21"/>
        </w:rPr>
        <w:br/>
        <w:t>听好喽! </w:t>
      </w:r>
      <w:r w:rsidRPr="00AB4FD5">
        <w:rPr>
          <w:rFonts w:ascii="SimSun" w:hAnsi="SimSun"/>
          <w:color w:val="000000"/>
          <w:szCs w:val="21"/>
        </w:rPr>
        <w:br/>
        <w:t>Listen! *在说完listen!引起对方注意之后，再开始进入话题，是很常用的方式。</w:t>
      </w:r>
      <w:r w:rsidRPr="00AB4FD5">
        <w:rPr>
          <w:rFonts w:ascii="SimSun" w:hAnsi="SimSun"/>
          <w:color w:val="000000"/>
          <w:szCs w:val="21"/>
        </w:rPr>
        <w:br/>
        <w:t>Hi! Tom. (嗨!汤姆。)</w:t>
      </w:r>
      <w:r w:rsidRPr="00AB4FD5">
        <w:rPr>
          <w:rFonts w:ascii="SimSun" w:hAnsi="SimSun"/>
          <w:color w:val="000000"/>
          <w:szCs w:val="21"/>
        </w:rPr>
        <w:br/>
        <w:t>Listen! Do you want to know a secret? (听着!你想知道一个秘密吗?)</w:t>
      </w:r>
      <w:r w:rsidRPr="00AB4FD5">
        <w:rPr>
          <w:rFonts w:ascii="SimSun" w:hAnsi="SimSun"/>
          <w:color w:val="000000"/>
          <w:szCs w:val="21"/>
        </w:rPr>
        <w:br/>
        <w:t>Listen up. *更强烈地引起注意的说法。</w:t>
      </w:r>
      <w:r w:rsidRPr="00AB4FD5">
        <w:rPr>
          <w:rFonts w:ascii="SimSun" w:hAnsi="SimSun"/>
          <w:color w:val="000000"/>
          <w:szCs w:val="21"/>
        </w:rPr>
        <w:br/>
        <w:t>Listen to me. (听我说。)</w:t>
      </w:r>
      <w:r w:rsidRPr="00AB4FD5">
        <w:rPr>
          <w:rFonts w:ascii="SimSun" w:hAnsi="SimSun"/>
          <w:color w:val="000000"/>
          <w:szCs w:val="21"/>
        </w:rPr>
        <w:br/>
        <w:t>Listen to this. (好好听着。) </w:t>
      </w:r>
      <w:r w:rsidRPr="00AB4FD5">
        <w:rPr>
          <w:rFonts w:ascii="SimSun" w:hAnsi="SimSun"/>
          <w:color w:val="000000"/>
          <w:szCs w:val="21"/>
        </w:rPr>
        <w:br/>
        <w:t>别不理我。 </w:t>
      </w:r>
      <w:r w:rsidRPr="00AB4FD5">
        <w:rPr>
          <w:rFonts w:ascii="SimSun" w:hAnsi="SimSun"/>
          <w:color w:val="000000"/>
          <w:szCs w:val="21"/>
        </w:rPr>
        <w:br/>
        <w:t>Don't ignore me. *ignore“忽视，不理”。</w:t>
      </w:r>
      <w:r w:rsidRPr="00AB4FD5">
        <w:rPr>
          <w:rFonts w:ascii="SimSun" w:hAnsi="SimSun"/>
          <w:color w:val="000000"/>
          <w:szCs w:val="21"/>
        </w:rPr>
        <w:br/>
        <w:t>Listen to me. (听我说。) </w:t>
      </w:r>
      <w:r w:rsidRPr="00AB4FD5">
        <w:rPr>
          <w:rFonts w:ascii="SimSun" w:hAnsi="SimSun"/>
          <w:color w:val="000000"/>
          <w:szCs w:val="21"/>
        </w:rPr>
        <w:br/>
        <w:t>看这儿! </w:t>
      </w:r>
      <w:r w:rsidRPr="00AB4FD5">
        <w:rPr>
          <w:rFonts w:ascii="SimSun" w:hAnsi="SimSun"/>
          <w:color w:val="000000"/>
          <w:szCs w:val="21"/>
        </w:rPr>
        <w:br/>
        <w:t>Look here! </w:t>
      </w:r>
      <w:r w:rsidRPr="00AB4FD5">
        <w:rPr>
          <w:rFonts w:ascii="SimSun" w:hAnsi="SimSun"/>
          <w:color w:val="000000"/>
          <w:szCs w:val="21"/>
        </w:rPr>
        <w:br/>
        <w:t>看那儿! </w:t>
      </w:r>
      <w:r w:rsidRPr="00AB4FD5">
        <w:rPr>
          <w:rFonts w:ascii="SimSun" w:hAnsi="SimSun"/>
          <w:color w:val="000000"/>
          <w:szCs w:val="21"/>
        </w:rPr>
        <w:br/>
        <w:t>Look at that!</w:t>
      </w:r>
      <w:r w:rsidRPr="00AB4FD5">
        <w:rPr>
          <w:rFonts w:ascii="SimSun" w:hAnsi="SimSun"/>
          <w:color w:val="000000"/>
          <w:szCs w:val="21"/>
        </w:rPr>
        <w:br/>
        <w:t>Look at that! (看那儿!)</w:t>
      </w:r>
      <w:r w:rsidRPr="00AB4FD5">
        <w:rPr>
          <w:rFonts w:ascii="SimSun" w:hAnsi="SimSun"/>
          <w:color w:val="000000"/>
          <w:szCs w:val="21"/>
        </w:rPr>
        <w:br/>
        <w:t>Wow! (哇!) </w:t>
      </w:r>
      <w:r w:rsidRPr="00AB4FD5">
        <w:rPr>
          <w:rFonts w:ascii="SimSun" w:hAnsi="SimSun"/>
          <w:color w:val="000000"/>
          <w:szCs w:val="21"/>
        </w:rPr>
        <w:br/>
        <w:t>快来看呀! </w:t>
      </w:r>
      <w:r w:rsidRPr="00AB4FD5">
        <w:rPr>
          <w:rFonts w:ascii="SimSun" w:hAnsi="SimSun"/>
          <w:color w:val="000000"/>
          <w:szCs w:val="21"/>
        </w:rPr>
        <w:br/>
        <w:t>Come, look! </w:t>
      </w:r>
      <w:r w:rsidRPr="00AB4FD5">
        <w:rPr>
          <w:rFonts w:ascii="SimSun" w:hAnsi="SimSun"/>
          <w:color w:val="000000"/>
          <w:szCs w:val="21"/>
        </w:rPr>
        <w:br/>
        <w:t>看我! </w:t>
      </w:r>
      <w:r w:rsidRPr="00AB4FD5">
        <w:rPr>
          <w:rFonts w:ascii="SimSun" w:hAnsi="SimSun"/>
          <w:color w:val="000000"/>
          <w:szCs w:val="21"/>
        </w:rPr>
        <w:br/>
        <w:t>Look at me!</w:t>
      </w:r>
      <w:r w:rsidRPr="00AB4FD5">
        <w:rPr>
          <w:rFonts w:ascii="SimSun" w:hAnsi="SimSun"/>
          <w:color w:val="000000"/>
          <w:szCs w:val="21"/>
        </w:rPr>
        <w:br/>
        <w:t>Hey, look! (嘿，看呀。) </w:t>
      </w:r>
      <w:r w:rsidRPr="00AB4FD5">
        <w:rPr>
          <w:rFonts w:ascii="SimSun" w:hAnsi="SimSun"/>
          <w:color w:val="000000"/>
          <w:szCs w:val="21"/>
        </w:rPr>
        <w:br/>
        <w:t>我听见有什么声音。 </w:t>
      </w:r>
      <w:r w:rsidRPr="00AB4FD5">
        <w:rPr>
          <w:rFonts w:ascii="SimSun" w:hAnsi="SimSun"/>
          <w:color w:val="000000"/>
          <w:szCs w:val="21"/>
        </w:rPr>
        <w:br/>
        <w:t>I heard something.</w:t>
      </w:r>
      <w:r w:rsidRPr="00AB4FD5">
        <w:rPr>
          <w:rFonts w:ascii="SimSun" w:hAnsi="SimSun"/>
          <w:color w:val="000000"/>
          <w:szCs w:val="21"/>
        </w:rPr>
        <w:br/>
        <w:t>I heard something. (我听见有声音。)</w:t>
      </w:r>
      <w:r w:rsidRPr="00AB4FD5">
        <w:rPr>
          <w:rFonts w:ascii="SimSun" w:hAnsi="SimSun"/>
          <w:color w:val="000000"/>
          <w:szCs w:val="21"/>
        </w:rPr>
        <w:br/>
        <w:t>It's just my dog. (那是我的狗。)</w:t>
      </w:r>
      <w:r w:rsidRPr="00AB4FD5">
        <w:rPr>
          <w:rFonts w:ascii="SimSun" w:hAnsi="SimSun"/>
          <w:color w:val="000000"/>
          <w:szCs w:val="21"/>
        </w:rPr>
        <w:br/>
        <w:t>What was that noise? (那是什么声响?)</w:t>
      </w:r>
      <w:r w:rsidRPr="00AB4FD5">
        <w:rPr>
          <w:rFonts w:ascii="SimSun" w:hAnsi="SimSun"/>
          <w:color w:val="000000"/>
          <w:szCs w:val="21"/>
        </w:rPr>
        <w:br/>
        <w:t>I think I heard something. (我听见有动静。) </w:t>
      </w:r>
      <w:r w:rsidRPr="00AB4FD5">
        <w:rPr>
          <w:rFonts w:ascii="SimSun" w:hAnsi="SimSun"/>
          <w:color w:val="000000"/>
          <w:szCs w:val="21"/>
        </w:rPr>
        <w:br/>
        <w:t>我这就去看看。 </w:t>
      </w:r>
      <w:r w:rsidRPr="00AB4FD5">
        <w:rPr>
          <w:rFonts w:ascii="SimSun" w:hAnsi="SimSun"/>
          <w:color w:val="000000"/>
          <w:szCs w:val="21"/>
        </w:rPr>
        <w:br/>
        <w:t>I'll go and take a look right away.</w:t>
      </w:r>
      <w:r w:rsidRPr="00AB4FD5">
        <w:rPr>
          <w:rFonts w:ascii="SimSun" w:hAnsi="SimSun"/>
          <w:color w:val="000000"/>
          <w:szCs w:val="21"/>
        </w:rPr>
        <w:br/>
        <w:t>Did you see Tom's new house? It's really nice. (你看到汤姆的新家了吗?特别好。)</w:t>
      </w:r>
      <w:r w:rsidRPr="00AB4FD5">
        <w:rPr>
          <w:rFonts w:ascii="SimSun" w:hAnsi="SimSun"/>
          <w:color w:val="000000"/>
          <w:szCs w:val="21"/>
        </w:rPr>
        <w:br/>
        <w:t>I'll go and take a look right away. (我这就去看看。)</w:t>
      </w:r>
      <w:r w:rsidRPr="00AB4FD5">
        <w:rPr>
          <w:rFonts w:ascii="SimSun" w:hAnsi="SimSun"/>
          <w:color w:val="000000"/>
          <w:szCs w:val="21"/>
        </w:rPr>
        <w:br/>
        <w:t>I'll go and check it out immediately.</w:t>
      </w:r>
      <w:r w:rsidRPr="00AB4FD5">
        <w:rPr>
          <w:rFonts w:ascii="SimSun" w:hAnsi="SimSun"/>
          <w:color w:val="000000"/>
          <w:szCs w:val="21"/>
        </w:rPr>
        <w:br/>
        <w:t>I'll go give it a look right now. </w:t>
      </w:r>
      <w:r w:rsidRPr="00AB4FD5">
        <w:rPr>
          <w:rFonts w:ascii="SimSun" w:hAnsi="SimSun"/>
          <w:color w:val="000000"/>
          <w:szCs w:val="21"/>
        </w:rPr>
        <w:br/>
        <w:t>该你了。 </w:t>
      </w:r>
      <w:r w:rsidRPr="00AB4FD5">
        <w:rPr>
          <w:rFonts w:ascii="SimSun" w:hAnsi="SimSun"/>
          <w:color w:val="000000"/>
          <w:szCs w:val="21"/>
        </w:rPr>
        <w:br/>
        <w:t>It's your turn. *用于各种情况，如玩游戏或是按顺序做事情等。</w:t>
      </w:r>
      <w:r w:rsidRPr="00AB4FD5">
        <w:rPr>
          <w:rFonts w:ascii="SimSun" w:hAnsi="SimSun"/>
          <w:color w:val="000000"/>
          <w:szCs w:val="21"/>
        </w:rPr>
        <w:br/>
        <w:t>Who's next? (下一个是谁?)</w:t>
      </w:r>
      <w:r w:rsidRPr="00AB4FD5">
        <w:rPr>
          <w:rFonts w:ascii="SimSun" w:hAnsi="SimSun"/>
          <w:color w:val="000000"/>
          <w:szCs w:val="21"/>
        </w:rPr>
        <w:br/>
        <w:t>It's your turn. (该你了。)</w:t>
      </w:r>
    </w:p>
    <w:p w:rsidR="007E730F" w:rsidRPr="00AB4FD5" w:rsidRDefault="007E730F" w:rsidP="007E730F">
      <w:pPr>
        <w:pStyle w:val="Heading1"/>
        <w:spacing w:before="120" w:after="120"/>
        <w:rPr>
          <w:rFonts w:ascii="SimSun" w:hAnsi="SimSun"/>
          <w:color w:val="000000"/>
          <w:sz w:val="24"/>
          <w:szCs w:val="21"/>
        </w:rPr>
      </w:pPr>
      <w:bookmarkStart w:id="15" w:name="_Toc7167147"/>
      <w:r w:rsidRPr="00AB4FD5">
        <w:rPr>
          <w:rFonts w:ascii="SimSun" w:hAnsi="SimSun" w:hint="eastAsia"/>
          <w:color w:val="000000"/>
          <w:sz w:val="24"/>
          <w:szCs w:val="21"/>
        </w:rPr>
        <w:t>[口语8000句-14]商量</w:t>
      </w:r>
      <w:bookmarkEnd w:id="15"/>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商量</w:t>
      </w:r>
      <w:r w:rsidRPr="00AB4FD5">
        <w:rPr>
          <w:rFonts w:ascii="SimSun" w:hAnsi="SimSun"/>
          <w:color w:val="000000"/>
          <w:szCs w:val="21"/>
        </w:rPr>
        <w:br/>
      </w:r>
      <w:r w:rsidRPr="00AB4FD5">
        <w:rPr>
          <w:rFonts w:ascii="SimSun" w:hAnsi="SimSun"/>
          <w:color w:val="000000"/>
          <w:szCs w:val="21"/>
        </w:rPr>
        <w:br/>
        <w:t>●吐露秘密</w:t>
      </w:r>
      <w:r w:rsidRPr="00AB4FD5">
        <w:rPr>
          <w:rFonts w:ascii="SimSun" w:hAnsi="SimSun"/>
          <w:color w:val="000000"/>
          <w:szCs w:val="21"/>
        </w:rPr>
        <w:br/>
        <w:t>说实话…… </w:t>
      </w:r>
      <w:r w:rsidRPr="00AB4FD5">
        <w:rPr>
          <w:rFonts w:ascii="SimSun" w:hAnsi="SimSun"/>
          <w:color w:val="000000"/>
          <w:szCs w:val="21"/>
        </w:rPr>
        <w:br/>
        <w:t>As a matter of fact, ...</w:t>
      </w:r>
      <w:r w:rsidRPr="00AB4FD5">
        <w:rPr>
          <w:rFonts w:ascii="SimSun" w:hAnsi="SimSun"/>
          <w:color w:val="000000"/>
          <w:szCs w:val="21"/>
        </w:rPr>
        <w:br/>
        <w:t>Who won the golf tournament? (那场高尔夫球比赛谁赢了?)</w:t>
      </w:r>
      <w:r w:rsidRPr="00AB4FD5">
        <w:rPr>
          <w:rFonts w:ascii="SimSun" w:hAnsi="SimSun"/>
          <w:color w:val="000000"/>
          <w:szCs w:val="21"/>
        </w:rPr>
        <w:br/>
        <w:t>Well, as a matter of fact, I did. (其实，是我赢了。)</w:t>
      </w:r>
      <w:r w:rsidRPr="00AB4FD5">
        <w:rPr>
          <w:rFonts w:ascii="SimSun" w:hAnsi="SimSun"/>
          <w:color w:val="000000"/>
          <w:szCs w:val="21"/>
        </w:rPr>
        <w:br/>
        <w:t>Actually, ...</w:t>
      </w:r>
      <w:r w:rsidRPr="00AB4FD5">
        <w:rPr>
          <w:rFonts w:ascii="SimSun" w:hAnsi="SimSun"/>
          <w:color w:val="000000"/>
          <w:szCs w:val="21"/>
        </w:rPr>
        <w:br/>
        <w:t>To be honest, ...</w:t>
      </w:r>
      <w:r w:rsidRPr="00AB4FD5">
        <w:rPr>
          <w:rFonts w:ascii="SimSun" w:hAnsi="SimSun"/>
          <w:color w:val="000000"/>
          <w:szCs w:val="21"/>
        </w:rPr>
        <w:br/>
        <w:t>To be frank, ...</w:t>
      </w:r>
      <w:r w:rsidRPr="00AB4FD5">
        <w:rPr>
          <w:rFonts w:ascii="SimSun" w:hAnsi="SimSun"/>
          <w:color w:val="000000"/>
          <w:szCs w:val="21"/>
        </w:rPr>
        <w:br/>
        <w:t>Frankly speaking, ...</w:t>
      </w:r>
      <w:r w:rsidRPr="00AB4FD5">
        <w:rPr>
          <w:rFonts w:ascii="SimSun" w:hAnsi="SimSun"/>
          <w:color w:val="000000"/>
          <w:szCs w:val="21"/>
        </w:rPr>
        <w:br/>
        <w:t>Truthfully, ... (老实说……)</w:t>
      </w:r>
      <w:r w:rsidRPr="00AB4FD5">
        <w:rPr>
          <w:rFonts w:ascii="SimSun" w:hAnsi="SimSun"/>
          <w:color w:val="000000"/>
          <w:szCs w:val="21"/>
        </w:rPr>
        <w:br/>
        <w:t>In all actuality, ... (实际上，……) *正式的说法。 </w:t>
      </w:r>
      <w:r w:rsidRPr="00AB4FD5">
        <w:rPr>
          <w:rFonts w:ascii="SimSun" w:hAnsi="SimSun"/>
          <w:color w:val="000000"/>
          <w:szCs w:val="21"/>
        </w:rPr>
        <w:br/>
        <w:t>别告诉任何人。 </w:t>
      </w:r>
      <w:r w:rsidRPr="00AB4FD5">
        <w:rPr>
          <w:rFonts w:ascii="SimSun" w:hAnsi="SimSun"/>
          <w:color w:val="000000"/>
          <w:szCs w:val="21"/>
        </w:rPr>
        <w:br/>
        <w:t>Don't tell anyone.</w:t>
      </w:r>
      <w:r w:rsidRPr="00AB4FD5">
        <w:rPr>
          <w:rFonts w:ascii="SimSun" w:hAnsi="SimSun"/>
          <w:color w:val="000000"/>
          <w:szCs w:val="21"/>
        </w:rPr>
        <w:br/>
        <w:t>Don't tell anyone. (别告诉任何人。)</w:t>
      </w:r>
      <w:r w:rsidRPr="00AB4FD5">
        <w:rPr>
          <w:rFonts w:ascii="SimSun" w:hAnsi="SimSun"/>
          <w:color w:val="000000"/>
          <w:szCs w:val="21"/>
        </w:rPr>
        <w:br/>
        <w:t>I won't. (我不会的。)</w:t>
      </w:r>
      <w:r w:rsidRPr="00AB4FD5">
        <w:rPr>
          <w:rFonts w:ascii="SimSun" w:hAnsi="SimSun"/>
          <w:color w:val="000000"/>
          <w:szCs w:val="21"/>
        </w:rPr>
        <w:br/>
        <w:t>Keep it under your hat. *一种惯用说法。 </w:t>
      </w:r>
      <w:r w:rsidRPr="00AB4FD5">
        <w:rPr>
          <w:rFonts w:ascii="SimSun" w:hAnsi="SimSun"/>
          <w:color w:val="000000"/>
          <w:szCs w:val="21"/>
        </w:rPr>
        <w:br/>
        <w:t>我有件事要坦白。 </w:t>
      </w:r>
      <w:r w:rsidRPr="00AB4FD5">
        <w:rPr>
          <w:rFonts w:ascii="SimSun" w:hAnsi="SimSun"/>
          <w:color w:val="000000"/>
          <w:szCs w:val="21"/>
        </w:rPr>
        <w:br/>
        <w:t>I have a confession. *confession “坦白”、“告白”、“供认”。</w:t>
      </w:r>
      <w:r w:rsidRPr="00AB4FD5">
        <w:rPr>
          <w:rFonts w:ascii="SimSun" w:hAnsi="SimSun"/>
          <w:color w:val="000000"/>
          <w:szCs w:val="21"/>
        </w:rPr>
        <w:br/>
        <w:t>I have something to confess.</w:t>
      </w:r>
      <w:r w:rsidRPr="00AB4FD5">
        <w:rPr>
          <w:rFonts w:ascii="SimSun" w:hAnsi="SimSun"/>
          <w:color w:val="000000"/>
          <w:szCs w:val="21"/>
        </w:rPr>
        <w:br/>
        <w:t>I need to tell you something. (我有事必须告诉你。)</w:t>
      </w:r>
      <w:r w:rsidRPr="00AB4FD5">
        <w:rPr>
          <w:rFonts w:ascii="SimSun" w:hAnsi="SimSun"/>
          <w:color w:val="000000"/>
          <w:szCs w:val="21"/>
        </w:rPr>
        <w:br/>
        <w:t>I have a confession to make. </w:t>
      </w:r>
      <w:r w:rsidRPr="00AB4FD5">
        <w:rPr>
          <w:rFonts w:ascii="SimSun" w:hAnsi="SimSun"/>
          <w:color w:val="000000"/>
          <w:szCs w:val="21"/>
        </w:rPr>
        <w:br/>
        <w:t>我有一个秘密。 </w:t>
      </w:r>
      <w:r w:rsidRPr="00AB4FD5">
        <w:rPr>
          <w:rFonts w:ascii="SimSun" w:hAnsi="SimSun"/>
          <w:color w:val="000000"/>
          <w:szCs w:val="21"/>
        </w:rPr>
        <w:br/>
        <w:t>I have a secret.</w:t>
      </w:r>
      <w:r w:rsidRPr="00AB4FD5">
        <w:rPr>
          <w:rFonts w:ascii="SimSun" w:hAnsi="SimSun"/>
          <w:color w:val="000000"/>
          <w:szCs w:val="21"/>
        </w:rPr>
        <w:br/>
        <w:t>I'm keeping a secret. </w:t>
      </w:r>
      <w:r w:rsidRPr="00AB4FD5">
        <w:rPr>
          <w:rFonts w:ascii="SimSun" w:hAnsi="SimSun"/>
          <w:color w:val="000000"/>
          <w:szCs w:val="21"/>
        </w:rPr>
        <w:br/>
        <w:t>我把一切告诉你。 </w:t>
      </w:r>
      <w:r w:rsidRPr="00AB4FD5">
        <w:rPr>
          <w:rFonts w:ascii="SimSun" w:hAnsi="SimSun"/>
          <w:color w:val="000000"/>
          <w:szCs w:val="21"/>
        </w:rPr>
        <w:br/>
        <w:t>I'll fill you in. *fill...in“填满……”、“把……装满”。</w:t>
      </w:r>
      <w:r w:rsidRPr="00AB4FD5">
        <w:rPr>
          <w:rFonts w:ascii="SimSun" w:hAnsi="SimSun"/>
          <w:color w:val="000000"/>
          <w:szCs w:val="21"/>
        </w:rPr>
        <w:br/>
        <w:t>So, what happened to my father? (那，我父亲出了什么事情?)</w:t>
      </w:r>
      <w:r w:rsidRPr="00AB4FD5">
        <w:rPr>
          <w:rFonts w:ascii="SimSun" w:hAnsi="SimSun"/>
          <w:color w:val="000000"/>
          <w:szCs w:val="21"/>
        </w:rPr>
        <w:br/>
        <w:t>I'll fill you in. (我把一切告诉你。)</w:t>
      </w:r>
      <w:r w:rsidRPr="00AB4FD5">
        <w:rPr>
          <w:rFonts w:ascii="SimSun" w:hAnsi="SimSun"/>
          <w:color w:val="000000"/>
          <w:szCs w:val="21"/>
        </w:rPr>
        <w:br/>
        <w:t>I'll tell you all about it.</w:t>
      </w:r>
      <w:r w:rsidRPr="00AB4FD5">
        <w:rPr>
          <w:rFonts w:ascii="SimSun" w:hAnsi="SimSun"/>
          <w:color w:val="000000"/>
          <w:szCs w:val="21"/>
        </w:rPr>
        <w:br/>
        <w:t>I'll explain everything.</w:t>
      </w:r>
      <w:r w:rsidRPr="00AB4FD5">
        <w:rPr>
          <w:rFonts w:ascii="SimSun" w:hAnsi="SimSun"/>
          <w:color w:val="000000"/>
          <w:szCs w:val="21"/>
        </w:rPr>
        <w:br/>
        <w:t>I'll tell you all the details.</w:t>
      </w:r>
      <w:r w:rsidRPr="00AB4FD5">
        <w:rPr>
          <w:rFonts w:ascii="SimSun" w:hAnsi="SimSun"/>
          <w:color w:val="000000"/>
          <w:szCs w:val="21"/>
        </w:rPr>
        <w:br/>
        <w:t>我就直说吧。 </w:t>
      </w:r>
      <w:r w:rsidRPr="00AB4FD5">
        <w:rPr>
          <w:rFonts w:ascii="SimSun" w:hAnsi="SimSun"/>
          <w:color w:val="000000"/>
          <w:szCs w:val="21"/>
        </w:rPr>
        <w:br/>
        <w:t>I'll level with you. *level 表示“把……弄平”，但在这儿表示“说话不拐弯，直说”。</w:t>
      </w:r>
      <w:r w:rsidRPr="00AB4FD5">
        <w:rPr>
          <w:rFonts w:ascii="SimSun" w:hAnsi="SimSun"/>
          <w:color w:val="000000"/>
          <w:szCs w:val="21"/>
        </w:rPr>
        <w:br/>
        <w:t>Quit lying to me! (不要对我说谎话。)</w:t>
      </w:r>
      <w:r w:rsidRPr="00AB4FD5">
        <w:rPr>
          <w:rFonts w:ascii="SimSun" w:hAnsi="SimSun"/>
          <w:color w:val="000000"/>
          <w:szCs w:val="21"/>
        </w:rPr>
        <w:br/>
        <w:t>All right. I'll level with you. (好吧，我就直说吧。)</w:t>
      </w:r>
      <w:r w:rsidRPr="00AB4FD5">
        <w:rPr>
          <w:rFonts w:ascii="SimSun" w:hAnsi="SimSun"/>
          <w:color w:val="000000"/>
          <w:szCs w:val="21"/>
        </w:rPr>
        <w:br/>
        <w:t>I'll tell you frankly.</w:t>
      </w:r>
      <w:r w:rsidRPr="00AB4FD5">
        <w:rPr>
          <w:rFonts w:ascii="SimSun" w:hAnsi="SimSun"/>
          <w:color w:val="000000"/>
          <w:szCs w:val="21"/>
        </w:rPr>
        <w:br/>
        <w:t>I'll be frank with you.</w:t>
      </w:r>
      <w:r w:rsidRPr="00AB4FD5">
        <w:rPr>
          <w:rFonts w:ascii="SimSun" w:hAnsi="SimSun"/>
          <w:color w:val="000000"/>
          <w:szCs w:val="21"/>
        </w:rPr>
        <w:br/>
        <w:t>I'll be open and sincere with you.</w:t>
      </w:r>
      <w:r w:rsidRPr="00AB4FD5">
        <w:rPr>
          <w:rFonts w:ascii="SimSun" w:hAnsi="SimSun"/>
          <w:color w:val="000000"/>
          <w:szCs w:val="21"/>
        </w:rPr>
        <w:br/>
        <w:t>I'll tell you the truth. (我告诉你真相。) </w:t>
      </w:r>
      <w:r w:rsidRPr="00AB4FD5">
        <w:rPr>
          <w:rFonts w:ascii="SimSun" w:hAnsi="SimSun"/>
          <w:color w:val="000000"/>
          <w:szCs w:val="21"/>
        </w:rPr>
        <w:br/>
        <w:t>我知道的大概就是这些。 </w:t>
      </w:r>
      <w:r w:rsidRPr="00AB4FD5">
        <w:rPr>
          <w:rFonts w:ascii="SimSun" w:hAnsi="SimSun"/>
          <w:color w:val="000000"/>
          <w:szCs w:val="21"/>
        </w:rPr>
        <w:br/>
        <w:t>That is about all I know.</w:t>
      </w:r>
      <w:r w:rsidRPr="00AB4FD5">
        <w:rPr>
          <w:rFonts w:ascii="SimSun" w:hAnsi="SimSun"/>
          <w:color w:val="000000"/>
          <w:szCs w:val="21"/>
        </w:rPr>
        <w:br/>
        <w:t>What else do you know? (其他你还知道些什么?)</w:t>
      </w:r>
      <w:r w:rsidRPr="00AB4FD5">
        <w:rPr>
          <w:rFonts w:ascii="SimSun" w:hAnsi="SimSun"/>
          <w:color w:val="000000"/>
          <w:szCs w:val="21"/>
        </w:rPr>
        <w:br/>
        <w:t>That is about all I know. (我知道的大概就是这些。)</w:t>
      </w:r>
      <w:r w:rsidRPr="00AB4FD5">
        <w:rPr>
          <w:rFonts w:ascii="SimSun" w:hAnsi="SimSun"/>
          <w:color w:val="000000"/>
          <w:szCs w:val="21"/>
        </w:rPr>
        <w:br/>
        <w:t>I don't know anything else about it.</w:t>
      </w:r>
      <w:r w:rsidRPr="00AB4FD5">
        <w:rPr>
          <w:rFonts w:ascii="SimSun" w:hAnsi="SimSun"/>
          <w:color w:val="000000"/>
          <w:szCs w:val="21"/>
        </w:rPr>
        <w:br/>
        <w:t>That's all I know.</w:t>
      </w:r>
      <w:r w:rsidRPr="00AB4FD5">
        <w:rPr>
          <w:rFonts w:ascii="SimSun" w:hAnsi="SimSun"/>
          <w:color w:val="000000"/>
          <w:szCs w:val="21"/>
        </w:rPr>
        <w:br/>
        <w:t>我们关起门来在这儿说。/我们私下里说。</w:t>
      </w:r>
      <w:r w:rsidRPr="00AB4FD5">
        <w:rPr>
          <w:rFonts w:ascii="SimSun" w:hAnsi="SimSun"/>
          <w:color w:val="000000"/>
          <w:szCs w:val="21"/>
        </w:rPr>
        <w:br/>
        <w:t>This is just between you and me. *比较轻松的说法。直译为“你我俩人之间的事”。</w:t>
      </w:r>
      <w:r w:rsidRPr="00AB4FD5">
        <w:rPr>
          <w:rFonts w:ascii="SimSun" w:hAnsi="SimSun"/>
          <w:color w:val="000000"/>
          <w:szCs w:val="21"/>
        </w:rPr>
        <w:br/>
        <w:t>This is just between you and me. (我们关起门来在这儿说。/咱们俩私下里说。)</w:t>
      </w:r>
      <w:r w:rsidRPr="00AB4FD5">
        <w:rPr>
          <w:rFonts w:ascii="SimSun" w:hAnsi="SimSun"/>
          <w:color w:val="000000"/>
          <w:szCs w:val="21"/>
        </w:rPr>
        <w:br/>
        <w:t>What is it? (什么事呀?)</w:t>
      </w:r>
      <w:r w:rsidRPr="00AB4FD5">
        <w:rPr>
          <w:rFonts w:ascii="SimSun" w:hAnsi="SimSun"/>
          <w:color w:val="000000"/>
          <w:szCs w:val="21"/>
        </w:rPr>
        <w:br/>
        <w:t>Let's keep our talk between us.</w:t>
      </w:r>
      <w:r w:rsidRPr="00AB4FD5">
        <w:rPr>
          <w:rFonts w:ascii="SimSun" w:hAnsi="SimSun"/>
          <w:color w:val="000000"/>
          <w:szCs w:val="21"/>
        </w:rPr>
        <w:br/>
        <w:t>Let's keep this our little secret. </w:t>
      </w:r>
      <w:r w:rsidRPr="00AB4FD5">
        <w:rPr>
          <w:rFonts w:ascii="SimSun" w:hAnsi="SimSun"/>
          <w:color w:val="000000"/>
          <w:szCs w:val="21"/>
        </w:rPr>
        <w:br/>
        <w:t>这是一个秘密。 </w:t>
      </w:r>
      <w:r w:rsidRPr="00AB4FD5">
        <w:rPr>
          <w:rFonts w:ascii="SimSun" w:hAnsi="SimSun"/>
          <w:color w:val="000000"/>
          <w:szCs w:val="21"/>
        </w:rPr>
        <w:br/>
        <w:t>It's a secret. </w:t>
      </w:r>
      <w:r w:rsidRPr="00AB4FD5">
        <w:rPr>
          <w:rFonts w:ascii="SimSun" w:hAnsi="SimSun"/>
          <w:color w:val="000000"/>
          <w:szCs w:val="21"/>
        </w:rPr>
        <w:br/>
        <w:t>我告诉你一个秘密。 </w:t>
      </w:r>
      <w:r w:rsidRPr="00AB4FD5">
        <w:rPr>
          <w:rFonts w:ascii="SimSun" w:hAnsi="SimSun"/>
          <w:color w:val="000000"/>
          <w:szCs w:val="21"/>
        </w:rPr>
        <w:br/>
        <w:t>Let me tell you a secret. </w:t>
      </w:r>
      <w:r w:rsidRPr="00AB4FD5">
        <w:rPr>
          <w:rFonts w:ascii="SimSun" w:hAnsi="SimSun"/>
          <w:color w:val="000000"/>
          <w:szCs w:val="21"/>
        </w:rPr>
        <w:br/>
        <w:t>他不能保守秘密。 </w:t>
      </w:r>
      <w:r w:rsidRPr="00AB4FD5">
        <w:rPr>
          <w:rFonts w:ascii="SimSun" w:hAnsi="SimSun"/>
          <w:color w:val="000000"/>
          <w:szCs w:val="21"/>
        </w:rPr>
        <w:br/>
        <w:t>He can't keep a secret. </w:t>
      </w:r>
      <w:r w:rsidRPr="00AB4FD5">
        <w:rPr>
          <w:rFonts w:ascii="SimSun" w:hAnsi="SimSun"/>
          <w:color w:val="000000"/>
          <w:szCs w:val="21"/>
        </w:rPr>
        <w:br/>
        <w:t>你的嘴不严。</w:t>
      </w:r>
      <w:r w:rsidRPr="00AB4FD5">
        <w:rPr>
          <w:rFonts w:ascii="SimSun" w:hAnsi="SimSun"/>
          <w:color w:val="000000"/>
          <w:szCs w:val="21"/>
        </w:rPr>
        <w:br/>
        <w:t>You've got a big mouth! </w:t>
      </w:r>
      <w:r w:rsidRPr="00AB4FD5">
        <w:rPr>
          <w:rFonts w:ascii="SimSun" w:hAnsi="SimSun"/>
          <w:color w:val="000000"/>
          <w:szCs w:val="21"/>
        </w:rPr>
        <w:br/>
        <w:t>我不敢对我的老板说。 </w:t>
      </w:r>
      <w:r w:rsidRPr="00AB4FD5">
        <w:rPr>
          <w:rFonts w:ascii="SimSun" w:hAnsi="SimSun"/>
          <w:color w:val="000000"/>
          <w:szCs w:val="21"/>
        </w:rPr>
        <w:br/>
        <w:t>I don't have the guts to say that to my boss. *guts表示“勇气”。 </w:t>
      </w:r>
      <w:r w:rsidRPr="00AB4FD5">
        <w:rPr>
          <w:rFonts w:ascii="SimSun" w:hAnsi="SimSun"/>
          <w:color w:val="000000"/>
          <w:szCs w:val="21"/>
        </w:rPr>
        <w:br/>
        <w:t>听小道消息说。 </w:t>
      </w:r>
      <w:r w:rsidRPr="00AB4FD5">
        <w:rPr>
          <w:rFonts w:ascii="SimSun" w:hAnsi="SimSun"/>
          <w:color w:val="000000"/>
          <w:szCs w:val="21"/>
        </w:rPr>
        <w:br/>
        <w:t>A little bird told me. *说不清楚是从哪儿听来的，或者不愿意说出是从谁那儿听来的情况下使用。</w:t>
      </w:r>
      <w:r w:rsidRPr="00AB4FD5">
        <w:rPr>
          <w:rFonts w:ascii="SimSun" w:hAnsi="SimSun"/>
          <w:color w:val="000000"/>
          <w:szCs w:val="21"/>
        </w:rPr>
        <w:br/>
        <w:t>A little bird told me that today is your birthday. (听说今天是你的生日。)</w:t>
      </w:r>
      <w:r w:rsidRPr="00AB4FD5">
        <w:rPr>
          <w:rFonts w:ascii="SimSun" w:hAnsi="SimSun"/>
          <w:color w:val="000000"/>
          <w:szCs w:val="21"/>
        </w:rPr>
        <w:br/>
        <w:t>Wait. Who told you? (喂!谁告诉你的?)</w:t>
      </w:r>
      <w:r w:rsidRPr="00AB4FD5">
        <w:rPr>
          <w:rFonts w:ascii="SimSun" w:hAnsi="SimSun"/>
          <w:color w:val="000000"/>
          <w:szCs w:val="21"/>
        </w:rPr>
        <w:br/>
        <w:t>I heard it through the grapevine. *grapevine 原意为“葡萄藤，葡萄属植物”，这里表示“谣言，传闻”。比较常用。</w:t>
      </w:r>
      <w:r w:rsidRPr="00AB4FD5">
        <w:rPr>
          <w:rFonts w:ascii="SimSun" w:hAnsi="SimSun"/>
          <w:color w:val="000000"/>
          <w:szCs w:val="21"/>
        </w:rPr>
        <w:br/>
        <w:t>I just overheard it. </w:t>
      </w:r>
      <w:r w:rsidRPr="00AB4FD5">
        <w:rPr>
          <w:rFonts w:ascii="SimSun" w:hAnsi="SimSun"/>
          <w:color w:val="000000"/>
          <w:szCs w:val="21"/>
        </w:rPr>
        <w:br/>
        <w:t>我什么都没说。 </w:t>
      </w:r>
      <w:r w:rsidRPr="00AB4FD5">
        <w:rPr>
          <w:rFonts w:ascii="SimSun" w:hAnsi="SimSun"/>
          <w:color w:val="000000"/>
          <w:szCs w:val="21"/>
        </w:rPr>
        <w:br/>
        <w:t>I didn't say anything. *表示自己没有泄密的说法。</w:t>
      </w:r>
      <w:r w:rsidRPr="00AB4FD5">
        <w:rPr>
          <w:rFonts w:ascii="SimSun" w:hAnsi="SimSun"/>
          <w:color w:val="000000"/>
          <w:szCs w:val="21"/>
        </w:rPr>
        <w:br/>
        <w:t>I kept my mouth shut.</w:t>
      </w:r>
      <w:r w:rsidRPr="00AB4FD5">
        <w:rPr>
          <w:rFonts w:ascii="SimSun" w:hAnsi="SimSun"/>
          <w:color w:val="000000"/>
          <w:szCs w:val="21"/>
        </w:rPr>
        <w:br/>
        <w:t>I didn't let the cat out of the bag. *表示“没有泄露秘密”的固定说法。 </w:t>
      </w:r>
      <w:r w:rsidRPr="00AB4FD5">
        <w:rPr>
          <w:rFonts w:ascii="SimSun" w:hAnsi="SimSun"/>
          <w:color w:val="000000"/>
          <w:szCs w:val="21"/>
        </w:rPr>
        <w:br/>
        <w:t>无意中说漏了嘴。 </w:t>
      </w:r>
      <w:r w:rsidRPr="00AB4FD5">
        <w:rPr>
          <w:rFonts w:ascii="SimSun" w:hAnsi="SimSun"/>
          <w:color w:val="000000"/>
          <w:szCs w:val="21"/>
        </w:rPr>
        <w:br/>
        <w:t>It was a slip of the tongue.</w:t>
      </w:r>
      <w:r w:rsidRPr="00AB4FD5">
        <w:rPr>
          <w:rFonts w:ascii="SimSun" w:hAnsi="SimSun"/>
          <w:color w:val="000000"/>
          <w:szCs w:val="21"/>
        </w:rPr>
        <w:br/>
        <w:t>It was a slip of the tongue. (无意中说漏了嘴。)</w:t>
      </w:r>
      <w:r w:rsidRPr="00AB4FD5">
        <w:rPr>
          <w:rFonts w:ascii="SimSun" w:hAnsi="SimSun"/>
          <w:color w:val="000000"/>
          <w:szCs w:val="21"/>
        </w:rPr>
        <w:br/>
        <w:t>Really? Didn't she know about it? (真的吗?难道她不知道?)</w:t>
      </w:r>
      <w:r w:rsidRPr="00AB4FD5">
        <w:rPr>
          <w:rFonts w:ascii="SimSun" w:hAnsi="SimSun"/>
          <w:color w:val="000000"/>
          <w:szCs w:val="21"/>
        </w:rPr>
        <w:br/>
        <w:t>I spilled the beans. (我泄露了秘密。)</w:t>
      </w:r>
      <w:r w:rsidRPr="00AB4FD5">
        <w:rPr>
          <w:rFonts w:ascii="SimSun" w:hAnsi="SimSun"/>
          <w:color w:val="000000"/>
          <w:szCs w:val="21"/>
        </w:rPr>
        <w:br/>
        <w:t>I stuck my foot in my mouth. (我把不好/失礼的事说出去了。) </w:t>
      </w:r>
      <w:r w:rsidRPr="00AB4FD5">
        <w:rPr>
          <w:rFonts w:ascii="SimSun" w:hAnsi="SimSun"/>
          <w:color w:val="000000"/>
          <w:szCs w:val="21"/>
        </w:rPr>
        <w:br/>
        <w:t>我一个字都不说出去。 </w:t>
      </w:r>
      <w:r w:rsidRPr="00AB4FD5">
        <w:rPr>
          <w:rFonts w:ascii="SimSun" w:hAnsi="SimSun"/>
          <w:color w:val="000000"/>
          <w:szCs w:val="21"/>
        </w:rPr>
        <w:br/>
        <w:t>I won't say a word. *用来表示“保证对谁都不说出去”。</w:t>
      </w:r>
      <w:r w:rsidRPr="00AB4FD5">
        <w:rPr>
          <w:rFonts w:ascii="SimSun" w:hAnsi="SimSun"/>
          <w:color w:val="000000"/>
          <w:szCs w:val="21"/>
        </w:rPr>
        <w:br/>
        <w:t>Mum's the word. (我什么都不说。)</w:t>
      </w:r>
      <w:r w:rsidRPr="00AB4FD5">
        <w:rPr>
          <w:rFonts w:ascii="SimSun" w:hAnsi="SimSun"/>
          <w:color w:val="000000"/>
          <w:szCs w:val="21"/>
        </w:rPr>
        <w:br/>
        <w:t>I won't say anything. (我什么都不说。)</w:t>
      </w:r>
      <w:r w:rsidRPr="00AB4FD5">
        <w:rPr>
          <w:rFonts w:ascii="SimSun" w:hAnsi="SimSun"/>
          <w:color w:val="000000"/>
          <w:szCs w:val="21"/>
        </w:rPr>
        <w:br/>
        <w:t>My lips are sealed. (我的嘴很紧。)</w:t>
      </w:r>
      <w:r w:rsidRPr="00AB4FD5">
        <w:rPr>
          <w:rFonts w:ascii="SimSun" w:hAnsi="SimSun"/>
          <w:color w:val="000000"/>
          <w:szCs w:val="21"/>
        </w:rPr>
        <w:br/>
      </w:r>
      <w:r w:rsidRPr="00AB4FD5">
        <w:rPr>
          <w:rFonts w:ascii="SimSun" w:hAnsi="SimSun"/>
          <w:color w:val="000000"/>
          <w:szCs w:val="21"/>
        </w:rPr>
        <w:br/>
        <w:t>●约定</w:t>
      </w:r>
      <w:r w:rsidRPr="00AB4FD5">
        <w:rPr>
          <w:rFonts w:ascii="SimSun" w:hAnsi="SimSun"/>
          <w:color w:val="000000"/>
          <w:szCs w:val="21"/>
        </w:rPr>
        <w:br/>
        <w:t>我保证。</w:t>
      </w:r>
      <w:r w:rsidRPr="00AB4FD5">
        <w:rPr>
          <w:rFonts w:ascii="SimSun" w:hAnsi="SimSun"/>
          <w:color w:val="000000"/>
          <w:szCs w:val="21"/>
        </w:rPr>
        <w:br/>
        <w:t>I promise.</w:t>
      </w:r>
      <w:r w:rsidRPr="00AB4FD5">
        <w:rPr>
          <w:rFonts w:ascii="SimSun" w:hAnsi="SimSun"/>
          <w:color w:val="000000"/>
          <w:szCs w:val="21"/>
        </w:rPr>
        <w:br/>
        <w:t>You can't tell anyone. (你不能告诉任何人。)</w:t>
      </w:r>
      <w:r w:rsidRPr="00AB4FD5">
        <w:rPr>
          <w:rFonts w:ascii="SimSun" w:hAnsi="SimSun"/>
          <w:color w:val="000000"/>
          <w:szCs w:val="21"/>
        </w:rPr>
        <w:br/>
        <w:t>I promise I won't. (知道，我保证。)</w:t>
      </w:r>
      <w:r w:rsidRPr="00AB4FD5">
        <w:rPr>
          <w:rFonts w:ascii="SimSun" w:hAnsi="SimSun"/>
          <w:color w:val="000000"/>
          <w:szCs w:val="21"/>
        </w:rPr>
        <w:br/>
        <w:t>我不能保证。 </w:t>
      </w:r>
      <w:r w:rsidRPr="00AB4FD5">
        <w:rPr>
          <w:rFonts w:ascii="SimSun" w:hAnsi="SimSun"/>
          <w:color w:val="000000"/>
          <w:szCs w:val="21"/>
        </w:rPr>
        <w:br/>
        <w:t>I can't promise. *“不能保证，但可以试试”。表达想帮助对方的心情。</w:t>
      </w:r>
      <w:r w:rsidRPr="00AB4FD5">
        <w:rPr>
          <w:rFonts w:ascii="SimSun" w:hAnsi="SimSun"/>
          <w:color w:val="000000"/>
          <w:szCs w:val="21"/>
        </w:rPr>
        <w:br/>
        <w:t>You have to come. (你也来吧!)</w:t>
      </w:r>
      <w:r w:rsidRPr="00AB4FD5">
        <w:rPr>
          <w:rFonts w:ascii="SimSun" w:hAnsi="SimSun"/>
          <w:color w:val="000000"/>
          <w:szCs w:val="21"/>
        </w:rPr>
        <w:br/>
        <w:t>I'll try but I can't promise. (我争取去，但不能保证。) </w:t>
      </w:r>
      <w:r w:rsidRPr="00AB4FD5">
        <w:rPr>
          <w:rFonts w:ascii="SimSun" w:hAnsi="SimSun"/>
          <w:color w:val="000000"/>
          <w:szCs w:val="21"/>
        </w:rPr>
        <w:br/>
        <w:t>一定。</w:t>
      </w:r>
      <w:r w:rsidRPr="00AB4FD5">
        <w:rPr>
          <w:rFonts w:ascii="SimSun" w:hAnsi="SimSun"/>
          <w:color w:val="000000"/>
          <w:szCs w:val="21"/>
        </w:rPr>
        <w:br/>
        <w:t>Will do.</w:t>
      </w:r>
      <w:r w:rsidRPr="00AB4FD5">
        <w:rPr>
          <w:rFonts w:ascii="SimSun" w:hAnsi="SimSun"/>
          <w:color w:val="000000"/>
          <w:szCs w:val="21"/>
        </w:rPr>
        <w:br/>
        <w:t>Remember to bring the report. (记住带上你的报告。)</w:t>
      </w:r>
      <w:r w:rsidRPr="00AB4FD5">
        <w:rPr>
          <w:rFonts w:ascii="SimSun" w:hAnsi="SimSun"/>
          <w:color w:val="000000"/>
          <w:szCs w:val="21"/>
        </w:rPr>
        <w:br/>
        <w:t>Will do. (一定带来。) </w:t>
      </w:r>
      <w:r w:rsidRPr="00AB4FD5">
        <w:rPr>
          <w:rFonts w:ascii="SimSun" w:hAnsi="SimSun"/>
          <w:color w:val="000000"/>
          <w:szCs w:val="21"/>
        </w:rPr>
        <w:br/>
        <w:t>我发誓。 </w:t>
      </w:r>
      <w:r w:rsidRPr="00AB4FD5">
        <w:rPr>
          <w:rFonts w:ascii="SimSun" w:hAnsi="SimSun"/>
          <w:color w:val="000000"/>
          <w:szCs w:val="21"/>
        </w:rPr>
        <w:br/>
        <w:t>I swear. *语气强烈。</w:t>
      </w:r>
      <w:r w:rsidRPr="00AB4FD5">
        <w:rPr>
          <w:rFonts w:ascii="SimSun" w:hAnsi="SimSun"/>
          <w:color w:val="000000"/>
          <w:szCs w:val="21"/>
        </w:rPr>
        <w:br/>
        <w:t>Are you sure? (是真的吗?)</w:t>
      </w:r>
      <w:r w:rsidRPr="00AB4FD5">
        <w:rPr>
          <w:rFonts w:ascii="SimSun" w:hAnsi="SimSun"/>
          <w:color w:val="000000"/>
          <w:szCs w:val="21"/>
        </w:rPr>
        <w:br/>
        <w:t>I swear. (我发誓。) </w:t>
      </w:r>
      <w:r w:rsidRPr="00AB4FD5">
        <w:rPr>
          <w:rFonts w:ascii="SimSun" w:hAnsi="SimSun"/>
          <w:color w:val="000000"/>
          <w:szCs w:val="21"/>
        </w:rPr>
        <w:br/>
        <w:t>请相信我。 </w:t>
      </w:r>
      <w:r w:rsidRPr="00AB4FD5">
        <w:rPr>
          <w:rFonts w:ascii="SimSun" w:hAnsi="SimSun"/>
          <w:color w:val="000000"/>
          <w:szCs w:val="21"/>
        </w:rPr>
        <w:br/>
        <w:t>Trust me.</w:t>
      </w:r>
      <w:r w:rsidRPr="00AB4FD5">
        <w:rPr>
          <w:rFonts w:ascii="SimSun" w:hAnsi="SimSun"/>
          <w:color w:val="000000"/>
          <w:szCs w:val="21"/>
        </w:rPr>
        <w:br/>
        <w:t>I'm not sure. (我没有把握。)</w:t>
      </w:r>
      <w:r w:rsidRPr="00AB4FD5">
        <w:rPr>
          <w:rFonts w:ascii="SimSun" w:hAnsi="SimSun"/>
          <w:color w:val="000000"/>
          <w:szCs w:val="21"/>
        </w:rPr>
        <w:br/>
        <w:t>Trust me. (请相信我。)</w:t>
      </w:r>
      <w:r w:rsidRPr="00AB4FD5">
        <w:rPr>
          <w:rFonts w:ascii="SimSun" w:hAnsi="SimSun"/>
          <w:color w:val="000000"/>
          <w:szCs w:val="21"/>
        </w:rPr>
        <w:br/>
        <w:t>Believe me.</w:t>
      </w:r>
      <w:r w:rsidRPr="00AB4FD5">
        <w:rPr>
          <w:rFonts w:ascii="SimSun" w:hAnsi="SimSun"/>
          <w:color w:val="000000"/>
          <w:szCs w:val="21"/>
        </w:rPr>
        <w:br/>
        <w:t>I know what I'm doing.</w:t>
      </w:r>
      <w:r w:rsidRPr="00AB4FD5">
        <w:rPr>
          <w:rFonts w:ascii="SimSun" w:hAnsi="SimSun"/>
          <w:color w:val="000000"/>
          <w:szCs w:val="21"/>
        </w:rPr>
        <w:br/>
        <w:t>You can trust me.</w:t>
      </w:r>
      <w:r w:rsidRPr="00AB4FD5">
        <w:rPr>
          <w:rFonts w:ascii="SimSun" w:hAnsi="SimSun"/>
          <w:color w:val="000000"/>
          <w:szCs w:val="21"/>
        </w:rPr>
        <w:br/>
        <w:t>Trust in me. </w:t>
      </w:r>
      <w:r w:rsidRPr="00AB4FD5">
        <w:rPr>
          <w:rFonts w:ascii="SimSun" w:hAnsi="SimSun"/>
          <w:color w:val="000000"/>
          <w:szCs w:val="21"/>
        </w:rPr>
        <w:br/>
        <w:t>说到就得做到。 </w:t>
      </w:r>
      <w:r w:rsidRPr="00AB4FD5">
        <w:rPr>
          <w:rFonts w:ascii="SimSun" w:hAnsi="SimSun"/>
          <w:color w:val="000000"/>
          <w:szCs w:val="21"/>
        </w:rPr>
        <w:br/>
        <w:t>A promise is a promise!</w:t>
      </w:r>
      <w:r w:rsidRPr="00AB4FD5">
        <w:rPr>
          <w:rFonts w:ascii="SimSun" w:hAnsi="SimSun"/>
          <w:color w:val="000000"/>
          <w:szCs w:val="21"/>
        </w:rPr>
        <w:br/>
        <w:t>I'm sorry I can't help you. (对不起，我帮不了你。)</w:t>
      </w:r>
      <w:r w:rsidRPr="00AB4FD5">
        <w:rPr>
          <w:rFonts w:ascii="SimSun" w:hAnsi="SimSun"/>
          <w:color w:val="000000"/>
          <w:szCs w:val="21"/>
        </w:rPr>
        <w:br/>
        <w:t>You said you would. A promise is a promise! (你说过你可以，说到就得做到。)</w:t>
      </w:r>
      <w:r w:rsidRPr="00AB4FD5">
        <w:rPr>
          <w:rFonts w:ascii="SimSun" w:hAnsi="SimSun"/>
          <w:color w:val="000000"/>
          <w:szCs w:val="21"/>
        </w:rPr>
        <w:br/>
        <w:t>You promised! (你不是答应我了吗!)</w:t>
      </w:r>
      <w:r w:rsidRPr="00AB4FD5">
        <w:rPr>
          <w:rFonts w:ascii="SimSun" w:hAnsi="SimSun"/>
          <w:color w:val="000000"/>
          <w:szCs w:val="21"/>
        </w:rPr>
        <w:br/>
        <w:t>You can't go back on your promise now! (你现在不能食言。)</w:t>
      </w:r>
    </w:p>
    <w:p w:rsidR="007E730F" w:rsidRPr="00AB4FD5" w:rsidRDefault="007E730F" w:rsidP="007E730F">
      <w:pPr>
        <w:pStyle w:val="Heading1"/>
        <w:spacing w:before="120" w:after="120"/>
        <w:rPr>
          <w:rFonts w:ascii="SimSun" w:hAnsi="SimSun"/>
          <w:color w:val="000000"/>
          <w:sz w:val="24"/>
          <w:szCs w:val="21"/>
        </w:rPr>
      </w:pPr>
      <w:bookmarkStart w:id="16" w:name="_Toc7167148"/>
      <w:r w:rsidRPr="00AB4FD5">
        <w:rPr>
          <w:rFonts w:ascii="SimSun" w:hAnsi="SimSun" w:hint="eastAsia"/>
          <w:color w:val="000000"/>
          <w:sz w:val="24"/>
          <w:szCs w:val="21"/>
        </w:rPr>
        <w:t>[口语8000句-15]各种各样的问题</w:t>
      </w:r>
      <w:bookmarkEnd w:id="16"/>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各种各样的问题</w:t>
      </w:r>
      <w:r w:rsidRPr="00AB4FD5">
        <w:rPr>
          <w:rFonts w:ascii="SimSun" w:hAnsi="SimSun"/>
          <w:color w:val="000000"/>
          <w:szCs w:val="21"/>
        </w:rPr>
        <w:br/>
      </w:r>
      <w:r w:rsidRPr="00AB4FD5">
        <w:rPr>
          <w:rFonts w:ascii="SimSun" w:hAnsi="SimSun"/>
          <w:color w:val="000000"/>
          <w:szCs w:val="21"/>
        </w:rPr>
        <w:br/>
        <w:t>这是什么味儿? </w:t>
      </w:r>
      <w:r w:rsidRPr="00AB4FD5">
        <w:rPr>
          <w:rFonts w:ascii="SimSun" w:hAnsi="SimSun"/>
          <w:color w:val="000000"/>
          <w:szCs w:val="21"/>
        </w:rPr>
        <w:br/>
        <w:t>What's that smell? *完全不清楚时。</w:t>
      </w:r>
      <w:r w:rsidRPr="00AB4FD5">
        <w:rPr>
          <w:rFonts w:ascii="SimSun" w:hAnsi="SimSun"/>
          <w:color w:val="000000"/>
          <w:szCs w:val="21"/>
        </w:rPr>
        <w:br/>
        <w:t>What's that smell? (这是什么味儿?)</w:t>
      </w:r>
      <w:r w:rsidRPr="00AB4FD5">
        <w:rPr>
          <w:rFonts w:ascii="SimSun" w:hAnsi="SimSun"/>
          <w:color w:val="000000"/>
          <w:szCs w:val="21"/>
        </w:rPr>
        <w:br/>
        <w:t>Oh, no! Something's burning. (噢，不好!是什么糊了吧。)</w:t>
      </w:r>
      <w:r w:rsidRPr="00AB4FD5">
        <w:rPr>
          <w:rFonts w:ascii="SimSun" w:hAnsi="SimSun"/>
          <w:color w:val="000000"/>
          <w:szCs w:val="21"/>
        </w:rPr>
        <w:br/>
        <w:t>I wonder what that smell is?</w:t>
      </w:r>
      <w:r w:rsidRPr="00AB4FD5">
        <w:rPr>
          <w:rFonts w:ascii="SimSun" w:hAnsi="SimSun"/>
          <w:color w:val="000000"/>
          <w:szCs w:val="21"/>
        </w:rPr>
        <w:br/>
        <w:t>I wonder where that smell is coming from? </w:t>
      </w:r>
      <w:r w:rsidRPr="00AB4FD5">
        <w:rPr>
          <w:rFonts w:ascii="SimSun" w:hAnsi="SimSun"/>
          <w:color w:val="000000"/>
          <w:szCs w:val="21"/>
        </w:rPr>
        <w:br/>
        <w:t>什么声音? </w:t>
      </w:r>
      <w:r w:rsidRPr="00AB4FD5">
        <w:rPr>
          <w:rFonts w:ascii="SimSun" w:hAnsi="SimSun"/>
          <w:color w:val="000000"/>
          <w:szCs w:val="21"/>
        </w:rPr>
        <w:br/>
        <w:t>What's that noise?</w:t>
      </w:r>
      <w:r w:rsidRPr="00AB4FD5">
        <w:rPr>
          <w:rFonts w:ascii="SimSun" w:hAnsi="SimSun"/>
          <w:color w:val="000000"/>
          <w:szCs w:val="21"/>
        </w:rPr>
        <w:br/>
        <w:t>What's that noise? (什么声音?)</w:t>
      </w:r>
      <w:r w:rsidRPr="00AB4FD5">
        <w:rPr>
          <w:rFonts w:ascii="SimSun" w:hAnsi="SimSun"/>
          <w:color w:val="000000"/>
          <w:szCs w:val="21"/>
        </w:rPr>
        <w:br/>
        <w:t>It's my alarm clock. (是我的闹钟的声音。) </w:t>
      </w:r>
      <w:r w:rsidRPr="00AB4FD5">
        <w:rPr>
          <w:rFonts w:ascii="SimSun" w:hAnsi="SimSun"/>
          <w:color w:val="000000"/>
          <w:szCs w:val="21"/>
        </w:rPr>
        <w:br/>
        <w:t>这是排什么的队? </w:t>
      </w:r>
      <w:r w:rsidRPr="00AB4FD5">
        <w:rPr>
          <w:rFonts w:ascii="SimSun" w:hAnsi="SimSun"/>
          <w:color w:val="000000"/>
          <w:szCs w:val="21"/>
        </w:rPr>
        <w:br/>
        <w:t>What is this line for?</w:t>
      </w:r>
      <w:r w:rsidRPr="00AB4FD5">
        <w:rPr>
          <w:rFonts w:ascii="SimSun" w:hAnsi="SimSun"/>
          <w:color w:val="000000"/>
          <w:szCs w:val="21"/>
        </w:rPr>
        <w:br/>
        <w:t>What is this line for? (这是排什么的队?)</w:t>
      </w:r>
      <w:r w:rsidRPr="00AB4FD5">
        <w:rPr>
          <w:rFonts w:ascii="SimSun" w:hAnsi="SimSun"/>
          <w:color w:val="000000"/>
          <w:szCs w:val="21"/>
        </w:rPr>
        <w:br/>
        <w:t>I have no idea. (我也不知道。)</w:t>
      </w:r>
      <w:r w:rsidRPr="00AB4FD5">
        <w:rPr>
          <w:rFonts w:ascii="SimSun" w:hAnsi="SimSun"/>
          <w:color w:val="000000"/>
          <w:szCs w:val="21"/>
        </w:rPr>
        <w:br/>
        <w:t>Why are people lined up? (人们为什么排队?) </w:t>
      </w:r>
      <w:r w:rsidRPr="00AB4FD5">
        <w:rPr>
          <w:rFonts w:ascii="SimSun" w:hAnsi="SimSun"/>
          <w:color w:val="000000"/>
          <w:szCs w:val="21"/>
        </w:rPr>
        <w:br/>
        <w:t>打什么鬼主意呢?(你忙什么呢?) </w:t>
      </w:r>
      <w:r w:rsidRPr="00AB4FD5">
        <w:rPr>
          <w:rFonts w:ascii="SimSun" w:hAnsi="SimSun"/>
          <w:color w:val="000000"/>
          <w:szCs w:val="21"/>
        </w:rPr>
        <w:br/>
        <w:t>What are you up to? *up to “就某事有……企图”、“打……的坏主意”、“从事……”。</w:t>
      </w:r>
      <w:r w:rsidRPr="00AB4FD5">
        <w:rPr>
          <w:rFonts w:ascii="SimSun" w:hAnsi="SimSun"/>
          <w:color w:val="000000"/>
          <w:szCs w:val="21"/>
        </w:rPr>
        <w:br/>
        <w:t>What are you up to tonight? (你今天晚上忙什么?)</w:t>
      </w:r>
      <w:r w:rsidRPr="00AB4FD5">
        <w:rPr>
          <w:rFonts w:ascii="SimSun" w:hAnsi="SimSun"/>
          <w:color w:val="000000"/>
          <w:szCs w:val="21"/>
        </w:rPr>
        <w:br/>
        <w:t>Why should I tell you? (我干吗非得告诉你不可?)</w:t>
      </w:r>
      <w:r w:rsidRPr="00AB4FD5">
        <w:rPr>
          <w:rFonts w:ascii="SimSun" w:hAnsi="SimSun"/>
          <w:color w:val="000000"/>
          <w:szCs w:val="21"/>
        </w:rPr>
        <w:br/>
        <w:t>What's going on? (是什么呀?) </w:t>
      </w:r>
      <w:r w:rsidRPr="00AB4FD5">
        <w:rPr>
          <w:rFonts w:ascii="SimSun" w:hAnsi="SimSun"/>
          <w:color w:val="000000"/>
          <w:szCs w:val="21"/>
        </w:rPr>
        <w:br/>
        <w:t>我可以问一个问题吗? </w:t>
      </w:r>
      <w:r w:rsidRPr="00AB4FD5">
        <w:rPr>
          <w:rFonts w:ascii="SimSun" w:hAnsi="SimSun"/>
          <w:color w:val="000000"/>
          <w:szCs w:val="21"/>
        </w:rPr>
        <w:br/>
        <w:t>May I ask you a question?</w:t>
      </w:r>
      <w:r w:rsidRPr="00AB4FD5">
        <w:rPr>
          <w:rFonts w:ascii="SimSun" w:hAnsi="SimSun"/>
          <w:color w:val="000000"/>
          <w:szCs w:val="21"/>
        </w:rPr>
        <w:br/>
        <w:t>May I ask you a question? (我可以问一个问题吗?)</w:t>
      </w:r>
      <w:r w:rsidRPr="00AB4FD5">
        <w:rPr>
          <w:rFonts w:ascii="SimSun" w:hAnsi="SimSun"/>
          <w:color w:val="000000"/>
          <w:szCs w:val="21"/>
        </w:rPr>
        <w:br/>
        <w:t>Sure, what is it? (当然，什么问题?) </w:t>
      </w:r>
      <w:r w:rsidRPr="00AB4FD5">
        <w:rPr>
          <w:rFonts w:ascii="SimSun" w:hAnsi="SimSun"/>
          <w:color w:val="000000"/>
          <w:szCs w:val="21"/>
        </w:rPr>
        <w:br/>
        <w:t>“drowsy”是什么意思? </w:t>
      </w:r>
      <w:r w:rsidRPr="00AB4FD5">
        <w:rPr>
          <w:rFonts w:ascii="SimSun" w:hAnsi="SimSun"/>
          <w:color w:val="000000"/>
          <w:szCs w:val="21"/>
        </w:rPr>
        <w:br/>
        <w:t>What does “drowsy” mean?</w:t>
      </w:r>
      <w:r w:rsidRPr="00AB4FD5">
        <w:rPr>
          <w:rFonts w:ascii="SimSun" w:hAnsi="SimSun"/>
          <w:color w:val="000000"/>
          <w:szCs w:val="21"/>
        </w:rPr>
        <w:br/>
        <w:t>What does “drowsy” mean? (“drowsy”是什么意思?)</w:t>
      </w:r>
      <w:r w:rsidRPr="00AB4FD5">
        <w:rPr>
          <w:rFonts w:ascii="SimSun" w:hAnsi="SimSun"/>
          <w:color w:val="000000"/>
          <w:szCs w:val="21"/>
        </w:rPr>
        <w:br/>
        <w:t>It means “sleepy.” (“drowsy”表示“犯困”。)</w:t>
      </w:r>
      <w:r w:rsidRPr="00AB4FD5">
        <w:rPr>
          <w:rFonts w:ascii="SimSun" w:hAnsi="SimSun"/>
          <w:color w:val="000000"/>
          <w:szCs w:val="21"/>
        </w:rPr>
        <w:br/>
        <w:t>这是什么? </w:t>
      </w:r>
      <w:r w:rsidRPr="00AB4FD5">
        <w:rPr>
          <w:rFonts w:ascii="SimSun" w:hAnsi="SimSun"/>
          <w:color w:val="000000"/>
          <w:szCs w:val="21"/>
        </w:rPr>
        <w:br/>
        <w:t>What's this?</w:t>
      </w:r>
      <w:r w:rsidRPr="00AB4FD5">
        <w:rPr>
          <w:rFonts w:ascii="SimSun" w:hAnsi="SimSun"/>
          <w:color w:val="000000"/>
          <w:szCs w:val="21"/>
        </w:rPr>
        <w:br/>
        <w:t>What's this? (这是什么?)</w:t>
      </w:r>
      <w:r w:rsidRPr="00AB4FD5">
        <w:rPr>
          <w:rFonts w:ascii="SimSun" w:hAnsi="SimSun"/>
          <w:color w:val="000000"/>
          <w:szCs w:val="21"/>
        </w:rPr>
        <w:br/>
        <w:t>It's a foldable bed. (这是折叠床。) </w:t>
      </w:r>
      <w:r w:rsidRPr="00AB4FD5">
        <w:rPr>
          <w:rFonts w:ascii="SimSun" w:hAnsi="SimSun"/>
          <w:color w:val="000000"/>
          <w:szCs w:val="21"/>
        </w:rPr>
        <w:br/>
        <w:t>那是什么?</w:t>
      </w:r>
      <w:r w:rsidRPr="00AB4FD5">
        <w:rPr>
          <w:rFonts w:ascii="SimSun" w:hAnsi="SimSun"/>
          <w:color w:val="000000"/>
          <w:szCs w:val="21"/>
        </w:rPr>
        <w:br/>
        <w:t>What's that? </w:t>
      </w:r>
      <w:r w:rsidRPr="00AB4FD5">
        <w:rPr>
          <w:rFonts w:ascii="SimSun" w:hAnsi="SimSun"/>
          <w:color w:val="000000"/>
          <w:szCs w:val="21"/>
        </w:rPr>
        <w:br/>
        <w:t>这是谁的? </w:t>
      </w:r>
      <w:r w:rsidRPr="00AB4FD5">
        <w:rPr>
          <w:rFonts w:ascii="SimSun" w:hAnsi="SimSun"/>
          <w:color w:val="000000"/>
          <w:szCs w:val="21"/>
        </w:rPr>
        <w:br/>
        <w:t>Who does this belong to?</w:t>
      </w:r>
      <w:r w:rsidRPr="00AB4FD5">
        <w:rPr>
          <w:rFonts w:ascii="SimSun" w:hAnsi="SimSun"/>
          <w:color w:val="000000"/>
          <w:szCs w:val="21"/>
        </w:rPr>
        <w:br/>
        <w:t>Whose is this?</w:t>
      </w:r>
      <w:r w:rsidRPr="00AB4FD5">
        <w:rPr>
          <w:rFonts w:ascii="SimSun" w:hAnsi="SimSun"/>
          <w:color w:val="000000"/>
          <w:szCs w:val="21"/>
        </w:rPr>
        <w:br/>
        <w:t>To whom does this belong? </w:t>
      </w:r>
      <w:r w:rsidRPr="00AB4FD5">
        <w:rPr>
          <w:rFonts w:ascii="SimSun" w:hAnsi="SimSun"/>
          <w:color w:val="000000"/>
          <w:szCs w:val="21"/>
        </w:rPr>
        <w:br/>
        <w:t>哪一个? </w:t>
      </w:r>
      <w:r w:rsidRPr="00AB4FD5">
        <w:rPr>
          <w:rFonts w:ascii="SimSun" w:hAnsi="SimSun"/>
          <w:color w:val="000000"/>
          <w:szCs w:val="21"/>
        </w:rPr>
        <w:br/>
        <w:t>Which one?</w:t>
      </w:r>
      <w:r w:rsidRPr="00AB4FD5">
        <w:rPr>
          <w:rFonts w:ascii="SimSun" w:hAnsi="SimSun"/>
          <w:color w:val="000000"/>
          <w:szCs w:val="21"/>
        </w:rPr>
        <w:br/>
        <w:t>That's my car. (那是我的车。)</w:t>
      </w:r>
      <w:r w:rsidRPr="00AB4FD5">
        <w:rPr>
          <w:rFonts w:ascii="SimSun" w:hAnsi="SimSun"/>
          <w:color w:val="000000"/>
          <w:szCs w:val="21"/>
        </w:rPr>
        <w:br/>
        <w:t>Which one? (哪辆?) </w:t>
      </w:r>
      <w:r w:rsidRPr="00AB4FD5">
        <w:rPr>
          <w:rFonts w:ascii="SimSun" w:hAnsi="SimSun"/>
          <w:color w:val="000000"/>
          <w:szCs w:val="21"/>
        </w:rPr>
        <w:br/>
        <w:t>这叫什么? </w:t>
      </w:r>
      <w:r w:rsidRPr="00AB4FD5">
        <w:rPr>
          <w:rFonts w:ascii="SimSun" w:hAnsi="SimSun"/>
          <w:color w:val="000000"/>
          <w:szCs w:val="21"/>
        </w:rPr>
        <w:br/>
        <w:t>What's it called?</w:t>
      </w:r>
      <w:r w:rsidRPr="00AB4FD5">
        <w:rPr>
          <w:rFonts w:ascii="SimSun" w:hAnsi="SimSun"/>
          <w:color w:val="000000"/>
          <w:szCs w:val="21"/>
        </w:rPr>
        <w:br/>
        <w:t>What's it called? (这叫什么?)</w:t>
      </w:r>
      <w:r w:rsidRPr="00AB4FD5">
        <w:rPr>
          <w:rFonts w:ascii="SimSun" w:hAnsi="SimSun"/>
          <w:color w:val="000000"/>
          <w:szCs w:val="21"/>
        </w:rPr>
        <w:br/>
        <w:t>It's called tempura. (这叫“天麸罗”。)</w:t>
      </w:r>
      <w:r w:rsidRPr="00AB4FD5">
        <w:rPr>
          <w:rFonts w:ascii="SimSun" w:hAnsi="SimSun"/>
          <w:color w:val="000000"/>
          <w:szCs w:val="21"/>
        </w:rPr>
        <w:br/>
        <w:t>What do you call it? </w:t>
      </w:r>
      <w:r w:rsidRPr="00AB4FD5">
        <w:rPr>
          <w:rFonts w:ascii="SimSun" w:hAnsi="SimSun"/>
          <w:color w:val="000000"/>
          <w:szCs w:val="21"/>
        </w:rPr>
        <w:br/>
        <w:t>这是什么礼物? </w:t>
      </w:r>
      <w:r w:rsidRPr="00AB4FD5">
        <w:rPr>
          <w:rFonts w:ascii="SimSun" w:hAnsi="SimSun"/>
          <w:color w:val="000000"/>
          <w:szCs w:val="21"/>
        </w:rPr>
        <w:br/>
        <w:t>What did you get for me? *这种说法不只限于送礼物时。还有“你给我买什么了?”、“你给我带什么来了?”等的语感。</w:t>
      </w:r>
      <w:r w:rsidRPr="00AB4FD5">
        <w:rPr>
          <w:rFonts w:ascii="SimSun" w:hAnsi="SimSun"/>
          <w:color w:val="000000"/>
          <w:szCs w:val="21"/>
        </w:rPr>
        <w:br/>
        <w:t>What did you get for me? (是什么礼物?)</w:t>
      </w:r>
      <w:r w:rsidRPr="00AB4FD5">
        <w:rPr>
          <w:rFonts w:ascii="SimSun" w:hAnsi="SimSun"/>
          <w:color w:val="000000"/>
          <w:szCs w:val="21"/>
        </w:rPr>
        <w:br/>
        <w:t>I got you a doll. (我给你买了一个娃娃。) </w:t>
      </w:r>
      <w:r w:rsidRPr="00AB4FD5">
        <w:rPr>
          <w:rFonts w:ascii="SimSun" w:hAnsi="SimSun"/>
          <w:color w:val="000000"/>
          <w:szCs w:val="21"/>
        </w:rPr>
        <w:br/>
        <w:t>去哪儿呀? </w:t>
      </w:r>
      <w:r w:rsidRPr="00AB4FD5">
        <w:rPr>
          <w:rFonts w:ascii="SimSun" w:hAnsi="SimSun"/>
          <w:color w:val="000000"/>
          <w:szCs w:val="21"/>
        </w:rPr>
        <w:br/>
        <w:t>Where are you headed? *比较随便的口语说法。</w:t>
      </w:r>
      <w:r w:rsidRPr="00AB4FD5">
        <w:rPr>
          <w:rFonts w:ascii="SimSun" w:hAnsi="SimSun"/>
          <w:color w:val="000000"/>
          <w:szCs w:val="21"/>
        </w:rPr>
        <w:br/>
        <w:t>Where are you headed? (去哪儿?)</w:t>
      </w:r>
      <w:r w:rsidRPr="00AB4FD5">
        <w:rPr>
          <w:rFonts w:ascii="SimSun" w:hAnsi="SimSun"/>
          <w:color w:val="000000"/>
          <w:szCs w:val="21"/>
        </w:rPr>
        <w:br/>
        <w:t>Home. (回家。)</w:t>
      </w:r>
      <w:r w:rsidRPr="00AB4FD5">
        <w:rPr>
          <w:rFonts w:ascii="SimSun" w:hAnsi="SimSun"/>
          <w:color w:val="000000"/>
          <w:szCs w:val="21"/>
        </w:rPr>
        <w:br/>
        <w:t>Where are you going?</w:t>
      </w:r>
      <w:r w:rsidRPr="00AB4FD5">
        <w:rPr>
          <w:rFonts w:ascii="SimSun" w:hAnsi="SimSun"/>
          <w:color w:val="000000"/>
          <w:szCs w:val="21"/>
        </w:rPr>
        <w:br/>
        <w:t>Where are you off to? </w:t>
      </w:r>
      <w:r w:rsidRPr="00AB4FD5">
        <w:rPr>
          <w:rFonts w:ascii="SimSun" w:hAnsi="SimSun"/>
          <w:color w:val="000000"/>
          <w:szCs w:val="21"/>
        </w:rPr>
        <w:br/>
        <w:t>比如说? </w:t>
      </w:r>
      <w:r w:rsidRPr="00AB4FD5">
        <w:rPr>
          <w:rFonts w:ascii="SimSun" w:hAnsi="SimSun"/>
          <w:color w:val="000000"/>
          <w:szCs w:val="21"/>
        </w:rPr>
        <w:br/>
        <w:t>For example?</w:t>
      </w:r>
      <w:r w:rsidRPr="00AB4FD5">
        <w:rPr>
          <w:rFonts w:ascii="SimSun" w:hAnsi="SimSun"/>
          <w:color w:val="000000"/>
          <w:szCs w:val="21"/>
        </w:rPr>
        <w:br/>
        <w:t>For instance? </w:t>
      </w:r>
      <w:r w:rsidRPr="00AB4FD5">
        <w:rPr>
          <w:rFonts w:ascii="SimSun" w:hAnsi="SimSun"/>
          <w:color w:val="000000"/>
          <w:szCs w:val="21"/>
        </w:rPr>
        <w:br/>
        <w:t>隔多长时间? </w:t>
      </w:r>
      <w:r w:rsidRPr="00AB4FD5">
        <w:rPr>
          <w:rFonts w:ascii="SimSun" w:hAnsi="SimSun"/>
          <w:color w:val="000000"/>
          <w:szCs w:val="21"/>
        </w:rPr>
        <w:br/>
        <w:t>How often? *“隔几分钟来一趟车”或者“隔多长时间打一次网球”等用于询问时间的间隔时。</w:t>
      </w:r>
      <w:r w:rsidRPr="00AB4FD5">
        <w:rPr>
          <w:rFonts w:ascii="SimSun" w:hAnsi="SimSun"/>
          <w:color w:val="000000"/>
          <w:szCs w:val="21"/>
        </w:rPr>
        <w:br/>
        <w:t>How often should I take this medicine? (这药一天吃几次?)</w:t>
      </w:r>
      <w:r w:rsidRPr="00AB4FD5">
        <w:rPr>
          <w:rFonts w:ascii="SimSun" w:hAnsi="SimSun"/>
          <w:color w:val="000000"/>
          <w:szCs w:val="21"/>
        </w:rPr>
        <w:br/>
        <w:t>Five times a day. (一天5次。)</w:t>
      </w:r>
      <w:r w:rsidRPr="00AB4FD5">
        <w:rPr>
          <w:rFonts w:ascii="SimSun" w:hAnsi="SimSun"/>
          <w:color w:val="000000"/>
          <w:szCs w:val="21"/>
        </w:rPr>
        <w:br/>
        <w:t>How frequently? </w:t>
      </w:r>
      <w:r w:rsidRPr="00AB4FD5">
        <w:rPr>
          <w:rFonts w:ascii="SimSun" w:hAnsi="SimSun"/>
          <w:color w:val="000000"/>
          <w:szCs w:val="21"/>
        </w:rPr>
        <w:br/>
        <w:t>U.S.A.是什么的缩写? </w:t>
      </w:r>
      <w:r w:rsidRPr="00AB4FD5">
        <w:rPr>
          <w:rFonts w:ascii="SimSun" w:hAnsi="SimSun"/>
          <w:color w:val="000000"/>
          <w:szCs w:val="21"/>
        </w:rPr>
        <w:br/>
        <w:t>What does USA stand for?</w:t>
      </w:r>
      <w:r w:rsidRPr="00AB4FD5">
        <w:rPr>
          <w:rFonts w:ascii="SimSun" w:hAnsi="SimSun"/>
          <w:color w:val="000000"/>
          <w:szCs w:val="21"/>
        </w:rPr>
        <w:br/>
        <w:t>What does USA stand for? (U.S.A.是什么的缩写?)</w:t>
      </w:r>
      <w:r w:rsidRPr="00AB4FD5">
        <w:rPr>
          <w:rFonts w:ascii="SimSun" w:hAnsi="SimSun"/>
          <w:color w:val="000000"/>
          <w:szCs w:val="21"/>
        </w:rPr>
        <w:br/>
        <w:t>It stands for the United States of America. (它是United States of America的缩写。) </w:t>
      </w:r>
      <w:r w:rsidRPr="00AB4FD5">
        <w:rPr>
          <w:rFonts w:ascii="SimSun" w:hAnsi="SimSun"/>
          <w:color w:val="000000"/>
          <w:szCs w:val="21"/>
        </w:rPr>
        <w:br/>
        <w:t>多长? </w:t>
      </w:r>
      <w:r w:rsidRPr="00AB4FD5">
        <w:rPr>
          <w:rFonts w:ascii="SimSun" w:hAnsi="SimSun"/>
          <w:color w:val="000000"/>
          <w:szCs w:val="21"/>
        </w:rPr>
        <w:br/>
        <w:t>How long? *询问距离、尺寸时间的长短，听到这样的提问，对方以具体数字回答。</w:t>
      </w:r>
      <w:r w:rsidRPr="00AB4FD5">
        <w:rPr>
          <w:rFonts w:ascii="SimSun" w:hAnsi="SimSun"/>
          <w:color w:val="000000"/>
          <w:szCs w:val="21"/>
        </w:rPr>
        <w:br/>
        <w:t>How long have you dated her? (你和她交往了多长时间?)</w:t>
      </w:r>
      <w:r w:rsidRPr="00AB4FD5">
        <w:rPr>
          <w:rFonts w:ascii="SimSun" w:hAnsi="SimSun"/>
          <w:color w:val="000000"/>
          <w:szCs w:val="21"/>
        </w:rPr>
        <w:br/>
        <w:t>About four years. (大概4年吧。)</w:t>
      </w:r>
      <w:r w:rsidRPr="00AB4FD5">
        <w:rPr>
          <w:rFonts w:ascii="SimSun" w:hAnsi="SimSun"/>
          <w:color w:val="000000"/>
          <w:szCs w:val="21"/>
        </w:rPr>
        <w:br/>
        <w:t>How long is her hair? (她的头发有多长?)</w:t>
      </w:r>
      <w:r w:rsidRPr="00AB4FD5">
        <w:rPr>
          <w:rFonts w:ascii="SimSun" w:hAnsi="SimSun"/>
          <w:color w:val="000000"/>
          <w:szCs w:val="21"/>
        </w:rPr>
        <w:br/>
        <w:t>Very long. (很长。)*不能用具体数字回答时，也可以用类似very long这样的话来回答。 </w:t>
      </w:r>
      <w:r w:rsidRPr="00AB4FD5">
        <w:rPr>
          <w:rFonts w:ascii="SimSun" w:hAnsi="SimSun"/>
          <w:color w:val="000000"/>
          <w:szCs w:val="21"/>
        </w:rPr>
        <w:br/>
        <w:t>多早? </w:t>
      </w:r>
      <w:r w:rsidRPr="00AB4FD5">
        <w:rPr>
          <w:rFonts w:ascii="SimSun" w:hAnsi="SimSun"/>
          <w:color w:val="000000"/>
          <w:szCs w:val="21"/>
        </w:rPr>
        <w:br/>
        <w:t>How early?</w:t>
      </w:r>
      <w:r w:rsidRPr="00AB4FD5">
        <w:rPr>
          <w:rFonts w:ascii="SimSun" w:hAnsi="SimSun"/>
          <w:color w:val="000000"/>
          <w:szCs w:val="21"/>
        </w:rPr>
        <w:br/>
        <w:t>How early should we leave? (咱们多早出发合适?)</w:t>
      </w:r>
      <w:r w:rsidRPr="00AB4FD5">
        <w:rPr>
          <w:rFonts w:ascii="SimSun" w:hAnsi="SimSun"/>
          <w:color w:val="000000"/>
          <w:szCs w:val="21"/>
        </w:rPr>
        <w:br/>
        <w:t>Let's leave at 7</w:t>
      </w:r>
      <w:r w:rsidRPr="00AB4FD5">
        <w:rPr>
          <w:rFonts w:ascii="SimSun" w:hAnsi="SimSun" w:cs="SimSun" w:hint="eastAsia"/>
          <w:color w:val="000000"/>
          <w:szCs w:val="21"/>
        </w:rPr>
        <w:t>∶</w:t>
      </w:r>
      <w:r w:rsidRPr="00AB4FD5">
        <w:rPr>
          <w:rFonts w:ascii="SimSun" w:hAnsi="SimSun" w:cs="Verdana"/>
          <w:color w:val="000000"/>
          <w:szCs w:val="21"/>
        </w:rPr>
        <w:t>30 am. (</w:t>
      </w:r>
      <w:r w:rsidRPr="00AB4FD5">
        <w:rPr>
          <w:rFonts w:ascii="SimSun" w:hAnsi="SimSun"/>
          <w:color w:val="000000"/>
          <w:szCs w:val="21"/>
        </w:rPr>
        <w:t>早晨7</w:t>
      </w:r>
      <w:r w:rsidRPr="00AB4FD5">
        <w:rPr>
          <w:rFonts w:ascii="SimSun" w:hAnsi="SimSun" w:cs="SimSun" w:hint="eastAsia"/>
          <w:color w:val="000000"/>
          <w:szCs w:val="21"/>
        </w:rPr>
        <w:t>∶</w:t>
      </w:r>
      <w:r w:rsidRPr="00AB4FD5">
        <w:rPr>
          <w:rFonts w:ascii="SimSun" w:hAnsi="SimSun" w:cs="Verdana"/>
          <w:color w:val="000000"/>
          <w:szCs w:val="21"/>
        </w:rPr>
        <w:t>30</w:t>
      </w:r>
      <w:r w:rsidRPr="00AB4FD5">
        <w:rPr>
          <w:rFonts w:ascii="SimSun" w:hAnsi="SimSun"/>
          <w:color w:val="000000"/>
          <w:szCs w:val="21"/>
        </w:rPr>
        <w:t>吧。)*用How表示问“多……”的说法还有以下几种。</w:t>
      </w:r>
      <w:r w:rsidRPr="00AB4FD5">
        <w:rPr>
          <w:rFonts w:ascii="SimSun" w:hAnsi="SimSun"/>
          <w:color w:val="000000"/>
          <w:szCs w:val="21"/>
        </w:rPr>
        <w:br/>
        <w:t>How short? (多短?)</w:t>
      </w:r>
      <w:r w:rsidRPr="00AB4FD5">
        <w:rPr>
          <w:rFonts w:ascii="SimSun" w:hAnsi="SimSun"/>
          <w:color w:val="000000"/>
          <w:szCs w:val="21"/>
        </w:rPr>
        <w:br/>
        <w:t>How fast? (多快?)</w:t>
      </w:r>
      <w:r w:rsidRPr="00AB4FD5">
        <w:rPr>
          <w:rFonts w:ascii="SimSun" w:hAnsi="SimSun"/>
          <w:color w:val="000000"/>
          <w:szCs w:val="21"/>
        </w:rPr>
        <w:br/>
        <w:t>How far? (多远?)</w:t>
      </w:r>
      <w:r w:rsidRPr="00AB4FD5">
        <w:rPr>
          <w:rFonts w:ascii="SimSun" w:hAnsi="SimSun"/>
          <w:color w:val="000000"/>
          <w:szCs w:val="21"/>
        </w:rPr>
        <w:br/>
        <w:t>How quickly? (多快的速度?)</w:t>
      </w:r>
      <w:r w:rsidRPr="00AB4FD5">
        <w:rPr>
          <w:rFonts w:ascii="SimSun" w:hAnsi="SimSun"/>
          <w:color w:val="000000"/>
          <w:szCs w:val="21"/>
        </w:rPr>
        <w:br/>
        <w:t>How slowly? (［速度、动作］多慢?)</w:t>
      </w:r>
      <w:r w:rsidRPr="00AB4FD5">
        <w:rPr>
          <w:rFonts w:ascii="SimSun" w:hAnsi="SimSun"/>
          <w:color w:val="000000"/>
          <w:szCs w:val="21"/>
        </w:rPr>
        <w:br/>
        <w:t>How soon? (［时间/期间］多快?)</w:t>
      </w:r>
      <w:r w:rsidRPr="00AB4FD5">
        <w:rPr>
          <w:rFonts w:ascii="SimSun" w:hAnsi="SimSun"/>
          <w:color w:val="000000"/>
          <w:szCs w:val="21"/>
        </w:rPr>
        <w:br/>
        <w:t>How late? (［时间/时刻］多晚?)</w:t>
      </w:r>
      <w:r w:rsidRPr="00AB4FD5">
        <w:rPr>
          <w:rFonts w:ascii="SimSun" w:hAnsi="SimSun"/>
          <w:color w:val="000000"/>
          <w:szCs w:val="21"/>
        </w:rPr>
        <w:br/>
        <w:t>How much? (［不可数］多少?)</w:t>
      </w:r>
      <w:r w:rsidRPr="00AB4FD5">
        <w:rPr>
          <w:rFonts w:ascii="SimSun" w:hAnsi="SimSun"/>
          <w:color w:val="000000"/>
          <w:szCs w:val="21"/>
        </w:rPr>
        <w:br/>
        <w:t>How many? (［可数］多少?)</w:t>
      </w:r>
      <w:r w:rsidRPr="00AB4FD5">
        <w:rPr>
          <w:rFonts w:ascii="SimSun" w:hAnsi="SimSun"/>
          <w:color w:val="000000"/>
          <w:szCs w:val="21"/>
        </w:rPr>
        <w:br/>
        <w:t>How big/large? (多大?)</w:t>
      </w:r>
      <w:r w:rsidRPr="00AB4FD5">
        <w:rPr>
          <w:rFonts w:ascii="SimSun" w:hAnsi="SimSun"/>
          <w:color w:val="000000"/>
          <w:szCs w:val="21"/>
        </w:rPr>
        <w:br/>
        <w:t>How small/little? (多小?) </w:t>
      </w:r>
      <w:r w:rsidRPr="00AB4FD5">
        <w:rPr>
          <w:rFonts w:ascii="SimSun" w:hAnsi="SimSun"/>
          <w:color w:val="000000"/>
          <w:szCs w:val="21"/>
        </w:rPr>
        <w:br/>
        <w:t>暑假什么时候开始? </w:t>
      </w:r>
      <w:r w:rsidRPr="00AB4FD5">
        <w:rPr>
          <w:rFonts w:ascii="SimSun" w:hAnsi="SimSun"/>
          <w:color w:val="000000"/>
          <w:szCs w:val="21"/>
        </w:rPr>
        <w:br/>
        <w:t>When does summer break start?</w:t>
      </w:r>
      <w:r w:rsidRPr="00AB4FD5">
        <w:rPr>
          <w:rFonts w:ascii="SimSun" w:hAnsi="SimSun"/>
          <w:color w:val="000000"/>
          <w:szCs w:val="21"/>
        </w:rPr>
        <w:br/>
        <w:t>When does summer break start? (暑假什么时候开始?)</w:t>
      </w:r>
      <w:r w:rsidRPr="00AB4FD5">
        <w:rPr>
          <w:rFonts w:ascii="SimSun" w:hAnsi="SimSun"/>
          <w:color w:val="000000"/>
          <w:szCs w:val="21"/>
        </w:rPr>
        <w:br/>
        <w:t>On July 25th. (7月25号。) </w:t>
      </w:r>
      <w:r w:rsidRPr="00AB4FD5">
        <w:rPr>
          <w:rFonts w:ascii="SimSun" w:hAnsi="SimSun"/>
          <w:color w:val="000000"/>
          <w:szCs w:val="21"/>
        </w:rPr>
        <w:br/>
        <w:t>开学典礼是哪天? </w:t>
      </w:r>
      <w:r w:rsidRPr="00AB4FD5">
        <w:rPr>
          <w:rFonts w:ascii="SimSun" w:hAnsi="SimSun"/>
          <w:color w:val="000000"/>
          <w:szCs w:val="21"/>
        </w:rPr>
        <w:br/>
        <w:t>When was the opening ceremony?</w:t>
      </w:r>
      <w:r w:rsidRPr="00AB4FD5">
        <w:rPr>
          <w:rFonts w:ascii="SimSun" w:hAnsi="SimSun"/>
          <w:color w:val="000000"/>
          <w:szCs w:val="21"/>
        </w:rPr>
        <w:br/>
        <w:t>When was the opening ceremony? (开学典礼是哪天?)</w:t>
      </w:r>
      <w:r w:rsidRPr="00AB4FD5">
        <w:rPr>
          <w:rFonts w:ascii="SimSun" w:hAnsi="SimSun"/>
          <w:color w:val="000000"/>
          <w:szCs w:val="21"/>
        </w:rPr>
        <w:br/>
        <w:t>January 8th. (1月8日。) </w:t>
      </w:r>
      <w:r w:rsidRPr="00AB4FD5">
        <w:rPr>
          <w:rFonts w:ascii="SimSun" w:hAnsi="SimSun"/>
          <w:color w:val="000000"/>
          <w:szCs w:val="21"/>
        </w:rPr>
        <w:br/>
        <w:t>你知道这个生词的意思吗? </w:t>
      </w:r>
      <w:r w:rsidRPr="00AB4FD5">
        <w:rPr>
          <w:rFonts w:ascii="SimSun" w:hAnsi="SimSun"/>
          <w:color w:val="000000"/>
          <w:szCs w:val="21"/>
        </w:rPr>
        <w:br/>
        <w:t>Do you know the meaning of this word? </w:t>
      </w:r>
      <w:r w:rsidRPr="00AB4FD5">
        <w:rPr>
          <w:rFonts w:ascii="SimSun" w:hAnsi="SimSun"/>
          <w:color w:val="000000"/>
          <w:szCs w:val="21"/>
        </w:rPr>
        <w:br/>
        <w:t>这个词怎么发音? </w:t>
      </w:r>
      <w:r w:rsidRPr="00AB4FD5">
        <w:rPr>
          <w:rFonts w:ascii="SimSun" w:hAnsi="SimSun"/>
          <w:color w:val="000000"/>
          <w:szCs w:val="21"/>
        </w:rPr>
        <w:br/>
        <w:t>How do you pronounce this word?</w:t>
      </w:r>
      <w:r w:rsidRPr="00AB4FD5">
        <w:rPr>
          <w:rFonts w:ascii="SimSun" w:hAnsi="SimSun"/>
          <w:color w:val="000000"/>
          <w:szCs w:val="21"/>
        </w:rPr>
        <w:br/>
        <w:t>How do you pronounce this word? (这个词怎么发音?)</w:t>
      </w:r>
      <w:r w:rsidRPr="00AB4FD5">
        <w:rPr>
          <w:rFonts w:ascii="SimSun" w:hAnsi="SimSun"/>
          <w:color w:val="000000"/>
          <w:szCs w:val="21"/>
        </w:rPr>
        <w:br/>
        <w:t>Climb. The “b” is silent.</w:t>
      </w:r>
      <w:r w:rsidRPr="00AB4FD5">
        <w:rPr>
          <w:rFonts w:ascii="SimSun" w:hAnsi="SimSun"/>
          <w:color w:val="000000"/>
          <w:szCs w:val="21"/>
        </w:rPr>
        <w:br/>
        <w:t>A和B之间有什么区别? </w:t>
      </w:r>
      <w:r w:rsidRPr="00AB4FD5">
        <w:rPr>
          <w:rFonts w:ascii="SimSun" w:hAnsi="SimSun"/>
          <w:color w:val="000000"/>
          <w:szCs w:val="21"/>
        </w:rPr>
        <w:br/>
        <w:t>What's the difference between A and B?</w:t>
      </w:r>
      <w:r w:rsidRPr="00AB4FD5">
        <w:rPr>
          <w:rFonts w:ascii="SimSun" w:hAnsi="SimSun"/>
          <w:color w:val="000000"/>
          <w:szCs w:val="21"/>
        </w:rPr>
        <w:br/>
        <w:t>What's the difference between A and B? (A和B之间有什么区别?)</w:t>
      </w:r>
      <w:r w:rsidRPr="00AB4FD5">
        <w:rPr>
          <w:rFonts w:ascii="SimSun" w:hAnsi="SimSun"/>
          <w:color w:val="000000"/>
          <w:szCs w:val="21"/>
        </w:rPr>
        <w:br/>
        <w:t>They're about the same. (它们几乎相同。)</w:t>
      </w:r>
    </w:p>
    <w:p w:rsidR="007E730F" w:rsidRPr="00AB4FD5" w:rsidRDefault="007E730F" w:rsidP="007E730F">
      <w:pPr>
        <w:pStyle w:val="Heading1"/>
        <w:spacing w:before="120" w:after="120"/>
        <w:rPr>
          <w:rFonts w:ascii="SimSun" w:hAnsi="SimSun"/>
          <w:color w:val="000000"/>
          <w:sz w:val="24"/>
          <w:szCs w:val="21"/>
        </w:rPr>
      </w:pPr>
      <w:bookmarkStart w:id="17" w:name="_Toc7167149"/>
      <w:r w:rsidRPr="00AB4FD5">
        <w:rPr>
          <w:rFonts w:ascii="SimSun" w:hAnsi="SimSun" w:hint="eastAsia"/>
          <w:color w:val="000000"/>
          <w:sz w:val="24"/>
          <w:szCs w:val="21"/>
        </w:rPr>
        <w:t>[口语8000句-16]高兴</w:t>
      </w:r>
      <w:bookmarkEnd w:id="17"/>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高兴时</w:t>
      </w:r>
      <w:r w:rsidRPr="00AB4FD5">
        <w:rPr>
          <w:rFonts w:ascii="SimSun" w:hAnsi="SimSun"/>
          <w:color w:val="000000"/>
          <w:szCs w:val="21"/>
        </w:rPr>
        <w:br/>
      </w:r>
      <w:r w:rsidRPr="00AB4FD5">
        <w:rPr>
          <w:rFonts w:ascii="SimSun" w:hAnsi="SimSun"/>
          <w:color w:val="000000"/>
          <w:szCs w:val="21"/>
        </w:rPr>
        <w:br/>
        <w:t>●欣喜</w:t>
      </w:r>
      <w:r w:rsidRPr="00AB4FD5">
        <w:rPr>
          <w:rFonts w:ascii="SimSun" w:hAnsi="SimSun"/>
          <w:color w:val="000000"/>
          <w:szCs w:val="21"/>
        </w:rPr>
        <w:br/>
        <w:t>我很高兴/幸福。</w:t>
      </w:r>
      <w:r w:rsidRPr="00AB4FD5">
        <w:rPr>
          <w:rFonts w:ascii="SimSun" w:hAnsi="SimSun"/>
          <w:color w:val="000000"/>
          <w:szCs w:val="21"/>
        </w:rPr>
        <w:br/>
        <w:t>I'm happy.</w:t>
      </w:r>
      <w:r w:rsidRPr="00AB4FD5">
        <w:rPr>
          <w:rFonts w:ascii="SimSun" w:hAnsi="SimSun"/>
          <w:color w:val="000000"/>
          <w:szCs w:val="21"/>
        </w:rPr>
        <w:br/>
        <w:t>How's your new home? (新家怎么样?)</w:t>
      </w:r>
      <w:r w:rsidRPr="00AB4FD5">
        <w:rPr>
          <w:rFonts w:ascii="SimSun" w:hAnsi="SimSun"/>
          <w:color w:val="000000"/>
          <w:szCs w:val="21"/>
        </w:rPr>
        <w:br/>
        <w:t>I'm happy. (我很幸福。)</w:t>
      </w:r>
      <w:r w:rsidRPr="00AB4FD5">
        <w:rPr>
          <w:rFonts w:ascii="SimSun" w:hAnsi="SimSun"/>
          <w:color w:val="000000"/>
          <w:szCs w:val="21"/>
        </w:rPr>
        <w:br/>
        <w:t>I'm ecstatic. (我高兴得忘乎所以了。) *希望进一步强调心情非常激动的感觉时。</w:t>
      </w:r>
      <w:r w:rsidRPr="00AB4FD5">
        <w:rPr>
          <w:rFonts w:ascii="SimSun" w:hAnsi="SimSun"/>
          <w:color w:val="000000"/>
          <w:szCs w:val="21"/>
        </w:rPr>
        <w:br/>
        <w:t>I'm thrilled. (我太激动了。) </w:t>
      </w:r>
      <w:r w:rsidRPr="00AB4FD5">
        <w:rPr>
          <w:rFonts w:ascii="SimSun" w:hAnsi="SimSun"/>
          <w:color w:val="000000"/>
          <w:szCs w:val="21"/>
        </w:rPr>
        <w:br/>
        <w:t>我高兴极了。 </w:t>
      </w:r>
      <w:r w:rsidRPr="00AB4FD5">
        <w:rPr>
          <w:rFonts w:ascii="SimSun" w:hAnsi="SimSun"/>
          <w:color w:val="000000"/>
          <w:szCs w:val="21"/>
        </w:rPr>
        <w:br/>
        <w:t>I'm so happy.</w:t>
      </w:r>
      <w:r w:rsidRPr="00AB4FD5">
        <w:rPr>
          <w:rFonts w:ascii="SimSun" w:hAnsi="SimSun"/>
          <w:color w:val="000000"/>
          <w:szCs w:val="21"/>
        </w:rPr>
        <w:br/>
        <w:t>I feel so happy. (我非常高兴。)</w:t>
      </w:r>
      <w:r w:rsidRPr="00AB4FD5">
        <w:rPr>
          <w:rFonts w:ascii="SimSun" w:hAnsi="SimSun"/>
          <w:color w:val="000000"/>
          <w:szCs w:val="21"/>
        </w:rPr>
        <w:br/>
        <w:t>I'm in heaven. (我好像到了天堂。)</w:t>
      </w:r>
      <w:r w:rsidRPr="00AB4FD5">
        <w:rPr>
          <w:rFonts w:ascii="SimSun" w:hAnsi="SimSun"/>
          <w:color w:val="000000"/>
          <w:szCs w:val="21"/>
        </w:rPr>
        <w:br/>
        <w:t>呀嗬! </w:t>
      </w:r>
      <w:r w:rsidRPr="00AB4FD5">
        <w:rPr>
          <w:rFonts w:ascii="SimSun" w:hAnsi="SimSun"/>
          <w:color w:val="000000"/>
          <w:szCs w:val="21"/>
        </w:rPr>
        <w:br/>
        <w:t>Yahoo! *表示高兴和喜悦的心情时。</w:t>
      </w:r>
      <w:r w:rsidRPr="00AB4FD5">
        <w:rPr>
          <w:rFonts w:ascii="SimSun" w:hAnsi="SimSun"/>
          <w:color w:val="000000"/>
          <w:szCs w:val="21"/>
        </w:rPr>
        <w:br/>
        <w:t>哇!/太棒了!/好家伙! </w:t>
      </w:r>
      <w:r w:rsidRPr="00AB4FD5">
        <w:rPr>
          <w:rFonts w:ascii="SimSun" w:hAnsi="SimSun"/>
          <w:color w:val="000000"/>
          <w:szCs w:val="21"/>
        </w:rPr>
        <w:br/>
        <w:t>Oh, boy! *表示高兴、惊喜的同时，也表示稍觉为难的心情。注意，没有Oh, girl!的说法。</w:t>
      </w:r>
      <w:r w:rsidRPr="00AB4FD5">
        <w:rPr>
          <w:rFonts w:ascii="SimSun" w:hAnsi="SimSun"/>
          <w:color w:val="000000"/>
          <w:szCs w:val="21"/>
        </w:rPr>
        <w:br/>
        <w:t>We're going camping next week. (下星期我们去宿营。)</w:t>
      </w:r>
      <w:r w:rsidRPr="00AB4FD5">
        <w:rPr>
          <w:rFonts w:ascii="SimSun" w:hAnsi="SimSun"/>
          <w:color w:val="000000"/>
          <w:szCs w:val="21"/>
        </w:rPr>
        <w:br/>
        <w:t>Oh, boy! (哇-!)</w:t>
      </w:r>
      <w:r w:rsidRPr="00AB4FD5">
        <w:rPr>
          <w:rFonts w:ascii="SimSun" w:hAnsi="SimSun"/>
          <w:color w:val="000000"/>
          <w:szCs w:val="21"/>
        </w:rPr>
        <w:br/>
        <w:t>I lost my keys! (我把钥匙丢了。)</w:t>
      </w:r>
      <w:r w:rsidRPr="00AB4FD5">
        <w:rPr>
          <w:rFonts w:ascii="SimSun" w:hAnsi="SimSun"/>
          <w:color w:val="000000"/>
          <w:szCs w:val="21"/>
        </w:rPr>
        <w:br/>
        <w:t>Oh, boy! (哦!这下糟了。) </w:t>
      </w:r>
      <w:r w:rsidRPr="00AB4FD5">
        <w:rPr>
          <w:rFonts w:ascii="SimSun" w:hAnsi="SimSun"/>
          <w:color w:val="000000"/>
          <w:szCs w:val="21"/>
        </w:rPr>
        <w:br/>
        <w:t>哇!/呀!/棒极了! </w:t>
      </w:r>
      <w:r w:rsidRPr="00AB4FD5">
        <w:rPr>
          <w:rFonts w:ascii="SimSun" w:hAnsi="SimSun"/>
          <w:color w:val="000000"/>
          <w:szCs w:val="21"/>
        </w:rPr>
        <w:br/>
        <w:t>Wow! *表示高兴、惊喜、赞叹。“啊”。</w:t>
      </w:r>
      <w:r w:rsidRPr="00AB4FD5">
        <w:rPr>
          <w:rFonts w:ascii="SimSun" w:hAnsi="SimSun"/>
          <w:color w:val="000000"/>
          <w:szCs w:val="21"/>
        </w:rPr>
        <w:br/>
        <w:t>Look at the view! (看那边的景色!)</w:t>
      </w:r>
      <w:r w:rsidRPr="00AB4FD5">
        <w:rPr>
          <w:rFonts w:ascii="SimSun" w:hAnsi="SimSun"/>
          <w:color w:val="000000"/>
          <w:szCs w:val="21"/>
        </w:rPr>
        <w:br/>
        <w:t>Wow! It's great. (哇!太漂亮了!) </w:t>
      </w:r>
      <w:r w:rsidRPr="00AB4FD5">
        <w:rPr>
          <w:rFonts w:ascii="SimSun" w:hAnsi="SimSun"/>
          <w:color w:val="000000"/>
          <w:szCs w:val="21"/>
        </w:rPr>
        <w:br/>
        <w:t>哇!/棒极了! </w:t>
      </w:r>
      <w:r w:rsidRPr="00AB4FD5">
        <w:rPr>
          <w:rFonts w:ascii="SimSun" w:hAnsi="SimSun"/>
          <w:color w:val="000000"/>
          <w:szCs w:val="21"/>
        </w:rPr>
        <w:br/>
        <w:t>Yeah! *表示同意、赞成。比Yes要随便、粗鲁。</w:t>
      </w:r>
      <w:r w:rsidRPr="00AB4FD5">
        <w:rPr>
          <w:rFonts w:ascii="SimSun" w:hAnsi="SimSun"/>
          <w:color w:val="000000"/>
          <w:szCs w:val="21"/>
        </w:rPr>
        <w:br/>
        <w:t>School is canceled today. (今天学校放假!)</w:t>
      </w:r>
      <w:r w:rsidRPr="00AB4FD5">
        <w:rPr>
          <w:rFonts w:ascii="SimSun" w:hAnsi="SimSun"/>
          <w:color w:val="000000"/>
          <w:szCs w:val="21"/>
        </w:rPr>
        <w:br/>
        <w:t>Yeah! (哇-!) </w:t>
      </w:r>
      <w:r w:rsidRPr="00AB4FD5">
        <w:rPr>
          <w:rFonts w:ascii="SimSun" w:hAnsi="SimSun"/>
          <w:color w:val="000000"/>
          <w:szCs w:val="21"/>
        </w:rPr>
        <w:br/>
        <w:t>哈哈!/太棒了! </w:t>
      </w:r>
      <w:r w:rsidRPr="00AB4FD5">
        <w:rPr>
          <w:rFonts w:ascii="SimSun" w:hAnsi="SimSun"/>
          <w:color w:val="000000"/>
          <w:szCs w:val="21"/>
        </w:rPr>
        <w:br/>
        <w:t>Whoopee! *孩子用来表示幸福的词，如果大人使用，听上去含有讽刺的意味。</w:t>
      </w:r>
      <w:r w:rsidRPr="00AB4FD5">
        <w:rPr>
          <w:rFonts w:ascii="SimSun" w:hAnsi="SimSun"/>
          <w:color w:val="000000"/>
          <w:szCs w:val="21"/>
        </w:rPr>
        <w:br/>
        <w:t>We're going to Disneyland! (我们要去迪斯尼乐园了。)</w:t>
      </w:r>
      <w:r w:rsidRPr="00AB4FD5">
        <w:rPr>
          <w:rFonts w:ascii="SimSun" w:hAnsi="SimSun"/>
          <w:color w:val="000000"/>
          <w:szCs w:val="21"/>
        </w:rPr>
        <w:br/>
        <w:t>Whoopee! (啊!)</w:t>
      </w:r>
      <w:r w:rsidRPr="00AB4FD5">
        <w:rPr>
          <w:rFonts w:ascii="SimSun" w:hAnsi="SimSun"/>
          <w:color w:val="000000"/>
          <w:szCs w:val="21"/>
        </w:rPr>
        <w:br/>
        <w:t>He got the promotion. (他升官了。)</w:t>
      </w:r>
      <w:r w:rsidRPr="00AB4FD5">
        <w:rPr>
          <w:rFonts w:ascii="SimSun" w:hAnsi="SimSun"/>
          <w:color w:val="000000"/>
          <w:szCs w:val="21"/>
        </w:rPr>
        <w:br/>
        <w:t>Whoopee. (啊?)</w:t>
      </w:r>
      <w:r w:rsidRPr="00AB4FD5">
        <w:rPr>
          <w:rFonts w:ascii="SimSun" w:hAnsi="SimSun"/>
          <w:color w:val="000000"/>
          <w:szCs w:val="21"/>
        </w:rPr>
        <w:br/>
        <w:t>听到这消息我很高兴。 </w:t>
      </w:r>
      <w:r w:rsidRPr="00AB4FD5">
        <w:rPr>
          <w:rFonts w:ascii="SimSun" w:hAnsi="SimSun"/>
          <w:color w:val="000000"/>
          <w:szCs w:val="21"/>
        </w:rPr>
        <w:br/>
        <w:t>I'm glad to hear it.</w:t>
      </w:r>
      <w:r w:rsidRPr="00AB4FD5">
        <w:rPr>
          <w:rFonts w:ascii="SimSun" w:hAnsi="SimSun"/>
          <w:color w:val="000000"/>
          <w:szCs w:val="21"/>
        </w:rPr>
        <w:br/>
        <w:t>I'm happy you told me.</w:t>
      </w:r>
      <w:r w:rsidRPr="00AB4FD5">
        <w:rPr>
          <w:rFonts w:ascii="SimSun" w:hAnsi="SimSun"/>
          <w:color w:val="000000"/>
          <w:szCs w:val="21"/>
        </w:rPr>
        <w:br/>
        <w:t>That's great to hear.</w:t>
      </w:r>
      <w:r w:rsidRPr="00AB4FD5">
        <w:rPr>
          <w:rFonts w:ascii="SimSun" w:hAnsi="SimSun"/>
          <w:color w:val="000000"/>
          <w:szCs w:val="21"/>
        </w:rPr>
        <w:br/>
        <w:t>I'm relieved to hear that. (听了那个消息，我就放心了。) </w:t>
      </w:r>
      <w:r w:rsidRPr="00AB4FD5">
        <w:rPr>
          <w:rFonts w:ascii="SimSun" w:hAnsi="SimSun"/>
          <w:color w:val="000000"/>
          <w:szCs w:val="21"/>
        </w:rPr>
        <w:br/>
        <w:t>谢天谢地…… </w:t>
      </w:r>
      <w:r w:rsidRPr="00AB4FD5">
        <w:rPr>
          <w:rFonts w:ascii="SimSun" w:hAnsi="SimSun"/>
          <w:color w:val="000000"/>
          <w:szCs w:val="21"/>
        </w:rPr>
        <w:br/>
        <w:t>I'm glad that...</w:t>
      </w:r>
      <w:r w:rsidRPr="00AB4FD5">
        <w:rPr>
          <w:rFonts w:ascii="SimSun" w:hAnsi="SimSun"/>
          <w:color w:val="000000"/>
          <w:szCs w:val="21"/>
        </w:rPr>
        <w:br/>
        <w:t>I'm glad that the exams are over. (谢天谢地考完了。) </w:t>
      </w:r>
      <w:r w:rsidRPr="00AB4FD5">
        <w:rPr>
          <w:rFonts w:ascii="SimSun" w:hAnsi="SimSun"/>
          <w:color w:val="000000"/>
          <w:szCs w:val="21"/>
        </w:rPr>
        <w:br/>
        <w:t>感觉好极了。 </w:t>
      </w:r>
      <w:r w:rsidRPr="00AB4FD5">
        <w:rPr>
          <w:rFonts w:ascii="SimSun" w:hAnsi="SimSun"/>
          <w:color w:val="000000"/>
          <w:szCs w:val="21"/>
        </w:rPr>
        <w:br/>
        <w:t>I feel like a million dollars. *million 是100万。 </w:t>
      </w:r>
      <w:r w:rsidRPr="00AB4FD5">
        <w:rPr>
          <w:rFonts w:ascii="SimSun" w:hAnsi="SimSun"/>
          <w:color w:val="000000"/>
          <w:szCs w:val="21"/>
        </w:rPr>
        <w:br/>
        <w:t>我从没有这么高兴过。 </w:t>
      </w:r>
      <w:r w:rsidRPr="00AB4FD5">
        <w:rPr>
          <w:rFonts w:ascii="SimSun" w:hAnsi="SimSun"/>
          <w:color w:val="000000"/>
          <w:szCs w:val="21"/>
        </w:rPr>
        <w:br/>
        <w:t>I've never been this happy.</w:t>
      </w:r>
      <w:r w:rsidRPr="00AB4FD5">
        <w:rPr>
          <w:rFonts w:ascii="SimSun" w:hAnsi="SimSun"/>
          <w:color w:val="000000"/>
          <w:szCs w:val="21"/>
        </w:rPr>
        <w:br/>
        <w:t>I've never been as happy as I am now.</w:t>
      </w:r>
      <w:r w:rsidRPr="00AB4FD5">
        <w:rPr>
          <w:rFonts w:ascii="SimSun" w:hAnsi="SimSun"/>
          <w:color w:val="000000"/>
          <w:szCs w:val="21"/>
        </w:rPr>
        <w:br/>
        <w:t>This is the happiest moment in my life.</w:t>
      </w:r>
      <w:r w:rsidRPr="00AB4FD5">
        <w:rPr>
          <w:rFonts w:ascii="SimSun" w:hAnsi="SimSun"/>
          <w:color w:val="000000"/>
          <w:szCs w:val="21"/>
        </w:rPr>
        <w:br/>
        <w:t>This is the best moment of my life.</w:t>
      </w:r>
      <w:r w:rsidRPr="00AB4FD5">
        <w:rPr>
          <w:rFonts w:ascii="SimSun" w:hAnsi="SimSun"/>
          <w:color w:val="000000"/>
          <w:szCs w:val="21"/>
        </w:rPr>
        <w:br/>
        <w:t>I couldn't be happier. </w:t>
      </w:r>
      <w:r w:rsidRPr="00AB4FD5">
        <w:rPr>
          <w:rFonts w:ascii="SimSun" w:hAnsi="SimSun"/>
          <w:color w:val="000000"/>
          <w:szCs w:val="21"/>
        </w:rPr>
        <w:br/>
        <w:t>真是个好消息。 </w:t>
      </w:r>
      <w:r w:rsidRPr="00AB4FD5">
        <w:rPr>
          <w:rFonts w:ascii="SimSun" w:hAnsi="SimSun"/>
          <w:color w:val="000000"/>
          <w:szCs w:val="21"/>
        </w:rPr>
        <w:br/>
        <w:t>That's good news.</w:t>
      </w:r>
      <w:r w:rsidRPr="00AB4FD5">
        <w:rPr>
          <w:rFonts w:ascii="SimSun" w:hAnsi="SimSun"/>
          <w:color w:val="000000"/>
          <w:szCs w:val="21"/>
        </w:rPr>
        <w:br/>
        <w:t>I heard John got married. (我听说约翰结婚了。)</w:t>
      </w:r>
      <w:r w:rsidRPr="00AB4FD5">
        <w:rPr>
          <w:rFonts w:ascii="SimSun" w:hAnsi="SimSun"/>
          <w:color w:val="000000"/>
          <w:szCs w:val="21"/>
        </w:rPr>
        <w:br/>
        <w:t>That's good news. (真是个好消息。)</w:t>
      </w:r>
      <w:r w:rsidRPr="00AB4FD5">
        <w:rPr>
          <w:rFonts w:ascii="SimSun" w:hAnsi="SimSun"/>
          <w:color w:val="000000"/>
          <w:szCs w:val="21"/>
        </w:rPr>
        <w:br/>
        <w:t>That's welcome news! </w:t>
      </w:r>
      <w:r w:rsidRPr="00AB4FD5">
        <w:rPr>
          <w:rFonts w:ascii="SimSun" w:hAnsi="SimSun"/>
          <w:color w:val="000000"/>
          <w:szCs w:val="21"/>
        </w:rPr>
        <w:br/>
        <w:t>那太棒了!/太好了! </w:t>
      </w:r>
      <w:r w:rsidRPr="00AB4FD5">
        <w:rPr>
          <w:rFonts w:ascii="SimSun" w:hAnsi="SimSun"/>
          <w:color w:val="000000"/>
          <w:szCs w:val="21"/>
        </w:rPr>
        <w:br/>
        <w:t>What fun!</w:t>
      </w:r>
      <w:r w:rsidRPr="00AB4FD5">
        <w:rPr>
          <w:rFonts w:ascii="SimSun" w:hAnsi="SimSun"/>
          <w:color w:val="000000"/>
          <w:szCs w:val="21"/>
        </w:rPr>
        <w:br/>
        <w:t>Let's go dancing. (我们去跳舞吧。)</w:t>
      </w:r>
      <w:r w:rsidRPr="00AB4FD5">
        <w:rPr>
          <w:rFonts w:ascii="SimSun" w:hAnsi="SimSun"/>
          <w:color w:val="000000"/>
          <w:szCs w:val="21"/>
        </w:rPr>
        <w:br/>
        <w:t>What fun! (那太好了!)</w:t>
      </w:r>
      <w:r w:rsidRPr="00AB4FD5">
        <w:rPr>
          <w:rFonts w:ascii="SimSun" w:hAnsi="SimSun"/>
          <w:color w:val="000000"/>
          <w:szCs w:val="21"/>
        </w:rPr>
        <w:br/>
        <w:t>How fun! </w:t>
      </w:r>
      <w:r w:rsidRPr="00AB4FD5">
        <w:rPr>
          <w:rFonts w:ascii="SimSun" w:hAnsi="SimSun"/>
          <w:color w:val="000000"/>
          <w:szCs w:val="21"/>
        </w:rPr>
        <w:br/>
        <w:t>舒服极了! </w:t>
      </w:r>
      <w:r w:rsidRPr="00AB4FD5">
        <w:rPr>
          <w:rFonts w:ascii="SimSun" w:hAnsi="SimSun"/>
          <w:color w:val="000000"/>
          <w:szCs w:val="21"/>
        </w:rPr>
        <w:br/>
        <w:t>I feel great!</w:t>
      </w:r>
      <w:r w:rsidRPr="00AB4FD5">
        <w:rPr>
          <w:rFonts w:ascii="SimSun" w:hAnsi="SimSun"/>
          <w:color w:val="000000"/>
          <w:szCs w:val="21"/>
        </w:rPr>
        <w:br/>
        <w:t>It's a nice day! (今天的天气真好!)</w:t>
      </w:r>
      <w:r w:rsidRPr="00AB4FD5">
        <w:rPr>
          <w:rFonts w:ascii="SimSun" w:hAnsi="SimSun"/>
          <w:color w:val="000000"/>
          <w:szCs w:val="21"/>
        </w:rPr>
        <w:br/>
        <w:t>I feel great! (舒服极了。)</w:t>
      </w:r>
      <w:r w:rsidRPr="00AB4FD5">
        <w:rPr>
          <w:rFonts w:ascii="SimSun" w:hAnsi="SimSun"/>
          <w:color w:val="000000"/>
          <w:szCs w:val="21"/>
        </w:rPr>
        <w:br/>
        <w:t>I feel wonderful!</w:t>
      </w:r>
      <w:r w:rsidRPr="00AB4FD5">
        <w:rPr>
          <w:rFonts w:ascii="SimSun" w:hAnsi="SimSun"/>
          <w:color w:val="000000"/>
          <w:szCs w:val="21"/>
        </w:rPr>
        <w:br/>
        <w:t>I feel good!</w:t>
      </w:r>
      <w:r w:rsidRPr="00AB4FD5">
        <w:rPr>
          <w:rFonts w:ascii="SimSun" w:hAnsi="SimSun"/>
          <w:color w:val="000000"/>
          <w:szCs w:val="21"/>
        </w:rPr>
        <w:br/>
        <w:t>I feel fantastic!</w:t>
      </w:r>
      <w:r w:rsidRPr="00AB4FD5">
        <w:rPr>
          <w:rFonts w:ascii="SimSun" w:hAnsi="SimSun"/>
          <w:color w:val="000000"/>
          <w:szCs w:val="21"/>
        </w:rPr>
        <w:br/>
        <w:t>I feel terrific! *进一步强调“舒服”的说法。 </w:t>
      </w:r>
      <w:r w:rsidRPr="00AB4FD5">
        <w:rPr>
          <w:rFonts w:ascii="SimSun" w:hAnsi="SimSun"/>
          <w:color w:val="000000"/>
          <w:szCs w:val="21"/>
        </w:rPr>
        <w:br/>
        <w:t>我今天的心情很好。</w:t>
      </w:r>
      <w:r w:rsidRPr="00AB4FD5">
        <w:rPr>
          <w:rFonts w:ascii="SimSun" w:hAnsi="SimSun"/>
          <w:color w:val="000000"/>
          <w:szCs w:val="21"/>
        </w:rPr>
        <w:br/>
        <w:t>I'm in a good mood today.</w:t>
      </w:r>
      <w:r w:rsidRPr="00AB4FD5">
        <w:rPr>
          <w:rFonts w:ascii="SimSun" w:hAnsi="SimSun"/>
          <w:color w:val="000000"/>
          <w:szCs w:val="21"/>
        </w:rPr>
        <w:br/>
        <w:t>The boss is in a good mood. (老板的心情很好。)</w:t>
      </w:r>
      <w:r w:rsidRPr="00AB4FD5">
        <w:rPr>
          <w:rFonts w:ascii="SimSun" w:hAnsi="SimSun"/>
          <w:color w:val="000000"/>
          <w:szCs w:val="21"/>
        </w:rPr>
        <w:br/>
        <w:t>I'm in a bad mood today. (我今天心情不好。) </w:t>
      </w:r>
      <w:r w:rsidRPr="00AB4FD5">
        <w:rPr>
          <w:rFonts w:ascii="SimSun" w:hAnsi="SimSun"/>
          <w:color w:val="000000"/>
          <w:szCs w:val="21"/>
        </w:rPr>
        <w:br/>
        <w:t>我期待着今年的夏天。 </w:t>
      </w:r>
      <w:r w:rsidRPr="00AB4FD5">
        <w:rPr>
          <w:rFonts w:ascii="SimSun" w:hAnsi="SimSun"/>
          <w:color w:val="000000"/>
          <w:szCs w:val="21"/>
        </w:rPr>
        <w:br/>
        <w:t>I'm looking forward to this summer.</w:t>
      </w:r>
      <w:r w:rsidRPr="00AB4FD5">
        <w:rPr>
          <w:rFonts w:ascii="SimSun" w:hAnsi="SimSun"/>
          <w:color w:val="000000"/>
          <w:szCs w:val="21"/>
        </w:rPr>
        <w:br/>
        <w:t>Do you have any plans? (有什么打算吗?)</w:t>
      </w:r>
      <w:r w:rsidRPr="00AB4FD5">
        <w:rPr>
          <w:rFonts w:ascii="SimSun" w:hAnsi="SimSun"/>
          <w:color w:val="000000"/>
          <w:szCs w:val="21"/>
        </w:rPr>
        <w:br/>
        <w:t>I can hardly wait until this summer. (我都等不及到夏天了。) *口语化的说法。</w:t>
      </w:r>
      <w:r w:rsidRPr="00AB4FD5">
        <w:rPr>
          <w:rFonts w:ascii="SimSun" w:hAnsi="SimSun"/>
          <w:color w:val="000000"/>
          <w:szCs w:val="21"/>
        </w:rPr>
        <w:br/>
        <w:t>I'm looking forward to seeing you. (我期待着能见到您。) </w:t>
      </w:r>
      <w:r w:rsidRPr="00AB4FD5">
        <w:rPr>
          <w:rFonts w:ascii="SimSun" w:hAnsi="SimSun"/>
          <w:color w:val="000000"/>
          <w:szCs w:val="21"/>
        </w:rPr>
        <w:br/>
        <w:t>今天你看上去很高兴啊! </w:t>
      </w:r>
      <w:r w:rsidRPr="00AB4FD5">
        <w:rPr>
          <w:rFonts w:ascii="SimSun" w:hAnsi="SimSun"/>
          <w:color w:val="000000"/>
          <w:szCs w:val="21"/>
        </w:rPr>
        <w:br/>
        <w:t>You look happy today.</w:t>
      </w:r>
      <w:r w:rsidRPr="00AB4FD5">
        <w:rPr>
          <w:rFonts w:ascii="SimSun" w:hAnsi="SimSun"/>
          <w:color w:val="000000"/>
          <w:szCs w:val="21"/>
        </w:rPr>
        <w:br/>
        <w:t>Yes. I got a raise. (是呀，我涨工资了。)</w:t>
      </w:r>
      <w:r w:rsidRPr="00AB4FD5">
        <w:rPr>
          <w:rFonts w:ascii="SimSun" w:hAnsi="SimSun"/>
          <w:color w:val="000000"/>
          <w:szCs w:val="21"/>
        </w:rPr>
        <w:br/>
        <w:t>You seem really happy today. </w:t>
      </w:r>
      <w:r w:rsidRPr="00AB4FD5">
        <w:rPr>
          <w:rFonts w:ascii="SimSun" w:hAnsi="SimSun"/>
          <w:color w:val="000000"/>
          <w:szCs w:val="21"/>
        </w:rPr>
        <w:br/>
        <w:t>高兴得飘飘欲仙。 </w:t>
      </w:r>
      <w:r w:rsidRPr="00AB4FD5">
        <w:rPr>
          <w:rFonts w:ascii="SimSun" w:hAnsi="SimSun"/>
          <w:color w:val="000000"/>
          <w:szCs w:val="21"/>
        </w:rPr>
        <w:br/>
        <w:t>I'm walking on air. *直译是“在天上走”，表达仿佛登上了天似的极其高兴的心情。 </w:t>
      </w:r>
      <w:r w:rsidRPr="00AB4FD5">
        <w:rPr>
          <w:rFonts w:ascii="SimSun" w:hAnsi="SimSun"/>
          <w:color w:val="000000"/>
          <w:szCs w:val="21"/>
        </w:rPr>
        <w:br/>
        <w:t>我高兴得跳了起来。 </w:t>
      </w:r>
      <w:r w:rsidRPr="00AB4FD5">
        <w:rPr>
          <w:rFonts w:ascii="SimSun" w:hAnsi="SimSun"/>
          <w:color w:val="000000"/>
          <w:szCs w:val="21"/>
        </w:rPr>
        <w:br/>
        <w:t>I jumped for joy. </w:t>
      </w:r>
      <w:r w:rsidRPr="00AB4FD5">
        <w:rPr>
          <w:rFonts w:ascii="SimSun" w:hAnsi="SimSun"/>
          <w:color w:val="000000"/>
          <w:szCs w:val="21"/>
        </w:rPr>
        <w:br/>
        <w:t>这简直不敢让人相信。 </w:t>
      </w:r>
      <w:r w:rsidRPr="00AB4FD5">
        <w:rPr>
          <w:rFonts w:ascii="SimSun" w:hAnsi="SimSun"/>
          <w:color w:val="000000"/>
          <w:szCs w:val="21"/>
        </w:rPr>
        <w:br/>
        <w:t>This is too good to be true. *听到了非常好的消息时。</w:t>
      </w:r>
      <w:r w:rsidRPr="00AB4FD5">
        <w:rPr>
          <w:rFonts w:ascii="SimSun" w:hAnsi="SimSun"/>
          <w:color w:val="000000"/>
          <w:szCs w:val="21"/>
        </w:rPr>
        <w:br/>
        <w:t>We're having a baby. (我们有孩子了!)</w:t>
      </w:r>
      <w:r w:rsidRPr="00AB4FD5">
        <w:rPr>
          <w:rFonts w:ascii="SimSun" w:hAnsi="SimSun"/>
          <w:color w:val="000000"/>
          <w:szCs w:val="21"/>
        </w:rPr>
        <w:br/>
        <w:t>This is too good to be true. (这简直让人不敢相信。)</w:t>
      </w:r>
      <w:r w:rsidRPr="00AB4FD5">
        <w:rPr>
          <w:rFonts w:ascii="SimSun" w:hAnsi="SimSun"/>
          <w:color w:val="000000"/>
          <w:szCs w:val="21"/>
        </w:rPr>
        <w:br/>
        <w:t>It's unbelievable. (这无法让人相信。)</w:t>
      </w:r>
      <w:r w:rsidRPr="00AB4FD5">
        <w:rPr>
          <w:rFonts w:ascii="SimSun" w:hAnsi="SimSun"/>
          <w:color w:val="000000"/>
          <w:szCs w:val="21"/>
        </w:rPr>
        <w:br/>
        <w:t>Too good to be true. </w:t>
      </w:r>
      <w:r w:rsidRPr="00AB4FD5">
        <w:rPr>
          <w:rFonts w:ascii="SimSun" w:hAnsi="SimSun"/>
          <w:color w:val="000000"/>
          <w:szCs w:val="21"/>
        </w:rPr>
        <w:br/>
        <w:t>没有比这更让人高兴的了。 </w:t>
      </w:r>
      <w:r w:rsidRPr="00AB4FD5">
        <w:rPr>
          <w:rFonts w:ascii="SimSun" w:hAnsi="SimSun"/>
          <w:color w:val="000000"/>
          <w:szCs w:val="21"/>
        </w:rPr>
        <w:br/>
        <w:t>Nothing could be more wonderful.</w:t>
      </w:r>
      <w:r w:rsidRPr="00AB4FD5">
        <w:rPr>
          <w:rFonts w:ascii="SimSun" w:hAnsi="SimSun"/>
          <w:color w:val="000000"/>
          <w:szCs w:val="21"/>
        </w:rPr>
        <w:br/>
        <w:t>Nothing would please me more.</w:t>
      </w:r>
      <w:r w:rsidRPr="00AB4FD5">
        <w:rPr>
          <w:rFonts w:ascii="SimSun" w:hAnsi="SimSun"/>
          <w:color w:val="000000"/>
          <w:szCs w:val="21"/>
        </w:rPr>
        <w:br/>
        <w:t>Nothing could be nicer. </w:t>
      </w:r>
      <w:r w:rsidRPr="00AB4FD5">
        <w:rPr>
          <w:rFonts w:ascii="SimSun" w:hAnsi="SimSun"/>
          <w:color w:val="000000"/>
          <w:szCs w:val="21"/>
        </w:rPr>
        <w:br/>
        <w:t>你使我感觉到了幸福。</w:t>
      </w:r>
      <w:r w:rsidRPr="00AB4FD5">
        <w:rPr>
          <w:rFonts w:ascii="SimSun" w:hAnsi="SimSun"/>
          <w:color w:val="000000"/>
          <w:szCs w:val="21"/>
        </w:rPr>
        <w:br/>
        <w:t>You made me happy.</w:t>
      </w:r>
      <w:r w:rsidRPr="00AB4FD5">
        <w:rPr>
          <w:rFonts w:ascii="SimSun" w:hAnsi="SimSun"/>
          <w:color w:val="000000"/>
          <w:szCs w:val="21"/>
        </w:rPr>
        <w:br/>
        <w:t>Did you receive my birthday card? (你收到我给你的生日贺卡了吗?)</w:t>
      </w:r>
      <w:r w:rsidRPr="00AB4FD5">
        <w:rPr>
          <w:rFonts w:ascii="SimSun" w:hAnsi="SimSun"/>
          <w:color w:val="000000"/>
          <w:szCs w:val="21"/>
        </w:rPr>
        <w:br/>
        <w:t>Yes, you made me happy. Thank you. (收到了，我太幸福了。谢谢。)</w:t>
      </w:r>
      <w:r w:rsidRPr="00AB4FD5">
        <w:rPr>
          <w:rFonts w:ascii="SimSun" w:hAnsi="SimSun"/>
          <w:color w:val="000000"/>
          <w:szCs w:val="21"/>
        </w:rPr>
        <w:br/>
        <w:t>成功了! </w:t>
      </w:r>
      <w:r w:rsidRPr="00AB4FD5">
        <w:rPr>
          <w:rFonts w:ascii="SimSun" w:hAnsi="SimSun"/>
          <w:color w:val="000000"/>
          <w:szCs w:val="21"/>
        </w:rPr>
        <w:br/>
        <w:t>I made it! *用来表现自己“成功了!”、“达到某个目标”时。如果是对对方说时用You did it!。</w:t>
      </w:r>
      <w:r w:rsidRPr="00AB4FD5">
        <w:rPr>
          <w:rFonts w:ascii="SimSun" w:hAnsi="SimSun"/>
          <w:color w:val="000000"/>
          <w:szCs w:val="21"/>
        </w:rPr>
        <w:br/>
        <w:t>Did you pass the exam? (考试通过了吗?)</w:t>
      </w:r>
      <w:r w:rsidRPr="00AB4FD5">
        <w:rPr>
          <w:rFonts w:ascii="SimSun" w:hAnsi="SimSun"/>
          <w:color w:val="000000"/>
          <w:szCs w:val="21"/>
        </w:rPr>
        <w:br/>
        <w:t>I made it! (通过了。)</w:t>
      </w:r>
      <w:r w:rsidRPr="00AB4FD5">
        <w:rPr>
          <w:rFonts w:ascii="SimSun" w:hAnsi="SimSun"/>
          <w:color w:val="000000"/>
          <w:szCs w:val="21"/>
        </w:rPr>
        <w:br/>
        <w:t>I did it! </w:t>
      </w:r>
      <w:r w:rsidRPr="00AB4FD5">
        <w:rPr>
          <w:rFonts w:ascii="SimSun" w:hAnsi="SimSun"/>
          <w:color w:val="000000"/>
          <w:szCs w:val="21"/>
        </w:rPr>
        <w:br/>
        <w:t>你干得不错! </w:t>
      </w:r>
      <w:r w:rsidRPr="00AB4FD5">
        <w:rPr>
          <w:rFonts w:ascii="SimSun" w:hAnsi="SimSun"/>
          <w:color w:val="000000"/>
          <w:szCs w:val="21"/>
        </w:rPr>
        <w:br/>
        <w:t>You did it!</w:t>
      </w:r>
      <w:r w:rsidRPr="00AB4FD5">
        <w:rPr>
          <w:rFonts w:ascii="SimSun" w:hAnsi="SimSun"/>
          <w:color w:val="000000"/>
          <w:szCs w:val="21"/>
        </w:rPr>
        <w:br/>
        <w:t>I've got a new job! (我找到了一个新工作。)</w:t>
      </w:r>
      <w:r w:rsidRPr="00AB4FD5">
        <w:rPr>
          <w:rFonts w:ascii="SimSun" w:hAnsi="SimSun"/>
          <w:color w:val="000000"/>
          <w:szCs w:val="21"/>
        </w:rPr>
        <w:br/>
        <w:t>You did it! (太好了!)</w:t>
      </w:r>
      <w:r w:rsidRPr="00AB4FD5">
        <w:rPr>
          <w:rFonts w:ascii="SimSun" w:hAnsi="SimSun"/>
          <w:color w:val="000000"/>
          <w:szCs w:val="21"/>
        </w:rPr>
        <w:br/>
        <w:t>Alright!</w:t>
      </w:r>
      <w:r w:rsidRPr="00AB4FD5">
        <w:rPr>
          <w:rFonts w:ascii="SimSun" w:hAnsi="SimSun"/>
          <w:color w:val="000000"/>
          <w:szCs w:val="21"/>
        </w:rPr>
        <w:br/>
        <w:t>Yeah! </w:t>
      </w:r>
      <w:r w:rsidRPr="00AB4FD5">
        <w:rPr>
          <w:rFonts w:ascii="SimSun" w:hAnsi="SimSun"/>
          <w:color w:val="000000"/>
          <w:szCs w:val="21"/>
        </w:rPr>
        <w:br/>
        <w:t>真运气! </w:t>
      </w:r>
      <w:r w:rsidRPr="00AB4FD5">
        <w:rPr>
          <w:rFonts w:ascii="SimSun" w:hAnsi="SimSun"/>
          <w:color w:val="000000"/>
          <w:szCs w:val="21"/>
        </w:rPr>
        <w:br/>
        <w:t>Lucky!</w:t>
      </w:r>
      <w:r w:rsidRPr="00AB4FD5">
        <w:rPr>
          <w:rFonts w:ascii="SimSun" w:hAnsi="SimSun"/>
          <w:color w:val="000000"/>
          <w:szCs w:val="21"/>
        </w:rPr>
        <w:br/>
        <w:t>I won the lottery! (我中奖了。)</w:t>
      </w:r>
      <w:r w:rsidRPr="00AB4FD5">
        <w:rPr>
          <w:rFonts w:ascii="SimSun" w:hAnsi="SimSun"/>
          <w:color w:val="000000"/>
          <w:szCs w:val="21"/>
        </w:rPr>
        <w:br/>
        <w:t>Lucky! (真走运。) </w:t>
      </w:r>
      <w:r w:rsidRPr="00AB4FD5">
        <w:rPr>
          <w:rFonts w:ascii="SimSun" w:hAnsi="SimSun"/>
          <w:color w:val="000000"/>
          <w:szCs w:val="21"/>
        </w:rPr>
        <w:br/>
        <w:t>今天的运气真好。 </w:t>
      </w:r>
      <w:r w:rsidRPr="00AB4FD5">
        <w:rPr>
          <w:rFonts w:ascii="SimSun" w:hAnsi="SimSun"/>
          <w:color w:val="000000"/>
          <w:szCs w:val="21"/>
        </w:rPr>
        <w:br/>
        <w:t>I lucked out today. *美国的俚语说法。</w:t>
      </w:r>
      <w:r w:rsidRPr="00AB4FD5">
        <w:rPr>
          <w:rFonts w:ascii="SimSun" w:hAnsi="SimSun"/>
          <w:color w:val="000000"/>
          <w:szCs w:val="21"/>
        </w:rPr>
        <w:br/>
        <w:t>Didn't that policeman give you a ticket? (那个警察没给你开违反交规的罚单吗?)</w:t>
      </w:r>
      <w:r w:rsidRPr="00AB4FD5">
        <w:rPr>
          <w:rFonts w:ascii="SimSun" w:hAnsi="SimSun"/>
          <w:color w:val="000000"/>
          <w:szCs w:val="21"/>
        </w:rPr>
        <w:br/>
        <w:t>No, he didn't. I lucked out today. (没有，我今天的运气可真好。)</w:t>
      </w:r>
      <w:r w:rsidRPr="00AB4FD5">
        <w:rPr>
          <w:rFonts w:ascii="SimSun" w:hAnsi="SimSun"/>
          <w:color w:val="000000"/>
          <w:szCs w:val="21"/>
        </w:rPr>
        <w:br/>
        <w:t>I was lucky today.</w:t>
      </w:r>
      <w:r w:rsidRPr="00AB4FD5">
        <w:rPr>
          <w:rFonts w:ascii="SimSun" w:hAnsi="SimSun"/>
          <w:color w:val="000000"/>
          <w:szCs w:val="21"/>
        </w:rPr>
        <w:br/>
        <w:t>Today's my lucky day.</w:t>
      </w:r>
      <w:r w:rsidRPr="00AB4FD5">
        <w:rPr>
          <w:rFonts w:ascii="SimSun" w:hAnsi="SimSun"/>
          <w:color w:val="000000"/>
          <w:szCs w:val="21"/>
        </w:rPr>
        <w:br/>
        <w:t>I feel lucky today.</w:t>
      </w:r>
      <w:r w:rsidRPr="00AB4FD5">
        <w:rPr>
          <w:rFonts w:ascii="SimSun" w:hAnsi="SimSun"/>
          <w:color w:val="000000"/>
          <w:szCs w:val="21"/>
        </w:rPr>
        <w:br/>
        <w:t>I'm in luck today. </w:t>
      </w:r>
      <w:r w:rsidRPr="00AB4FD5">
        <w:rPr>
          <w:rFonts w:ascii="SimSun" w:hAnsi="SimSun"/>
          <w:color w:val="000000"/>
          <w:szCs w:val="21"/>
        </w:rPr>
        <w:br/>
        <w:t>你真走运。 </w:t>
      </w:r>
      <w:r w:rsidRPr="00AB4FD5">
        <w:rPr>
          <w:rFonts w:ascii="SimSun" w:hAnsi="SimSun"/>
          <w:color w:val="000000"/>
          <w:szCs w:val="21"/>
        </w:rPr>
        <w:br/>
        <w:t>It's your lucky day.</w:t>
      </w:r>
      <w:r w:rsidRPr="00AB4FD5">
        <w:rPr>
          <w:rFonts w:ascii="SimSun" w:hAnsi="SimSun"/>
          <w:color w:val="000000"/>
          <w:szCs w:val="21"/>
        </w:rPr>
        <w:br/>
        <w:t>I found $10.00 on the street. (我在街上拣了10美元。) </w:t>
      </w:r>
      <w:r w:rsidRPr="00AB4FD5">
        <w:rPr>
          <w:rFonts w:ascii="SimSun" w:hAnsi="SimSun"/>
          <w:color w:val="000000"/>
          <w:szCs w:val="21"/>
        </w:rPr>
        <w:br/>
        <w:t>It's your lucky day. (你真走运。)</w:t>
      </w:r>
      <w:r w:rsidRPr="00AB4FD5">
        <w:rPr>
          <w:rFonts w:ascii="SimSun" w:hAnsi="SimSun"/>
          <w:color w:val="000000"/>
          <w:szCs w:val="21"/>
        </w:rPr>
        <w:br/>
        <w:t>That's fortunate. (真有好运气。)</w:t>
      </w:r>
      <w:r w:rsidRPr="00AB4FD5">
        <w:rPr>
          <w:rFonts w:ascii="SimSun" w:hAnsi="SimSun"/>
          <w:color w:val="000000"/>
          <w:szCs w:val="21"/>
        </w:rPr>
        <w:br/>
        <w:t>You got lucky. </w:t>
      </w:r>
      <w:r w:rsidRPr="00AB4FD5">
        <w:rPr>
          <w:rFonts w:ascii="SimSun" w:hAnsi="SimSun"/>
          <w:color w:val="000000"/>
          <w:szCs w:val="21"/>
        </w:rPr>
        <w:br/>
        <w:t>感谢上帝!/谢天谢地。</w:t>
      </w:r>
      <w:r w:rsidRPr="00AB4FD5">
        <w:rPr>
          <w:rFonts w:ascii="SimSun" w:hAnsi="SimSun"/>
          <w:color w:val="000000"/>
          <w:szCs w:val="21"/>
        </w:rPr>
        <w:br/>
        <w:t>Thank heavens! *heaven是基督教所说的“天堂”，即“神和天使住的地方”。直译为“感谢天堂里的神”。</w:t>
      </w:r>
      <w:r w:rsidRPr="00AB4FD5">
        <w:rPr>
          <w:rFonts w:ascii="SimSun" w:hAnsi="SimSun"/>
          <w:color w:val="000000"/>
          <w:szCs w:val="21"/>
        </w:rPr>
        <w:br/>
        <w:t>We didn't crash. (我们差点撞上。)</w:t>
      </w:r>
      <w:r w:rsidRPr="00AB4FD5">
        <w:rPr>
          <w:rFonts w:ascii="SimSun" w:hAnsi="SimSun"/>
          <w:color w:val="000000"/>
          <w:szCs w:val="21"/>
        </w:rPr>
        <w:br/>
        <w:t>Thank heavens! (谢天谢地。)</w:t>
      </w:r>
      <w:r w:rsidRPr="00AB4FD5">
        <w:rPr>
          <w:rFonts w:ascii="SimSun" w:hAnsi="SimSun"/>
          <w:color w:val="000000"/>
          <w:szCs w:val="21"/>
        </w:rPr>
        <w:br/>
        <w:t>Thank God!</w:t>
      </w:r>
      <w:r w:rsidRPr="00AB4FD5">
        <w:rPr>
          <w:rFonts w:ascii="SimSun" w:hAnsi="SimSun"/>
          <w:color w:val="000000"/>
          <w:szCs w:val="21"/>
        </w:rPr>
        <w:br/>
        <w:t>Thank goodness! </w:t>
      </w:r>
      <w:r w:rsidRPr="00AB4FD5">
        <w:rPr>
          <w:rFonts w:ascii="SimSun" w:hAnsi="SimSun"/>
          <w:color w:val="000000"/>
          <w:szCs w:val="21"/>
        </w:rPr>
        <w:br/>
        <w:t>我中头彩了! </w:t>
      </w:r>
      <w:r w:rsidRPr="00AB4FD5">
        <w:rPr>
          <w:rFonts w:ascii="SimSun" w:hAnsi="SimSun"/>
          <w:color w:val="000000"/>
          <w:szCs w:val="21"/>
        </w:rPr>
        <w:br/>
        <w:t>I hit the jackpot! *原意是赌博时赢得很多钱。一般用于“中了头彩”、“获得巨大成功”时。</w:t>
      </w:r>
      <w:r w:rsidRPr="00AB4FD5">
        <w:rPr>
          <w:rFonts w:ascii="SimSun" w:hAnsi="SimSun"/>
          <w:color w:val="000000"/>
          <w:szCs w:val="21"/>
        </w:rPr>
        <w:br/>
        <w:t>What luck! (太走运了!)</w:t>
      </w:r>
      <w:r w:rsidRPr="00AB4FD5">
        <w:rPr>
          <w:rFonts w:ascii="SimSun" w:hAnsi="SimSun"/>
          <w:color w:val="000000"/>
          <w:szCs w:val="21"/>
        </w:rPr>
        <w:br/>
        <w:t>I struck it rich! (我发了笔横财。) *这句是从“挖到富矿”派生出来的一种表达方式。struck是strike的过去式。 </w:t>
      </w:r>
      <w:r w:rsidRPr="00AB4FD5">
        <w:rPr>
          <w:rFonts w:ascii="SimSun" w:hAnsi="SimSun"/>
          <w:color w:val="000000"/>
          <w:szCs w:val="21"/>
        </w:rPr>
        <w:br/>
        <w:t>只是运气好。 </w:t>
      </w:r>
      <w:r w:rsidRPr="00AB4FD5">
        <w:rPr>
          <w:rFonts w:ascii="SimSun" w:hAnsi="SimSun"/>
          <w:color w:val="000000"/>
          <w:szCs w:val="21"/>
        </w:rPr>
        <w:br/>
        <w:t>I was just lucky. *用just或pure强调“只是运气好而已”。</w:t>
      </w:r>
      <w:r w:rsidRPr="00AB4FD5">
        <w:rPr>
          <w:rFonts w:ascii="SimSun" w:hAnsi="SimSun"/>
          <w:color w:val="000000"/>
          <w:szCs w:val="21"/>
        </w:rPr>
        <w:br/>
        <w:t>It was just luck.</w:t>
      </w:r>
      <w:r w:rsidRPr="00AB4FD5">
        <w:rPr>
          <w:rFonts w:ascii="SimSun" w:hAnsi="SimSun"/>
          <w:color w:val="000000"/>
          <w:szCs w:val="21"/>
        </w:rPr>
        <w:br/>
        <w:t>It was pure luck. </w:t>
      </w:r>
      <w:r w:rsidRPr="00AB4FD5">
        <w:rPr>
          <w:rFonts w:ascii="SimSun" w:hAnsi="SimSun"/>
          <w:color w:val="000000"/>
          <w:szCs w:val="21"/>
        </w:rPr>
        <w:br/>
        <w:t>美梦成真! </w:t>
      </w:r>
      <w:r w:rsidRPr="00AB4FD5">
        <w:rPr>
          <w:rFonts w:ascii="SimSun" w:hAnsi="SimSun"/>
          <w:color w:val="000000"/>
          <w:szCs w:val="21"/>
        </w:rPr>
        <w:br/>
        <w:t>It's a dream come true! </w:t>
      </w:r>
      <w:r w:rsidRPr="00AB4FD5">
        <w:rPr>
          <w:rFonts w:ascii="SimSun" w:hAnsi="SimSun"/>
          <w:color w:val="000000"/>
          <w:szCs w:val="21"/>
        </w:rPr>
        <w:br/>
        <w:t>真幸运呀! </w:t>
      </w:r>
      <w:r w:rsidRPr="00AB4FD5">
        <w:rPr>
          <w:rFonts w:ascii="SimSun" w:hAnsi="SimSun"/>
          <w:color w:val="000000"/>
          <w:szCs w:val="21"/>
        </w:rPr>
        <w:br/>
        <w:t>Talk about luck.</w:t>
      </w:r>
      <w:r w:rsidRPr="00AB4FD5">
        <w:rPr>
          <w:rFonts w:ascii="SimSun" w:hAnsi="SimSun"/>
          <w:color w:val="000000"/>
          <w:szCs w:val="21"/>
        </w:rPr>
        <w:br/>
        <w:t>Mike got a raise! (迈克加薪了!)</w:t>
      </w:r>
      <w:r w:rsidRPr="00AB4FD5">
        <w:rPr>
          <w:rFonts w:ascii="SimSun" w:hAnsi="SimSun"/>
          <w:color w:val="000000"/>
          <w:szCs w:val="21"/>
        </w:rPr>
        <w:br/>
        <w:t>Talk about luck! (他可真走运!)</w:t>
      </w:r>
      <w:r w:rsidRPr="00AB4FD5">
        <w:rPr>
          <w:rFonts w:ascii="SimSun" w:hAnsi="SimSun"/>
          <w:color w:val="000000"/>
          <w:szCs w:val="21"/>
        </w:rPr>
        <w:br/>
        <w:t>This must be my lucky day!</w:t>
      </w:r>
      <w:r w:rsidRPr="00AB4FD5">
        <w:rPr>
          <w:rFonts w:ascii="SimSun" w:hAnsi="SimSun"/>
          <w:color w:val="000000"/>
          <w:szCs w:val="21"/>
        </w:rPr>
        <w:br/>
        <w:t>Things are really going my way!</w:t>
      </w:r>
      <w:r w:rsidRPr="00AB4FD5">
        <w:rPr>
          <w:rFonts w:ascii="SimSun" w:hAnsi="SimSun"/>
          <w:color w:val="000000"/>
          <w:szCs w:val="21"/>
        </w:rPr>
        <w:br/>
        <w:t>What a lucky day! </w:t>
      </w:r>
      <w:r w:rsidRPr="00AB4FD5">
        <w:rPr>
          <w:rFonts w:ascii="SimSun" w:hAnsi="SimSun"/>
          <w:color w:val="000000"/>
          <w:szCs w:val="21"/>
        </w:rPr>
        <w:br/>
        <w:t>就是这个! </w:t>
      </w:r>
      <w:r w:rsidRPr="00AB4FD5">
        <w:rPr>
          <w:rFonts w:ascii="SimSun" w:hAnsi="SimSun"/>
          <w:color w:val="000000"/>
          <w:szCs w:val="21"/>
        </w:rPr>
        <w:br/>
        <w:t>This is it! *用于找到了一直在找的东西时。</w:t>
      </w:r>
      <w:r w:rsidRPr="00AB4FD5">
        <w:rPr>
          <w:rFonts w:ascii="SimSun" w:hAnsi="SimSun"/>
          <w:color w:val="000000"/>
          <w:szCs w:val="21"/>
        </w:rPr>
        <w:br/>
        <w:t>What is a good gift for Tracy? (送特蕾西什么礼物好呢?)</w:t>
      </w:r>
      <w:r w:rsidRPr="00AB4FD5">
        <w:rPr>
          <w:rFonts w:ascii="SimSun" w:hAnsi="SimSun"/>
          <w:color w:val="000000"/>
          <w:szCs w:val="21"/>
        </w:rPr>
        <w:br/>
        <w:t>This is it! (就这个吧!)</w:t>
      </w:r>
      <w:r w:rsidRPr="00AB4FD5">
        <w:rPr>
          <w:rFonts w:ascii="SimSun" w:hAnsi="SimSun"/>
          <w:color w:val="000000"/>
          <w:szCs w:val="21"/>
        </w:rPr>
        <w:br/>
        <w:t>This is just what I was looking for. (这正是我要找的。) </w:t>
      </w:r>
      <w:r w:rsidRPr="00AB4FD5">
        <w:rPr>
          <w:rFonts w:ascii="SimSun" w:hAnsi="SimSun"/>
          <w:color w:val="000000"/>
          <w:szCs w:val="21"/>
        </w:rPr>
        <w:br/>
        <w:t>就这么定了。 </w:t>
      </w:r>
      <w:r w:rsidRPr="00AB4FD5">
        <w:rPr>
          <w:rFonts w:ascii="SimSun" w:hAnsi="SimSun"/>
          <w:color w:val="000000"/>
          <w:szCs w:val="21"/>
        </w:rPr>
        <w:br/>
        <w:t>It's settled!</w:t>
      </w:r>
      <w:r w:rsidRPr="00AB4FD5">
        <w:rPr>
          <w:rFonts w:ascii="SimSun" w:hAnsi="SimSun"/>
          <w:color w:val="000000"/>
          <w:szCs w:val="21"/>
        </w:rPr>
        <w:br/>
        <w:t>Why don't we go to New York? (我们干吗不去纽约呀?)</w:t>
      </w:r>
      <w:r w:rsidRPr="00AB4FD5">
        <w:rPr>
          <w:rFonts w:ascii="SimSun" w:hAnsi="SimSun"/>
          <w:color w:val="000000"/>
          <w:szCs w:val="21"/>
        </w:rPr>
        <w:br/>
        <w:t>It's settled! (是呀!就这么定了。)</w:t>
      </w:r>
      <w:r w:rsidRPr="00AB4FD5">
        <w:rPr>
          <w:rFonts w:ascii="SimSun" w:hAnsi="SimSun"/>
          <w:color w:val="000000"/>
          <w:szCs w:val="21"/>
        </w:rPr>
        <w:br/>
        <w:t>That settles it! </w:t>
      </w:r>
      <w:r w:rsidRPr="00AB4FD5">
        <w:rPr>
          <w:rFonts w:ascii="SimSun" w:hAnsi="SimSun"/>
          <w:color w:val="000000"/>
          <w:szCs w:val="21"/>
        </w:rPr>
        <w:br/>
        <w:t>听起来不错! </w:t>
      </w:r>
      <w:r w:rsidRPr="00AB4FD5">
        <w:rPr>
          <w:rFonts w:ascii="SimSun" w:hAnsi="SimSun"/>
          <w:color w:val="000000"/>
          <w:szCs w:val="21"/>
        </w:rPr>
        <w:br/>
        <w:t>Sounds great! *听到对方的建议后表达自己同意的意见时。</w:t>
      </w:r>
      <w:r w:rsidRPr="00AB4FD5">
        <w:rPr>
          <w:rFonts w:ascii="SimSun" w:hAnsi="SimSun"/>
          <w:color w:val="000000"/>
          <w:szCs w:val="21"/>
        </w:rPr>
        <w:br/>
        <w:t>Let's go dancing tonight! (今天晚上去跳舞吧!)</w:t>
      </w:r>
      <w:r w:rsidRPr="00AB4FD5">
        <w:rPr>
          <w:rFonts w:ascii="SimSun" w:hAnsi="SimSun"/>
          <w:color w:val="000000"/>
          <w:szCs w:val="21"/>
        </w:rPr>
        <w:br/>
        <w:t>Sounds great! (嗯，好主意!)</w:t>
      </w:r>
      <w:r w:rsidRPr="00AB4FD5">
        <w:rPr>
          <w:rFonts w:ascii="SimSun" w:hAnsi="SimSun"/>
          <w:color w:val="000000"/>
          <w:szCs w:val="21"/>
        </w:rPr>
        <w:br/>
        <w:t>It sounds great!</w:t>
      </w:r>
      <w:r w:rsidRPr="00AB4FD5">
        <w:rPr>
          <w:rFonts w:ascii="SimSun" w:hAnsi="SimSun"/>
          <w:color w:val="000000"/>
          <w:szCs w:val="21"/>
        </w:rPr>
        <w:br/>
        <w:t>That sounds great! </w:t>
      </w:r>
      <w:r w:rsidRPr="00AB4FD5">
        <w:rPr>
          <w:rFonts w:ascii="SimSun" w:hAnsi="SimSun"/>
          <w:color w:val="000000"/>
          <w:szCs w:val="21"/>
        </w:rPr>
        <w:br/>
        <w:t>真不错。</w:t>
      </w:r>
      <w:r w:rsidRPr="00AB4FD5">
        <w:rPr>
          <w:rFonts w:ascii="SimSun" w:hAnsi="SimSun"/>
          <w:color w:val="000000"/>
          <w:szCs w:val="21"/>
        </w:rPr>
        <w:br/>
        <w:t>Looks great! *看到什么人或什么物，发出“真棒”的感叹时。</w:t>
      </w:r>
      <w:r w:rsidRPr="00AB4FD5">
        <w:rPr>
          <w:rFonts w:ascii="SimSun" w:hAnsi="SimSun"/>
          <w:color w:val="000000"/>
          <w:szCs w:val="21"/>
        </w:rPr>
        <w:br/>
        <w:t>Look at that salad bar. (你看那个沙拉长条桌。)</w:t>
      </w:r>
      <w:r w:rsidRPr="00AB4FD5">
        <w:rPr>
          <w:rFonts w:ascii="SimSun" w:hAnsi="SimSun"/>
          <w:color w:val="000000"/>
          <w:szCs w:val="21"/>
        </w:rPr>
        <w:br/>
        <w:t>Looks great! (看起来不错!)</w:t>
      </w:r>
      <w:r w:rsidRPr="00AB4FD5">
        <w:rPr>
          <w:rFonts w:ascii="SimSun" w:hAnsi="SimSun"/>
          <w:color w:val="000000"/>
          <w:szCs w:val="21"/>
        </w:rPr>
        <w:br/>
        <w:t>It looks great!</w:t>
      </w:r>
      <w:r w:rsidRPr="00AB4FD5">
        <w:rPr>
          <w:rFonts w:ascii="SimSun" w:hAnsi="SimSun"/>
          <w:color w:val="000000"/>
          <w:szCs w:val="21"/>
        </w:rPr>
        <w:br/>
        <w:t>That looks great!</w:t>
      </w:r>
      <w:r w:rsidRPr="00AB4FD5">
        <w:rPr>
          <w:rFonts w:ascii="SimSun" w:hAnsi="SimSun"/>
          <w:color w:val="000000"/>
          <w:szCs w:val="21"/>
        </w:rPr>
        <w:br/>
      </w:r>
      <w:r w:rsidRPr="00AB4FD5">
        <w:rPr>
          <w:rFonts w:ascii="SimSun" w:hAnsi="SimSun"/>
          <w:color w:val="000000"/>
          <w:szCs w:val="21"/>
        </w:rPr>
        <w:br/>
        <w:t>●放心</w:t>
      </w:r>
      <w:r w:rsidRPr="00AB4FD5">
        <w:rPr>
          <w:rFonts w:ascii="SimSun" w:hAnsi="SimSun"/>
          <w:color w:val="000000"/>
          <w:szCs w:val="21"/>
        </w:rPr>
        <w:br/>
        <w:t>啊!可以松口气了! </w:t>
      </w:r>
      <w:r w:rsidRPr="00AB4FD5">
        <w:rPr>
          <w:rFonts w:ascii="SimSun" w:hAnsi="SimSun"/>
          <w:color w:val="000000"/>
          <w:szCs w:val="21"/>
        </w:rPr>
        <w:br/>
        <w:t>What a relief!</w:t>
      </w:r>
      <w:r w:rsidRPr="00AB4FD5">
        <w:rPr>
          <w:rFonts w:ascii="SimSun" w:hAnsi="SimSun"/>
          <w:color w:val="000000"/>
          <w:szCs w:val="21"/>
        </w:rPr>
        <w:br/>
        <w:t>I passed! What a relief. (我通过了，总算可以松口气了。)</w:t>
      </w:r>
      <w:r w:rsidRPr="00AB4FD5">
        <w:rPr>
          <w:rFonts w:ascii="SimSun" w:hAnsi="SimSun"/>
          <w:color w:val="000000"/>
          <w:szCs w:val="21"/>
        </w:rPr>
        <w:br/>
        <w:t>Good for you. (太好了。)</w:t>
      </w:r>
      <w:r w:rsidRPr="00AB4FD5">
        <w:rPr>
          <w:rFonts w:ascii="SimSun" w:hAnsi="SimSun"/>
          <w:color w:val="000000"/>
          <w:szCs w:val="21"/>
        </w:rPr>
        <w:br/>
        <w:t>That's a relief! (总算放心了。)</w:t>
      </w:r>
      <w:r w:rsidRPr="00AB4FD5">
        <w:rPr>
          <w:rFonts w:ascii="SimSun" w:hAnsi="SimSun"/>
          <w:color w:val="000000"/>
          <w:szCs w:val="21"/>
        </w:rPr>
        <w:br/>
        <w:t>I'm relieved.</w:t>
      </w:r>
      <w:r w:rsidRPr="00AB4FD5">
        <w:rPr>
          <w:rFonts w:ascii="SimSun" w:hAnsi="SimSun"/>
          <w:color w:val="000000"/>
          <w:szCs w:val="21"/>
        </w:rPr>
        <w:br/>
        <w:t>Everything worked out well. (所有的事都解决好了。)</w:t>
      </w:r>
      <w:r w:rsidRPr="00AB4FD5">
        <w:rPr>
          <w:rFonts w:ascii="SimSun" w:hAnsi="SimSun"/>
          <w:color w:val="000000"/>
          <w:szCs w:val="21"/>
        </w:rPr>
        <w:br/>
        <w:t>I'm relieved. (我总算可以松口气了。)</w:t>
      </w:r>
      <w:r w:rsidRPr="00AB4FD5">
        <w:rPr>
          <w:rFonts w:ascii="SimSun" w:hAnsi="SimSun"/>
          <w:color w:val="000000"/>
          <w:szCs w:val="21"/>
        </w:rPr>
        <w:br/>
        <w:t>I feel relieved.</w:t>
      </w:r>
      <w:r w:rsidRPr="00AB4FD5">
        <w:rPr>
          <w:rFonts w:ascii="SimSun" w:hAnsi="SimSun"/>
          <w:color w:val="000000"/>
          <w:szCs w:val="21"/>
        </w:rPr>
        <w:br/>
        <w:t>I feel a lot better now.</w:t>
      </w:r>
      <w:r w:rsidRPr="00AB4FD5">
        <w:rPr>
          <w:rFonts w:ascii="SimSun" w:hAnsi="SimSun"/>
          <w:color w:val="000000"/>
          <w:szCs w:val="21"/>
        </w:rPr>
        <w:br/>
        <w:t>吓我一跳! </w:t>
      </w:r>
      <w:r w:rsidRPr="00AB4FD5">
        <w:rPr>
          <w:rFonts w:ascii="SimSun" w:hAnsi="SimSun"/>
          <w:color w:val="000000"/>
          <w:szCs w:val="21"/>
        </w:rPr>
        <w:br/>
        <w:t>I'm surprised! *因意想不到的事情使得情况发生突然的变化，而使人吃惊、吓了一跳时。</w:t>
      </w:r>
      <w:r w:rsidRPr="00AB4FD5">
        <w:rPr>
          <w:rFonts w:ascii="SimSun" w:hAnsi="SimSun"/>
          <w:color w:val="000000"/>
          <w:szCs w:val="21"/>
        </w:rPr>
        <w:br/>
        <w:t>Happy birthday! (生日快乐!)</w:t>
      </w:r>
      <w:r w:rsidRPr="00AB4FD5">
        <w:rPr>
          <w:rFonts w:ascii="SimSun" w:hAnsi="SimSun"/>
          <w:color w:val="000000"/>
          <w:szCs w:val="21"/>
        </w:rPr>
        <w:br/>
        <w:t>I'm surprised! (吓我一跳!)</w:t>
      </w:r>
      <w:r w:rsidRPr="00AB4FD5">
        <w:rPr>
          <w:rFonts w:ascii="SimSun" w:hAnsi="SimSun"/>
          <w:color w:val="000000"/>
          <w:szCs w:val="21"/>
        </w:rPr>
        <w:br/>
        <w:t>What a surprise! </w:t>
      </w:r>
      <w:r w:rsidRPr="00AB4FD5">
        <w:rPr>
          <w:rFonts w:ascii="SimSun" w:hAnsi="SimSun"/>
          <w:color w:val="000000"/>
          <w:szCs w:val="21"/>
        </w:rPr>
        <w:br/>
        <w:t>好了!这下放心了!/唷-!(吹口哨的声音。)</w:t>
      </w:r>
      <w:r w:rsidRPr="00AB4FD5">
        <w:rPr>
          <w:rFonts w:ascii="SimSun" w:hAnsi="SimSun"/>
          <w:color w:val="000000"/>
          <w:szCs w:val="21"/>
        </w:rPr>
        <w:br/>
        <w:t>Whew! *表示终于可以回避问题，松一口气的心情。发音就如同吹口哨一样。</w:t>
      </w:r>
      <w:r w:rsidRPr="00AB4FD5">
        <w:rPr>
          <w:rFonts w:ascii="SimSun" w:hAnsi="SimSun"/>
          <w:color w:val="000000"/>
          <w:szCs w:val="21"/>
        </w:rPr>
        <w:br/>
        <w:t>Whew! (好了!这下放心了!)</w:t>
      </w:r>
      <w:r w:rsidRPr="00AB4FD5">
        <w:rPr>
          <w:rFonts w:ascii="SimSun" w:hAnsi="SimSun"/>
          <w:color w:val="000000"/>
          <w:szCs w:val="21"/>
        </w:rPr>
        <w:br/>
        <w:t>We made it! (干得不错!)</w:t>
      </w:r>
      <w:r w:rsidRPr="00AB4FD5">
        <w:rPr>
          <w:rFonts w:ascii="SimSun" w:hAnsi="SimSun"/>
          <w:color w:val="000000"/>
          <w:szCs w:val="21"/>
        </w:rPr>
        <w:br/>
        <w:t>Thank goodness!</w:t>
      </w:r>
      <w:r w:rsidRPr="00AB4FD5">
        <w:rPr>
          <w:rFonts w:ascii="SimSun" w:hAnsi="SimSun"/>
          <w:color w:val="000000"/>
          <w:szCs w:val="21"/>
        </w:rPr>
        <w:br/>
        <w:t>Thank God!</w:t>
      </w:r>
      <w:r w:rsidRPr="00AB4FD5">
        <w:rPr>
          <w:rFonts w:ascii="SimSun" w:hAnsi="SimSun"/>
          <w:color w:val="000000"/>
          <w:szCs w:val="21"/>
        </w:rPr>
        <w:br/>
        <w:t>啊! </w:t>
      </w:r>
      <w:r w:rsidRPr="00AB4FD5">
        <w:rPr>
          <w:rFonts w:ascii="SimSun" w:hAnsi="SimSun"/>
          <w:color w:val="000000"/>
          <w:szCs w:val="21"/>
        </w:rPr>
        <w:br/>
        <w:t>Aah! *表示心情放松、高兴和叹息，一般只用于自言自语。 </w:t>
      </w:r>
      <w:r w:rsidRPr="00AB4FD5">
        <w:rPr>
          <w:rFonts w:ascii="SimSun" w:hAnsi="SimSun"/>
          <w:color w:val="000000"/>
          <w:szCs w:val="21"/>
        </w:rPr>
        <w:br/>
        <w:t>听这么一说，我就放心了。 </w:t>
      </w:r>
      <w:r w:rsidRPr="00AB4FD5">
        <w:rPr>
          <w:rFonts w:ascii="SimSun" w:hAnsi="SimSun"/>
          <w:color w:val="000000"/>
          <w:szCs w:val="21"/>
        </w:rPr>
        <w:br/>
        <w:t>I felt relieved to hear that. *relieve 可以表示放下心来、安心的心情。</w:t>
      </w:r>
      <w:r w:rsidRPr="00AB4FD5">
        <w:rPr>
          <w:rFonts w:ascii="SimSun" w:hAnsi="SimSun"/>
          <w:color w:val="000000"/>
          <w:szCs w:val="21"/>
        </w:rPr>
        <w:br/>
        <w:t>Did you hear that the meeting went well?(你听说了吗?那个会开得很顺利。)</w:t>
      </w:r>
      <w:r w:rsidRPr="00AB4FD5">
        <w:rPr>
          <w:rFonts w:ascii="SimSun" w:hAnsi="SimSun"/>
          <w:color w:val="000000"/>
          <w:szCs w:val="21"/>
        </w:rPr>
        <w:br/>
        <w:t>Yes, I felt relieved to hear that. (听说了，这么一来我就放心了。)</w:t>
      </w:r>
      <w:r w:rsidRPr="00AB4FD5">
        <w:rPr>
          <w:rFonts w:ascii="SimSun" w:hAnsi="SimSun"/>
          <w:color w:val="000000"/>
          <w:szCs w:val="21"/>
        </w:rPr>
        <w:br/>
        <w:t>I was relieved to hear that.</w:t>
      </w:r>
      <w:r w:rsidRPr="00AB4FD5">
        <w:rPr>
          <w:rFonts w:ascii="SimSun" w:hAnsi="SimSun"/>
          <w:color w:val="000000"/>
          <w:szCs w:val="21"/>
        </w:rPr>
        <w:br/>
        <w:t>I felt much better after hearing that. </w:t>
      </w:r>
      <w:r w:rsidRPr="00AB4FD5">
        <w:rPr>
          <w:rFonts w:ascii="SimSun" w:hAnsi="SimSun"/>
          <w:color w:val="000000"/>
          <w:szCs w:val="21"/>
        </w:rPr>
        <w:br/>
        <w:t>终于到了。 </w:t>
      </w:r>
      <w:r w:rsidRPr="00AB4FD5">
        <w:rPr>
          <w:rFonts w:ascii="SimSun" w:hAnsi="SimSun"/>
          <w:color w:val="000000"/>
          <w:szCs w:val="21"/>
        </w:rPr>
        <w:br/>
        <w:t>Here we are at last. *Here we are. 是固定短语，表示“到了”。</w:t>
      </w:r>
      <w:r w:rsidRPr="00AB4FD5">
        <w:rPr>
          <w:rFonts w:ascii="SimSun" w:hAnsi="SimSun"/>
          <w:color w:val="000000"/>
          <w:szCs w:val="21"/>
        </w:rPr>
        <w:br/>
        <w:t>Here we are at last. (终于到了。)</w:t>
      </w:r>
      <w:r w:rsidRPr="00AB4FD5">
        <w:rPr>
          <w:rFonts w:ascii="SimSun" w:hAnsi="SimSun"/>
          <w:color w:val="000000"/>
          <w:szCs w:val="21"/>
        </w:rPr>
        <w:br/>
        <w:t>Home sweet home. (还是自己的家好!)</w:t>
      </w:r>
      <w:r w:rsidRPr="00AB4FD5">
        <w:rPr>
          <w:rFonts w:ascii="SimSun" w:hAnsi="SimSun"/>
          <w:color w:val="000000"/>
          <w:szCs w:val="21"/>
        </w:rPr>
        <w:br/>
        <w:t>We've finally arrived. </w:t>
      </w:r>
      <w:r w:rsidRPr="00AB4FD5">
        <w:rPr>
          <w:rFonts w:ascii="SimSun" w:hAnsi="SimSun"/>
          <w:color w:val="000000"/>
          <w:szCs w:val="21"/>
        </w:rPr>
        <w:br/>
        <w:t>可算摆脱了。 </w:t>
      </w:r>
      <w:r w:rsidRPr="00AB4FD5">
        <w:rPr>
          <w:rFonts w:ascii="SimSun" w:hAnsi="SimSun"/>
          <w:color w:val="000000"/>
          <w:szCs w:val="21"/>
        </w:rPr>
        <w:br/>
        <w:t>Good riddance. *riddance 表示“摆脱烦恼、麻烦”。</w:t>
      </w:r>
      <w:r w:rsidRPr="00AB4FD5">
        <w:rPr>
          <w:rFonts w:ascii="SimSun" w:hAnsi="SimSun"/>
          <w:color w:val="000000"/>
          <w:szCs w:val="21"/>
        </w:rPr>
        <w:br/>
        <w:t>He finally left. (他终于回去了。)</w:t>
      </w:r>
      <w:r w:rsidRPr="00AB4FD5">
        <w:rPr>
          <w:rFonts w:ascii="SimSun" w:hAnsi="SimSun"/>
          <w:color w:val="000000"/>
          <w:szCs w:val="21"/>
        </w:rPr>
        <w:br/>
        <w:t>Good riddance. (太好了，他可算走了。)</w:t>
      </w:r>
      <w:r w:rsidRPr="00AB4FD5">
        <w:rPr>
          <w:rFonts w:ascii="SimSun" w:hAnsi="SimSun"/>
          <w:color w:val="000000"/>
          <w:szCs w:val="21"/>
        </w:rPr>
        <w:br/>
        <w:t>I'm glad they're gone.</w:t>
      </w:r>
    </w:p>
    <w:p w:rsidR="007E730F" w:rsidRPr="00AB4FD5" w:rsidRDefault="007E730F" w:rsidP="007E730F">
      <w:pPr>
        <w:pStyle w:val="Heading1"/>
        <w:spacing w:before="120" w:after="120"/>
        <w:rPr>
          <w:rFonts w:ascii="SimSun" w:hAnsi="SimSun"/>
          <w:color w:val="000000"/>
          <w:sz w:val="24"/>
          <w:szCs w:val="21"/>
        </w:rPr>
      </w:pPr>
      <w:bookmarkStart w:id="18" w:name="_Toc7167150"/>
      <w:r w:rsidRPr="00AB4FD5">
        <w:rPr>
          <w:rFonts w:ascii="SimSun" w:hAnsi="SimSun" w:hint="eastAsia"/>
          <w:color w:val="000000"/>
          <w:sz w:val="24"/>
          <w:szCs w:val="21"/>
        </w:rPr>
        <w:t>[口语8000句-17]生气</w:t>
      </w:r>
      <w:bookmarkEnd w:id="18"/>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生气时</w:t>
      </w:r>
      <w:r w:rsidRPr="00AB4FD5">
        <w:rPr>
          <w:rFonts w:ascii="SimSun" w:hAnsi="SimSun"/>
          <w:color w:val="000000"/>
          <w:szCs w:val="21"/>
        </w:rPr>
        <w:br/>
      </w:r>
      <w:r w:rsidRPr="00AB4FD5">
        <w:rPr>
          <w:rFonts w:ascii="SimSun" w:hAnsi="SimSun"/>
          <w:color w:val="000000"/>
          <w:szCs w:val="21"/>
        </w:rPr>
        <w:br/>
        <w:t>●不满和牢骚时</w:t>
      </w:r>
      <w:r w:rsidRPr="00AB4FD5">
        <w:rPr>
          <w:rFonts w:ascii="SimSun" w:hAnsi="SimSun"/>
          <w:color w:val="000000"/>
          <w:szCs w:val="21"/>
        </w:rPr>
        <w:br/>
        <w:t>啊呸!真见鬼! </w:t>
      </w:r>
      <w:r w:rsidRPr="00AB4FD5">
        <w:rPr>
          <w:rFonts w:ascii="SimSun" w:hAnsi="SimSun"/>
          <w:color w:val="000000"/>
          <w:szCs w:val="21"/>
        </w:rPr>
        <w:br/>
        <w:t>Oh, heck! *heck表示有点灰心和失望。</w:t>
      </w:r>
      <w:r w:rsidRPr="00AB4FD5">
        <w:rPr>
          <w:rFonts w:ascii="SimSun" w:hAnsi="SimSun"/>
          <w:color w:val="000000"/>
          <w:szCs w:val="21"/>
        </w:rPr>
        <w:br/>
        <w:t>Oh, heck! I failed the test. (噢，见鬼!没考及格。)</w:t>
      </w:r>
      <w:r w:rsidRPr="00AB4FD5">
        <w:rPr>
          <w:rFonts w:ascii="SimSun" w:hAnsi="SimSun"/>
          <w:color w:val="000000"/>
          <w:szCs w:val="21"/>
        </w:rPr>
        <w:br/>
        <w:t>Oh, darn!</w:t>
      </w:r>
      <w:r w:rsidRPr="00AB4FD5">
        <w:rPr>
          <w:rFonts w:ascii="SimSun" w:hAnsi="SimSun"/>
          <w:color w:val="000000"/>
          <w:szCs w:val="21"/>
        </w:rPr>
        <w:br/>
        <w:t>Oh, no! </w:t>
      </w:r>
      <w:r w:rsidRPr="00AB4FD5">
        <w:rPr>
          <w:rFonts w:ascii="SimSun" w:hAnsi="SimSun"/>
          <w:color w:val="000000"/>
          <w:szCs w:val="21"/>
        </w:rPr>
        <w:br/>
        <w:t>什么! </w:t>
      </w:r>
      <w:r w:rsidRPr="00AB4FD5">
        <w:rPr>
          <w:rFonts w:ascii="SimSun" w:hAnsi="SimSun"/>
          <w:color w:val="000000"/>
          <w:szCs w:val="21"/>
        </w:rPr>
        <w:br/>
        <w:t>Shucks! *承认自己的错误，或回应别人对自己的不满时。</w:t>
      </w:r>
      <w:r w:rsidRPr="00AB4FD5">
        <w:rPr>
          <w:rFonts w:ascii="SimSun" w:hAnsi="SimSun"/>
          <w:color w:val="000000"/>
          <w:szCs w:val="21"/>
        </w:rPr>
        <w:br/>
        <w:t>Where is your homework? (你的作业在哪儿呢?)</w:t>
      </w:r>
      <w:r w:rsidRPr="00AB4FD5">
        <w:rPr>
          <w:rFonts w:ascii="SimSun" w:hAnsi="SimSun"/>
          <w:color w:val="000000"/>
          <w:szCs w:val="21"/>
        </w:rPr>
        <w:br/>
        <w:t>Shucks! I forgot it at home. (哎呀!我忘在家里了。) </w:t>
      </w:r>
      <w:r w:rsidRPr="00AB4FD5">
        <w:rPr>
          <w:rFonts w:ascii="SimSun" w:hAnsi="SimSun"/>
          <w:color w:val="000000"/>
          <w:szCs w:val="21"/>
        </w:rPr>
        <w:br/>
        <w:t>真见鬼! </w:t>
      </w:r>
      <w:r w:rsidRPr="00AB4FD5">
        <w:rPr>
          <w:rFonts w:ascii="SimSun" w:hAnsi="SimSun"/>
          <w:color w:val="000000"/>
          <w:szCs w:val="21"/>
        </w:rPr>
        <w:br/>
        <w:t>Shoot! *表示厌恶、激怒、惊奇等。常用来表示事情并不像自己所想像的那样顺利时。</w:t>
      </w:r>
      <w:r w:rsidRPr="00AB4FD5">
        <w:rPr>
          <w:rFonts w:ascii="SimSun" w:hAnsi="SimSun"/>
          <w:color w:val="000000"/>
          <w:szCs w:val="21"/>
        </w:rPr>
        <w:br/>
        <w:t>Shoot! I Missed the train. (真见鬼!我没赶上电车。)</w:t>
      </w:r>
      <w:r w:rsidRPr="00AB4FD5">
        <w:rPr>
          <w:rFonts w:ascii="SimSun" w:hAnsi="SimSun"/>
          <w:color w:val="000000"/>
          <w:szCs w:val="21"/>
        </w:rPr>
        <w:br/>
        <w:t>Sheesh! </w:t>
      </w:r>
      <w:r w:rsidRPr="00AB4FD5">
        <w:rPr>
          <w:rFonts w:ascii="SimSun" w:hAnsi="SimSun"/>
          <w:color w:val="000000"/>
          <w:szCs w:val="21"/>
        </w:rPr>
        <w:br/>
        <w:t>他妈的! </w:t>
      </w:r>
      <w:r w:rsidRPr="00AB4FD5">
        <w:rPr>
          <w:rFonts w:ascii="SimSun" w:hAnsi="SimSun"/>
          <w:color w:val="000000"/>
          <w:szCs w:val="21"/>
        </w:rPr>
        <w:br/>
        <w:t>Shit! *听起来很低级。shoot是shit的委婉说法。 </w:t>
      </w:r>
      <w:r w:rsidRPr="00AB4FD5">
        <w:rPr>
          <w:rFonts w:ascii="SimSun" w:hAnsi="SimSun"/>
          <w:color w:val="000000"/>
          <w:szCs w:val="21"/>
        </w:rPr>
        <w:br/>
        <w:t>啊!糟了! </w:t>
      </w:r>
      <w:r w:rsidRPr="00AB4FD5">
        <w:rPr>
          <w:rFonts w:ascii="SimSun" w:hAnsi="SimSun"/>
          <w:color w:val="000000"/>
          <w:szCs w:val="21"/>
        </w:rPr>
        <w:br/>
        <w:t>Uh-oh. *表示“不好”、“糟了”，带有惊讶的语气。</w:t>
      </w:r>
      <w:r w:rsidRPr="00AB4FD5">
        <w:rPr>
          <w:rFonts w:ascii="SimSun" w:hAnsi="SimSun"/>
          <w:color w:val="000000"/>
          <w:szCs w:val="21"/>
        </w:rPr>
        <w:br/>
        <w:t>Did you bring the book I lent you? (你借我的书带来了吗?)</w:t>
      </w:r>
      <w:r w:rsidRPr="00AB4FD5">
        <w:rPr>
          <w:rFonts w:ascii="SimSun" w:hAnsi="SimSun"/>
          <w:color w:val="000000"/>
          <w:szCs w:val="21"/>
        </w:rPr>
        <w:br/>
        <w:t>Uh-oh. I forgot. (啊，糟了，我忘了。) </w:t>
      </w:r>
      <w:r w:rsidRPr="00AB4FD5">
        <w:rPr>
          <w:rFonts w:ascii="SimSun" w:hAnsi="SimSun"/>
          <w:color w:val="000000"/>
          <w:szCs w:val="21"/>
        </w:rPr>
        <w:br/>
        <w:t>有的事是行不通的。 </w:t>
      </w:r>
      <w:r w:rsidRPr="00AB4FD5">
        <w:rPr>
          <w:rFonts w:ascii="SimSun" w:hAnsi="SimSun"/>
          <w:color w:val="000000"/>
          <w:szCs w:val="21"/>
        </w:rPr>
        <w:br/>
        <w:t>Not everything is logical. *logical “合逻辑的”、“合乎道理的”。</w:t>
      </w:r>
      <w:r w:rsidRPr="00AB4FD5">
        <w:rPr>
          <w:rFonts w:ascii="SimSun" w:hAnsi="SimSun"/>
          <w:color w:val="000000"/>
          <w:szCs w:val="21"/>
        </w:rPr>
        <w:br/>
        <w:t>Everything isn't always logical.</w:t>
      </w:r>
      <w:r w:rsidRPr="00AB4FD5">
        <w:rPr>
          <w:rFonts w:ascii="SimSun" w:hAnsi="SimSun"/>
          <w:color w:val="000000"/>
          <w:szCs w:val="21"/>
        </w:rPr>
        <w:br/>
        <w:t>Not everything follows the rules of logic.</w:t>
      </w:r>
      <w:r w:rsidRPr="00AB4FD5">
        <w:rPr>
          <w:rFonts w:ascii="SimSun" w:hAnsi="SimSun"/>
          <w:color w:val="000000"/>
          <w:szCs w:val="21"/>
        </w:rPr>
        <w:br/>
        <w:t>(金钱)全都浪费了。 </w:t>
      </w:r>
      <w:r w:rsidRPr="00AB4FD5">
        <w:rPr>
          <w:rFonts w:ascii="SimSun" w:hAnsi="SimSun"/>
          <w:color w:val="000000"/>
          <w:szCs w:val="21"/>
        </w:rPr>
        <w:br/>
        <w:t>It went down the drain. *drain “排水管”。</w:t>
      </w:r>
      <w:r w:rsidRPr="00AB4FD5">
        <w:rPr>
          <w:rFonts w:ascii="SimSun" w:hAnsi="SimSun"/>
          <w:color w:val="000000"/>
          <w:szCs w:val="21"/>
        </w:rPr>
        <w:br/>
        <w:t>How was the investment? (投资的那个项目怎么样?)</w:t>
      </w:r>
      <w:r w:rsidRPr="00AB4FD5">
        <w:rPr>
          <w:rFonts w:ascii="SimSun" w:hAnsi="SimSun"/>
          <w:color w:val="000000"/>
          <w:szCs w:val="21"/>
        </w:rPr>
        <w:br/>
        <w:t>It went down the drain. (全都白搭了。) </w:t>
      </w:r>
      <w:r w:rsidRPr="00AB4FD5">
        <w:rPr>
          <w:rFonts w:ascii="SimSun" w:hAnsi="SimSun"/>
          <w:color w:val="000000"/>
          <w:szCs w:val="21"/>
        </w:rPr>
        <w:br/>
        <w:t>就差那么一点儿。 </w:t>
      </w:r>
      <w:r w:rsidRPr="00AB4FD5">
        <w:rPr>
          <w:rFonts w:ascii="SimSun" w:hAnsi="SimSun"/>
          <w:color w:val="000000"/>
          <w:szCs w:val="21"/>
        </w:rPr>
        <w:br/>
        <w:t>I almost made it. *用almost表示“差一点儿就……”。</w:t>
      </w:r>
      <w:r w:rsidRPr="00AB4FD5">
        <w:rPr>
          <w:rFonts w:ascii="SimSun" w:hAnsi="SimSun"/>
          <w:color w:val="000000"/>
          <w:szCs w:val="21"/>
        </w:rPr>
        <w:br/>
        <w:t>The train just left. (电车刚走。)</w:t>
      </w:r>
      <w:r w:rsidRPr="00AB4FD5">
        <w:rPr>
          <w:rFonts w:ascii="SimSun" w:hAnsi="SimSun"/>
          <w:color w:val="000000"/>
          <w:szCs w:val="21"/>
        </w:rPr>
        <w:br/>
        <w:t>I almost made it. (就差那么一点儿。)</w:t>
      </w:r>
      <w:r w:rsidRPr="00AB4FD5">
        <w:rPr>
          <w:rFonts w:ascii="SimSun" w:hAnsi="SimSun"/>
          <w:color w:val="000000"/>
          <w:szCs w:val="21"/>
        </w:rPr>
        <w:br/>
        <w:t>I was almost on time.</w:t>
      </w:r>
      <w:r w:rsidRPr="00AB4FD5">
        <w:rPr>
          <w:rFonts w:ascii="SimSun" w:hAnsi="SimSun"/>
          <w:color w:val="000000"/>
          <w:szCs w:val="21"/>
        </w:rPr>
        <w:br/>
        <w:t>I was just a little late. (就晚了那么一点儿。) </w:t>
      </w:r>
      <w:r w:rsidRPr="00AB4FD5">
        <w:rPr>
          <w:rFonts w:ascii="SimSun" w:hAnsi="SimSun"/>
          <w:color w:val="000000"/>
          <w:szCs w:val="21"/>
        </w:rPr>
        <w:br/>
        <w:t>想点儿办法吧! </w:t>
      </w:r>
      <w:r w:rsidRPr="00AB4FD5">
        <w:rPr>
          <w:rFonts w:ascii="SimSun" w:hAnsi="SimSun"/>
          <w:color w:val="000000"/>
          <w:szCs w:val="21"/>
        </w:rPr>
        <w:br/>
        <w:t>Do something!</w:t>
      </w:r>
      <w:r w:rsidRPr="00AB4FD5">
        <w:rPr>
          <w:rFonts w:ascii="SimSun" w:hAnsi="SimSun"/>
          <w:color w:val="000000"/>
          <w:szCs w:val="21"/>
        </w:rPr>
        <w:br/>
        <w:t>Our house is a mess? (我们的家真乱。)</w:t>
      </w:r>
      <w:r w:rsidRPr="00AB4FD5">
        <w:rPr>
          <w:rFonts w:ascii="SimSun" w:hAnsi="SimSun"/>
          <w:color w:val="000000"/>
          <w:szCs w:val="21"/>
        </w:rPr>
        <w:br/>
        <w:t>So, do something! (那，你就收拾收拾吧。)</w:t>
      </w:r>
      <w:r w:rsidRPr="00AB4FD5">
        <w:rPr>
          <w:rFonts w:ascii="SimSun" w:hAnsi="SimSun"/>
          <w:color w:val="000000"/>
          <w:szCs w:val="21"/>
        </w:rPr>
        <w:br/>
        <w:t>Do something about it!</w:t>
      </w:r>
      <w:r w:rsidRPr="00AB4FD5">
        <w:rPr>
          <w:rFonts w:ascii="SimSun" w:hAnsi="SimSun"/>
          <w:color w:val="000000"/>
          <w:szCs w:val="21"/>
        </w:rPr>
        <w:br/>
        <w:t>Please do something about it.(请想点儿办法吧!)</w:t>
      </w:r>
      <w:r w:rsidRPr="00AB4FD5">
        <w:rPr>
          <w:rFonts w:ascii="SimSun" w:hAnsi="SimSun"/>
          <w:color w:val="000000"/>
          <w:szCs w:val="21"/>
        </w:rPr>
        <w:br/>
        <w:t>Please take care of it for me.(请为我处理一下儿吧。) </w:t>
      </w:r>
      <w:r w:rsidRPr="00AB4FD5">
        <w:rPr>
          <w:rFonts w:ascii="SimSun" w:hAnsi="SimSun"/>
          <w:color w:val="000000"/>
          <w:szCs w:val="21"/>
        </w:rPr>
        <w:br/>
        <w:t>我忙得要命。 </w:t>
      </w:r>
      <w:r w:rsidRPr="00AB4FD5">
        <w:rPr>
          <w:rFonts w:ascii="SimSun" w:hAnsi="SimSun"/>
          <w:color w:val="000000"/>
          <w:szCs w:val="21"/>
        </w:rPr>
        <w:br/>
        <w:t>I'm so busy.</w:t>
      </w:r>
      <w:r w:rsidRPr="00AB4FD5">
        <w:rPr>
          <w:rFonts w:ascii="SimSun" w:hAnsi="SimSun"/>
          <w:color w:val="000000"/>
          <w:szCs w:val="21"/>
        </w:rPr>
        <w:br/>
        <w:t>I'm so busy today. (我今天忙得要命。)</w:t>
      </w:r>
      <w:r w:rsidRPr="00AB4FD5">
        <w:rPr>
          <w:rFonts w:ascii="SimSun" w:hAnsi="SimSun"/>
          <w:color w:val="000000"/>
          <w:szCs w:val="21"/>
        </w:rPr>
        <w:br/>
        <w:t>How about tomorrow? (那明天怎么样?)</w:t>
      </w:r>
      <w:r w:rsidRPr="00AB4FD5">
        <w:rPr>
          <w:rFonts w:ascii="SimSun" w:hAnsi="SimSun"/>
          <w:color w:val="000000"/>
          <w:szCs w:val="21"/>
        </w:rPr>
        <w:br/>
        <w:t>I'm too busy.</w:t>
      </w:r>
      <w:r w:rsidRPr="00AB4FD5">
        <w:rPr>
          <w:rFonts w:ascii="SimSun" w:hAnsi="SimSun"/>
          <w:color w:val="000000"/>
          <w:szCs w:val="21"/>
        </w:rPr>
        <w:br/>
        <w:t>I'm as busy as a bee. *短语，“像蜜蜂一样忙碌”。 </w:t>
      </w:r>
      <w:r w:rsidRPr="00AB4FD5">
        <w:rPr>
          <w:rFonts w:ascii="SimSun" w:hAnsi="SimSun"/>
          <w:color w:val="000000"/>
          <w:szCs w:val="21"/>
        </w:rPr>
        <w:br/>
        <w:t>这项工作对我来说太重了。 </w:t>
      </w:r>
      <w:r w:rsidRPr="00AB4FD5">
        <w:rPr>
          <w:rFonts w:ascii="SimSun" w:hAnsi="SimSun"/>
          <w:color w:val="000000"/>
          <w:szCs w:val="21"/>
        </w:rPr>
        <w:br/>
        <w:t>This task is too much for me. * task表示“作为任务分派给人的工作”。</w:t>
      </w:r>
      <w:r w:rsidRPr="00AB4FD5">
        <w:rPr>
          <w:rFonts w:ascii="SimSun" w:hAnsi="SimSun"/>
          <w:color w:val="000000"/>
          <w:szCs w:val="21"/>
        </w:rPr>
        <w:br/>
        <w:t>This task is too much for me. (这项工作对我来说太重了。)</w:t>
      </w:r>
      <w:r w:rsidRPr="00AB4FD5">
        <w:rPr>
          <w:rFonts w:ascii="SimSun" w:hAnsi="SimSun"/>
          <w:color w:val="000000"/>
          <w:szCs w:val="21"/>
        </w:rPr>
        <w:br/>
        <w:t>Please don't give up yet. (请你别放弃。)</w:t>
      </w:r>
      <w:r w:rsidRPr="00AB4FD5">
        <w:rPr>
          <w:rFonts w:ascii="SimSun" w:hAnsi="SimSun"/>
          <w:color w:val="000000"/>
          <w:szCs w:val="21"/>
        </w:rPr>
        <w:br/>
        <w:t>I can't complete this task alone. (我一个人无法完成这项工作。)</w:t>
      </w:r>
      <w:r w:rsidRPr="00AB4FD5">
        <w:rPr>
          <w:rFonts w:ascii="SimSun" w:hAnsi="SimSun"/>
          <w:color w:val="000000"/>
          <w:szCs w:val="21"/>
        </w:rPr>
        <w:br/>
        <w:t>This is too much for me to handle. </w:t>
      </w:r>
      <w:r w:rsidRPr="00AB4FD5">
        <w:rPr>
          <w:rFonts w:ascii="SimSun" w:hAnsi="SimSun"/>
          <w:color w:val="000000"/>
          <w:szCs w:val="21"/>
        </w:rPr>
        <w:br/>
        <w:t>这么点儿薪水我怎么够活呀!</w:t>
      </w:r>
      <w:r w:rsidRPr="00AB4FD5">
        <w:rPr>
          <w:rFonts w:ascii="SimSun" w:hAnsi="SimSun"/>
          <w:color w:val="000000"/>
          <w:szCs w:val="21"/>
        </w:rPr>
        <w:br/>
        <w:t>I can't make ends meet on my small salary.</w:t>
      </w:r>
      <w:r w:rsidRPr="00AB4FD5">
        <w:rPr>
          <w:rFonts w:ascii="SimSun" w:hAnsi="SimSun"/>
          <w:color w:val="000000"/>
          <w:szCs w:val="21"/>
        </w:rPr>
        <w:br/>
        <w:t>I can't live on my low pay.</w:t>
      </w:r>
      <w:r w:rsidRPr="00AB4FD5">
        <w:rPr>
          <w:rFonts w:ascii="SimSun" w:hAnsi="SimSun"/>
          <w:color w:val="000000"/>
          <w:szCs w:val="21"/>
        </w:rPr>
        <w:br/>
        <w:t>I can't get along on my scanty pay.</w:t>
      </w:r>
      <w:r w:rsidRPr="00AB4FD5">
        <w:rPr>
          <w:rFonts w:ascii="SimSun" w:hAnsi="SimSun"/>
          <w:color w:val="000000"/>
          <w:szCs w:val="21"/>
        </w:rPr>
        <w:br/>
        <w:t>I find it impossible to make ends meet on my small salary. </w:t>
      </w:r>
      <w:r w:rsidRPr="00AB4FD5">
        <w:rPr>
          <w:rFonts w:ascii="SimSun" w:hAnsi="SimSun"/>
          <w:color w:val="000000"/>
          <w:szCs w:val="21"/>
        </w:rPr>
        <w:br/>
        <w:t>我再也忍不下去了。 </w:t>
      </w:r>
      <w:r w:rsidRPr="00AB4FD5">
        <w:rPr>
          <w:rFonts w:ascii="SimSun" w:hAnsi="SimSun"/>
          <w:color w:val="000000"/>
          <w:szCs w:val="21"/>
        </w:rPr>
        <w:br/>
        <w:t>This is the last straw. *last straw 表示“再也无法承受的负担和困难上又新加的痛苦”。</w:t>
      </w:r>
      <w:r w:rsidRPr="00AB4FD5">
        <w:rPr>
          <w:rFonts w:ascii="SimSun" w:hAnsi="SimSun"/>
          <w:color w:val="000000"/>
          <w:szCs w:val="21"/>
        </w:rPr>
        <w:br/>
        <w:t>Your husband hit you again? (你丈夫又打你了?)</w:t>
      </w:r>
      <w:r w:rsidRPr="00AB4FD5">
        <w:rPr>
          <w:rFonts w:ascii="SimSun" w:hAnsi="SimSun"/>
          <w:color w:val="000000"/>
          <w:szCs w:val="21"/>
        </w:rPr>
        <w:br/>
        <w:t>Yes. This is the last straw. (是的。我再也忍不下去了。)</w:t>
      </w:r>
      <w:r w:rsidRPr="00AB4FD5">
        <w:rPr>
          <w:rFonts w:ascii="SimSun" w:hAnsi="SimSun"/>
          <w:color w:val="000000"/>
          <w:szCs w:val="21"/>
        </w:rPr>
        <w:br/>
        <w:t>That's it.</w:t>
      </w:r>
      <w:r w:rsidRPr="00AB4FD5">
        <w:rPr>
          <w:rFonts w:ascii="SimSun" w:hAnsi="SimSun"/>
          <w:color w:val="000000"/>
          <w:szCs w:val="21"/>
        </w:rPr>
        <w:br/>
        <w:t>I've had it up to here.</w:t>
      </w:r>
      <w:r w:rsidRPr="00AB4FD5">
        <w:rPr>
          <w:rFonts w:ascii="SimSun" w:hAnsi="SimSun"/>
          <w:color w:val="000000"/>
          <w:szCs w:val="21"/>
        </w:rPr>
        <w:br/>
        <w:t>I can't take it any more. </w:t>
      </w:r>
      <w:r w:rsidRPr="00AB4FD5">
        <w:rPr>
          <w:rFonts w:ascii="SimSun" w:hAnsi="SimSun"/>
          <w:color w:val="000000"/>
          <w:szCs w:val="21"/>
        </w:rPr>
        <w:br/>
        <w:t>你的答复我接受不了。</w:t>
      </w:r>
      <w:r w:rsidRPr="00AB4FD5">
        <w:rPr>
          <w:rFonts w:ascii="SimSun" w:hAnsi="SimSun"/>
          <w:color w:val="000000"/>
          <w:szCs w:val="21"/>
        </w:rPr>
        <w:br/>
        <w:t>Your response is unacceptable. *unacceptable 表示“接受不了”。</w:t>
      </w:r>
      <w:r w:rsidRPr="00AB4FD5">
        <w:rPr>
          <w:rFonts w:ascii="SimSun" w:hAnsi="SimSun"/>
          <w:color w:val="000000"/>
          <w:szCs w:val="21"/>
        </w:rPr>
        <w:br/>
        <w:t>I'm not satisfied with what you say.</w:t>
      </w:r>
      <w:r w:rsidRPr="00AB4FD5">
        <w:rPr>
          <w:rFonts w:ascii="SimSun" w:hAnsi="SimSun"/>
          <w:color w:val="000000"/>
          <w:szCs w:val="21"/>
        </w:rPr>
        <w:br/>
        <w:t>Your answer is unsatisfactory. </w:t>
      </w:r>
      <w:r w:rsidRPr="00AB4FD5">
        <w:rPr>
          <w:rFonts w:ascii="SimSun" w:hAnsi="SimSun"/>
          <w:color w:val="000000"/>
          <w:szCs w:val="21"/>
        </w:rPr>
        <w:br/>
        <w:t>我不满意他的回答。 </w:t>
      </w:r>
      <w:r w:rsidRPr="00AB4FD5">
        <w:rPr>
          <w:rFonts w:ascii="SimSun" w:hAnsi="SimSun"/>
          <w:color w:val="000000"/>
          <w:szCs w:val="21"/>
        </w:rPr>
        <w:br/>
        <w:t>I'm not satisfied with his answer. *be satisfied with... “对……感到满意”。</w:t>
      </w:r>
      <w:r w:rsidRPr="00AB4FD5">
        <w:rPr>
          <w:rFonts w:ascii="SimSun" w:hAnsi="SimSun"/>
          <w:color w:val="000000"/>
          <w:szCs w:val="21"/>
        </w:rPr>
        <w:br/>
        <w:t>I'm dissatisfied with his answer.</w:t>
      </w:r>
      <w:r w:rsidRPr="00AB4FD5">
        <w:rPr>
          <w:rFonts w:ascii="SimSun" w:hAnsi="SimSun"/>
          <w:color w:val="000000"/>
          <w:szCs w:val="21"/>
        </w:rPr>
        <w:br/>
        <w:t>His answer didn't satisfy me. </w:t>
      </w:r>
      <w:r w:rsidRPr="00AB4FD5">
        <w:rPr>
          <w:rFonts w:ascii="SimSun" w:hAnsi="SimSun"/>
          <w:color w:val="000000"/>
          <w:szCs w:val="21"/>
        </w:rPr>
        <w:br/>
        <w:t>他今天一副挑衅的样子。 </w:t>
      </w:r>
      <w:r w:rsidRPr="00AB4FD5">
        <w:rPr>
          <w:rFonts w:ascii="SimSun" w:hAnsi="SimSun"/>
          <w:color w:val="000000"/>
          <w:szCs w:val="21"/>
        </w:rPr>
        <w:br/>
        <w:t>He's got a chip on his shoulder today. *指“要打架的样子”、“情绪不好的态度”。 </w:t>
      </w:r>
      <w:r w:rsidRPr="00AB4FD5">
        <w:rPr>
          <w:rFonts w:ascii="SimSun" w:hAnsi="SimSun"/>
          <w:color w:val="000000"/>
          <w:szCs w:val="21"/>
        </w:rPr>
        <w:br/>
        <w:t>公平点儿! </w:t>
      </w:r>
      <w:r w:rsidRPr="00AB4FD5">
        <w:rPr>
          <w:rFonts w:ascii="SimSun" w:hAnsi="SimSun"/>
          <w:color w:val="000000"/>
          <w:szCs w:val="21"/>
        </w:rPr>
        <w:br/>
        <w:t>Play fair!</w:t>
      </w:r>
      <w:r w:rsidRPr="00AB4FD5">
        <w:rPr>
          <w:rFonts w:ascii="SimSun" w:hAnsi="SimSun"/>
          <w:color w:val="000000"/>
          <w:szCs w:val="21"/>
        </w:rPr>
        <w:br/>
        <w:t>Play fairly!</w:t>
      </w:r>
      <w:r w:rsidRPr="00AB4FD5">
        <w:rPr>
          <w:rFonts w:ascii="SimSun" w:hAnsi="SimSun"/>
          <w:color w:val="000000"/>
          <w:szCs w:val="21"/>
        </w:rPr>
        <w:br/>
        <w:t>Don't cheat! (不许搞鬼。)</w:t>
      </w:r>
      <w:r w:rsidRPr="00AB4FD5">
        <w:rPr>
          <w:rFonts w:ascii="SimSun" w:hAnsi="SimSun"/>
          <w:color w:val="000000"/>
          <w:szCs w:val="21"/>
        </w:rPr>
        <w:br/>
        <w:t>多费时费钱呀! </w:t>
      </w:r>
      <w:r w:rsidRPr="00AB4FD5">
        <w:rPr>
          <w:rFonts w:ascii="SimSun" w:hAnsi="SimSun"/>
          <w:color w:val="000000"/>
          <w:szCs w:val="21"/>
        </w:rPr>
        <w:br/>
        <w:t>What a waste of time and money!</w:t>
      </w:r>
      <w:r w:rsidRPr="00AB4FD5">
        <w:rPr>
          <w:rFonts w:ascii="SimSun" w:hAnsi="SimSun"/>
          <w:color w:val="000000"/>
          <w:szCs w:val="21"/>
        </w:rPr>
        <w:br/>
        <w:t>What a waste of time and money! (费时又费钱。)</w:t>
      </w:r>
      <w:r w:rsidRPr="00AB4FD5">
        <w:rPr>
          <w:rFonts w:ascii="SimSun" w:hAnsi="SimSun"/>
          <w:color w:val="000000"/>
          <w:szCs w:val="21"/>
        </w:rPr>
        <w:br/>
        <w:t>Don't say that. (你别那么说呀!)</w:t>
      </w:r>
      <w:r w:rsidRPr="00AB4FD5">
        <w:rPr>
          <w:rFonts w:ascii="SimSun" w:hAnsi="SimSun"/>
          <w:color w:val="000000"/>
          <w:szCs w:val="21"/>
        </w:rPr>
        <w:br/>
        <w:t>You're wasting your time and money! </w:t>
      </w:r>
      <w:r w:rsidRPr="00AB4FD5">
        <w:rPr>
          <w:rFonts w:ascii="SimSun" w:hAnsi="SimSun"/>
          <w:color w:val="000000"/>
          <w:szCs w:val="21"/>
        </w:rPr>
        <w:br/>
        <w:t>你太慷慨了。 </w:t>
      </w:r>
      <w:r w:rsidRPr="00AB4FD5">
        <w:rPr>
          <w:rFonts w:ascii="SimSun" w:hAnsi="SimSun"/>
          <w:color w:val="000000"/>
          <w:szCs w:val="21"/>
        </w:rPr>
        <w:br/>
        <w:t>You're too generous. *在送给别人相当有价值的东西等场合时使用。generous “慷慨的”、“不吝惜的”、“宽大的”、“度量大的”。</w:t>
      </w:r>
      <w:r w:rsidRPr="00AB4FD5">
        <w:rPr>
          <w:rFonts w:ascii="SimSun" w:hAnsi="SimSun"/>
          <w:color w:val="000000"/>
          <w:szCs w:val="21"/>
        </w:rPr>
        <w:br/>
        <w:t>I'd like you to have this. (我想送你这个。)</w:t>
      </w:r>
      <w:r w:rsidRPr="00AB4FD5">
        <w:rPr>
          <w:rFonts w:ascii="SimSun" w:hAnsi="SimSun"/>
          <w:color w:val="000000"/>
          <w:szCs w:val="21"/>
        </w:rPr>
        <w:br/>
        <w:t>You're too generous. Thank you very much. (你太慷慨了。谢谢。)</w:t>
      </w:r>
      <w:r w:rsidRPr="00AB4FD5">
        <w:rPr>
          <w:rFonts w:ascii="SimSun" w:hAnsi="SimSun"/>
          <w:color w:val="000000"/>
          <w:szCs w:val="21"/>
        </w:rPr>
        <w:br/>
        <w:t>You're too kind. </w:t>
      </w:r>
      <w:r w:rsidRPr="00AB4FD5">
        <w:rPr>
          <w:rFonts w:ascii="SimSun" w:hAnsi="SimSun"/>
          <w:color w:val="000000"/>
          <w:szCs w:val="21"/>
        </w:rPr>
        <w:br/>
        <w:t>他把一切都告诉了我。 </w:t>
      </w:r>
      <w:r w:rsidRPr="00AB4FD5">
        <w:rPr>
          <w:rFonts w:ascii="SimSun" w:hAnsi="SimSun"/>
          <w:color w:val="000000"/>
          <w:szCs w:val="21"/>
        </w:rPr>
        <w:br/>
        <w:t>He told me all about it.</w:t>
      </w:r>
      <w:r w:rsidRPr="00AB4FD5">
        <w:rPr>
          <w:rFonts w:ascii="SimSun" w:hAnsi="SimSun"/>
          <w:color w:val="000000"/>
          <w:szCs w:val="21"/>
        </w:rPr>
        <w:br/>
        <w:t>He told me everything. </w:t>
      </w:r>
      <w:r w:rsidRPr="00AB4FD5">
        <w:rPr>
          <w:rFonts w:ascii="SimSun" w:hAnsi="SimSun"/>
          <w:color w:val="000000"/>
          <w:szCs w:val="21"/>
        </w:rPr>
        <w:br/>
        <w:t>怎么花这么长时间? </w:t>
      </w:r>
      <w:r w:rsidRPr="00AB4FD5">
        <w:rPr>
          <w:rFonts w:ascii="SimSun" w:hAnsi="SimSun"/>
          <w:color w:val="000000"/>
          <w:szCs w:val="21"/>
        </w:rPr>
        <w:br/>
        <w:t>What's taking so long?</w:t>
      </w:r>
      <w:r w:rsidRPr="00AB4FD5">
        <w:rPr>
          <w:rFonts w:ascii="SimSun" w:hAnsi="SimSun"/>
          <w:color w:val="000000"/>
          <w:szCs w:val="21"/>
        </w:rPr>
        <w:br/>
        <w:t>Why is it taking so long? </w:t>
      </w:r>
      <w:r w:rsidRPr="00AB4FD5">
        <w:rPr>
          <w:rFonts w:ascii="SimSun" w:hAnsi="SimSun"/>
          <w:color w:val="000000"/>
          <w:szCs w:val="21"/>
        </w:rPr>
        <w:br/>
        <w:t>10分钟怎么也来不及。 </w:t>
      </w:r>
      <w:r w:rsidRPr="00AB4FD5">
        <w:rPr>
          <w:rFonts w:ascii="SimSun" w:hAnsi="SimSun"/>
          <w:color w:val="000000"/>
          <w:szCs w:val="21"/>
        </w:rPr>
        <w:br/>
        <w:t>I can't make it in ten minutes.</w:t>
      </w:r>
      <w:r w:rsidRPr="00AB4FD5">
        <w:rPr>
          <w:rFonts w:ascii="SimSun" w:hAnsi="SimSun"/>
          <w:color w:val="000000"/>
          <w:szCs w:val="21"/>
        </w:rPr>
        <w:br/>
        <w:t>I need more time. (我还需要点儿时间。)</w:t>
      </w:r>
      <w:r w:rsidRPr="00AB4FD5">
        <w:rPr>
          <w:rFonts w:ascii="SimSun" w:hAnsi="SimSun"/>
          <w:color w:val="000000"/>
          <w:szCs w:val="21"/>
        </w:rPr>
        <w:br/>
        <w:t>It'll take me longer than ten minutes. (要花10分钟以上。)</w:t>
      </w:r>
      <w:r w:rsidRPr="00AB4FD5">
        <w:rPr>
          <w:rFonts w:ascii="SimSun" w:hAnsi="SimSun"/>
          <w:color w:val="000000"/>
          <w:szCs w:val="21"/>
        </w:rPr>
        <w:br/>
        <w:t>Ten minutes isn't enough time. (10分钟太仓促了。) </w:t>
      </w:r>
      <w:r w:rsidRPr="00AB4FD5">
        <w:rPr>
          <w:rFonts w:ascii="SimSun" w:hAnsi="SimSun"/>
          <w:color w:val="000000"/>
          <w:szCs w:val="21"/>
        </w:rPr>
        <w:br/>
        <w:t>他看不起我。</w:t>
      </w:r>
      <w:r w:rsidRPr="00AB4FD5">
        <w:rPr>
          <w:rFonts w:ascii="SimSun" w:hAnsi="SimSun"/>
          <w:color w:val="000000"/>
          <w:szCs w:val="21"/>
        </w:rPr>
        <w:br/>
        <w:t>He looks down on me.</w:t>
      </w:r>
      <w:r w:rsidRPr="00AB4FD5">
        <w:rPr>
          <w:rFonts w:ascii="SimSun" w:hAnsi="SimSun"/>
          <w:color w:val="000000"/>
          <w:szCs w:val="21"/>
        </w:rPr>
        <w:br/>
        <w:t>He despises me.</w:t>
      </w:r>
      <w:r w:rsidRPr="00AB4FD5">
        <w:rPr>
          <w:rFonts w:ascii="SimSun" w:hAnsi="SimSun"/>
          <w:color w:val="000000"/>
          <w:szCs w:val="21"/>
        </w:rPr>
        <w:br/>
        <w:t>He respects me. (他尊重我。) </w:t>
      </w:r>
      <w:r w:rsidRPr="00AB4FD5">
        <w:rPr>
          <w:rFonts w:ascii="SimSun" w:hAnsi="SimSun"/>
          <w:color w:val="000000"/>
          <w:szCs w:val="21"/>
        </w:rPr>
        <w:br/>
        <w:t>你什么忙也帮不了。</w:t>
      </w:r>
      <w:r w:rsidRPr="00AB4FD5">
        <w:rPr>
          <w:rFonts w:ascii="SimSun" w:hAnsi="SimSun"/>
          <w:color w:val="000000"/>
          <w:szCs w:val="21"/>
        </w:rPr>
        <w:br/>
        <w:t>You're good for nothing. </w:t>
      </w:r>
      <w:r w:rsidRPr="00AB4FD5">
        <w:rPr>
          <w:rFonts w:ascii="SimSun" w:hAnsi="SimSun"/>
          <w:color w:val="000000"/>
          <w:szCs w:val="21"/>
        </w:rPr>
        <w:br/>
        <w:t>简直快让我疯了。 </w:t>
      </w:r>
      <w:r w:rsidRPr="00AB4FD5">
        <w:rPr>
          <w:rFonts w:ascii="SimSun" w:hAnsi="SimSun"/>
          <w:color w:val="000000"/>
          <w:szCs w:val="21"/>
        </w:rPr>
        <w:br/>
        <w:t>It drives me crazy.</w:t>
      </w:r>
      <w:r w:rsidRPr="00AB4FD5">
        <w:rPr>
          <w:rFonts w:ascii="SimSun" w:hAnsi="SimSun"/>
          <w:color w:val="000000"/>
          <w:szCs w:val="21"/>
        </w:rPr>
        <w:br/>
        <w:t>I hate that noise. (我真讨厌那种声音。)</w:t>
      </w:r>
      <w:r w:rsidRPr="00AB4FD5">
        <w:rPr>
          <w:rFonts w:ascii="SimSun" w:hAnsi="SimSun"/>
          <w:color w:val="000000"/>
          <w:szCs w:val="21"/>
        </w:rPr>
        <w:br/>
        <w:t>It drives me crazy. (它简直快让我疯了。)</w:t>
      </w:r>
      <w:r w:rsidRPr="00AB4FD5">
        <w:rPr>
          <w:rFonts w:ascii="SimSun" w:hAnsi="SimSun"/>
          <w:color w:val="000000"/>
          <w:szCs w:val="21"/>
        </w:rPr>
        <w:br/>
        <w:t>It makes me crazy.</w:t>
      </w:r>
      <w:r w:rsidRPr="00AB4FD5">
        <w:rPr>
          <w:rFonts w:ascii="SimSun" w:hAnsi="SimSun"/>
          <w:color w:val="000000"/>
          <w:szCs w:val="21"/>
        </w:rPr>
        <w:br/>
        <w:t>It drives me up the wall. </w:t>
      </w:r>
      <w:r w:rsidRPr="00AB4FD5">
        <w:rPr>
          <w:rFonts w:ascii="SimSun" w:hAnsi="SimSun"/>
          <w:color w:val="000000"/>
          <w:szCs w:val="21"/>
        </w:rPr>
        <w:br/>
        <w:t>就这些吗? </w:t>
      </w:r>
      <w:r w:rsidRPr="00AB4FD5">
        <w:rPr>
          <w:rFonts w:ascii="SimSun" w:hAnsi="SimSun"/>
          <w:color w:val="000000"/>
          <w:szCs w:val="21"/>
        </w:rPr>
        <w:br/>
        <w:t>Is that all?</w:t>
      </w:r>
      <w:r w:rsidRPr="00AB4FD5">
        <w:rPr>
          <w:rFonts w:ascii="SimSun" w:hAnsi="SimSun"/>
          <w:color w:val="000000"/>
          <w:szCs w:val="21"/>
        </w:rPr>
        <w:br/>
        <w:t>I'd like this one, and that one, please. (我要这个和那个。)</w:t>
      </w:r>
      <w:r w:rsidRPr="00AB4FD5">
        <w:rPr>
          <w:rFonts w:ascii="SimSun" w:hAnsi="SimSun"/>
          <w:color w:val="000000"/>
          <w:szCs w:val="21"/>
        </w:rPr>
        <w:br/>
        <w:t>Is that all? (就这些吗?)</w:t>
      </w:r>
      <w:r w:rsidRPr="00AB4FD5">
        <w:rPr>
          <w:rFonts w:ascii="SimSun" w:hAnsi="SimSun"/>
          <w:color w:val="000000"/>
          <w:szCs w:val="21"/>
        </w:rPr>
        <w:br/>
        <w:t>Is that it?</w:t>
      </w:r>
      <w:r w:rsidRPr="00AB4FD5">
        <w:rPr>
          <w:rFonts w:ascii="SimSun" w:hAnsi="SimSun"/>
          <w:color w:val="000000"/>
          <w:szCs w:val="21"/>
        </w:rPr>
        <w:br/>
        <w:t>Anything else? (还要别的吗?) </w:t>
      </w:r>
      <w:r w:rsidRPr="00AB4FD5">
        <w:rPr>
          <w:rFonts w:ascii="SimSun" w:hAnsi="SimSun"/>
          <w:color w:val="000000"/>
          <w:szCs w:val="21"/>
        </w:rPr>
        <w:br/>
        <w:t>这太少了。/这不够。 </w:t>
      </w:r>
      <w:r w:rsidRPr="00AB4FD5">
        <w:rPr>
          <w:rFonts w:ascii="SimSun" w:hAnsi="SimSun"/>
          <w:color w:val="000000"/>
          <w:szCs w:val="21"/>
        </w:rPr>
        <w:br/>
        <w:t>That's not enough. *用于所持或得到的量不足时。</w:t>
      </w:r>
      <w:r w:rsidRPr="00AB4FD5">
        <w:rPr>
          <w:rFonts w:ascii="SimSun" w:hAnsi="SimSun"/>
          <w:color w:val="000000"/>
          <w:szCs w:val="21"/>
        </w:rPr>
        <w:br/>
        <w:t>I'll give you 10% off. (我给你便宜10%。)</w:t>
      </w:r>
      <w:r w:rsidRPr="00AB4FD5">
        <w:rPr>
          <w:rFonts w:ascii="SimSun" w:hAnsi="SimSun"/>
          <w:color w:val="000000"/>
          <w:szCs w:val="21"/>
        </w:rPr>
        <w:br/>
        <w:t>That's not enough. How about 20% off? (这太少了。20%怎么样?)</w:t>
      </w:r>
      <w:r w:rsidRPr="00AB4FD5">
        <w:rPr>
          <w:rFonts w:ascii="SimSun" w:hAnsi="SimSun"/>
          <w:color w:val="000000"/>
          <w:szCs w:val="21"/>
        </w:rPr>
        <w:br/>
        <w:t>I'd like more. (我还想要点儿。)</w:t>
      </w:r>
      <w:r w:rsidRPr="00AB4FD5">
        <w:rPr>
          <w:rFonts w:ascii="SimSun" w:hAnsi="SimSun"/>
          <w:color w:val="000000"/>
          <w:szCs w:val="21"/>
        </w:rPr>
        <w:br/>
        <w:t>I need more. (我需要再多一点儿。) </w:t>
      </w:r>
      <w:r w:rsidRPr="00AB4FD5">
        <w:rPr>
          <w:rFonts w:ascii="SimSun" w:hAnsi="SimSun"/>
          <w:color w:val="000000"/>
          <w:szCs w:val="21"/>
        </w:rPr>
        <w:br/>
        <w:t>他对我不公平。 </w:t>
      </w:r>
      <w:r w:rsidRPr="00AB4FD5">
        <w:rPr>
          <w:rFonts w:ascii="SimSun" w:hAnsi="SimSun"/>
          <w:color w:val="000000"/>
          <w:szCs w:val="21"/>
        </w:rPr>
        <w:br/>
        <w:t>He's unfair to me. *unfair “不公平的”、“不合理的”。</w:t>
      </w:r>
      <w:r w:rsidRPr="00AB4FD5">
        <w:rPr>
          <w:rFonts w:ascii="SimSun" w:hAnsi="SimSun"/>
          <w:color w:val="000000"/>
          <w:szCs w:val="21"/>
        </w:rPr>
        <w:br/>
        <w:t>He treats me unfairly.</w:t>
      </w:r>
      <w:r w:rsidRPr="00AB4FD5">
        <w:rPr>
          <w:rFonts w:ascii="SimSun" w:hAnsi="SimSun"/>
          <w:color w:val="000000"/>
          <w:szCs w:val="21"/>
        </w:rPr>
        <w:br/>
        <w:t>He doesn't treat me fairly. (他对待我不公平。)</w:t>
      </w:r>
      <w:r w:rsidRPr="00AB4FD5">
        <w:rPr>
          <w:rFonts w:ascii="SimSun" w:hAnsi="SimSun"/>
          <w:color w:val="000000"/>
          <w:szCs w:val="21"/>
        </w:rPr>
        <w:br/>
      </w:r>
      <w:r w:rsidRPr="00AB4FD5">
        <w:rPr>
          <w:rFonts w:ascii="SimSun" w:hAnsi="SimSun"/>
          <w:color w:val="000000"/>
          <w:szCs w:val="21"/>
        </w:rPr>
        <w:br/>
        <w:t>●发怒</w:t>
      </w:r>
      <w:r w:rsidRPr="00AB4FD5">
        <w:rPr>
          <w:rFonts w:ascii="SimSun" w:hAnsi="SimSun"/>
          <w:color w:val="000000"/>
          <w:szCs w:val="21"/>
        </w:rPr>
        <w:br/>
        <w:t>别再辩解了! </w:t>
      </w:r>
      <w:r w:rsidRPr="00AB4FD5">
        <w:rPr>
          <w:rFonts w:ascii="SimSun" w:hAnsi="SimSun"/>
          <w:color w:val="000000"/>
          <w:szCs w:val="21"/>
        </w:rPr>
        <w:br/>
        <w:t>No more excuses! *excuse “辩解”。</w:t>
      </w:r>
      <w:r w:rsidRPr="00AB4FD5">
        <w:rPr>
          <w:rFonts w:ascii="SimSun" w:hAnsi="SimSun"/>
          <w:color w:val="000000"/>
          <w:szCs w:val="21"/>
        </w:rPr>
        <w:br/>
        <w:t>Don't make (any) excuses!</w:t>
      </w:r>
      <w:r w:rsidRPr="00AB4FD5">
        <w:rPr>
          <w:rFonts w:ascii="SimSun" w:hAnsi="SimSun"/>
          <w:color w:val="000000"/>
          <w:szCs w:val="21"/>
        </w:rPr>
        <w:br/>
        <w:t>Don't give me excuses.</w:t>
      </w:r>
      <w:r w:rsidRPr="00AB4FD5">
        <w:rPr>
          <w:rFonts w:ascii="SimSun" w:hAnsi="SimSun"/>
          <w:color w:val="000000"/>
          <w:szCs w:val="21"/>
        </w:rPr>
        <w:br/>
        <w:t>No ifs, ands or buts! *用在有人用if(如果……的话)、and(还有)、but(但是……)等词作解释时。</w:t>
      </w:r>
      <w:r w:rsidRPr="00AB4FD5">
        <w:rPr>
          <w:rFonts w:ascii="SimSun" w:hAnsi="SimSun"/>
          <w:color w:val="000000"/>
          <w:szCs w:val="21"/>
        </w:rPr>
        <w:br/>
        <w:t>But I can't. (可是，我不会呀!)</w:t>
      </w:r>
      <w:r w:rsidRPr="00AB4FD5">
        <w:rPr>
          <w:rFonts w:ascii="SimSun" w:hAnsi="SimSun"/>
          <w:color w:val="000000"/>
          <w:szCs w:val="21"/>
        </w:rPr>
        <w:br/>
        <w:t>No ifs, ands or buts! You will finish it today. (不要找借口，你今天怎么也得完成。)</w:t>
      </w:r>
      <w:r w:rsidRPr="00AB4FD5">
        <w:rPr>
          <w:rFonts w:ascii="SimSun" w:hAnsi="SimSun"/>
          <w:color w:val="000000"/>
          <w:szCs w:val="21"/>
        </w:rPr>
        <w:br/>
        <w:t>我不想再听你的辩解了。</w:t>
      </w:r>
      <w:r w:rsidRPr="00AB4FD5">
        <w:rPr>
          <w:rFonts w:ascii="SimSun" w:hAnsi="SimSun"/>
          <w:color w:val="000000"/>
          <w:szCs w:val="21"/>
        </w:rPr>
        <w:br/>
        <w:t>I've heard enough of your excuses. *直译是“我已经听够你的解释了。”</w:t>
      </w:r>
      <w:r w:rsidRPr="00AB4FD5">
        <w:rPr>
          <w:rFonts w:ascii="SimSun" w:hAnsi="SimSun"/>
          <w:color w:val="000000"/>
          <w:szCs w:val="21"/>
        </w:rPr>
        <w:br/>
        <w:t>But I can't help it. (可是我毫无办法呀!)</w:t>
      </w:r>
      <w:r w:rsidRPr="00AB4FD5">
        <w:rPr>
          <w:rFonts w:ascii="SimSun" w:hAnsi="SimSun"/>
          <w:color w:val="000000"/>
          <w:szCs w:val="21"/>
        </w:rPr>
        <w:br/>
        <w:t>I've heard enough of your excuses. (我不想再听你的辩解了。) </w:t>
      </w:r>
      <w:r w:rsidRPr="00AB4FD5">
        <w:rPr>
          <w:rFonts w:ascii="SimSun" w:hAnsi="SimSun"/>
          <w:color w:val="000000"/>
          <w:szCs w:val="21"/>
        </w:rPr>
        <w:br/>
        <w:t>我不想听任何解释。 </w:t>
      </w:r>
      <w:r w:rsidRPr="00AB4FD5">
        <w:rPr>
          <w:rFonts w:ascii="SimSun" w:hAnsi="SimSun"/>
          <w:color w:val="000000"/>
          <w:szCs w:val="21"/>
        </w:rPr>
        <w:br/>
        <w:t>I don't want to hear any excuses.</w:t>
      </w:r>
      <w:r w:rsidRPr="00AB4FD5">
        <w:rPr>
          <w:rFonts w:ascii="SimSun" w:hAnsi="SimSun"/>
          <w:color w:val="000000"/>
          <w:szCs w:val="21"/>
        </w:rPr>
        <w:br/>
        <w:t>这样也解释不通呀。 </w:t>
      </w:r>
      <w:r w:rsidRPr="00AB4FD5">
        <w:rPr>
          <w:rFonts w:ascii="SimSun" w:hAnsi="SimSun"/>
          <w:color w:val="000000"/>
          <w:szCs w:val="21"/>
        </w:rPr>
        <w:br/>
        <w:t>That's not a good excuse.</w:t>
      </w:r>
      <w:r w:rsidRPr="00AB4FD5">
        <w:rPr>
          <w:rFonts w:ascii="SimSun" w:hAnsi="SimSun"/>
          <w:color w:val="000000"/>
          <w:szCs w:val="21"/>
        </w:rPr>
        <w:br/>
        <w:t>That's no excuse. </w:t>
      </w:r>
      <w:r w:rsidRPr="00AB4FD5">
        <w:rPr>
          <w:rFonts w:ascii="SimSun" w:hAnsi="SimSun"/>
          <w:color w:val="000000"/>
          <w:szCs w:val="21"/>
        </w:rPr>
        <w:br/>
        <w:t>你到底在想什么呢? </w:t>
      </w:r>
      <w:r w:rsidRPr="00AB4FD5">
        <w:rPr>
          <w:rFonts w:ascii="SimSun" w:hAnsi="SimSun"/>
          <w:color w:val="000000"/>
          <w:szCs w:val="21"/>
        </w:rPr>
        <w:br/>
        <w:t>What's the big idea? *用来表示“你怎么做那种事，你到底在想什么呢?” </w:t>
      </w:r>
      <w:r w:rsidRPr="00AB4FD5">
        <w:rPr>
          <w:rFonts w:ascii="SimSun" w:hAnsi="SimSun"/>
          <w:color w:val="000000"/>
          <w:szCs w:val="21"/>
        </w:rPr>
        <w:br/>
        <w:t>别给我开空头支票。</w:t>
      </w:r>
      <w:r w:rsidRPr="00AB4FD5">
        <w:rPr>
          <w:rFonts w:ascii="SimSun" w:hAnsi="SimSun"/>
          <w:color w:val="000000"/>
          <w:szCs w:val="21"/>
        </w:rPr>
        <w:br/>
        <w:t>Don't give me any lip service! *lip “嘴唇”，“lip service”表示“口惠”。</w:t>
      </w:r>
      <w:r w:rsidRPr="00AB4FD5">
        <w:rPr>
          <w:rFonts w:ascii="SimSun" w:hAnsi="SimSun"/>
          <w:color w:val="000000"/>
          <w:szCs w:val="21"/>
        </w:rPr>
        <w:br/>
        <w:t>Don't give me any lip. </w:t>
      </w:r>
      <w:r w:rsidRPr="00AB4FD5">
        <w:rPr>
          <w:rFonts w:ascii="SimSun" w:hAnsi="SimSun"/>
          <w:color w:val="000000"/>
          <w:szCs w:val="21"/>
        </w:rPr>
        <w:br/>
        <w:t>你少命令我! </w:t>
      </w:r>
      <w:r w:rsidRPr="00AB4FD5">
        <w:rPr>
          <w:rFonts w:ascii="SimSun" w:hAnsi="SimSun"/>
          <w:color w:val="000000"/>
          <w:szCs w:val="21"/>
        </w:rPr>
        <w:br/>
        <w:t>Don't tell me what to do! *这是句常用语，直译“用不着你对我说该做什么。”</w:t>
      </w:r>
      <w:r w:rsidRPr="00AB4FD5">
        <w:rPr>
          <w:rFonts w:ascii="SimSun" w:hAnsi="SimSun"/>
          <w:color w:val="000000"/>
          <w:szCs w:val="21"/>
        </w:rPr>
        <w:br/>
        <w:t>You don't need to buy that. (你没必要买那个。)</w:t>
      </w:r>
      <w:r w:rsidRPr="00AB4FD5">
        <w:rPr>
          <w:rFonts w:ascii="SimSun" w:hAnsi="SimSun"/>
          <w:color w:val="000000"/>
          <w:szCs w:val="21"/>
        </w:rPr>
        <w:br/>
        <w:t>Hey, don't tell me what to do! It's my money. (喂!你少命令我，这是我自己的钱。) </w:t>
      </w:r>
      <w:r w:rsidRPr="00AB4FD5">
        <w:rPr>
          <w:rFonts w:ascii="SimSun" w:hAnsi="SimSun"/>
          <w:color w:val="000000"/>
          <w:szCs w:val="21"/>
        </w:rPr>
        <w:br/>
        <w:t>气疯了我了! </w:t>
      </w:r>
      <w:r w:rsidRPr="00AB4FD5">
        <w:rPr>
          <w:rFonts w:ascii="SimSun" w:hAnsi="SimSun"/>
          <w:color w:val="000000"/>
          <w:szCs w:val="21"/>
        </w:rPr>
        <w:br/>
        <w:t>I'm mad!</w:t>
      </w:r>
      <w:r w:rsidRPr="00AB4FD5">
        <w:rPr>
          <w:rFonts w:ascii="SimSun" w:hAnsi="SimSun"/>
          <w:color w:val="000000"/>
          <w:szCs w:val="21"/>
        </w:rPr>
        <w:br/>
        <w:t>I'm mad at you! (你气死我了!)</w:t>
      </w:r>
      <w:r w:rsidRPr="00AB4FD5">
        <w:rPr>
          <w:rFonts w:ascii="SimSun" w:hAnsi="SimSun"/>
          <w:color w:val="000000"/>
          <w:szCs w:val="21"/>
        </w:rPr>
        <w:br/>
        <w:t>I'm sorry, please forgive me. (对不起，请原谅。)</w:t>
      </w:r>
      <w:r w:rsidRPr="00AB4FD5">
        <w:rPr>
          <w:rFonts w:ascii="SimSun" w:hAnsi="SimSun"/>
          <w:color w:val="000000"/>
          <w:szCs w:val="21"/>
        </w:rPr>
        <w:br/>
        <w:t>I'm angry.</w:t>
      </w:r>
      <w:r w:rsidRPr="00AB4FD5">
        <w:rPr>
          <w:rFonts w:ascii="SimSun" w:hAnsi="SimSun"/>
          <w:color w:val="000000"/>
          <w:szCs w:val="21"/>
        </w:rPr>
        <w:br/>
        <w:t>I'm upset. *upset “生气，心烦意乱”。</w:t>
      </w:r>
      <w:r w:rsidRPr="00AB4FD5">
        <w:rPr>
          <w:rFonts w:ascii="SimSun" w:hAnsi="SimSun"/>
          <w:color w:val="000000"/>
          <w:szCs w:val="21"/>
        </w:rPr>
        <w:br/>
        <w:t>I'm ticked off. *tick off 俚语，“使人生气”。 </w:t>
      </w:r>
      <w:r w:rsidRPr="00AB4FD5">
        <w:rPr>
          <w:rFonts w:ascii="SimSun" w:hAnsi="SimSun"/>
          <w:color w:val="000000"/>
          <w:szCs w:val="21"/>
        </w:rPr>
        <w:br/>
        <w:t>那真讨厌! </w:t>
      </w:r>
      <w:r w:rsidRPr="00AB4FD5">
        <w:rPr>
          <w:rFonts w:ascii="SimSun" w:hAnsi="SimSun"/>
          <w:color w:val="000000"/>
          <w:szCs w:val="21"/>
        </w:rPr>
        <w:br/>
        <w:t>That's disgusting. *disgusting“讨厌的，令人厌恶的，让人作呕的”。表达让人厌恶、讨厌得直想吐的心情。</w:t>
      </w:r>
      <w:r w:rsidRPr="00AB4FD5">
        <w:rPr>
          <w:rFonts w:ascii="SimSun" w:hAnsi="SimSun"/>
          <w:color w:val="000000"/>
          <w:szCs w:val="21"/>
        </w:rPr>
        <w:br/>
        <w:t>That's disgusting. Are you going to eat that? (看上去真恶心，你准备吃吗?)</w:t>
      </w:r>
      <w:r w:rsidRPr="00AB4FD5">
        <w:rPr>
          <w:rFonts w:ascii="SimSun" w:hAnsi="SimSun"/>
          <w:color w:val="000000"/>
          <w:szCs w:val="21"/>
        </w:rPr>
        <w:br/>
        <w:t>Yes, it's delicious. Try it. (嗯，很好吃啊，你试试!)</w:t>
      </w:r>
      <w:r w:rsidRPr="00AB4FD5">
        <w:rPr>
          <w:rFonts w:ascii="SimSun" w:hAnsi="SimSun"/>
          <w:color w:val="000000"/>
          <w:szCs w:val="21"/>
        </w:rPr>
        <w:br/>
        <w:t>That's gross. (那真恶心。) </w:t>
      </w:r>
      <w:r w:rsidRPr="00AB4FD5">
        <w:rPr>
          <w:rFonts w:ascii="SimSun" w:hAnsi="SimSun"/>
          <w:color w:val="000000"/>
          <w:szCs w:val="21"/>
        </w:rPr>
        <w:br/>
        <w:t>你真让我心烦。 </w:t>
      </w:r>
      <w:r w:rsidRPr="00AB4FD5">
        <w:rPr>
          <w:rFonts w:ascii="SimSun" w:hAnsi="SimSun"/>
          <w:color w:val="000000"/>
          <w:szCs w:val="21"/>
        </w:rPr>
        <w:br/>
        <w:t>You're getting on my nerves. *nerve “神经”，get on my nerves“触动我的神经，让我心烦”。</w:t>
      </w:r>
      <w:r w:rsidRPr="00AB4FD5">
        <w:rPr>
          <w:rFonts w:ascii="SimSun" w:hAnsi="SimSun"/>
          <w:color w:val="000000"/>
          <w:szCs w:val="21"/>
        </w:rPr>
        <w:br/>
        <w:t>You're getting on my nerves.(你真让我心烦。)</w:t>
      </w:r>
      <w:r w:rsidRPr="00AB4FD5">
        <w:rPr>
          <w:rFonts w:ascii="SimSun" w:hAnsi="SimSun"/>
          <w:color w:val="000000"/>
          <w:szCs w:val="21"/>
        </w:rPr>
        <w:br/>
        <w:t>That's not a nice thing to say.(你这样说也太失礼了。)</w:t>
      </w:r>
      <w:r w:rsidRPr="00AB4FD5">
        <w:rPr>
          <w:rFonts w:ascii="SimSun" w:hAnsi="SimSun"/>
          <w:color w:val="000000"/>
          <w:szCs w:val="21"/>
        </w:rPr>
        <w:br/>
        <w:t>You're bothering me. (你使我感到烦恼。)*bother“使人为难”、“纠缠不休”、“烦恼”。</w:t>
      </w:r>
      <w:r w:rsidRPr="00AB4FD5">
        <w:rPr>
          <w:rFonts w:ascii="SimSun" w:hAnsi="SimSun"/>
          <w:color w:val="000000"/>
          <w:szCs w:val="21"/>
        </w:rPr>
        <w:br/>
        <w:t>You're really irritating me. (你真让我烦。)*irritate“使人心烦，让人着急，使人生气”。</w:t>
      </w:r>
      <w:r w:rsidRPr="00AB4FD5">
        <w:rPr>
          <w:rFonts w:ascii="SimSun" w:hAnsi="SimSun"/>
          <w:color w:val="000000"/>
          <w:szCs w:val="21"/>
        </w:rPr>
        <w:br/>
        <w:t>You're starting to get on my nerves. (你又开始做让我心烦的事了。) </w:t>
      </w:r>
      <w:r w:rsidRPr="00AB4FD5">
        <w:rPr>
          <w:rFonts w:ascii="SimSun" w:hAnsi="SimSun"/>
          <w:color w:val="000000"/>
          <w:szCs w:val="21"/>
        </w:rPr>
        <w:br/>
        <w:t>别取笑我! </w:t>
      </w:r>
      <w:r w:rsidRPr="00AB4FD5">
        <w:rPr>
          <w:rFonts w:ascii="SimSun" w:hAnsi="SimSun"/>
          <w:color w:val="000000"/>
          <w:szCs w:val="21"/>
        </w:rPr>
        <w:br/>
        <w:t>Don't make fun of me! *make fun of...惯用短语，“嘲笑，开玩笑”。</w:t>
      </w:r>
      <w:r w:rsidRPr="00AB4FD5">
        <w:rPr>
          <w:rFonts w:ascii="SimSun" w:hAnsi="SimSun"/>
          <w:color w:val="000000"/>
          <w:szCs w:val="21"/>
        </w:rPr>
        <w:br/>
        <w:t>Ha, ha, you fell down. (哈!哈!摔倒了呀。)</w:t>
      </w:r>
      <w:r w:rsidRPr="00AB4FD5">
        <w:rPr>
          <w:rFonts w:ascii="SimSun" w:hAnsi="SimSun"/>
          <w:color w:val="000000"/>
          <w:szCs w:val="21"/>
        </w:rPr>
        <w:br/>
        <w:t>Don't make fun of me. (别取笑我!)</w:t>
      </w:r>
      <w:r w:rsidRPr="00AB4FD5">
        <w:rPr>
          <w:rFonts w:ascii="SimSun" w:hAnsi="SimSun"/>
          <w:color w:val="000000"/>
          <w:szCs w:val="21"/>
        </w:rPr>
        <w:br/>
        <w:t>Don't tease me. (别拿我开玩笑。)</w:t>
      </w:r>
      <w:r w:rsidRPr="00AB4FD5">
        <w:rPr>
          <w:rFonts w:ascii="SimSun" w:hAnsi="SimSun"/>
          <w:color w:val="000000"/>
          <w:szCs w:val="21"/>
        </w:rPr>
        <w:br/>
        <w:t>Don't talk down to me. (别说看不起人的话。)</w:t>
      </w:r>
      <w:r w:rsidRPr="00AB4FD5">
        <w:rPr>
          <w:rFonts w:ascii="SimSun" w:hAnsi="SimSun"/>
          <w:color w:val="000000"/>
          <w:szCs w:val="21"/>
        </w:rPr>
        <w:br/>
        <w:t>Don't belittle me. (别看不起人。) </w:t>
      </w:r>
      <w:r w:rsidRPr="00AB4FD5">
        <w:rPr>
          <w:rFonts w:ascii="SimSun" w:hAnsi="SimSun"/>
          <w:color w:val="000000"/>
          <w:szCs w:val="21"/>
        </w:rPr>
        <w:br/>
        <w:t>请别上火。 </w:t>
      </w:r>
      <w:r w:rsidRPr="00AB4FD5">
        <w:rPr>
          <w:rFonts w:ascii="SimSun" w:hAnsi="SimSun"/>
          <w:color w:val="000000"/>
          <w:szCs w:val="21"/>
        </w:rPr>
        <w:br/>
        <w:t>Don't be upset. </w:t>
      </w:r>
      <w:r w:rsidRPr="00AB4FD5">
        <w:rPr>
          <w:rFonts w:ascii="SimSun" w:hAnsi="SimSun"/>
          <w:color w:val="000000"/>
          <w:szCs w:val="21"/>
        </w:rPr>
        <w:br/>
        <w:t>我再也没耐心了。 </w:t>
      </w:r>
      <w:r w:rsidRPr="00AB4FD5">
        <w:rPr>
          <w:rFonts w:ascii="SimSun" w:hAnsi="SimSun"/>
          <w:color w:val="000000"/>
          <w:szCs w:val="21"/>
        </w:rPr>
        <w:br/>
        <w:t>I've run out of patience. *run out of... “用光……，耗尽……”。patience “忍耐，耐性”。</w:t>
      </w:r>
      <w:r w:rsidRPr="00AB4FD5">
        <w:rPr>
          <w:rFonts w:ascii="SimSun" w:hAnsi="SimSun"/>
          <w:color w:val="000000"/>
          <w:szCs w:val="21"/>
        </w:rPr>
        <w:br/>
        <w:t>Calm down. (冷静点儿。)</w:t>
      </w:r>
      <w:r w:rsidRPr="00AB4FD5">
        <w:rPr>
          <w:rFonts w:ascii="SimSun" w:hAnsi="SimSun"/>
          <w:color w:val="000000"/>
          <w:szCs w:val="21"/>
        </w:rPr>
        <w:br/>
        <w:t>I can't. I've run out of patience. (我做不到，我再也忍耐不了了。)</w:t>
      </w:r>
      <w:r w:rsidRPr="00AB4FD5">
        <w:rPr>
          <w:rFonts w:ascii="SimSun" w:hAnsi="SimSun"/>
          <w:color w:val="000000"/>
          <w:szCs w:val="21"/>
        </w:rPr>
        <w:br/>
        <w:t>I lost my temper. (我发脾气了。) </w:t>
      </w:r>
      <w:r w:rsidRPr="00AB4FD5">
        <w:rPr>
          <w:rFonts w:ascii="SimSun" w:hAnsi="SimSun"/>
          <w:color w:val="000000"/>
          <w:szCs w:val="21"/>
        </w:rPr>
        <w:br/>
        <w:t>你放肆! </w:t>
      </w:r>
      <w:r w:rsidRPr="00AB4FD5">
        <w:rPr>
          <w:rFonts w:ascii="SimSun" w:hAnsi="SimSun"/>
          <w:color w:val="000000"/>
          <w:szCs w:val="21"/>
        </w:rPr>
        <w:br/>
        <w:t>What nerve! </w:t>
      </w:r>
      <w:r w:rsidRPr="00AB4FD5">
        <w:rPr>
          <w:rFonts w:ascii="SimSun" w:hAnsi="SimSun"/>
          <w:color w:val="000000"/>
          <w:szCs w:val="21"/>
        </w:rPr>
        <w:br/>
        <w:t>你竟有脸说这种事! </w:t>
      </w:r>
      <w:r w:rsidRPr="00AB4FD5">
        <w:rPr>
          <w:rFonts w:ascii="SimSun" w:hAnsi="SimSun"/>
          <w:color w:val="000000"/>
          <w:szCs w:val="21"/>
        </w:rPr>
        <w:br/>
        <w:t>How impudent you are to say such a thing! *impudent “厚颜的”，“不知羞耻的”。</w:t>
      </w:r>
      <w:r w:rsidRPr="00AB4FD5">
        <w:rPr>
          <w:rFonts w:ascii="SimSun" w:hAnsi="SimSun"/>
          <w:color w:val="000000"/>
          <w:szCs w:val="21"/>
        </w:rPr>
        <w:br/>
        <w:t>How impolite! (怎么那么厚颜无耻!)</w:t>
      </w:r>
      <w:r w:rsidRPr="00AB4FD5">
        <w:rPr>
          <w:rFonts w:ascii="SimSun" w:hAnsi="SimSun"/>
          <w:color w:val="000000"/>
          <w:szCs w:val="21"/>
        </w:rPr>
        <w:br/>
        <w:t>That's a rude thing to say! (那样说太野蛮。) </w:t>
      </w:r>
      <w:r w:rsidRPr="00AB4FD5">
        <w:rPr>
          <w:rFonts w:ascii="SimSun" w:hAnsi="SimSun"/>
          <w:color w:val="000000"/>
          <w:szCs w:val="21"/>
        </w:rPr>
        <w:br/>
        <w:t>他说的话多气人呀。 </w:t>
      </w:r>
      <w:r w:rsidRPr="00AB4FD5">
        <w:rPr>
          <w:rFonts w:ascii="SimSun" w:hAnsi="SimSun"/>
          <w:color w:val="000000"/>
          <w:szCs w:val="21"/>
        </w:rPr>
        <w:br/>
        <w:t>What he says offends me. *offend “得罪人，使人生气，给人不愉快的感觉”。</w:t>
      </w:r>
      <w:r w:rsidRPr="00AB4FD5">
        <w:rPr>
          <w:rFonts w:ascii="SimSun" w:hAnsi="SimSun"/>
          <w:color w:val="000000"/>
          <w:szCs w:val="21"/>
        </w:rPr>
        <w:br/>
        <w:t>What he says offends me. (他说的话多气人呀。)</w:t>
      </w:r>
      <w:r w:rsidRPr="00AB4FD5">
        <w:rPr>
          <w:rFonts w:ascii="SimSun" w:hAnsi="SimSun"/>
          <w:color w:val="000000"/>
          <w:szCs w:val="21"/>
        </w:rPr>
        <w:br/>
        <w:t>I know what you mean. (我理解你的心情。)</w:t>
      </w:r>
      <w:r w:rsidRPr="00AB4FD5">
        <w:rPr>
          <w:rFonts w:ascii="SimSun" w:hAnsi="SimSun"/>
          <w:color w:val="000000"/>
          <w:szCs w:val="21"/>
        </w:rPr>
        <w:br/>
        <w:t>What he says bothers me. (他说的话让人心烦。) </w:t>
      </w:r>
      <w:r w:rsidRPr="00AB4FD5">
        <w:rPr>
          <w:rFonts w:ascii="SimSun" w:hAnsi="SimSun"/>
          <w:color w:val="000000"/>
          <w:szCs w:val="21"/>
        </w:rPr>
        <w:br/>
        <w:t>我们得反击。 </w:t>
      </w:r>
      <w:r w:rsidRPr="00AB4FD5">
        <w:rPr>
          <w:rFonts w:ascii="SimSun" w:hAnsi="SimSun"/>
          <w:color w:val="000000"/>
          <w:szCs w:val="21"/>
        </w:rPr>
        <w:br/>
        <w:t>We've got to get even. *get even “回击，报复”。</w:t>
      </w:r>
      <w:r w:rsidRPr="00AB4FD5">
        <w:rPr>
          <w:rFonts w:ascii="SimSun" w:hAnsi="SimSun"/>
          <w:color w:val="000000"/>
          <w:szCs w:val="21"/>
        </w:rPr>
        <w:br/>
        <w:t>We have to get him back. </w:t>
      </w:r>
      <w:r w:rsidRPr="00AB4FD5">
        <w:rPr>
          <w:rFonts w:ascii="SimSun" w:hAnsi="SimSun"/>
          <w:color w:val="000000"/>
          <w:szCs w:val="21"/>
        </w:rPr>
        <w:br/>
        <w:t>我又不是不懂。 </w:t>
      </w:r>
      <w:r w:rsidRPr="00AB4FD5">
        <w:rPr>
          <w:rFonts w:ascii="SimSun" w:hAnsi="SimSun"/>
          <w:color w:val="000000"/>
          <w:szCs w:val="21"/>
        </w:rPr>
        <w:br/>
        <w:t>I wasn't born yesterday. *直译“我可不是昨天才生下来的”。</w:t>
      </w:r>
      <w:r w:rsidRPr="00AB4FD5">
        <w:rPr>
          <w:rFonts w:ascii="SimSun" w:hAnsi="SimSun"/>
          <w:color w:val="000000"/>
          <w:szCs w:val="21"/>
        </w:rPr>
        <w:br/>
        <w:t>It's a great deal. (那可是件好事呀。)</w:t>
      </w:r>
      <w:r w:rsidRPr="00AB4FD5">
        <w:rPr>
          <w:rFonts w:ascii="SimSun" w:hAnsi="SimSun"/>
          <w:color w:val="000000"/>
          <w:szCs w:val="21"/>
        </w:rPr>
        <w:br/>
        <w:t>I wasn't born yesterday. (我又不是不懂。)</w:t>
      </w:r>
      <w:r w:rsidRPr="00AB4FD5">
        <w:rPr>
          <w:rFonts w:ascii="SimSun" w:hAnsi="SimSun"/>
          <w:color w:val="000000"/>
          <w:szCs w:val="21"/>
        </w:rPr>
        <w:br/>
        <w:t>I didn't just fall off the turnip truck! *turnip 蔬菜中的“芜菁”，直译“我又不是刚从货车上掉下来的芜菁。”用该短语表示“我知道得十分清楚”。</w:t>
      </w:r>
      <w:r w:rsidRPr="00AB4FD5">
        <w:rPr>
          <w:rFonts w:ascii="SimSun" w:hAnsi="SimSun"/>
          <w:color w:val="000000"/>
          <w:szCs w:val="21"/>
        </w:rPr>
        <w:br/>
        <w:t>I'm not stupid! (我没那么傻。)</w:t>
      </w:r>
      <w:r w:rsidRPr="00AB4FD5">
        <w:rPr>
          <w:rFonts w:ascii="SimSun" w:hAnsi="SimSun"/>
          <w:color w:val="000000"/>
          <w:szCs w:val="21"/>
        </w:rPr>
        <w:br/>
        <w:t>I'm not naive! (我又不是没见过世面。) </w:t>
      </w:r>
      <w:r w:rsidRPr="00AB4FD5">
        <w:rPr>
          <w:rFonts w:ascii="SimSun" w:hAnsi="SimSun"/>
          <w:color w:val="000000"/>
          <w:szCs w:val="21"/>
        </w:rPr>
        <w:br/>
        <w:t>别把我当傻瓜。 </w:t>
      </w:r>
      <w:r w:rsidRPr="00AB4FD5">
        <w:rPr>
          <w:rFonts w:ascii="SimSun" w:hAnsi="SimSun"/>
          <w:color w:val="000000"/>
          <w:szCs w:val="21"/>
        </w:rPr>
        <w:br/>
        <w:t>Don't think you can make a fool out of me! *make a fool out of... 表示“轻视，看不起”。直译是“别以为你可以轻视我!”</w:t>
      </w:r>
      <w:r w:rsidRPr="00AB4FD5">
        <w:rPr>
          <w:rFonts w:ascii="SimSun" w:hAnsi="SimSun"/>
          <w:color w:val="000000"/>
          <w:szCs w:val="21"/>
        </w:rPr>
        <w:br/>
        <w:t>Don't try to make me look foolish! 直译“别把我弄得像个傻瓜”。</w:t>
      </w:r>
      <w:r w:rsidRPr="00AB4FD5">
        <w:rPr>
          <w:rFonts w:ascii="SimSun" w:hAnsi="SimSun"/>
          <w:color w:val="000000"/>
          <w:szCs w:val="21"/>
        </w:rPr>
        <w:br/>
        <w:t>You can't make me look stupid! </w:t>
      </w:r>
      <w:r w:rsidRPr="00AB4FD5">
        <w:rPr>
          <w:rFonts w:ascii="SimSun" w:hAnsi="SimSun"/>
          <w:color w:val="000000"/>
          <w:szCs w:val="21"/>
        </w:rPr>
        <w:br/>
        <w:t>你拿我开涮呢。</w:t>
      </w:r>
      <w:r w:rsidRPr="00AB4FD5">
        <w:rPr>
          <w:rFonts w:ascii="SimSun" w:hAnsi="SimSun"/>
          <w:color w:val="000000"/>
          <w:szCs w:val="21"/>
        </w:rPr>
        <w:br/>
        <w:t>You're making fun of me. *make fun of... 表示“看不起人，把……作为取笑对象”。把它作为一个短语来记。</w:t>
      </w:r>
      <w:r w:rsidRPr="00AB4FD5">
        <w:rPr>
          <w:rFonts w:ascii="SimSun" w:hAnsi="SimSun"/>
          <w:color w:val="000000"/>
          <w:szCs w:val="21"/>
        </w:rPr>
        <w:br/>
        <w:t>You're teasing me. (你耍我呢。) *tease “逗弄，戏弄”、“愚弄”。</w:t>
      </w:r>
      <w:r w:rsidRPr="00AB4FD5">
        <w:rPr>
          <w:rFonts w:ascii="SimSun" w:hAnsi="SimSun"/>
          <w:color w:val="000000"/>
          <w:szCs w:val="21"/>
        </w:rPr>
        <w:br/>
        <w:t>Are you trying to make a fool out of me? (你是不是在把我当笑料呀?) </w:t>
      </w:r>
      <w:r w:rsidRPr="00AB4FD5">
        <w:rPr>
          <w:rFonts w:ascii="SimSun" w:hAnsi="SimSun"/>
          <w:color w:val="000000"/>
          <w:szCs w:val="21"/>
        </w:rPr>
        <w:br/>
        <w:t>真是狮子大开口。 </w:t>
      </w:r>
      <w:r w:rsidRPr="00AB4FD5">
        <w:rPr>
          <w:rFonts w:ascii="SimSun" w:hAnsi="SimSun"/>
          <w:color w:val="000000"/>
          <w:szCs w:val="21"/>
        </w:rPr>
        <w:br/>
        <w:t>That's asking too much. </w:t>
      </w:r>
      <w:r w:rsidRPr="00AB4FD5">
        <w:rPr>
          <w:rFonts w:ascii="SimSun" w:hAnsi="SimSun"/>
          <w:color w:val="000000"/>
          <w:szCs w:val="21"/>
        </w:rPr>
        <w:br/>
        <w:t>I'll do it for ￥50,000. (给五万，我就干!)</w:t>
      </w:r>
      <w:r w:rsidRPr="00AB4FD5">
        <w:rPr>
          <w:rFonts w:ascii="SimSun" w:hAnsi="SimSun"/>
          <w:color w:val="000000"/>
          <w:szCs w:val="21"/>
        </w:rPr>
        <w:br/>
        <w:t>That's asking too much. (真是狮子大开口。)</w:t>
      </w:r>
      <w:r w:rsidRPr="00AB4FD5">
        <w:rPr>
          <w:rFonts w:ascii="SimSun" w:hAnsi="SimSun"/>
          <w:color w:val="000000"/>
          <w:szCs w:val="21"/>
        </w:rPr>
        <w:br/>
        <w:t>You're being too greedy. (你也太贪了。)</w:t>
      </w:r>
      <w:r w:rsidRPr="00AB4FD5">
        <w:rPr>
          <w:rFonts w:ascii="SimSun" w:hAnsi="SimSun"/>
          <w:color w:val="000000"/>
          <w:szCs w:val="21"/>
        </w:rPr>
        <w:br/>
        <w:t>You're pushing your luck. (你还真来劲!) </w:t>
      </w:r>
      <w:r w:rsidRPr="00AB4FD5">
        <w:rPr>
          <w:rFonts w:ascii="SimSun" w:hAnsi="SimSun"/>
          <w:color w:val="000000"/>
          <w:szCs w:val="21"/>
        </w:rPr>
        <w:br/>
        <w:t>他是急脾气。</w:t>
      </w:r>
      <w:r w:rsidRPr="00AB4FD5">
        <w:rPr>
          <w:rFonts w:ascii="SimSun" w:hAnsi="SimSun"/>
          <w:color w:val="000000"/>
          <w:szCs w:val="21"/>
        </w:rPr>
        <w:br/>
        <w:t>He has a quick temper.</w:t>
      </w:r>
      <w:r w:rsidRPr="00AB4FD5">
        <w:rPr>
          <w:rFonts w:ascii="SimSun" w:hAnsi="SimSun"/>
          <w:color w:val="000000"/>
          <w:szCs w:val="21"/>
        </w:rPr>
        <w:br/>
        <w:t>He has a short temper.</w:t>
      </w:r>
      <w:r w:rsidRPr="00AB4FD5">
        <w:rPr>
          <w:rFonts w:ascii="SimSun" w:hAnsi="SimSun"/>
          <w:color w:val="000000"/>
          <w:szCs w:val="21"/>
        </w:rPr>
        <w:br/>
        <w:t>He has a bad temper. </w:t>
      </w:r>
      <w:r w:rsidRPr="00AB4FD5">
        <w:rPr>
          <w:rFonts w:ascii="SimSun" w:hAnsi="SimSun"/>
          <w:color w:val="000000"/>
          <w:szCs w:val="21"/>
        </w:rPr>
        <w:br/>
        <w:t>你知道你是在对谁说话吗? </w:t>
      </w:r>
      <w:r w:rsidRPr="00AB4FD5">
        <w:rPr>
          <w:rFonts w:ascii="SimSun" w:hAnsi="SimSun"/>
          <w:color w:val="000000"/>
          <w:szCs w:val="21"/>
        </w:rPr>
        <w:br/>
        <w:t>Who do you think you're talking to? *表示“你对我能用这种口气说话吗?”。</w:t>
      </w:r>
      <w:r w:rsidRPr="00AB4FD5">
        <w:rPr>
          <w:rFonts w:ascii="SimSun" w:hAnsi="SimSun"/>
          <w:color w:val="000000"/>
          <w:szCs w:val="21"/>
        </w:rPr>
        <w:br/>
        <w:t>You can't talk to me like that. (你不能这样对我说话。)</w:t>
      </w:r>
      <w:r w:rsidRPr="00AB4FD5">
        <w:rPr>
          <w:rFonts w:ascii="SimSun" w:hAnsi="SimSun"/>
          <w:color w:val="000000"/>
          <w:szCs w:val="21"/>
        </w:rPr>
        <w:br/>
        <w:t>Do you know who you're talking to? </w:t>
      </w:r>
      <w:r w:rsidRPr="00AB4FD5">
        <w:rPr>
          <w:rFonts w:ascii="SimSun" w:hAnsi="SimSun"/>
          <w:color w:val="000000"/>
          <w:szCs w:val="21"/>
        </w:rPr>
        <w:br/>
        <w:t>你有什么要说的吗? </w:t>
      </w:r>
      <w:r w:rsidRPr="00AB4FD5">
        <w:rPr>
          <w:rFonts w:ascii="SimSun" w:hAnsi="SimSun"/>
          <w:color w:val="000000"/>
          <w:szCs w:val="21"/>
        </w:rPr>
        <w:br/>
        <w:t>Do you have anything to say?</w:t>
      </w:r>
      <w:r w:rsidRPr="00AB4FD5">
        <w:rPr>
          <w:rFonts w:ascii="SimSun" w:hAnsi="SimSun"/>
          <w:color w:val="000000"/>
          <w:szCs w:val="21"/>
        </w:rPr>
        <w:br/>
        <w:t>Do you have anything to complain about?</w:t>
      </w:r>
      <w:r w:rsidRPr="00AB4FD5">
        <w:rPr>
          <w:rFonts w:ascii="SimSun" w:hAnsi="SimSun"/>
          <w:color w:val="000000"/>
          <w:szCs w:val="21"/>
        </w:rPr>
        <w:br/>
        <w:t>Do you have any objection to it? (你有什么不同意见?) </w:t>
      </w:r>
      <w:r w:rsidRPr="00AB4FD5">
        <w:rPr>
          <w:rFonts w:ascii="SimSun" w:hAnsi="SimSun"/>
          <w:color w:val="000000"/>
          <w:szCs w:val="21"/>
        </w:rPr>
        <w:br/>
        <w:t>我不能让你随心所欲。</w:t>
      </w:r>
      <w:r w:rsidRPr="00AB4FD5">
        <w:rPr>
          <w:rFonts w:ascii="SimSun" w:hAnsi="SimSun"/>
          <w:color w:val="000000"/>
          <w:szCs w:val="21"/>
        </w:rPr>
        <w:br/>
        <w:t>I won't let you have your own way. *let “同意让……”、“让……”、“随便让……”。</w:t>
      </w:r>
      <w:r w:rsidRPr="00AB4FD5">
        <w:rPr>
          <w:rFonts w:ascii="SimSun" w:hAnsi="SimSun"/>
          <w:color w:val="000000"/>
          <w:szCs w:val="21"/>
        </w:rPr>
        <w:br/>
        <w:t>You can't have everything your own way.</w:t>
      </w:r>
      <w:r w:rsidRPr="00AB4FD5">
        <w:rPr>
          <w:rFonts w:ascii="SimSun" w:hAnsi="SimSun"/>
          <w:color w:val="000000"/>
          <w:szCs w:val="21"/>
        </w:rPr>
        <w:br/>
        <w:t>I'm not giving in. (我绝不让步。) </w:t>
      </w:r>
      <w:r w:rsidRPr="00AB4FD5">
        <w:rPr>
          <w:rFonts w:ascii="SimSun" w:hAnsi="SimSun"/>
          <w:color w:val="000000"/>
          <w:szCs w:val="21"/>
        </w:rPr>
        <w:br/>
        <w:t>这是恐吓。 </w:t>
      </w:r>
      <w:r w:rsidRPr="00AB4FD5">
        <w:rPr>
          <w:rFonts w:ascii="SimSun" w:hAnsi="SimSun"/>
          <w:color w:val="000000"/>
          <w:szCs w:val="21"/>
        </w:rPr>
        <w:br/>
        <w:t>That's blackmail! *blackmail“勒索”、“恐吓”。</w:t>
      </w:r>
      <w:r w:rsidRPr="00AB4FD5">
        <w:rPr>
          <w:rFonts w:ascii="SimSun" w:hAnsi="SimSun"/>
          <w:color w:val="000000"/>
          <w:szCs w:val="21"/>
        </w:rPr>
        <w:br/>
        <w:t>A) If you don't help me, I'll turn you in. (你要不帮我，我就把你交给警方。)</w:t>
      </w:r>
      <w:r w:rsidRPr="00AB4FD5">
        <w:rPr>
          <w:rFonts w:ascii="SimSun" w:hAnsi="SimSun"/>
          <w:color w:val="000000"/>
          <w:szCs w:val="21"/>
        </w:rPr>
        <w:br/>
        <w:t>B) That's blackmail! (你这是恐吓。)*B做了坏事，而被A知道。 </w:t>
      </w:r>
      <w:r w:rsidRPr="00AB4FD5">
        <w:rPr>
          <w:rFonts w:ascii="SimSun" w:hAnsi="SimSun"/>
          <w:color w:val="000000"/>
          <w:szCs w:val="21"/>
        </w:rPr>
        <w:br/>
        <w:t>你别侮辱人。 </w:t>
      </w:r>
      <w:r w:rsidRPr="00AB4FD5">
        <w:rPr>
          <w:rFonts w:ascii="SimSun" w:hAnsi="SimSun"/>
          <w:color w:val="000000"/>
          <w:szCs w:val="21"/>
        </w:rPr>
        <w:br/>
        <w:t>Don't insult me.</w:t>
      </w:r>
      <w:r w:rsidRPr="00AB4FD5">
        <w:rPr>
          <w:rFonts w:ascii="SimSun" w:hAnsi="SimSun"/>
          <w:color w:val="000000"/>
          <w:szCs w:val="21"/>
        </w:rPr>
        <w:br/>
        <w:t>Don't insult my intelligence. *直译“你别侮辱我的才智”。用于吵架开始时。 </w:t>
      </w:r>
      <w:r w:rsidRPr="00AB4FD5">
        <w:rPr>
          <w:rFonts w:ascii="SimSun" w:hAnsi="SimSun"/>
          <w:color w:val="000000"/>
          <w:szCs w:val="21"/>
        </w:rPr>
        <w:br/>
        <w:t>你是一个卑鄙的骗子。</w:t>
      </w:r>
      <w:r w:rsidRPr="00AB4FD5">
        <w:rPr>
          <w:rFonts w:ascii="SimSun" w:hAnsi="SimSun"/>
          <w:color w:val="000000"/>
          <w:szCs w:val="21"/>
        </w:rPr>
        <w:br/>
        <w:t>You're a filthy liar. *filthy“污秽的，卑鄙的，肮脏的”。 </w:t>
      </w:r>
      <w:r w:rsidRPr="00AB4FD5">
        <w:rPr>
          <w:rFonts w:ascii="SimSun" w:hAnsi="SimSun"/>
          <w:color w:val="000000"/>
          <w:szCs w:val="21"/>
        </w:rPr>
        <w:br/>
        <w:t>你会后悔的。 </w:t>
      </w:r>
      <w:r w:rsidRPr="00AB4FD5">
        <w:rPr>
          <w:rFonts w:ascii="SimSun" w:hAnsi="SimSun"/>
          <w:color w:val="000000"/>
          <w:szCs w:val="21"/>
        </w:rPr>
        <w:br/>
        <w:t>You'll be sorry.</w:t>
      </w:r>
      <w:r w:rsidRPr="00AB4FD5">
        <w:rPr>
          <w:rFonts w:ascii="SimSun" w:hAnsi="SimSun"/>
          <w:color w:val="000000"/>
          <w:szCs w:val="21"/>
        </w:rPr>
        <w:br/>
        <w:t>I lent him money. (我把钱借给他了。)</w:t>
      </w:r>
      <w:r w:rsidRPr="00AB4FD5">
        <w:rPr>
          <w:rFonts w:ascii="SimSun" w:hAnsi="SimSun"/>
          <w:color w:val="000000"/>
          <w:szCs w:val="21"/>
        </w:rPr>
        <w:br/>
        <w:t>You'll be sorry. (你会后悔的。)</w:t>
      </w:r>
      <w:r w:rsidRPr="00AB4FD5">
        <w:rPr>
          <w:rFonts w:ascii="SimSun" w:hAnsi="SimSun"/>
          <w:color w:val="000000"/>
          <w:szCs w:val="21"/>
        </w:rPr>
        <w:br/>
        <w:t>You'll regret it.</w:t>
      </w:r>
      <w:r w:rsidRPr="00AB4FD5">
        <w:rPr>
          <w:rFonts w:ascii="SimSun" w:hAnsi="SimSun"/>
          <w:color w:val="000000"/>
          <w:szCs w:val="21"/>
        </w:rPr>
        <w:br/>
        <w:t>You'll wish you hadn't done it. (你会后悔这么做的。)</w:t>
      </w:r>
      <w:r w:rsidRPr="00AB4FD5">
        <w:rPr>
          <w:rFonts w:ascii="SimSun" w:hAnsi="SimSun"/>
          <w:color w:val="000000"/>
          <w:szCs w:val="21"/>
        </w:rPr>
        <w:br/>
        <w:t>你疯啦? </w:t>
      </w:r>
      <w:r w:rsidRPr="00AB4FD5">
        <w:rPr>
          <w:rFonts w:ascii="SimSun" w:hAnsi="SimSun"/>
          <w:color w:val="000000"/>
          <w:szCs w:val="21"/>
        </w:rPr>
        <w:br/>
        <w:t>Are you crazy?</w:t>
      </w:r>
      <w:r w:rsidRPr="00AB4FD5">
        <w:rPr>
          <w:rFonts w:ascii="SimSun" w:hAnsi="SimSun"/>
          <w:color w:val="000000"/>
          <w:szCs w:val="21"/>
        </w:rPr>
        <w:br/>
        <w:t>Isn't he cool? (他是不是很酷?)</w:t>
      </w:r>
      <w:r w:rsidRPr="00AB4FD5">
        <w:rPr>
          <w:rFonts w:ascii="SimSun" w:hAnsi="SimSun"/>
          <w:color w:val="000000"/>
          <w:szCs w:val="21"/>
        </w:rPr>
        <w:br/>
        <w:t>Are you crazy? (你是不是疯啦?)</w:t>
      </w:r>
      <w:r w:rsidRPr="00AB4FD5">
        <w:rPr>
          <w:rFonts w:ascii="SimSun" w:hAnsi="SimSun"/>
          <w:color w:val="000000"/>
          <w:szCs w:val="21"/>
        </w:rPr>
        <w:br/>
        <w:t>Are you nuts?</w:t>
      </w:r>
      <w:r w:rsidRPr="00AB4FD5">
        <w:rPr>
          <w:rFonts w:ascii="SimSun" w:hAnsi="SimSun"/>
          <w:color w:val="000000"/>
          <w:szCs w:val="21"/>
        </w:rPr>
        <w:br/>
        <w:t>Are you out of your mind?</w:t>
      </w:r>
      <w:r w:rsidRPr="00AB4FD5">
        <w:rPr>
          <w:rFonts w:ascii="SimSun" w:hAnsi="SimSun"/>
          <w:color w:val="000000"/>
          <w:szCs w:val="21"/>
        </w:rPr>
        <w:br/>
        <w:t>Are you insane?</w:t>
      </w:r>
      <w:r w:rsidRPr="00AB4FD5">
        <w:rPr>
          <w:rFonts w:ascii="SimSun" w:hAnsi="SimSun"/>
          <w:color w:val="000000"/>
          <w:szCs w:val="21"/>
        </w:rPr>
        <w:br/>
        <w:t>Are you delirious?</w:t>
      </w:r>
      <w:r w:rsidRPr="00AB4FD5">
        <w:rPr>
          <w:rFonts w:ascii="SimSun" w:hAnsi="SimSun"/>
          <w:color w:val="000000"/>
          <w:szCs w:val="21"/>
        </w:rPr>
        <w:br/>
        <w:t>Are you all there?</w:t>
      </w:r>
      <w:r w:rsidRPr="00AB4FD5">
        <w:rPr>
          <w:rFonts w:ascii="SimSun" w:hAnsi="SimSun"/>
          <w:color w:val="000000"/>
          <w:szCs w:val="21"/>
        </w:rPr>
        <w:br/>
        <w:t>Are you confused? *更尖锐的说法。</w:t>
      </w:r>
      <w:r w:rsidRPr="00AB4FD5">
        <w:rPr>
          <w:rFonts w:ascii="SimSun" w:hAnsi="SimSun"/>
          <w:color w:val="000000"/>
          <w:szCs w:val="21"/>
        </w:rPr>
        <w:br/>
        <w:t>别用那种眼神看着我! </w:t>
      </w:r>
      <w:r w:rsidRPr="00AB4FD5">
        <w:rPr>
          <w:rFonts w:ascii="SimSun" w:hAnsi="SimSun"/>
          <w:color w:val="000000"/>
          <w:szCs w:val="21"/>
        </w:rPr>
        <w:br/>
        <w:t>Don't look at me like that!</w:t>
      </w:r>
      <w:r w:rsidRPr="00AB4FD5">
        <w:rPr>
          <w:rFonts w:ascii="SimSun" w:hAnsi="SimSun"/>
          <w:color w:val="000000"/>
          <w:szCs w:val="21"/>
        </w:rPr>
        <w:br/>
        <w:t>Don't look at me like that! (别用那种眼神看着我!)</w:t>
      </w:r>
      <w:r w:rsidRPr="00AB4FD5">
        <w:rPr>
          <w:rFonts w:ascii="SimSun" w:hAnsi="SimSun"/>
          <w:color w:val="000000"/>
          <w:szCs w:val="21"/>
        </w:rPr>
        <w:br/>
        <w:t>Like what? (什么眼神?)</w:t>
      </w:r>
      <w:r w:rsidRPr="00AB4FD5">
        <w:rPr>
          <w:rFonts w:ascii="SimSun" w:hAnsi="SimSun"/>
          <w:color w:val="000000"/>
          <w:szCs w:val="21"/>
        </w:rPr>
        <w:br/>
        <w:t>Don't stare at me! (别盯着我。) *stare at...“一直盯着看，凝视”。 </w:t>
      </w:r>
      <w:r w:rsidRPr="00AB4FD5">
        <w:rPr>
          <w:rFonts w:ascii="SimSun" w:hAnsi="SimSun"/>
          <w:color w:val="000000"/>
          <w:szCs w:val="21"/>
        </w:rPr>
        <w:br/>
        <w:t>我要报复。 </w:t>
      </w:r>
      <w:r w:rsidRPr="00AB4FD5">
        <w:rPr>
          <w:rFonts w:ascii="SimSun" w:hAnsi="SimSun"/>
          <w:color w:val="000000"/>
          <w:szCs w:val="21"/>
        </w:rPr>
        <w:br/>
        <w:t>I want to get even with him.</w:t>
      </w:r>
      <w:r w:rsidRPr="00AB4FD5">
        <w:rPr>
          <w:rFonts w:ascii="SimSun" w:hAnsi="SimSun"/>
          <w:color w:val="000000"/>
          <w:szCs w:val="21"/>
        </w:rPr>
        <w:br/>
        <w:t>I'll pay him back. (这个仇我一定得报。) </w:t>
      </w:r>
      <w:r w:rsidRPr="00AB4FD5">
        <w:rPr>
          <w:rFonts w:ascii="SimSun" w:hAnsi="SimSun"/>
          <w:color w:val="000000"/>
          <w:szCs w:val="21"/>
        </w:rPr>
        <w:br/>
        <w:t>那个狡猾、卑鄙的家伙。 </w:t>
      </w:r>
      <w:r w:rsidRPr="00AB4FD5">
        <w:rPr>
          <w:rFonts w:ascii="SimSun" w:hAnsi="SimSun"/>
          <w:color w:val="000000"/>
          <w:szCs w:val="21"/>
        </w:rPr>
        <w:br/>
        <w:t>That sneaky, low life creep! *sneaky“鬼鬼祟祟，卑鄙的”，low life “社会下层的人，卑怯的家伙”，creep “阴郁得让人讨厌的人”、“非常讨厌的人”。 </w:t>
      </w:r>
      <w:r w:rsidRPr="00AB4FD5">
        <w:rPr>
          <w:rFonts w:ascii="SimSun" w:hAnsi="SimSun"/>
          <w:color w:val="000000"/>
          <w:szCs w:val="21"/>
        </w:rPr>
        <w:br/>
        <w:t>(根本)不是!?是的! </w:t>
      </w:r>
      <w:r w:rsidRPr="00AB4FD5">
        <w:rPr>
          <w:rFonts w:ascii="SimSun" w:hAnsi="SimSun"/>
          <w:color w:val="000000"/>
          <w:szCs w:val="21"/>
        </w:rPr>
        <w:br/>
        <w:t>Is not! ? Is too! *孩子们吵架时常用。</w:t>
      </w:r>
      <w:r w:rsidRPr="00AB4FD5">
        <w:rPr>
          <w:rFonts w:ascii="SimSun" w:hAnsi="SimSun"/>
          <w:color w:val="000000"/>
          <w:szCs w:val="21"/>
        </w:rPr>
        <w:br/>
        <w:t>Is not! ? Is so!</w:t>
      </w:r>
      <w:r w:rsidRPr="00AB4FD5">
        <w:rPr>
          <w:rFonts w:ascii="SimSun" w:hAnsi="SimSun"/>
          <w:color w:val="000000"/>
          <w:szCs w:val="21"/>
        </w:rPr>
        <w:br/>
        <w:t>Uh-uh! ? Uh-huh! 因为Is not和Uh-uh表达的是No的意思，所以是一边摇着头一边说。 </w:t>
      </w:r>
      <w:r w:rsidRPr="00AB4FD5">
        <w:rPr>
          <w:rFonts w:ascii="SimSun" w:hAnsi="SimSun"/>
          <w:color w:val="000000"/>
          <w:szCs w:val="21"/>
        </w:rPr>
        <w:br/>
        <w:t>随便吧! </w:t>
      </w:r>
      <w:r w:rsidRPr="00AB4FD5">
        <w:rPr>
          <w:rFonts w:ascii="SimSun" w:hAnsi="SimSun"/>
          <w:color w:val="000000"/>
          <w:szCs w:val="21"/>
        </w:rPr>
        <w:br/>
        <w:t>Have it your way!</w:t>
      </w:r>
      <w:r w:rsidRPr="00AB4FD5">
        <w:rPr>
          <w:rFonts w:ascii="SimSun" w:hAnsi="SimSun"/>
          <w:color w:val="000000"/>
          <w:szCs w:val="21"/>
        </w:rPr>
        <w:br/>
        <w:t>We should turn right. (我们该往右拐。)</w:t>
      </w:r>
      <w:r w:rsidRPr="00AB4FD5">
        <w:rPr>
          <w:rFonts w:ascii="SimSun" w:hAnsi="SimSun"/>
          <w:color w:val="000000"/>
          <w:szCs w:val="21"/>
        </w:rPr>
        <w:br/>
        <w:t>I think we should go left. (我觉得该往左拐。)</w:t>
      </w:r>
      <w:r w:rsidRPr="00AB4FD5">
        <w:rPr>
          <w:rFonts w:ascii="SimSun" w:hAnsi="SimSun"/>
          <w:color w:val="000000"/>
          <w:szCs w:val="21"/>
        </w:rPr>
        <w:br/>
        <w:t>Okay, okay, have it your way! (好吧，好吧，你随便吧!)</w:t>
      </w:r>
      <w:r w:rsidRPr="00AB4FD5">
        <w:rPr>
          <w:rFonts w:ascii="SimSun" w:hAnsi="SimSun"/>
          <w:color w:val="000000"/>
          <w:szCs w:val="21"/>
        </w:rPr>
        <w:br/>
        <w:t>Do it your way!</w:t>
      </w:r>
      <w:r w:rsidRPr="00AB4FD5">
        <w:rPr>
          <w:rFonts w:ascii="SimSun" w:hAnsi="SimSun"/>
          <w:color w:val="000000"/>
          <w:szCs w:val="21"/>
        </w:rPr>
        <w:br/>
        <w:t>Do whatever you want!</w:t>
      </w:r>
      <w:r w:rsidRPr="00AB4FD5">
        <w:rPr>
          <w:rFonts w:ascii="SimSun" w:hAnsi="SimSun"/>
          <w:color w:val="000000"/>
          <w:szCs w:val="21"/>
        </w:rPr>
        <w:br/>
        <w:t>Do as you please.</w:t>
      </w:r>
      <w:r w:rsidRPr="00AB4FD5">
        <w:rPr>
          <w:rFonts w:ascii="SimSun" w:hAnsi="SimSun"/>
          <w:color w:val="000000"/>
          <w:szCs w:val="21"/>
        </w:rPr>
        <w:br/>
        <w:t>It's your choice.</w:t>
      </w:r>
      <w:r w:rsidRPr="00AB4FD5">
        <w:rPr>
          <w:rFonts w:ascii="SimSun" w:hAnsi="SimSun"/>
          <w:color w:val="000000"/>
          <w:szCs w:val="21"/>
        </w:rPr>
        <w:br/>
        <w:t>Suit yourself! *用于好心好意给人出主意却不被接受时。“那随你便吧，爱怎么着就怎么着吧。”</w:t>
      </w:r>
      <w:r w:rsidRPr="00AB4FD5">
        <w:rPr>
          <w:rFonts w:ascii="SimSun" w:hAnsi="SimSun"/>
          <w:color w:val="000000"/>
          <w:szCs w:val="21"/>
        </w:rPr>
        <w:br/>
      </w:r>
      <w:r w:rsidRPr="00AB4FD5">
        <w:rPr>
          <w:rFonts w:ascii="SimSun" w:hAnsi="SimSun"/>
          <w:color w:val="000000"/>
          <w:szCs w:val="21"/>
        </w:rPr>
        <w:br/>
        <w:t>●厌烦</w:t>
      </w:r>
      <w:r w:rsidRPr="00AB4FD5">
        <w:rPr>
          <w:rFonts w:ascii="SimSun" w:hAnsi="SimSun"/>
          <w:color w:val="000000"/>
          <w:szCs w:val="21"/>
        </w:rPr>
        <w:br/>
        <w:t>真无聊! </w:t>
      </w:r>
      <w:r w:rsidRPr="00AB4FD5">
        <w:rPr>
          <w:rFonts w:ascii="SimSun" w:hAnsi="SimSun"/>
          <w:color w:val="000000"/>
          <w:szCs w:val="21"/>
        </w:rPr>
        <w:br/>
        <w:t>It's boring.</w:t>
      </w:r>
      <w:r w:rsidRPr="00AB4FD5">
        <w:rPr>
          <w:rFonts w:ascii="SimSun" w:hAnsi="SimSun"/>
          <w:color w:val="000000"/>
          <w:szCs w:val="21"/>
        </w:rPr>
        <w:br/>
        <w:t>Do you want to watch that movie? (你想看那部电影吗?)</w:t>
      </w:r>
      <w:r w:rsidRPr="00AB4FD5">
        <w:rPr>
          <w:rFonts w:ascii="SimSun" w:hAnsi="SimSun"/>
          <w:color w:val="000000"/>
          <w:szCs w:val="21"/>
        </w:rPr>
        <w:br/>
        <w:t>No, I hear it's boring. (不，听说那电影很无聊。) </w:t>
      </w:r>
      <w:r w:rsidRPr="00AB4FD5">
        <w:rPr>
          <w:rFonts w:ascii="SimSun" w:hAnsi="SimSun"/>
          <w:color w:val="000000"/>
          <w:szCs w:val="21"/>
        </w:rPr>
        <w:br/>
        <w:t>真没意思!</w:t>
      </w:r>
      <w:r w:rsidRPr="00AB4FD5">
        <w:rPr>
          <w:rFonts w:ascii="SimSun" w:hAnsi="SimSun"/>
          <w:color w:val="000000"/>
          <w:szCs w:val="21"/>
        </w:rPr>
        <w:br/>
        <w:t>Dull.</w:t>
      </w:r>
      <w:r w:rsidRPr="00AB4FD5">
        <w:rPr>
          <w:rFonts w:ascii="SimSun" w:hAnsi="SimSun"/>
          <w:color w:val="000000"/>
          <w:szCs w:val="21"/>
        </w:rPr>
        <w:br/>
        <w:t>My life is dull. (我每天都这么无聊。)</w:t>
      </w:r>
      <w:r w:rsidRPr="00AB4FD5">
        <w:rPr>
          <w:rFonts w:ascii="SimSun" w:hAnsi="SimSun"/>
          <w:color w:val="000000"/>
          <w:szCs w:val="21"/>
        </w:rPr>
        <w:br/>
        <w:t>It's dull. (没劲。) </w:t>
      </w:r>
      <w:r w:rsidRPr="00AB4FD5">
        <w:rPr>
          <w:rFonts w:ascii="SimSun" w:hAnsi="SimSun"/>
          <w:color w:val="000000"/>
          <w:szCs w:val="21"/>
        </w:rPr>
        <w:br/>
        <w:t>毫无价值!/不值一提! </w:t>
      </w:r>
      <w:r w:rsidRPr="00AB4FD5">
        <w:rPr>
          <w:rFonts w:ascii="SimSun" w:hAnsi="SimSun"/>
          <w:color w:val="000000"/>
          <w:szCs w:val="21"/>
        </w:rPr>
        <w:br/>
        <w:t>It's for the birds. *直译“帮不了谁，最多只能帮帮鸟罢了”，即“无聊，没有意思”。是比较旧的说法，但现在仍然在用。</w:t>
      </w:r>
      <w:r w:rsidRPr="00AB4FD5">
        <w:rPr>
          <w:rFonts w:ascii="SimSun" w:hAnsi="SimSun"/>
          <w:color w:val="000000"/>
          <w:szCs w:val="21"/>
        </w:rPr>
        <w:br/>
        <w:t>I hate this class. (我最讨厌上这课。)</w:t>
      </w:r>
      <w:r w:rsidRPr="00AB4FD5">
        <w:rPr>
          <w:rFonts w:ascii="SimSun" w:hAnsi="SimSun"/>
          <w:color w:val="000000"/>
          <w:szCs w:val="21"/>
        </w:rPr>
        <w:br/>
        <w:t>I agree. It's for the birds. (没错。真无聊。)</w:t>
      </w:r>
      <w:r w:rsidRPr="00AB4FD5">
        <w:rPr>
          <w:rFonts w:ascii="SimSun" w:hAnsi="SimSun"/>
          <w:color w:val="000000"/>
          <w:szCs w:val="21"/>
        </w:rPr>
        <w:br/>
        <w:t>It's no good.</w:t>
      </w:r>
      <w:r w:rsidRPr="00AB4FD5">
        <w:rPr>
          <w:rFonts w:ascii="SimSun" w:hAnsi="SimSun"/>
          <w:color w:val="000000"/>
          <w:szCs w:val="21"/>
        </w:rPr>
        <w:br/>
        <w:t>It sucks. </w:t>
      </w:r>
      <w:r w:rsidRPr="00AB4FD5">
        <w:rPr>
          <w:rFonts w:ascii="SimSun" w:hAnsi="SimSun"/>
          <w:color w:val="000000"/>
          <w:szCs w:val="21"/>
        </w:rPr>
        <w:br/>
        <w:t>我不感兴趣。</w:t>
      </w:r>
      <w:r w:rsidRPr="00AB4FD5">
        <w:rPr>
          <w:rFonts w:ascii="SimSun" w:hAnsi="SimSun"/>
          <w:color w:val="000000"/>
          <w:szCs w:val="21"/>
        </w:rPr>
        <w:br/>
        <w:t>I'm not interested.</w:t>
      </w:r>
      <w:r w:rsidRPr="00AB4FD5">
        <w:rPr>
          <w:rFonts w:ascii="SimSun" w:hAnsi="SimSun"/>
          <w:color w:val="000000"/>
          <w:szCs w:val="21"/>
        </w:rPr>
        <w:br/>
        <w:t>So, when do you want to go out with me? (你什么时候能和我约会呢?)</w:t>
      </w:r>
      <w:r w:rsidRPr="00AB4FD5">
        <w:rPr>
          <w:rFonts w:ascii="SimSun" w:hAnsi="SimSun"/>
          <w:color w:val="000000"/>
          <w:szCs w:val="21"/>
        </w:rPr>
        <w:br/>
        <w:t>I'm not interested in you. (我对你不感兴趣。) </w:t>
      </w:r>
      <w:r w:rsidRPr="00AB4FD5">
        <w:rPr>
          <w:rFonts w:ascii="SimSun" w:hAnsi="SimSun"/>
          <w:color w:val="000000"/>
          <w:szCs w:val="21"/>
        </w:rPr>
        <w:br/>
        <w:t>没什么了不起的。 </w:t>
      </w:r>
      <w:r w:rsidRPr="00AB4FD5">
        <w:rPr>
          <w:rFonts w:ascii="SimSun" w:hAnsi="SimSun"/>
          <w:color w:val="000000"/>
          <w:szCs w:val="21"/>
        </w:rPr>
        <w:br/>
        <w:t>It's nothing great.</w:t>
      </w:r>
      <w:r w:rsidRPr="00AB4FD5">
        <w:rPr>
          <w:rFonts w:ascii="SimSun" w:hAnsi="SimSun"/>
          <w:color w:val="000000"/>
          <w:szCs w:val="21"/>
        </w:rPr>
        <w:br/>
        <w:t>How's your new job? (你的新工作怎么样?)</w:t>
      </w:r>
      <w:r w:rsidRPr="00AB4FD5">
        <w:rPr>
          <w:rFonts w:ascii="SimSun" w:hAnsi="SimSun"/>
          <w:color w:val="000000"/>
          <w:szCs w:val="21"/>
        </w:rPr>
        <w:br/>
        <w:t>It's nothing great. (没什么了不起的。)</w:t>
      </w:r>
      <w:r w:rsidRPr="00AB4FD5">
        <w:rPr>
          <w:rFonts w:ascii="SimSun" w:hAnsi="SimSun"/>
          <w:color w:val="000000"/>
          <w:szCs w:val="21"/>
        </w:rPr>
        <w:br/>
        <w:t>It's nothing much. </w:t>
      </w:r>
      <w:r w:rsidRPr="00AB4FD5">
        <w:rPr>
          <w:rFonts w:ascii="SimSun" w:hAnsi="SimSun"/>
          <w:color w:val="000000"/>
          <w:szCs w:val="21"/>
        </w:rPr>
        <w:br/>
        <w:t>我不满意。 </w:t>
      </w:r>
      <w:r w:rsidRPr="00AB4FD5">
        <w:rPr>
          <w:rFonts w:ascii="SimSun" w:hAnsi="SimSun"/>
          <w:color w:val="000000"/>
          <w:szCs w:val="21"/>
        </w:rPr>
        <w:br/>
        <w:t>I'm not satisfied.</w:t>
      </w:r>
      <w:r w:rsidRPr="00AB4FD5">
        <w:rPr>
          <w:rFonts w:ascii="SimSun" w:hAnsi="SimSun"/>
          <w:color w:val="000000"/>
          <w:szCs w:val="21"/>
        </w:rPr>
        <w:br/>
        <w:t>I'm dissatisfied.</w:t>
      </w:r>
      <w:r w:rsidRPr="00AB4FD5">
        <w:rPr>
          <w:rFonts w:ascii="SimSun" w:hAnsi="SimSun"/>
          <w:color w:val="000000"/>
          <w:szCs w:val="21"/>
        </w:rPr>
        <w:br/>
        <w:t>I'm not happy about it.</w:t>
      </w:r>
      <w:r w:rsidRPr="00AB4FD5">
        <w:rPr>
          <w:rFonts w:ascii="SimSun" w:hAnsi="SimSun"/>
          <w:color w:val="000000"/>
          <w:szCs w:val="21"/>
        </w:rPr>
        <w:br/>
        <w:t>I'm not content.</w:t>
      </w:r>
      <w:r w:rsidRPr="00AB4FD5">
        <w:rPr>
          <w:rFonts w:ascii="SimSun" w:hAnsi="SimSun"/>
          <w:color w:val="000000"/>
          <w:szCs w:val="21"/>
        </w:rPr>
        <w:br/>
        <w:t>I'm discontent.</w:t>
      </w:r>
      <w:r w:rsidRPr="00AB4FD5">
        <w:rPr>
          <w:rFonts w:ascii="SimSun" w:hAnsi="SimSun"/>
          <w:color w:val="000000"/>
          <w:szCs w:val="21"/>
        </w:rPr>
        <w:br/>
        <w:t>就是常见的那种会议。 </w:t>
      </w:r>
      <w:r w:rsidRPr="00AB4FD5">
        <w:rPr>
          <w:rFonts w:ascii="SimSun" w:hAnsi="SimSun"/>
          <w:color w:val="000000"/>
          <w:szCs w:val="21"/>
        </w:rPr>
        <w:br/>
        <w:t>It was just another meeting. *just another“常有的，不稀奇的”。</w:t>
      </w:r>
      <w:r w:rsidRPr="00AB4FD5">
        <w:rPr>
          <w:rFonts w:ascii="SimSun" w:hAnsi="SimSun"/>
          <w:color w:val="000000"/>
          <w:szCs w:val="21"/>
        </w:rPr>
        <w:br/>
        <w:t>How was the meeting? (那个会怎么样?)</w:t>
      </w:r>
      <w:r w:rsidRPr="00AB4FD5">
        <w:rPr>
          <w:rFonts w:ascii="SimSun" w:hAnsi="SimSun"/>
          <w:color w:val="000000"/>
          <w:szCs w:val="21"/>
        </w:rPr>
        <w:br/>
        <w:t>It was just another meeting. (很平常。)</w:t>
      </w:r>
      <w:r w:rsidRPr="00AB4FD5">
        <w:rPr>
          <w:rFonts w:ascii="SimSun" w:hAnsi="SimSun"/>
          <w:color w:val="000000"/>
          <w:szCs w:val="21"/>
        </w:rPr>
        <w:br/>
        <w:t>It was just a meeting.</w:t>
      </w:r>
      <w:r w:rsidRPr="00AB4FD5">
        <w:rPr>
          <w:rFonts w:ascii="SimSun" w:hAnsi="SimSun"/>
          <w:color w:val="000000"/>
          <w:szCs w:val="21"/>
        </w:rPr>
        <w:br/>
        <w:t>That meeting was nothing special. (那个会没有什么特别的。) </w:t>
      </w:r>
      <w:r w:rsidRPr="00AB4FD5">
        <w:rPr>
          <w:rFonts w:ascii="SimSun" w:hAnsi="SimSun"/>
          <w:color w:val="000000"/>
          <w:szCs w:val="21"/>
        </w:rPr>
        <w:br/>
        <w:t>我不能专心工作。 </w:t>
      </w:r>
      <w:r w:rsidRPr="00AB4FD5">
        <w:rPr>
          <w:rFonts w:ascii="SimSun" w:hAnsi="SimSun"/>
          <w:color w:val="000000"/>
          <w:szCs w:val="21"/>
        </w:rPr>
        <w:br/>
        <w:t>I can't get into my work. *get into...“专心做……”、“对……抱有兴趣”。</w:t>
      </w:r>
      <w:r w:rsidRPr="00AB4FD5">
        <w:rPr>
          <w:rFonts w:ascii="SimSun" w:hAnsi="SimSun"/>
          <w:color w:val="000000"/>
          <w:szCs w:val="21"/>
        </w:rPr>
        <w:br/>
        <w:t>I can't concentrate on my work. (我不能集中精力工作。) *concentrate on...“集中精力做……”。</w:t>
      </w:r>
      <w:r w:rsidRPr="00AB4FD5">
        <w:rPr>
          <w:rFonts w:ascii="SimSun" w:hAnsi="SimSun"/>
          <w:color w:val="000000"/>
          <w:szCs w:val="21"/>
        </w:rPr>
        <w:br/>
        <w:t>I can't get excited about my job. (我没有工作的热情。)</w:t>
      </w:r>
      <w:r w:rsidRPr="00AB4FD5">
        <w:rPr>
          <w:rFonts w:ascii="SimSun" w:hAnsi="SimSun"/>
          <w:color w:val="000000"/>
          <w:szCs w:val="21"/>
        </w:rPr>
        <w:br/>
        <w:t>I've lost interest in my work. (我对我的工作失去了兴趣。) </w:t>
      </w:r>
      <w:r w:rsidRPr="00AB4FD5">
        <w:rPr>
          <w:rFonts w:ascii="SimSun" w:hAnsi="SimSun"/>
          <w:color w:val="000000"/>
          <w:szCs w:val="21"/>
        </w:rPr>
        <w:br/>
        <w:t>那早过时了。 </w:t>
      </w:r>
      <w:r w:rsidRPr="00AB4FD5">
        <w:rPr>
          <w:rFonts w:ascii="SimSun" w:hAnsi="SimSun"/>
          <w:color w:val="000000"/>
          <w:szCs w:val="21"/>
        </w:rPr>
        <w:br/>
        <w:t>It's outdated.</w:t>
      </w:r>
      <w:r w:rsidRPr="00AB4FD5">
        <w:rPr>
          <w:rFonts w:ascii="SimSun" w:hAnsi="SimSun"/>
          <w:color w:val="000000"/>
          <w:szCs w:val="21"/>
        </w:rPr>
        <w:br/>
        <w:t>It's out of date. </w:t>
      </w:r>
      <w:r w:rsidRPr="00AB4FD5">
        <w:rPr>
          <w:rFonts w:ascii="SimSun" w:hAnsi="SimSun"/>
          <w:color w:val="000000"/>
          <w:szCs w:val="21"/>
        </w:rPr>
        <w:br/>
        <w:t>拜托! </w:t>
      </w:r>
      <w:r w:rsidRPr="00AB4FD5">
        <w:rPr>
          <w:rFonts w:ascii="SimSun" w:hAnsi="SimSun"/>
          <w:color w:val="000000"/>
          <w:szCs w:val="21"/>
        </w:rPr>
        <w:br/>
        <w:t>Give me a break.</w:t>
      </w:r>
      <w:r w:rsidRPr="00AB4FD5">
        <w:rPr>
          <w:rFonts w:ascii="SimSun" w:hAnsi="SimSun"/>
          <w:color w:val="000000"/>
          <w:szCs w:val="21"/>
        </w:rPr>
        <w:br/>
        <w:t>I don't know her, I promise. (我发誓我不认识她。)</w:t>
      </w:r>
      <w:r w:rsidRPr="00AB4FD5">
        <w:rPr>
          <w:rFonts w:ascii="SimSun" w:hAnsi="SimSun"/>
          <w:color w:val="000000"/>
          <w:szCs w:val="21"/>
        </w:rPr>
        <w:br/>
        <w:t>Give me a break! (算了吧，别玩花样了。)</w:t>
      </w:r>
      <w:r w:rsidRPr="00AB4FD5">
        <w:rPr>
          <w:rFonts w:ascii="SimSun" w:hAnsi="SimSun"/>
          <w:color w:val="000000"/>
          <w:szCs w:val="21"/>
        </w:rPr>
        <w:br/>
        <w:t>Get real. (你认真点儿。)</w:t>
      </w:r>
      <w:r w:rsidRPr="00AB4FD5">
        <w:rPr>
          <w:rFonts w:ascii="SimSun" w:hAnsi="SimSun"/>
          <w:color w:val="000000"/>
          <w:szCs w:val="21"/>
        </w:rPr>
        <w:br/>
        <w:t>Tell me the truth. (告诉我实话。)</w:t>
      </w:r>
      <w:r w:rsidRPr="00AB4FD5">
        <w:rPr>
          <w:rFonts w:ascii="SimSun" w:hAnsi="SimSun"/>
          <w:color w:val="000000"/>
          <w:szCs w:val="21"/>
        </w:rPr>
        <w:br/>
        <w:t>Stop joking. (别开玩笑。)</w:t>
      </w:r>
      <w:r w:rsidRPr="00AB4FD5">
        <w:rPr>
          <w:rFonts w:ascii="SimSun" w:hAnsi="SimSun"/>
          <w:color w:val="000000"/>
          <w:szCs w:val="21"/>
        </w:rPr>
        <w:br/>
        <w:t>Get serious. (说正经的。)</w:t>
      </w:r>
      <w:r w:rsidRPr="00AB4FD5">
        <w:rPr>
          <w:rFonts w:ascii="SimSun" w:hAnsi="SimSun"/>
          <w:color w:val="000000"/>
          <w:szCs w:val="21"/>
        </w:rPr>
        <w:br/>
        <w:t>Stop kidding! (别耍弄我。)</w:t>
      </w:r>
      <w:r w:rsidRPr="00AB4FD5">
        <w:rPr>
          <w:rFonts w:ascii="SimSun" w:hAnsi="SimSun"/>
          <w:color w:val="000000"/>
          <w:szCs w:val="21"/>
        </w:rPr>
        <w:br/>
        <w:t>Stop pulling my leg! (别跟我逗!)</w:t>
      </w:r>
      <w:r w:rsidRPr="00AB4FD5">
        <w:rPr>
          <w:rFonts w:ascii="SimSun" w:hAnsi="SimSun"/>
          <w:color w:val="000000"/>
          <w:szCs w:val="21"/>
        </w:rPr>
        <w:br/>
        <w:t>我忍受不了。 </w:t>
      </w:r>
      <w:r w:rsidRPr="00AB4FD5">
        <w:rPr>
          <w:rFonts w:ascii="SimSun" w:hAnsi="SimSun"/>
          <w:color w:val="000000"/>
          <w:szCs w:val="21"/>
        </w:rPr>
        <w:br/>
        <w:t>I can't stand it. *stand “容忍，忍耐”。</w:t>
      </w:r>
      <w:r w:rsidRPr="00AB4FD5">
        <w:rPr>
          <w:rFonts w:ascii="SimSun" w:hAnsi="SimSun"/>
          <w:color w:val="000000"/>
          <w:szCs w:val="21"/>
        </w:rPr>
        <w:br/>
        <w:t>Tom is very rude. (汤姆太粗鲁了。)</w:t>
      </w:r>
      <w:r w:rsidRPr="00AB4FD5">
        <w:rPr>
          <w:rFonts w:ascii="SimSun" w:hAnsi="SimSun"/>
          <w:color w:val="000000"/>
          <w:szCs w:val="21"/>
        </w:rPr>
        <w:br/>
        <w:t>Yeah, I can't stand it. (就是，我真受不了他。)</w:t>
      </w:r>
      <w:r w:rsidRPr="00AB4FD5">
        <w:rPr>
          <w:rFonts w:ascii="SimSun" w:hAnsi="SimSun"/>
          <w:color w:val="000000"/>
          <w:szCs w:val="21"/>
        </w:rPr>
        <w:br/>
        <w:t>I can't take it (anymore).</w:t>
      </w:r>
      <w:r w:rsidRPr="00AB4FD5">
        <w:rPr>
          <w:rFonts w:ascii="SimSun" w:hAnsi="SimSun"/>
          <w:color w:val="000000"/>
          <w:szCs w:val="21"/>
        </w:rPr>
        <w:br/>
        <w:t>I can't bare it (anymore).</w:t>
      </w:r>
      <w:r w:rsidRPr="00AB4FD5">
        <w:rPr>
          <w:rFonts w:ascii="SimSun" w:hAnsi="SimSun"/>
          <w:color w:val="000000"/>
          <w:szCs w:val="21"/>
        </w:rPr>
        <w:br/>
        <w:t>I can't take the strain.</w:t>
      </w:r>
      <w:r w:rsidRPr="00AB4FD5">
        <w:rPr>
          <w:rFonts w:ascii="SimSun" w:hAnsi="SimSun"/>
          <w:color w:val="000000"/>
          <w:szCs w:val="21"/>
        </w:rPr>
        <w:br/>
        <w:t>I can't stand it any longer.</w:t>
      </w:r>
      <w:r w:rsidRPr="00AB4FD5">
        <w:rPr>
          <w:rFonts w:ascii="SimSun" w:hAnsi="SimSun"/>
          <w:color w:val="000000"/>
          <w:szCs w:val="21"/>
        </w:rPr>
        <w:br/>
        <w:t>I can't put up with it any longer! *put up with...“忍受……”。</w:t>
      </w:r>
      <w:r w:rsidRPr="00AB4FD5">
        <w:rPr>
          <w:rFonts w:ascii="SimSun" w:hAnsi="SimSun"/>
          <w:color w:val="000000"/>
          <w:szCs w:val="21"/>
        </w:rPr>
        <w:br/>
        <w:t>够了! </w:t>
      </w:r>
      <w:r w:rsidRPr="00AB4FD5">
        <w:rPr>
          <w:rFonts w:ascii="SimSun" w:hAnsi="SimSun"/>
          <w:color w:val="000000"/>
          <w:szCs w:val="21"/>
        </w:rPr>
        <w:br/>
        <w:t>That's enough. *表示不想再听下去时。</w:t>
      </w:r>
      <w:r w:rsidRPr="00AB4FD5">
        <w:rPr>
          <w:rFonts w:ascii="SimSun" w:hAnsi="SimSun"/>
          <w:color w:val="000000"/>
          <w:szCs w:val="21"/>
        </w:rPr>
        <w:br/>
        <w:t>Mom! She won't leave me alone and she keeps playing with my toys and... (妈妈，她不让我一个人呆着，还拿我的玩具玩。)</w:t>
      </w:r>
      <w:r w:rsidRPr="00AB4FD5">
        <w:rPr>
          <w:rFonts w:ascii="SimSun" w:hAnsi="SimSun"/>
          <w:color w:val="000000"/>
          <w:szCs w:val="21"/>
        </w:rPr>
        <w:br/>
        <w:t>That's enough. Stop complaining. (够了，别那么多牢骚了。)</w:t>
      </w:r>
      <w:r w:rsidRPr="00AB4FD5">
        <w:rPr>
          <w:rFonts w:ascii="SimSun" w:hAnsi="SimSun"/>
          <w:color w:val="000000"/>
          <w:szCs w:val="21"/>
        </w:rPr>
        <w:br/>
        <w:t>I've had it. (我受不了了。)</w:t>
      </w:r>
      <w:r w:rsidRPr="00AB4FD5">
        <w:rPr>
          <w:rFonts w:ascii="SimSun" w:hAnsi="SimSun"/>
          <w:color w:val="000000"/>
          <w:szCs w:val="21"/>
        </w:rPr>
        <w:br/>
        <w:t>I've had enough.</w:t>
      </w:r>
      <w:r w:rsidRPr="00AB4FD5">
        <w:rPr>
          <w:rFonts w:ascii="SimSun" w:hAnsi="SimSun"/>
          <w:color w:val="000000"/>
          <w:szCs w:val="21"/>
        </w:rPr>
        <w:br/>
        <w:t>I've heard enough! (我听够了。)</w:t>
      </w:r>
      <w:r w:rsidRPr="00AB4FD5">
        <w:rPr>
          <w:rFonts w:ascii="SimSun" w:hAnsi="SimSun"/>
          <w:color w:val="000000"/>
          <w:szCs w:val="21"/>
        </w:rPr>
        <w:br/>
        <w:t>That's it.</w:t>
      </w:r>
      <w:r w:rsidRPr="00AB4FD5">
        <w:rPr>
          <w:rFonts w:ascii="SimSun" w:hAnsi="SimSun"/>
          <w:color w:val="000000"/>
          <w:szCs w:val="21"/>
        </w:rPr>
        <w:br/>
        <w:t>Enough is enough. (够了，别再说了!) </w:t>
      </w:r>
      <w:r w:rsidRPr="00AB4FD5">
        <w:rPr>
          <w:rFonts w:ascii="SimSun" w:hAnsi="SimSun"/>
          <w:color w:val="000000"/>
          <w:szCs w:val="21"/>
        </w:rPr>
        <w:br/>
        <w:t>饶了我吧! </w:t>
      </w:r>
      <w:r w:rsidRPr="00AB4FD5">
        <w:rPr>
          <w:rFonts w:ascii="SimSun" w:hAnsi="SimSun"/>
          <w:color w:val="000000"/>
          <w:szCs w:val="21"/>
        </w:rPr>
        <w:br/>
        <w:t>Have a heart!</w:t>
      </w:r>
      <w:r w:rsidRPr="00AB4FD5">
        <w:rPr>
          <w:rFonts w:ascii="SimSun" w:hAnsi="SimSun"/>
          <w:color w:val="000000"/>
          <w:szCs w:val="21"/>
        </w:rPr>
        <w:br/>
        <w:t>Finish your homework first, then wash my car. (你先写作业，然后再把我的车洗了。)</w:t>
      </w:r>
      <w:r w:rsidRPr="00AB4FD5">
        <w:rPr>
          <w:rFonts w:ascii="SimSun" w:hAnsi="SimSun"/>
          <w:color w:val="000000"/>
          <w:szCs w:val="21"/>
        </w:rPr>
        <w:br/>
        <w:t>Have a heart, dad! (饶了我吧，爸爸!) </w:t>
      </w:r>
      <w:r w:rsidRPr="00AB4FD5">
        <w:rPr>
          <w:rFonts w:ascii="SimSun" w:hAnsi="SimSun"/>
          <w:color w:val="000000"/>
          <w:szCs w:val="21"/>
        </w:rPr>
        <w:br/>
        <w:t>越听越烦。 </w:t>
      </w:r>
      <w:r w:rsidRPr="00AB4FD5">
        <w:rPr>
          <w:rFonts w:ascii="SimSun" w:hAnsi="SimSun"/>
          <w:color w:val="000000"/>
          <w:szCs w:val="21"/>
        </w:rPr>
        <w:br/>
        <w:t>The more I hear about it, the more disgusted I get. *The more..., the more... “越……越……”、 “越来越……”。</w:t>
      </w:r>
      <w:r w:rsidRPr="00AB4FD5">
        <w:rPr>
          <w:rFonts w:ascii="SimSun" w:hAnsi="SimSun"/>
          <w:color w:val="000000"/>
          <w:szCs w:val="21"/>
        </w:rPr>
        <w:br/>
        <w:t>The more I hear about it, the more disgusted I become.</w:t>
      </w:r>
      <w:r w:rsidRPr="00AB4FD5">
        <w:rPr>
          <w:rFonts w:ascii="SimSun" w:hAnsi="SimSun"/>
          <w:color w:val="000000"/>
          <w:szCs w:val="21"/>
        </w:rPr>
        <w:br/>
        <w:t>The more I know, the sicker I feel. </w:t>
      </w:r>
      <w:r w:rsidRPr="00AB4FD5">
        <w:rPr>
          <w:rFonts w:ascii="SimSun" w:hAnsi="SimSun"/>
          <w:color w:val="000000"/>
          <w:szCs w:val="21"/>
        </w:rPr>
        <w:br/>
        <w:t>她又来了。 </w:t>
      </w:r>
      <w:r w:rsidRPr="00AB4FD5">
        <w:rPr>
          <w:rFonts w:ascii="SimSun" w:hAnsi="SimSun"/>
          <w:color w:val="000000"/>
          <w:szCs w:val="21"/>
        </w:rPr>
        <w:br/>
        <w:t>There she goes again. *用于常说同样话的人又开始重复同一话题时。</w:t>
      </w:r>
      <w:r w:rsidRPr="00AB4FD5">
        <w:rPr>
          <w:rFonts w:ascii="SimSun" w:hAnsi="SimSun"/>
          <w:color w:val="000000"/>
          <w:szCs w:val="21"/>
        </w:rPr>
        <w:br/>
        <w:t>A) Are you listening? I said... (你听着呢吗? 我是说……)</w:t>
      </w:r>
      <w:r w:rsidRPr="00AB4FD5">
        <w:rPr>
          <w:rFonts w:ascii="SimSun" w:hAnsi="SimSun"/>
          <w:color w:val="000000"/>
          <w:szCs w:val="21"/>
        </w:rPr>
        <w:br/>
        <w:t>B)(To C) Oh, no! There she goes again. (［对C说］得，她又来了。)</w:t>
      </w:r>
      <w:r w:rsidRPr="00AB4FD5">
        <w:rPr>
          <w:rFonts w:ascii="SimSun" w:hAnsi="SimSun"/>
          <w:color w:val="000000"/>
          <w:szCs w:val="21"/>
        </w:rPr>
        <w:br/>
        <w:t>She's starting it again.</w:t>
      </w:r>
      <w:r w:rsidRPr="00AB4FD5">
        <w:rPr>
          <w:rFonts w:ascii="SimSun" w:hAnsi="SimSun"/>
          <w:color w:val="000000"/>
          <w:szCs w:val="21"/>
        </w:rPr>
        <w:br/>
        <w:t>She's saying it again. (她又说上了。)</w:t>
      </w:r>
      <w:r w:rsidRPr="00AB4FD5">
        <w:rPr>
          <w:rFonts w:ascii="SimSun" w:hAnsi="SimSun"/>
          <w:color w:val="000000"/>
          <w:szCs w:val="21"/>
        </w:rPr>
        <w:br/>
        <w:t>哦，真烦。 </w:t>
      </w:r>
      <w:r w:rsidRPr="00AB4FD5">
        <w:rPr>
          <w:rFonts w:ascii="SimSun" w:hAnsi="SimSun"/>
          <w:color w:val="000000"/>
          <w:szCs w:val="21"/>
        </w:rPr>
        <w:br/>
        <w:t>Oh, man!</w:t>
      </w:r>
      <w:r w:rsidRPr="00AB4FD5">
        <w:rPr>
          <w:rFonts w:ascii="SimSun" w:hAnsi="SimSun"/>
          <w:color w:val="000000"/>
          <w:szCs w:val="21"/>
        </w:rPr>
        <w:br/>
        <w:t>No, you can't go. (不行，你不能去。)</w:t>
      </w:r>
      <w:r w:rsidRPr="00AB4FD5">
        <w:rPr>
          <w:rFonts w:ascii="SimSun" w:hAnsi="SimSun"/>
          <w:color w:val="000000"/>
          <w:szCs w:val="21"/>
        </w:rPr>
        <w:br/>
        <w:t>Oh, man! You never let me do anything. (哦，真烦!你总是什么都不让我做。) </w:t>
      </w:r>
      <w:r w:rsidRPr="00AB4FD5">
        <w:rPr>
          <w:rFonts w:ascii="SimSun" w:hAnsi="SimSun"/>
          <w:color w:val="000000"/>
          <w:szCs w:val="21"/>
        </w:rPr>
        <w:br/>
        <w:t>我不想听。 </w:t>
      </w:r>
      <w:r w:rsidRPr="00AB4FD5">
        <w:rPr>
          <w:rFonts w:ascii="SimSun" w:hAnsi="SimSun"/>
          <w:color w:val="000000"/>
          <w:szCs w:val="21"/>
        </w:rPr>
        <w:br/>
        <w:t>I don't want to hear it.</w:t>
      </w:r>
      <w:r w:rsidRPr="00AB4FD5">
        <w:rPr>
          <w:rFonts w:ascii="SimSun" w:hAnsi="SimSun"/>
          <w:color w:val="000000"/>
          <w:szCs w:val="21"/>
        </w:rPr>
        <w:br/>
        <w:t>I don't want to hear about it. </w:t>
      </w:r>
      <w:r w:rsidRPr="00AB4FD5">
        <w:rPr>
          <w:rFonts w:ascii="SimSun" w:hAnsi="SimSun"/>
          <w:color w:val="000000"/>
          <w:szCs w:val="21"/>
        </w:rPr>
        <w:br/>
        <w:t>这次又是什么? </w:t>
      </w:r>
      <w:r w:rsidRPr="00AB4FD5">
        <w:rPr>
          <w:rFonts w:ascii="SimSun" w:hAnsi="SimSun"/>
          <w:color w:val="000000"/>
          <w:szCs w:val="21"/>
        </w:rPr>
        <w:br/>
        <w:t>Now what? *当一个计划接着一个计划，一个问题接着一个问题时，用来表示“下一个是什么?”、“怎么样?”、“这次又是什么样的事情”。多用于坏事的不断发生。</w:t>
      </w:r>
      <w:r w:rsidRPr="00AB4FD5">
        <w:rPr>
          <w:rFonts w:ascii="SimSun" w:hAnsi="SimSun"/>
          <w:color w:val="000000"/>
          <w:szCs w:val="21"/>
        </w:rPr>
        <w:br/>
        <w:t>There's one more problem. (还有个问题。)</w:t>
      </w:r>
      <w:r w:rsidRPr="00AB4FD5">
        <w:rPr>
          <w:rFonts w:ascii="SimSun" w:hAnsi="SimSun"/>
          <w:color w:val="000000"/>
          <w:szCs w:val="21"/>
        </w:rPr>
        <w:br/>
        <w:t>Now what? (这次又是什么?)</w:t>
      </w:r>
      <w:r w:rsidRPr="00AB4FD5">
        <w:rPr>
          <w:rFonts w:ascii="SimSun" w:hAnsi="SimSun"/>
          <w:color w:val="000000"/>
          <w:szCs w:val="21"/>
        </w:rPr>
        <w:br/>
        <w:t>What else? (还有什么?)</w:t>
      </w:r>
      <w:r w:rsidRPr="00AB4FD5">
        <w:rPr>
          <w:rFonts w:ascii="SimSun" w:hAnsi="SimSun"/>
          <w:color w:val="000000"/>
          <w:szCs w:val="21"/>
        </w:rPr>
        <w:br/>
        <w:t>What's next?</w:t>
      </w:r>
      <w:r w:rsidRPr="00AB4FD5">
        <w:rPr>
          <w:rFonts w:ascii="SimSun" w:hAnsi="SimSun"/>
          <w:color w:val="000000"/>
          <w:szCs w:val="21"/>
        </w:rPr>
        <w:br/>
        <w:t>What else is wrong? (还有什么不对劲的吗?)</w:t>
      </w:r>
      <w:r w:rsidRPr="00AB4FD5">
        <w:rPr>
          <w:rFonts w:ascii="SimSun" w:hAnsi="SimSun"/>
          <w:color w:val="000000"/>
          <w:szCs w:val="21"/>
        </w:rPr>
        <w:br/>
        <w:t>What is it this time?</w:t>
      </w:r>
      <w:r w:rsidRPr="00AB4FD5">
        <w:rPr>
          <w:rFonts w:ascii="SimSun" w:hAnsi="SimSun"/>
          <w:color w:val="000000"/>
          <w:szCs w:val="21"/>
        </w:rPr>
        <w:br/>
      </w:r>
      <w:r w:rsidRPr="00AB4FD5">
        <w:rPr>
          <w:rFonts w:ascii="SimSun" w:hAnsi="SimSun"/>
          <w:color w:val="000000"/>
          <w:szCs w:val="21"/>
        </w:rPr>
        <w:br/>
        <w:t>●驳斥</w:t>
      </w:r>
      <w:r w:rsidRPr="00AB4FD5">
        <w:rPr>
          <w:rFonts w:ascii="SimSun" w:hAnsi="SimSun"/>
          <w:color w:val="000000"/>
          <w:szCs w:val="21"/>
        </w:rPr>
        <w:br/>
        <w:t>闭嘴! </w:t>
      </w:r>
      <w:r w:rsidRPr="00AB4FD5">
        <w:rPr>
          <w:rFonts w:ascii="SimSun" w:hAnsi="SimSun"/>
          <w:color w:val="000000"/>
          <w:szCs w:val="21"/>
        </w:rPr>
        <w:br/>
        <w:t>Shut up! *常用于吵架等场合，语气非常严厉。</w:t>
      </w:r>
      <w:r w:rsidRPr="00AB4FD5">
        <w:rPr>
          <w:rFonts w:ascii="SimSun" w:hAnsi="SimSun"/>
          <w:color w:val="000000"/>
          <w:szCs w:val="21"/>
        </w:rPr>
        <w:br/>
        <w:t>Shut up! I don't want to hear it! (住嘴!我不想听。)</w:t>
      </w:r>
      <w:r w:rsidRPr="00AB4FD5">
        <w:rPr>
          <w:rFonts w:ascii="SimSun" w:hAnsi="SimSun"/>
          <w:color w:val="000000"/>
          <w:szCs w:val="21"/>
        </w:rPr>
        <w:br/>
        <w:t>You shut up! (你住嘴!)</w:t>
      </w:r>
      <w:r w:rsidRPr="00AB4FD5">
        <w:rPr>
          <w:rFonts w:ascii="SimSun" w:hAnsi="SimSun"/>
          <w:color w:val="000000"/>
          <w:szCs w:val="21"/>
        </w:rPr>
        <w:br/>
        <w:t>Shut your mouth.</w:t>
      </w:r>
      <w:r w:rsidRPr="00AB4FD5">
        <w:rPr>
          <w:rFonts w:ascii="SimSun" w:hAnsi="SimSun"/>
          <w:color w:val="000000"/>
          <w:szCs w:val="21"/>
        </w:rPr>
        <w:br/>
        <w:t>Keep your mouth shut.</w:t>
      </w:r>
      <w:r w:rsidRPr="00AB4FD5">
        <w:rPr>
          <w:rFonts w:ascii="SimSun" w:hAnsi="SimSun"/>
          <w:color w:val="000000"/>
          <w:szCs w:val="21"/>
        </w:rPr>
        <w:br/>
        <w:t>Be quiet! (安静!)</w:t>
      </w:r>
      <w:r w:rsidRPr="00AB4FD5">
        <w:rPr>
          <w:rFonts w:ascii="SimSun" w:hAnsi="SimSun"/>
          <w:color w:val="000000"/>
          <w:szCs w:val="21"/>
        </w:rPr>
        <w:br/>
        <w:t>Shut the fuck up. *这是一句语气尖锐、很难听的脏话，最好不用。</w:t>
      </w:r>
      <w:r w:rsidRPr="00AB4FD5">
        <w:rPr>
          <w:rFonts w:ascii="SimSun" w:hAnsi="SimSun"/>
          <w:color w:val="000000"/>
          <w:szCs w:val="21"/>
        </w:rPr>
        <w:br/>
        <w:t>Can it. </w:t>
      </w:r>
      <w:r w:rsidRPr="00AB4FD5">
        <w:rPr>
          <w:rFonts w:ascii="SimSun" w:hAnsi="SimSun"/>
          <w:color w:val="000000"/>
          <w:szCs w:val="21"/>
        </w:rPr>
        <w:br/>
        <w:t>别指手划脚! </w:t>
      </w:r>
      <w:r w:rsidRPr="00AB4FD5">
        <w:rPr>
          <w:rFonts w:ascii="SimSun" w:hAnsi="SimSun"/>
          <w:color w:val="000000"/>
          <w:szCs w:val="21"/>
        </w:rPr>
        <w:br/>
        <w:t>Don't be a back seat driver. *这种说法是源于开车的时候坐在司机后边的人指示司机这么走那么走，唠唠叨叨地说个不停的情况而产生的一种表达方式。 </w:t>
      </w:r>
      <w:r w:rsidRPr="00AB4FD5">
        <w:rPr>
          <w:rFonts w:ascii="SimSun" w:hAnsi="SimSun"/>
          <w:color w:val="000000"/>
          <w:szCs w:val="21"/>
        </w:rPr>
        <w:br/>
        <w:t>别大声嚷嚷! </w:t>
      </w:r>
      <w:r w:rsidRPr="00AB4FD5">
        <w:rPr>
          <w:rFonts w:ascii="SimSun" w:hAnsi="SimSun"/>
          <w:color w:val="000000"/>
          <w:szCs w:val="21"/>
        </w:rPr>
        <w:br/>
        <w:t>Stop shouting!</w:t>
      </w:r>
      <w:r w:rsidRPr="00AB4FD5">
        <w:rPr>
          <w:rFonts w:ascii="SimSun" w:hAnsi="SimSun"/>
          <w:color w:val="000000"/>
          <w:szCs w:val="21"/>
        </w:rPr>
        <w:br/>
        <w:t>Stop yelling! (别吵!)</w:t>
      </w:r>
      <w:r w:rsidRPr="00AB4FD5">
        <w:rPr>
          <w:rFonts w:ascii="SimSun" w:hAnsi="SimSun"/>
          <w:color w:val="000000"/>
          <w:szCs w:val="21"/>
        </w:rPr>
        <w:br/>
        <w:t>Keep your voice down! (小点声!) </w:t>
      </w:r>
      <w:r w:rsidRPr="00AB4FD5">
        <w:rPr>
          <w:rFonts w:ascii="SimSun" w:hAnsi="SimSun"/>
          <w:color w:val="000000"/>
          <w:szCs w:val="21"/>
        </w:rPr>
        <w:br/>
        <w:t>别抱怨了! </w:t>
      </w:r>
      <w:r w:rsidRPr="00AB4FD5">
        <w:rPr>
          <w:rFonts w:ascii="SimSun" w:hAnsi="SimSun"/>
          <w:color w:val="000000"/>
          <w:szCs w:val="21"/>
        </w:rPr>
        <w:br/>
        <w:t>Stop complaining! *complain “抱怨”。用于针对絮絮叨叨地诉说不满、痛苦和悲伤的人。</w:t>
      </w:r>
      <w:r w:rsidRPr="00AB4FD5">
        <w:rPr>
          <w:rFonts w:ascii="SimSun" w:hAnsi="SimSun"/>
          <w:color w:val="000000"/>
          <w:szCs w:val="21"/>
        </w:rPr>
        <w:br/>
        <w:t>You always come home late. (你总这么晚回来。)</w:t>
      </w:r>
      <w:r w:rsidRPr="00AB4FD5">
        <w:rPr>
          <w:rFonts w:ascii="SimSun" w:hAnsi="SimSun"/>
          <w:color w:val="000000"/>
          <w:szCs w:val="21"/>
        </w:rPr>
        <w:br/>
        <w:t>Stop complaining! (别抱怨了!) </w:t>
      </w:r>
      <w:r w:rsidRPr="00AB4FD5">
        <w:rPr>
          <w:rFonts w:ascii="SimSun" w:hAnsi="SimSun"/>
          <w:color w:val="000000"/>
          <w:szCs w:val="21"/>
        </w:rPr>
        <w:br/>
        <w:t>安静点，行不行?</w:t>
      </w:r>
      <w:r w:rsidRPr="00AB4FD5">
        <w:rPr>
          <w:rFonts w:ascii="SimSun" w:hAnsi="SimSun"/>
          <w:color w:val="000000"/>
          <w:szCs w:val="21"/>
        </w:rPr>
        <w:br/>
        <w:t>Calm down, will you? *calm down “安静下来”、“镇静”、“平息”。</w:t>
      </w:r>
      <w:r w:rsidRPr="00AB4FD5">
        <w:rPr>
          <w:rFonts w:ascii="SimSun" w:hAnsi="SimSun"/>
          <w:color w:val="000000"/>
          <w:szCs w:val="21"/>
        </w:rPr>
        <w:br/>
        <w:t>Calm down, will you? (安静点，行不行?)</w:t>
      </w:r>
      <w:r w:rsidRPr="00AB4FD5">
        <w:rPr>
          <w:rFonts w:ascii="SimSun" w:hAnsi="SimSun"/>
          <w:color w:val="000000"/>
          <w:szCs w:val="21"/>
        </w:rPr>
        <w:br/>
        <w:t>Okay. I'll try. (好的!我尽量。) </w:t>
      </w:r>
      <w:r w:rsidRPr="00AB4FD5">
        <w:rPr>
          <w:rFonts w:ascii="SimSun" w:hAnsi="SimSun"/>
          <w:color w:val="000000"/>
          <w:szCs w:val="21"/>
        </w:rPr>
        <w:br/>
        <w:t>唠叨什么呀! </w:t>
      </w:r>
      <w:r w:rsidRPr="00AB4FD5">
        <w:rPr>
          <w:rFonts w:ascii="SimSun" w:hAnsi="SimSun"/>
          <w:color w:val="000000"/>
          <w:szCs w:val="21"/>
        </w:rPr>
        <w:br/>
        <w:t>Stop nagging! *nag多用于女性。是男性对爱叨叨的、小声嘟囔的女人说的。因此和stop complaining(发牢骚)的语气不太一样。</w:t>
      </w:r>
      <w:r w:rsidRPr="00AB4FD5">
        <w:rPr>
          <w:rFonts w:ascii="SimSun" w:hAnsi="SimSun"/>
          <w:color w:val="000000"/>
          <w:szCs w:val="21"/>
        </w:rPr>
        <w:br/>
        <w:t>Did you fix my car? I told you to do it before dinner. (我的车修了吗?我不是让你晚饭以前给我修好的吗?)</w:t>
      </w:r>
      <w:r w:rsidRPr="00AB4FD5">
        <w:rPr>
          <w:rFonts w:ascii="SimSun" w:hAnsi="SimSun"/>
          <w:color w:val="000000"/>
          <w:szCs w:val="21"/>
        </w:rPr>
        <w:br/>
        <w:t>Stop nagging me! I'll do it. (唠叨什么呀!我这就修。) </w:t>
      </w:r>
      <w:r w:rsidRPr="00AB4FD5">
        <w:rPr>
          <w:rFonts w:ascii="SimSun" w:hAnsi="SimSun"/>
          <w:color w:val="000000"/>
          <w:szCs w:val="21"/>
        </w:rPr>
        <w:br/>
        <w:t>别再啰嗦了! </w:t>
      </w:r>
      <w:r w:rsidRPr="00AB4FD5">
        <w:rPr>
          <w:rFonts w:ascii="SimSun" w:hAnsi="SimSun"/>
          <w:color w:val="000000"/>
          <w:szCs w:val="21"/>
        </w:rPr>
        <w:br/>
        <w:t>Get off my back! *直译“从我背上下来”。这是句惯用短语，表示“少说废话!别多嘴!”。</w:t>
      </w:r>
      <w:r w:rsidRPr="00AB4FD5">
        <w:rPr>
          <w:rFonts w:ascii="SimSun" w:hAnsi="SimSun"/>
          <w:color w:val="000000"/>
          <w:szCs w:val="21"/>
        </w:rPr>
        <w:br/>
        <w:t>But you promised! (可是，你答应我了呀!)</w:t>
      </w:r>
      <w:r w:rsidRPr="00AB4FD5">
        <w:rPr>
          <w:rFonts w:ascii="SimSun" w:hAnsi="SimSun"/>
          <w:color w:val="000000"/>
          <w:szCs w:val="21"/>
        </w:rPr>
        <w:br/>
        <w:t>Get off my back. (别再啰嗦了!)</w:t>
      </w:r>
      <w:r w:rsidRPr="00AB4FD5">
        <w:rPr>
          <w:rFonts w:ascii="SimSun" w:hAnsi="SimSun"/>
          <w:color w:val="000000"/>
          <w:szCs w:val="21"/>
        </w:rPr>
        <w:br/>
        <w:t>Stop pestering me! *pester 含有“使人为难，烦恼”的意思，特别是带有“缠磨得人难受，使人苦恼”的语感。</w:t>
      </w:r>
      <w:r w:rsidRPr="00AB4FD5">
        <w:rPr>
          <w:rFonts w:ascii="SimSun" w:hAnsi="SimSun"/>
          <w:color w:val="000000"/>
          <w:szCs w:val="21"/>
        </w:rPr>
        <w:br/>
        <w:t>Quit bothering me! (别再死气白赖地缠着我了!)</w:t>
      </w:r>
      <w:r w:rsidRPr="00AB4FD5">
        <w:rPr>
          <w:rFonts w:ascii="SimSun" w:hAnsi="SimSun"/>
          <w:color w:val="000000"/>
          <w:szCs w:val="21"/>
        </w:rPr>
        <w:br/>
        <w:t>Don't tell me what to do! (用不着你告诉我该怎么做!)</w:t>
      </w:r>
      <w:r w:rsidRPr="00AB4FD5">
        <w:rPr>
          <w:rFonts w:ascii="SimSun" w:hAnsi="SimSun"/>
          <w:color w:val="000000"/>
          <w:szCs w:val="21"/>
        </w:rPr>
        <w:br/>
        <w:t>Quit telling me what to do! (用不着你告诉我该怎么做。)</w:t>
      </w:r>
      <w:r w:rsidRPr="00AB4FD5">
        <w:rPr>
          <w:rFonts w:ascii="SimSun" w:hAnsi="SimSun"/>
          <w:color w:val="000000"/>
          <w:szCs w:val="21"/>
        </w:rPr>
        <w:br/>
        <w:t>别跟我顶嘴! </w:t>
      </w:r>
      <w:r w:rsidRPr="00AB4FD5">
        <w:rPr>
          <w:rFonts w:ascii="SimSun" w:hAnsi="SimSun"/>
          <w:color w:val="000000"/>
          <w:szCs w:val="21"/>
        </w:rPr>
        <w:br/>
        <w:t>Don't talk back to me! *talk back “顶嘴”。带有孩子对父母、晚辈对长辈还嘴的语感。</w:t>
      </w:r>
      <w:r w:rsidRPr="00AB4FD5">
        <w:rPr>
          <w:rFonts w:ascii="SimSun" w:hAnsi="SimSun"/>
          <w:color w:val="000000"/>
          <w:szCs w:val="21"/>
        </w:rPr>
        <w:br/>
        <w:t>I won't do it! (我才不干呢!)</w:t>
      </w:r>
      <w:r w:rsidRPr="00AB4FD5">
        <w:rPr>
          <w:rFonts w:ascii="SimSun" w:hAnsi="SimSun"/>
          <w:color w:val="000000"/>
          <w:szCs w:val="21"/>
        </w:rPr>
        <w:br/>
        <w:t>Don't talk back to me! (别跟我顶嘴!)</w:t>
      </w:r>
      <w:r w:rsidRPr="00AB4FD5">
        <w:rPr>
          <w:rFonts w:ascii="SimSun" w:hAnsi="SimSun"/>
          <w:color w:val="000000"/>
          <w:szCs w:val="21"/>
        </w:rPr>
        <w:br/>
        <w:t>That's the end of it. (就这样。) *表示已经没有商量的余地。</w:t>
      </w:r>
      <w:r w:rsidRPr="00AB4FD5">
        <w:rPr>
          <w:rFonts w:ascii="SimSun" w:hAnsi="SimSun"/>
          <w:color w:val="000000"/>
          <w:szCs w:val="21"/>
        </w:rPr>
        <w:br/>
        <w:t>That's final. (就这么着。)</w:t>
      </w:r>
      <w:r w:rsidRPr="00AB4FD5">
        <w:rPr>
          <w:rFonts w:ascii="SimSun" w:hAnsi="SimSun"/>
          <w:color w:val="000000"/>
          <w:szCs w:val="21"/>
        </w:rPr>
        <w:br/>
        <w:t>That's it. (就这样。)</w:t>
      </w:r>
      <w:r w:rsidRPr="00AB4FD5">
        <w:rPr>
          <w:rFonts w:ascii="SimSun" w:hAnsi="SimSun"/>
          <w:color w:val="000000"/>
          <w:szCs w:val="21"/>
        </w:rPr>
        <w:br/>
        <w:t>It's settled. (就这么定了。) *settle “解决、决定(日期)、决定做某事”。因此该句含有“已经决定了，就别再多嘴了”的语感。一般情况下settle 表示决定的用法如以下例句。</w:t>
      </w:r>
      <w:r w:rsidRPr="00AB4FD5">
        <w:rPr>
          <w:rFonts w:ascii="SimSun" w:hAnsi="SimSun"/>
          <w:color w:val="000000"/>
          <w:szCs w:val="21"/>
        </w:rPr>
        <w:br/>
        <w:t>Let's meet at 5</w:t>
      </w:r>
      <w:r w:rsidRPr="00AB4FD5">
        <w:rPr>
          <w:rFonts w:ascii="SimSun" w:hAnsi="SimSun" w:cs="SimSun" w:hint="eastAsia"/>
          <w:color w:val="000000"/>
          <w:szCs w:val="21"/>
        </w:rPr>
        <w:t>∶</w:t>
      </w:r>
      <w:r w:rsidRPr="00AB4FD5">
        <w:rPr>
          <w:rFonts w:ascii="SimSun" w:hAnsi="SimSun" w:cs="Verdana"/>
          <w:color w:val="000000"/>
          <w:szCs w:val="21"/>
        </w:rPr>
        <w:t>00. (</w:t>
      </w:r>
      <w:r w:rsidRPr="00AB4FD5">
        <w:rPr>
          <w:rFonts w:ascii="SimSun" w:hAnsi="SimSun"/>
          <w:color w:val="000000"/>
          <w:szCs w:val="21"/>
        </w:rPr>
        <w:t>我们5点见吧。)</w:t>
      </w:r>
      <w:r w:rsidRPr="00AB4FD5">
        <w:rPr>
          <w:rFonts w:ascii="SimSun" w:hAnsi="SimSun"/>
          <w:color w:val="000000"/>
          <w:szCs w:val="21"/>
        </w:rPr>
        <w:br/>
        <w:t>It's settled. (好，就这么定了。) </w:t>
      </w:r>
      <w:r w:rsidRPr="00AB4FD5">
        <w:rPr>
          <w:rFonts w:ascii="SimSun" w:hAnsi="SimSun"/>
          <w:color w:val="000000"/>
          <w:szCs w:val="21"/>
        </w:rPr>
        <w:br/>
        <w:t>多嘴! </w:t>
      </w:r>
      <w:r w:rsidRPr="00AB4FD5">
        <w:rPr>
          <w:rFonts w:ascii="SimSun" w:hAnsi="SimSun"/>
          <w:color w:val="000000"/>
          <w:szCs w:val="21"/>
        </w:rPr>
        <w:br/>
        <w:t>Big mouth! *直译是“大嘴”。用来说那些说多余话的人。</w:t>
      </w:r>
      <w:r w:rsidRPr="00AB4FD5">
        <w:rPr>
          <w:rFonts w:ascii="SimSun" w:hAnsi="SimSun"/>
          <w:color w:val="000000"/>
          <w:szCs w:val="21"/>
        </w:rPr>
        <w:br/>
        <w:t>He doesn't have a girlfriend. (他还没有女朋友呢。)</w:t>
      </w:r>
      <w:r w:rsidRPr="00AB4FD5">
        <w:rPr>
          <w:rFonts w:ascii="SimSun" w:hAnsi="SimSun"/>
          <w:color w:val="000000"/>
          <w:szCs w:val="21"/>
        </w:rPr>
        <w:br/>
        <w:t>Shut up, big mouth! (闭嘴，用你多话!)</w:t>
      </w:r>
      <w:r w:rsidRPr="00AB4FD5">
        <w:rPr>
          <w:rFonts w:ascii="SimSun" w:hAnsi="SimSun"/>
          <w:color w:val="000000"/>
          <w:szCs w:val="21"/>
        </w:rPr>
        <w:br/>
        <w:t>You've got a big mouth.</w:t>
      </w:r>
      <w:r w:rsidRPr="00AB4FD5">
        <w:rPr>
          <w:rFonts w:ascii="SimSun" w:hAnsi="SimSun"/>
          <w:color w:val="000000"/>
          <w:szCs w:val="21"/>
        </w:rPr>
        <w:br/>
        <w:t>You talk too much. (你真多嘴多舌。) </w:t>
      </w:r>
      <w:r w:rsidRPr="00AB4FD5">
        <w:rPr>
          <w:rFonts w:ascii="SimSun" w:hAnsi="SimSun"/>
          <w:color w:val="000000"/>
          <w:szCs w:val="21"/>
        </w:rPr>
        <w:br/>
        <w:t>离我远点儿! </w:t>
      </w:r>
      <w:r w:rsidRPr="00AB4FD5">
        <w:rPr>
          <w:rFonts w:ascii="SimSun" w:hAnsi="SimSun"/>
          <w:color w:val="000000"/>
          <w:szCs w:val="21"/>
        </w:rPr>
        <w:br/>
        <w:t>Leave me alone!</w:t>
      </w:r>
      <w:r w:rsidRPr="00AB4FD5">
        <w:rPr>
          <w:rFonts w:ascii="SimSun" w:hAnsi="SimSun"/>
          <w:color w:val="000000"/>
          <w:szCs w:val="21"/>
        </w:rPr>
        <w:br/>
        <w:t>Hey, baby, what's your name? (嗨!小宝贝，你叫什么名字?)</w:t>
      </w:r>
      <w:r w:rsidRPr="00AB4FD5">
        <w:rPr>
          <w:rFonts w:ascii="SimSun" w:hAnsi="SimSun"/>
          <w:color w:val="000000"/>
          <w:szCs w:val="21"/>
        </w:rPr>
        <w:br/>
        <w:t>Leave me alone! (离我远点儿!) </w:t>
      </w:r>
      <w:r w:rsidRPr="00AB4FD5">
        <w:rPr>
          <w:rFonts w:ascii="SimSun" w:hAnsi="SimSun"/>
          <w:color w:val="000000"/>
          <w:szCs w:val="21"/>
        </w:rPr>
        <w:br/>
        <w:t>没你的事! </w:t>
      </w:r>
      <w:r w:rsidRPr="00AB4FD5">
        <w:rPr>
          <w:rFonts w:ascii="SimSun" w:hAnsi="SimSun"/>
          <w:color w:val="000000"/>
          <w:szCs w:val="21"/>
        </w:rPr>
        <w:br/>
        <w:t>None of your business. *表示“别多管闲事、跟你有什么关系，用不着你帮忙，用不着你管”等等。</w:t>
      </w:r>
      <w:r w:rsidRPr="00AB4FD5">
        <w:rPr>
          <w:rFonts w:ascii="SimSun" w:hAnsi="SimSun"/>
          <w:color w:val="000000"/>
          <w:szCs w:val="21"/>
        </w:rPr>
        <w:br/>
        <w:t>It's none of your business.</w:t>
      </w:r>
      <w:r w:rsidRPr="00AB4FD5">
        <w:rPr>
          <w:rFonts w:ascii="SimSun" w:hAnsi="SimSun"/>
          <w:color w:val="000000"/>
          <w:szCs w:val="21"/>
        </w:rPr>
        <w:br/>
        <w:t>Mind your own business. (先管好你自己吧!)</w:t>
      </w:r>
      <w:r w:rsidRPr="00AB4FD5">
        <w:rPr>
          <w:rFonts w:ascii="SimSun" w:hAnsi="SimSun"/>
          <w:color w:val="000000"/>
          <w:szCs w:val="21"/>
        </w:rPr>
        <w:br/>
        <w:t>It is not your concern.</w:t>
      </w:r>
      <w:r w:rsidRPr="00AB4FD5">
        <w:rPr>
          <w:rFonts w:ascii="SimSun" w:hAnsi="SimSun"/>
          <w:color w:val="000000"/>
          <w:szCs w:val="21"/>
        </w:rPr>
        <w:br/>
        <w:t>It doesn't concern you.</w:t>
      </w:r>
      <w:r w:rsidRPr="00AB4FD5">
        <w:rPr>
          <w:rFonts w:ascii="SimSun" w:hAnsi="SimSun"/>
          <w:color w:val="000000"/>
          <w:szCs w:val="21"/>
        </w:rPr>
        <w:br/>
        <w:t>Stay out of it. (你别瞎搀和。)</w:t>
      </w:r>
      <w:r w:rsidRPr="00AB4FD5">
        <w:rPr>
          <w:rFonts w:ascii="SimSun" w:hAnsi="SimSun"/>
          <w:color w:val="000000"/>
          <w:szCs w:val="21"/>
        </w:rPr>
        <w:br/>
        <w:t>I don't need your input. (用不着你帮忙。)</w:t>
      </w:r>
      <w:r w:rsidRPr="00AB4FD5">
        <w:rPr>
          <w:rFonts w:ascii="SimSun" w:hAnsi="SimSun"/>
          <w:color w:val="000000"/>
          <w:szCs w:val="21"/>
        </w:rPr>
        <w:br/>
        <w:t>It's personal. (这是我的私事。)</w:t>
      </w:r>
      <w:r w:rsidRPr="00AB4FD5">
        <w:rPr>
          <w:rFonts w:ascii="SimSun" w:hAnsi="SimSun"/>
          <w:color w:val="000000"/>
          <w:szCs w:val="21"/>
        </w:rPr>
        <w:br/>
        <w:t>I don't need your two cents. *直译“我不需要你这两分钱”。俚语，表示“用不着你指导我，这和你没关系”。</w:t>
      </w:r>
      <w:r w:rsidRPr="00AB4FD5">
        <w:rPr>
          <w:rFonts w:ascii="SimSun" w:hAnsi="SimSun"/>
          <w:color w:val="000000"/>
          <w:szCs w:val="21"/>
        </w:rPr>
        <w:br/>
        <w:t>I don't think you should do that. (我觉得你不该做。)</w:t>
      </w:r>
      <w:r w:rsidRPr="00AB4FD5">
        <w:rPr>
          <w:rFonts w:ascii="SimSun" w:hAnsi="SimSun"/>
          <w:color w:val="000000"/>
          <w:szCs w:val="21"/>
        </w:rPr>
        <w:br/>
        <w:t>Thanks, but I don't need your two cents. (谢谢，用不着你来说。) </w:t>
      </w:r>
      <w:r w:rsidRPr="00AB4FD5">
        <w:rPr>
          <w:rFonts w:ascii="SimSun" w:hAnsi="SimSun"/>
          <w:color w:val="000000"/>
          <w:szCs w:val="21"/>
        </w:rPr>
        <w:br/>
        <w:t>谁问你了? </w:t>
      </w:r>
      <w:r w:rsidRPr="00AB4FD5">
        <w:rPr>
          <w:rFonts w:ascii="SimSun" w:hAnsi="SimSun"/>
          <w:color w:val="000000"/>
          <w:szCs w:val="21"/>
        </w:rPr>
        <w:br/>
        <w:t>Who asked you?</w:t>
      </w:r>
      <w:r w:rsidRPr="00AB4FD5">
        <w:rPr>
          <w:rFonts w:ascii="SimSun" w:hAnsi="SimSun"/>
          <w:color w:val="000000"/>
          <w:szCs w:val="21"/>
        </w:rPr>
        <w:br/>
        <w:t>I think you're wrong. (我觉得你错了。)</w:t>
      </w:r>
      <w:r w:rsidRPr="00AB4FD5">
        <w:rPr>
          <w:rFonts w:ascii="SimSun" w:hAnsi="SimSun"/>
          <w:color w:val="000000"/>
          <w:szCs w:val="21"/>
        </w:rPr>
        <w:br/>
        <w:t>Who asked you? (谁问你了?)</w:t>
      </w:r>
      <w:r w:rsidRPr="00AB4FD5">
        <w:rPr>
          <w:rFonts w:ascii="SimSun" w:hAnsi="SimSun"/>
          <w:color w:val="000000"/>
          <w:szCs w:val="21"/>
        </w:rPr>
        <w:br/>
        <w:t>Who cares what you think? (谁管你想什么!)</w:t>
      </w:r>
      <w:r w:rsidRPr="00AB4FD5">
        <w:rPr>
          <w:rFonts w:ascii="SimSun" w:hAnsi="SimSun"/>
          <w:color w:val="000000"/>
          <w:szCs w:val="21"/>
        </w:rPr>
        <w:br/>
        <w:t>I didn't ask you. (我又没问你。)</w:t>
      </w:r>
      <w:r w:rsidRPr="00AB4FD5">
        <w:rPr>
          <w:rFonts w:ascii="SimSun" w:hAnsi="SimSun"/>
          <w:color w:val="000000"/>
          <w:szCs w:val="21"/>
        </w:rPr>
        <w:br/>
        <w:t>If I wanted your opinion, I would have asked you. (我要想问你的话，早就问了。) </w:t>
      </w:r>
      <w:r w:rsidRPr="00AB4FD5">
        <w:rPr>
          <w:rFonts w:ascii="SimSun" w:hAnsi="SimSun"/>
          <w:color w:val="000000"/>
          <w:szCs w:val="21"/>
        </w:rPr>
        <w:br/>
        <w:t>现在不能跟你说。 </w:t>
      </w:r>
      <w:r w:rsidRPr="00AB4FD5">
        <w:rPr>
          <w:rFonts w:ascii="SimSun" w:hAnsi="SimSun"/>
          <w:color w:val="000000"/>
          <w:szCs w:val="21"/>
        </w:rPr>
        <w:br/>
        <w:t>I can't talk to you now.</w:t>
      </w:r>
      <w:r w:rsidRPr="00AB4FD5">
        <w:rPr>
          <w:rFonts w:ascii="SimSun" w:hAnsi="SimSun"/>
          <w:color w:val="000000"/>
          <w:szCs w:val="21"/>
        </w:rPr>
        <w:br/>
        <w:t>我不需要你的帮助。 </w:t>
      </w:r>
      <w:r w:rsidRPr="00AB4FD5">
        <w:rPr>
          <w:rFonts w:ascii="SimSun" w:hAnsi="SimSun"/>
          <w:color w:val="000000"/>
          <w:szCs w:val="21"/>
        </w:rPr>
        <w:br/>
        <w:t>I don't need your help.</w:t>
      </w:r>
      <w:r w:rsidRPr="00AB4FD5">
        <w:rPr>
          <w:rFonts w:ascii="SimSun" w:hAnsi="SimSun"/>
          <w:color w:val="000000"/>
          <w:szCs w:val="21"/>
        </w:rPr>
        <w:br/>
        <w:t>Your kindness is unwanted.</w:t>
      </w:r>
      <w:r w:rsidRPr="00AB4FD5">
        <w:rPr>
          <w:rFonts w:ascii="SimSun" w:hAnsi="SimSun"/>
          <w:color w:val="000000"/>
          <w:szCs w:val="21"/>
        </w:rPr>
        <w:br/>
        <w:t>Your kindness is unwelcome.</w:t>
      </w:r>
      <w:r w:rsidRPr="00AB4FD5">
        <w:rPr>
          <w:rFonts w:ascii="SimSun" w:hAnsi="SimSun"/>
          <w:color w:val="000000"/>
          <w:szCs w:val="21"/>
        </w:rPr>
        <w:br/>
        <w:t>I don't want your kindness. </w:t>
      </w:r>
      <w:r w:rsidRPr="00AB4FD5">
        <w:rPr>
          <w:rFonts w:ascii="SimSun" w:hAnsi="SimSun"/>
          <w:color w:val="000000"/>
          <w:szCs w:val="21"/>
        </w:rPr>
        <w:br/>
        <w:t>给我出去! </w:t>
      </w:r>
      <w:r w:rsidRPr="00AB4FD5">
        <w:rPr>
          <w:rFonts w:ascii="SimSun" w:hAnsi="SimSun"/>
          <w:color w:val="000000"/>
          <w:szCs w:val="21"/>
        </w:rPr>
        <w:br/>
        <w:t>Get out of here! *语气强烈地让人离开某地。口语中连读。</w:t>
      </w:r>
      <w:r w:rsidRPr="00AB4FD5">
        <w:rPr>
          <w:rFonts w:ascii="SimSun" w:hAnsi="SimSun"/>
          <w:color w:val="000000"/>
          <w:szCs w:val="21"/>
        </w:rPr>
        <w:br/>
        <w:t>Get out of here! (给我出去!)</w:t>
      </w:r>
      <w:r w:rsidRPr="00AB4FD5">
        <w:rPr>
          <w:rFonts w:ascii="SimSun" w:hAnsi="SimSun"/>
          <w:color w:val="000000"/>
          <w:szCs w:val="21"/>
        </w:rPr>
        <w:br/>
        <w:t>They're just kittens. (它们不过是几只小猫呀。)</w:t>
      </w:r>
      <w:r w:rsidRPr="00AB4FD5">
        <w:rPr>
          <w:rFonts w:ascii="SimSun" w:hAnsi="SimSun"/>
          <w:color w:val="000000"/>
          <w:szCs w:val="21"/>
        </w:rPr>
        <w:br/>
        <w:t>Go away! (一边去!)</w:t>
      </w:r>
      <w:r w:rsidRPr="00AB4FD5">
        <w:rPr>
          <w:rFonts w:ascii="SimSun" w:hAnsi="SimSun"/>
          <w:color w:val="000000"/>
          <w:szCs w:val="21"/>
        </w:rPr>
        <w:br/>
        <w:t>Get lost! (你给我消失!) *这样说起到把人轰走的效果。</w:t>
      </w:r>
      <w:r w:rsidRPr="00AB4FD5">
        <w:rPr>
          <w:rFonts w:ascii="SimSun" w:hAnsi="SimSun"/>
          <w:color w:val="000000"/>
          <w:szCs w:val="21"/>
        </w:rPr>
        <w:br/>
        <w:t>Take a hike!</w:t>
      </w:r>
      <w:r w:rsidRPr="00AB4FD5">
        <w:rPr>
          <w:rFonts w:ascii="SimSun" w:hAnsi="SimSun"/>
          <w:color w:val="000000"/>
          <w:szCs w:val="21"/>
        </w:rPr>
        <w:br/>
        <w:t>Leave! </w:t>
      </w:r>
      <w:r w:rsidRPr="00AB4FD5">
        <w:rPr>
          <w:rFonts w:ascii="SimSun" w:hAnsi="SimSun"/>
          <w:color w:val="000000"/>
          <w:szCs w:val="21"/>
        </w:rPr>
        <w:br/>
        <w:t>别让我看见你! </w:t>
      </w:r>
      <w:r w:rsidRPr="00AB4FD5">
        <w:rPr>
          <w:rFonts w:ascii="SimSun" w:hAnsi="SimSun"/>
          <w:color w:val="000000"/>
          <w:szCs w:val="21"/>
        </w:rPr>
        <w:br/>
        <w:t>Get out of my face! *惯用短语，“离开我的视线”、“躲我远点儿，走开!”。</w:t>
      </w:r>
      <w:r w:rsidRPr="00AB4FD5">
        <w:rPr>
          <w:rFonts w:ascii="SimSun" w:hAnsi="SimSun"/>
          <w:color w:val="000000"/>
          <w:szCs w:val="21"/>
        </w:rPr>
        <w:br/>
        <w:t>Get out of my face! (别让我看见你!)</w:t>
      </w:r>
      <w:r w:rsidRPr="00AB4FD5">
        <w:rPr>
          <w:rFonts w:ascii="SimSun" w:hAnsi="SimSun"/>
          <w:color w:val="000000"/>
          <w:szCs w:val="21"/>
        </w:rPr>
        <w:br/>
        <w:t>What did I do wrong? (我做错什么了?)</w:t>
      </w:r>
      <w:r w:rsidRPr="00AB4FD5">
        <w:rPr>
          <w:rFonts w:ascii="SimSun" w:hAnsi="SimSun"/>
          <w:color w:val="000000"/>
          <w:szCs w:val="21"/>
        </w:rPr>
        <w:br/>
        <w:t>Beat it! *俚语。</w:t>
      </w:r>
      <w:r w:rsidRPr="00AB4FD5">
        <w:rPr>
          <w:rFonts w:ascii="SimSun" w:hAnsi="SimSun"/>
          <w:color w:val="000000"/>
          <w:szCs w:val="21"/>
        </w:rPr>
        <w:br/>
        <w:t>Buzz off! *buzz 是蜜蜂或苍蝇发出的“嗡嗡”的声音。比喻对方像蜜蜂、苍蝇一样地吵人，所以该短语表示“你一边呆着去!”</w:t>
      </w:r>
      <w:r w:rsidRPr="00AB4FD5">
        <w:rPr>
          <w:rFonts w:ascii="SimSun" w:hAnsi="SimSun"/>
          <w:color w:val="000000"/>
          <w:szCs w:val="21"/>
        </w:rPr>
        <w:br/>
        <w:t>Leave me alone. </w:t>
      </w:r>
      <w:r w:rsidRPr="00AB4FD5">
        <w:rPr>
          <w:rFonts w:ascii="SimSun" w:hAnsi="SimSun"/>
          <w:color w:val="000000"/>
          <w:szCs w:val="21"/>
        </w:rPr>
        <w:br/>
        <w:t>躲开! </w:t>
      </w:r>
      <w:r w:rsidRPr="00AB4FD5">
        <w:rPr>
          <w:rFonts w:ascii="SimSun" w:hAnsi="SimSun"/>
          <w:color w:val="000000"/>
          <w:szCs w:val="21"/>
        </w:rPr>
        <w:br/>
        <w:t>Back off! *打架的时候粗暴地对对方说“后退，躲开!”</w:t>
      </w:r>
      <w:r w:rsidRPr="00AB4FD5">
        <w:rPr>
          <w:rFonts w:ascii="SimSun" w:hAnsi="SimSun"/>
          <w:color w:val="000000"/>
          <w:szCs w:val="21"/>
        </w:rPr>
        <w:br/>
        <w:t>Step back! (后退!) </w:t>
      </w:r>
      <w:r w:rsidRPr="00AB4FD5">
        <w:rPr>
          <w:rFonts w:ascii="SimSun" w:hAnsi="SimSun"/>
          <w:color w:val="000000"/>
          <w:szCs w:val="21"/>
        </w:rPr>
        <w:br/>
        <w:t>别打扰我! </w:t>
      </w:r>
      <w:r w:rsidRPr="00AB4FD5">
        <w:rPr>
          <w:rFonts w:ascii="SimSun" w:hAnsi="SimSun"/>
          <w:color w:val="000000"/>
          <w:szCs w:val="21"/>
        </w:rPr>
        <w:br/>
        <w:t>Don't bother me!</w:t>
      </w:r>
      <w:r w:rsidRPr="00AB4FD5">
        <w:rPr>
          <w:rFonts w:ascii="SimSun" w:hAnsi="SimSun"/>
          <w:color w:val="000000"/>
          <w:szCs w:val="21"/>
        </w:rPr>
        <w:br/>
        <w:t>Let's play this game. (玩游戏吧!)</w:t>
      </w:r>
      <w:r w:rsidRPr="00AB4FD5">
        <w:rPr>
          <w:rFonts w:ascii="SimSun" w:hAnsi="SimSun"/>
          <w:color w:val="000000"/>
          <w:szCs w:val="21"/>
        </w:rPr>
        <w:br/>
        <w:t>Don't bother me! I have to finish my homework. (别打扰我，我得写完作业。) </w:t>
      </w:r>
      <w:r w:rsidRPr="00AB4FD5">
        <w:rPr>
          <w:rFonts w:ascii="SimSun" w:hAnsi="SimSun"/>
          <w:color w:val="000000"/>
          <w:szCs w:val="21"/>
        </w:rPr>
        <w:br/>
        <w:t>你想把我轰走吗? </w:t>
      </w:r>
      <w:r w:rsidRPr="00AB4FD5">
        <w:rPr>
          <w:rFonts w:ascii="SimSun" w:hAnsi="SimSun"/>
          <w:color w:val="000000"/>
          <w:szCs w:val="21"/>
        </w:rPr>
        <w:br/>
        <w:t>Are you trying to get rid of me? *get rid of...“轰走，去掉，摆脱”。Are you trying to...? 带有“你想试试做……吗?”的语感。</w:t>
      </w:r>
      <w:r w:rsidRPr="00AB4FD5">
        <w:rPr>
          <w:rFonts w:ascii="SimSun" w:hAnsi="SimSun"/>
          <w:color w:val="000000"/>
          <w:szCs w:val="21"/>
        </w:rPr>
        <w:br/>
        <w:t>Are you trying to get rid of me? (你想赶我走?)</w:t>
      </w:r>
      <w:r w:rsidRPr="00AB4FD5">
        <w:rPr>
          <w:rFonts w:ascii="SimSun" w:hAnsi="SimSun"/>
          <w:color w:val="000000"/>
          <w:szCs w:val="21"/>
        </w:rPr>
        <w:br/>
        <w:t>No, I've just been busy. (不是，我只是太忙了。)</w:t>
      </w:r>
      <w:r w:rsidRPr="00AB4FD5">
        <w:rPr>
          <w:rFonts w:ascii="SimSun" w:hAnsi="SimSun"/>
          <w:color w:val="000000"/>
          <w:szCs w:val="21"/>
        </w:rPr>
        <w:br/>
        <w:t>Are you trying to avoid me? (你想躲着我?)</w:t>
      </w:r>
      <w:r w:rsidRPr="00AB4FD5">
        <w:rPr>
          <w:rFonts w:ascii="SimSun" w:hAnsi="SimSun"/>
          <w:color w:val="000000"/>
          <w:szCs w:val="21"/>
        </w:rPr>
        <w:br/>
      </w:r>
      <w:r w:rsidRPr="00AB4FD5">
        <w:rPr>
          <w:rFonts w:ascii="SimSun" w:hAnsi="SimSun"/>
          <w:color w:val="000000"/>
          <w:szCs w:val="21"/>
        </w:rPr>
        <w:br/>
        <w:t>●责备</w:t>
      </w:r>
      <w:r w:rsidRPr="00AB4FD5">
        <w:rPr>
          <w:rFonts w:ascii="SimSun" w:hAnsi="SimSun"/>
          <w:color w:val="000000"/>
          <w:szCs w:val="21"/>
        </w:rPr>
        <w:br/>
        <w:t>骗子! </w:t>
      </w:r>
      <w:r w:rsidRPr="00AB4FD5">
        <w:rPr>
          <w:rFonts w:ascii="SimSun" w:hAnsi="SimSun"/>
          <w:color w:val="000000"/>
          <w:szCs w:val="21"/>
        </w:rPr>
        <w:br/>
        <w:t>Liar!</w:t>
      </w:r>
      <w:r w:rsidRPr="00AB4FD5">
        <w:rPr>
          <w:rFonts w:ascii="SimSun" w:hAnsi="SimSun"/>
          <w:color w:val="000000"/>
          <w:szCs w:val="21"/>
        </w:rPr>
        <w:br/>
        <w:t>Liar! (骗子!)</w:t>
      </w:r>
      <w:r w:rsidRPr="00AB4FD5">
        <w:rPr>
          <w:rFonts w:ascii="SimSun" w:hAnsi="SimSun"/>
          <w:color w:val="000000"/>
          <w:szCs w:val="21"/>
        </w:rPr>
        <w:br/>
        <w:t>Don't call me a liar! (不许叫我骗子。) </w:t>
      </w:r>
      <w:r w:rsidRPr="00AB4FD5">
        <w:rPr>
          <w:rFonts w:ascii="SimSun" w:hAnsi="SimSun"/>
          <w:color w:val="000000"/>
          <w:szCs w:val="21"/>
        </w:rPr>
        <w:br/>
        <w:t>那是瞎说! </w:t>
      </w:r>
      <w:r w:rsidRPr="00AB4FD5">
        <w:rPr>
          <w:rFonts w:ascii="SimSun" w:hAnsi="SimSun"/>
          <w:color w:val="000000"/>
          <w:szCs w:val="21"/>
        </w:rPr>
        <w:br/>
        <w:t>That's a lie!</w:t>
      </w:r>
      <w:r w:rsidRPr="00AB4FD5">
        <w:rPr>
          <w:rFonts w:ascii="SimSun" w:hAnsi="SimSun"/>
          <w:color w:val="000000"/>
          <w:szCs w:val="21"/>
        </w:rPr>
        <w:br/>
        <w:t>He drinks too much. (他喝得太多了。)</w:t>
      </w:r>
      <w:r w:rsidRPr="00AB4FD5">
        <w:rPr>
          <w:rFonts w:ascii="SimSun" w:hAnsi="SimSun"/>
          <w:color w:val="000000"/>
          <w:szCs w:val="21"/>
        </w:rPr>
        <w:br/>
        <w:t>That's a lie! (那是瞎说!)</w:t>
      </w:r>
      <w:r w:rsidRPr="00AB4FD5">
        <w:rPr>
          <w:rFonts w:ascii="SimSun" w:hAnsi="SimSun"/>
          <w:color w:val="000000"/>
          <w:szCs w:val="21"/>
        </w:rPr>
        <w:br/>
        <w:t>That's a filthy lie. (那纯属骗人。) *含有更强烈的谴责的语感。“filthy”是“污秽的，丑恶的”意思。加上这个词句子含有贬义，更强调程度之深。</w:t>
      </w:r>
      <w:r w:rsidRPr="00AB4FD5">
        <w:rPr>
          <w:rFonts w:ascii="SimSun" w:hAnsi="SimSun"/>
          <w:color w:val="000000"/>
          <w:szCs w:val="21"/>
        </w:rPr>
        <w:br/>
        <w:t>He's a filthy liar. (他是个彻头彻尾的骗子。) </w:t>
      </w:r>
      <w:r w:rsidRPr="00AB4FD5">
        <w:rPr>
          <w:rFonts w:ascii="SimSun" w:hAnsi="SimSun"/>
          <w:color w:val="000000"/>
          <w:szCs w:val="21"/>
        </w:rPr>
        <w:br/>
        <w:t>别骗我。 </w:t>
      </w:r>
      <w:r w:rsidRPr="00AB4FD5">
        <w:rPr>
          <w:rFonts w:ascii="SimSun" w:hAnsi="SimSun"/>
          <w:color w:val="000000"/>
          <w:szCs w:val="21"/>
        </w:rPr>
        <w:br/>
        <w:t>Don't lie to me.</w:t>
      </w:r>
      <w:r w:rsidRPr="00AB4FD5">
        <w:rPr>
          <w:rFonts w:ascii="SimSun" w:hAnsi="SimSun"/>
          <w:color w:val="000000"/>
          <w:szCs w:val="21"/>
        </w:rPr>
        <w:br/>
        <w:t>Don't tell me lies. </w:t>
      </w:r>
      <w:r w:rsidRPr="00AB4FD5">
        <w:rPr>
          <w:rFonts w:ascii="SimSun" w:hAnsi="SimSun"/>
          <w:color w:val="000000"/>
          <w:szCs w:val="21"/>
        </w:rPr>
        <w:br/>
        <w:t>别开玩笑! </w:t>
      </w:r>
      <w:r w:rsidRPr="00AB4FD5">
        <w:rPr>
          <w:rFonts w:ascii="SimSun" w:hAnsi="SimSun"/>
          <w:color w:val="000000"/>
          <w:szCs w:val="21"/>
        </w:rPr>
        <w:br/>
        <w:t>Stop joking!</w:t>
      </w:r>
      <w:r w:rsidRPr="00AB4FD5">
        <w:rPr>
          <w:rFonts w:ascii="SimSun" w:hAnsi="SimSun"/>
          <w:color w:val="000000"/>
          <w:szCs w:val="21"/>
        </w:rPr>
        <w:br/>
        <w:t>Ha, ha, ha... She's so stupid! (哈哈……她这么傻!)</w:t>
      </w:r>
      <w:r w:rsidRPr="00AB4FD5">
        <w:rPr>
          <w:rFonts w:ascii="SimSun" w:hAnsi="SimSun"/>
          <w:color w:val="000000"/>
          <w:szCs w:val="21"/>
        </w:rPr>
        <w:br/>
        <w:t>Stop joking! (别开玩笑!)</w:t>
      </w:r>
      <w:r w:rsidRPr="00AB4FD5">
        <w:rPr>
          <w:rFonts w:ascii="SimSun" w:hAnsi="SimSun"/>
          <w:color w:val="000000"/>
          <w:szCs w:val="21"/>
        </w:rPr>
        <w:br/>
        <w:t>Quit your kidding. *kidding “戏弄，耍弄，开玩笑”。quit “别，不要”，和stop的意思相同，但是quit一般含有“有意识地放弃工作、改变习惯”的意思。</w:t>
      </w:r>
      <w:r w:rsidRPr="00AB4FD5">
        <w:rPr>
          <w:rFonts w:ascii="SimSun" w:hAnsi="SimSun"/>
          <w:color w:val="000000"/>
          <w:szCs w:val="21"/>
        </w:rPr>
        <w:br/>
        <w:t>Cut it out. (别弄!) *cut it out或cut that out 都是“放弃，停止”的意思。</w:t>
      </w:r>
      <w:r w:rsidRPr="00AB4FD5">
        <w:rPr>
          <w:rFonts w:ascii="SimSun" w:hAnsi="SimSun"/>
          <w:color w:val="000000"/>
          <w:szCs w:val="21"/>
        </w:rPr>
        <w:br/>
        <w:t>Knock it off. (别吵了!) *Knock it off表示“住手!”、“住嘴!”等意，是个常用短语，应该记下来。</w:t>
      </w:r>
      <w:r w:rsidRPr="00AB4FD5">
        <w:rPr>
          <w:rFonts w:ascii="SimSun" w:hAnsi="SimSun"/>
          <w:color w:val="000000"/>
          <w:szCs w:val="21"/>
        </w:rPr>
        <w:br/>
        <w:t>你开玩笑也该适可而止!</w:t>
      </w:r>
      <w:r w:rsidRPr="00AB4FD5">
        <w:rPr>
          <w:rFonts w:ascii="SimSun" w:hAnsi="SimSun"/>
          <w:color w:val="000000"/>
          <w:szCs w:val="21"/>
        </w:rPr>
        <w:br/>
        <w:t>I've had enough of your nonsense. *nonsense “没有意义的话，戏言，荒唐的想法”。这句直译是“我已经听够了你那些无聊话了”。 </w:t>
      </w:r>
      <w:r w:rsidRPr="00AB4FD5">
        <w:rPr>
          <w:rFonts w:ascii="SimSun" w:hAnsi="SimSun"/>
          <w:color w:val="000000"/>
          <w:szCs w:val="21"/>
        </w:rPr>
        <w:br/>
        <w:t>别捉弄人。</w:t>
      </w:r>
      <w:r w:rsidRPr="00AB4FD5">
        <w:rPr>
          <w:rFonts w:ascii="SimSun" w:hAnsi="SimSun"/>
          <w:color w:val="000000"/>
          <w:szCs w:val="21"/>
        </w:rPr>
        <w:br/>
        <w:t>Stop putting us on. *put...on “骗人，欺骗”。</w:t>
      </w:r>
      <w:r w:rsidRPr="00AB4FD5">
        <w:rPr>
          <w:rFonts w:ascii="SimSun" w:hAnsi="SimSun"/>
          <w:color w:val="000000"/>
          <w:szCs w:val="21"/>
        </w:rPr>
        <w:br/>
        <w:t>Stop putting us on. (别捉弄人。)</w:t>
      </w:r>
      <w:r w:rsidRPr="00AB4FD5">
        <w:rPr>
          <w:rFonts w:ascii="SimSun" w:hAnsi="SimSun"/>
          <w:color w:val="000000"/>
          <w:szCs w:val="21"/>
        </w:rPr>
        <w:br/>
        <w:t>I'm not! (谁捉弄你了。)</w:t>
      </w:r>
      <w:r w:rsidRPr="00AB4FD5">
        <w:rPr>
          <w:rFonts w:ascii="SimSun" w:hAnsi="SimSun"/>
          <w:color w:val="000000"/>
          <w:szCs w:val="21"/>
        </w:rPr>
        <w:br/>
        <w:t>Stop joking with us. (别跟我们开玩笑。) *joke with... “开玩笑，说俏皮话，戏弄人”。</w:t>
      </w:r>
      <w:r w:rsidRPr="00AB4FD5">
        <w:rPr>
          <w:rFonts w:ascii="SimSun" w:hAnsi="SimSun"/>
          <w:color w:val="000000"/>
          <w:szCs w:val="21"/>
        </w:rPr>
        <w:br/>
        <w:t>Stop fooling us. (别捉弄人。)*fool “嘲弄”、“开玩笑”。</w:t>
      </w:r>
      <w:r w:rsidRPr="00AB4FD5">
        <w:rPr>
          <w:rFonts w:ascii="SimSun" w:hAnsi="SimSun"/>
          <w:color w:val="000000"/>
          <w:szCs w:val="21"/>
        </w:rPr>
        <w:br/>
        <w:t>Stop pulling our legs. (别拿人开心。) *pull one's leg “开玩笑似地捉弄人， 捉弄”。 </w:t>
      </w:r>
      <w:r w:rsidRPr="00AB4FD5">
        <w:rPr>
          <w:rFonts w:ascii="SimSun" w:hAnsi="SimSun"/>
          <w:color w:val="000000"/>
          <w:szCs w:val="21"/>
        </w:rPr>
        <w:br/>
        <w:t>别干那种傻事! </w:t>
      </w:r>
      <w:r w:rsidRPr="00AB4FD5">
        <w:rPr>
          <w:rFonts w:ascii="SimSun" w:hAnsi="SimSun"/>
          <w:color w:val="000000"/>
          <w:szCs w:val="21"/>
        </w:rPr>
        <w:br/>
        <w:t>Don't act stupid.</w:t>
      </w:r>
      <w:r w:rsidRPr="00AB4FD5">
        <w:rPr>
          <w:rFonts w:ascii="SimSun" w:hAnsi="SimSun"/>
          <w:color w:val="000000"/>
          <w:szCs w:val="21"/>
        </w:rPr>
        <w:br/>
        <w:t>Don't act stupid! (别干那种傻事!)</w:t>
      </w:r>
      <w:r w:rsidRPr="00AB4FD5">
        <w:rPr>
          <w:rFonts w:ascii="SimSun" w:hAnsi="SimSun"/>
          <w:color w:val="000000"/>
          <w:szCs w:val="21"/>
        </w:rPr>
        <w:br/>
        <w:t>It's just a joke. (只是个玩笑。)</w:t>
      </w:r>
      <w:r w:rsidRPr="00AB4FD5">
        <w:rPr>
          <w:rFonts w:ascii="SimSun" w:hAnsi="SimSun"/>
          <w:color w:val="000000"/>
          <w:szCs w:val="21"/>
        </w:rPr>
        <w:br/>
        <w:t>Don't act silly.</w:t>
      </w:r>
      <w:r w:rsidRPr="00AB4FD5">
        <w:rPr>
          <w:rFonts w:ascii="SimSun" w:hAnsi="SimSun"/>
          <w:color w:val="000000"/>
          <w:szCs w:val="21"/>
        </w:rPr>
        <w:br/>
        <w:t>Don't act dumb. </w:t>
      </w:r>
      <w:r w:rsidRPr="00AB4FD5">
        <w:rPr>
          <w:rFonts w:ascii="SimSun" w:hAnsi="SimSun"/>
          <w:color w:val="000000"/>
          <w:szCs w:val="21"/>
        </w:rPr>
        <w:br/>
        <w:t>别说傻话! </w:t>
      </w:r>
      <w:r w:rsidRPr="00AB4FD5">
        <w:rPr>
          <w:rFonts w:ascii="SimSun" w:hAnsi="SimSun"/>
          <w:color w:val="000000"/>
          <w:szCs w:val="21"/>
        </w:rPr>
        <w:br/>
        <w:t>Don't be silly!</w:t>
      </w:r>
      <w:r w:rsidRPr="00AB4FD5">
        <w:rPr>
          <w:rFonts w:ascii="SimSun" w:hAnsi="SimSun"/>
          <w:color w:val="000000"/>
          <w:szCs w:val="21"/>
        </w:rPr>
        <w:br/>
        <w:t>Don't be ridiculous!</w:t>
      </w:r>
      <w:r w:rsidRPr="00AB4FD5">
        <w:rPr>
          <w:rFonts w:ascii="SimSun" w:hAnsi="SimSun"/>
          <w:color w:val="000000"/>
          <w:szCs w:val="21"/>
        </w:rPr>
        <w:br/>
        <w:t>Don't talk silly.</w:t>
      </w:r>
      <w:r w:rsidRPr="00AB4FD5">
        <w:rPr>
          <w:rFonts w:ascii="SimSun" w:hAnsi="SimSun"/>
          <w:color w:val="000000"/>
          <w:szCs w:val="21"/>
        </w:rPr>
        <w:br/>
        <w:t>Don't say stupid things.</w:t>
      </w:r>
      <w:r w:rsidRPr="00AB4FD5">
        <w:rPr>
          <w:rFonts w:ascii="SimSun" w:hAnsi="SimSun"/>
          <w:color w:val="000000"/>
          <w:szCs w:val="21"/>
        </w:rPr>
        <w:br/>
        <w:t>Don't be foolish! *是俚语的表达方式。有时听起来让人感到有些不礼貌。 </w:t>
      </w:r>
      <w:r w:rsidRPr="00AB4FD5">
        <w:rPr>
          <w:rFonts w:ascii="SimSun" w:hAnsi="SimSun"/>
          <w:color w:val="000000"/>
          <w:szCs w:val="21"/>
        </w:rPr>
        <w:br/>
        <w:t>那也太蠢了! </w:t>
      </w:r>
      <w:r w:rsidRPr="00AB4FD5">
        <w:rPr>
          <w:rFonts w:ascii="SimSun" w:hAnsi="SimSun"/>
          <w:color w:val="000000"/>
          <w:szCs w:val="21"/>
        </w:rPr>
        <w:br/>
        <w:t>That's stupid.</w:t>
      </w:r>
      <w:r w:rsidRPr="00AB4FD5">
        <w:rPr>
          <w:rFonts w:ascii="SimSun" w:hAnsi="SimSun"/>
          <w:color w:val="000000"/>
          <w:szCs w:val="21"/>
        </w:rPr>
        <w:br/>
        <w:t>That's stupid. (那也太蠢了!)</w:t>
      </w:r>
      <w:r w:rsidRPr="00AB4FD5">
        <w:rPr>
          <w:rFonts w:ascii="SimSun" w:hAnsi="SimSun"/>
          <w:color w:val="000000"/>
          <w:szCs w:val="21"/>
        </w:rPr>
        <w:br/>
        <w:t>But it's true. (可那是真的呀。)</w:t>
      </w:r>
      <w:r w:rsidRPr="00AB4FD5">
        <w:rPr>
          <w:rFonts w:ascii="SimSun" w:hAnsi="SimSun"/>
          <w:color w:val="000000"/>
          <w:szCs w:val="21"/>
        </w:rPr>
        <w:br/>
        <w:t>Bullshit! *表达“我才不相信那种事”，语感强烈。多用于打架的时候。Bull “公牛”，shit “大便，屎”， bullshit “犯傻呀!”、“真蠢!”</w:t>
      </w:r>
      <w:r w:rsidRPr="00AB4FD5">
        <w:rPr>
          <w:rFonts w:ascii="SimSun" w:hAnsi="SimSun"/>
          <w:color w:val="000000"/>
          <w:szCs w:val="21"/>
        </w:rPr>
        <w:br/>
        <w:t>Bull! </w:t>
      </w:r>
      <w:r w:rsidRPr="00AB4FD5">
        <w:rPr>
          <w:rFonts w:ascii="SimSun" w:hAnsi="SimSun"/>
          <w:color w:val="000000"/>
          <w:szCs w:val="21"/>
        </w:rPr>
        <w:br/>
        <w:t>别逗了! </w:t>
      </w:r>
      <w:r w:rsidRPr="00AB4FD5">
        <w:rPr>
          <w:rFonts w:ascii="SimSun" w:hAnsi="SimSun"/>
          <w:color w:val="000000"/>
          <w:szCs w:val="21"/>
        </w:rPr>
        <w:br/>
        <w:t>Don't pull my leg.</w:t>
      </w:r>
      <w:r w:rsidRPr="00AB4FD5">
        <w:rPr>
          <w:rFonts w:ascii="SimSun" w:hAnsi="SimSun"/>
          <w:color w:val="000000"/>
          <w:szCs w:val="21"/>
        </w:rPr>
        <w:br/>
        <w:t>I won a thousand dollars! (我赢了1000美元。)</w:t>
      </w:r>
      <w:r w:rsidRPr="00AB4FD5">
        <w:rPr>
          <w:rFonts w:ascii="SimSun" w:hAnsi="SimSun"/>
          <w:color w:val="000000"/>
          <w:szCs w:val="21"/>
        </w:rPr>
        <w:br/>
        <w:t>Don't pull my leg! (别逗了!)</w:t>
      </w:r>
      <w:r w:rsidRPr="00AB4FD5">
        <w:rPr>
          <w:rFonts w:ascii="SimSun" w:hAnsi="SimSun"/>
          <w:color w:val="000000"/>
          <w:szCs w:val="21"/>
        </w:rPr>
        <w:br/>
        <w:t>Don't talk nonsense!</w:t>
      </w:r>
      <w:r w:rsidRPr="00AB4FD5">
        <w:rPr>
          <w:rFonts w:ascii="SimSun" w:hAnsi="SimSun"/>
          <w:color w:val="000000"/>
          <w:szCs w:val="21"/>
        </w:rPr>
        <w:br/>
        <w:t>Don't talk stupid! *stupid 俚语，“傻的”、“无意义的”、“愚蠢的”。 </w:t>
      </w:r>
      <w:r w:rsidRPr="00AB4FD5">
        <w:rPr>
          <w:rFonts w:ascii="SimSun" w:hAnsi="SimSun"/>
          <w:color w:val="000000"/>
          <w:szCs w:val="21"/>
        </w:rPr>
        <w:br/>
        <w:t>收回你说过的话。 </w:t>
      </w:r>
      <w:r w:rsidRPr="00AB4FD5">
        <w:rPr>
          <w:rFonts w:ascii="SimSun" w:hAnsi="SimSun"/>
          <w:color w:val="000000"/>
          <w:szCs w:val="21"/>
        </w:rPr>
        <w:br/>
        <w:t>Take it back! </w:t>
      </w:r>
      <w:r w:rsidRPr="00AB4FD5">
        <w:rPr>
          <w:rFonts w:ascii="SimSun" w:hAnsi="SimSun"/>
          <w:color w:val="000000"/>
          <w:szCs w:val="21"/>
        </w:rPr>
        <w:br/>
        <w:t>Liar! (你骗人。)</w:t>
      </w:r>
      <w:r w:rsidRPr="00AB4FD5">
        <w:rPr>
          <w:rFonts w:ascii="SimSun" w:hAnsi="SimSun"/>
          <w:color w:val="000000"/>
          <w:szCs w:val="21"/>
        </w:rPr>
        <w:br/>
        <w:t>I'm not a liar! Take it back! (我没骗人，收回你说过的话!) </w:t>
      </w:r>
      <w:r w:rsidRPr="00AB4FD5">
        <w:rPr>
          <w:rFonts w:ascii="SimSun" w:hAnsi="SimSun"/>
          <w:color w:val="000000"/>
          <w:szCs w:val="21"/>
        </w:rPr>
        <w:br/>
        <w:t>我不想再听你说的谎话。 </w:t>
      </w:r>
      <w:r w:rsidRPr="00AB4FD5">
        <w:rPr>
          <w:rFonts w:ascii="SimSun" w:hAnsi="SimSun"/>
          <w:color w:val="000000"/>
          <w:szCs w:val="21"/>
        </w:rPr>
        <w:br/>
        <w:t>I don't want to hear any more of your lies.</w:t>
      </w:r>
      <w:r w:rsidRPr="00AB4FD5">
        <w:rPr>
          <w:rFonts w:ascii="SimSun" w:hAnsi="SimSun"/>
          <w:color w:val="000000"/>
          <w:szCs w:val="21"/>
        </w:rPr>
        <w:br/>
        <w:t>I don't want to hear your bull.</w:t>
      </w:r>
      <w:r w:rsidRPr="00AB4FD5">
        <w:rPr>
          <w:rFonts w:ascii="SimSun" w:hAnsi="SimSun"/>
          <w:color w:val="000000"/>
          <w:szCs w:val="21"/>
        </w:rPr>
        <w:br/>
        <w:t>I don't want to hear you lying to me any more. </w:t>
      </w:r>
      <w:r w:rsidRPr="00AB4FD5">
        <w:rPr>
          <w:rFonts w:ascii="SimSun" w:hAnsi="SimSun"/>
          <w:color w:val="000000"/>
          <w:szCs w:val="21"/>
        </w:rPr>
        <w:br/>
        <w:t>你在编故事吗? </w:t>
      </w:r>
      <w:r w:rsidRPr="00AB4FD5">
        <w:rPr>
          <w:rFonts w:ascii="SimSun" w:hAnsi="SimSun"/>
          <w:color w:val="000000"/>
          <w:szCs w:val="21"/>
        </w:rPr>
        <w:br/>
        <w:t>Did you make up a story? *make up “随口编出、捏造的谎话”。</w:t>
      </w:r>
      <w:r w:rsidRPr="00AB4FD5">
        <w:rPr>
          <w:rFonts w:ascii="SimSun" w:hAnsi="SimSun"/>
          <w:color w:val="000000"/>
          <w:szCs w:val="21"/>
        </w:rPr>
        <w:br/>
        <w:t>Did you make up a story? (你在编故事吗?)</w:t>
      </w:r>
      <w:r w:rsidRPr="00AB4FD5">
        <w:rPr>
          <w:rFonts w:ascii="SimSun" w:hAnsi="SimSun"/>
          <w:color w:val="000000"/>
          <w:szCs w:val="21"/>
        </w:rPr>
        <w:br/>
        <w:t>I'm telling the truth. (我说的都是真的。)</w:t>
      </w:r>
      <w:r w:rsidRPr="00AB4FD5">
        <w:rPr>
          <w:rFonts w:ascii="SimSun" w:hAnsi="SimSun"/>
          <w:color w:val="000000"/>
          <w:szCs w:val="21"/>
        </w:rPr>
        <w:br/>
        <w:t>Are you telling lies? (你在说谎吧?)</w:t>
      </w:r>
      <w:r w:rsidRPr="00AB4FD5">
        <w:rPr>
          <w:rFonts w:ascii="SimSun" w:hAnsi="SimSun"/>
          <w:color w:val="000000"/>
          <w:szCs w:val="21"/>
        </w:rPr>
        <w:br/>
        <w:t>Is that the truth? (那是真的吗?) </w:t>
      </w:r>
      <w:r w:rsidRPr="00AB4FD5">
        <w:rPr>
          <w:rFonts w:ascii="SimSun" w:hAnsi="SimSun"/>
          <w:color w:val="000000"/>
          <w:szCs w:val="21"/>
        </w:rPr>
        <w:br/>
        <w:t>搞什么鬼! </w:t>
      </w:r>
      <w:r w:rsidRPr="00AB4FD5">
        <w:rPr>
          <w:rFonts w:ascii="SimSun" w:hAnsi="SimSun"/>
          <w:color w:val="000000"/>
          <w:szCs w:val="21"/>
        </w:rPr>
        <w:br/>
        <w:t>Phony! *phony表示“伪造的，不诚实的”。</w:t>
      </w:r>
      <w:r w:rsidRPr="00AB4FD5">
        <w:rPr>
          <w:rFonts w:ascii="SimSun" w:hAnsi="SimSun"/>
          <w:color w:val="000000"/>
          <w:szCs w:val="21"/>
        </w:rPr>
        <w:br/>
        <w:t>Bullshitter! *bullshitter “说谎话的人，骗人的人，耍弄人的人”。</w:t>
      </w:r>
      <w:r w:rsidRPr="00AB4FD5">
        <w:rPr>
          <w:rFonts w:ascii="SimSun" w:hAnsi="SimSun"/>
          <w:color w:val="000000"/>
          <w:szCs w:val="21"/>
        </w:rPr>
        <w:br/>
        <w:t>别装傻! </w:t>
      </w:r>
      <w:r w:rsidRPr="00AB4FD5">
        <w:rPr>
          <w:rFonts w:ascii="SimSun" w:hAnsi="SimSun"/>
          <w:color w:val="000000"/>
          <w:szCs w:val="21"/>
        </w:rPr>
        <w:br/>
        <w:t>Don't play dumb! *dumb 除了“哑巴”之外还有“愚笨的”意思，所以play dumb意为“装傻”。</w:t>
      </w:r>
      <w:r w:rsidRPr="00AB4FD5">
        <w:rPr>
          <w:rFonts w:ascii="SimSun" w:hAnsi="SimSun"/>
          <w:color w:val="000000"/>
          <w:szCs w:val="21"/>
        </w:rPr>
        <w:br/>
        <w:t>I don't know. (我不知道。)</w:t>
      </w:r>
      <w:r w:rsidRPr="00AB4FD5">
        <w:rPr>
          <w:rFonts w:ascii="SimSun" w:hAnsi="SimSun"/>
          <w:color w:val="000000"/>
          <w:szCs w:val="21"/>
        </w:rPr>
        <w:br/>
        <w:t>Don't play dumb! (别装傻!)</w:t>
      </w:r>
      <w:r w:rsidRPr="00AB4FD5">
        <w:rPr>
          <w:rFonts w:ascii="SimSun" w:hAnsi="SimSun"/>
          <w:color w:val="000000"/>
          <w:szCs w:val="21"/>
        </w:rPr>
        <w:br/>
        <w:t>Don't act stupid!</w:t>
      </w:r>
      <w:r w:rsidRPr="00AB4FD5">
        <w:rPr>
          <w:rFonts w:ascii="SimSun" w:hAnsi="SimSun"/>
          <w:color w:val="000000"/>
          <w:szCs w:val="21"/>
        </w:rPr>
        <w:br/>
        <w:t>Don't pretend you don't know! (别装不知道!) *pretend “装作……”，用于开玩笑或骗人时。 </w:t>
      </w:r>
      <w:r w:rsidRPr="00AB4FD5">
        <w:rPr>
          <w:rFonts w:ascii="SimSun" w:hAnsi="SimSun"/>
          <w:color w:val="000000"/>
          <w:szCs w:val="21"/>
        </w:rPr>
        <w:br/>
        <w:t>你在骗我呢吧! </w:t>
      </w:r>
      <w:r w:rsidRPr="00AB4FD5">
        <w:rPr>
          <w:rFonts w:ascii="SimSun" w:hAnsi="SimSun"/>
          <w:color w:val="000000"/>
          <w:szCs w:val="21"/>
        </w:rPr>
        <w:br/>
        <w:t>You tricked me. *trick“(采用计谋和策略)骗人，耍弄人，骗人做……”。</w:t>
      </w:r>
      <w:r w:rsidRPr="00AB4FD5">
        <w:rPr>
          <w:rFonts w:ascii="SimSun" w:hAnsi="SimSun"/>
          <w:color w:val="000000"/>
          <w:szCs w:val="21"/>
        </w:rPr>
        <w:br/>
        <w:t>You tricked me. (你在骗我呢吧!)</w:t>
      </w:r>
      <w:r w:rsidRPr="00AB4FD5">
        <w:rPr>
          <w:rFonts w:ascii="SimSun" w:hAnsi="SimSun"/>
          <w:color w:val="000000"/>
          <w:szCs w:val="21"/>
        </w:rPr>
        <w:br/>
        <w:t>Gimme a break. (哪有的事儿。)</w:t>
      </w:r>
      <w:r w:rsidRPr="00AB4FD5">
        <w:rPr>
          <w:rFonts w:ascii="SimSun" w:hAnsi="SimSun"/>
          <w:color w:val="000000"/>
          <w:szCs w:val="21"/>
        </w:rPr>
        <w:br/>
        <w:t>You tricked me. (你在骗我呢吧!)</w:t>
      </w:r>
      <w:r w:rsidRPr="00AB4FD5">
        <w:rPr>
          <w:rFonts w:ascii="SimSun" w:hAnsi="SimSun"/>
          <w:color w:val="000000"/>
          <w:szCs w:val="21"/>
        </w:rPr>
        <w:br/>
        <w:t>What are you talking about? (你说什么呢?)</w:t>
      </w:r>
      <w:r w:rsidRPr="00AB4FD5">
        <w:rPr>
          <w:rFonts w:ascii="SimSun" w:hAnsi="SimSun"/>
          <w:color w:val="000000"/>
          <w:szCs w:val="21"/>
        </w:rPr>
        <w:br/>
        <w:t>You scammed me. (你骗了我。) *scam“骗，榨取”，俚语。</w:t>
      </w:r>
      <w:r w:rsidRPr="00AB4FD5">
        <w:rPr>
          <w:rFonts w:ascii="SimSun" w:hAnsi="SimSun"/>
          <w:color w:val="000000"/>
          <w:szCs w:val="21"/>
        </w:rPr>
        <w:br/>
        <w:t>You pulled one over on me. *pull one over“骗，让……上当”。 </w:t>
      </w:r>
      <w:r w:rsidRPr="00AB4FD5">
        <w:rPr>
          <w:rFonts w:ascii="SimSun" w:hAnsi="SimSun"/>
          <w:color w:val="000000"/>
          <w:szCs w:val="21"/>
        </w:rPr>
        <w:br/>
        <w:t>你骗人的把戏可蒙不了我。</w:t>
      </w:r>
      <w:r w:rsidRPr="00AB4FD5">
        <w:rPr>
          <w:rFonts w:ascii="SimSun" w:hAnsi="SimSun"/>
          <w:color w:val="000000"/>
          <w:szCs w:val="21"/>
        </w:rPr>
        <w:br/>
        <w:t>None of your tricks will work on me. *trick “欺骗，搞鬼，计谋”。work on 表示“给予影响，起作用”、“有效”。</w:t>
      </w:r>
      <w:r w:rsidRPr="00AB4FD5">
        <w:rPr>
          <w:rFonts w:ascii="SimSun" w:hAnsi="SimSun"/>
          <w:color w:val="000000"/>
          <w:szCs w:val="21"/>
        </w:rPr>
        <w:br/>
        <w:t>You can't trick me. (你骗不了我。)</w:t>
      </w:r>
      <w:r w:rsidRPr="00AB4FD5">
        <w:rPr>
          <w:rFonts w:ascii="SimSun" w:hAnsi="SimSun"/>
          <w:color w:val="000000"/>
          <w:szCs w:val="21"/>
        </w:rPr>
        <w:br/>
        <w:t>I'm not easily fooled. (我不是那么容易被骗的。)</w:t>
      </w:r>
      <w:r w:rsidRPr="00AB4FD5">
        <w:rPr>
          <w:rFonts w:ascii="SimSun" w:hAnsi="SimSun"/>
          <w:color w:val="000000"/>
          <w:szCs w:val="21"/>
        </w:rPr>
        <w:br/>
      </w:r>
      <w:r w:rsidRPr="00AB4FD5">
        <w:rPr>
          <w:rFonts w:ascii="SimSun" w:hAnsi="SimSun"/>
          <w:color w:val="000000"/>
          <w:szCs w:val="21"/>
        </w:rPr>
        <w:br/>
        <w:t>●吵骂</w:t>
      </w:r>
      <w:r w:rsidRPr="00AB4FD5">
        <w:rPr>
          <w:rFonts w:ascii="SimSun" w:hAnsi="SimSun"/>
          <w:color w:val="000000"/>
          <w:szCs w:val="21"/>
        </w:rPr>
        <w:br/>
        <w:t>胆小鬼!</w:t>
      </w:r>
      <w:r w:rsidRPr="00AB4FD5">
        <w:rPr>
          <w:rFonts w:ascii="SimSun" w:hAnsi="SimSun"/>
          <w:color w:val="000000"/>
          <w:szCs w:val="21"/>
        </w:rPr>
        <w:br/>
        <w:t>(You) coward!</w:t>
      </w:r>
      <w:r w:rsidRPr="00AB4FD5">
        <w:rPr>
          <w:rFonts w:ascii="SimSun" w:hAnsi="SimSun"/>
          <w:color w:val="000000"/>
          <w:szCs w:val="21"/>
        </w:rPr>
        <w:br/>
        <w:t>(You) chicken! *虽没有特别的理由，但是在美国，chicken (鸡)代表“胆小鬼”，turkey(火鸡)代表“傻瓜”。</w:t>
      </w:r>
      <w:r w:rsidRPr="00AB4FD5">
        <w:rPr>
          <w:rFonts w:ascii="SimSun" w:hAnsi="SimSun"/>
          <w:color w:val="000000"/>
          <w:szCs w:val="21"/>
        </w:rPr>
        <w:br/>
        <w:t>Chicken shit! *发出强烈谴责的一种表达方式。</w:t>
      </w:r>
      <w:r w:rsidRPr="00AB4FD5">
        <w:rPr>
          <w:rFonts w:ascii="SimSun" w:hAnsi="SimSun"/>
          <w:color w:val="000000"/>
          <w:szCs w:val="21"/>
        </w:rPr>
        <w:br/>
        <w:t>Scared cat!</w:t>
      </w:r>
      <w:r w:rsidRPr="00AB4FD5">
        <w:rPr>
          <w:rFonts w:ascii="SimSun" w:hAnsi="SimSun"/>
          <w:color w:val="000000"/>
          <w:szCs w:val="21"/>
        </w:rPr>
        <w:br/>
        <w:t>You sissy!</w:t>
      </w:r>
      <w:r w:rsidRPr="00AB4FD5">
        <w:rPr>
          <w:rFonts w:ascii="SimSun" w:hAnsi="SimSun"/>
          <w:color w:val="000000"/>
          <w:szCs w:val="21"/>
        </w:rPr>
        <w:br/>
        <w:t>You wimp! </w:t>
      </w:r>
      <w:r w:rsidRPr="00AB4FD5">
        <w:rPr>
          <w:rFonts w:ascii="SimSun" w:hAnsi="SimSun"/>
          <w:color w:val="000000"/>
          <w:szCs w:val="21"/>
        </w:rPr>
        <w:br/>
        <w:t>人无完人! </w:t>
      </w:r>
      <w:r w:rsidRPr="00AB4FD5">
        <w:rPr>
          <w:rFonts w:ascii="SimSun" w:hAnsi="SimSun"/>
          <w:color w:val="000000"/>
          <w:szCs w:val="21"/>
        </w:rPr>
        <w:br/>
        <w:t>Nobody's perfect! </w:t>
      </w:r>
      <w:r w:rsidRPr="00AB4FD5">
        <w:rPr>
          <w:rFonts w:ascii="SimSun" w:hAnsi="SimSun"/>
          <w:color w:val="000000"/>
          <w:szCs w:val="21"/>
        </w:rPr>
        <w:br/>
        <w:t>小气鬼。 </w:t>
      </w:r>
      <w:r w:rsidRPr="00AB4FD5">
        <w:rPr>
          <w:rFonts w:ascii="SimSun" w:hAnsi="SimSun"/>
          <w:color w:val="000000"/>
          <w:szCs w:val="21"/>
        </w:rPr>
        <w:br/>
        <w:t>Stingy.</w:t>
      </w:r>
      <w:r w:rsidRPr="00AB4FD5">
        <w:rPr>
          <w:rFonts w:ascii="SimSun" w:hAnsi="SimSun"/>
          <w:color w:val="000000"/>
          <w:szCs w:val="21"/>
        </w:rPr>
        <w:br/>
        <w:t>Cheapo.</w:t>
      </w:r>
      <w:r w:rsidRPr="00AB4FD5">
        <w:rPr>
          <w:rFonts w:ascii="SimSun" w:hAnsi="SimSun"/>
          <w:color w:val="000000"/>
          <w:szCs w:val="21"/>
        </w:rPr>
        <w:br/>
        <w:t>Cheapskate.</w:t>
      </w:r>
      <w:r w:rsidRPr="00AB4FD5">
        <w:rPr>
          <w:rFonts w:ascii="SimSun" w:hAnsi="SimSun"/>
          <w:color w:val="000000"/>
          <w:szCs w:val="21"/>
        </w:rPr>
        <w:br/>
        <w:t>Miser. </w:t>
      </w:r>
      <w:r w:rsidRPr="00AB4FD5">
        <w:rPr>
          <w:rFonts w:ascii="SimSun" w:hAnsi="SimSun"/>
          <w:color w:val="000000"/>
          <w:szCs w:val="21"/>
        </w:rPr>
        <w:br/>
        <w:t>你这混蛋! </w:t>
      </w:r>
      <w:r w:rsidRPr="00AB4FD5">
        <w:rPr>
          <w:rFonts w:ascii="SimSun" w:hAnsi="SimSun"/>
          <w:color w:val="000000"/>
          <w:szCs w:val="21"/>
        </w:rPr>
        <w:br/>
        <w:t>Fuck you! *原意是“性交”，下流的说法。即使是朋友之间，若无过分的事，一般不用。</w:t>
      </w:r>
      <w:r w:rsidRPr="00AB4FD5">
        <w:rPr>
          <w:rFonts w:ascii="SimSun" w:hAnsi="SimSun"/>
          <w:color w:val="000000"/>
          <w:szCs w:val="21"/>
        </w:rPr>
        <w:br/>
        <w:t>Screw you!</w:t>
      </w:r>
      <w:r w:rsidRPr="00AB4FD5">
        <w:rPr>
          <w:rFonts w:ascii="SimSun" w:hAnsi="SimSun"/>
          <w:color w:val="000000"/>
          <w:szCs w:val="21"/>
        </w:rPr>
        <w:br/>
        <w:t>Go to hell! </w:t>
      </w:r>
      <w:r w:rsidRPr="00AB4FD5">
        <w:rPr>
          <w:rFonts w:ascii="SimSun" w:hAnsi="SimSun"/>
          <w:color w:val="000000"/>
          <w:szCs w:val="21"/>
        </w:rPr>
        <w:br/>
        <w:t>饭桶! </w:t>
      </w:r>
      <w:r w:rsidRPr="00AB4FD5">
        <w:rPr>
          <w:rFonts w:ascii="SimSun" w:hAnsi="SimSun"/>
          <w:color w:val="000000"/>
          <w:szCs w:val="21"/>
        </w:rPr>
        <w:br/>
        <w:t>You asshole! *asshole “屁股眼儿”，用来漫骂对方。</w:t>
      </w:r>
      <w:r w:rsidRPr="00AB4FD5">
        <w:rPr>
          <w:rFonts w:ascii="SimSun" w:hAnsi="SimSun"/>
          <w:color w:val="000000"/>
          <w:szCs w:val="21"/>
        </w:rPr>
        <w:br/>
        <w:t>You jerk!</w:t>
      </w:r>
      <w:r w:rsidRPr="00AB4FD5">
        <w:rPr>
          <w:rFonts w:ascii="SimSun" w:hAnsi="SimSun"/>
          <w:color w:val="000000"/>
          <w:szCs w:val="21"/>
        </w:rPr>
        <w:br/>
        <w:t>You shit!</w:t>
      </w:r>
      <w:r w:rsidRPr="00AB4FD5">
        <w:rPr>
          <w:rFonts w:ascii="SimSun" w:hAnsi="SimSun"/>
          <w:color w:val="000000"/>
          <w:szCs w:val="21"/>
        </w:rPr>
        <w:br/>
        <w:t>You idiot!</w:t>
      </w:r>
      <w:r w:rsidRPr="00AB4FD5">
        <w:rPr>
          <w:rFonts w:ascii="SimSun" w:hAnsi="SimSun"/>
          <w:color w:val="000000"/>
          <w:szCs w:val="21"/>
        </w:rPr>
        <w:br/>
        <w:t>Stupid!</w:t>
      </w:r>
      <w:r w:rsidRPr="00AB4FD5">
        <w:rPr>
          <w:rFonts w:ascii="SimSun" w:hAnsi="SimSun"/>
          <w:color w:val="000000"/>
          <w:szCs w:val="21"/>
        </w:rPr>
        <w:br/>
        <w:t>You fool! </w:t>
      </w:r>
      <w:r w:rsidRPr="00AB4FD5">
        <w:rPr>
          <w:rFonts w:ascii="SimSun" w:hAnsi="SimSun"/>
          <w:color w:val="000000"/>
          <w:szCs w:val="21"/>
        </w:rPr>
        <w:br/>
        <w:t>混帐!/天哪! </w:t>
      </w:r>
      <w:r w:rsidRPr="00AB4FD5">
        <w:rPr>
          <w:rFonts w:ascii="SimSun" w:hAnsi="SimSun"/>
          <w:color w:val="000000"/>
          <w:szCs w:val="21"/>
        </w:rPr>
        <w:br/>
        <w:t>Christ! *原本是“耶稣基督”，但它也常用来咒骂。</w:t>
      </w:r>
      <w:r w:rsidRPr="00AB4FD5">
        <w:rPr>
          <w:rFonts w:ascii="SimSun" w:hAnsi="SimSun"/>
          <w:color w:val="000000"/>
          <w:szCs w:val="21"/>
        </w:rPr>
        <w:br/>
        <w:t>Oh, my god!</w:t>
      </w:r>
      <w:r w:rsidRPr="00AB4FD5">
        <w:rPr>
          <w:rFonts w:ascii="SimSun" w:hAnsi="SimSun"/>
          <w:color w:val="000000"/>
          <w:szCs w:val="21"/>
        </w:rPr>
        <w:br/>
        <w:t>Holy cow! *比较旧的说法。 </w:t>
      </w:r>
      <w:r w:rsidRPr="00AB4FD5">
        <w:rPr>
          <w:rFonts w:ascii="SimSun" w:hAnsi="SimSun"/>
          <w:color w:val="000000"/>
          <w:szCs w:val="21"/>
        </w:rPr>
        <w:br/>
        <w:t>你这畜牲! </w:t>
      </w:r>
      <w:r w:rsidRPr="00AB4FD5">
        <w:rPr>
          <w:rFonts w:ascii="SimSun" w:hAnsi="SimSun"/>
          <w:color w:val="000000"/>
          <w:szCs w:val="21"/>
        </w:rPr>
        <w:br/>
        <w:t>You beast! *指“动物”，特别是指“兽类、像畜生一样使人讨厌的人”。</w:t>
      </w:r>
      <w:r w:rsidRPr="00AB4FD5">
        <w:rPr>
          <w:rFonts w:ascii="SimSun" w:hAnsi="SimSun"/>
          <w:color w:val="000000"/>
          <w:szCs w:val="21"/>
        </w:rPr>
        <w:br/>
        <w:t>You animal!</w:t>
      </w:r>
      <w:r w:rsidRPr="00AB4FD5">
        <w:rPr>
          <w:rFonts w:ascii="SimSun" w:hAnsi="SimSun"/>
          <w:color w:val="000000"/>
          <w:szCs w:val="21"/>
        </w:rPr>
        <w:br/>
        <w:t>You pig!</w:t>
      </w:r>
      <w:r w:rsidRPr="00AB4FD5">
        <w:rPr>
          <w:rFonts w:ascii="SimSun" w:hAnsi="SimSun"/>
          <w:color w:val="000000"/>
          <w:szCs w:val="21"/>
        </w:rPr>
        <w:br/>
        <w:t>野丫头! </w:t>
      </w:r>
      <w:r w:rsidRPr="00AB4FD5">
        <w:rPr>
          <w:rFonts w:ascii="SimSun" w:hAnsi="SimSun"/>
          <w:color w:val="000000"/>
          <w:szCs w:val="21"/>
        </w:rPr>
        <w:br/>
        <w:t>You tomboy! </w:t>
      </w:r>
      <w:r w:rsidRPr="00AB4FD5">
        <w:rPr>
          <w:rFonts w:ascii="SimSun" w:hAnsi="SimSun"/>
          <w:color w:val="000000"/>
          <w:szCs w:val="21"/>
        </w:rPr>
        <w:br/>
        <w:t>滑头的家伙! </w:t>
      </w:r>
      <w:r w:rsidRPr="00AB4FD5">
        <w:rPr>
          <w:rFonts w:ascii="SimSun" w:hAnsi="SimSun"/>
          <w:color w:val="000000"/>
          <w:szCs w:val="21"/>
        </w:rPr>
        <w:br/>
        <w:t>You sly dog! *sly “狡猾的”、“调皮的”。</w:t>
      </w:r>
      <w:r w:rsidRPr="00AB4FD5">
        <w:rPr>
          <w:rFonts w:ascii="SimSun" w:hAnsi="SimSun"/>
          <w:color w:val="000000"/>
          <w:szCs w:val="21"/>
        </w:rPr>
        <w:br/>
        <w:t>You're sneaky!</w:t>
      </w:r>
      <w:r w:rsidRPr="00AB4FD5">
        <w:rPr>
          <w:rFonts w:ascii="SimSun" w:hAnsi="SimSun"/>
          <w:color w:val="000000"/>
          <w:szCs w:val="21"/>
        </w:rPr>
        <w:br/>
        <w:t>You're shrewd!</w:t>
      </w:r>
      <w:r w:rsidRPr="00AB4FD5">
        <w:rPr>
          <w:rFonts w:ascii="SimSun" w:hAnsi="SimSun"/>
          <w:color w:val="000000"/>
          <w:szCs w:val="21"/>
        </w:rPr>
        <w:br/>
        <w:t>You're clever! *clever和上句的shrewd这两个词也常用于褒义。 </w:t>
      </w:r>
      <w:r w:rsidRPr="00AB4FD5">
        <w:rPr>
          <w:rFonts w:ascii="SimSun" w:hAnsi="SimSun"/>
          <w:color w:val="000000"/>
          <w:szCs w:val="21"/>
        </w:rPr>
        <w:br/>
        <w:t>同性恋! </w:t>
      </w:r>
      <w:r w:rsidRPr="00AB4FD5">
        <w:rPr>
          <w:rFonts w:ascii="SimSun" w:hAnsi="SimSun"/>
          <w:color w:val="000000"/>
          <w:szCs w:val="21"/>
        </w:rPr>
        <w:br/>
        <w:t>Fag!</w:t>
      </w:r>
      <w:r w:rsidRPr="00AB4FD5">
        <w:rPr>
          <w:rFonts w:ascii="SimSun" w:hAnsi="SimSun"/>
          <w:color w:val="000000"/>
          <w:szCs w:val="21"/>
        </w:rPr>
        <w:br/>
        <w:t>Faggot! </w:t>
      </w:r>
      <w:r w:rsidRPr="00AB4FD5">
        <w:rPr>
          <w:rFonts w:ascii="SimSun" w:hAnsi="SimSun"/>
          <w:color w:val="000000"/>
          <w:szCs w:val="21"/>
        </w:rPr>
        <w:br/>
        <w:t>丑八怪! </w:t>
      </w:r>
      <w:r w:rsidRPr="00AB4FD5">
        <w:rPr>
          <w:rFonts w:ascii="SimSun" w:hAnsi="SimSun"/>
          <w:color w:val="000000"/>
          <w:szCs w:val="21"/>
        </w:rPr>
        <w:br/>
        <w:t>Hey, ugly! </w:t>
      </w:r>
      <w:r w:rsidRPr="00AB4FD5">
        <w:rPr>
          <w:rFonts w:ascii="SimSun" w:hAnsi="SimSun"/>
          <w:color w:val="000000"/>
          <w:szCs w:val="21"/>
        </w:rPr>
        <w:br/>
        <w:t>肥猪! </w:t>
      </w:r>
      <w:r w:rsidRPr="00AB4FD5">
        <w:rPr>
          <w:rFonts w:ascii="SimSun" w:hAnsi="SimSun"/>
          <w:color w:val="000000"/>
          <w:szCs w:val="21"/>
        </w:rPr>
        <w:br/>
        <w:t>Fatso!</w:t>
      </w:r>
      <w:r w:rsidRPr="00AB4FD5">
        <w:rPr>
          <w:rFonts w:ascii="SimSun" w:hAnsi="SimSun"/>
          <w:color w:val="000000"/>
          <w:szCs w:val="21"/>
        </w:rPr>
        <w:br/>
        <w:t>Fatty!</w:t>
      </w:r>
      <w:r w:rsidRPr="00AB4FD5">
        <w:rPr>
          <w:rFonts w:ascii="SimSun" w:hAnsi="SimSun"/>
          <w:color w:val="000000"/>
          <w:szCs w:val="21"/>
        </w:rPr>
        <w:br/>
        <w:t>Whale! (你这肥猪!)</w:t>
      </w:r>
      <w:r w:rsidRPr="00AB4FD5">
        <w:rPr>
          <w:rFonts w:ascii="SimSun" w:hAnsi="SimSun"/>
          <w:color w:val="000000"/>
          <w:szCs w:val="21"/>
        </w:rPr>
        <w:br/>
        <w:t>Cow! (你这母牛!/你这娘们!)</w:t>
      </w:r>
      <w:r w:rsidRPr="00AB4FD5">
        <w:rPr>
          <w:rFonts w:ascii="SimSun" w:hAnsi="SimSun"/>
          <w:color w:val="000000"/>
          <w:szCs w:val="21"/>
        </w:rPr>
        <w:br/>
        <w:t>Pig! (猪猡!) </w:t>
      </w:r>
      <w:r w:rsidRPr="00AB4FD5">
        <w:rPr>
          <w:rFonts w:ascii="SimSun" w:hAnsi="SimSun"/>
          <w:color w:val="000000"/>
          <w:szCs w:val="21"/>
        </w:rPr>
        <w:br/>
        <w:t>矬子! </w:t>
      </w:r>
      <w:r w:rsidRPr="00AB4FD5">
        <w:rPr>
          <w:rFonts w:ascii="SimSun" w:hAnsi="SimSun"/>
          <w:color w:val="000000"/>
          <w:szCs w:val="21"/>
        </w:rPr>
        <w:br/>
        <w:t>Shorty!</w:t>
      </w:r>
      <w:r w:rsidRPr="00AB4FD5">
        <w:rPr>
          <w:rFonts w:ascii="SimSun" w:hAnsi="SimSun"/>
          <w:color w:val="000000"/>
          <w:szCs w:val="21"/>
        </w:rPr>
        <w:br/>
        <w:t>Shrimp! (矮矬子!) </w:t>
      </w:r>
      <w:r w:rsidRPr="00AB4FD5">
        <w:rPr>
          <w:rFonts w:ascii="SimSun" w:hAnsi="SimSun"/>
          <w:color w:val="000000"/>
          <w:szCs w:val="21"/>
        </w:rPr>
        <w:br/>
        <w:t>忘恩负义的家伙! </w:t>
      </w:r>
      <w:r w:rsidRPr="00AB4FD5">
        <w:rPr>
          <w:rFonts w:ascii="SimSun" w:hAnsi="SimSun"/>
          <w:color w:val="000000"/>
          <w:szCs w:val="21"/>
        </w:rPr>
        <w:br/>
        <w:t>What an ungrateful man! *ungrateful 含有轻蔑的语感，表示“知恩不报的，忘恩负义的”。 </w:t>
      </w:r>
      <w:r w:rsidRPr="00AB4FD5">
        <w:rPr>
          <w:rFonts w:ascii="SimSun" w:hAnsi="SimSun"/>
          <w:color w:val="000000"/>
          <w:szCs w:val="21"/>
        </w:rPr>
        <w:br/>
        <w:t>你这下流坯! </w:t>
      </w:r>
      <w:r w:rsidRPr="00AB4FD5">
        <w:rPr>
          <w:rFonts w:ascii="SimSun" w:hAnsi="SimSun"/>
          <w:color w:val="000000"/>
          <w:szCs w:val="21"/>
        </w:rPr>
        <w:br/>
        <w:t>You lowlife!</w:t>
      </w:r>
      <w:r w:rsidRPr="00AB4FD5">
        <w:rPr>
          <w:rFonts w:ascii="SimSun" w:hAnsi="SimSun"/>
          <w:color w:val="000000"/>
          <w:szCs w:val="21"/>
        </w:rPr>
        <w:br/>
        <w:t>You scum!</w:t>
      </w:r>
      <w:r w:rsidRPr="00AB4FD5">
        <w:rPr>
          <w:rFonts w:ascii="SimSun" w:hAnsi="SimSun"/>
          <w:color w:val="000000"/>
          <w:szCs w:val="21"/>
        </w:rPr>
        <w:br/>
        <w:t>You loser! *loser “失败的人”。 </w:t>
      </w:r>
      <w:r w:rsidRPr="00AB4FD5">
        <w:rPr>
          <w:rFonts w:ascii="SimSun" w:hAnsi="SimSun"/>
          <w:color w:val="000000"/>
          <w:szCs w:val="21"/>
        </w:rPr>
        <w:br/>
        <w:t>别硬装酷了。 </w:t>
      </w:r>
      <w:r w:rsidRPr="00AB4FD5">
        <w:rPr>
          <w:rFonts w:ascii="SimSun" w:hAnsi="SimSun"/>
          <w:color w:val="000000"/>
          <w:szCs w:val="21"/>
        </w:rPr>
        <w:br/>
        <w:t>Stop trying to be cool!</w:t>
      </w:r>
      <w:r w:rsidRPr="00AB4FD5">
        <w:rPr>
          <w:rFonts w:ascii="SimSun" w:hAnsi="SimSun"/>
          <w:color w:val="000000"/>
          <w:szCs w:val="21"/>
        </w:rPr>
        <w:br/>
        <w:t>Give it up!</w:t>
      </w:r>
      <w:r w:rsidRPr="00AB4FD5">
        <w:rPr>
          <w:rFonts w:ascii="SimSun" w:hAnsi="SimSun"/>
          <w:color w:val="000000"/>
          <w:szCs w:val="21"/>
        </w:rPr>
        <w:br/>
      </w:r>
      <w:r w:rsidRPr="00AB4FD5">
        <w:rPr>
          <w:rFonts w:ascii="SimSun" w:hAnsi="SimSun"/>
          <w:color w:val="000000"/>
          <w:szCs w:val="21"/>
        </w:rPr>
        <w:br/>
        <w:t>●使人镇静</w:t>
      </w:r>
      <w:r w:rsidRPr="00AB4FD5">
        <w:rPr>
          <w:rFonts w:ascii="SimSun" w:hAnsi="SimSun"/>
          <w:color w:val="000000"/>
          <w:szCs w:val="21"/>
        </w:rPr>
        <w:br/>
        <w:t>镇静些。 </w:t>
      </w:r>
      <w:r w:rsidRPr="00AB4FD5">
        <w:rPr>
          <w:rFonts w:ascii="SimSun" w:hAnsi="SimSun"/>
          <w:color w:val="000000"/>
          <w:szCs w:val="21"/>
        </w:rPr>
        <w:br/>
        <w:t>Calm down. *对精神上处于不安定状态的人说的话。</w:t>
      </w:r>
      <w:r w:rsidRPr="00AB4FD5">
        <w:rPr>
          <w:rFonts w:ascii="SimSun" w:hAnsi="SimSun"/>
          <w:color w:val="000000"/>
          <w:szCs w:val="21"/>
        </w:rPr>
        <w:br/>
        <w:t>Excuse me. I'm lost. (对不起，我迷路了。)</w:t>
      </w:r>
      <w:r w:rsidRPr="00AB4FD5">
        <w:rPr>
          <w:rFonts w:ascii="SimSun" w:hAnsi="SimSun"/>
          <w:color w:val="000000"/>
          <w:szCs w:val="21"/>
        </w:rPr>
        <w:br/>
        <w:t>Calm down. Where are you going? (别着急，你去哪儿?)</w:t>
      </w:r>
      <w:r w:rsidRPr="00AB4FD5">
        <w:rPr>
          <w:rFonts w:ascii="SimSun" w:hAnsi="SimSun"/>
          <w:color w:val="000000"/>
          <w:szCs w:val="21"/>
        </w:rPr>
        <w:br/>
        <w:t>Oh my God! Oh, no! What am I going to do!? (哦，天哪!哦，不!我该怎么办呀!?)</w:t>
      </w:r>
      <w:r w:rsidRPr="00AB4FD5">
        <w:rPr>
          <w:rFonts w:ascii="SimSun" w:hAnsi="SimSun"/>
          <w:color w:val="000000"/>
          <w:szCs w:val="21"/>
        </w:rPr>
        <w:br/>
        <w:t>Just calm down. (镇静些!)</w:t>
      </w:r>
      <w:r w:rsidRPr="00AB4FD5">
        <w:rPr>
          <w:rFonts w:ascii="SimSun" w:hAnsi="SimSun"/>
          <w:color w:val="000000"/>
          <w:szCs w:val="21"/>
        </w:rPr>
        <w:br/>
        <w:t>Cool down. </w:t>
      </w:r>
      <w:r w:rsidRPr="00AB4FD5">
        <w:rPr>
          <w:rFonts w:ascii="SimSun" w:hAnsi="SimSun"/>
          <w:color w:val="000000"/>
          <w:szCs w:val="21"/>
        </w:rPr>
        <w:br/>
        <w:t>别紧张。 </w:t>
      </w:r>
      <w:r w:rsidRPr="00AB4FD5">
        <w:rPr>
          <w:rFonts w:ascii="SimSun" w:hAnsi="SimSun"/>
          <w:color w:val="000000"/>
          <w:szCs w:val="21"/>
        </w:rPr>
        <w:br/>
        <w:t>Take it easy.</w:t>
      </w:r>
      <w:r w:rsidRPr="00AB4FD5">
        <w:rPr>
          <w:rFonts w:ascii="SimSun" w:hAnsi="SimSun"/>
          <w:color w:val="000000"/>
          <w:szCs w:val="21"/>
        </w:rPr>
        <w:br/>
        <w:t>Take it easy. Don't work so hard. (别拼命了!别干得那么辛苦。)</w:t>
      </w:r>
      <w:r w:rsidRPr="00AB4FD5">
        <w:rPr>
          <w:rFonts w:ascii="SimSun" w:hAnsi="SimSun"/>
          <w:color w:val="000000"/>
          <w:szCs w:val="21"/>
        </w:rPr>
        <w:br/>
        <w:t>I can't take it easy. This is due in the morning. (不拼命不行，今天上午得全部干完。)</w:t>
      </w:r>
      <w:r w:rsidRPr="00AB4FD5">
        <w:rPr>
          <w:rFonts w:ascii="SimSun" w:hAnsi="SimSun"/>
          <w:color w:val="000000"/>
          <w:szCs w:val="21"/>
        </w:rPr>
        <w:br/>
        <w:t>Don't over do it. (别干得太多!)</w:t>
      </w:r>
      <w:r w:rsidRPr="00AB4FD5">
        <w:rPr>
          <w:rFonts w:ascii="SimSun" w:hAnsi="SimSun"/>
          <w:color w:val="000000"/>
          <w:szCs w:val="21"/>
        </w:rPr>
        <w:br/>
        <w:t>Don't overextend yourself. </w:t>
      </w:r>
      <w:r w:rsidRPr="00AB4FD5">
        <w:rPr>
          <w:rFonts w:ascii="SimSun" w:hAnsi="SimSun"/>
          <w:color w:val="000000"/>
          <w:szCs w:val="21"/>
        </w:rPr>
        <w:br/>
        <w:t>何必当真了呢。 </w:t>
      </w:r>
      <w:r w:rsidRPr="00AB4FD5">
        <w:rPr>
          <w:rFonts w:ascii="SimSun" w:hAnsi="SimSun"/>
          <w:color w:val="000000"/>
          <w:szCs w:val="21"/>
        </w:rPr>
        <w:br/>
        <w:t>Don't get so uptight. *用uptight来表示“紧张的”、“焦急的”、“在意的”状态。</w:t>
      </w:r>
      <w:r w:rsidRPr="00AB4FD5">
        <w:rPr>
          <w:rFonts w:ascii="SimSun" w:hAnsi="SimSun"/>
          <w:color w:val="000000"/>
          <w:szCs w:val="21"/>
        </w:rPr>
        <w:br/>
        <w:t>What? You mean I'm too short? (什么?你是说我太矮了?)</w:t>
      </w:r>
      <w:r w:rsidRPr="00AB4FD5">
        <w:rPr>
          <w:rFonts w:ascii="SimSun" w:hAnsi="SimSun"/>
          <w:color w:val="000000"/>
          <w:szCs w:val="21"/>
        </w:rPr>
        <w:br/>
        <w:t>Don't get so uptight. (别当真。)</w:t>
      </w:r>
      <w:r w:rsidRPr="00AB4FD5">
        <w:rPr>
          <w:rFonts w:ascii="SimSun" w:hAnsi="SimSun"/>
          <w:color w:val="000000"/>
          <w:szCs w:val="21"/>
        </w:rPr>
        <w:br/>
        <w:t>Don't get so worked up. </w:t>
      </w:r>
      <w:r w:rsidRPr="00AB4FD5">
        <w:rPr>
          <w:rFonts w:ascii="SimSun" w:hAnsi="SimSun"/>
          <w:color w:val="000000"/>
          <w:szCs w:val="21"/>
        </w:rPr>
        <w:br/>
        <w:t>放松点儿。 </w:t>
      </w:r>
      <w:r w:rsidRPr="00AB4FD5">
        <w:rPr>
          <w:rFonts w:ascii="SimSun" w:hAnsi="SimSun"/>
          <w:color w:val="000000"/>
          <w:szCs w:val="21"/>
        </w:rPr>
        <w:br/>
        <w:t>Don't be so stiff.</w:t>
      </w:r>
      <w:r w:rsidRPr="00AB4FD5">
        <w:rPr>
          <w:rFonts w:ascii="SimSun" w:hAnsi="SimSun"/>
          <w:color w:val="000000"/>
          <w:szCs w:val="21"/>
        </w:rPr>
        <w:br/>
        <w:t>Loosen up. (随便点儿!) </w:t>
      </w:r>
      <w:r w:rsidRPr="00AB4FD5">
        <w:rPr>
          <w:rFonts w:ascii="SimSun" w:hAnsi="SimSun"/>
          <w:color w:val="000000"/>
          <w:szCs w:val="21"/>
        </w:rPr>
        <w:br/>
        <w:t>放松点儿。 </w:t>
      </w:r>
      <w:r w:rsidRPr="00AB4FD5">
        <w:rPr>
          <w:rFonts w:ascii="SimSun" w:hAnsi="SimSun"/>
          <w:color w:val="000000"/>
          <w:szCs w:val="21"/>
        </w:rPr>
        <w:br/>
        <w:t>Kick back! *“悠闲自得地”、“放松地”、“舒适地”。含有不紧张，精神上放松的语感。</w:t>
      </w:r>
      <w:r w:rsidRPr="00AB4FD5">
        <w:rPr>
          <w:rFonts w:ascii="SimSun" w:hAnsi="SimSun"/>
          <w:color w:val="000000"/>
          <w:szCs w:val="21"/>
        </w:rPr>
        <w:br/>
        <w:t>Kick back, make yourself at home. (请随便些，像在自己家里一样。)</w:t>
      </w:r>
      <w:r w:rsidRPr="00AB4FD5">
        <w:rPr>
          <w:rFonts w:ascii="SimSun" w:hAnsi="SimSun"/>
          <w:color w:val="000000"/>
          <w:szCs w:val="21"/>
        </w:rPr>
        <w:br/>
        <w:t>Thanks. (谢谢。)</w:t>
      </w:r>
      <w:r w:rsidRPr="00AB4FD5">
        <w:rPr>
          <w:rFonts w:ascii="SimSun" w:hAnsi="SimSun"/>
          <w:color w:val="000000"/>
          <w:szCs w:val="21"/>
        </w:rPr>
        <w:br/>
        <w:t>Just relax!</w:t>
      </w:r>
      <w:r w:rsidRPr="00AB4FD5">
        <w:rPr>
          <w:rFonts w:ascii="SimSun" w:hAnsi="SimSun"/>
          <w:color w:val="000000"/>
          <w:szCs w:val="21"/>
        </w:rPr>
        <w:br/>
        <w:t>Take it easy!</w:t>
      </w:r>
      <w:r w:rsidRPr="00AB4FD5">
        <w:rPr>
          <w:rFonts w:ascii="SimSun" w:hAnsi="SimSun"/>
          <w:color w:val="000000"/>
          <w:szCs w:val="21"/>
        </w:rPr>
        <w:br/>
        <w:t>Just hang loose! *比较旧的说法。 </w:t>
      </w:r>
      <w:r w:rsidRPr="00AB4FD5">
        <w:rPr>
          <w:rFonts w:ascii="SimSun" w:hAnsi="SimSun"/>
          <w:color w:val="000000"/>
          <w:szCs w:val="21"/>
        </w:rPr>
        <w:br/>
        <w:t>不用着急。</w:t>
      </w:r>
      <w:r w:rsidRPr="00AB4FD5">
        <w:rPr>
          <w:rFonts w:ascii="SimSun" w:hAnsi="SimSun"/>
          <w:color w:val="000000"/>
          <w:szCs w:val="21"/>
        </w:rPr>
        <w:br/>
        <w:t>Take your time. *向对方表示不必着急的表达方式。</w:t>
      </w:r>
      <w:r w:rsidRPr="00AB4FD5">
        <w:rPr>
          <w:rFonts w:ascii="SimSun" w:hAnsi="SimSun"/>
          <w:color w:val="000000"/>
          <w:szCs w:val="21"/>
        </w:rPr>
        <w:br/>
        <w:t>A) I'm sorry, I'm going to be a little late. (对不起，我稍微晚一点儿。)</w:t>
      </w:r>
      <w:r w:rsidRPr="00AB4FD5">
        <w:rPr>
          <w:rFonts w:ascii="SimSun" w:hAnsi="SimSun"/>
          <w:color w:val="000000"/>
          <w:szCs w:val="21"/>
        </w:rPr>
        <w:br/>
        <w:t>B) That's okay. Take your time. (没关系，不用着急。)*打电话时的对话。A对B说要比约定的时间晚到一会儿。 </w:t>
      </w:r>
      <w:r w:rsidRPr="00AB4FD5">
        <w:rPr>
          <w:rFonts w:ascii="SimSun" w:hAnsi="SimSun"/>
          <w:color w:val="000000"/>
          <w:szCs w:val="21"/>
        </w:rPr>
        <w:br/>
        <w:t>别急。 </w:t>
      </w:r>
      <w:r w:rsidRPr="00AB4FD5">
        <w:rPr>
          <w:rFonts w:ascii="SimSun" w:hAnsi="SimSun"/>
          <w:color w:val="000000"/>
          <w:szCs w:val="21"/>
        </w:rPr>
        <w:br/>
        <w:t>There's no need to rush.</w:t>
      </w:r>
      <w:r w:rsidRPr="00AB4FD5">
        <w:rPr>
          <w:rFonts w:ascii="SimSun" w:hAnsi="SimSun"/>
          <w:color w:val="000000"/>
          <w:szCs w:val="21"/>
        </w:rPr>
        <w:br/>
        <w:t>Wait! I need to go to the bathroom. (等等!我得去个厕所。)</w:t>
      </w:r>
      <w:r w:rsidRPr="00AB4FD5">
        <w:rPr>
          <w:rFonts w:ascii="SimSun" w:hAnsi="SimSun"/>
          <w:color w:val="000000"/>
          <w:szCs w:val="21"/>
        </w:rPr>
        <w:br/>
        <w:t>There's no need to rush. (别急。)</w:t>
      </w:r>
      <w:r w:rsidRPr="00AB4FD5">
        <w:rPr>
          <w:rFonts w:ascii="SimSun" w:hAnsi="SimSun"/>
          <w:color w:val="000000"/>
          <w:szCs w:val="21"/>
        </w:rPr>
        <w:br/>
        <w:t>You don't need to hurry.</w:t>
      </w:r>
      <w:r w:rsidRPr="00AB4FD5">
        <w:rPr>
          <w:rFonts w:ascii="SimSun" w:hAnsi="SimSun"/>
          <w:color w:val="000000"/>
          <w:szCs w:val="21"/>
        </w:rPr>
        <w:br/>
        <w:t>No rush.</w:t>
      </w:r>
      <w:r w:rsidRPr="00AB4FD5">
        <w:rPr>
          <w:rFonts w:ascii="SimSun" w:hAnsi="SimSun"/>
          <w:color w:val="000000"/>
          <w:szCs w:val="21"/>
        </w:rPr>
        <w:br/>
        <w:t>No hurry.</w:t>
      </w:r>
      <w:r w:rsidRPr="00AB4FD5">
        <w:rPr>
          <w:rFonts w:ascii="SimSun" w:hAnsi="SimSun"/>
          <w:color w:val="000000"/>
          <w:szCs w:val="21"/>
        </w:rPr>
        <w:br/>
        <w:t>Don't rush on my account. (不用为我着急。)</w:t>
      </w:r>
      <w:r w:rsidRPr="00AB4FD5">
        <w:rPr>
          <w:rFonts w:ascii="SimSun" w:hAnsi="SimSun"/>
          <w:color w:val="000000"/>
          <w:szCs w:val="21"/>
        </w:rPr>
        <w:br/>
      </w:r>
      <w:r w:rsidRPr="00AB4FD5">
        <w:rPr>
          <w:rFonts w:ascii="SimSun" w:hAnsi="SimSun"/>
          <w:color w:val="000000"/>
          <w:szCs w:val="21"/>
        </w:rPr>
        <w:br/>
        <w:t>●言归于好</w:t>
      </w:r>
      <w:r w:rsidRPr="00AB4FD5">
        <w:rPr>
          <w:rFonts w:ascii="SimSun" w:hAnsi="SimSun"/>
          <w:color w:val="000000"/>
          <w:szCs w:val="21"/>
        </w:rPr>
        <w:br/>
        <w:t>我们和好吧! </w:t>
      </w:r>
      <w:r w:rsidRPr="00AB4FD5">
        <w:rPr>
          <w:rFonts w:ascii="SimSun" w:hAnsi="SimSun"/>
          <w:color w:val="000000"/>
          <w:szCs w:val="21"/>
        </w:rPr>
        <w:br/>
        <w:t>Let's make up. *用make up表示“(打架等)解决，和解”。</w:t>
      </w:r>
      <w:r w:rsidRPr="00AB4FD5">
        <w:rPr>
          <w:rFonts w:ascii="SimSun" w:hAnsi="SimSun"/>
          <w:color w:val="000000"/>
          <w:szCs w:val="21"/>
        </w:rPr>
        <w:br/>
        <w:t>Let's make up. (我们和好吧!)</w:t>
      </w:r>
      <w:r w:rsidRPr="00AB4FD5">
        <w:rPr>
          <w:rFonts w:ascii="SimSun" w:hAnsi="SimSun"/>
          <w:color w:val="000000"/>
          <w:szCs w:val="21"/>
        </w:rPr>
        <w:br/>
        <w:t>Yeah, let's. (好吧。)</w:t>
      </w:r>
      <w:r w:rsidRPr="00AB4FD5">
        <w:rPr>
          <w:rFonts w:ascii="SimSun" w:hAnsi="SimSun"/>
          <w:color w:val="000000"/>
          <w:szCs w:val="21"/>
        </w:rPr>
        <w:br/>
        <w:t>Let's kiss and make up. (让我们亲吻和好吧!) </w:t>
      </w:r>
      <w:r w:rsidRPr="00AB4FD5">
        <w:rPr>
          <w:rFonts w:ascii="SimSun" w:hAnsi="SimSun"/>
          <w:color w:val="000000"/>
          <w:szCs w:val="21"/>
        </w:rPr>
        <w:br/>
        <w:t>和好了吗? </w:t>
      </w:r>
      <w:r w:rsidRPr="00AB4FD5">
        <w:rPr>
          <w:rFonts w:ascii="SimSun" w:hAnsi="SimSun"/>
          <w:color w:val="000000"/>
          <w:szCs w:val="21"/>
        </w:rPr>
        <w:br/>
        <w:t>Did you make up?</w:t>
      </w:r>
      <w:r w:rsidRPr="00AB4FD5">
        <w:rPr>
          <w:rFonts w:ascii="SimSun" w:hAnsi="SimSun"/>
          <w:color w:val="000000"/>
          <w:szCs w:val="21"/>
        </w:rPr>
        <w:br/>
        <w:t>We had a fight today. (我们今天打架了。)</w:t>
      </w:r>
      <w:r w:rsidRPr="00AB4FD5">
        <w:rPr>
          <w:rFonts w:ascii="SimSun" w:hAnsi="SimSun"/>
          <w:color w:val="000000"/>
          <w:szCs w:val="21"/>
        </w:rPr>
        <w:br/>
        <w:t>Did you make up? (你们和好了吗?)</w:t>
      </w:r>
      <w:r w:rsidRPr="00AB4FD5">
        <w:rPr>
          <w:rFonts w:ascii="SimSun" w:hAnsi="SimSun"/>
          <w:color w:val="000000"/>
          <w:szCs w:val="21"/>
        </w:rPr>
        <w:br/>
        <w:t>别打了! </w:t>
      </w:r>
      <w:r w:rsidRPr="00AB4FD5">
        <w:rPr>
          <w:rFonts w:ascii="SimSun" w:hAnsi="SimSun"/>
          <w:color w:val="000000"/>
          <w:szCs w:val="21"/>
        </w:rPr>
        <w:br/>
        <w:t>Stop fighting! </w:t>
      </w:r>
      <w:r w:rsidRPr="00AB4FD5">
        <w:rPr>
          <w:rFonts w:ascii="SimSun" w:hAnsi="SimSun"/>
          <w:color w:val="000000"/>
          <w:szCs w:val="21"/>
        </w:rPr>
        <w:br/>
        <w:t>我们就不能好好谈谈吗? </w:t>
      </w:r>
      <w:r w:rsidRPr="00AB4FD5">
        <w:rPr>
          <w:rFonts w:ascii="SimSun" w:hAnsi="SimSun"/>
          <w:color w:val="000000"/>
          <w:szCs w:val="21"/>
        </w:rPr>
        <w:br/>
        <w:t>Can't we talk it over? *talk over 表示“通过相互谈话达到了相互理解”。</w:t>
      </w:r>
      <w:r w:rsidRPr="00AB4FD5">
        <w:rPr>
          <w:rFonts w:ascii="SimSun" w:hAnsi="SimSun"/>
          <w:color w:val="000000"/>
          <w:szCs w:val="21"/>
        </w:rPr>
        <w:br/>
        <w:t>It's over. Get out! (一切都结束了。给我出去!)</w:t>
      </w:r>
      <w:r w:rsidRPr="00AB4FD5">
        <w:rPr>
          <w:rFonts w:ascii="SimSun" w:hAnsi="SimSun"/>
          <w:color w:val="000000"/>
          <w:szCs w:val="21"/>
        </w:rPr>
        <w:br/>
        <w:t>Can't we talk it over? (我们就不能好好谈谈吗?)</w:t>
      </w:r>
      <w:r w:rsidRPr="00AB4FD5">
        <w:rPr>
          <w:rFonts w:ascii="SimSun" w:hAnsi="SimSun"/>
          <w:color w:val="000000"/>
          <w:szCs w:val="21"/>
        </w:rPr>
        <w:br/>
        <w:t>Can't we work it out?</w:t>
      </w:r>
      <w:r w:rsidRPr="00AB4FD5">
        <w:rPr>
          <w:rFonts w:ascii="SimSun" w:hAnsi="SimSun"/>
          <w:color w:val="000000"/>
          <w:szCs w:val="21"/>
        </w:rPr>
        <w:br/>
        <w:t>Let's talk it over. (我们好好谈谈这件事吧!) </w:t>
      </w:r>
      <w:r w:rsidRPr="00AB4FD5">
        <w:rPr>
          <w:rFonts w:ascii="SimSun" w:hAnsi="SimSun"/>
          <w:color w:val="000000"/>
          <w:szCs w:val="21"/>
        </w:rPr>
        <w:br/>
        <w:t>你俩要好好相处。 </w:t>
      </w:r>
      <w:r w:rsidRPr="00AB4FD5">
        <w:rPr>
          <w:rFonts w:ascii="SimSun" w:hAnsi="SimSun"/>
          <w:color w:val="000000"/>
          <w:szCs w:val="21"/>
        </w:rPr>
        <w:br/>
        <w:t>Try to get along.</w:t>
      </w:r>
      <w:r w:rsidRPr="00AB4FD5">
        <w:rPr>
          <w:rFonts w:ascii="SimSun" w:hAnsi="SimSun"/>
          <w:color w:val="000000"/>
          <w:szCs w:val="21"/>
        </w:rPr>
        <w:br/>
        <w:t>Be nice to each other. </w:t>
      </w:r>
      <w:r w:rsidRPr="00AB4FD5">
        <w:rPr>
          <w:rFonts w:ascii="SimSun" w:hAnsi="SimSun"/>
          <w:color w:val="000000"/>
          <w:szCs w:val="21"/>
        </w:rPr>
        <w:br/>
        <w:t>过去的事就让它过去吧。</w:t>
      </w:r>
      <w:r w:rsidRPr="00AB4FD5">
        <w:rPr>
          <w:rFonts w:ascii="SimSun" w:hAnsi="SimSun"/>
          <w:color w:val="000000"/>
          <w:szCs w:val="21"/>
        </w:rPr>
        <w:br/>
        <w:t>Let's forgive and forget! *带有“是过去的事情就让它过去吧”的语感。</w:t>
      </w:r>
      <w:r w:rsidRPr="00AB4FD5">
        <w:rPr>
          <w:rFonts w:ascii="SimSun" w:hAnsi="SimSun"/>
          <w:color w:val="000000"/>
          <w:szCs w:val="21"/>
        </w:rPr>
        <w:br/>
        <w:t>Let bygones be bygones. *谚语。 </w:t>
      </w:r>
      <w:r w:rsidRPr="00AB4FD5">
        <w:rPr>
          <w:rFonts w:ascii="SimSun" w:hAnsi="SimSun"/>
          <w:color w:val="000000"/>
          <w:szCs w:val="21"/>
        </w:rPr>
        <w:br/>
        <w:t>糟了，让你逮着了。 </w:t>
      </w:r>
      <w:r w:rsidRPr="00AB4FD5">
        <w:rPr>
          <w:rFonts w:ascii="SimSun" w:hAnsi="SimSun"/>
          <w:color w:val="000000"/>
          <w:szCs w:val="21"/>
        </w:rPr>
        <w:br/>
        <w:t>You've got me.</w:t>
      </w:r>
      <w:r w:rsidRPr="00AB4FD5">
        <w:rPr>
          <w:rFonts w:ascii="SimSun" w:hAnsi="SimSun"/>
          <w:color w:val="000000"/>
          <w:szCs w:val="21"/>
        </w:rPr>
        <w:br/>
        <w:t>Who did it? (这是谁干的呀?)</w:t>
      </w:r>
      <w:r w:rsidRPr="00AB4FD5">
        <w:rPr>
          <w:rFonts w:ascii="SimSun" w:hAnsi="SimSun"/>
          <w:color w:val="000000"/>
          <w:szCs w:val="21"/>
        </w:rPr>
        <w:br/>
        <w:t>You've got me. (糟了，让你逮着了。)</w:t>
      </w:r>
      <w:r w:rsidRPr="00AB4FD5">
        <w:rPr>
          <w:rFonts w:ascii="SimSun" w:hAnsi="SimSun"/>
          <w:color w:val="000000"/>
          <w:szCs w:val="21"/>
        </w:rPr>
        <w:br/>
        <w:t>I give up.</w:t>
      </w:r>
      <w:r w:rsidRPr="00AB4FD5">
        <w:rPr>
          <w:rFonts w:ascii="SimSun" w:hAnsi="SimSun"/>
          <w:color w:val="000000"/>
          <w:szCs w:val="21"/>
        </w:rPr>
        <w:br/>
        <w:t>I'm beaten.</w:t>
      </w:r>
      <w:r w:rsidRPr="00AB4FD5">
        <w:rPr>
          <w:rFonts w:ascii="SimSun" w:hAnsi="SimSun"/>
          <w:color w:val="000000"/>
          <w:szCs w:val="21"/>
        </w:rPr>
        <w:br/>
        <w:t>You win. </w:t>
      </w:r>
      <w:r w:rsidRPr="00AB4FD5">
        <w:rPr>
          <w:rFonts w:ascii="SimSun" w:hAnsi="SimSun"/>
          <w:color w:val="000000"/>
          <w:szCs w:val="21"/>
        </w:rPr>
        <w:br/>
        <w:t>你输了。 </w:t>
      </w:r>
      <w:r w:rsidRPr="00AB4FD5">
        <w:rPr>
          <w:rFonts w:ascii="SimSun" w:hAnsi="SimSun"/>
          <w:color w:val="000000"/>
          <w:szCs w:val="21"/>
        </w:rPr>
        <w:br/>
        <w:t>I've beaten you.</w:t>
      </w:r>
      <w:r w:rsidRPr="00AB4FD5">
        <w:rPr>
          <w:rFonts w:ascii="SimSun" w:hAnsi="SimSun"/>
          <w:color w:val="000000"/>
          <w:szCs w:val="21"/>
        </w:rPr>
        <w:br/>
        <w:t>You've lost.</w:t>
      </w:r>
      <w:r w:rsidRPr="00AB4FD5">
        <w:rPr>
          <w:rFonts w:ascii="SimSun" w:hAnsi="SimSun"/>
          <w:color w:val="000000"/>
          <w:szCs w:val="21"/>
        </w:rPr>
        <w:br/>
        <w:t>I won. (我赢了。)</w:t>
      </w:r>
      <w:r w:rsidRPr="00AB4FD5">
        <w:rPr>
          <w:rFonts w:ascii="SimSun" w:hAnsi="SimSun"/>
          <w:color w:val="000000"/>
          <w:szCs w:val="21"/>
        </w:rPr>
        <w:br/>
        <w:t>You're a loser. (你是输家。)</w:t>
      </w:r>
      <w:r w:rsidRPr="00AB4FD5">
        <w:rPr>
          <w:rFonts w:ascii="SimSun" w:hAnsi="SimSun"/>
          <w:color w:val="000000"/>
          <w:szCs w:val="21"/>
        </w:rPr>
        <w:br/>
        <w:t>I'm a winner. (我是赢家。) </w:t>
      </w:r>
      <w:r w:rsidRPr="00AB4FD5">
        <w:rPr>
          <w:rFonts w:ascii="SimSun" w:hAnsi="SimSun"/>
          <w:color w:val="000000"/>
          <w:szCs w:val="21"/>
        </w:rPr>
        <w:br/>
        <w:t>我无意伤害你。 </w:t>
      </w:r>
      <w:r w:rsidRPr="00AB4FD5">
        <w:rPr>
          <w:rFonts w:ascii="SimSun" w:hAnsi="SimSun"/>
          <w:color w:val="000000"/>
          <w:szCs w:val="21"/>
        </w:rPr>
        <w:br/>
        <w:t>I didn't mean to hurt you.</w:t>
      </w:r>
      <w:r w:rsidRPr="00AB4FD5">
        <w:rPr>
          <w:rFonts w:ascii="SimSun" w:hAnsi="SimSun"/>
          <w:color w:val="000000"/>
          <w:szCs w:val="21"/>
        </w:rPr>
        <w:br/>
        <w:t>I meant no harm.</w:t>
      </w:r>
      <w:r w:rsidRPr="00AB4FD5">
        <w:rPr>
          <w:rFonts w:ascii="SimSun" w:hAnsi="SimSun"/>
          <w:color w:val="000000"/>
          <w:szCs w:val="21"/>
        </w:rPr>
        <w:br/>
        <w:t>我很想念你。</w:t>
      </w:r>
      <w:r w:rsidRPr="00AB4FD5">
        <w:rPr>
          <w:rFonts w:ascii="SimSun" w:hAnsi="SimSun"/>
          <w:color w:val="000000"/>
          <w:szCs w:val="21"/>
        </w:rPr>
        <w:br/>
        <w:t>I missed you.</w:t>
      </w:r>
      <w:r w:rsidRPr="00AB4FD5">
        <w:rPr>
          <w:rFonts w:ascii="SimSun" w:hAnsi="SimSun"/>
          <w:color w:val="000000"/>
          <w:szCs w:val="21"/>
        </w:rPr>
        <w:br/>
        <w:t>我是个容易感到寂寞的人。 </w:t>
      </w:r>
      <w:r w:rsidRPr="00AB4FD5">
        <w:rPr>
          <w:rFonts w:ascii="SimSun" w:hAnsi="SimSun"/>
          <w:color w:val="000000"/>
          <w:szCs w:val="21"/>
        </w:rPr>
        <w:br/>
        <w:t>I get lonely easily.</w:t>
      </w:r>
      <w:r w:rsidRPr="00AB4FD5">
        <w:rPr>
          <w:rFonts w:ascii="SimSun" w:hAnsi="SimSun"/>
          <w:color w:val="000000"/>
          <w:szCs w:val="21"/>
        </w:rPr>
        <w:br/>
        <w:t>你们就不能和好吗? </w:t>
      </w:r>
      <w:r w:rsidRPr="00AB4FD5">
        <w:rPr>
          <w:rFonts w:ascii="SimSun" w:hAnsi="SimSun"/>
          <w:color w:val="000000"/>
          <w:szCs w:val="21"/>
        </w:rPr>
        <w:br/>
        <w:t>Can't you patch things up? *用patch up表示“平息争吵、不和”。</w:t>
      </w:r>
      <w:r w:rsidRPr="00AB4FD5">
        <w:rPr>
          <w:rFonts w:ascii="SimSun" w:hAnsi="SimSun"/>
          <w:color w:val="000000"/>
          <w:szCs w:val="21"/>
        </w:rPr>
        <w:br/>
        <w:t>Isn't there any way you can patch things up? (就没有什么办法让你们和好吗?)</w:t>
      </w:r>
      <w:r w:rsidRPr="00AB4FD5">
        <w:rPr>
          <w:rFonts w:ascii="SimSun" w:hAnsi="SimSun"/>
          <w:color w:val="000000"/>
          <w:szCs w:val="21"/>
        </w:rPr>
        <w:br/>
        <w:t>Can't you make up?</w:t>
      </w:r>
    </w:p>
    <w:p w:rsidR="007E730F" w:rsidRPr="00AB4FD5" w:rsidRDefault="007E730F" w:rsidP="007E730F">
      <w:pPr>
        <w:pStyle w:val="Heading1"/>
        <w:spacing w:before="120" w:after="120"/>
        <w:rPr>
          <w:rFonts w:ascii="SimSun" w:hAnsi="SimSun"/>
          <w:color w:val="000000"/>
          <w:sz w:val="24"/>
          <w:szCs w:val="21"/>
        </w:rPr>
      </w:pPr>
      <w:bookmarkStart w:id="19" w:name="_Toc7167151"/>
      <w:r w:rsidRPr="00AB4FD5">
        <w:rPr>
          <w:rFonts w:ascii="SimSun" w:hAnsi="SimSun" w:hint="eastAsia"/>
          <w:color w:val="000000"/>
          <w:sz w:val="24"/>
          <w:szCs w:val="21"/>
        </w:rPr>
        <w:t>[口语8000句-18]悲伤</w:t>
      </w:r>
      <w:bookmarkEnd w:id="19"/>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悲伤时</w:t>
      </w:r>
      <w:r w:rsidRPr="00AB4FD5">
        <w:rPr>
          <w:rFonts w:ascii="SimSun" w:hAnsi="SimSun"/>
          <w:color w:val="000000"/>
          <w:szCs w:val="21"/>
        </w:rPr>
        <w:br/>
      </w:r>
      <w:r w:rsidRPr="00AB4FD5">
        <w:rPr>
          <w:rFonts w:ascii="SimSun" w:hAnsi="SimSun"/>
          <w:color w:val="000000"/>
          <w:szCs w:val="21"/>
        </w:rPr>
        <w:br/>
        <w:t>●失望</w:t>
      </w:r>
      <w:r w:rsidRPr="00AB4FD5">
        <w:rPr>
          <w:rFonts w:ascii="SimSun" w:hAnsi="SimSun"/>
          <w:color w:val="000000"/>
          <w:szCs w:val="21"/>
        </w:rPr>
        <w:br/>
        <w:t>真让人失望! </w:t>
      </w:r>
      <w:r w:rsidRPr="00AB4FD5">
        <w:rPr>
          <w:rFonts w:ascii="SimSun" w:hAnsi="SimSun"/>
          <w:color w:val="000000"/>
          <w:szCs w:val="21"/>
        </w:rPr>
        <w:br/>
        <w:t>What a disappointment!</w:t>
      </w:r>
      <w:r w:rsidRPr="00AB4FD5">
        <w:rPr>
          <w:rFonts w:ascii="SimSun" w:hAnsi="SimSun"/>
          <w:color w:val="000000"/>
          <w:szCs w:val="21"/>
        </w:rPr>
        <w:br/>
        <w:t>I didn't get a raise. What a disappointment! (没有给我提薪，真让人失望!)</w:t>
      </w:r>
      <w:r w:rsidRPr="00AB4FD5">
        <w:rPr>
          <w:rFonts w:ascii="SimSun" w:hAnsi="SimSun"/>
          <w:color w:val="000000"/>
          <w:szCs w:val="21"/>
        </w:rPr>
        <w:br/>
        <w:t>That's too bad. (太遗憾了。)</w:t>
      </w:r>
      <w:r w:rsidRPr="00AB4FD5">
        <w:rPr>
          <w:rFonts w:ascii="SimSun" w:hAnsi="SimSun"/>
          <w:color w:val="000000"/>
          <w:szCs w:val="21"/>
        </w:rPr>
        <w:br/>
        <w:t>What a let down!</w:t>
      </w:r>
      <w:r w:rsidRPr="00AB4FD5">
        <w:rPr>
          <w:rFonts w:ascii="SimSun" w:hAnsi="SimSun"/>
          <w:color w:val="000000"/>
          <w:szCs w:val="21"/>
        </w:rPr>
        <w:br/>
        <w:t>I'm disappointed with it.</w:t>
      </w:r>
      <w:r w:rsidRPr="00AB4FD5">
        <w:rPr>
          <w:rFonts w:ascii="SimSun" w:hAnsi="SimSun"/>
          <w:color w:val="000000"/>
          <w:szCs w:val="21"/>
        </w:rPr>
        <w:br/>
        <w:t>This is disappointing.(这真令人扫兴。) </w:t>
      </w:r>
      <w:r w:rsidRPr="00AB4FD5">
        <w:rPr>
          <w:rFonts w:ascii="SimSun" w:hAnsi="SimSun"/>
          <w:color w:val="000000"/>
          <w:szCs w:val="21"/>
        </w:rPr>
        <w:br/>
        <w:t>太遗憾了! </w:t>
      </w:r>
      <w:r w:rsidRPr="00AB4FD5">
        <w:rPr>
          <w:rFonts w:ascii="SimSun" w:hAnsi="SimSun"/>
          <w:color w:val="000000"/>
          <w:szCs w:val="21"/>
        </w:rPr>
        <w:br/>
        <w:t>What a pity!</w:t>
      </w:r>
      <w:r w:rsidRPr="00AB4FD5">
        <w:rPr>
          <w:rFonts w:ascii="SimSun" w:hAnsi="SimSun"/>
          <w:color w:val="000000"/>
          <w:szCs w:val="21"/>
        </w:rPr>
        <w:br/>
        <w:t>I couldn't go. (我没去成。)</w:t>
      </w:r>
      <w:r w:rsidRPr="00AB4FD5">
        <w:rPr>
          <w:rFonts w:ascii="SimSun" w:hAnsi="SimSun"/>
          <w:color w:val="000000"/>
          <w:szCs w:val="21"/>
        </w:rPr>
        <w:br/>
        <w:t>What a pity. (太遗憾了。)</w:t>
      </w:r>
      <w:r w:rsidRPr="00AB4FD5">
        <w:rPr>
          <w:rFonts w:ascii="SimSun" w:hAnsi="SimSun"/>
          <w:color w:val="000000"/>
          <w:szCs w:val="21"/>
        </w:rPr>
        <w:br/>
        <w:t>What a shame!</w:t>
      </w:r>
      <w:r w:rsidRPr="00AB4FD5">
        <w:rPr>
          <w:rFonts w:ascii="SimSun" w:hAnsi="SimSun"/>
          <w:color w:val="000000"/>
          <w:szCs w:val="21"/>
        </w:rPr>
        <w:br/>
        <w:t>What a shame! (多倒霉!)</w:t>
      </w:r>
      <w:r w:rsidRPr="00AB4FD5">
        <w:rPr>
          <w:rFonts w:ascii="SimSun" w:hAnsi="SimSun"/>
          <w:color w:val="000000"/>
          <w:szCs w:val="21"/>
        </w:rPr>
        <w:br/>
        <w:t>Isn't it though? (就是呀!)</w:t>
      </w:r>
      <w:r w:rsidRPr="00AB4FD5">
        <w:rPr>
          <w:rFonts w:ascii="SimSun" w:hAnsi="SimSun"/>
          <w:color w:val="000000"/>
          <w:szCs w:val="21"/>
        </w:rPr>
        <w:br/>
        <w:t>What a bummer!</w:t>
      </w:r>
      <w:r w:rsidRPr="00AB4FD5">
        <w:rPr>
          <w:rFonts w:ascii="SimSun" w:hAnsi="SimSun"/>
          <w:color w:val="000000"/>
          <w:szCs w:val="21"/>
        </w:rPr>
        <w:br/>
        <w:t>Bummer! *口语中用来表示事情的进展不像自己所想象的那样。</w:t>
      </w:r>
      <w:r w:rsidRPr="00AB4FD5">
        <w:rPr>
          <w:rFonts w:ascii="SimSun" w:hAnsi="SimSun"/>
          <w:color w:val="000000"/>
          <w:szCs w:val="21"/>
        </w:rPr>
        <w:br/>
        <w:t>Too bad! (太糟糕了。)</w:t>
      </w:r>
      <w:r w:rsidRPr="00AB4FD5">
        <w:rPr>
          <w:rFonts w:ascii="SimSun" w:hAnsi="SimSun"/>
          <w:color w:val="000000"/>
          <w:szCs w:val="21"/>
        </w:rPr>
        <w:br/>
        <w:t>I failed the exam. (我考砸了。)</w:t>
      </w:r>
      <w:r w:rsidRPr="00AB4FD5">
        <w:rPr>
          <w:rFonts w:ascii="SimSun" w:hAnsi="SimSun"/>
          <w:color w:val="000000"/>
          <w:szCs w:val="21"/>
        </w:rPr>
        <w:br/>
        <w:t>Too bad. (太糟糕了。)</w:t>
      </w:r>
      <w:r w:rsidRPr="00AB4FD5">
        <w:rPr>
          <w:rFonts w:ascii="SimSun" w:hAnsi="SimSun"/>
          <w:color w:val="000000"/>
          <w:szCs w:val="21"/>
        </w:rPr>
        <w:br/>
        <w:t>That's too bad! </w:t>
      </w:r>
      <w:r w:rsidRPr="00AB4FD5">
        <w:rPr>
          <w:rFonts w:ascii="SimSun" w:hAnsi="SimSun"/>
          <w:color w:val="000000"/>
          <w:szCs w:val="21"/>
        </w:rPr>
        <w:br/>
        <w:t>白费力了。 </w:t>
      </w:r>
      <w:r w:rsidRPr="00AB4FD5">
        <w:rPr>
          <w:rFonts w:ascii="SimSun" w:hAnsi="SimSun"/>
          <w:color w:val="000000"/>
          <w:szCs w:val="21"/>
        </w:rPr>
        <w:br/>
        <w:t>It was a waste of effort. *waste “浪费”、“白搭”，effort表示“努力”、“费尽力气”。</w:t>
      </w:r>
      <w:r w:rsidRPr="00AB4FD5">
        <w:rPr>
          <w:rFonts w:ascii="SimSun" w:hAnsi="SimSun"/>
          <w:color w:val="000000"/>
          <w:szCs w:val="21"/>
        </w:rPr>
        <w:br/>
        <w:t>It was a waste of my effort.</w:t>
      </w:r>
      <w:r w:rsidRPr="00AB4FD5">
        <w:rPr>
          <w:rFonts w:ascii="SimSun" w:hAnsi="SimSun"/>
          <w:color w:val="000000"/>
          <w:szCs w:val="21"/>
        </w:rPr>
        <w:br/>
        <w:t>My effort was wasted.</w:t>
      </w:r>
      <w:r w:rsidRPr="00AB4FD5">
        <w:rPr>
          <w:rFonts w:ascii="SimSun" w:hAnsi="SimSun"/>
          <w:color w:val="000000"/>
          <w:szCs w:val="21"/>
        </w:rPr>
        <w:br/>
        <w:t>All my effort went down the drain. </w:t>
      </w:r>
      <w:r w:rsidRPr="00AB4FD5">
        <w:rPr>
          <w:rFonts w:ascii="SimSun" w:hAnsi="SimSun"/>
          <w:color w:val="000000"/>
          <w:szCs w:val="21"/>
        </w:rPr>
        <w:br/>
        <w:t>白费劲。 </w:t>
      </w:r>
      <w:r w:rsidRPr="00AB4FD5">
        <w:rPr>
          <w:rFonts w:ascii="SimSun" w:hAnsi="SimSun"/>
          <w:color w:val="000000"/>
          <w:szCs w:val="21"/>
        </w:rPr>
        <w:br/>
        <w:t>a wild-goose chase *wild goose表示“过路的大雁”，chase意为“追赶”。会话中常用。</w:t>
      </w:r>
      <w:r w:rsidRPr="00AB4FD5">
        <w:rPr>
          <w:rFonts w:ascii="SimSun" w:hAnsi="SimSun"/>
          <w:color w:val="000000"/>
          <w:szCs w:val="21"/>
        </w:rPr>
        <w:br/>
        <w:t>Did you find him. (你找到他了吗?)</w:t>
      </w:r>
      <w:r w:rsidRPr="00AB4FD5">
        <w:rPr>
          <w:rFonts w:ascii="SimSun" w:hAnsi="SimSun"/>
          <w:color w:val="000000"/>
          <w:szCs w:val="21"/>
        </w:rPr>
        <w:br/>
        <w:t>No, he led me on a wild-goose chase. (没有，白费了半天劲。) </w:t>
      </w:r>
      <w:r w:rsidRPr="00AB4FD5">
        <w:rPr>
          <w:rFonts w:ascii="SimSun" w:hAnsi="SimSun"/>
          <w:color w:val="000000"/>
          <w:szCs w:val="21"/>
        </w:rPr>
        <w:br/>
        <w:t>前功尽弃。 </w:t>
      </w:r>
      <w:r w:rsidRPr="00AB4FD5">
        <w:rPr>
          <w:rFonts w:ascii="SimSun" w:hAnsi="SimSun"/>
          <w:color w:val="000000"/>
          <w:szCs w:val="21"/>
        </w:rPr>
        <w:br/>
        <w:t>All that for nothing. *事情进展得不那么顺利时，表示“我费了那么大的劲儿，我作出了那么多的努力，可是……”。</w:t>
      </w:r>
      <w:r w:rsidRPr="00AB4FD5">
        <w:rPr>
          <w:rFonts w:ascii="SimSun" w:hAnsi="SimSun"/>
          <w:color w:val="000000"/>
          <w:szCs w:val="21"/>
        </w:rPr>
        <w:br/>
        <w:t>It was all a waste.</w:t>
      </w:r>
      <w:r w:rsidRPr="00AB4FD5">
        <w:rPr>
          <w:rFonts w:ascii="SimSun" w:hAnsi="SimSun"/>
          <w:color w:val="000000"/>
          <w:szCs w:val="21"/>
        </w:rPr>
        <w:br/>
        <w:t>It was all for nothing.</w:t>
      </w:r>
      <w:r w:rsidRPr="00AB4FD5">
        <w:rPr>
          <w:rFonts w:ascii="SimSun" w:hAnsi="SimSun"/>
          <w:color w:val="000000"/>
          <w:szCs w:val="21"/>
        </w:rPr>
        <w:br/>
        <w:t>你真让我失望。 </w:t>
      </w:r>
      <w:r w:rsidRPr="00AB4FD5">
        <w:rPr>
          <w:rFonts w:ascii="SimSun" w:hAnsi="SimSun"/>
          <w:color w:val="000000"/>
          <w:szCs w:val="21"/>
        </w:rPr>
        <w:br/>
        <w:t>You let me down.</w:t>
      </w:r>
      <w:r w:rsidRPr="00AB4FD5">
        <w:rPr>
          <w:rFonts w:ascii="SimSun" w:hAnsi="SimSun"/>
          <w:color w:val="000000"/>
          <w:szCs w:val="21"/>
        </w:rPr>
        <w:br/>
        <w:t>I'm sorry I didn't come to your wedding. (对不起，我没能参加你的婚礼。)</w:t>
      </w:r>
      <w:r w:rsidRPr="00AB4FD5">
        <w:rPr>
          <w:rFonts w:ascii="SimSun" w:hAnsi="SimSun"/>
          <w:color w:val="000000"/>
          <w:szCs w:val="21"/>
        </w:rPr>
        <w:br/>
        <w:t>Yeah, you let me down. (是啊，我很失望。)</w:t>
      </w:r>
      <w:r w:rsidRPr="00AB4FD5">
        <w:rPr>
          <w:rFonts w:ascii="SimSun" w:hAnsi="SimSun"/>
          <w:color w:val="000000"/>
          <w:szCs w:val="21"/>
        </w:rPr>
        <w:br/>
        <w:t>You disappointed me. </w:t>
      </w:r>
      <w:r w:rsidRPr="00AB4FD5">
        <w:rPr>
          <w:rFonts w:ascii="SimSun" w:hAnsi="SimSun"/>
          <w:color w:val="000000"/>
          <w:szCs w:val="21"/>
        </w:rPr>
        <w:br/>
        <w:t>我真失策。</w:t>
      </w:r>
      <w:r w:rsidRPr="00AB4FD5">
        <w:rPr>
          <w:rFonts w:ascii="SimSun" w:hAnsi="SimSun"/>
          <w:color w:val="000000"/>
          <w:szCs w:val="21"/>
        </w:rPr>
        <w:br/>
        <w:t>I blew it. *常用俚语，表示“失败”、“失策”、“干了一件蠢事”。</w:t>
      </w:r>
      <w:r w:rsidRPr="00AB4FD5">
        <w:rPr>
          <w:rFonts w:ascii="SimSun" w:hAnsi="SimSun"/>
          <w:color w:val="000000"/>
          <w:szCs w:val="21"/>
        </w:rPr>
        <w:br/>
        <w:t>I blew it. I lost the customer. (我真失策，失去了那个客户。)</w:t>
      </w:r>
      <w:r w:rsidRPr="00AB4FD5">
        <w:rPr>
          <w:rFonts w:ascii="SimSun" w:hAnsi="SimSun"/>
          <w:color w:val="000000"/>
          <w:szCs w:val="21"/>
        </w:rPr>
        <w:br/>
        <w:t>Make sure it doesn't happen again. (再也不要发生这样的事了。)</w:t>
      </w:r>
      <w:r w:rsidRPr="00AB4FD5">
        <w:rPr>
          <w:rFonts w:ascii="SimSun" w:hAnsi="SimSun"/>
          <w:color w:val="000000"/>
          <w:szCs w:val="21"/>
        </w:rPr>
        <w:br/>
        <w:t>I screwed up.</w:t>
      </w:r>
      <w:r w:rsidRPr="00AB4FD5">
        <w:rPr>
          <w:rFonts w:ascii="SimSun" w:hAnsi="SimSun"/>
          <w:color w:val="000000"/>
          <w:szCs w:val="21"/>
        </w:rPr>
        <w:br/>
        <w:t>I messed up. (我给搞砸了。)</w:t>
      </w:r>
      <w:r w:rsidRPr="00AB4FD5">
        <w:rPr>
          <w:rFonts w:ascii="SimSun" w:hAnsi="SimSun"/>
          <w:color w:val="000000"/>
          <w:szCs w:val="21"/>
        </w:rPr>
        <w:br/>
        <w:t>It's all my fault. (全都是我的错。) </w:t>
      </w:r>
      <w:r w:rsidRPr="00AB4FD5">
        <w:rPr>
          <w:rFonts w:ascii="SimSun" w:hAnsi="SimSun"/>
          <w:color w:val="000000"/>
          <w:szCs w:val="21"/>
        </w:rPr>
        <w:br/>
        <w:t>毫无办法。 </w:t>
      </w:r>
      <w:r w:rsidRPr="00AB4FD5">
        <w:rPr>
          <w:rFonts w:ascii="SimSun" w:hAnsi="SimSun"/>
          <w:color w:val="000000"/>
          <w:szCs w:val="21"/>
        </w:rPr>
        <w:br/>
        <w:t>It can't be helped.</w:t>
      </w:r>
      <w:r w:rsidRPr="00AB4FD5">
        <w:rPr>
          <w:rFonts w:ascii="SimSun" w:hAnsi="SimSun"/>
          <w:color w:val="000000"/>
          <w:szCs w:val="21"/>
        </w:rPr>
        <w:br/>
        <w:t>There's nothing you can do about it. (这事一点儿办法都没有。) </w:t>
      </w:r>
      <w:r w:rsidRPr="00AB4FD5">
        <w:rPr>
          <w:rFonts w:ascii="SimSun" w:hAnsi="SimSun"/>
          <w:color w:val="000000"/>
          <w:szCs w:val="21"/>
        </w:rPr>
        <w:br/>
        <w:t>纯属浪费时间。 </w:t>
      </w:r>
      <w:r w:rsidRPr="00AB4FD5">
        <w:rPr>
          <w:rFonts w:ascii="SimSun" w:hAnsi="SimSun"/>
          <w:color w:val="000000"/>
          <w:szCs w:val="21"/>
        </w:rPr>
        <w:br/>
        <w:t>It's a waste of time.</w:t>
      </w:r>
      <w:r w:rsidRPr="00AB4FD5">
        <w:rPr>
          <w:rFonts w:ascii="SimSun" w:hAnsi="SimSun"/>
          <w:color w:val="000000"/>
          <w:szCs w:val="21"/>
        </w:rPr>
        <w:br/>
        <w:t>How was it? (怎么样?)</w:t>
      </w:r>
      <w:r w:rsidRPr="00AB4FD5">
        <w:rPr>
          <w:rFonts w:ascii="SimSun" w:hAnsi="SimSun"/>
          <w:color w:val="000000"/>
          <w:szCs w:val="21"/>
        </w:rPr>
        <w:br/>
        <w:t>It was a waste of time talking to him. (跟他谈话，纯属浪费时间。) </w:t>
      </w:r>
      <w:r w:rsidRPr="00AB4FD5">
        <w:rPr>
          <w:rFonts w:ascii="SimSun" w:hAnsi="SimSun"/>
          <w:color w:val="000000"/>
          <w:szCs w:val="21"/>
        </w:rPr>
        <w:br/>
        <w:t>差不多了! </w:t>
      </w:r>
      <w:r w:rsidRPr="00AB4FD5">
        <w:rPr>
          <w:rFonts w:ascii="SimSun" w:hAnsi="SimSun"/>
          <w:color w:val="000000"/>
          <w:szCs w:val="21"/>
        </w:rPr>
        <w:br/>
        <w:t>Almost! *用来表示几乎就要成功了。</w:t>
      </w:r>
      <w:r w:rsidRPr="00AB4FD5">
        <w:rPr>
          <w:rFonts w:ascii="SimSun" w:hAnsi="SimSun"/>
          <w:color w:val="000000"/>
          <w:szCs w:val="21"/>
        </w:rPr>
        <w:br/>
        <w:t>Almost! (差不多了!)</w:t>
      </w:r>
      <w:r w:rsidRPr="00AB4FD5">
        <w:rPr>
          <w:rFonts w:ascii="SimSun" w:hAnsi="SimSun"/>
          <w:color w:val="000000"/>
          <w:szCs w:val="21"/>
        </w:rPr>
        <w:br/>
        <w:t>Nice try. (干得不错。) </w:t>
      </w:r>
      <w:r w:rsidRPr="00AB4FD5">
        <w:rPr>
          <w:rFonts w:ascii="SimSun" w:hAnsi="SimSun"/>
          <w:color w:val="000000"/>
          <w:szCs w:val="21"/>
        </w:rPr>
        <w:br/>
        <w:t>我感到悲伤。 </w:t>
      </w:r>
      <w:r w:rsidRPr="00AB4FD5">
        <w:rPr>
          <w:rFonts w:ascii="SimSun" w:hAnsi="SimSun"/>
          <w:color w:val="000000"/>
          <w:szCs w:val="21"/>
        </w:rPr>
        <w:br/>
        <w:t>I feel sad.</w:t>
      </w:r>
      <w:r w:rsidRPr="00AB4FD5">
        <w:rPr>
          <w:rFonts w:ascii="SimSun" w:hAnsi="SimSun"/>
          <w:color w:val="000000"/>
          <w:szCs w:val="21"/>
        </w:rPr>
        <w:br/>
        <w:t>What's wrong? (怎么了?)</w:t>
      </w:r>
      <w:r w:rsidRPr="00AB4FD5">
        <w:rPr>
          <w:rFonts w:ascii="SimSun" w:hAnsi="SimSun"/>
          <w:color w:val="000000"/>
          <w:szCs w:val="21"/>
        </w:rPr>
        <w:br/>
        <w:t>I feel sad. (我感到悲伤。)</w:t>
      </w:r>
      <w:r w:rsidRPr="00AB4FD5">
        <w:rPr>
          <w:rFonts w:ascii="SimSun" w:hAnsi="SimSun"/>
          <w:color w:val="000000"/>
          <w:szCs w:val="21"/>
        </w:rPr>
        <w:br/>
        <w:t>I'm sad.</w:t>
      </w:r>
      <w:r w:rsidRPr="00AB4FD5">
        <w:rPr>
          <w:rFonts w:ascii="SimSun" w:hAnsi="SimSun"/>
          <w:color w:val="000000"/>
          <w:szCs w:val="21"/>
        </w:rPr>
        <w:br/>
        <w:t>I'm unhappy. </w:t>
      </w:r>
      <w:r w:rsidRPr="00AB4FD5">
        <w:rPr>
          <w:rFonts w:ascii="SimSun" w:hAnsi="SimSun"/>
          <w:color w:val="000000"/>
          <w:szCs w:val="21"/>
        </w:rPr>
        <w:br/>
        <w:t>我感到非常痛苦。</w:t>
      </w:r>
      <w:r w:rsidRPr="00AB4FD5">
        <w:rPr>
          <w:rFonts w:ascii="SimSun" w:hAnsi="SimSun"/>
          <w:color w:val="000000"/>
          <w:szCs w:val="21"/>
        </w:rPr>
        <w:br/>
        <w:t>I feel really sad.</w:t>
      </w:r>
      <w:r w:rsidRPr="00AB4FD5">
        <w:rPr>
          <w:rFonts w:ascii="SimSun" w:hAnsi="SimSun"/>
          <w:color w:val="000000"/>
          <w:szCs w:val="21"/>
        </w:rPr>
        <w:br/>
        <w:t>I'm really sad.</w:t>
      </w:r>
      <w:r w:rsidRPr="00AB4FD5">
        <w:rPr>
          <w:rFonts w:ascii="SimSun" w:hAnsi="SimSun"/>
          <w:color w:val="000000"/>
          <w:szCs w:val="21"/>
        </w:rPr>
        <w:br/>
        <w:t>I'm really unhappy. </w:t>
      </w:r>
      <w:r w:rsidRPr="00AB4FD5">
        <w:rPr>
          <w:rFonts w:ascii="SimSun" w:hAnsi="SimSun"/>
          <w:color w:val="000000"/>
          <w:szCs w:val="21"/>
        </w:rPr>
        <w:br/>
        <w:t>哦!天哪! </w:t>
      </w:r>
      <w:r w:rsidRPr="00AB4FD5">
        <w:rPr>
          <w:rFonts w:ascii="SimSun" w:hAnsi="SimSun"/>
          <w:color w:val="000000"/>
          <w:szCs w:val="21"/>
        </w:rPr>
        <w:br/>
        <w:t>Oh, dear!</w:t>
      </w:r>
      <w:r w:rsidRPr="00AB4FD5">
        <w:rPr>
          <w:rFonts w:ascii="SimSun" w:hAnsi="SimSun"/>
          <w:color w:val="000000"/>
          <w:szCs w:val="21"/>
        </w:rPr>
        <w:br/>
        <w:t>My dog died. (我的狗死了。)</w:t>
      </w:r>
      <w:r w:rsidRPr="00AB4FD5">
        <w:rPr>
          <w:rFonts w:ascii="SimSun" w:hAnsi="SimSun"/>
          <w:color w:val="000000"/>
          <w:szCs w:val="21"/>
        </w:rPr>
        <w:br/>
        <w:t>Oh, dear! (哦!天哪!)</w:t>
      </w:r>
      <w:r w:rsidRPr="00AB4FD5">
        <w:rPr>
          <w:rFonts w:ascii="SimSun" w:hAnsi="SimSun"/>
          <w:color w:val="000000"/>
          <w:szCs w:val="21"/>
        </w:rPr>
        <w:br/>
        <w:t>Oh, my!</w:t>
      </w:r>
      <w:r w:rsidRPr="00AB4FD5">
        <w:rPr>
          <w:rFonts w:ascii="SimSun" w:hAnsi="SimSun"/>
          <w:color w:val="000000"/>
          <w:szCs w:val="21"/>
        </w:rPr>
        <w:br/>
        <w:t>Alas! *旧的说法。 </w:t>
      </w:r>
      <w:r w:rsidRPr="00AB4FD5">
        <w:rPr>
          <w:rFonts w:ascii="SimSun" w:hAnsi="SimSun"/>
          <w:color w:val="000000"/>
          <w:szCs w:val="21"/>
        </w:rPr>
        <w:br/>
        <w:t>呜呜! </w:t>
      </w:r>
      <w:r w:rsidRPr="00AB4FD5">
        <w:rPr>
          <w:rFonts w:ascii="SimSun" w:hAnsi="SimSun"/>
          <w:color w:val="000000"/>
          <w:szCs w:val="21"/>
        </w:rPr>
        <w:br/>
        <w:t>Boohoo. *用在大声哭泣时，呜呜地哭。 </w:t>
      </w:r>
      <w:r w:rsidRPr="00AB4FD5">
        <w:rPr>
          <w:rFonts w:ascii="SimSun" w:hAnsi="SimSun"/>
          <w:color w:val="000000"/>
          <w:szCs w:val="21"/>
        </w:rPr>
        <w:br/>
        <w:t>我的心都碎了。 </w:t>
      </w:r>
      <w:r w:rsidRPr="00AB4FD5">
        <w:rPr>
          <w:rFonts w:ascii="SimSun" w:hAnsi="SimSun"/>
          <w:color w:val="000000"/>
          <w:szCs w:val="21"/>
        </w:rPr>
        <w:br/>
        <w:t>My heart broke.</w:t>
      </w:r>
      <w:r w:rsidRPr="00AB4FD5">
        <w:rPr>
          <w:rFonts w:ascii="SimSun" w:hAnsi="SimSun"/>
          <w:color w:val="000000"/>
          <w:szCs w:val="21"/>
        </w:rPr>
        <w:br/>
        <w:t>I felt heart broken. </w:t>
      </w:r>
      <w:r w:rsidRPr="00AB4FD5">
        <w:rPr>
          <w:rFonts w:ascii="SimSun" w:hAnsi="SimSun"/>
          <w:color w:val="000000"/>
          <w:szCs w:val="21"/>
        </w:rPr>
        <w:br/>
        <w:t>我的内心充满了悲伤。 </w:t>
      </w:r>
      <w:r w:rsidRPr="00AB4FD5">
        <w:rPr>
          <w:rFonts w:ascii="SimSun" w:hAnsi="SimSun"/>
          <w:color w:val="000000"/>
          <w:szCs w:val="21"/>
        </w:rPr>
        <w:br/>
        <w:t>My heart has been filled with grief. *be filled with... 表示“充满……”，grief 表示“极度悲伤”、“悲叹”。 </w:t>
      </w:r>
      <w:r w:rsidRPr="00AB4FD5">
        <w:rPr>
          <w:rFonts w:ascii="SimSun" w:hAnsi="SimSun"/>
          <w:color w:val="000000"/>
          <w:szCs w:val="21"/>
        </w:rPr>
        <w:br/>
        <w:t>那悲惨的故事使我心情抑郁。</w:t>
      </w:r>
      <w:r w:rsidRPr="00AB4FD5">
        <w:rPr>
          <w:rFonts w:ascii="SimSun" w:hAnsi="SimSun"/>
          <w:color w:val="000000"/>
          <w:szCs w:val="21"/>
        </w:rPr>
        <w:br/>
        <w:t>The sad story depressed me. *depress 表示“使消沉，使沮丧”。</w:t>
      </w:r>
      <w:r w:rsidRPr="00AB4FD5">
        <w:rPr>
          <w:rFonts w:ascii="SimSun" w:hAnsi="SimSun"/>
          <w:color w:val="000000"/>
          <w:szCs w:val="21"/>
        </w:rPr>
        <w:br/>
        <w:t>The sad story really brought me down. *bring...down “使……灰心丧气”。 </w:t>
      </w:r>
      <w:r w:rsidRPr="00AB4FD5">
        <w:rPr>
          <w:rFonts w:ascii="SimSun" w:hAnsi="SimSun"/>
          <w:color w:val="000000"/>
          <w:szCs w:val="21"/>
        </w:rPr>
        <w:br/>
        <w:t>真无情! </w:t>
      </w:r>
      <w:r w:rsidRPr="00AB4FD5">
        <w:rPr>
          <w:rFonts w:ascii="SimSun" w:hAnsi="SimSun"/>
          <w:color w:val="000000"/>
          <w:szCs w:val="21"/>
        </w:rPr>
        <w:br/>
        <w:t>How ruthless!</w:t>
      </w:r>
      <w:r w:rsidRPr="00AB4FD5">
        <w:rPr>
          <w:rFonts w:ascii="SimSun" w:hAnsi="SimSun"/>
          <w:color w:val="000000"/>
          <w:szCs w:val="21"/>
        </w:rPr>
        <w:br/>
        <w:t>She stole my customer. (她抢走了我的客人。)</w:t>
      </w:r>
      <w:r w:rsidRPr="00AB4FD5">
        <w:rPr>
          <w:rFonts w:ascii="SimSun" w:hAnsi="SimSun"/>
          <w:color w:val="000000"/>
          <w:szCs w:val="21"/>
        </w:rPr>
        <w:br/>
        <w:t>How ruthless! (真残忍!)</w:t>
      </w:r>
      <w:r w:rsidRPr="00AB4FD5">
        <w:rPr>
          <w:rFonts w:ascii="SimSun" w:hAnsi="SimSun"/>
          <w:color w:val="000000"/>
          <w:szCs w:val="21"/>
        </w:rPr>
        <w:br/>
        <w:t>How uncaring!</w:t>
      </w:r>
      <w:r w:rsidRPr="00AB4FD5">
        <w:rPr>
          <w:rFonts w:ascii="SimSun" w:hAnsi="SimSun"/>
          <w:color w:val="000000"/>
          <w:szCs w:val="21"/>
        </w:rPr>
        <w:br/>
        <w:t>How cruel! </w:t>
      </w:r>
      <w:r w:rsidRPr="00AB4FD5">
        <w:rPr>
          <w:rFonts w:ascii="SimSun" w:hAnsi="SimSun"/>
          <w:color w:val="000000"/>
          <w:szCs w:val="21"/>
        </w:rPr>
        <w:br/>
        <w:t>没人能知道我的感受。</w:t>
      </w:r>
      <w:r w:rsidRPr="00AB4FD5">
        <w:rPr>
          <w:rFonts w:ascii="SimSun" w:hAnsi="SimSun"/>
          <w:color w:val="000000"/>
          <w:szCs w:val="21"/>
        </w:rPr>
        <w:br/>
        <w:t>No one can understand how I really feel.</w:t>
      </w:r>
      <w:r w:rsidRPr="00AB4FD5">
        <w:rPr>
          <w:rFonts w:ascii="SimSun" w:hAnsi="SimSun"/>
          <w:color w:val="000000"/>
          <w:szCs w:val="21"/>
        </w:rPr>
        <w:br/>
        <w:t>Please talk to me. (请跟我说说吧。)</w:t>
      </w:r>
      <w:r w:rsidRPr="00AB4FD5">
        <w:rPr>
          <w:rFonts w:ascii="SimSun" w:hAnsi="SimSun"/>
          <w:color w:val="000000"/>
          <w:szCs w:val="21"/>
        </w:rPr>
        <w:br/>
        <w:t>No one can understand how I really feel. (没人能明白我的真实感受。)</w:t>
      </w:r>
      <w:r w:rsidRPr="00AB4FD5">
        <w:rPr>
          <w:rFonts w:ascii="SimSun" w:hAnsi="SimSun"/>
          <w:color w:val="000000"/>
          <w:szCs w:val="21"/>
        </w:rPr>
        <w:br/>
        <w:t>No one can relate to me.</w:t>
      </w:r>
      <w:r w:rsidRPr="00AB4FD5">
        <w:rPr>
          <w:rFonts w:ascii="SimSun" w:hAnsi="SimSun"/>
          <w:color w:val="000000"/>
          <w:szCs w:val="21"/>
        </w:rPr>
        <w:br/>
        <w:t>Nobody understands my feelings.</w:t>
      </w:r>
      <w:r w:rsidRPr="00AB4FD5">
        <w:rPr>
          <w:rFonts w:ascii="SimSun" w:hAnsi="SimSun"/>
          <w:color w:val="000000"/>
          <w:szCs w:val="21"/>
        </w:rPr>
        <w:br/>
      </w:r>
      <w:r w:rsidRPr="00AB4FD5">
        <w:rPr>
          <w:rFonts w:ascii="SimSun" w:hAnsi="SimSun"/>
          <w:color w:val="000000"/>
          <w:szCs w:val="21"/>
        </w:rPr>
        <w:br/>
        <w:t>●寂寞</w:t>
      </w:r>
      <w:r w:rsidRPr="00AB4FD5">
        <w:rPr>
          <w:rFonts w:ascii="SimSun" w:hAnsi="SimSun"/>
          <w:color w:val="000000"/>
          <w:szCs w:val="21"/>
        </w:rPr>
        <w:br/>
        <w:t>我感到很寂寞。 </w:t>
      </w:r>
      <w:r w:rsidRPr="00AB4FD5">
        <w:rPr>
          <w:rFonts w:ascii="SimSun" w:hAnsi="SimSun"/>
          <w:color w:val="000000"/>
          <w:szCs w:val="21"/>
        </w:rPr>
        <w:br/>
        <w:t>I feel lonely.</w:t>
      </w:r>
      <w:r w:rsidRPr="00AB4FD5">
        <w:rPr>
          <w:rFonts w:ascii="SimSun" w:hAnsi="SimSun"/>
          <w:color w:val="000000"/>
          <w:szCs w:val="21"/>
        </w:rPr>
        <w:br/>
        <w:t>I feel lonely without my husband. (丈夫不在，我感到很寂寞。)</w:t>
      </w:r>
      <w:r w:rsidRPr="00AB4FD5">
        <w:rPr>
          <w:rFonts w:ascii="SimSun" w:hAnsi="SimSun"/>
          <w:color w:val="000000"/>
          <w:szCs w:val="21"/>
        </w:rPr>
        <w:br/>
        <w:t>He'll be back next week. (他下个星期就会回来。)</w:t>
      </w:r>
      <w:r w:rsidRPr="00AB4FD5">
        <w:rPr>
          <w:rFonts w:ascii="SimSun" w:hAnsi="SimSun"/>
          <w:color w:val="000000"/>
          <w:szCs w:val="21"/>
        </w:rPr>
        <w:br/>
        <w:t>I'm lonely.</w:t>
      </w:r>
      <w:r w:rsidRPr="00AB4FD5">
        <w:rPr>
          <w:rFonts w:ascii="SimSun" w:hAnsi="SimSun"/>
          <w:color w:val="000000"/>
          <w:szCs w:val="21"/>
        </w:rPr>
        <w:br/>
        <w:t>I feel all alone. </w:t>
      </w:r>
      <w:r w:rsidRPr="00AB4FD5">
        <w:rPr>
          <w:rFonts w:ascii="SimSun" w:hAnsi="SimSun"/>
          <w:color w:val="000000"/>
          <w:szCs w:val="21"/>
        </w:rPr>
        <w:br/>
        <w:t>我讨厌孤独。 </w:t>
      </w:r>
      <w:r w:rsidRPr="00AB4FD5">
        <w:rPr>
          <w:rFonts w:ascii="SimSun" w:hAnsi="SimSun"/>
          <w:color w:val="000000"/>
          <w:szCs w:val="21"/>
        </w:rPr>
        <w:br/>
        <w:t>I hate being alone. </w:t>
      </w:r>
      <w:r w:rsidRPr="00AB4FD5">
        <w:rPr>
          <w:rFonts w:ascii="SimSun" w:hAnsi="SimSun"/>
          <w:color w:val="000000"/>
          <w:szCs w:val="21"/>
        </w:rPr>
        <w:br/>
        <w:t>我不在乎孤独。</w:t>
      </w:r>
      <w:r w:rsidRPr="00AB4FD5">
        <w:rPr>
          <w:rFonts w:ascii="SimSun" w:hAnsi="SimSun"/>
          <w:color w:val="000000"/>
          <w:szCs w:val="21"/>
        </w:rPr>
        <w:br/>
        <w:t>I don't mind being alone. </w:t>
      </w:r>
      <w:r w:rsidRPr="00AB4FD5">
        <w:rPr>
          <w:rFonts w:ascii="SimSun" w:hAnsi="SimSun"/>
          <w:color w:val="000000"/>
          <w:szCs w:val="21"/>
        </w:rPr>
        <w:br/>
        <w:t>我想念你。 </w:t>
      </w:r>
      <w:r w:rsidRPr="00AB4FD5">
        <w:rPr>
          <w:rFonts w:ascii="SimSun" w:hAnsi="SimSun"/>
          <w:color w:val="000000"/>
          <w:szCs w:val="21"/>
        </w:rPr>
        <w:br/>
        <w:t>I miss you. *miss 表示“因某人不在而觉得寂寞”，I miss you含有I want to see you(我想见到你)和I want to be with you(我想和你在一起)这两种心情。</w:t>
      </w:r>
      <w:r w:rsidRPr="00AB4FD5">
        <w:rPr>
          <w:rFonts w:ascii="SimSun" w:hAnsi="SimSun"/>
          <w:color w:val="000000"/>
          <w:szCs w:val="21"/>
        </w:rPr>
        <w:br/>
        <w:t>I miss you. (我想念你。)</w:t>
      </w:r>
      <w:r w:rsidRPr="00AB4FD5">
        <w:rPr>
          <w:rFonts w:ascii="SimSun" w:hAnsi="SimSun"/>
          <w:color w:val="000000"/>
          <w:szCs w:val="21"/>
        </w:rPr>
        <w:br/>
        <w:t>I miss you, too. I'll be home soon. (我也想你，我马上就会回去的。)</w:t>
      </w:r>
      <w:r w:rsidRPr="00AB4FD5">
        <w:rPr>
          <w:rFonts w:ascii="SimSun" w:hAnsi="SimSun"/>
          <w:color w:val="000000"/>
          <w:szCs w:val="21"/>
        </w:rPr>
        <w:br/>
        <w:t>I feel lonely without you.</w:t>
      </w:r>
      <w:r w:rsidRPr="00AB4FD5">
        <w:rPr>
          <w:rFonts w:ascii="SimSun" w:hAnsi="SimSun"/>
          <w:color w:val="000000"/>
          <w:szCs w:val="21"/>
        </w:rPr>
        <w:br/>
        <w:t>I feel helpless without you. (没有你，我感到无助。) </w:t>
      </w:r>
      <w:r w:rsidRPr="00AB4FD5">
        <w:rPr>
          <w:rFonts w:ascii="SimSun" w:hAnsi="SimSun"/>
          <w:color w:val="000000"/>
          <w:szCs w:val="21"/>
        </w:rPr>
        <w:br/>
        <w:t>我觉得空荡荡的。</w:t>
      </w:r>
      <w:r w:rsidRPr="00AB4FD5">
        <w:rPr>
          <w:rFonts w:ascii="SimSun" w:hAnsi="SimSun"/>
          <w:color w:val="000000"/>
          <w:szCs w:val="21"/>
        </w:rPr>
        <w:br/>
        <w:t>I feel empty. *empty表示“缺少内容的，缺乏价值的，没有意义的”。</w:t>
      </w:r>
      <w:r w:rsidRPr="00AB4FD5">
        <w:rPr>
          <w:rFonts w:ascii="SimSun" w:hAnsi="SimSun"/>
          <w:color w:val="000000"/>
          <w:szCs w:val="21"/>
        </w:rPr>
        <w:br/>
        <w:t>My son died, now I feel empty. (我儿子去世了，我心里空荡荡的。)</w:t>
      </w:r>
      <w:r w:rsidRPr="00AB4FD5">
        <w:rPr>
          <w:rFonts w:ascii="SimSun" w:hAnsi="SimSun"/>
          <w:color w:val="000000"/>
          <w:szCs w:val="21"/>
        </w:rPr>
        <w:br/>
        <w:t>I'm sorry to hear that. (真是太不幸了。)</w:t>
      </w:r>
      <w:r w:rsidRPr="00AB4FD5">
        <w:rPr>
          <w:rFonts w:ascii="SimSun" w:hAnsi="SimSun"/>
          <w:color w:val="000000"/>
          <w:szCs w:val="21"/>
        </w:rPr>
        <w:br/>
        <w:t>I feel incomplete. *incomplete(不完全的)在这里表示“内心不充实”的状态，比I feel empty.更强调空虚。 </w:t>
      </w:r>
      <w:r w:rsidRPr="00AB4FD5">
        <w:rPr>
          <w:rFonts w:ascii="SimSun" w:hAnsi="SimSun"/>
          <w:color w:val="000000"/>
          <w:szCs w:val="21"/>
        </w:rPr>
        <w:br/>
        <w:t>我的生活很空虚。 </w:t>
      </w:r>
      <w:r w:rsidRPr="00AB4FD5">
        <w:rPr>
          <w:rFonts w:ascii="SimSun" w:hAnsi="SimSun"/>
          <w:color w:val="000000"/>
          <w:szCs w:val="21"/>
        </w:rPr>
        <w:br/>
        <w:t>My life is empty.</w:t>
      </w:r>
      <w:r w:rsidRPr="00AB4FD5">
        <w:rPr>
          <w:rFonts w:ascii="SimSun" w:hAnsi="SimSun"/>
          <w:color w:val="000000"/>
          <w:szCs w:val="21"/>
        </w:rPr>
        <w:br/>
        <w:t>My life is meaningless. (我的人生毫无意义。)</w:t>
      </w:r>
      <w:r w:rsidRPr="00AB4FD5">
        <w:rPr>
          <w:rFonts w:ascii="SimSun" w:hAnsi="SimSun"/>
          <w:color w:val="000000"/>
          <w:szCs w:val="21"/>
        </w:rPr>
        <w:br/>
        <w:t>I'm all alone in this world. (在这个世界上我总是孤独的。)</w:t>
      </w:r>
      <w:r w:rsidRPr="00AB4FD5">
        <w:rPr>
          <w:rFonts w:ascii="SimSun" w:hAnsi="SimSun"/>
          <w:color w:val="000000"/>
          <w:szCs w:val="21"/>
        </w:rPr>
        <w:br/>
        <w:t>I don't feel satisfied with my life. (我对我的生活并不满意。) </w:t>
      </w:r>
      <w:r w:rsidRPr="00AB4FD5">
        <w:rPr>
          <w:rFonts w:ascii="SimSun" w:hAnsi="SimSun"/>
          <w:color w:val="000000"/>
          <w:szCs w:val="21"/>
        </w:rPr>
        <w:br/>
        <w:t>最终只剩下了我一个人。 </w:t>
      </w:r>
      <w:r w:rsidRPr="00AB4FD5">
        <w:rPr>
          <w:rFonts w:ascii="SimSun" w:hAnsi="SimSun"/>
          <w:color w:val="000000"/>
          <w:szCs w:val="21"/>
        </w:rPr>
        <w:br/>
        <w:t>Alone at last.</w:t>
      </w:r>
      <w:r w:rsidRPr="00AB4FD5">
        <w:rPr>
          <w:rFonts w:ascii="SimSun" w:hAnsi="SimSun"/>
          <w:color w:val="000000"/>
          <w:szCs w:val="21"/>
        </w:rPr>
        <w:br/>
        <w:t>I'm finally alone.</w:t>
      </w:r>
      <w:r w:rsidRPr="00AB4FD5">
        <w:rPr>
          <w:rFonts w:ascii="SimSun" w:hAnsi="SimSun"/>
          <w:color w:val="000000"/>
          <w:szCs w:val="21"/>
        </w:rPr>
        <w:br/>
      </w:r>
      <w:r w:rsidRPr="00AB4FD5">
        <w:rPr>
          <w:rFonts w:ascii="SimSun" w:hAnsi="SimSun"/>
          <w:color w:val="000000"/>
          <w:szCs w:val="21"/>
        </w:rPr>
        <w:br/>
        <w:t>●郁闷、忧郁</w:t>
      </w:r>
      <w:r w:rsidRPr="00AB4FD5">
        <w:rPr>
          <w:rFonts w:ascii="SimSun" w:hAnsi="SimSun"/>
          <w:color w:val="000000"/>
          <w:szCs w:val="21"/>
        </w:rPr>
        <w:br/>
        <w:t>我很沮丧。 </w:t>
      </w:r>
      <w:r w:rsidRPr="00AB4FD5">
        <w:rPr>
          <w:rFonts w:ascii="SimSun" w:hAnsi="SimSun"/>
          <w:color w:val="000000"/>
          <w:szCs w:val="21"/>
        </w:rPr>
        <w:br/>
        <w:t>I'm depressed.</w:t>
      </w:r>
      <w:r w:rsidRPr="00AB4FD5">
        <w:rPr>
          <w:rFonts w:ascii="SimSun" w:hAnsi="SimSun"/>
          <w:color w:val="000000"/>
          <w:szCs w:val="21"/>
        </w:rPr>
        <w:br/>
        <w:t>I'm depressed. I lost my job. (我很沮丧，因为我失去了工作。)</w:t>
      </w:r>
      <w:r w:rsidRPr="00AB4FD5">
        <w:rPr>
          <w:rFonts w:ascii="SimSun" w:hAnsi="SimSun"/>
          <w:color w:val="000000"/>
          <w:szCs w:val="21"/>
        </w:rPr>
        <w:br/>
        <w:t>Cheer up! You'll get a new job. (打起精神来!你一定能找到新工作。)</w:t>
      </w:r>
      <w:r w:rsidRPr="00AB4FD5">
        <w:rPr>
          <w:rFonts w:ascii="SimSun" w:hAnsi="SimSun"/>
          <w:color w:val="000000"/>
          <w:szCs w:val="21"/>
        </w:rPr>
        <w:br/>
        <w:t>I feel blue.</w:t>
      </w:r>
      <w:r w:rsidRPr="00AB4FD5">
        <w:rPr>
          <w:rFonts w:ascii="SimSun" w:hAnsi="SimSun"/>
          <w:color w:val="000000"/>
          <w:szCs w:val="21"/>
        </w:rPr>
        <w:br/>
        <w:t>I feel low.</w:t>
      </w:r>
      <w:r w:rsidRPr="00AB4FD5">
        <w:rPr>
          <w:rFonts w:ascii="SimSun" w:hAnsi="SimSun"/>
          <w:color w:val="000000"/>
          <w:szCs w:val="21"/>
        </w:rPr>
        <w:br/>
        <w:t>I feel really down. </w:t>
      </w:r>
      <w:r w:rsidRPr="00AB4FD5">
        <w:rPr>
          <w:rFonts w:ascii="SimSun" w:hAnsi="SimSun"/>
          <w:color w:val="000000"/>
          <w:szCs w:val="21"/>
        </w:rPr>
        <w:br/>
        <w:t>我今天感到很忧郁。</w:t>
      </w:r>
      <w:r w:rsidRPr="00AB4FD5">
        <w:rPr>
          <w:rFonts w:ascii="SimSun" w:hAnsi="SimSun"/>
          <w:color w:val="000000"/>
          <w:szCs w:val="21"/>
        </w:rPr>
        <w:br/>
        <w:t>I've got the blues today. *blue表示“忧郁的”，blues表示“郁闷，忧郁症”。</w:t>
      </w:r>
      <w:r w:rsidRPr="00AB4FD5">
        <w:rPr>
          <w:rFonts w:ascii="SimSun" w:hAnsi="SimSun"/>
          <w:color w:val="000000"/>
          <w:szCs w:val="21"/>
        </w:rPr>
        <w:br/>
        <w:t>I feel down in the dumps today. </w:t>
      </w:r>
      <w:r w:rsidRPr="00AB4FD5">
        <w:rPr>
          <w:rFonts w:ascii="SimSun" w:hAnsi="SimSun"/>
          <w:color w:val="000000"/>
          <w:szCs w:val="21"/>
        </w:rPr>
        <w:br/>
        <w:t>这真让人沮丧。 </w:t>
      </w:r>
      <w:r w:rsidRPr="00AB4FD5">
        <w:rPr>
          <w:rFonts w:ascii="SimSun" w:hAnsi="SimSun"/>
          <w:color w:val="000000"/>
          <w:szCs w:val="21"/>
        </w:rPr>
        <w:br/>
        <w:t>It's depressing.</w:t>
      </w:r>
      <w:r w:rsidRPr="00AB4FD5">
        <w:rPr>
          <w:rFonts w:ascii="SimSun" w:hAnsi="SimSun"/>
          <w:color w:val="000000"/>
          <w:szCs w:val="21"/>
        </w:rPr>
        <w:br/>
        <w:t>No one understands me. It's depressing. (没人能理解我，真让人泄气。)</w:t>
      </w:r>
      <w:r w:rsidRPr="00AB4FD5">
        <w:rPr>
          <w:rFonts w:ascii="SimSun" w:hAnsi="SimSun"/>
          <w:color w:val="000000"/>
          <w:szCs w:val="21"/>
        </w:rPr>
        <w:br/>
        <w:t>Don't talk like that! I understand you. (别那样说，我理解你。)</w:t>
      </w:r>
      <w:r w:rsidRPr="00AB4FD5">
        <w:rPr>
          <w:rFonts w:ascii="SimSun" w:hAnsi="SimSun"/>
          <w:color w:val="000000"/>
          <w:szCs w:val="21"/>
        </w:rPr>
        <w:br/>
        <w:t>It's sad. (真可悲。)</w:t>
      </w:r>
      <w:r w:rsidRPr="00AB4FD5">
        <w:rPr>
          <w:rFonts w:ascii="SimSun" w:hAnsi="SimSun"/>
          <w:color w:val="000000"/>
          <w:szCs w:val="21"/>
        </w:rPr>
        <w:br/>
        <w:t>It makes me feel depressed. (这使我感到闷闷不乐。) </w:t>
      </w:r>
      <w:r w:rsidRPr="00AB4FD5">
        <w:rPr>
          <w:rFonts w:ascii="SimSun" w:hAnsi="SimSun"/>
          <w:color w:val="000000"/>
          <w:szCs w:val="21"/>
        </w:rPr>
        <w:br/>
        <w:t>雨天使我感到消沉。 </w:t>
      </w:r>
      <w:r w:rsidRPr="00AB4FD5">
        <w:rPr>
          <w:rFonts w:ascii="SimSun" w:hAnsi="SimSun"/>
          <w:color w:val="000000"/>
          <w:szCs w:val="21"/>
        </w:rPr>
        <w:br/>
        <w:t>Rainy days get me down.</w:t>
      </w:r>
      <w:r w:rsidRPr="00AB4FD5">
        <w:rPr>
          <w:rFonts w:ascii="SimSun" w:hAnsi="SimSun"/>
          <w:color w:val="000000"/>
          <w:szCs w:val="21"/>
        </w:rPr>
        <w:br/>
        <w:t>Rainy days make me sad.</w:t>
      </w:r>
      <w:r w:rsidRPr="00AB4FD5">
        <w:rPr>
          <w:rFonts w:ascii="SimSun" w:hAnsi="SimSun"/>
          <w:color w:val="000000"/>
          <w:szCs w:val="21"/>
        </w:rPr>
        <w:br/>
        <w:t>I feel blue on rainy days. </w:t>
      </w:r>
      <w:r w:rsidRPr="00AB4FD5">
        <w:rPr>
          <w:rFonts w:ascii="SimSun" w:hAnsi="SimSun"/>
          <w:color w:val="000000"/>
          <w:szCs w:val="21"/>
        </w:rPr>
        <w:br/>
        <w:t>我提不起精神来做事。 </w:t>
      </w:r>
      <w:r w:rsidRPr="00AB4FD5">
        <w:rPr>
          <w:rFonts w:ascii="SimSun" w:hAnsi="SimSun"/>
          <w:color w:val="000000"/>
          <w:szCs w:val="21"/>
        </w:rPr>
        <w:br/>
        <w:t>I don't feel like doing anything.</w:t>
      </w:r>
      <w:r w:rsidRPr="00AB4FD5">
        <w:rPr>
          <w:rFonts w:ascii="SimSun" w:hAnsi="SimSun"/>
          <w:color w:val="000000"/>
          <w:szCs w:val="21"/>
        </w:rPr>
        <w:br/>
        <w:t>I don't feel like doing anything today. (我今天什么都不想干。)</w:t>
      </w:r>
      <w:r w:rsidRPr="00AB4FD5">
        <w:rPr>
          <w:rFonts w:ascii="SimSun" w:hAnsi="SimSun"/>
          <w:color w:val="000000"/>
          <w:szCs w:val="21"/>
        </w:rPr>
        <w:br/>
        <w:t>Come on! Let's get moving. (好了好了，咱们赶快点儿吧。)</w:t>
      </w:r>
      <w:r w:rsidRPr="00AB4FD5">
        <w:rPr>
          <w:rFonts w:ascii="SimSun" w:hAnsi="SimSun"/>
          <w:color w:val="000000"/>
          <w:szCs w:val="21"/>
        </w:rPr>
        <w:br/>
        <w:t>I don't have any enthusiasm for life. (这辈子没什么能让我提起兴趣来。) </w:t>
      </w:r>
      <w:r w:rsidRPr="00AB4FD5">
        <w:rPr>
          <w:rFonts w:ascii="SimSun" w:hAnsi="SimSun"/>
          <w:color w:val="000000"/>
          <w:szCs w:val="21"/>
        </w:rPr>
        <w:br/>
        <w:t>他满脸忧愁。 </w:t>
      </w:r>
      <w:r w:rsidRPr="00AB4FD5">
        <w:rPr>
          <w:rFonts w:ascii="SimSun" w:hAnsi="SimSun"/>
          <w:color w:val="000000"/>
          <w:szCs w:val="21"/>
        </w:rPr>
        <w:br/>
        <w:t>He looks melancholy.</w:t>
      </w:r>
      <w:r w:rsidRPr="00AB4FD5">
        <w:rPr>
          <w:rFonts w:ascii="SimSun" w:hAnsi="SimSun"/>
          <w:color w:val="000000"/>
          <w:szCs w:val="21"/>
        </w:rPr>
        <w:br/>
        <w:t>He has a melancholy look. </w:t>
      </w:r>
      <w:r w:rsidRPr="00AB4FD5">
        <w:rPr>
          <w:rFonts w:ascii="SimSun" w:hAnsi="SimSun"/>
          <w:color w:val="000000"/>
          <w:szCs w:val="21"/>
        </w:rPr>
        <w:br/>
        <w:t>今天，他看上去很郁闷。</w:t>
      </w:r>
      <w:r w:rsidRPr="00AB4FD5">
        <w:rPr>
          <w:rFonts w:ascii="SimSun" w:hAnsi="SimSun"/>
          <w:color w:val="000000"/>
          <w:szCs w:val="21"/>
        </w:rPr>
        <w:br/>
        <w:t>He looks gloomy today. *gloomy 常用来形容“(天气等的)阴沉沉的”，在此表示“烦闷、忧郁的感觉”。</w:t>
      </w:r>
      <w:r w:rsidRPr="00AB4FD5">
        <w:rPr>
          <w:rFonts w:ascii="SimSun" w:hAnsi="SimSun"/>
          <w:color w:val="000000"/>
          <w:szCs w:val="21"/>
        </w:rPr>
        <w:br/>
      </w:r>
      <w:r w:rsidRPr="00AB4FD5">
        <w:rPr>
          <w:rFonts w:ascii="SimSun" w:hAnsi="SimSun"/>
          <w:color w:val="000000"/>
          <w:szCs w:val="21"/>
        </w:rPr>
        <w:br/>
        <w:t>●断念、绝望</w:t>
      </w:r>
      <w:r w:rsidRPr="00AB4FD5">
        <w:rPr>
          <w:rFonts w:ascii="SimSun" w:hAnsi="SimSun"/>
          <w:color w:val="000000"/>
          <w:szCs w:val="21"/>
        </w:rPr>
        <w:br/>
        <w:t>放弃了。/投降了。 </w:t>
      </w:r>
      <w:r w:rsidRPr="00AB4FD5">
        <w:rPr>
          <w:rFonts w:ascii="SimSun" w:hAnsi="SimSun"/>
          <w:color w:val="000000"/>
          <w:szCs w:val="21"/>
        </w:rPr>
        <w:br/>
        <w:t>I give up.</w:t>
      </w:r>
      <w:r w:rsidRPr="00AB4FD5">
        <w:rPr>
          <w:rFonts w:ascii="SimSun" w:hAnsi="SimSun"/>
          <w:color w:val="000000"/>
          <w:szCs w:val="21"/>
        </w:rPr>
        <w:br/>
        <w:t>Let's play another game. (我们再玩另一个游戏吧。)</w:t>
      </w:r>
      <w:r w:rsidRPr="00AB4FD5">
        <w:rPr>
          <w:rFonts w:ascii="SimSun" w:hAnsi="SimSun"/>
          <w:color w:val="000000"/>
          <w:szCs w:val="21"/>
        </w:rPr>
        <w:br/>
        <w:t>You're too good for me. I give up. (你也玩得太好了，我不玩了。I fold. *用于玩扑克时。</w:t>
      </w:r>
      <w:r w:rsidRPr="00AB4FD5">
        <w:rPr>
          <w:rFonts w:ascii="SimSun" w:hAnsi="SimSun"/>
          <w:color w:val="000000"/>
          <w:szCs w:val="21"/>
        </w:rPr>
        <w:br/>
        <w:t>I raise you $20. (［玩牌时的赌博］再加20美元。)</w:t>
      </w:r>
      <w:r w:rsidRPr="00AB4FD5">
        <w:rPr>
          <w:rFonts w:ascii="SimSun" w:hAnsi="SimSun"/>
          <w:color w:val="000000"/>
          <w:szCs w:val="21"/>
        </w:rPr>
        <w:br/>
        <w:t>I fold. (我不玩了。)</w:t>
      </w:r>
      <w:r w:rsidRPr="00AB4FD5">
        <w:rPr>
          <w:rFonts w:ascii="SimSun" w:hAnsi="SimSun"/>
          <w:color w:val="000000"/>
          <w:szCs w:val="21"/>
        </w:rPr>
        <w:br/>
        <w:t>I give in.</w:t>
      </w:r>
      <w:r w:rsidRPr="00AB4FD5">
        <w:rPr>
          <w:rFonts w:ascii="SimSun" w:hAnsi="SimSun"/>
          <w:color w:val="000000"/>
          <w:szCs w:val="21"/>
        </w:rPr>
        <w:br/>
        <w:t>没法子。 </w:t>
      </w:r>
      <w:r w:rsidRPr="00AB4FD5">
        <w:rPr>
          <w:rFonts w:ascii="SimSun" w:hAnsi="SimSun"/>
          <w:color w:val="000000"/>
          <w:szCs w:val="21"/>
        </w:rPr>
        <w:br/>
        <w:t>I can't help it. *当带有can时，help表示“避开”、“抑制”、“控制”，所以I can't help it 表示“不得不这样做”、“无法回避”。</w:t>
      </w:r>
      <w:r w:rsidRPr="00AB4FD5">
        <w:rPr>
          <w:rFonts w:ascii="SimSun" w:hAnsi="SimSun"/>
          <w:color w:val="000000"/>
          <w:szCs w:val="21"/>
        </w:rPr>
        <w:br/>
        <w:t>You should stop smoking. (你该戒烟了。)</w:t>
      </w:r>
      <w:r w:rsidRPr="00AB4FD5">
        <w:rPr>
          <w:rFonts w:ascii="SimSun" w:hAnsi="SimSun"/>
          <w:color w:val="000000"/>
          <w:szCs w:val="21"/>
        </w:rPr>
        <w:br/>
        <w:t>I can't help it. (戒不了啊。)</w:t>
      </w:r>
      <w:r w:rsidRPr="00AB4FD5">
        <w:rPr>
          <w:rFonts w:ascii="SimSun" w:hAnsi="SimSun"/>
          <w:color w:val="000000"/>
          <w:szCs w:val="21"/>
        </w:rPr>
        <w:br/>
        <w:t>There's nothing I can do about it. </w:t>
      </w:r>
      <w:r w:rsidRPr="00AB4FD5">
        <w:rPr>
          <w:rFonts w:ascii="SimSun" w:hAnsi="SimSun"/>
          <w:color w:val="000000"/>
          <w:szCs w:val="21"/>
        </w:rPr>
        <w:br/>
        <w:t>没戏。 </w:t>
      </w:r>
      <w:r w:rsidRPr="00AB4FD5">
        <w:rPr>
          <w:rFonts w:ascii="SimSun" w:hAnsi="SimSun"/>
          <w:color w:val="000000"/>
          <w:szCs w:val="21"/>
        </w:rPr>
        <w:br/>
        <w:t>Not a chance! *用于没有可能性时。</w:t>
      </w:r>
      <w:r w:rsidRPr="00AB4FD5">
        <w:rPr>
          <w:rFonts w:ascii="SimSun" w:hAnsi="SimSun"/>
          <w:color w:val="000000"/>
          <w:szCs w:val="21"/>
        </w:rPr>
        <w:br/>
        <w:t>Would you lend me ￥5,000? (你能借给我5000日元吗?))</w:t>
      </w:r>
      <w:r w:rsidRPr="00AB4FD5">
        <w:rPr>
          <w:rFonts w:ascii="SimSun" w:hAnsi="SimSun"/>
          <w:color w:val="000000"/>
          <w:szCs w:val="21"/>
        </w:rPr>
        <w:br/>
        <w:t>Not a chance! (没戏。)</w:t>
      </w:r>
      <w:r w:rsidRPr="00AB4FD5">
        <w:rPr>
          <w:rFonts w:ascii="SimSun" w:hAnsi="SimSun"/>
          <w:color w:val="000000"/>
          <w:szCs w:val="21"/>
        </w:rPr>
        <w:br/>
        <w:t>No chance at all.</w:t>
      </w:r>
      <w:r w:rsidRPr="00AB4FD5">
        <w:rPr>
          <w:rFonts w:ascii="SimSun" w:hAnsi="SimSun"/>
          <w:color w:val="000000"/>
          <w:szCs w:val="21"/>
        </w:rPr>
        <w:br/>
        <w:t>Fat chance.</w:t>
      </w:r>
      <w:r w:rsidRPr="00AB4FD5">
        <w:rPr>
          <w:rFonts w:ascii="SimSun" w:hAnsi="SimSun"/>
          <w:color w:val="000000"/>
          <w:szCs w:val="21"/>
        </w:rPr>
        <w:br/>
        <w:t>No way. (根本不可能。) *否定语气，非常强烈，是不礼貌的说法。 </w:t>
      </w:r>
      <w:r w:rsidRPr="00AB4FD5">
        <w:rPr>
          <w:rFonts w:ascii="SimSun" w:hAnsi="SimSun"/>
          <w:color w:val="000000"/>
          <w:szCs w:val="21"/>
        </w:rPr>
        <w:br/>
        <w:t>毫无办法。 </w:t>
      </w:r>
      <w:r w:rsidRPr="00AB4FD5">
        <w:rPr>
          <w:rFonts w:ascii="SimSun" w:hAnsi="SimSun"/>
          <w:color w:val="000000"/>
          <w:szCs w:val="21"/>
        </w:rPr>
        <w:br/>
        <w:t>That's the way it goes.</w:t>
      </w:r>
      <w:r w:rsidRPr="00AB4FD5">
        <w:rPr>
          <w:rFonts w:ascii="SimSun" w:hAnsi="SimSun"/>
          <w:color w:val="000000"/>
          <w:szCs w:val="21"/>
        </w:rPr>
        <w:br/>
        <w:t>The game is canceled because of the rain. (因为下雨所以比赛取消了。)</w:t>
      </w:r>
      <w:r w:rsidRPr="00AB4FD5">
        <w:rPr>
          <w:rFonts w:ascii="SimSun" w:hAnsi="SimSun"/>
          <w:color w:val="000000"/>
          <w:szCs w:val="21"/>
        </w:rPr>
        <w:br/>
        <w:t>That's the way it goes. (没办法呀。) </w:t>
      </w:r>
      <w:r w:rsidRPr="00AB4FD5">
        <w:rPr>
          <w:rFonts w:ascii="SimSun" w:hAnsi="SimSun"/>
          <w:color w:val="000000"/>
          <w:szCs w:val="21"/>
        </w:rPr>
        <w:br/>
        <w:t>毫无线索。 </w:t>
      </w:r>
      <w:r w:rsidRPr="00AB4FD5">
        <w:rPr>
          <w:rFonts w:ascii="SimSun" w:hAnsi="SimSun"/>
          <w:color w:val="000000"/>
          <w:szCs w:val="21"/>
        </w:rPr>
        <w:br/>
        <w:t>I have no clue. *clue 表示“线索”、“头绪”。</w:t>
      </w:r>
      <w:r w:rsidRPr="00AB4FD5">
        <w:rPr>
          <w:rFonts w:ascii="SimSun" w:hAnsi="SimSun"/>
          <w:color w:val="000000"/>
          <w:szCs w:val="21"/>
        </w:rPr>
        <w:br/>
        <w:t>Do you know who stole it? (你知道是谁偷的吗?)</w:t>
      </w:r>
      <w:r w:rsidRPr="00AB4FD5">
        <w:rPr>
          <w:rFonts w:ascii="SimSun" w:hAnsi="SimSun"/>
          <w:color w:val="000000"/>
          <w:szCs w:val="21"/>
        </w:rPr>
        <w:br/>
        <w:t>I have no clue. (毫无线索。)</w:t>
      </w:r>
      <w:r w:rsidRPr="00AB4FD5">
        <w:rPr>
          <w:rFonts w:ascii="SimSun" w:hAnsi="SimSun"/>
          <w:color w:val="000000"/>
          <w:szCs w:val="21"/>
        </w:rPr>
        <w:br/>
        <w:t>I don't have any idea.</w:t>
      </w:r>
      <w:r w:rsidRPr="00AB4FD5">
        <w:rPr>
          <w:rFonts w:ascii="SimSun" w:hAnsi="SimSun"/>
          <w:color w:val="000000"/>
          <w:szCs w:val="21"/>
        </w:rPr>
        <w:br/>
        <w:t>I don't have a clue.</w:t>
      </w:r>
      <w:r w:rsidRPr="00AB4FD5">
        <w:rPr>
          <w:rFonts w:ascii="SimSun" w:hAnsi="SimSun"/>
          <w:color w:val="000000"/>
          <w:szCs w:val="21"/>
        </w:rPr>
        <w:br/>
        <w:t>I haven't a clue. </w:t>
      </w:r>
      <w:r w:rsidRPr="00AB4FD5">
        <w:rPr>
          <w:rFonts w:ascii="SimSun" w:hAnsi="SimSun"/>
          <w:color w:val="000000"/>
          <w:szCs w:val="21"/>
        </w:rPr>
        <w:br/>
        <w:t>我认输了。 </w:t>
      </w:r>
      <w:r w:rsidRPr="00AB4FD5">
        <w:rPr>
          <w:rFonts w:ascii="SimSun" w:hAnsi="SimSun"/>
          <w:color w:val="000000"/>
          <w:szCs w:val="21"/>
        </w:rPr>
        <w:br/>
        <w:t>I'm throwing in the towel. *throw in the towel原是拳击用语，日常会话时常用来表示“认输”。</w:t>
      </w:r>
      <w:r w:rsidRPr="00AB4FD5">
        <w:rPr>
          <w:rFonts w:ascii="SimSun" w:hAnsi="SimSun"/>
          <w:color w:val="000000"/>
          <w:szCs w:val="21"/>
        </w:rPr>
        <w:br/>
        <w:t>I'll never win. I'm throwing in the towel. (我赢不了你，我认输了。)</w:t>
      </w:r>
      <w:r w:rsidRPr="00AB4FD5">
        <w:rPr>
          <w:rFonts w:ascii="SimSun" w:hAnsi="SimSun"/>
          <w:color w:val="000000"/>
          <w:szCs w:val="21"/>
        </w:rPr>
        <w:br/>
        <w:t>Don't give up so early. (别那么快就认输。)</w:t>
      </w:r>
      <w:r w:rsidRPr="00AB4FD5">
        <w:rPr>
          <w:rFonts w:ascii="SimSun" w:hAnsi="SimSun"/>
          <w:color w:val="000000"/>
          <w:szCs w:val="21"/>
        </w:rPr>
        <w:br/>
        <w:t>I'm giving up. </w:t>
      </w:r>
      <w:r w:rsidRPr="00AB4FD5">
        <w:rPr>
          <w:rFonts w:ascii="SimSun" w:hAnsi="SimSun"/>
          <w:color w:val="000000"/>
          <w:szCs w:val="21"/>
        </w:rPr>
        <w:br/>
        <w:t>绝望了。 </w:t>
      </w:r>
      <w:r w:rsidRPr="00AB4FD5">
        <w:rPr>
          <w:rFonts w:ascii="SimSun" w:hAnsi="SimSun"/>
          <w:color w:val="000000"/>
          <w:szCs w:val="21"/>
        </w:rPr>
        <w:br/>
        <w:t>It's hopeless.</w:t>
      </w:r>
      <w:r w:rsidRPr="00AB4FD5">
        <w:rPr>
          <w:rFonts w:ascii="SimSun" w:hAnsi="SimSun"/>
          <w:color w:val="000000"/>
          <w:szCs w:val="21"/>
        </w:rPr>
        <w:br/>
        <w:t>It's hopeless. (没希望了。)</w:t>
      </w:r>
      <w:r w:rsidRPr="00AB4FD5">
        <w:rPr>
          <w:rFonts w:ascii="SimSun" w:hAnsi="SimSun"/>
          <w:color w:val="000000"/>
          <w:szCs w:val="21"/>
        </w:rPr>
        <w:br/>
        <w:t>Don't give up yet. (别灰心!)</w:t>
      </w:r>
      <w:r w:rsidRPr="00AB4FD5">
        <w:rPr>
          <w:rFonts w:ascii="SimSun" w:hAnsi="SimSun"/>
          <w:color w:val="000000"/>
          <w:szCs w:val="21"/>
        </w:rPr>
        <w:br/>
        <w:t>It's impossible. </w:t>
      </w:r>
      <w:r w:rsidRPr="00AB4FD5">
        <w:rPr>
          <w:rFonts w:ascii="SimSun" w:hAnsi="SimSun"/>
          <w:color w:val="000000"/>
          <w:szCs w:val="21"/>
        </w:rPr>
        <w:br/>
        <w:t>总比没有强。 </w:t>
      </w:r>
      <w:r w:rsidRPr="00AB4FD5">
        <w:rPr>
          <w:rFonts w:ascii="SimSun" w:hAnsi="SimSun"/>
          <w:color w:val="000000"/>
          <w:szCs w:val="21"/>
        </w:rPr>
        <w:br/>
        <w:t>Better than nothing. *句子开头的It's被省略。</w:t>
      </w:r>
      <w:r w:rsidRPr="00AB4FD5">
        <w:rPr>
          <w:rFonts w:ascii="SimSun" w:hAnsi="SimSun"/>
          <w:color w:val="000000"/>
          <w:szCs w:val="21"/>
        </w:rPr>
        <w:br/>
        <w:t>I only have five dollars. (我只有5美元。)</w:t>
      </w:r>
      <w:r w:rsidRPr="00AB4FD5">
        <w:rPr>
          <w:rFonts w:ascii="SimSun" w:hAnsi="SimSun"/>
          <w:color w:val="000000"/>
          <w:szCs w:val="21"/>
        </w:rPr>
        <w:br/>
        <w:t>Well, it's better than nothing. (可总比没有强吧。) </w:t>
      </w:r>
      <w:r w:rsidRPr="00AB4FD5">
        <w:rPr>
          <w:rFonts w:ascii="SimSun" w:hAnsi="SimSun"/>
          <w:color w:val="000000"/>
          <w:szCs w:val="21"/>
        </w:rPr>
        <w:br/>
        <w:t>这就是命运呀!</w:t>
      </w:r>
      <w:r w:rsidRPr="00AB4FD5">
        <w:rPr>
          <w:rFonts w:ascii="SimSun" w:hAnsi="SimSun"/>
          <w:color w:val="000000"/>
          <w:szCs w:val="21"/>
        </w:rPr>
        <w:br/>
        <w:t>It was fate. *fate “逃脱不了的命运，注定的命运”。</w:t>
      </w:r>
      <w:r w:rsidRPr="00AB4FD5">
        <w:rPr>
          <w:rFonts w:ascii="SimSun" w:hAnsi="SimSun"/>
          <w:color w:val="000000"/>
          <w:szCs w:val="21"/>
        </w:rPr>
        <w:br/>
        <w:t>How did you meet? (你们怎么认识的?)</w:t>
      </w:r>
      <w:r w:rsidRPr="00AB4FD5">
        <w:rPr>
          <w:rFonts w:ascii="SimSun" w:hAnsi="SimSun"/>
          <w:color w:val="000000"/>
          <w:szCs w:val="21"/>
        </w:rPr>
        <w:br/>
        <w:t>It was fate. (这就是命运呀!)</w:t>
      </w:r>
      <w:r w:rsidRPr="00AB4FD5">
        <w:rPr>
          <w:rFonts w:ascii="SimSun" w:hAnsi="SimSun"/>
          <w:color w:val="000000"/>
          <w:szCs w:val="21"/>
        </w:rPr>
        <w:br/>
        <w:t>It was meant to be.</w:t>
      </w:r>
      <w:r w:rsidRPr="00AB4FD5">
        <w:rPr>
          <w:rFonts w:ascii="SimSun" w:hAnsi="SimSun"/>
          <w:color w:val="000000"/>
          <w:szCs w:val="21"/>
        </w:rPr>
        <w:br/>
        <w:t>It's my destiny. </w:t>
      </w:r>
      <w:r w:rsidRPr="00AB4FD5">
        <w:rPr>
          <w:rFonts w:ascii="SimSun" w:hAnsi="SimSun"/>
          <w:color w:val="000000"/>
          <w:szCs w:val="21"/>
        </w:rPr>
        <w:br/>
        <w:t>都已经过去了。</w:t>
      </w:r>
      <w:r w:rsidRPr="00AB4FD5">
        <w:rPr>
          <w:rFonts w:ascii="SimSun" w:hAnsi="SimSun"/>
          <w:color w:val="000000"/>
          <w:szCs w:val="21"/>
        </w:rPr>
        <w:br/>
        <w:t>It's history. *表示“已经没有了”、“是过去的事了”。</w:t>
      </w:r>
      <w:r w:rsidRPr="00AB4FD5">
        <w:rPr>
          <w:rFonts w:ascii="SimSun" w:hAnsi="SimSun"/>
          <w:color w:val="000000"/>
          <w:szCs w:val="21"/>
        </w:rPr>
        <w:br/>
        <w:t>I thought you loved him. (我想你很爱他。)</w:t>
      </w:r>
      <w:r w:rsidRPr="00AB4FD5">
        <w:rPr>
          <w:rFonts w:ascii="SimSun" w:hAnsi="SimSun"/>
          <w:color w:val="000000"/>
          <w:szCs w:val="21"/>
        </w:rPr>
        <w:br/>
        <w:t>We broke up. It's history. (我们分手了，一切都成为过去了。)</w:t>
      </w:r>
      <w:r w:rsidRPr="00AB4FD5">
        <w:rPr>
          <w:rFonts w:ascii="SimSun" w:hAnsi="SimSun"/>
          <w:color w:val="000000"/>
          <w:szCs w:val="21"/>
        </w:rPr>
        <w:br/>
        <w:t>It's all over.</w:t>
      </w:r>
      <w:r w:rsidRPr="00AB4FD5">
        <w:rPr>
          <w:rFonts w:ascii="SimSun" w:hAnsi="SimSun"/>
          <w:color w:val="000000"/>
          <w:szCs w:val="21"/>
        </w:rPr>
        <w:br/>
        <w:t>It's in the past.</w:t>
      </w:r>
      <w:r w:rsidRPr="00AB4FD5">
        <w:rPr>
          <w:rFonts w:ascii="SimSun" w:hAnsi="SimSun"/>
          <w:color w:val="000000"/>
          <w:szCs w:val="21"/>
        </w:rPr>
        <w:br/>
        <w:t>It's done with. </w:t>
      </w:r>
      <w:r w:rsidRPr="00AB4FD5">
        <w:rPr>
          <w:rFonts w:ascii="SimSun" w:hAnsi="SimSun"/>
          <w:color w:val="000000"/>
          <w:szCs w:val="21"/>
        </w:rPr>
        <w:br/>
        <w:t>这可难倒了我。/不知道。 </w:t>
      </w:r>
      <w:r w:rsidRPr="00AB4FD5">
        <w:rPr>
          <w:rFonts w:ascii="SimSun" w:hAnsi="SimSun"/>
          <w:color w:val="000000"/>
          <w:szCs w:val="21"/>
        </w:rPr>
        <w:br/>
        <w:t>It beats me.</w:t>
      </w:r>
      <w:r w:rsidRPr="00AB4FD5">
        <w:rPr>
          <w:rFonts w:ascii="SimSun" w:hAnsi="SimSun"/>
          <w:color w:val="000000"/>
          <w:szCs w:val="21"/>
        </w:rPr>
        <w:br/>
        <w:t>What's the answer? (答案是什么?)</w:t>
      </w:r>
      <w:r w:rsidRPr="00AB4FD5">
        <w:rPr>
          <w:rFonts w:ascii="SimSun" w:hAnsi="SimSun"/>
          <w:color w:val="000000"/>
          <w:szCs w:val="21"/>
        </w:rPr>
        <w:br/>
        <w:t>It beats me. (不知道。)</w:t>
      </w:r>
      <w:r w:rsidRPr="00AB4FD5">
        <w:rPr>
          <w:rFonts w:ascii="SimSun" w:hAnsi="SimSun"/>
          <w:color w:val="000000"/>
          <w:szCs w:val="21"/>
        </w:rPr>
        <w:br/>
        <w:t>I have no idea.</w:t>
      </w:r>
      <w:r w:rsidRPr="00AB4FD5">
        <w:rPr>
          <w:rFonts w:ascii="SimSun" w:hAnsi="SimSun"/>
          <w:color w:val="000000"/>
          <w:szCs w:val="21"/>
        </w:rPr>
        <w:br/>
        <w:t>I don't know. </w:t>
      </w:r>
      <w:r w:rsidRPr="00AB4FD5">
        <w:rPr>
          <w:rFonts w:ascii="SimSun" w:hAnsi="SimSun"/>
          <w:color w:val="000000"/>
          <w:szCs w:val="21"/>
        </w:rPr>
        <w:br/>
        <w:t>除此之外我别无选择。 </w:t>
      </w:r>
      <w:r w:rsidRPr="00AB4FD5">
        <w:rPr>
          <w:rFonts w:ascii="SimSun" w:hAnsi="SimSun"/>
          <w:color w:val="000000"/>
          <w:szCs w:val="21"/>
        </w:rPr>
        <w:br/>
        <w:t>I have no other choice but to do so.</w:t>
      </w:r>
      <w:r w:rsidRPr="00AB4FD5">
        <w:rPr>
          <w:rFonts w:ascii="SimSun" w:hAnsi="SimSun"/>
          <w:color w:val="000000"/>
          <w:szCs w:val="21"/>
        </w:rPr>
        <w:br/>
        <w:t>Why are you doing it? (你为什么做这样的事呢?)</w:t>
      </w:r>
      <w:r w:rsidRPr="00AB4FD5">
        <w:rPr>
          <w:rFonts w:ascii="SimSun" w:hAnsi="SimSun"/>
          <w:color w:val="000000"/>
          <w:szCs w:val="21"/>
        </w:rPr>
        <w:br/>
        <w:t>I have no other choice but to do so. (除此之外我别无选择。)</w:t>
      </w:r>
      <w:r w:rsidRPr="00AB4FD5">
        <w:rPr>
          <w:rFonts w:ascii="SimSun" w:hAnsi="SimSun"/>
          <w:color w:val="000000"/>
          <w:szCs w:val="21"/>
        </w:rPr>
        <w:br/>
        <w:t>I have no other choice. (我没有别的选择。)</w:t>
      </w:r>
      <w:r w:rsidRPr="00AB4FD5">
        <w:rPr>
          <w:rFonts w:ascii="SimSun" w:hAnsi="SimSun"/>
          <w:color w:val="000000"/>
          <w:szCs w:val="21"/>
        </w:rPr>
        <w:br/>
        <w:t>It's my only choice.</w:t>
      </w:r>
      <w:r w:rsidRPr="00AB4FD5">
        <w:rPr>
          <w:rFonts w:ascii="SimSun" w:hAnsi="SimSun"/>
          <w:color w:val="000000"/>
          <w:szCs w:val="21"/>
        </w:rPr>
        <w:br/>
        <w:t>I have to. (我不得不做。) </w:t>
      </w:r>
      <w:r w:rsidRPr="00AB4FD5">
        <w:rPr>
          <w:rFonts w:ascii="SimSun" w:hAnsi="SimSun"/>
          <w:color w:val="000000"/>
          <w:szCs w:val="21"/>
        </w:rPr>
        <w:br/>
        <w:t>我已经不再留恋这个公司了。 </w:t>
      </w:r>
      <w:r w:rsidRPr="00AB4FD5">
        <w:rPr>
          <w:rFonts w:ascii="SimSun" w:hAnsi="SimSun"/>
          <w:color w:val="000000"/>
          <w:szCs w:val="21"/>
        </w:rPr>
        <w:br/>
        <w:t>I no longer feel devoted to this company. *devote 表示“把(努力、金钱、时间等)贡献、花费在(工作、目的上)”。</w:t>
      </w:r>
      <w:r w:rsidRPr="00AB4FD5">
        <w:rPr>
          <w:rFonts w:ascii="SimSun" w:hAnsi="SimSun"/>
          <w:color w:val="000000"/>
          <w:szCs w:val="21"/>
        </w:rPr>
        <w:br/>
        <w:t>I no longer feel attached to this company. (我已经感觉不到这个公司的对我的引吸力。)</w:t>
      </w:r>
      <w:r w:rsidRPr="00AB4FD5">
        <w:rPr>
          <w:rFonts w:ascii="SimSun" w:hAnsi="SimSun"/>
          <w:color w:val="000000"/>
          <w:szCs w:val="21"/>
        </w:rPr>
        <w:br/>
        <w:t>I don't feel loyal to this company any longer. (我再也不会对这个公司忠心耿耿的了。) </w:t>
      </w:r>
      <w:r w:rsidRPr="00AB4FD5">
        <w:rPr>
          <w:rFonts w:ascii="SimSun" w:hAnsi="SimSun"/>
          <w:color w:val="000000"/>
          <w:szCs w:val="21"/>
        </w:rPr>
        <w:br/>
        <w:t>果不其然。</w:t>
      </w:r>
      <w:r w:rsidRPr="00AB4FD5">
        <w:rPr>
          <w:rFonts w:ascii="SimSun" w:hAnsi="SimSun"/>
          <w:color w:val="000000"/>
          <w:szCs w:val="21"/>
        </w:rPr>
        <w:br/>
        <w:t>That figures.</w:t>
      </w:r>
      <w:r w:rsidRPr="00AB4FD5">
        <w:rPr>
          <w:rFonts w:ascii="SimSun" w:hAnsi="SimSun"/>
          <w:color w:val="000000"/>
          <w:szCs w:val="21"/>
        </w:rPr>
        <w:br/>
        <w:t>We have to work overtime again. (我们还得再加班。)</w:t>
      </w:r>
      <w:r w:rsidRPr="00AB4FD5">
        <w:rPr>
          <w:rFonts w:ascii="SimSun" w:hAnsi="SimSun"/>
          <w:color w:val="000000"/>
          <w:szCs w:val="21"/>
        </w:rPr>
        <w:br/>
        <w:t>That figures. (果不其然。)</w:t>
      </w:r>
      <w:r w:rsidRPr="00AB4FD5">
        <w:rPr>
          <w:rFonts w:ascii="SimSun" w:hAnsi="SimSun"/>
          <w:color w:val="000000"/>
          <w:szCs w:val="21"/>
        </w:rPr>
        <w:br/>
        <w:t>That makes sense.</w:t>
      </w:r>
      <w:r w:rsidRPr="00AB4FD5">
        <w:rPr>
          <w:rFonts w:ascii="SimSun" w:hAnsi="SimSun"/>
          <w:color w:val="000000"/>
          <w:szCs w:val="21"/>
        </w:rPr>
        <w:br/>
        <w:t>No wonder. (不足为奇。)</w:t>
      </w:r>
      <w:r w:rsidRPr="00AB4FD5">
        <w:rPr>
          <w:rFonts w:ascii="SimSun" w:hAnsi="SimSun"/>
          <w:color w:val="000000"/>
          <w:szCs w:val="21"/>
        </w:rPr>
        <w:br/>
        <w:t>That explains it.</w:t>
      </w:r>
      <w:r w:rsidRPr="00AB4FD5">
        <w:rPr>
          <w:rFonts w:ascii="SimSun" w:hAnsi="SimSun"/>
          <w:color w:val="000000"/>
          <w:szCs w:val="21"/>
        </w:rPr>
        <w:br/>
        <w:t>That's why. (怪不得。) </w:t>
      </w:r>
      <w:r w:rsidRPr="00AB4FD5">
        <w:rPr>
          <w:rFonts w:ascii="SimSun" w:hAnsi="SimSun"/>
          <w:color w:val="000000"/>
          <w:szCs w:val="21"/>
        </w:rPr>
        <w:br/>
        <w:t>正如我所想像的那样。 </w:t>
      </w:r>
      <w:r w:rsidRPr="00AB4FD5">
        <w:rPr>
          <w:rFonts w:ascii="SimSun" w:hAnsi="SimSun"/>
          <w:color w:val="000000"/>
          <w:szCs w:val="21"/>
        </w:rPr>
        <w:br/>
        <w:t>It is just as I imagined.</w:t>
      </w:r>
      <w:r w:rsidRPr="00AB4FD5">
        <w:rPr>
          <w:rFonts w:ascii="SimSun" w:hAnsi="SimSun"/>
          <w:color w:val="000000"/>
          <w:szCs w:val="21"/>
        </w:rPr>
        <w:br/>
        <w:t>What do you think? (你认为如何?)</w:t>
      </w:r>
      <w:r w:rsidRPr="00AB4FD5">
        <w:rPr>
          <w:rFonts w:ascii="SimSun" w:hAnsi="SimSun"/>
          <w:color w:val="000000"/>
          <w:szCs w:val="21"/>
        </w:rPr>
        <w:br/>
        <w:t>It is just as I imagined. (正如我所想像的那样。)</w:t>
      </w:r>
      <w:r w:rsidRPr="00AB4FD5">
        <w:rPr>
          <w:rFonts w:ascii="SimSun" w:hAnsi="SimSun"/>
          <w:color w:val="000000"/>
          <w:szCs w:val="21"/>
        </w:rPr>
        <w:br/>
        <w:t>It's just like I dreamed.</w:t>
      </w:r>
      <w:r w:rsidRPr="00AB4FD5">
        <w:rPr>
          <w:rFonts w:ascii="SimSun" w:hAnsi="SimSun"/>
          <w:color w:val="000000"/>
          <w:szCs w:val="21"/>
        </w:rPr>
        <w:br/>
        <w:t>It's exactly the way I thought it would be. </w:t>
      </w:r>
      <w:r w:rsidRPr="00AB4FD5">
        <w:rPr>
          <w:rFonts w:ascii="SimSun" w:hAnsi="SimSun"/>
          <w:color w:val="000000"/>
          <w:szCs w:val="21"/>
        </w:rPr>
        <w:br/>
        <w:t>瞧，我早跟你说过吧! </w:t>
      </w:r>
      <w:r w:rsidRPr="00AB4FD5">
        <w:rPr>
          <w:rFonts w:ascii="SimSun" w:hAnsi="SimSun"/>
          <w:color w:val="000000"/>
          <w:szCs w:val="21"/>
        </w:rPr>
        <w:br/>
        <w:t>See, didn't I tell you so?</w:t>
      </w:r>
      <w:r w:rsidRPr="00AB4FD5">
        <w:rPr>
          <w:rFonts w:ascii="SimSun" w:hAnsi="SimSun"/>
          <w:color w:val="000000"/>
          <w:szCs w:val="21"/>
        </w:rPr>
        <w:br/>
        <w:t>I shouldn't have done that. (我真不该做那事。)</w:t>
      </w:r>
      <w:r w:rsidRPr="00AB4FD5">
        <w:rPr>
          <w:rFonts w:ascii="SimSun" w:hAnsi="SimSun"/>
          <w:color w:val="000000"/>
          <w:szCs w:val="21"/>
        </w:rPr>
        <w:br/>
        <w:t>See, didn't I tell you so? (瞧，我不早告诉你了吗?)</w:t>
      </w:r>
      <w:r w:rsidRPr="00AB4FD5">
        <w:rPr>
          <w:rFonts w:ascii="SimSun" w:hAnsi="SimSun"/>
          <w:color w:val="000000"/>
          <w:szCs w:val="21"/>
        </w:rPr>
        <w:br/>
        <w:t>See, I told you!</w:t>
      </w:r>
      <w:r w:rsidRPr="00AB4FD5">
        <w:rPr>
          <w:rFonts w:ascii="SimSun" w:hAnsi="SimSun"/>
          <w:color w:val="000000"/>
          <w:szCs w:val="21"/>
        </w:rPr>
        <w:br/>
        <w:t>I told you, didn't I?</w:t>
      </w:r>
      <w:r w:rsidRPr="00AB4FD5">
        <w:rPr>
          <w:rFonts w:ascii="SimSun" w:hAnsi="SimSun"/>
          <w:color w:val="000000"/>
          <w:szCs w:val="21"/>
        </w:rPr>
        <w:br/>
        <w:t>See, I'm right. (瞧，我是对的吧。)</w:t>
      </w:r>
      <w:r w:rsidRPr="00AB4FD5">
        <w:rPr>
          <w:rFonts w:ascii="SimSun" w:hAnsi="SimSun"/>
          <w:color w:val="000000"/>
          <w:szCs w:val="21"/>
        </w:rPr>
        <w:br/>
        <w:t>You should have listened to me. (你早该听我的。) </w:t>
      </w:r>
      <w:r w:rsidRPr="00AB4FD5">
        <w:rPr>
          <w:rFonts w:ascii="SimSun" w:hAnsi="SimSun"/>
          <w:color w:val="000000"/>
          <w:szCs w:val="21"/>
        </w:rPr>
        <w:br/>
        <w:t>那是当然的。 </w:t>
      </w:r>
      <w:r w:rsidRPr="00AB4FD5">
        <w:rPr>
          <w:rFonts w:ascii="SimSun" w:hAnsi="SimSun"/>
          <w:color w:val="000000"/>
          <w:szCs w:val="21"/>
        </w:rPr>
        <w:br/>
        <w:t>Good for you.</w:t>
      </w:r>
      <w:r w:rsidRPr="00AB4FD5">
        <w:rPr>
          <w:rFonts w:ascii="SimSun" w:hAnsi="SimSun"/>
          <w:color w:val="000000"/>
          <w:szCs w:val="21"/>
        </w:rPr>
        <w:br/>
        <w:t>I lost. (我输了。)</w:t>
      </w:r>
      <w:r w:rsidRPr="00AB4FD5">
        <w:rPr>
          <w:rFonts w:ascii="SimSun" w:hAnsi="SimSun"/>
          <w:color w:val="000000"/>
          <w:szCs w:val="21"/>
        </w:rPr>
        <w:br/>
        <w:t>Good for you. (这是当然的。) </w:t>
      </w:r>
      <w:r w:rsidRPr="00AB4FD5">
        <w:rPr>
          <w:rFonts w:ascii="SimSun" w:hAnsi="SimSun"/>
          <w:color w:val="000000"/>
          <w:szCs w:val="21"/>
        </w:rPr>
        <w:br/>
        <w:t>报应!/活该。</w:t>
      </w:r>
      <w:r w:rsidRPr="00AB4FD5">
        <w:rPr>
          <w:rFonts w:ascii="SimSun" w:hAnsi="SimSun"/>
          <w:color w:val="000000"/>
          <w:szCs w:val="21"/>
        </w:rPr>
        <w:br/>
        <w:t>Serves you right. *serve...right 短语，表示“当然的报应”。</w:t>
      </w:r>
      <w:r w:rsidRPr="00AB4FD5">
        <w:rPr>
          <w:rFonts w:ascii="SimSun" w:hAnsi="SimSun"/>
          <w:color w:val="000000"/>
          <w:szCs w:val="21"/>
        </w:rPr>
        <w:br/>
        <w:t>I got a speeding ticket. (我超速挨罚了。)</w:t>
      </w:r>
      <w:r w:rsidRPr="00AB4FD5">
        <w:rPr>
          <w:rFonts w:ascii="SimSun" w:hAnsi="SimSun"/>
          <w:color w:val="000000"/>
          <w:szCs w:val="21"/>
        </w:rPr>
        <w:br/>
        <w:t>Serves you right. (活该!)</w:t>
      </w:r>
      <w:r w:rsidRPr="00AB4FD5">
        <w:rPr>
          <w:rFonts w:ascii="SimSun" w:hAnsi="SimSun"/>
          <w:color w:val="000000"/>
          <w:szCs w:val="21"/>
        </w:rPr>
        <w:br/>
        <w:t>Well, you got what you deserved.</w:t>
      </w:r>
      <w:r w:rsidRPr="00AB4FD5">
        <w:rPr>
          <w:rFonts w:ascii="SimSun" w:hAnsi="SimSun"/>
          <w:color w:val="000000"/>
          <w:szCs w:val="21"/>
        </w:rPr>
        <w:br/>
        <w:t>Well, that'll teach you a lesson.</w:t>
      </w:r>
      <w:r w:rsidRPr="00AB4FD5">
        <w:rPr>
          <w:rFonts w:ascii="SimSun" w:hAnsi="SimSun"/>
          <w:color w:val="000000"/>
          <w:szCs w:val="21"/>
        </w:rPr>
        <w:br/>
        <w:t>That serves you right.</w:t>
      </w:r>
      <w:r w:rsidRPr="00AB4FD5">
        <w:rPr>
          <w:rFonts w:ascii="SimSun" w:hAnsi="SimSun"/>
          <w:color w:val="000000"/>
          <w:szCs w:val="21"/>
        </w:rPr>
        <w:br/>
        <w:t>You deserve it.</w:t>
      </w:r>
      <w:r w:rsidRPr="00AB4FD5">
        <w:rPr>
          <w:rFonts w:ascii="SimSun" w:hAnsi="SimSun"/>
          <w:color w:val="000000"/>
          <w:szCs w:val="21"/>
        </w:rPr>
        <w:br/>
        <w:t>You asked for it.</w:t>
      </w:r>
      <w:r w:rsidRPr="00AB4FD5">
        <w:rPr>
          <w:rFonts w:ascii="SimSun" w:hAnsi="SimSun"/>
          <w:color w:val="000000"/>
          <w:szCs w:val="21"/>
        </w:rPr>
        <w:br/>
        <w:t>You were asking for it.</w:t>
      </w:r>
      <w:r w:rsidRPr="00AB4FD5">
        <w:rPr>
          <w:rFonts w:ascii="SimSun" w:hAnsi="SimSun"/>
          <w:color w:val="000000"/>
          <w:szCs w:val="21"/>
        </w:rPr>
        <w:br/>
        <w:t>You got what was coming to you. </w:t>
      </w:r>
      <w:r w:rsidRPr="00AB4FD5">
        <w:rPr>
          <w:rFonts w:ascii="SimSun" w:hAnsi="SimSun"/>
          <w:color w:val="000000"/>
          <w:szCs w:val="21"/>
        </w:rPr>
        <w:br/>
        <w:t>很难说。/世事难料。 </w:t>
      </w:r>
      <w:r w:rsidRPr="00AB4FD5">
        <w:rPr>
          <w:rFonts w:ascii="SimSun" w:hAnsi="SimSun"/>
          <w:color w:val="000000"/>
          <w:szCs w:val="21"/>
        </w:rPr>
        <w:br/>
        <w:t>You never know.</w:t>
      </w:r>
      <w:r w:rsidRPr="00AB4FD5">
        <w:rPr>
          <w:rFonts w:ascii="SimSun" w:hAnsi="SimSun"/>
          <w:color w:val="000000"/>
          <w:szCs w:val="21"/>
        </w:rPr>
        <w:br/>
        <w:t>I'll never win the lottery. (我肯定中不了奖。)</w:t>
      </w:r>
      <w:r w:rsidRPr="00AB4FD5">
        <w:rPr>
          <w:rFonts w:ascii="SimSun" w:hAnsi="SimSun"/>
          <w:color w:val="000000"/>
          <w:szCs w:val="21"/>
        </w:rPr>
        <w:br/>
        <w:t>You never know. (很难说。)</w:t>
      </w:r>
      <w:r w:rsidRPr="00AB4FD5">
        <w:rPr>
          <w:rFonts w:ascii="SimSun" w:hAnsi="SimSun"/>
          <w:color w:val="000000"/>
          <w:szCs w:val="21"/>
        </w:rPr>
        <w:br/>
        <w:t>Anything could happen. (什么事都可能发生。)</w:t>
      </w:r>
      <w:r w:rsidRPr="00AB4FD5">
        <w:rPr>
          <w:rFonts w:ascii="SimSun" w:hAnsi="SimSun"/>
          <w:color w:val="000000"/>
          <w:szCs w:val="21"/>
        </w:rPr>
        <w:br/>
        <w:t>You can't be too sure. (什么事都可能发生。) </w:t>
      </w:r>
      <w:r w:rsidRPr="00AB4FD5">
        <w:rPr>
          <w:rFonts w:ascii="SimSun" w:hAnsi="SimSun"/>
          <w:color w:val="000000"/>
          <w:szCs w:val="21"/>
        </w:rPr>
        <w:br/>
        <w:t>不足为奇。/没什么奇怪的。 </w:t>
      </w:r>
      <w:r w:rsidRPr="00AB4FD5">
        <w:rPr>
          <w:rFonts w:ascii="SimSun" w:hAnsi="SimSun"/>
          <w:color w:val="000000"/>
          <w:szCs w:val="21"/>
        </w:rPr>
        <w:br/>
        <w:t>No wonder.</w:t>
      </w:r>
      <w:r w:rsidRPr="00AB4FD5">
        <w:rPr>
          <w:rFonts w:ascii="SimSun" w:hAnsi="SimSun"/>
          <w:color w:val="000000"/>
          <w:szCs w:val="21"/>
        </w:rPr>
        <w:br/>
        <w:t>She's tired. (她累了。)</w:t>
      </w:r>
      <w:r w:rsidRPr="00AB4FD5">
        <w:rPr>
          <w:rFonts w:ascii="SimSun" w:hAnsi="SimSun"/>
          <w:color w:val="000000"/>
          <w:szCs w:val="21"/>
        </w:rPr>
        <w:br/>
        <w:t>No wonder. (这不足为奇。)</w:t>
      </w:r>
      <w:r w:rsidRPr="00AB4FD5">
        <w:rPr>
          <w:rFonts w:ascii="SimSun" w:hAnsi="SimSun"/>
          <w:color w:val="000000"/>
          <w:szCs w:val="21"/>
        </w:rPr>
        <w:br/>
        <w:t>That makes sense. *make sense “合乎道理”、“理所当然”。</w:t>
      </w:r>
      <w:r w:rsidRPr="00AB4FD5">
        <w:rPr>
          <w:rFonts w:ascii="SimSun" w:hAnsi="SimSun"/>
          <w:color w:val="000000"/>
          <w:szCs w:val="21"/>
        </w:rPr>
        <w:br/>
        <w:t>It makes sense.</w:t>
      </w:r>
      <w:r w:rsidRPr="00AB4FD5">
        <w:rPr>
          <w:rFonts w:ascii="SimSun" w:hAnsi="SimSun"/>
          <w:color w:val="000000"/>
          <w:szCs w:val="21"/>
        </w:rPr>
        <w:br/>
        <w:t>Ah, I get it. (啊，知道。) </w:t>
      </w:r>
      <w:r w:rsidRPr="00AB4FD5">
        <w:rPr>
          <w:rFonts w:ascii="SimSun" w:hAnsi="SimSun"/>
          <w:color w:val="000000"/>
          <w:szCs w:val="21"/>
        </w:rPr>
        <w:br/>
        <w:t>难怪…… </w:t>
      </w:r>
      <w:r w:rsidRPr="00AB4FD5">
        <w:rPr>
          <w:rFonts w:ascii="SimSun" w:hAnsi="SimSun"/>
          <w:color w:val="000000"/>
          <w:szCs w:val="21"/>
        </w:rPr>
        <w:br/>
        <w:t>That's why...</w:t>
      </w:r>
      <w:r w:rsidRPr="00AB4FD5">
        <w:rPr>
          <w:rFonts w:ascii="SimSun" w:hAnsi="SimSun"/>
          <w:color w:val="000000"/>
          <w:szCs w:val="21"/>
        </w:rPr>
        <w:br/>
        <w:t>She's very busy. (她非常忙。)</w:t>
      </w:r>
      <w:r w:rsidRPr="00AB4FD5">
        <w:rPr>
          <w:rFonts w:ascii="SimSun" w:hAnsi="SimSun"/>
          <w:color w:val="000000"/>
          <w:szCs w:val="21"/>
        </w:rPr>
        <w:br/>
        <w:t>That's why she's so tired. (难怪她会很累。)</w:t>
      </w:r>
      <w:r w:rsidRPr="00AB4FD5">
        <w:rPr>
          <w:rFonts w:ascii="SimSun" w:hAnsi="SimSun"/>
          <w:color w:val="000000"/>
          <w:szCs w:val="21"/>
        </w:rPr>
        <w:br/>
      </w:r>
      <w:r w:rsidRPr="00AB4FD5">
        <w:rPr>
          <w:rFonts w:ascii="SimSun" w:hAnsi="SimSun"/>
          <w:color w:val="000000"/>
          <w:szCs w:val="21"/>
        </w:rPr>
        <w:br/>
        <w:t>●后悔</w:t>
      </w:r>
      <w:r w:rsidRPr="00AB4FD5">
        <w:rPr>
          <w:rFonts w:ascii="SimSun" w:hAnsi="SimSun"/>
          <w:color w:val="000000"/>
          <w:szCs w:val="21"/>
        </w:rPr>
        <w:br/>
        <w:t>我真不该那样。</w:t>
      </w:r>
      <w:r w:rsidRPr="00AB4FD5">
        <w:rPr>
          <w:rFonts w:ascii="SimSun" w:hAnsi="SimSun"/>
          <w:color w:val="000000"/>
          <w:szCs w:val="21"/>
        </w:rPr>
        <w:br/>
        <w:t>I shouldn't have done it. *用“shouldn't have+过去分词”表示类似责备或斥责的心情，“不该……”、“要是没……”。</w:t>
      </w:r>
      <w:r w:rsidRPr="00AB4FD5">
        <w:rPr>
          <w:rFonts w:ascii="SimSun" w:hAnsi="SimSun"/>
          <w:color w:val="000000"/>
          <w:szCs w:val="21"/>
        </w:rPr>
        <w:br/>
        <w:t>Oh, no! I shouldn't have done it. (哦，不!我要是不那样就好了。)</w:t>
      </w:r>
      <w:r w:rsidRPr="00AB4FD5">
        <w:rPr>
          <w:rFonts w:ascii="SimSun" w:hAnsi="SimSun"/>
          <w:color w:val="000000"/>
          <w:szCs w:val="21"/>
        </w:rPr>
        <w:br/>
        <w:t>What did you do? (你干什么了?)</w:t>
      </w:r>
      <w:r w:rsidRPr="00AB4FD5">
        <w:rPr>
          <w:rFonts w:ascii="SimSun" w:hAnsi="SimSun"/>
          <w:color w:val="000000"/>
          <w:szCs w:val="21"/>
        </w:rPr>
        <w:br/>
        <w:t>That was a mistake. (那是一个错误。)</w:t>
      </w:r>
      <w:r w:rsidRPr="00AB4FD5">
        <w:rPr>
          <w:rFonts w:ascii="SimSun" w:hAnsi="SimSun"/>
          <w:color w:val="000000"/>
          <w:szCs w:val="21"/>
        </w:rPr>
        <w:br/>
        <w:t>I blew it. (我失败了。)</w:t>
      </w:r>
      <w:r w:rsidRPr="00AB4FD5">
        <w:rPr>
          <w:rFonts w:ascii="SimSun" w:hAnsi="SimSun"/>
          <w:color w:val="000000"/>
          <w:szCs w:val="21"/>
        </w:rPr>
        <w:br/>
        <w:t>I wish I hadn't done that.</w:t>
      </w:r>
      <w:r w:rsidRPr="00AB4FD5">
        <w:rPr>
          <w:rFonts w:ascii="SimSun" w:hAnsi="SimSun"/>
          <w:color w:val="000000"/>
          <w:szCs w:val="21"/>
        </w:rPr>
        <w:br/>
        <w:t>I really screwed up this time. (这次我真的给弄糟了。)</w:t>
      </w:r>
      <w:r w:rsidRPr="00AB4FD5">
        <w:rPr>
          <w:rFonts w:ascii="SimSun" w:hAnsi="SimSun"/>
          <w:color w:val="000000"/>
          <w:szCs w:val="21"/>
        </w:rPr>
        <w:br/>
        <w:t>I really messed up. (我给搞糟了。)</w:t>
      </w:r>
      <w:r w:rsidRPr="00AB4FD5">
        <w:rPr>
          <w:rFonts w:ascii="SimSun" w:hAnsi="SimSun"/>
          <w:color w:val="000000"/>
          <w:szCs w:val="21"/>
        </w:rPr>
        <w:br/>
        <w:t>I should have known better. (我早该弄清楚一些。) </w:t>
      </w:r>
      <w:r w:rsidRPr="00AB4FD5">
        <w:rPr>
          <w:rFonts w:ascii="SimSun" w:hAnsi="SimSun"/>
          <w:color w:val="000000"/>
          <w:szCs w:val="21"/>
        </w:rPr>
        <w:br/>
        <w:t>我要是不说那话就好了。</w:t>
      </w:r>
      <w:r w:rsidRPr="00AB4FD5">
        <w:rPr>
          <w:rFonts w:ascii="SimSun" w:hAnsi="SimSun"/>
          <w:color w:val="000000"/>
          <w:szCs w:val="21"/>
        </w:rPr>
        <w:br/>
        <w:t>I shouldn't have said that. *用于说了不该说的话时。</w:t>
      </w:r>
      <w:r w:rsidRPr="00AB4FD5">
        <w:rPr>
          <w:rFonts w:ascii="SimSun" w:hAnsi="SimSun"/>
          <w:color w:val="000000"/>
          <w:szCs w:val="21"/>
        </w:rPr>
        <w:br/>
        <w:t>I shouldn't have said that. (我要是不说那话就好了。)</w:t>
      </w:r>
      <w:r w:rsidRPr="00AB4FD5">
        <w:rPr>
          <w:rFonts w:ascii="SimSun" w:hAnsi="SimSun"/>
          <w:color w:val="000000"/>
          <w:szCs w:val="21"/>
        </w:rPr>
        <w:br/>
        <w:t>It's too late now. (现在后悔也晚了。)</w:t>
      </w:r>
      <w:r w:rsidRPr="00AB4FD5">
        <w:rPr>
          <w:rFonts w:ascii="SimSun" w:hAnsi="SimSun"/>
          <w:color w:val="000000"/>
          <w:szCs w:val="21"/>
        </w:rPr>
        <w:br/>
        <w:t>I wish I wouldn't have said that. </w:t>
      </w:r>
      <w:r w:rsidRPr="00AB4FD5">
        <w:rPr>
          <w:rFonts w:ascii="SimSun" w:hAnsi="SimSun"/>
          <w:color w:val="000000"/>
          <w:szCs w:val="21"/>
        </w:rPr>
        <w:br/>
        <w:t>我早该知道了。 </w:t>
      </w:r>
      <w:r w:rsidRPr="00AB4FD5">
        <w:rPr>
          <w:rFonts w:ascii="SimSun" w:hAnsi="SimSun"/>
          <w:color w:val="000000"/>
          <w:szCs w:val="21"/>
        </w:rPr>
        <w:br/>
        <w:t>I should have known.</w:t>
      </w:r>
      <w:r w:rsidRPr="00AB4FD5">
        <w:rPr>
          <w:rFonts w:ascii="SimSun" w:hAnsi="SimSun"/>
          <w:color w:val="000000"/>
          <w:szCs w:val="21"/>
        </w:rPr>
        <w:br/>
        <w:t>He's married. (他已经结婚了。)</w:t>
      </w:r>
      <w:r w:rsidRPr="00AB4FD5">
        <w:rPr>
          <w:rFonts w:ascii="SimSun" w:hAnsi="SimSun"/>
          <w:color w:val="000000"/>
          <w:szCs w:val="21"/>
        </w:rPr>
        <w:br/>
        <w:t>I should have known. (我早该知道了。)</w:t>
      </w:r>
      <w:r w:rsidRPr="00AB4FD5">
        <w:rPr>
          <w:rFonts w:ascii="SimSun" w:hAnsi="SimSun"/>
          <w:color w:val="000000"/>
          <w:szCs w:val="21"/>
        </w:rPr>
        <w:br/>
        <w:t>I acted like a fool.</w:t>
      </w:r>
      <w:r w:rsidRPr="00AB4FD5">
        <w:rPr>
          <w:rFonts w:ascii="SimSun" w:hAnsi="SimSun"/>
          <w:color w:val="000000"/>
          <w:szCs w:val="21"/>
        </w:rPr>
        <w:br/>
        <w:t>I should have known better. (我早该弄清楚了。)</w:t>
      </w:r>
      <w:r w:rsidRPr="00AB4FD5">
        <w:rPr>
          <w:rFonts w:ascii="SimSun" w:hAnsi="SimSun"/>
          <w:color w:val="000000"/>
          <w:szCs w:val="21"/>
        </w:rPr>
        <w:br/>
        <w:t>做那种事，我也太不小心了。</w:t>
      </w:r>
      <w:r w:rsidRPr="00AB4FD5">
        <w:rPr>
          <w:rFonts w:ascii="SimSun" w:hAnsi="SimSun"/>
          <w:color w:val="000000"/>
          <w:szCs w:val="21"/>
        </w:rPr>
        <w:br/>
        <w:t>It was careless of me to do so. *careless 表示“没注意的”、“漫不经心的”、“粗心大意的”。</w:t>
      </w:r>
      <w:r w:rsidRPr="00AB4FD5">
        <w:rPr>
          <w:rFonts w:ascii="SimSun" w:hAnsi="SimSun"/>
          <w:color w:val="000000"/>
          <w:szCs w:val="21"/>
        </w:rPr>
        <w:br/>
        <w:t>It was thoughtless of me to do such a thing.</w:t>
      </w:r>
      <w:r w:rsidRPr="00AB4FD5">
        <w:rPr>
          <w:rFonts w:ascii="SimSun" w:hAnsi="SimSun"/>
          <w:color w:val="000000"/>
          <w:szCs w:val="21"/>
        </w:rPr>
        <w:br/>
        <w:t>It was hasty of me to do so.</w:t>
      </w:r>
      <w:r w:rsidRPr="00AB4FD5">
        <w:rPr>
          <w:rFonts w:ascii="SimSun" w:hAnsi="SimSun"/>
          <w:color w:val="000000"/>
          <w:szCs w:val="21"/>
        </w:rPr>
        <w:br/>
        <w:t>I was careless. (我太粗心大意了。) </w:t>
      </w:r>
      <w:r w:rsidRPr="00AB4FD5">
        <w:rPr>
          <w:rFonts w:ascii="SimSun" w:hAnsi="SimSun"/>
          <w:color w:val="000000"/>
          <w:szCs w:val="21"/>
        </w:rPr>
        <w:br/>
        <w:t>我后悔我做的事。</w:t>
      </w:r>
      <w:r w:rsidRPr="00AB4FD5">
        <w:rPr>
          <w:rFonts w:ascii="SimSun" w:hAnsi="SimSun"/>
          <w:color w:val="000000"/>
          <w:szCs w:val="21"/>
        </w:rPr>
        <w:br/>
        <w:t>I regret doing that.</w:t>
      </w:r>
      <w:r w:rsidRPr="00AB4FD5">
        <w:rPr>
          <w:rFonts w:ascii="SimSun" w:hAnsi="SimSun"/>
          <w:color w:val="000000"/>
          <w:szCs w:val="21"/>
        </w:rPr>
        <w:br/>
        <w:t>I regret doing that. (我后悔我做的事。)</w:t>
      </w:r>
      <w:r w:rsidRPr="00AB4FD5">
        <w:rPr>
          <w:rFonts w:ascii="SimSun" w:hAnsi="SimSun"/>
          <w:color w:val="000000"/>
          <w:szCs w:val="21"/>
        </w:rPr>
        <w:br/>
        <w:t>I know what you mean. (我明白你的意思。)</w:t>
      </w:r>
      <w:r w:rsidRPr="00AB4FD5">
        <w:rPr>
          <w:rFonts w:ascii="SimSun" w:hAnsi="SimSun"/>
          <w:color w:val="000000"/>
          <w:szCs w:val="21"/>
        </w:rPr>
        <w:br/>
        <w:t>I regret my action(s).</w:t>
      </w:r>
      <w:r w:rsidRPr="00AB4FD5">
        <w:rPr>
          <w:rFonts w:ascii="SimSun" w:hAnsi="SimSun"/>
          <w:color w:val="000000"/>
          <w:szCs w:val="21"/>
        </w:rPr>
        <w:br/>
        <w:t>I repent my action(s).</w:t>
      </w:r>
      <w:r w:rsidRPr="00AB4FD5">
        <w:rPr>
          <w:rFonts w:ascii="SimSun" w:hAnsi="SimSun"/>
          <w:color w:val="000000"/>
          <w:szCs w:val="21"/>
        </w:rPr>
        <w:br/>
        <w:t>I am sorry for what I have done. </w:t>
      </w:r>
      <w:r w:rsidRPr="00AB4FD5">
        <w:rPr>
          <w:rFonts w:ascii="SimSun" w:hAnsi="SimSun"/>
          <w:color w:val="000000"/>
          <w:szCs w:val="21"/>
        </w:rPr>
        <w:br/>
        <w:t>我别无选择。</w:t>
      </w:r>
      <w:r w:rsidRPr="00AB4FD5">
        <w:rPr>
          <w:rFonts w:ascii="SimSun" w:hAnsi="SimSun"/>
          <w:color w:val="000000"/>
          <w:szCs w:val="21"/>
        </w:rPr>
        <w:br/>
        <w:t>I had no choice.</w:t>
      </w:r>
      <w:r w:rsidRPr="00AB4FD5">
        <w:rPr>
          <w:rFonts w:ascii="SimSun" w:hAnsi="SimSun"/>
          <w:color w:val="000000"/>
          <w:szCs w:val="21"/>
        </w:rPr>
        <w:br/>
        <w:t>Why did you drive my car? (你为什么开我的车?)</w:t>
      </w:r>
      <w:r w:rsidRPr="00AB4FD5">
        <w:rPr>
          <w:rFonts w:ascii="SimSun" w:hAnsi="SimSun"/>
          <w:color w:val="000000"/>
          <w:szCs w:val="21"/>
        </w:rPr>
        <w:br/>
        <w:t>I had no choice. (我别无他法。)</w:t>
      </w:r>
      <w:r w:rsidRPr="00AB4FD5">
        <w:rPr>
          <w:rFonts w:ascii="SimSun" w:hAnsi="SimSun"/>
          <w:color w:val="000000"/>
          <w:szCs w:val="21"/>
        </w:rPr>
        <w:br/>
        <w:t>I couldn't help it.</w:t>
      </w:r>
      <w:r w:rsidRPr="00AB4FD5">
        <w:rPr>
          <w:rFonts w:ascii="SimSun" w:hAnsi="SimSun"/>
          <w:color w:val="000000"/>
          <w:szCs w:val="21"/>
        </w:rPr>
        <w:br/>
        <w:t>I had no other choice.</w:t>
      </w:r>
      <w:r w:rsidRPr="00AB4FD5">
        <w:rPr>
          <w:rFonts w:ascii="SimSun" w:hAnsi="SimSun"/>
          <w:color w:val="000000"/>
          <w:szCs w:val="21"/>
        </w:rPr>
        <w:br/>
        <w:t>I had no choice in the matter.</w:t>
      </w:r>
      <w:r w:rsidRPr="00AB4FD5">
        <w:rPr>
          <w:rFonts w:ascii="SimSun" w:hAnsi="SimSun"/>
          <w:color w:val="000000"/>
          <w:szCs w:val="21"/>
        </w:rPr>
        <w:br/>
        <w:t>There was nothing else I couldn't have done.</w:t>
      </w:r>
      <w:r w:rsidRPr="00AB4FD5">
        <w:rPr>
          <w:rFonts w:ascii="SimSun" w:hAnsi="SimSun"/>
          <w:color w:val="000000"/>
          <w:szCs w:val="21"/>
        </w:rPr>
        <w:br/>
        <w:t>It was my only choice. </w:t>
      </w:r>
      <w:r w:rsidRPr="00AB4FD5">
        <w:rPr>
          <w:rFonts w:ascii="SimSun" w:hAnsi="SimSun"/>
          <w:color w:val="000000"/>
          <w:szCs w:val="21"/>
        </w:rPr>
        <w:br/>
        <w:t>我做得太过了。 </w:t>
      </w:r>
      <w:r w:rsidRPr="00AB4FD5">
        <w:rPr>
          <w:rFonts w:ascii="SimSun" w:hAnsi="SimSun"/>
          <w:color w:val="000000"/>
          <w:szCs w:val="21"/>
        </w:rPr>
        <w:br/>
        <w:t>I went too far. *比较常用的固定短语。</w:t>
      </w:r>
      <w:r w:rsidRPr="00AB4FD5">
        <w:rPr>
          <w:rFonts w:ascii="SimSun" w:hAnsi="SimSun"/>
          <w:color w:val="000000"/>
          <w:szCs w:val="21"/>
        </w:rPr>
        <w:br/>
        <w:t>You shouldn't have done that. (你不该那样做。)</w:t>
      </w:r>
      <w:r w:rsidRPr="00AB4FD5">
        <w:rPr>
          <w:rFonts w:ascii="SimSun" w:hAnsi="SimSun"/>
          <w:color w:val="000000"/>
          <w:szCs w:val="21"/>
        </w:rPr>
        <w:br/>
        <w:t>I know, I went too far. (我知道，我做得太过分了。)</w:t>
      </w:r>
      <w:r w:rsidRPr="00AB4FD5">
        <w:rPr>
          <w:rFonts w:ascii="SimSun" w:hAnsi="SimSun"/>
          <w:color w:val="000000"/>
          <w:szCs w:val="21"/>
        </w:rPr>
        <w:br/>
        <w:t>I overdid it. </w:t>
      </w:r>
      <w:r w:rsidRPr="00AB4FD5">
        <w:rPr>
          <w:rFonts w:ascii="SimSun" w:hAnsi="SimSun"/>
          <w:color w:val="000000"/>
          <w:szCs w:val="21"/>
        </w:rPr>
        <w:br/>
        <w:t>我太紧张了。 </w:t>
      </w:r>
      <w:r w:rsidRPr="00AB4FD5">
        <w:rPr>
          <w:rFonts w:ascii="SimSun" w:hAnsi="SimSun"/>
          <w:color w:val="000000"/>
          <w:szCs w:val="21"/>
        </w:rPr>
        <w:br/>
        <w:t>I was too nervous. *也可用来辩解。</w:t>
      </w:r>
      <w:r w:rsidRPr="00AB4FD5">
        <w:rPr>
          <w:rFonts w:ascii="SimSun" w:hAnsi="SimSun"/>
          <w:color w:val="000000"/>
          <w:szCs w:val="21"/>
        </w:rPr>
        <w:br/>
        <w:t>Did you ask her out? (你约她了吗?)</w:t>
      </w:r>
      <w:r w:rsidRPr="00AB4FD5">
        <w:rPr>
          <w:rFonts w:ascii="SimSun" w:hAnsi="SimSun"/>
          <w:color w:val="000000"/>
          <w:szCs w:val="21"/>
        </w:rPr>
        <w:br/>
        <w:t>No, I was too nervous. (没有，我太紧张了。)</w:t>
      </w:r>
      <w:r w:rsidRPr="00AB4FD5">
        <w:rPr>
          <w:rFonts w:ascii="SimSun" w:hAnsi="SimSun"/>
          <w:color w:val="000000"/>
          <w:szCs w:val="21"/>
        </w:rPr>
        <w:br/>
        <w:t>I was too uptight. </w:t>
      </w:r>
      <w:r w:rsidRPr="00AB4FD5">
        <w:rPr>
          <w:rFonts w:ascii="SimSun" w:hAnsi="SimSun"/>
          <w:color w:val="000000"/>
          <w:szCs w:val="21"/>
        </w:rPr>
        <w:br/>
        <w:t>我要是再用功点就好了。</w:t>
      </w:r>
      <w:r w:rsidRPr="00AB4FD5">
        <w:rPr>
          <w:rFonts w:ascii="SimSun" w:hAnsi="SimSun"/>
          <w:color w:val="000000"/>
          <w:szCs w:val="21"/>
        </w:rPr>
        <w:br/>
        <w:t>I wish I had studied harder.</w:t>
      </w:r>
      <w:r w:rsidRPr="00AB4FD5">
        <w:rPr>
          <w:rFonts w:ascii="SimSun" w:hAnsi="SimSun"/>
          <w:color w:val="000000"/>
          <w:szCs w:val="21"/>
        </w:rPr>
        <w:br/>
        <w:t>I regret not studying harder. (我后悔没有更努力学习。)</w:t>
      </w:r>
      <w:r w:rsidRPr="00AB4FD5">
        <w:rPr>
          <w:rFonts w:ascii="SimSun" w:hAnsi="SimSun"/>
          <w:color w:val="000000"/>
          <w:szCs w:val="21"/>
        </w:rPr>
        <w:br/>
        <w:t>I should have studied harder. </w:t>
      </w:r>
      <w:r w:rsidRPr="00AB4FD5">
        <w:rPr>
          <w:rFonts w:ascii="SimSun" w:hAnsi="SimSun"/>
          <w:color w:val="000000"/>
          <w:szCs w:val="21"/>
        </w:rPr>
        <w:br/>
        <w:t>我要是问他一下就好了。 </w:t>
      </w:r>
      <w:r w:rsidRPr="00AB4FD5">
        <w:rPr>
          <w:rFonts w:ascii="SimSun" w:hAnsi="SimSun"/>
          <w:color w:val="000000"/>
          <w:szCs w:val="21"/>
        </w:rPr>
        <w:br/>
        <w:t>I should have asked him.</w:t>
      </w:r>
      <w:r w:rsidRPr="00AB4FD5">
        <w:rPr>
          <w:rFonts w:ascii="SimSun" w:hAnsi="SimSun"/>
          <w:color w:val="000000"/>
          <w:szCs w:val="21"/>
        </w:rPr>
        <w:br/>
        <w:t>I should have asked him. (我要是问他一下就好了。)</w:t>
      </w:r>
      <w:r w:rsidRPr="00AB4FD5">
        <w:rPr>
          <w:rFonts w:ascii="SimSun" w:hAnsi="SimSun"/>
          <w:color w:val="000000"/>
          <w:szCs w:val="21"/>
        </w:rPr>
        <w:br/>
        <w:t>Why didn't you? (那你为什么不问呢?)</w:t>
      </w:r>
      <w:r w:rsidRPr="00AB4FD5">
        <w:rPr>
          <w:rFonts w:ascii="SimSun" w:hAnsi="SimSun"/>
          <w:color w:val="000000"/>
          <w:szCs w:val="21"/>
        </w:rPr>
        <w:br/>
        <w:t>I wish I had asked him.</w:t>
      </w:r>
      <w:r w:rsidRPr="00AB4FD5">
        <w:rPr>
          <w:rFonts w:ascii="SimSun" w:hAnsi="SimSun"/>
          <w:color w:val="000000"/>
          <w:szCs w:val="21"/>
        </w:rPr>
        <w:br/>
        <w:t>It would have been better to have asked him. </w:t>
      </w:r>
      <w:r w:rsidRPr="00AB4FD5">
        <w:rPr>
          <w:rFonts w:ascii="SimSun" w:hAnsi="SimSun"/>
          <w:color w:val="000000"/>
          <w:szCs w:val="21"/>
        </w:rPr>
        <w:br/>
        <w:t>不留神给忘了。 </w:t>
      </w:r>
      <w:r w:rsidRPr="00AB4FD5">
        <w:rPr>
          <w:rFonts w:ascii="SimSun" w:hAnsi="SimSun"/>
          <w:color w:val="000000"/>
          <w:szCs w:val="21"/>
        </w:rPr>
        <w:br/>
        <w:t>It slipped my mind.</w:t>
      </w:r>
      <w:r w:rsidRPr="00AB4FD5">
        <w:rPr>
          <w:rFonts w:ascii="SimSun" w:hAnsi="SimSun"/>
          <w:color w:val="000000"/>
          <w:szCs w:val="21"/>
        </w:rPr>
        <w:br/>
        <w:t>Did you remember to tell her? (你没忘了告诉她吧?)</w:t>
      </w:r>
      <w:r w:rsidRPr="00AB4FD5">
        <w:rPr>
          <w:rFonts w:ascii="SimSun" w:hAnsi="SimSun"/>
          <w:color w:val="000000"/>
          <w:szCs w:val="21"/>
        </w:rPr>
        <w:br/>
        <w:t>Sorry, it slipped my mind. (对不起，我不小心给忘了。)</w:t>
      </w:r>
      <w:r w:rsidRPr="00AB4FD5">
        <w:rPr>
          <w:rFonts w:ascii="SimSun" w:hAnsi="SimSun"/>
          <w:color w:val="000000"/>
          <w:szCs w:val="21"/>
        </w:rPr>
        <w:br/>
        <w:t>I just forgot.</w:t>
      </w:r>
      <w:r w:rsidRPr="00AB4FD5">
        <w:rPr>
          <w:rFonts w:ascii="SimSun" w:hAnsi="SimSun"/>
          <w:color w:val="000000"/>
          <w:szCs w:val="21"/>
        </w:rPr>
        <w:br/>
        <w:t>I forgot all about it. (我忘得一干二净。)</w:t>
      </w:r>
    </w:p>
    <w:p w:rsidR="007E730F" w:rsidRPr="00AB4FD5" w:rsidRDefault="007E730F" w:rsidP="007E730F">
      <w:pPr>
        <w:pStyle w:val="Heading1"/>
        <w:spacing w:before="120" w:after="120"/>
        <w:rPr>
          <w:rFonts w:ascii="SimSun" w:hAnsi="SimSun"/>
          <w:color w:val="000000"/>
          <w:sz w:val="24"/>
          <w:szCs w:val="21"/>
        </w:rPr>
      </w:pPr>
      <w:bookmarkStart w:id="20" w:name="_Toc7167152"/>
      <w:r w:rsidRPr="00AB4FD5">
        <w:rPr>
          <w:rFonts w:ascii="SimSun" w:hAnsi="SimSun" w:hint="eastAsia"/>
          <w:color w:val="000000"/>
          <w:sz w:val="24"/>
          <w:szCs w:val="21"/>
        </w:rPr>
        <w:t>[口语8000句-19]喜欢、讨厌</w:t>
      </w:r>
      <w:bookmarkEnd w:id="20"/>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喜欢、讨厌时</w:t>
      </w:r>
      <w:r w:rsidRPr="00AB4FD5">
        <w:rPr>
          <w:rFonts w:ascii="SimSun" w:hAnsi="SimSun"/>
          <w:color w:val="000000"/>
          <w:szCs w:val="21"/>
        </w:rPr>
        <w:br/>
      </w:r>
      <w:r w:rsidRPr="00AB4FD5">
        <w:rPr>
          <w:rFonts w:ascii="SimSun" w:hAnsi="SimSun"/>
          <w:color w:val="000000"/>
          <w:szCs w:val="21"/>
        </w:rPr>
        <w:br/>
        <w:t>我喜欢。 </w:t>
      </w:r>
      <w:r w:rsidRPr="00AB4FD5">
        <w:rPr>
          <w:rFonts w:ascii="SimSun" w:hAnsi="SimSun"/>
          <w:color w:val="000000"/>
          <w:szCs w:val="21"/>
        </w:rPr>
        <w:br/>
        <w:t>I like it.</w:t>
      </w:r>
      <w:r w:rsidRPr="00AB4FD5">
        <w:rPr>
          <w:rFonts w:ascii="SimSun" w:hAnsi="SimSun"/>
          <w:color w:val="000000"/>
          <w:szCs w:val="21"/>
        </w:rPr>
        <w:br/>
        <w:t>How's your new job? (你的新工作怎么样?)</w:t>
      </w:r>
      <w:r w:rsidRPr="00AB4FD5">
        <w:rPr>
          <w:rFonts w:ascii="SimSun" w:hAnsi="SimSun"/>
          <w:color w:val="000000"/>
          <w:szCs w:val="21"/>
        </w:rPr>
        <w:br/>
        <w:t>I like it. (我很喜欢。) </w:t>
      </w:r>
      <w:r w:rsidRPr="00AB4FD5">
        <w:rPr>
          <w:rFonts w:ascii="SimSun" w:hAnsi="SimSun"/>
          <w:color w:val="000000"/>
          <w:szCs w:val="21"/>
        </w:rPr>
        <w:br/>
        <w:t>我最爱吃比萨饼。 </w:t>
      </w:r>
      <w:r w:rsidRPr="00AB4FD5">
        <w:rPr>
          <w:rFonts w:ascii="SimSun" w:hAnsi="SimSun"/>
          <w:color w:val="000000"/>
          <w:szCs w:val="21"/>
        </w:rPr>
        <w:br/>
        <w:t>I love pizza. *女性常用love表示“很喜欢”。</w:t>
      </w:r>
      <w:r w:rsidRPr="00AB4FD5">
        <w:rPr>
          <w:rFonts w:ascii="SimSun" w:hAnsi="SimSun"/>
          <w:color w:val="000000"/>
          <w:szCs w:val="21"/>
        </w:rPr>
        <w:br/>
        <w:t>I live for pizza. (没有比萨饼我几乎活不下去。)</w:t>
      </w:r>
      <w:r w:rsidRPr="00AB4FD5">
        <w:rPr>
          <w:rFonts w:ascii="SimSun" w:hAnsi="SimSun"/>
          <w:color w:val="000000"/>
          <w:szCs w:val="21"/>
        </w:rPr>
        <w:br/>
        <w:t>Pizza is the greatest. (比萨是最好吃的。) </w:t>
      </w:r>
      <w:r w:rsidRPr="00AB4FD5">
        <w:rPr>
          <w:rFonts w:ascii="SimSun" w:hAnsi="SimSun"/>
          <w:color w:val="000000"/>
          <w:szCs w:val="21"/>
        </w:rPr>
        <w:br/>
        <w:t>我喜欢这套衣服。</w:t>
      </w:r>
      <w:r w:rsidRPr="00AB4FD5">
        <w:rPr>
          <w:rFonts w:ascii="SimSun" w:hAnsi="SimSun"/>
          <w:color w:val="000000"/>
          <w:szCs w:val="21"/>
        </w:rPr>
        <w:br/>
        <w:t>I like this dress.</w:t>
      </w:r>
      <w:r w:rsidRPr="00AB4FD5">
        <w:rPr>
          <w:rFonts w:ascii="SimSun" w:hAnsi="SimSun"/>
          <w:color w:val="000000"/>
          <w:szCs w:val="21"/>
        </w:rPr>
        <w:br/>
        <w:t>I like this dress. (我喜欢这套衣服。)</w:t>
      </w:r>
      <w:r w:rsidRPr="00AB4FD5">
        <w:rPr>
          <w:rFonts w:ascii="SimSun" w:hAnsi="SimSun"/>
          <w:color w:val="000000"/>
          <w:szCs w:val="21"/>
        </w:rPr>
        <w:br/>
        <w:t>So do I. (我也喜欢。)</w:t>
      </w:r>
      <w:r w:rsidRPr="00AB4FD5">
        <w:rPr>
          <w:rFonts w:ascii="SimSun" w:hAnsi="SimSun"/>
          <w:color w:val="000000"/>
          <w:szCs w:val="21"/>
        </w:rPr>
        <w:br/>
        <w:t>I think this dress is nice.</w:t>
      </w:r>
      <w:r w:rsidRPr="00AB4FD5">
        <w:rPr>
          <w:rFonts w:ascii="SimSun" w:hAnsi="SimSun"/>
          <w:color w:val="000000"/>
          <w:szCs w:val="21"/>
        </w:rPr>
        <w:br/>
        <w:t>I think this dress is pretty. </w:t>
      </w:r>
      <w:r w:rsidRPr="00AB4FD5">
        <w:rPr>
          <w:rFonts w:ascii="SimSun" w:hAnsi="SimSun"/>
          <w:color w:val="000000"/>
          <w:szCs w:val="21"/>
        </w:rPr>
        <w:br/>
        <w:t>你满意你的新车吗? </w:t>
      </w:r>
      <w:r w:rsidRPr="00AB4FD5">
        <w:rPr>
          <w:rFonts w:ascii="SimSun" w:hAnsi="SimSun"/>
          <w:color w:val="000000"/>
          <w:szCs w:val="21"/>
        </w:rPr>
        <w:br/>
        <w:t>Are you pleased with your new car? *be pleased with... 表示“看中……，喜欢……”。</w:t>
      </w:r>
      <w:r w:rsidRPr="00AB4FD5">
        <w:rPr>
          <w:rFonts w:ascii="SimSun" w:hAnsi="SimSun"/>
          <w:color w:val="000000"/>
          <w:szCs w:val="21"/>
        </w:rPr>
        <w:br/>
        <w:t>Are you satisfied with your new car? *be satisfied with...“对……满意”。</w:t>
      </w:r>
      <w:r w:rsidRPr="00AB4FD5">
        <w:rPr>
          <w:rFonts w:ascii="SimSun" w:hAnsi="SimSun"/>
          <w:color w:val="000000"/>
          <w:szCs w:val="21"/>
        </w:rPr>
        <w:br/>
        <w:t>Are you happy with your new car? *be happy with...“对……感到满意”。 </w:t>
      </w:r>
      <w:r w:rsidRPr="00AB4FD5">
        <w:rPr>
          <w:rFonts w:ascii="SimSun" w:hAnsi="SimSun"/>
          <w:color w:val="000000"/>
          <w:szCs w:val="21"/>
        </w:rPr>
        <w:br/>
        <w:t>我喜欢这茶。 </w:t>
      </w:r>
      <w:r w:rsidRPr="00AB4FD5">
        <w:rPr>
          <w:rFonts w:ascii="SimSun" w:hAnsi="SimSun"/>
          <w:color w:val="000000"/>
          <w:szCs w:val="21"/>
        </w:rPr>
        <w:br/>
        <w:t>I'm fond of this tea. *be fond of... “喜欢……”。 </w:t>
      </w:r>
      <w:r w:rsidRPr="00AB4FD5">
        <w:rPr>
          <w:rFonts w:ascii="SimSun" w:hAnsi="SimSun"/>
          <w:color w:val="000000"/>
          <w:szCs w:val="21"/>
        </w:rPr>
        <w:br/>
        <w:t>比起咖啡来我更喜欢红茶。</w:t>
      </w:r>
      <w:r w:rsidRPr="00AB4FD5">
        <w:rPr>
          <w:rFonts w:ascii="SimSun" w:hAnsi="SimSun"/>
          <w:color w:val="000000"/>
          <w:szCs w:val="21"/>
        </w:rPr>
        <w:br/>
        <w:t>I prefer tea to coffee. *prefer ... to ...“比起……更喜欢……”，用于与某事物做比较时。</w:t>
      </w:r>
      <w:r w:rsidRPr="00AB4FD5">
        <w:rPr>
          <w:rFonts w:ascii="SimSun" w:hAnsi="SimSun"/>
          <w:color w:val="000000"/>
          <w:szCs w:val="21"/>
        </w:rPr>
        <w:br/>
        <w:t>I'd rather have tea than coffee. (与其喝咖啡不如喝红茶。)</w:t>
      </w:r>
      <w:r w:rsidRPr="00AB4FD5">
        <w:rPr>
          <w:rFonts w:ascii="SimSun" w:hAnsi="SimSun"/>
          <w:color w:val="000000"/>
          <w:szCs w:val="21"/>
        </w:rPr>
        <w:br/>
        <w:t>I like tea better than coffee.</w:t>
      </w:r>
      <w:r w:rsidRPr="00AB4FD5">
        <w:rPr>
          <w:rFonts w:ascii="SimSun" w:hAnsi="SimSun"/>
          <w:color w:val="000000"/>
          <w:szCs w:val="21"/>
        </w:rPr>
        <w:br/>
        <w:t>I like tea more than coffee.</w:t>
      </w:r>
      <w:r w:rsidRPr="00AB4FD5">
        <w:rPr>
          <w:rFonts w:ascii="SimSun" w:hAnsi="SimSun"/>
          <w:color w:val="000000"/>
          <w:szCs w:val="21"/>
        </w:rPr>
        <w:br/>
        <w:t>我对……上瘾。 </w:t>
      </w:r>
      <w:r w:rsidRPr="00AB4FD5">
        <w:rPr>
          <w:rFonts w:ascii="SimSun" w:hAnsi="SimSun"/>
          <w:color w:val="000000"/>
          <w:szCs w:val="21"/>
        </w:rPr>
        <w:br/>
        <w:t>I'm hooked on... *hook“用钩钩住”，be hooked on 表示“对……入迷”。</w:t>
      </w:r>
      <w:r w:rsidRPr="00AB4FD5">
        <w:rPr>
          <w:rFonts w:ascii="SimSun" w:hAnsi="SimSun"/>
          <w:color w:val="000000"/>
          <w:szCs w:val="21"/>
        </w:rPr>
        <w:br/>
        <w:t>You shouldn't smoke so much. (你不该抽那么多的烟。)</w:t>
      </w:r>
      <w:r w:rsidRPr="00AB4FD5">
        <w:rPr>
          <w:rFonts w:ascii="SimSun" w:hAnsi="SimSun"/>
          <w:color w:val="000000"/>
          <w:szCs w:val="21"/>
        </w:rPr>
        <w:br/>
        <w:t>I know, but I'm hooked on nicotine. (我知道，但是我已经对尼古丁上瘾了。)</w:t>
      </w:r>
      <w:r w:rsidRPr="00AB4FD5">
        <w:rPr>
          <w:rFonts w:ascii="SimSun" w:hAnsi="SimSun"/>
          <w:color w:val="000000"/>
          <w:szCs w:val="21"/>
        </w:rPr>
        <w:br/>
        <w:t>I'm addicted to... </w:t>
      </w:r>
      <w:r w:rsidRPr="00AB4FD5">
        <w:rPr>
          <w:rFonts w:ascii="SimSun" w:hAnsi="SimSun"/>
          <w:color w:val="000000"/>
          <w:szCs w:val="21"/>
        </w:rPr>
        <w:br/>
        <w:t>我喜欢喝西红柿汤。</w:t>
      </w:r>
      <w:r w:rsidRPr="00AB4FD5">
        <w:rPr>
          <w:rFonts w:ascii="SimSun" w:hAnsi="SimSun"/>
          <w:color w:val="000000"/>
          <w:szCs w:val="21"/>
        </w:rPr>
        <w:br/>
        <w:t>Tomato soup is my cup of tea. *常用于日常生活中，带些诙谐语气的表达方式。cup of tea是“喜欢的东西、对劲的东西”。 </w:t>
      </w:r>
      <w:r w:rsidRPr="00AB4FD5">
        <w:rPr>
          <w:rFonts w:ascii="SimSun" w:hAnsi="SimSun"/>
          <w:color w:val="000000"/>
          <w:szCs w:val="21"/>
        </w:rPr>
        <w:br/>
        <w:t>我非常喜欢吃日本食品。 </w:t>
      </w:r>
      <w:r w:rsidRPr="00AB4FD5">
        <w:rPr>
          <w:rFonts w:ascii="SimSun" w:hAnsi="SimSun"/>
          <w:color w:val="000000"/>
          <w:szCs w:val="21"/>
        </w:rPr>
        <w:br/>
        <w:t>I've developed a great liking for Japanese food. </w:t>
      </w:r>
      <w:r w:rsidRPr="00AB4FD5">
        <w:rPr>
          <w:rFonts w:ascii="SimSun" w:hAnsi="SimSun"/>
          <w:color w:val="000000"/>
          <w:szCs w:val="21"/>
        </w:rPr>
        <w:br/>
        <w:t>我这人很挑剔。 </w:t>
      </w:r>
      <w:r w:rsidRPr="00AB4FD5">
        <w:rPr>
          <w:rFonts w:ascii="SimSun" w:hAnsi="SimSun"/>
          <w:color w:val="000000"/>
          <w:szCs w:val="21"/>
        </w:rPr>
        <w:br/>
        <w:t>I'm choosy. *choosy “爱挑剔的，过于讲究的”。</w:t>
      </w:r>
      <w:r w:rsidRPr="00AB4FD5">
        <w:rPr>
          <w:rFonts w:ascii="SimSun" w:hAnsi="SimSun"/>
          <w:color w:val="000000"/>
          <w:szCs w:val="21"/>
        </w:rPr>
        <w:br/>
        <w:t>I'm picky. </w:t>
      </w:r>
      <w:r w:rsidRPr="00AB4FD5">
        <w:rPr>
          <w:rFonts w:ascii="SimSun" w:hAnsi="SimSun"/>
          <w:color w:val="000000"/>
          <w:szCs w:val="21"/>
        </w:rPr>
        <w:br/>
        <w:t>我开始喜欢吃寿司了。 </w:t>
      </w:r>
      <w:r w:rsidRPr="00AB4FD5">
        <w:rPr>
          <w:rFonts w:ascii="SimSun" w:hAnsi="SimSun"/>
          <w:color w:val="000000"/>
          <w:szCs w:val="21"/>
        </w:rPr>
        <w:br/>
        <w:t>I came to like sushi.</w:t>
      </w:r>
      <w:r w:rsidRPr="00AB4FD5">
        <w:rPr>
          <w:rFonts w:ascii="SimSun" w:hAnsi="SimSun"/>
          <w:color w:val="000000"/>
          <w:szCs w:val="21"/>
        </w:rPr>
        <w:br/>
        <w:t>I've started to like sushi.</w:t>
      </w:r>
      <w:r w:rsidRPr="00AB4FD5">
        <w:rPr>
          <w:rFonts w:ascii="SimSun" w:hAnsi="SimSun"/>
          <w:color w:val="000000"/>
          <w:szCs w:val="21"/>
        </w:rPr>
        <w:br/>
        <w:t>I've come to like sushi.</w:t>
      </w:r>
      <w:r w:rsidRPr="00AB4FD5">
        <w:rPr>
          <w:rFonts w:ascii="SimSun" w:hAnsi="SimSun"/>
          <w:color w:val="000000"/>
          <w:szCs w:val="21"/>
        </w:rPr>
        <w:br/>
        <w:t>简越来越让我喜欢。 </w:t>
      </w:r>
      <w:r w:rsidRPr="00AB4FD5">
        <w:rPr>
          <w:rFonts w:ascii="SimSun" w:hAnsi="SimSun"/>
          <w:color w:val="000000"/>
          <w:szCs w:val="21"/>
        </w:rPr>
        <w:br/>
        <w:t>Jane has grown on me.</w:t>
      </w:r>
      <w:r w:rsidRPr="00AB4FD5">
        <w:rPr>
          <w:rFonts w:ascii="SimSun" w:hAnsi="SimSun"/>
          <w:color w:val="000000"/>
          <w:szCs w:val="21"/>
        </w:rPr>
        <w:br/>
        <w:t>棒球越来越吸引我了。 </w:t>
      </w:r>
      <w:r w:rsidRPr="00AB4FD5">
        <w:rPr>
          <w:rFonts w:ascii="SimSun" w:hAnsi="SimSun"/>
          <w:color w:val="000000"/>
          <w:szCs w:val="21"/>
        </w:rPr>
        <w:br/>
        <w:t>Baseball grew on me.</w:t>
      </w:r>
      <w:r w:rsidRPr="00AB4FD5">
        <w:rPr>
          <w:rFonts w:ascii="SimSun" w:hAnsi="SimSun"/>
          <w:color w:val="000000"/>
          <w:szCs w:val="21"/>
        </w:rPr>
        <w:br/>
        <w:t>Do you like baseball? (你喜欢打棒球吗?)</w:t>
      </w:r>
      <w:r w:rsidRPr="00AB4FD5">
        <w:rPr>
          <w:rFonts w:ascii="SimSun" w:hAnsi="SimSun"/>
          <w:color w:val="000000"/>
          <w:szCs w:val="21"/>
        </w:rPr>
        <w:br/>
        <w:t>Baseball grew on me as I grew older. (年纪越大，越喜欢棒球了。)</w:t>
      </w:r>
      <w:r w:rsidRPr="00AB4FD5">
        <w:rPr>
          <w:rFonts w:ascii="SimSun" w:hAnsi="SimSun"/>
          <w:color w:val="000000"/>
          <w:szCs w:val="21"/>
        </w:rPr>
        <w:br/>
        <w:t>Baseball has grown on me. </w:t>
      </w:r>
      <w:r w:rsidRPr="00AB4FD5">
        <w:rPr>
          <w:rFonts w:ascii="SimSun" w:hAnsi="SimSun"/>
          <w:color w:val="000000"/>
          <w:szCs w:val="21"/>
        </w:rPr>
        <w:br/>
        <w:t>看上去挺好玩的。 </w:t>
      </w:r>
      <w:r w:rsidRPr="00AB4FD5">
        <w:rPr>
          <w:rFonts w:ascii="SimSun" w:hAnsi="SimSun"/>
          <w:color w:val="000000"/>
          <w:szCs w:val="21"/>
        </w:rPr>
        <w:br/>
        <w:t>This will be fun!</w:t>
      </w:r>
      <w:r w:rsidRPr="00AB4FD5">
        <w:rPr>
          <w:rFonts w:ascii="SimSun" w:hAnsi="SimSun"/>
          <w:color w:val="000000"/>
          <w:szCs w:val="21"/>
        </w:rPr>
        <w:br/>
        <w:t>It's our turn on the roller coaster. (该轮到我们玩过山车了。)</w:t>
      </w:r>
      <w:r w:rsidRPr="00AB4FD5">
        <w:rPr>
          <w:rFonts w:ascii="SimSun" w:hAnsi="SimSun"/>
          <w:color w:val="000000"/>
          <w:szCs w:val="21"/>
        </w:rPr>
        <w:br/>
        <w:t>This will be fun. (一定很好玩。)*roller coaster “过山车”。</w:t>
      </w:r>
      <w:r w:rsidRPr="00AB4FD5">
        <w:rPr>
          <w:rFonts w:ascii="SimSun" w:hAnsi="SimSun"/>
          <w:color w:val="000000"/>
          <w:szCs w:val="21"/>
        </w:rPr>
        <w:br/>
        <w:t>It looks like fun.</w:t>
      </w:r>
      <w:r w:rsidRPr="00AB4FD5">
        <w:rPr>
          <w:rFonts w:ascii="SimSun" w:hAnsi="SimSun"/>
          <w:color w:val="000000"/>
          <w:szCs w:val="21"/>
        </w:rPr>
        <w:br/>
        <w:t>真令人兴奋! </w:t>
      </w:r>
      <w:r w:rsidRPr="00AB4FD5">
        <w:rPr>
          <w:rFonts w:ascii="SimSun" w:hAnsi="SimSun"/>
          <w:color w:val="000000"/>
          <w:szCs w:val="21"/>
        </w:rPr>
        <w:br/>
        <w:t>This is exciting!</w:t>
      </w:r>
      <w:r w:rsidRPr="00AB4FD5">
        <w:rPr>
          <w:rFonts w:ascii="SimSun" w:hAnsi="SimSun"/>
          <w:color w:val="000000"/>
          <w:szCs w:val="21"/>
        </w:rPr>
        <w:br/>
        <w:t>This is exciting. We'll be parents soon. (这真令人激动。我们就要做父母了。)</w:t>
      </w:r>
      <w:r w:rsidRPr="00AB4FD5">
        <w:rPr>
          <w:rFonts w:ascii="SimSun" w:hAnsi="SimSun"/>
          <w:color w:val="000000"/>
          <w:szCs w:val="21"/>
        </w:rPr>
        <w:br/>
        <w:t>I can't wait. (我都等不及了。)</w:t>
      </w:r>
      <w:r w:rsidRPr="00AB4FD5">
        <w:rPr>
          <w:rFonts w:ascii="SimSun" w:hAnsi="SimSun"/>
          <w:color w:val="000000"/>
          <w:szCs w:val="21"/>
        </w:rPr>
        <w:br/>
        <w:t>This is thrilling! </w:t>
      </w:r>
      <w:r w:rsidRPr="00AB4FD5">
        <w:rPr>
          <w:rFonts w:ascii="SimSun" w:hAnsi="SimSun"/>
          <w:color w:val="000000"/>
          <w:szCs w:val="21"/>
        </w:rPr>
        <w:br/>
        <w:t>我很感兴趣。 </w:t>
      </w:r>
      <w:r w:rsidRPr="00AB4FD5">
        <w:rPr>
          <w:rFonts w:ascii="SimSun" w:hAnsi="SimSun"/>
          <w:color w:val="000000"/>
          <w:szCs w:val="21"/>
        </w:rPr>
        <w:br/>
        <w:t>I'm interested.</w:t>
      </w:r>
      <w:r w:rsidRPr="00AB4FD5">
        <w:rPr>
          <w:rFonts w:ascii="SimSun" w:hAnsi="SimSun"/>
          <w:color w:val="000000"/>
          <w:szCs w:val="21"/>
        </w:rPr>
        <w:br/>
        <w:t>My hobby is chess. Are you interested in learning? (我的爱好是下国际象棋，你有兴趣学吗?)</w:t>
      </w:r>
      <w:r w:rsidRPr="00AB4FD5">
        <w:rPr>
          <w:rFonts w:ascii="SimSun" w:hAnsi="SimSun"/>
          <w:color w:val="000000"/>
          <w:szCs w:val="21"/>
        </w:rPr>
        <w:br/>
        <w:t>Yes, I'm interested. (嗯，有兴趣。) </w:t>
      </w:r>
      <w:r w:rsidRPr="00AB4FD5">
        <w:rPr>
          <w:rFonts w:ascii="SimSun" w:hAnsi="SimSun"/>
          <w:color w:val="000000"/>
          <w:szCs w:val="21"/>
        </w:rPr>
        <w:br/>
        <w:t>我很满足。 </w:t>
      </w:r>
      <w:r w:rsidRPr="00AB4FD5">
        <w:rPr>
          <w:rFonts w:ascii="SimSun" w:hAnsi="SimSun"/>
          <w:color w:val="000000"/>
          <w:szCs w:val="21"/>
        </w:rPr>
        <w:br/>
        <w:t>I'm satisfied.</w:t>
      </w:r>
      <w:r w:rsidRPr="00AB4FD5">
        <w:rPr>
          <w:rFonts w:ascii="SimSun" w:hAnsi="SimSun"/>
          <w:color w:val="000000"/>
          <w:szCs w:val="21"/>
        </w:rPr>
        <w:br/>
        <w:t>Do you want more? (你还要点儿吗?)</w:t>
      </w:r>
      <w:r w:rsidRPr="00AB4FD5">
        <w:rPr>
          <w:rFonts w:ascii="SimSun" w:hAnsi="SimSun"/>
          <w:color w:val="000000"/>
          <w:szCs w:val="21"/>
        </w:rPr>
        <w:br/>
        <w:t>No, I'm satisfied. (不，已经够了。)</w:t>
      </w:r>
      <w:r w:rsidRPr="00AB4FD5">
        <w:rPr>
          <w:rFonts w:ascii="SimSun" w:hAnsi="SimSun"/>
          <w:color w:val="000000"/>
          <w:szCs w:val="21"/>
        </w:rPr>
        <w:br/>
        <w:t>I'm content.</w:t>
      </w:r>
      <w:r w:rsidRPr="00AB4FD5">
        <w:rPr>
          <w:rFonts w:ascii="SimSun" w:hAnsi="SimSun"/>
          <w:color w:val="000000"/>
          <w:szCs w:val="21"/>
        </w:rPr>
        <w:br/>
        <w:t>I'm pleased. </w:t>
      </w:r>
      <w:r w:rsidRPr="00AB4FD5">
        <w:rPr>
          <w:rFonts w:ascii="SimSun" w:hAnsi="SimSun"/>
          <w:color w:val="000000"/>
          <w:szCs w:val="21"/>
        </w:rPr>
        <w:br/>
        <w:t>我很欣赏它。 </w:t>
      </w:r>
      <w:r w:rsidRPr="00AB4FD5">
        <w:rPr>
          <w:rFonts w:ascii="SimSun" w:hAnsi="SimSun"/>
          <w:color w:val="000000"/>
          <w:szCs w:val="21"/>
        </w:rPr>
        <w:br/>
        <w:t>I enjoyed it.</w:t>
      </w:r>
      <w:r w:rsidRPr="00AB4FD5">
        <w:rPr>
          <w:rFonts w:ascii="SimSun" w:hAnsi="SimSun"/>
          <w:color w:val="000000"/>
          <w:szCs w:val="21"/>
        </w:rPr>
        <w:br/>
        <w:t>That movie was great. (那部电影真棒。)</w:t>
      </w:r>
      <w:r w:rsidRPr="00AB4FD5">
        <w:rPr>
          <w:rFonts w:ascii="SimSun" w:hAnsi="SimSun"/>
          <w:color w:val="000000"/>
          <w:szCs w:val="21"/>
        </w:rPr>
        <w:br/>
        <w:t>I enjoyed it, too. (我也很欣赏它。)</w:t>
      </w:r>
      <w:r w:rsidRPr="00AB4FD5">
        <w:rPr>
          <w:rFonts w:ascii="SimSun" w:hAnsi="SimSun"/>
          <w:color w:val="000000"/>
          <w:szCs w:val="21"/>
        </w:rPr>
        <w:br/>
        <w:t>I had a good time.</w:t>
      </w:r>
      <w:r w:rsidRPr="00AB4FD5">
        <w:rPr>
          <w:rFonts w:ascii="SimSun" w:hAnsi="SimSun"/>
          <w:color w:val="000000"/>
          <w:szCs w:val="21"/>
        </w:rPr>
        <w:br/>
        <w:t>It was really fun. </w:t>
      </w:r>
      <w:r w:rsidRPr="00AB4FD5">
        <w:rPr>
          <w:rFonts w:ascii="SimSun" w:hAnsi="SimSun"/>
          <w:color w:val="000000"/>
          <w:szCs w:val="21"/>
        </w:rPr>
        <w:br/>
        <w:t>我被深深地感动了。 </w:t>
      </w:r>
      <w:r w:rsidRPr="00AB4FD5">
        <w:rPr>
          <w:rFonts w:ascii="SimSun" w:hAnsi="SimSun"/>
          <w:color w:val="000000"/>
          <w:szCs w:val="21"/>
        </w:rPr>
        <w:br/>
        <w:t>I was deeply moved. *move用来表示“使……感动，使……动心”。 </w:t>
      </w:r>
      <w:r w:rsidRPr="00AB4FD5">
        <w:rPr>
          <w:rFonts w:ascii="SimSun" w:hAnsi="SimSun"/>
          <w:color w:val="000000"/>
          <w:szCs w:val="21"/>
        </w:rPr>
        <w:br/>
        <w:t>我不喜欢这个。</w:t>
      </w:r>
      <w:r w:rsidRPr="00AB4FD5">
        <w:rPr>
          <w:rFonts w:ascii="SimSun" w:hAnsi="SimSun"/>
          <w:color w:val="000000"/>
          <w:szCs w:val="21"/>
        </w:rPr>
        <w:br/>
        <w:t>I don't like it.</w:t>
      </w:r>
      <w:r w:rsidRPr="00AB4FD5">
        <w:rPr>
          <w:rFonts w:ascii="SimSun" w:hAnsi="SimSun"/>
          <w:color w:val="000000"/>
          <w:szCs w:val="21"/>
        </w:rPr>
        <w:br/>
        <w:t>How about this one? (这个怎么样?)</w:t>
      </w:r>
      <w:r w:rsidRPr="00AB4FD5">
        <w:rPr>
          <w:rFonts w:ascii="SimSun" w:hAnsi="SimSun"/>
          <w:color w:val="000000"/>
          <w:szCs w:val="21"/>
        </w:rPr>
        <w:br/>
        <w:t>No, thank you, I don't like it. (谢谢，我不喜欢。)</w:t>
      </w:r>
      <w:r w:rsidRPr="00AB4FD5">
        <w:rPr>
          <w:rFonts w:ascii="SimSun" w:hAnsi="SimSun"/>
          <w:color w:val="000000"/>
          <w:szCs w:val="21"/>
        </w:rPr>
        <w:br/>
        <w:t>I like it. (我喜欢。) </w:t>
      </w:r>
      <w:r w:rsidRPr="00AB4FD5">
        <w:rPr>
          <w:rFonts w:ascii="SimSun" w:hAnsi="SimSun"/>
          <w:color w:val="000000"/>
          <w:szCs w:val="21"/>
        </w:rPr>
        <w:br/>
        <w:t>我最讨厌这个了。 </w:t>
      </w:r>
      <w:r w:rsidRPr="00AB4FD5">
        <w:rPr>
          <w:rFonts w:ascii="SimSun" w:hAnsi="SimSun"/>
          <w:color w:val="000000"/>
          <w:szCs w:val="21"/>
        </w:rPr>
        <w:br/>
        <w:t>I hate it! *比I don't like it更强调讨厌的心情。</w:t>
      </w:r>
      <w:r w:rsidRPr="00AB4FD5">
        <w:rPr>
          <w:rFonts w:ascii="SimSun" w:hAnsi="SimSun"/>
          <w:color w:val="000000"/>
          <w:szCs w:val="21"/>
        </w:rPr>
        <w:br/>
        <w:t>Do you like natto? (你喜欢吃纳豆吗?)</w:t>
      </w:r>
      <w:r w:rsidRPr="00AB4FD5">
        <w:rPr>
          <w:rFonts w:ascii="SimSun" w:hAnsi="SimSun"/>
          <w:color w:val="000000"/>
          <w:szCs w:val="21"/>
        </w:rPr>
        <w:br/>
        <w:t>No, I hate it! (不，我最讨厌它了。)</w:t>
      </w:r>
      <w:r w:rsidRPr="00AB4FD5">
        <w:rPr>
          <w:rFonts w:ascii="SimSun" w:hAnsi="SimSun"/>
          <w:color w:val="000000"/>
          <w:szCs w:val="21"/>
        </w:rPr>
        <w:br/>
        <w:t>I love it! (我很喜欢!) </w:t>
      </w:r>
      <w:r w:rsidRPr="00AB4FD5">
        <w:rPr>
          <w:rFonts w:ascii="SimSun" w:hAnsi="SimSun"/>
          <w:color w:val="000000"/>
          <w:szCs w:val="21"/>
        </w:rPr>
        <w:br/>
        <w:t>这个真恶心。</w:t>
      </w:r>
      <w:r w:rsidRPr="00AB4FD5">
        <w:rPr>
          <w:rFonts w:ascii="SimSun" w:hAnsi="SimSun"/>
          <w:color w:val="000000"/>
          <w:szCs w:val="21"/>
        </w:rPr>
        <w:br/>
        <w:t>This is disgusting. *disgusting 表示“很过分，让人恶心，厌弃”。</w:t>
      </w:r>
      <w:r w:rsidRPr="00AB4FD5">
        <w:rPr>
          <w:rFonts w:ascii="SimSun" w:hAnsi="SimSun"/>
          <w:color w:val="000000"/>
          <w:szCs w:val="21"/>
        </w:rPr>
        <w:br/>
        <w:t>This is disgusting. (这个真恶心!)</w:t>
      </w:r>
      <w:r w:rsidRPr="00AB4FD5">
        <w:rPr>
          <w:rFonts w:ascii="SimSun" w:hAnsi="SimSun"/>
          <w:color w:val="000000"/>
          <w:szCs w:val="21"/>
        </w:rPr>
        <w:br/>
        <w:t>It's the worst food I've ever had. (这是我所吃过的最恶心的东西。) </w:t>
      </w:r>
      <w:r w:rsidRPr="00AB4FD5">
        <w:rPr>
          <w:rFonts w:ascii="SimSun" w:hAnsi="SimSun"/>
          <w:color w:val="000000"/>
          <w:szCs w:val="21"/>
        </w:rPr>
        <w:br/>
        <w:t>啐! </w:t>
      </w:r>
      <w:r w:rsidRPr="00AB4FD5">
        <w:rPr>
          <w:rFonts w:ascii="SimSun" w:hAnsi="SimSun"/>
          <w:color w:val="000000"/>
          <w:szCs w:val="21"/>
        </w:rPr>
        <w:br/>
        <w:t>Yuck! *用于感到实在恶心时，或引起不快时。</w:t>
      </w:r>
      <w:r w:rsidRPr="00AB4FD5">
        <w:rPr>
          <w:rFonts w:ascii="SimSun" w:hAnsi="SimSun"/>
          <w:color w:val="000000"/>
          <w:szCs w:val="21"/>
        </w:rPr>
        <w:br/>
        <w:t>Look at the cockroach! (看那蟑螂!)</w:t>
      </w:r>
      <w:r w:rsidRPr="00AB4FD5">
        <w:rPr>
          <w:rFonts w:ascii="SimSun" w:hAnsi="SimSun"/>
          <w:color w:val="000000"/>
          <w:szCs w:val="21"/>
        </w:rPr>
        <w:br/>
        <w:t>Yuck! (啐!) </w:t>
      </w:r>
      <w:r w:rsidRPr="00AB4FD5">
        <w:rPr>
          <w:rFonts w:ascii="SimSun" w:hAnsi="SimSun"/>
          <w:color w:val="000000"/>
          <w:szCs w:val="21"/>
        </w:rPr>
        <w:br/>
        <w:t>臭死了! </w:t>
      </w:r>
      <w:r w:rsidRPr="00AB4FD5">
        <w:rPr>
          <w:rFonts w:ascii="SimSun" w:hAnsi="SimSun"/>
          <w:color w:val="000000"/>
          <w:szCs w:val="21"/>
        </w:rPr>
        <w:br/>
        <w:t>Peeyew! *用于感到气味很臭时,表示“真难闻”、“这味真臭”。 </w:t>
      </w:r>
      <w:r w:rsidRPr="00AB4FD5">
        <w:rPr>
          <w:rFonts w:ascii="SimSun" w:hAnsi="SimSun"/>
          <w:color w:val="000000"/>
          <w:szCs w:val="21"/>
        </w:rPr>
        <w:br/>
        <w:t>我不喜欢你的这种态度。 </w:t>
      </w:r>
      <w:r w:rsidRPr="00AB4FD5">
        <w:rPr>
          <w:rFonts w:ascii="SimSun" w:hAnsi="SimSun"/>
          <w:color w:val="000000"/>
          <w:szCs w:val="21"/>
        </w:rPr>
        <w:br/>
        <w:t>It's your attitude I don't like.</w:t>
      </w:r>
      <w:r w:rsidRPr="00AB4FD5">
        <w:rPr>
          <w:rFonts w:ascii="SimSun" w:hAnsi="SimSun"/>
          <w:color w:val="000000"/>
          <w:szCs w:val="21"/>
        </w:rPr>
        <w:br/>
        <w:t>You have an attitude problem. (你的态度有问题。)</w:t>
      </w:r>
      <w:r w:rsidRPr="00AB4FD5">
        <w:rPr>
          <w:rFonts w:ascii="SimSun" w:hAnsi="SimSun"/>
          <w:color w:val="000000"/>
          <w:szCs w:val="21"/>
        </w:rPr>
        <w:br/>
        <w:t>I don't like your attitude. (我不喜欢你的态度。) </w:t>
      </w:r>
      <w:r w:rsidRPr="00AB4FD5">
        <w:rPr>
          <w:rFonts w:ascii="SimSun" w:hAnsi="SimSun"/>
          <w:color w:val="000000"/>
          <w:szCs w:val="21"/>
        </w:rPr>
        <w:br/>
        <w:t>我对他恨之入骨。 </w:t>
      </w:r>
      <w:r w:rsidRPr="00AB4FD5">
        <w:rPr>
          <w:rFonts w:ascii="SimSun" w:hAnsi="SimSun"/>
          <w:color w:val="000000"/>
          <w:szCs w:val="21"/>
        </w:rPr>
        <w:br/>
        <w:t>I hate his guts. *guts “肠子”。hate someone's guts是“连……的肠子都讨厌、憎恨”，表达强烈的厌恶、憎恨之情。</w:t>
      </w:r>
      <w:r w:rsidRPr="00AB4FD5">
        <w:rPr>
          <w:rFonts w:ascii="SimSun" w:hAnsi="SimSun"/>
          <w:color w:val="000000"/>
          <w:szCs w:val="21"/>
        </w:rPr>
        <w:br/>
        <w:t>He's so rude. (他如此野蛮。)</w:t>
      </w:r>
      <w:r w:rsidRPr="00AB4FD5">
        <w:rPr>
          <w:rFonts w:ascii="SimSun" w:hAnsi="SimSun"/>
          <w:color w:val="000000"/>
          <w:szCs w:val="21"/>
        </w:rPr>
        <w:br/>
        <w:t>I agree. I hate his guts. (就是，我对他恨之入骨。)</w:t>
      </w:r>
      <w:r w:rsidRPr="00AB4FD5">
        <w:rPr>
          <w:rFonts w:ascii="SimSun" w:hAnsi="SimSun"/>
          <w:color w:val="000000"/>
          <w:szCs w:val="21"/>
        </w:rPr>
        <w:br/>
        <w:t>I despise him. (我真看不起他。) </w:t>
      </w:r>
      <w:r w:rsidRPr="00AB4FD5">
        <w:rPr>
          <w:rFonts w:ascii="SimSun" w:hAnsi="SimSun"/>
          <w:color w:val="000000"/>
          <w:szCs w:val="21"/>
        </w:rPr>
        <w:br/>
        <w:t>我不喜欢。 </w:t>
      </w:r>
      <w:r w:rsidRPr="00AB4FD5">
        <w:rPr>
          <w:rFonts w:ascii="SimSun" w:hAnsi="SimSun"/>
          <w:color w:val="000000"/>
          <w:szCs w:val="21"/>
        </w:rPr>
        <w:br/>
        <w:t>I don't care for it.</w:t>
      </w:r>
      <w:r w:rsidRPr="00AB4FD5">
        <w:rPr>
          <w:rFonts w:ascii="SimSun" w:hAnsi="SimSun"/>
          <w:color w:val="000000"/>
          <w:szCs w:val="21"/>
        </w:rPr>
        <w:br/>
        <w:t>Do you like the coffee? (你爱喝咖啡吗?)</w:t>
      </w:r>
      <w:r w:rsidRPr="00AB4FD5">
        <w:rPr>
          <w:rFonts w:ascii="SimSun" w:hAnsi="SimSun"/>
          <w:color w:val="000000"/>
          <w:szCs w:val="21"/>
        </w:rPr>
        <w:br/>
        <w:t>No, I don't care for it. (不，我不爱喝。)</w:t>
      </w:r>
      <w:r w:rsidRPr="00AB4FD5">
        <w:rPr>
          <w:rFonts w:ascii="SimSun" w:hAnsi="SimSun"/>
          <w:color w:val="000000"/>
          <w:szCs w:val="21"/>
        </w:rPr>
        <w:br/>
        <w:t>I don't like it.</w:t>
      </w:r>
      <w:r w:rsidRPr="00AB4FD5">
        <w:rPr>
          <w:rFonts w:ascii="SimSun" w:hAnsi="SimSun"/>
          <w:color w:val="000000"/>
          <w:szCs w:val="21"/>
        </w:rPr>
        <w:br/>
        <w:t>看见他就心烦。 </w:t>
      </w:r>
      <w:r w:rsidRPr="00AB4FD5">
        <w:rPr>
          <w:rFonts w:ascii="SimSun" w:hAnsi="SimSun"/>
          <w:color w:val="000000"/>
          <w:szCs w:val="21"/>
        </w:rPr>
        <w:br/>
        <w:t>I can't stand him. *stand “忍耐，忍受，容忍”。</w:t>
      </w:r>
      <w:r w:rsidRPr="00AB4FD5">
        <w:rPr>
          <w:rFonts w:ascii="SimSun" w:hAnsi="SimSun"/>
          <w:color w:val="000000"/>
          <w:szCs w:val="21"/>
        </w:rPr>
        <w:br/>
        <w:t>Here comes my boss, Mr. Smith. (过来的那位是我的老板史密斯先生。)</w:t>
      </w:r>
      <w:r w:rsidRPr="00AB4FD5">
        <w:rPr>
          <w:rFonts w:ascii="SimSun" w:hAnsi="SimSun"/>
          <w:color w:val="000000"/>
          <w:szCs w:val="21"/>
        </w:rPr>
        <w:br/>
        <w:t>I can't stand him. (我看见他就心烦。) </w:t>
      </w:r>
      <w:r w:rsidRPr="00AB4FD5">
        <w:rPr>
          <w:rFonts w:ascii="SimSun" w:hAnsi="SimSun"/>
          <w:color w:val="000000"/>
          <w:szCs w:val="21"/>
        </w:rPr>
        <w:br/>
        <w:t>别再有第二次! </w:t>
      </w:r>
      <w:r w:rsidRPr="00AB4FD5">
        <w:rPr>
          <w:rFonts w:ascii="SimSun" w:hAnsi="SimSun"/>
          <w:color w:val="000000"/>
          <w:szCs w:val="21"/>
        </w:rPr>
        <w:br/>
        <w:t>Never again! </w:t>
      </w:r>
      <w:r w:rsidRPr="00AB4FD5">
        <w:rPr>
          <w:rFonts w:ascii="SimSun" w:hAnsi="SimSun"/>
          <w:color w:val="000000"/>
          <w:szCs w:val="21"/>
        </w:rPr>
        <w:br/>
        <w:t>我已经受够了! </w:t>
      </w:r>
      <w:r w:rsidRPr="00AB4FD5">
        <w:rPr>
          <w:rFonts w:ascii="SimSun" w:hAnsi="SimSun"/>
          <w:color w:val="000000"/>
          <w:szCs w:val="21"/>
        </w:rPr>
        <w:br/>
        <w:t>I've had it.</w:t>
      </w:r>
    </w:p>
    <w:p w:rsidR="007E730F" w:rsidRPr="00AB4FD5" w:rsidRDefault="007E730F" w:rsidP="007E730F">
      <w:pPr>
        <w:pStyle w:val="Heading1"/>
        <w:spacing w:before="120" w:after="120"/>
        <w:rPr>
          <w:rFonts w:ascii="SimSun" w:hAnsi="SimSun"/>
          <w:color w:val="000000"/>
          <w:sz w:val="24"/>
          <w:szCs w:val="21"/>
        </w:rPr>
      </w:pPr>
      <w:bookmarkStart w:id="21" w:name="_Toc7167153"/>
      <w:r w:rsidRPr="00AB4FD5">
        <w:rPr>
          <w:rFonts w:ascii="SimSun" w:hAnsi="SimSun" w:hint="eastAsia"/>
          <w:color w:val="000000"/>
          <w:sz w:val="24"/>
          <w:szCs w:val="21"/>
        </w:rPr>
        <w:t>[口语8000句-20]安慰</w:t>
      </w:r>
      <w:bookmarkEnd w:id="21"/>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安慰时</w:t>
      </w:r>
      <w:r w:rsidRPr="00AB4FD5">
        <w:rPr>
          <w:rFonts w:ascii="SimSun" w:hAnsi="SimSun"/>
          <w:color w:val="000000"/>
          <w:szCs w:val="21"/>
        </w:rPr>
        <w:br/>
      </w:r>
      <w:r w:rsidRPr="00AB4FD5">
        <w:rPr>
          <w:rFonts w:ascii="SimSun" w:hAnsi="SimSun"/>
          <w:color w:val="000000"/>
          <w:szCs w:val="21"/>
        </w:rPr>
        <w:br/>
        <w:t>●担心、惦念</w:t>
      </w:r>
      <w:r w:rsidRPr="00AB4FD5">
        <w:rPr>
          <w:rFonts w:ascii="SimSun" w:hAnsi="SimSun"/>
          <w:color w:val="000000"/>
          <w:szCs w:val="21"/>
        </w:rPr>
        <w:br/>
        <w:t>你怎么了? </w:t>
      </w:r>
      <w:r w:rsidRPr="00AB4FD5">
        <w:rPr>
          <w:rFonts w:ascii="SimSun" w:hAnsi="SimSun"/>
          <w:color w:val="000000"/>
          <w:szCs w:val="21"/>
        </w:rPr>
        <w:br/>
        <w:t>What's the matter? *用于对方身体不舒服或对方有什么异常时。</w:t>
      </w:r>
      <w:r w:rsidRPr="00AB4FD5">
        <w:rPr>
          <w:rFonts w:ascii="SimSun" w:hAnsi="SimSun"/>
          <w:color w:val="000000"/>
          <w:szCs w:val="21"/>
        </w:rPr>
        <w:br/>
        <w:t>What's the matter? You look sad. (你怎么了?显得这么伤心。)</w:t>
      </w:r>
      <w:r w:rsidRPr="00AB4FD5">
        <w:rPr>
          <w:rFonts w:ascii="SimSun" w:hAnsi="SimSun"/>
          <w:color w:val="000000"/>
          <w:szCs w:val="21"/>
        </w:rPr>
        <w:br/>
        <w:t>Nothing. I'm just tired. (没什么。我只是累了。)</w:t>
      </w:r>
      <w:r w:rsidRPr="00AB4FD5">
        <w:rPr>
          <w:rFonts w:ascii="SimSun" w:hAnsi="SimSun"/>
          <w:color w:val="000000"/>
          <w:szCs w:val="21"/>
        </w:rPr>
        <w:br/>
        <w:t>What's wrong?</w:t>
      </w:r>
      <w:r w:rsidRPr="00AB4FD5">
        <w:rPr>
          <w:rFonts w:ascii="SimSun" w:hAnsi="SimSun"/>
          <w:color w:val="000000"/>
          <w:szCs w:val="21"/>
        </w:rPr>
        <w:br/>
        <w:t>Is anything wrong?</w:t>
      </w:r>
      <w:r w:rsidRPr="00AB4FD5">
        <w:rPr>
          <w:rFonts w:ascii="SimSun" w:hAnsi="SimSun"/>
          <w:color w:val="000000"/>
          <w:szCs w:val="21"/>
        </w:rPr>
        <w:br/>
        <w:t>What's the problem?</w:t>
      </w:r>
      <w:r w:rsidRPr="00AB4FD5">
        <w:rPr>
          <w:rFonts w:ascii="SimSun" w:hAnsi="SimSun"/>
          <w:color w:val="000000"/>
          <w:szCs w:val="21"/>
        </w:rPr>
        <w:br/>
        <w:t>Is something bothering you? *bother “使……烦心”、“折磨”。 </w:t>
      </w:r>
      <w:r w:rsidRPr="00AB4FD5">
        <w:rPr>
          <w:rFonts w:ascii="SimSun" w:hAnsi="SimSun"/>
          <w:color w:val="000000"/>
          <w:szCs w:val="21"/>
        </w:rPr>
        <w:br/>
        <w:t>你没事吧? </w:t>
      </w:r>
      <w:r w:rsidRPr="00AB4FD5">
        <w:rPr>
          <w:rFonts w:ascii="SimSun" w:hAnsi="SimSun"/>
          <w:color w:val="000000"/>
          <w:szCs w:val="21"/>
        </w:rPr>
        <w:br/>
        <w:t>Are you okay? *用于对方发生什么不好的事情时。</w:t>
      </w:r>
      <w:r w:rsidRPr="00AB4FD5">
        <w:rPr>
          <w:rFonts w:ascii="SimSun" w:hAnsi="SimSun"/>
          <w:color w:val="000000"/>
          <w:szCs w:val="21"/>
        </w:rPr>
        <w:br/>
        <w:t>Are you all right? </w:t>
      </w:r>
      <w:r w:rsidRPr="00AB4FD5">
        <w:rPr>
          <w:rFonts w:ascii="SimSun" w:hAnsi="SimSun"/>
          <w:color w:val="000000"/>
          <w:szCs w:val="21"/>
        </w:rPr>
        <w:br/>
        <w:t>到底怎么回事? </w:t>
      </w:r>
      <w:r w:rsidRPr="00AB4FD5">
        <w:rPr>
          <w:rFonts w:ascii="SimSun" w:hAnsi="SimSun"/>
          <w:color w:val="000000"/>
          <w:szCs w:val="21"/>
        </w:rPr>
        <w:br/>
        <w:t>What's going on?</w:t>
      </w:r>
      <w:r w:rsidRPr="00AB4FD5">
        <w:rPr>
          <w:rFonts w:ascii="SimSun" w:hAnsi="SimSun"/>
          <w:color w:val="000000"/>
          <w:szCs w:val="21"/>
        </w:rPr>
        <w:br/>
        <w:t>What's going on? (到底怎么回事?)</w:t>
      </w:r>
      <w:r w:rsidRPr="00AB4FD5">
        <w:rPr>
          <w:rFonts w:ascii="SimSun" w:hAnsi="SimSun"/>
          <w:color w:val="000000"/>
          <w:szCs w:val="21"/>
        </w:rPr>
        <w:br/>
        <w:t>We were just talking. (我们只是说说。)</w:t>
      </w:r>
      <w:r w:rsidRPr="00AB4FD5">
        <w:rPr>
          <w:rFonts w:ascii="SimSun" w:hAnsi="SimSun"/>
          <w:color w:val="000000"/>
          <w:szCs w:val="21"/>
        </w:rPr>
        <w:br/>
        <w:t>What happened?</w:t>
      </w:r>
      <w:r w:rsidRPr="00AB4FD5">
        <w:rPr>
          <w:rFonts w:ascii="SimSun" w:hAnsi="SimSun"/>
          <w:color w:val="000000"/>
          <w:szCs w:val="21"/>
        </w:rPr>
        <w:br/>
        <w:t>What's happening? </w:t>
      </w:r>
      <w:r w:rsidRPr="00AB4FD5">
        <w:rPr>
          <w:rFonts w:ascii="SimSun" w:hAnsi="SimSun"/>
          <w:color w:val="000000"/>
          <w:szCs w:val="21"/>
        </w:rPr>
        <w:br/>
        <w:t>你有什么心事吗?</w:t>
      </w:r>
      <w:r w:rsidRPr="00AB4FD5">
        <w:rPr>
          <w:rFonts w:ascii="SimSun" w:hAnsi="SimSun"/>
          <w:color w:val="000000"/>
          <w:szCs w:val="21"/>
        </w:rPr>
        <w:br/>
        <w:t>Is something on your mind? *be on a person's mind “有什么挂心的事”。</w:t>
      </w:r>
      <w:r w:rsidRPr="00AB4FD5">
        <w:rPr>
          <w:rFonts w:ascii="SimSun" w:hAnsi="SimSun"/>
          <w:color w:val="000000"/>
          <w:szCs w:val="21"/>
        </w:rPr>
        <w:br/>
        <w:t>Do you have something on your mind?</w:t>
      </w:r>
      <w:r w:rsidRPr="00AB4FD5">
        <w:rPr>
          <w:rFonts w:ascii="SimSun" w:hAnsi="SimSun"/>
          <w:color w:val="000000"/>
          <w:szCs w:val="21"/>
        </w:rPr>
        <w:br/>
        <w:t>What are you worried about? (你担心什么?)</w:t>
      </w:r>
      <w:r w:rsidRPr="00AB4FD5">
        <w:rPr>
          <w:rFonts w:ascii="SimSun" w:hAnsi="SimSun"/>
          <w:color w:val="000000"/>
          <w:szCs w:val="21"/>
        </w:rPr>
        <w:br/>
        <w:t>What's on your mind? (你担心什么呢?)</w:t>
      </w:r>
      <w:r w:rsidRPr="00AB4FD5">
        <w:rPr>
          <w:rFonts w:ascii="SimSun" w:hAnsi="SimSun"/>
          <w:color w:val="000000"/>
          <w:szCs w:val="21"/>
        </w:rPr>
        <w:br/>
        <w:t>Is anything bothering you?</w:t>
      </w:r>
      <w:r w:rsidRPr="00AB4FD5">
        <w:rPr>
          <w:rFonts w:ascii="SimSun" w:hAnsi="SimSun"/>
          <w:color w:val="000000"/>
          <w:szCs w:val="21"/>
        </w:rPr>
        <w:br/>
        <w:t>我担心你。 </w:t>
      </w:r>
      <w:r w:rsidRPr="00AB4FD5">
        <w:rPr>
          <w:rFonts w:ascii="SimSun" w:hAnsi="SimSun"/>
          <w:color w:val="000000"/>
          <w:szCs w:val="21"/>
        </w:rPr>
        <w:br/>
        <w:t>I was worried about you.</w:t>
      </w:r>
      <w:r w:rsidRPr="00AB4FD5">
        <w:rPr>
          <w:rFonts w:ascii="SimSun" w:hAnsi="SimSun"/>
          <w:color w:val="000000"/>
          <w:szCs w:val="21"/>
        </w:rPr>
        <w:br/>
        <w:t>I was concerned about you. </w:t>
      </w:r>
      <w:r w:rsidRPr="00AB4FD5">
        <w:rPr>
          <w:rFonts w:ascii="SimSun" w:hAnsi="SimSun"/>
          <w:color w:val="000000"/>
          <w:szCs w:val="21"/>
        </w:rPr>
        <w:br/>
        <w:t>请不要特地为我(而麻烦您吧)。</w:t>
      </w:r>
      <w:r w:rsidRPr="00AB4FD5">
        <w:rPr>
          <w:rFonts w:ascii="SimSun" w:hAnsi="SimSun"/>
          <w:color w:val="000000"/>
          <w:szCs w:val="21"/>
        </w:rPr>
        <w:br/>
        <w:t>Please don't go out of your way.</w:t>
      </w:r>
      <w:r w:rsidRPr="00AB4FD5">
        <w:rPr>
          <w:rFonts w:ascii="SimSun" w:hAnsi="SimSun"/>
          <w:color w:val="000000"/>
          <w:szCs w:val="21"/>
        </w:rPr>
        <w:br/>
        <w:t>I'll drop you off. (我送你回家。)</w:t>
      </w:r>
      <w:r w:rsidRPr="00AB4FD5">
        <w:rPr>
          <w:rFonts w:ascii="SimSun" w:hAnsi="SimSun"/>
          <w:color w:val="000000"/>
          <w:szCs w:val="21"/>
        </w:rPr>
        <w:br/>
        <w:t>Please don't go out of your way. (请不要特地送我。)</w:t>
      </w:r>
      <w:r w:rsidRPr="00AB4FD5">
        <w:rPr>
          <w:rFonts w:ascii="SimSun" w:hAnsi="SimSun"/>
          <w:color w:val="000000"/>
          <w:szCs w:val="21"/>
        </w:rPr>
        <w:br/>
        <w:t>你怎么那么严肃。</w:t>
      </w:r>
      <w:r w:rsidRPr="00AB4FD5">
        <w:rPr>
          <w:rFonts w:ascii="SimSun" w:hAnsi="SimSun"/>
          <w:color w:val="000000"/>
          <w:szCs w:val="21"/>
        </w:rPr>
        <w:br/>
        <w:t>You look serious.</w:t>
      </w:r>
      <w:r w:rsidRPr="00AB4FD5">
        <w:rPr>
          <w:rFonts w:ascii="SimSun" w:hAnsi="SimSun"/>
          <w:color w:val="000000"/>
          <w:szCs w:val="21"/>
        </w:rPr>
        <w:br/>
        <w:t>You look serious. (你怎么那么严肃。)</w:t>
      </w:r>
      <w:r w:rsidRPr="00AB4FD5">
        <w:rPr>
          <w:rFonts w:ascii="SimSun" w:hAnsi="SimSun"/>
          <w:color w:val="000000"/>
          <w:szCs w:val="21"/>
        </w:rPr>
        <w:br/>
        <w:t>This is important. (这事很重要。)</w:t>
      </w:r>
      <w:r w:rsidRPr="00AB4FD5">
        <w:rPr>
          <w:rFonts w:ascii="SimSun" w:hAnsi="SimSun"/>
          <w:color w:val="000000"/>
          <w:szCs w:val="21"/>
        </w:rPr>
        <w:br/>
        <w:t>You look grave. </w:t>
      </w:r>
      <w:r w:rsidRPr="00AB4FD5">
        <w:rPr>
          <w:rFonts w:ascii="SimSun" w:hAnsi="SimSun"/>
          <w:color w:val="000000"/>
          <w:szCs w:val="21"/>
        </w:rPr>
        <w:br/>
        <w:t>你今天看上去很悲伤。</w:t>
      </w:r>
      <w:r w:rsidRPr="00AB4FD5">
        <w:rPr>
          <w:rFonts w:ascii="SimSun" w:hAnsi="SimSun"/>
          <w:color w:val="000000"/>
          <w:szCs w:val="21"/>
        </w:rPr>
        <w:br/>
        <w:t>You look sad today. </w:t>
      </w:r>
      <w:r w:rsidRPr="00AB4FD5">
        <w:rPr>
          <w:rFonts w:ascii="SimSun" w:hAnsi="SimSun"/>
          <w:color w:val="000000"/>
          <w:szCs w:val="21"/>
        </w:rPr>
        <w:br/>
        <w:t>你今天怎么满脸的不高兴。</w:t>
      </w:r>
      <w:r w:rsidRPr="00AB4FD5">
        <w:rPr>
          <w:rFonts w:ascii="SimSun" w:hAnsi="SimSun"/>
          <w:color w:val="000000"/>
          <w:szCs w:val="21"/>
        </w:rPr>
        <w:br/>
        <w:t>You don't look very happy today. </w:t>
      </w:r>
      <w:r w:rsidRPr="00AB4FD5">
        <w:rPr>
          <w:rFonts w:ascii="SimSun" w:hAnsi="SimSun"/>
          <w:color w:val="000000"/>
          <w:szCs w:val="21"/>
        </w:rPr>
        <w:br/>
        <w:t>你怎么闷闷不乐的呀? </w:t>
      </w:r>
      <w:r w:rsidRPr="00AB4FD5">
        <w:rPr>
          <w:rFonts w:ascii="SimSun" w:hAnsi="SimSun"/>
          <w:color w:val="000000"/>
          <w:szCs w:val="21"/>
        </w:rPr>
        <w:br/>
        <w:t>Why are you so glum? *glum “闷闷不乐的”、“忧郁的”、“愁闷的”。</w:t>
      </w:r>
      <w:r w:rsidRPr="00AB4FD5">
        <w:rPr>
          <w:rFonts w:ascii="SimSun" w:hAnsi="SimSun"/>
          <w:color w:val="000000"/>
          <w:szCs w:val="21"/>
        </w:rPr>
        <w:br/>
        <w:t>Why are you so glum? (你怎么闷闷不乐的呀?)</w:t>
      </w:r>
      <w:r w:rsidRPr="00AB4FD5">
        <w:rPr>
          <w:rFonts w:ascii="SimSun" w:hAnsi="SimSun"/>
          <w:color w:val="000000"/>
          <w:szCs w:val="21"/>
        </w:rPr>
        <w:br/>
        <w:t>My girlfriend just dumped me. (女朋友刚跟我吹了。)*dump “抛弃”。</w:t>
      </w:r>
      <w:r w:rsidRPr="00AB4FD5">
        <w:rPr>
          <w:rFonts w:ascii="SimSun" w:hAnsi="SimSun"/>
          <w:color w:val="000000"/>
          <w:szCs w:val="21"/>
        </w:rPr>
        <w:br/>
        <w:t>Why so glum?</w:t>
      </w:r>
      <w:r w:rsidRPr="00AB4FD5">
        <w:rPr>
          <w:rFonts w:ascii="SimSun" w:hAnsi="SimSun"/>
          <w:color w:val="000000"/>
          <w:szCs w:val="21"/>
        </w:rPr>
        <w:br/>
        <w:t>Why the long face? </w:t>
      </w:r>
      <w:r w:rsidRPr="00AB4FD5">
        <w:rPr>
          <w:rFonts w:ascii="SimSun" w:hAnsi="SimSun"/>
          <w:color w:val="000000"/>
          <w:szCs w:val="21"/>
        </w:rPr>
        <w:br/>
        <w:t>你看起来很疲惫。 </w:t>
      </w:r>
      <w:r w:rsidRPr="00AB4FD5">
        <w:rPr>
          <w:rFonts w:ascii="SimSun" w:hAnsi="SimSun"/>
          <w:color w:val="000000"/>
          <w:szCs w:val="21"/>
        </w:rPr>
        <w:br/>
        <w:t>You look exhausted. *exhausted “精疲力尽”、“疲劳不堪”，表示在此情况下再也不能做任何事情的疲劳感。</w:t>
      </w:r>
      <w:r w:rsidRPr="00AB4FD5">
        <w:rPr>
          <w:rFonts w:ascii="SimSun" w:hAnsi="SimSun"/>
          <w:color w:val="000000"/>
          <w:szCs w:val="21"/>
        </w:rPr>
        <w:br/>
        <w:t>You look very tired.</w:t>
      </w:r>
      <w:r w:rsidRPr="00AB4FD5">
        <w:rPr>
          <w:rFonts w:ascii="SimSun" w:hAnsi="SimSun"/>
          <w:color w:val="000000"/>
          <w:szCs w:val="21"/>
        </w:rPr>
        <w:br/>
        <w:t>You look worn-out.</w:t>
      </w:r>
      <w:r w:rsidRPr="00AB4FD5">
        <w:rPr>
          <w:rFonts w:ascii="SimSun" w:hAnsi="SimSun"/>
          <w:color w:val="000000"/>
          <w:szCs w:val="21"/>
        </w:rPr>
        <w:br/>
        <w:t>You look bushed. *俚语。</w:t>
      </w:r>
      <w:r w:rsidRPr="00AB4FD5">
        <w:rPr>
          <w:rFonts w:ascii="SimSun" w:hAnsi="SimSun"/>
          <w:color w:val="000000"/>
          <w:szCs w:val="21"/>
        </w:rPr>
        <w:br/>
        <w:t>You look pooped. *俚语。 </w:t>
      </w:r>
      <w:r w:rsidRPr="00AB4FD5">
        <w:rPr>
          <w:rFonts w:ascii="SimSun" w:hAnsi="SimSun"/>
          <w:color w:val="000000"/>
          <w:szCs w:val="21"/>
        </w:rPr>
        <w:br/>
        <w:t>你该休息一会儿。(你需要喘口气。) </w:t>
      </w:r>
      <w:r w:rsidRPr="00AB4FD5">
        <w:rPr>
          <w:rFonts w:ascii="SimSun" w:hAnsi="SimSun"/>
          <w:color w:val="000000"/>
          <w:szCs w:val="21"/>
        </w:rPr>
        <w:br/>
        <w:t>You need a break.</w:t>
      </w:r>
      <w:r w:rsidRPr="00AB4FD5">
        <w:rPr>
          <w:rFonts w:ascii="SimSun" w:hAnsi="SimSun"/>
          <w:color w:val="000000"/>
          <w:szCs w:val="21"/>
        </w:rPr>
        <w:br/>
        <w:t>It's six o'clock already. (已经6点了。)</w:t>
      </w:r>
      <w:r w:rsidRPr="00AB4FD5">
        <w:rPr>
          <w:rFonts w:ascii="SimSun" w:hAnsi="SimSun"/>
          <w:color w:val="000000"/>
          <w:szCs w:val="21"/>
        </w:rPr>
        <w:br/>
        <w:t>Yeah, you need a break. (是呀，你该休息会儿了。)</w:t>
      </w:r>
      <w:r w:rsidRPr="00AB4FD5">
        <w:rPr>
          <w:rFonts w:ascii="SimSun" w:hAnsi="SimSun"/>
          <w:color w:val="000000"/>
          <w:szCs w:val="21"/>
        </w:rPr>
        <w:br/>
        <w:t>You need a rest.</w:t>
      </w:r>
      <w:r w:rsidRPr="00AB4FD5">
        <w:rPr>
          <w:rFonts w:ascii="SimSun" w:hAnsi="SimSun"/>
          <w:color w:val="000000"/>
          <w:szCs w:val="21"/>
        </w:rPr>
        <w:br/>
        <w:t>You need to take a break.</w:t>
      </w:r>
      <w:r w:rsidRPr="00AB4FD5">
        <w:rPr>
          <w:rFonts w:ascii="SimSun" w:hAnsi="SimSun"/>
          <w:color w:val="000000"/>
          <w:szCs w:val="21"/>
        </w:rPr>
        <w:br/>
        <w:t>You should take it easy. (你该放松会儿。) </w:t>
      </w:r>
      <w:r w:rsidRPr="00AB4FD5">
        <w:rPr>
          <w:rFonts w:ascii="SimSun" w:hAnsi="SimSun"/>
          <w:color w:val="000000"/>
          <w:szCs w:val="21"/>
        </w:rPr>
        <w:br/>
        <w:t>你今天有点儿不大对劲。</w:t>
      </w:r>
      <w:r w:rsidRPr="00AB4FD5">
        <w:rPr>
          <w:rFonts w:ascii="SimSun" w:hAnsi="SimSun"/>
          <w:color w:val="000000"/>
          <w:szCs w:val="21"/>
        </w:rPr>
        <w:br/>
        <w:t>Something is wrong with you today.</w:t>
      </w:r>
      <w:r w:rsidRPr="00AB4FD5">
        <w:rPr>
          <w:rFonts w:ascii="SimSun" w:hAnsi="SimSun"/>
          <w:color w:val="000000"/>
          <w:szCs w:val="21"/>
        </w:rPr>
        <w:br/>
        <w:t>You're not yourself today.</w:t>
      </w:r>
      <w:r w:rsidRPr="00AB4FD5">
        <w:rPr>
          <w:rFonts w:ascii="SimSun" w:hAnsi="SimSun"/>
          <w:color w:val="000000"/>
          <w:szCs w:val="21"/>
        </w:rPr>
        <w:br/>
        <w:t>You seem different today. </w:t>
      </w:r>
      <w:r w:rsidRPr="00AB4FD5">
        <w:rPr>
          <w:rFonts w:ascii="SimSun" w:hAnsi="SimSun"/>
          <w:color w:val="000000"/>
          <w:szCs w:val="21"/>
        </w:rPr>
        <w:br/>
        <w:t>谁让你烦躁了? </w:t>
      </w:r>
      <w:r w:rsidRPr="00AB4FD5">
        <w:rPr>
          <w:rFonts w:ascii="SimSun" w:hAnsi="SimSun"/>
          <w:color w:val="000000"/>
          <w:szCs w:val="21"/>
        </w:rPr>
        <w:br/>
        <w:t>Who are you irritated with? *用be irritated with...表示“为……而急躁的”、“为……而发怒的”。</w:t>
      </w:r>
      <w:r w:rsidRPr="00AB4FD5">
        <w:rPr>
          <w:rFonts w:ascii="SimSun" w:hAnsi="SimSun"/>
          <w:color w:val="000000"/>
          <w:szCs w:val="21"/>
        </w:rPr>
        <w:br/>
        <w:t>Who has irritated you? </w:t>
      </w:r>
      <w:r w:rsidRPr="00AB4FD5">
        <w:rPr>
          <w:rFonts w:ascii="SimSun" w:hAnsi="SimSun"/>
          <w:color w:val="000000"/>
          <w:szCs w:val="21"/>
        </w:rPr>
        <w:br/>
        <w:t>你太紧张。 </w:t>
      </w:r>
      <w:r w:rsidRPr="00AB4FD5">
        <w:rPr>
          <w:rFonts w:ascii="SimSun" w:hAnsi="SimSun"/>
          <w:color w:val="000000"/>
          <w:szCs w:val="21"/>
        </w:rPr>
        <w:br/>
        <w:t>You're nervous.</w:t>
      </w:r>
      <w:r w:rsidRPr="00AB4FD5">
        <w:rPr>
          <w:rFonts w:ascii="SimSun" w:hAnsi="SimSun"/>
          <w:color w:val="000000"/>
          <w:szCs w:val="21"/>
        </w:rPr>
        <w:br/>
        <w:t>I think you're nervous. (我觉得你太紧张。)</w:t>
      </w:r>
      <w:r w:rsidRPr="00AB4FD5">
        <w:rPr>
          <w:rFonts w:ascii="SimSun" w:hAnsi="SimSun"/>
          <w:color w:val="000000"/>
          <w:szCs w:val="21"/>
        </w:rPr>
        <w:br/>
        <w:t>No, I'm not nervous! (没有，我不紧张。)</w:t>
      </w:r>
      <w:r w:rsidRPr="00AB4FD5">
        <w:rPr>
          <w:rFonts w:ascii="SimSun" w:hAnsi="SimSun"/>
          <w:color w:val="000000"/>
          <w:szCs w:val="21"/>
        </w:rPr>
        <w:br/>
        <w:t>You seem nervous. (你好像很紧张。)</w:t>
      </w:r>
      <w:r w:rsidRPr="00AB4FD5">
        <w:rPr>
          <w:rFonts w:ascii="SimSun" w:hAnsi="SimSun"/>
          <w:color w:val="000000"/>
          <w:szCs w:val="21"/>
        </w:rPr>
        <w:br/>
      </w:r>
      <w:r w:rsidRPr="00AB4FD5">
        <w:rPr>
          <w:rFonts w:ascii="SimSun" w:hAnsi="SimSun"/>
          <w:color w:val="000000"/>
          <w:szCs w:val="21"/>
        </w:rPr>
        <w:br/>
        <w:t>●同情</w:t>
      </w:r>
      <w:r w:rsidRPr="00AB4FD5">
        <w:rPr>
          <w:rFonts w:ascii="SimSun" w:hAnsi="SimSun"/>
          <w:color w:val="000000"/>
          <w:szCs w:val="21"/>
        </w:rPr>
        <w:br/>
        <w:t>听到这事我很难过。</w:t>
      </w:r>
      <w:r w:rsidRPr="00AB4FD5">
        <w:rPr>
          <w:rFonts w:ascii="SimSun" w:hAnsi="SimSun"/>
          <w:color w:val="000000"/>
          <w:szCs w:val="21"/>
        </w:rPr>
        <w:br/>
        <w:t>(I'm) sorry to hear that.</w:t>
      </w:r>
      <w:r w:rsidRPr="00AB4FD5">
        <w:rPr>
          <w:rFonts w:ascii="SimSun" w:hAnsi="SimSun"/>
          <w:color w:val="000000"/>
          <w:szCs w:val="21"/>
        </w:rPr>
        <w:br/>
        <w:t>My dog died. (我的狗死了。)</w:t>
      </w:r>
      <w:r w:rsidRPr="00AB4FD5">
        <w:rPr>
          <w:rFonts w:ascii="SimSun" w:hAnsi="SimSun"/>
          <w:color w:val="000000"/>
          <w:szCs w:val="21"/>
        </w:rPr>
        <w:br/>
        <w:t>I'm sorry to hear that. (听到这事我很难过。)</w:t>
      </w:r>
      <w:r w:rsidRPr="00AB4FD5">
        <w:rPr>
          <w:rFonts w:ascii="SimSun" w:hAnsi="SimSun"/>
          <w:color w:val="000000"/>
          <w:szCs w:val="21"/>
        </w:rPr>
        <w:br/>
        <w:t>I'm sorry about that.</w:t>
      </w:r>
      <w:r w:rsidRPr="00AB4FD5">
        <w:rPr>
          <w:rFonts w:ascii="SimSun" w:hAnsi="SimSun"/>
          <w:color w:val="000000"/>
          <w:szCs w:val="21"/>
        </w:rPr>
        <w:br/>
        <w:t>(That's) too bad.</w:t>
      </w:r>
      <w:r w:rsidRPr="00AB4FD5">
        <w:rPr>
          <w:rFonts w:ascii="SimSun" w:hAnsi="SimSun"/>
          <w:color w:val="000000"/>
          <w:szCs w:val="21"/>
        </w:rPr>
        <w:br/>
        <w:t>That's a pity.</w:t>
      </w:r>
      <w:r w:rsidRPr="00AB4FD5">
        <w:rPr>
          <w:rFonts w:ascii="SimSun" w:hAnsi="SimSun"/>
          <w:color w:val="000000"/>
          <w:szCs w:val="21"/>
        </w:rPr>
        <w:br/>
        <w:t>What a pity.</w:t>
      </w:r>
      <w:r w:rsidRPr="00AB4FD5">
        <w:rPr>
          <w:rFonts w:ascii="SimSun" w:hAnsi="SimSun"/>
          <w:color w:val="000000"/>
          <w:szCs w:val="21"/>
        </w:rPr>
        <w:br/>
        <w:t>How awful. (太可怕了!)</w:t>
      </w:r>
      <w:r w:rsidRPr="00AB4FD5">
        <w:rPr>
          <w:rFonts w:ascii="SimSun" w:hAnsi="SimSun"/>
          <w:color w:val="000000"/>
          <w:szCs w:val="21"/>
        </w:rPr>
        <w:br/>
        <w:t>How sad. (太让人伤心了!)</w:t>
      </w:r>
      <w:r w:rsidRPr="00AB4FD5">
        <w:rPr>
          <w:rFonts w:ascii="SimSun" w:hAnsi="SimSun"/>
          <w:color w:val="000000"/>
          <w:szCs w:val="21"/>
        </w:rPr>
        <w:br/>
        <w:t>Tough luck.</w:t>
      </w:r>
      <w:r w:rsidRPr="00AB4FD5">
        <w:rPr>
          <w:rFonts w:ascii="SimSun" w:hAnsi="SimSun"/>
          <w:color w:val="000000"/>
          <w:szCs w:val="21"/>
        </w:rPr>
        <w:br/>
        <w:t>Sorry.</w:t>
      </w:r>
      <w:r w:rsidRPr="00AB4FD5">
        <w:rPr>
          <w:rFonts w:ascii="SimSun" w:hAnsi="SimSun"/>
          <w:color w:val="000000"/>
          <w:szCs w:val="21"/>
        </w:rPr>
        <w:br/>
        <w:t>What a shame. (太遗憾了。) *shame “遗憾的事”、“倒霉的事”。 </w:t>
      </w:r>
      <w:r w:rsidRPr="00AB4FD5">
        <w:rPr>
          <w:rFonts w:ascii="SimSun" w:hAnsi="SimSun"/>
          <w:color w:val="000000"/>
          <w:szCs w:val="21"/>
        </w:rPr>
        <w:br/>
        <w:t>真不走运! </w:t>
      </w:r>
      <w:r w:rsidRPr="00AB4FD5">
        <w:rPr>
          <w:rFonts w:ascii="SimSun" w:hAnsi="SimSun"/>
          <w:color w:val="000000"/>
          <w:szCs w:val="21"/>
        </w:rPr>
        <w:br/>
        <w:t>That's unfortunate.</w:t>
      </w:r>
      <w:r w:rsidRPr="00AB4FD5">
        <w:rPr>
          <w:rFonts w:ascii="SimSun" w:hAnsi="SimSun"/>
          <w:color w:val="000000"/>
          <w:szCs w:val="21"/>
        </w:rPr>
        <w:br/>
        <w:t>It rained every day while I was in Hawaii. (我在夏威夷那几天，每天下雨。)</w:t>
      </w:r>
      <w:r w:rsidRPr="00AB4FD5">
        <w:rPr>
          <w:rFonts w:ascii="SimSun" w:hAnsi="SimSun"/>
          <w:color w:val="000000"/>
          <w:szCs w:val="21"/>
        </w:rPr>
        <w:br/>
        <w:t>That's unfortunate. (真够倒霉的。)</w:t>
      </w:r>
      <w:r w:rsidRPr="00AB4FD5">
        <w:rPr>
          <w:rFonts w:ascii="SimSun" w:hAnsi="SimSun"/>
          <w:color w:val="000000"/>
          <w:szCs w:val="21"/>
        </w:rPr>
        <w:br/>
        <w:t>I'm sorry about your misfortune. *更礼貌的说法。</w:t>
      </w:r>
      <w:r w:rsidRPr="00AB4FD5">
        <w:rPr>
          <w:rFonts w:ascii="SimSun" w:hAnsi="SimSun"/>
          <w:color w:val="000000"/>
          <w:szCs w:val="21"/>
        </w:rPr>
        <w:br/>
        <w:t>It's unfortunate.</w:t>
      </w:r>
      <w:r w:rsidRPr="00AB4FD5">
        <w:rPr>
          <w:rFonts w:ascii="SimSun" w:hAnsi="SimSun"/>
          <w:color w:val="000000"/>
          <w:szCs w:val="21"/>
        </w:rPr>
        <w:br/>
        <w:t>常有的事。 </w:t>
      </w:r>
      <w:r w:rsidRPr="00AB4FD5">
        <w:rPr>
          <w:rFonts w:ascii="SimSun" w:hAnsi="SimSun"/>
          <w:color w:val="000000"/>
          <w:szCs w:val="21"/>
        </w:rPr>
        <w:br/>
        <w:t>It happens! </w:t>
      </w:r>
      <w:r w:rsidRPr="00AB4FD5">
        <w:rPr>
          <w:rFonts w:ascii="SimSun" w:hAnsi="SimSun"/>
          <w:color w:val="000000"/>
          <w:szCs w:val="21"/>
        </w:rPr>
        <w:br/>
        <w:t>这是常见的错误。</w:t>
      </w:r>
      <w:r w:rsidRPr="00AB4FD5">
        <w:rPr>
          <w:rFonts w:ascii="SimSun" w:hAnsi="SimSun"/>
          <w:color w:val="000000"/>
          <w:szCs w:val="21"/>
        </w:rPr>
        <w:br/>
        <w:t>It's a common mistake. </w:t>
      </w:r>
      <w:r w:rsidRPr="00AB4FD5">
        <w:rPr>
          <w:rFonts w:ascii="SimSun" w:hAnsi="SimSun"/>
          <w:color w:val="000000"/>
          <w:szCs w:val="21"/>
        </w:rPr>
        <w:br/>
        <w:t>那你肯定很难受吧。 </w:t>
      </w:r>
      <w:r w:rsidRPr="00AB4FD5">
        <w:rPr>
          <w:rFonts w:ascii="SimSun" w:hAnsi="SimSun"/>
          <w:color w:val="000000"/>
          <w:szCs w:val="21"/>
        </w:rPr>
        <w:br/>
        <w:t>It must be tough for you. *tough表示“困难的”、“不容易的”、“费力气的”。</w:t>
      </w:r>
      <w:r w:rsidRPr="00AB4FD5">
        <w:rPr>
          <w:rFonts w:ascii="SimSun" w:hAnsi="SimSun"/>
          <w:color w:val="000000"/>
          <w:szCs w:val="21"/>
        </w:rPr>
        <w:br/>
        <w:t>She won't talk to me anymore. (她再也不会和我说话了。)</w:t>
      </w:r>
      <w:r w:rsidRPr="00AB4FD5">
        <w:rPr>
          <w:rFonts w:ascii="SimSun" w:hAnsi="SimSun"/>
          <w:color w:val="000000"/>
          <w:szCs w:val="21"/>
        </w:rPr>
        <w:br/>
        <w:t>It must be tough for you. (那你肯定很难受吧。)</w:t>
      </w:r>
      <w:r w:rsidRPr="00AB4FD5">
        <w:rPr>
          <w:rFonts w:ascii="SimSun" w:hAnsi="SimSun"/>
          <w:color w:val="000000"/>
          <w:szCs w:val="21"/>
        </w:rPr>
        <w:br/>
        <w:t>It must be hard on you. </w:t>
      </w:r>
      <w:r w:rsidRPr="00AB4FD5">
        <w:rPr>
          <w:rFonts w:ascii="SimSun" w:hAnsi="SimSun"/>
          <w:color w:val="000000"/>
          <w:szCs w:val="21"/>
        </w:rPr>
        <w:br/>
        <w:t>啊，真可怜! </w:t>
      </w:r>
      <w:r w:rsidRPr="00AB4FD5">
        <w:rPr>
          <w:rFonts w:ascii="SimSun" w:hAnsi="SimSun"/>
          <w:color w:val="000000"/>
          <w:szCs w:val="21"/>
        </w:rPr>
        <w:br/>
        <w:t>Oh, poor thing! *poor “可怜的”、“太惨的”。</w:t>
      </w:r>
      <w:r w:rsidRPr="00AB4FD5">
        <w:rPr>
          <w:rFonts w:ascii="SimSun" w:hAnsi="SimSun"/>
          <w:color w:val="000000"/>
          <w:szCs w:val="21"/>
        </w:rPr>
        <w:br/>
        <w:t>Bob got fired. (鲍勃被解雇了。)</w:t>
      </w:r>
      <w:r w:rsidRPr="00AB4FD5">
        <w:rPr>
          <w:rFonts w:ascii="SimSun" w:hAnsi="SimSun"/>
          <w:color w:val="000000"/>
          <w:szCs w:val="21"/>
        </w:rPr>
        <w:br/>
        <w:t>Oh, poor thing! (哦!太惨了!)</w:t>
      </w:r>
      <w:r w:rsidRPr="00AB4FD5">
        <w:rPr>
          <w:rFonts w:ascii="SimSun" w:hAnsi="SimSun"/>
          <w:color w:val="000000"/>
          <w:szCs w:val="21"/>
        </w:rPr>
        <w:br/>
        <w:t>Oh, poor baby!</w:t>
      </w:r>
      <w:r w:rsidRPr="00AB4FD5">
        <w:rPr>
          <w:rFonts w:ascii="SimSun" w:hAnsi="SimSun"/>
          <w:color w:val="000000"/>
          <w:szCs w:val="21"/>
        </w:rPr>
        <w:br/>
        <w:t>Ah, poor Bob! (啊，可怜的鲍勃!) </w:t>
      </w:r>
      <w:r w:rsidRPr="00AB4FD5">
        <w:rPr>
          <w:rFonts w:ascii="SimSun" w:hAnsi="SimSun"/>
          <w:color w:val="000000"/>
          <w:szCs w:val="21"/>
        </w:rPr>
        <w:br/>
        <w:t>我理解你的心情。 </w:t>
      </w:r>
      <w:r w:rsidRPr="00AB4FD5">
        <w:rPr>
          <w:rFonts w:ascii="SimSun" w:hAnsi="SimSun"/>
          <w:color w:val="000000"/>
          <w:szCs w:val="21"/>
        </w:rPr>
        <w:br/>
        <w:t>I know how you feel.</w:t>
      </w:r>
      <w:r w:rsidRPr="00AB4FD5">
        <w:rPr>
          <w:rFonts w:ascii="SimSun" w:hAnsi="SimSun"/>
          <w:color w:val="000000"/>
          <w:szCs w:val="21"/>
        </w:rPr>
        <w:br/>
        <w:t>My wife left me. (我妻子离开了我。)</w:t>
      </w:r>
      <w:r w:rsidRPr="00AB4FD5">
        <w:rPr>
          <w:rFonts w:ascii="SimSun" w:hAnsi="SimSun"/>
          <w:color w:val="000000"/>
          <w:szCs w:val="21"/>
        </w:rPr>
        <w:br/>
        <w:t>Mine, too. I know how you feel. (我也是，我了解你的感受。)</w:t>
      </w:r>
      <w:r w:rsidRPr="00AB4FD5">
        <w:rPr>
          <w:rFonts w:ascii="SimSun" w:hAnsi="SimSun"/>
          <w:color w:val="000000"/>
          <w:szCs w:val="21"/>
        </w:rPr>
        <w:br/>
        <w:t>I understand the way you feel.</w:t>
      </w:r>
      <w:r w:rsidRPr="00AB4FD5">
        <w:rPr>
          <w:rFonts w:ascii="SimSun" w:hAnsi="SimSun"/>
          <w:color w:val="000000"/>
          <w:szCs w:val="21"/>
        </w:rPr>
        <w:br/>
        <w:t>I really sympathize with you. (我真的同情你。)</w:t>
      </w:r>
      <w:r w:rsidRPr="00AB4FD5">
        <w:rPr>
          <w:rFonts w:ascii="SimSun" w:hAnsi="SimSun"/>
          <w:color w:val="000000"/>
          <w:szCs w:val="21"/>
        </w:rPr>
        <w:br/>
      </w:r>
      <w:r w:rsidRPr="00AB4FD5">
        <w:rPr>
          <w:rFonts w:ascii="SimSun" w:hAnsi="SimSun"/>
          <w:color w:val="000000"/>
          <w:szCs w:val="21"/>
        </w:rPr>
        <w:br/>
        <w:t>●安慰</w:t>
      </w:r>
      <w:r w:rsidRPr="00AB4FD5">
        <w:rPr>
          <w:rFonts w:ascii="SimSun" w:hAnsi="SimSun"/>
          <w:color w:val="000000"/>
          <w:szCs w:val="21"/>
        </w:rPr>
        <w:br/>
        <w:t>别在意。 </w:t>
      </w:r>
      <w:r w:rsidRPr="00AB4FD5">
        <w:rPr>
          <w:rFonts w:ascii="SimSun" w:hAnsi="SimSun"/>
          <w:color w:val="000000"/>
          <w:szCs w:val="21"/>
        </w:rPr>
        <w:br/>
        <w:t>Never mind.</w:t>
      </w:r>
      <w:r w:rsidRPr="00AB4FD5">
        <w:rPr>
          <w:rFonts w:ascii="SimSun" w:hAnsi="SimSun"/>
          <w:color w:val="000000"/>
          <w:szCs w:val="21"/>
        </w:rPr>
        <w:br/>
        <w:t>I'm really sorry! (我真的很抱歉。)</w:t>
      </w:r>
      <w:r w:rsidRPr="00AB4FD5">
        <w:rPr>
          <w:rFonts w:ascii="SimSun" w:hAnsi="SimSun"/>
          <w:color w:val="000000"/>
          <w:szCs w:val="21"/>
        </w:rPr>
        <w:br/>
        <w:t>Never mind. (没什么。)*带有“别在意”、“忘了它吧”、“没什么”的语感。</w:t>
      </w:r>
      <w:r w:rsidRPr="00AB4FD5">
        <w:rPr>
          <w:rFonts w:ascii="SimSun" w:hAnsi="SimSun"/>
          <w:color w:val="000000"/>
          <w:szCs w:val="21"/>
        </w:rPr>
        <w:br/>
        <w:t>Don't worry (about it).</w:t>
      </w:r>
      <w:r w:rsidRPr="00AB4FD5">
        <w:rPr>
          <w:rFonts w:ascii="SimSun" w:hAnsi="SimSun"/>
          <w:color w:val="000000"/>
          <w:szCs w:val="21"/>
        </w:rPr>
        <w:br/>
        <w:t>It's okay.</w:t>
      </w:r>
      <w:r w:rsidRPr="00AB4FD5">
        <w:rPr>
          <w:rFonts w:ascii="SimSun" w:hAnsi="SimSun"/>
          <w:color w:val="000000"/>
          <w:szCs w:val="21"/>
        </w:rPr>
        <w:br/>
        <w:t>Forget (about) it. (没什么。) *比Never mind更直接。根据说法不同，有时听起来没有礼貌。 </w:t>
      </w:r>
      <w:r w:rsidRPr="00AB4FD5">
        <w:rPr>
          <w:rFonts w:ascii="SimSun" w:hAnsi="SimSun"/>
          <w:color w:val="000000"/>
          <w:szCs w:val="21"/>
        </w:rPr>
        <w:br/>
        <w:t>太遗憾了。</w:t>
      </w:r>
      <w:r w:rsidRPr="00AB4FD5">
        <w:rPr>
          <w:rFonts w:ascii="SimSun" w:hAnsi="SimSun"/>
          <w:color w:val="000000"/>
          <w:szCs w:val="21"/>
        </w:rPr>
        <w:br/>
        <w:t>What bad luck. *用于宽慰努力了但却没能成功的人。“太遗憾了”、“太不顺了”、“太可惜了”。</w:t>
      </w:r>
      <w:r w:rsidRPr="00AB4FD5">
        <w:rPr>
          <w:rFonts w:ascii="SimSun" w:hAnsi="SimSun"/>
          <w:color w:val="000000"/>
          <w:szCs w:val="21"/>
        </w:rPr>
        <w:br/>
        <w:t>Better luck next time! (下次一定会走运的!)</w:t>
      </w:r>
      <w:r w:rsidRPr="00AB4FD5">
        <w:rPr>
          <w:rFonts w:ascii="SimSun" w:hAnsi="SimSun"/>
          <w:color w:val="000000"/>
          <w:szCs w:val="21"/>
        </w:rPr>
        <w:br/>
        <w:t>That's too bad!</w:t>
      </w:r>
      <w:r w:rsidRPr="00AB4FD5">
        <w:rPr>
          <w:rFonts w:ascii="SimSun" w:hAnsi="SimSun"/>
          <w:color w:val="000000"/>
          <w:szCs w:val="21"/>
        </w:rPr>
        <w:br/>
        <w:t>What a shame!</w:t>
      </w:r>
      <w:r w:rsidRPr="00AB4FD5">
        <w:rPr>
          <w:rFonts w:ascii="SimSun" w:hAnsi="SimSun"/>
          <w:color w:val="000000"/>
          <w:szCs w:val="21"/>
        </w:rPr>
        <w:br/>
        <w:t>Bummer! *俚语。 </w:t>
      </w:r>
      <w:r w:rsidRPr="00AB4FD5">
        <w:rPr>
          <w:rFonts w:ascii="SimSun" w:hAnsi="SimSun"/>
          <w:color w:val="000000"/>
          <w:szCs w:val="21"/>
        </w:rPr>
        <w:br/>
        <w:t>没事儿。</w:t>
      </w:r>
      <w:r w:rsidRPr="00AB4FD5">
        <w:rPr>
          <w:rFonts w:ascii="SimSun" w:hAnsi="SimSun"/>
          <w:color w:val="000000"/>
          <w:szCs w:val="21"/>
        </w:rPr>
        <w:br/>
        <w:t>That's all right.</w:t>
      </w:r>
      <w:r w:rsidRPr="00AB4FD5">
        <w:rPr>
          <w:rFonts w:ascii="SimSun" w:hAnsi="SimSun"/>
          <w:color w:val="000000"/>
          <w:szCs w:val="21"/>
        </w:rPr>
        <w:br/>
        <w:t>I'm sorry, I'm late. (真对不起，我来晚了。)</w:t>
      </w:r>
      <w:r w:rsidRPr="00AB4FD5">
        <w:rPr>
          <w:rFonts w:ascii="SimSun" w:hAnsi="SimSun"/>
          <w:color w:val="000000"/>
          <w:szCs w:val="21"/>
        </w:rPr>
        <w:br/>
        <w:t>That's all right. (没事儿。)</w:t>
      </w:r>
      <w:r w:rsidRPr="00AB4FD5">
        <w:rPr>
          <w:rFonts w:ascii="SimSun" w:hAnsi="SimSun"/>
          <w:color w:val="000000"/>
          <w:szCs w:val="21"/>
        </w:rPr>
        <w:br/>
        <w:t>That's okay.</w:t>
      </w:r>
      <w:r w:rsidRPr="00AB4FD5">
        <w:rPr>
          <w:rFonts w:ascii="SimSun" w:hAnsi="SimSun"/>
          <w:color w:val="000000"/>
          <w:szCs w:val="21"/>
        </w:rPr>
        <w:br/>
        <w:t>It's no problem. </w:t>
      </w:r>
      <w:r w:rsidRPr="00AB4FD5">
        <w:rPr>
          <w:rFonts w:ascii="SimSun" w:hAnsi="SimSun"/>
          <w:color w:val="000000"/>
          <w:szCs w:val="21"/>
        </w:rPr>
        <w:br/>
        <w:t>别责备自己了。 </w:t>
      </w:r>
      <w:r w:rsidRPr="00AB4FD5">
        <w:rPr>
          <w:rFonts w:ascii="SimSun" w:hAnsi="SimSun"/>
          <w:color w:val="000000"/>
          <w:szCs w:val="21"/>
        </w:rPr>
        <w:br/>
        <w:t>Don't blame yourself. *blame “责备人、责难人”。</w:t>
      </w:r>
      <w:r w:rsidRPr="00AB4FD5">
        <w:rPr>
          <w:rFonts w:ascii="SimSun" w:hAnsi="SimSun"/>
          <w:color w:val="000000"/>
          <w:szCs w:val="21"/>
        </w:rPr>
        <w:br/>
        <w:t>It's all my fault! (都是我弄错了。)</w:t>
      </w:r>
      <w:r w:rsidRPr="00AB4FD5">
        <w:rPr>
          <w:rFonts w:ascii="SimSun" w:hAnsi="SimSun"/>
          <w:color w:val="000000"/>
          <w:szCs w:val="21"/>
        </w:rPr>
        <w:br/>
        <w:t>Don't blame yourself. (别责备自己了。)</w:t>
      </w:r>
      <w:r w:rsidRPr="00AB4FD5">
        <w:rPr>
          <w:rFonts w:ascii="SimSun" w:hAnsi="SimSun"/>
          <w:color w:val="000000"/>
          <w:szCs w:val="21"/>
        </w:rPr>
        <w:br/>
        <w:t>这不是你的错。</w:t>
      </w:r>
      <w:r w:rsidRPr="00AB4FD5">
        <w:rPr>
          <w:rFonts w:ascii="SimSun" w:hAnsi="SimSun"/>
          <w:color w:val="000000"/>
          <w:szCs w:val="21"/>
        </w:rPr>
        <w:br/>
        <w:t>It's not your fault.</w:t>
      </w:r>
      <w:r w:rsidRPr="00AB4FD5">
        <w:rPr>
          <w:rFonts w:ascii="SimSun" w:hAnsi="SimSun"/>
          <w:color w:val="000000"/>
          <w:szCs w:val="21"/>
        </w:rPr>
        <w:br/>
        <w:t>常有的事。 </w:t>
      </w:r>
      <w:r w:rsidRPr="00AB4FD5">
        <w:rPr>
          <w:rFonts w:ascii="SimSun" w:hAnsi="SimSun"/>
          <w:color w:val="000000"/>
          <w:szCs w:val="21"/>
        </w:rPr>
        <w:br/>
        <w:t>It happens. *发生了没有预料到的事情，劝人想开点儿的语气。</w:t>
      </w:r>
      <w:r w:rsidRPr="00AB4FD5">
        <w:rPr>
          <w:rFonts w:ascii="SimSun" w:hAnsi="SimSun"/>
          <w:color w:val="000000"/>
          <w:szCs w:val="21"/>
        </w:rPr>
        <w:br/>
        <w:t>I feel really bad about it. (那件事我做的真不好。)</w:t>
      </w:r>
      <w:r w:rsidRPr="00AB4FD5">
        <w:rPr>
          <w:rFonts w:ascii="SimSun" w:hAnsi="SimSun"/>
          <w:color w:val="000000"/>
          <w:szCs w:val="21"/>
        </w:rPr>
        <w:br/>
        <w:t>Don't worry, it happens. (别担心了，那是常有的事。)</w:t>
      </w:r>
      <w:r w:rsidRPr="00AB4FD5">
        <w:rPr>
          <w:rFonts w:ascii="SimSun" w:hAnsi="SimSun"/>
          <w:color w:val="000000"/>
          <w:szCs w:val="21"/>
        </w:rPr>
        <w:br/>
        <w:t>这种事谁都会遇到。 </w:t>
      </w:r>
      <w:r w:rsidRPr="00AB4FD5">
        <w:rPr>
          <w:rFonts w:ascii="SimSun" w:hAnsi="SimSun"/>
          <w:color w:val="000000"/>
          <w:szCs w:val="21"/>
        </w:rPr>
        <w:br/>
        <w:t>It happens to the best of us.</w:t>
      </w:r>
      <w:r w:rsidRPr="00AB4FD5">
        <w:rPr>
          <w:rFonts w:ascii="SimSun" w:hAnsi="SimSun"/>
          <w:color w:val="000000"/>
          <w:szCs w:val="21"/>
        </w:rPr>
        <w:br/>
        <w:t>It happens to everyone. </w:t>
      </w:r>
      <w:r w:rsidRPr="00AB4FD5">
        <w:rPr>
          <w:rFonts w:ascii="SimSun" w:hAnsi="SimSun"/>
          <w:color w:val="000000"/>
          <w:szCs w:val="21"/>
        </w:rPr>
        <w:br/>
        <w:t>不必为那事烦恼。 </w:t>
      </w:r>
      <w:r w:rsidRPr="00AB4FD5">
        <w:rPr>
          <w:rFonts w:ascii="SimSun" w:hAnsi="SimSun"/>
          <w:color w:val="000000"/>
          <w:szCs w:val="21"/>
        </w:rPr>
        <w:br/>
        <w:t>There's no need to worry about it.</w:t>
      </w:r>
      <w:r w:rsidRPr="00AB4FD5">
        <w:rPr>
          <w:rFonts w:ascii="SimSun" w:hAnsi="SimSun"/>
          <w:color w:val="000000"/>
          <w:szCs w:val="21"/>
        </w:rPr>
        <w:br/>
        <w:t>Don't concern yourself. </w:t>
      </w:r>
      <w:r w:rsidRPr="00AB4FD5">
        <w:rPr>
          <w:rFonts w:ascii="SimSun" w:hAnsi="SimSun"/>
          <w:color w:val="000000"/>
          <w:szCs w:val="21"/>
        </w:rPr>
        <w:br/>
        <w:t>别想得太多。 </w:t>
      </w:r>
      <w:r w:rsidRPr="00AB4FD5">
        <w:rPr>
          <w:rFonts w:ascii="SimSun" w:hAnsi="SimSun"/>
          <w:color w:val="000000"/>
          <w:szCs w:val="21"/>
        </w:rPr>
        <w:br/>
        <w:t>Don't give it another thought. *give it another thought 直译是“别再有其他的想法”，“别想得太多”。 </w:t>
      </w:r>
      <w:r w:rsidRPr="00AB4FD5">
        <w:rPr>
          <w:rFonts w:ascii="SimSun" w:hAnsi="SimSun"/>
          <w:color w:val="000000"/>
          <w:szCs w:val="21"/>
        </w:rPr>
        <w:br/>
        <w:t>没办法呀! </w:t>
      </w:r>
      <w:r w:rsidRPr="00AB4FD5">
        <w:rPr>
          <w:rFonts w:ascii="SimSun" w:hAnsi="SimSun"/>
          <w:color w:val="000000"/>
          <w:szCs w:val="21"/>
        </w:rPr>
        <w:br/>
        <w:t>It can't be helped. </w:t>
      </w:r>
      <w:r w:rsidRPr="00AB4FD5">
        <w:rPr>
          <w:rFonts w:ascii="SimSun" w:hAnsi="SimSun"/>
          <w:color w:val="000000"/>
          <w:szCs w:val="21"/>
        </w:rPr>
        <w:br/>
        <w:t>我不想给您添麻烦。</w:t>
      </w:r>
      <w:r w:rsidRPr="00AB4FD5">
        <w:rPr>
          <w:rFonts w:ascii="SimSun" w:hAnsi="SimSun"/>
          <w:color w:val="000000"/>
          <w:szCs w:val="21"/>
        </w:rPr>
        <w:br/>
        <w:t>I don't want to put you out. *put out 有“添麻烦”的意思。</w:t>
      </w:r>
      <w:r w:rsidRPr="00AB4FD5">
        <w:rPr>
          <w:rFonts w:ascii="SimSun" w:hAnsi="SimSun"/>
          <w:color w:val="000000"/>
          <w:szCs w:val="21"/>
        </w:rPr>
        <w:br/>
        <w:t>You're welcome to stay. (您就住下吧。)</w:t>
      </w:r>
      <w:r w:rsidRPr="00AB4FD5">
        <w:rPr>
          <w:rFonts w:ascii="SimSun" w:hAnsi="SimSun"/>
          <w:color w:val="000000"/>
          <w:szCs w:val="21"/>
        </w:rPr>
        <w:br/>
        <w:t>I don't want to put you out. (不，我不想给您添麻烦。)</w:t>
      </w:r>
      <w:r w:rsidRPr="00AB4FD5">
        <w:rPr>
          <w:rFonts w:ascii="SimSun" w:hAnsi="SimSun"/>
          <w:color w:val="000000"/>
          <w:szCs w:val="21"/>
        </w:rPr>
        <w:br/>
        <w:t>I don't want to bother you.</w:t>
      </w:r>
      <w:r w:rsidRPr="00AB4FD5">
        <w:rPr>
          <w:rFonts w:ascii="SimSun" w:hAnsi="SimSun"/>
          <w:color w:val="000000"/>
          <w:szCs w:val="21"/>
        </w:rPr>
        <w:br/>
        <w:t>I don't want to cause you trouble. </w:t>
      </w:r>
      <w:r w:rsidRPr="00AB4FD5">
        <w:rPr>
          <w:rFonts w:ascii="SimSun" w:hAnsi="SimSun"/>
          <w:color w:val="000000"/>
          <w:szCs w:val="21"/>
        </w:rPr>
        <w:br/>
        <w:t>这算什么呀。 </w:t>
      </w:r>
      <w:r w:rsidRPr="00AB4FD5">
        <w:rPr>
          <w:rFonts w:ascii="SimSun" w:hAnsi="SimSun"/>
          <w:color w:val="000000"/>
          <w:szCs w:val="21"/>
        </w:rPr>
        <w:br/>
        <w:t>This is nothing.</w:t>
      </w:r>
      <w:r w:rsidRPr="00AB4FD5">
        <w:rPr>
          <w:rFonts w:ascii="SimSun" w:hAnsi="SimSun"/>
          <w:color w:val="000000"/>
          <w:szCs w:val="21"/>
        </w:rPr>
        <w:br/>
        <w:t>Wow! Shibuya is crowded. (哇!涩谷这么挤呀!)</w:t>
      </w:r>
      <w:r w:rsidRPr="00AB4FD5">
        <w:rPr>
          <w:rFonts w:ascii="SimSun" w:hAnsi="SimSun"/>
          <w:color w:val="000000"/>
          <w:szCs w:val="21"/>
        </w:rPr>
        <w:br/>
        <w:t>This is nothing, you should see Shinjuku. (这算什么呀!你该去新宿看看。)</w:t>
      </w:r>
      <w:r w:rsidRPr="00AB4FD5">
        <w:rPr>
          <w:rFonts w:ascii="SimSun" w:hAnsi="SimSun"/>
          <w:color w:val="000000"/>
          <w:szCs w:val="21"/>
        </w:rPr>
        <w:br/>
        <w:t>You have a lot of homework. (你有这么多作业呀。)</w:t>
      </w:r>
      <w:r w:rsidRPr="00AB4FD5">
        <w:rPr>
          <w:rFonts w:ascii="SimSun" w:hAnsi="SimSun"/>
          <w:color w:val="000000"/>
          <w:szCs w:val="21"/>
        </w:rPr>
        <w:br/>
        <w:t>This is nothing. (这算不了什么。)</w:t>
      </w:r>
      <w:r w:rsidRPr="00AB4FD5">
        <w:rPr>
          <w:rFonts w:ascii="SimSun" w:hAnsi="SimSun"/>
          <w:color w:val="000000"/>
          <w:szCs w:val="21"/>
        </w:rPr>
        <w:br/>
        <w:t>It's no big deal.</w:t>
      </w:r>
      <w:r w:rsidRPr="00AB4FD5">
        <w:rPr>
          <w:rFonts w:ascii="SimSun" w:hAnsi="SimSun"/>
          <w:color w:val="000000"/>
          <w:szCs w:val="21"/>
        </w:rPr>
        <w:br/>
        <w:t>It's no problem. </w:t>
      </w:r>
      <w:r w:rsidRPr="00AB4FD5">
        <w:rPr>
          <w:rFonts w:ascii="SimSun" w:hAnsi="SimSun"/>
          <w:color w:val="000000"/>
          <w:szCs w:val="21"/>
        </w:rPr>
        <w:br/>
        <w:t>多糟糕呀! </w:t>
      </w:r>
      <w:r w:rsidRPr="00AB4FD5">
        <w:rPr>
          <w:rFonts w:ascii="SimSun" w:hAnsi="SimSun"/>
          <w:color w:val="000000"/>
          <w:szCs w:val="21"/>
        </w:rPr>
        <w:br/>
        <w:t>How terrible!</w:t>
      </w:r>
      <w:r w:rsidRPr="00AB4FD5">
        <w:rPr>
          <w:rFonts w:ascii="SimSun" w:hAnsi="SimSun"/>
          <w:color w:val="000000"/>
          <w:szCs w:val="21"/>
        </w:rPr>
        <w:br/>
        <w:t>How awful! </w:t>
      </w:r>
      <w:r w:rsidRPr="00AB4FD5">
        <w:rPr>
          <w:rFonts w:ascii="SimSun" w:hAnsi="SimSun"/>
          <w:color w:val="000000"/>
          <w:szCs w:val="21"/>
        </w:rPr>
        <w:br/>
        <w:t>别小题大作。 </w:t>
      </w:r>
      <w:r w:rsidRPr="00AB4FD5">
        <w:rPr>
          <w:rFonts w:ascii="SimSun" w:hAnsi="SimSun"/>
          <w:color w:val="000000"/>
          <w:szCs w:val="21"/>
        </w:rPr>
        <w:br/>
        <w:t>No big deal. *这种表达方式表示“没什么了不起的”、“没什么”、“这很容易”。</w:t>
      </w:r>
      <w:r w:rsidRPr="00AB4FD5">
        <w:rPr>
          <w:rFonts w:ascii="SimSun" w:hAnsi="SimSun"/>
          <w:color w:val="000000"/>
          <w:szCs w:val="21"/>
        </w:rPr>
        <w:br/>
        <w:t>Sorry, I can't play tennis with you tomorrow. (对不起，我明天不能和你一起去打网球。)</w:t>
      </w:r>
      <w:r w:rsidRPr="00AB4FD5">
        <w:rPr>
          <w:rFonts w:ascii="SimSun" w:hAnsi="SimSun"/>
          <w:color w:val="000000"/>
          <w:szCs w:val="21"/>
        </w:rPr>
        <w:br/>
        <w:t>No big deal. I'll ask John to play. (没什么，我问约翰能不能去。) </w:t>
      </w:r>
      <w:r w:rsidRPr="00AB4FD5">
        <w:rPr>
          <w:rFonts w:ascii="SimSun" w:hAnsi="SimSun"/>
          <w:color w:val="000000"/>
          <w:szCs w:val="21"/>
        </w:rPr>
        <w:br/>
        <w:t>这还算好的呢。 </w:t>
      </w:r>
      <w:r w:rsidRPr="00AB4FD5">
        <w:rPr>
          <w:rFonts w:ascii="SimSun" w:hAnsi="SimSun"/>
          <w:color w:val="000000"/>
          <w:szCs w:val="21"/>
        </w:rPr>
        <w:br/>
        <w:t>I've seen worse. *“我还知道更糟糕的事”、“这还算好的呢”，用于鼓励遇到挫折的人。</w:t>
      </w:r>
      <w:r w:rsidRPr="00AB4FD5">
        <w:rPr>
          <w:rFonts w:ascii="SimSun" w:hAnsi="SimSun"/>
          <w:color w:val="000000"/>
          <w:szCs w:val="21"/>
        </w:rPr>
        <w:br/>
        <w:t>That was a bad movie. (那真是部糟糕的电影。)</w:t>
      </w:r>
      <w:r w:rsidRPr="00AB4FD5">
        <w:rPr>
          <w:rFonts w:ascii="SimSun" w:hAnsi="SimSun"/>
          <w:color w:val="000000"/>
          <w:szCs w:val="21"/>
        </w:rPr>
        <w:br/>
        <w:t>I've seen worse. (这还算好的呢。)</w:t>
      </w:r>
      <w:r w:rsidRPr="00AB4FD5">
        <w:rPr>
          <w:rFonts w:ascii="SimSun" w:hAnsi="SimSun"/>
          <w:color w:val="000000"/>
          <w:szCs w:val="21"/>
        </w:rPr>
        <w:br/>
        <w:t>It could have been worse. (还有比这更糟的呢!)</w:t>
      </w:r>
      <w:r w:rsidRPr="00AB4FD5">
        <w:rPr>
          <w:rFonts w:ascii="SimSun" w:hAnsi="SimSun"/>
          <w:color w:val="000000"/>
          <w:szCs w:val="21"/>
        </w:rPr>
        <w:br/>
        <w:t>It might have been worse. (也许有的比这更糟呢。) </w:t>
      </w:r>
      <w:r w:rsidRPr="00AB4FD5">
        <w:rPr>
          <w:rFonts w:ascii="SimSun" w:hAnsi="SimSun"/>
          <w:color w:val="000000"/>
          <w:szCs w:val="21"/>
        </w:rPr>
        <w:br/>
        <w:t>别那么自暴自弃。</w:t>
      </w:r>
      <w:r w:rsidRPr="00AB4FD5">
        <w:rPr>
          <w:rFonts w:ascii="SimSun" w:hAnsi="SimSun"/>
          <w:color w:val="000000"/>
          <w:szCs w:val="21"/>
        </w:rPr>
        <w:br/>
        <w:t>Don't feel so bad about yourself.</w:t>
      </w:r>
      <w:r w:rsidRPr="00AB4FD5">
        <w:rPr>
          <w:rFonts w:ascii="SimSun" w:hAnsi="SimSun"/>
          <w:color w:val="000000"/>
          <w:szCs w:val="21"/>
        </w:rPr>
        <w:br/>
        <w:t>Don't be so hard on yourself.</w:t>
      </w:r>
      <w:r w:rsidRPr="00AB4FD5">
        <w:rPr>
          <w:rFonts w:ascii="SimSun" w:hAnsi="SimSun"/>
          <w:color w:val="000000"/>
          <w:szCs w:val="21"/>
        </w:rPr>
        <w:br/>
        <w:t>Don't be so down on yourself.</w:t>
      </w:r>
      <w:r w:rsidRPr="00AB4FD5">
        <w:rPr>
          <w:rFonts w:ascii="SimSun" w:hAnsi="SimSun"/>
          <w:color w:val="000000"/>
          <w:szCs w:val="21"/>
        </w:rPr>
        <w:br/>
        <w:t>Don't think so lowly of yourself. </w:t>
      </w:r>
      <w:r w:rsidRPr="00AB4FD5">
        <w:rPr>
          <w:rFonts w:ascii="SimSun" w:hAnsi="SimSun"/>
          <w:color w:val="000000"/>
          <w:szCs w:val="21"/>
        </w:rPr>
        <w:br/>
        <w:t>真遗憾! </w:t>
      </w:r>
      <w:r w:rsidRPr="00AB4FD5">
        <w:rPr>
          <w:rFonts w:ascii="SimSun" w:hAnsi="SimSun"/>
          <w:color w:val="000000"/>
          <w:szCs w:val="21"/>
        </w:rPr>
        <w:br/>
        <w:t>What a pity!</w:t>
      </w:r>
      <w:r w:rsidRPr="00AB4FD5">
        <w:rPr>
          <w:rFonts w:ascii="SimSun" w:hAnsi="SimSun"/>
          <w:color w:val="000000"/>
          <w:szCs w:val="21"/>
        </w:rPr>
        <w:br/>
        <w:t>What a shame! </w:t>
      </w:r>
      <w:r w:rsidRPr="00AB4FD5">
        <w:rPr>
          <w:rFonts w:ascii="SimSun" w:hAnsi="SimSun"/>
          <w:color w:val="000000"/>
          <w:szCs w:val="21"/>
        </w:rPr>
        <w:br/>
        <w:t>总会有办法的。 </w:t>
      </w:r>
      <w:r w:rsidRPr="00AB4FD5">
        <w:rPr>
          <w:rFonts w:ascii="SimSun" w:hAnsi="SimSun"/>
          <w:color w:val="000000"/>
          <w:szCs w:val="21"/>
        </w:rPr>
        <w:br/>
        <w:t>It'll work out. *work out 表示“进展顺利”、“解决”。</w:t>
      </w:r>
      <w:r w:rsidRPr="00AB4FD5">
        <w:rPr>
          <w:rFonts w:ascii="SimSun" w:hAnsi="SimSun"/>
          <w:color w:val="000000"/>
          <w:szCs w:val="21"/>
        </w:rPr>
        <w:br/>
        <w:t>I don't know what to do! (我不知道该怎么办!)</w:t>
      </w:r>
      <w:r w:rsidRPr="00AB4FD5">
        <w:rPr>
          <w:rFonts w:ascii="SimSun" w:hAnsi="SimSun"/>
          <w:color w:val="000000"/>
          <w:szCs w:val="21"/>
        </w:rPr>
        <w:br/>
        <w:t>I'm sure it'll work out. (别担心，总会有办法的。)</w:t>
      </w:r>
      <w:r w:rsidRPr="00AB4FD5">
        <w:rPr>
          <w:rFonts w:ascii="SimSun" w:hAnsi="SimSun"/>
          <w:color w:val="000000"/>
          <w:szCs w:val="21"/>
        </w:rPr>
        <w:br/>
        <w:t>Everything will be fine. (一切都会顺利的。)</w:t>
      </w:r>
      <w:r w:rsidRPr="00AB4FD5">
        <w:rPr>
          <w:rFonts w:ascii="SimSun" w:hAnsi="SimSun"/>
          <w:color w:val="000000"/>
          <w:szCs w:val="21"/>
        </w:rPr>
        <w:br/>
        <w:t>Things will work out. </w:t>
      </w:r>
      <w:r w:rsidRPr="00AB4FD5">
        <w:rPr>
          <w:rFonts w:ascii="SimSun" w:hAnsi="SimSun"/>
          <w:color w:val="000000"/>
          <w:szCs w:val="21"/>
        </w:rPr>
        <w:br/>
        <w:t>她只是有点心烦。 </w:t>
      </w:r>
      <w:r w:rsidRPr="00AB4FD5">
        <w:rPr>
          <w:rFonts w:ascii="SimSun" w:hAnsi="SimSun"/>
          <w:color w:val="000000"/>
          <w:szCs w:val="21"/>
        </w:rPr>
        <w:br/>
        <w:t>She's just upset.</w:t>
      </w:r>
      <w:r w:rsidRPr="00AB4FD5">
        <w:rPr>
          <w:rFonts w:ascii="SimSun" w:hAnsi="SimSun"/>
          <w:color w:val="000000"/>
          <w:szCs w:val="21"/>
        </w:rPr>
        <w:br/>
        <w:t>What's her problem? (她怎么了?)</w:t>
      </w:r>
      <w:r w:rsidRPr="00AB4FD5">
        <w:rPr>
          <w:rFonts w:ascii="SimSun" w:hAnsi="SimSun"/>
          <w:color w:val="000000"/>
          <w:szCs w:val="21"/>
        </w:rPr>
        <w:br/>
        <w:t>She's just upset. (她只是有点心烦。)</w:t>
      </w:r>
      <w:r w:rsidRPr="00AB4FD5">
        <w:rPr>
          <w:rFonts w:ascii="SimSun" w:hAnsi="SimSun"/>
          <w:color w:val="000000"/>
          <w:szCs w:val="21"/>
        </w:rPr>
        <w:br/>
        <w:t>She's just mad.</w:t>
      </w:r>
      <w:r w:rsidRPr="00AB4FD5">
        <w:rPr>
          <w:rFonts w:ascii="SimSun" w:hAnsi="SimSun"/>
          <w:color w:val="000000"/>
          <w:szCs w:val="21"/>
        </w:rPr>
        <w:br/>
        <w:t>She's only angry.</w:t>
      </w:r>
      <w:r w:rsidRPr="00AB4FD5">
        <w:rPr>
          <w:rFonts w:ascii="SimSun" w:hAnsi="SimSun"/>
          <w:color w:val="000000"/>
          <w:szCs w:val="21"/>
        </w:rPr>
        <w:br/>
      </w:r>
      <w:r w:rsidRPr="00AB4FD5">
        <w:rPr>
          <w:rFonts w:ascii="SimSun" w:hAnsi="SimSun"/>
          <w:color w:val="000000"/>
          <w:szCs w:val="21"/>
        </w:rPr>
        <w:br/>
        <w:t>●鼓励</w:t>
      </w:r>
      <w:r w:rsidRPr="00AB4FD5">
        <w:rPr>
          <w:rFonts w:ascii="SimSun" w:hAnsi="SimSun"/>
          <w:color w:val="000000"/>
          <w:szCs w:val="21"/>
        </w:rPr>
        <w:br/>
        <w:t>别哭了。 </w:t>
      </w:r>
      <w:r w:rsidRPr="00AB4FD5">
        <w:rPr>
          <w:rFonts w:ascii="SimSun" w:hAnsi="SimSun"/>
          <w:color w:val="000000"/>
          <w:szCs w:val="21"/>
        </w:rPr>
        <w:br/>
        <w:t>Don't cry. </w:t>
      </w:r>
      <w:r w:rsidRPr="00AB4FD5">
        <w:rPr>
          <w:rFonts w:ascii="SimSun" w:hAnsi="SimSun"/>
          <w:color w:val="000000"/>
          <w:szCs w:val="21"/>
        </w:rPr>
        <w:br/>
        <w:t>擦擦眼泪。 </w:t>
      </w:r>
      <w:r w:rsidRPr="00AB4FD5">
        <w:rPr>
          <w:rFonts w:ascii="SimSun" w:hAnsi="SimSun"/>
          <w:color w:val="000000"/>
          <w:szCs w:val="21"/>
        </w:rPr>
        <w:br/>
        <w:t>Wipe your tears.</w:t>
      </w:r>
      <w:r w:rsidRPr="00AB4FD5">
        <w:rPr>
          <w:rFonts w:ascii="SimSun" w:hAnsi="SimSun"/>
          <w:color w:val="000000"/>
          <w:szCs w:val="21"/>
        </w:rPr>
        <w:br/>
        <w:t>振作起来! </w:t>
      </w:r>
      <w:r w:rsidRPr="00AB4FD5">
        <w:rPr>
          <w:rFonts w:ascii="SimSun" w:hAnsi="SimSun"/>
          <w:color w:val="000000"/>
          <w:szCs w:val="21"/>
        </w:rPr>
        <w:br/>
        <w:t>Cheer up!</w:t>
      </w:r>
      <w:r w:rsidRPr="00AB4FD5">
        <w:rPr>
          <w:rFonts w:ascii="SimSun" w:hAnsi="SimSun"/>
          <w:color w:val="000000"/>
          <w:szCs w:val="21"/>
        </w:rPr>
        <w:br/>
        <w:t>Cheer up! (振作起来!)</w:t>
      </w:r>
      <w:r w:rsidRPr="00AB4FD5">
        <w:rPr>
          <w:rFonts w:ascii="SimSun" w:hAnsi="SimSun"/>
          <w:color w:val="000000"/>
          <w:szCs w:val="21"/>
        </w:rPr>
        <w:br/>
        <w:t>I'll try. (我会的。)</w:t>
      </w:r>
      <w:r w:rsidRPr="00AB4FD5">
        <w:rPr>
          <w:rFonts w:ascii="SimSun" w:hAnsi="SimSun"/>
          <w:color w:val="000000"/>
          <w:szCs w:val="21"/>
        </w:rPr>
        <w:br/>
        <w:t>Come on! (打起精神来!)</w:t>
      </w:r>
      <w:r w:rsidRPr="00AB4FD5">
        <w:rPr>
          <w:rFonts w:ascii="SimSun" w:hAnsi="SimSun"/>
          <w:color w:val="000000"/>
          <w:szCs w:val="21"/>
        </w:rPr>
        <w:br/>
        <w:t>Take it easy! (别那么想不开。)</w:t>
      </w:r>
      <w:r w:rsidRPr="00AB4FD5">
        <w:rPr>
          <w:rFonts w:ascii="SimSun" w:hAnsi="SimSun"/>
          <w:color w:val="000000"/>
          <w:szCs w:val="21"/>
        </w:rPr>
        <w:br/>
        <w:t>Pull yourself together! (重新振作起来。)</w:t>
      </w:r>
      <w:r w:rsidRPr="00AB4FD5">
        <w:rPr>
          <w:rFonts w:ascii="SimSun" w:hAnsi="SimSun"/>
          <w:color w:val="000000"/>
          <w:szCs w:val="21"/>
        </w:rPr>
        <w:br/>
        <w:t>Get a hold of yourself!</w:t>
      </w:r>
      <w:r w:rsidRPr="00AB4FD5">
        <w:rPr>
          <w:rFonts w:ascii="SimSun" w:hAnsi="SimSun"/>
          <w:color w:val="000000"/>
          <w:szCs w:val="21"/>
        </w:rPr>
        <w:br/>
        <w:t>Get your shit together! *语气相当尖锐。表达类似“别那么懒懒散散的，振作精神，好好干”的感觉。 </w:t>
      </w:r>
      <w:r w:rsidRPr="00AB4FD5">
        <w:rPr>
          <w:rFonts w:ascii="SimSun" w:hAnsi="SimSun"/>
          <w:color w:val="000000"/>
          <w:szCs w:val="21"/>
        </w:rPr>
        <w:br/>
        <w:t>尽你最大努力! </w:t>
      </w:r>
      <w:r w:rsidRPr="00AB4FD5">
        <w:rPr>
          <w:rFonts w:ascii="SimSun" w:hAnsi="SimSun"/>
          <w:color w:val="000000"/>
          <w:szCs w:val="21"/>
        </w:rPr>
        <w:br/>
        <w:t>Do your best!</w:t>
      </w:r>
      <w:r w:rsidRPr="00AB4FD5">
        <w:rPr>
          <w:rFonts w:ascii="SimSun" w:hAnsi="SimSun"/>
          <w:color w:val="000000"/>
          <w:szCs w:val="21"/>
        </w:rPr>
        <w:br/>
        <w:t>Do a good job! (好好干!) </w:t>
      </w:r>
      <w:r w:rsidRPr="00AB4FD5">
        <w:rPr>
          <w:rFonts w:ascii="SimSun" w:hAnsi="SimSun"/>
          <w:color w:val="000000"/>
          <w:szCs w:val="21"/>
        </w:rPr>
        <w:br/>
        <w:t>勇敢点儿。 </w:t>
      </w:r>
      <w:r w:rsidRPr="00AB4FD5">
        <w:rPr>
          <w:rFonts w:ascii="SimSun" w:hAnsi="SimSun"/>
          <w:color w:val="000000"/>
          <w:szCs w:val="21"/>
        </w:rPr>
        <w:br/>
        <w:t>Go for it! *对将要开始某事的人说。</w:t>
      </w:r>
      <w:r w:rsidRPr="00AB4FD5">
        <w:rPr>
          <w:rFonts w:ascii="SimSun" w:hAnsi="SimSun"/>
          <w:color w:val="000000"/>
          <w:szCs w:val="21"/>
        </w:rPr>
        <w:br/>
        <w:t>Should I ask her out? (我是不是该约她出去?)</w:t>
      </w:r>
      <w:r w:rsidRPr="00AB4FD5">
        <w:rPr>
          <w:rFonts w:ascii="SimSun" w:hAnsi="SimSun"/>
          <w:color w:val="000000"/>
          <w:szCs w:val="21"/>
        </w:rPr>
        <w:br/>
        <w:t>Yeah, go for it! (是呀，勇敢点儿!)</w:t>
      </w:r>
      <w:r w:rsidRPr="00AB4FD5">
        <w:rPr>
          <w:rFonts w:ascii="SimSun" w:hAnsi="SimSun"/>
          <w:color w:val="000000"/>
          <w:szCs w:val="21"/>
        </w:rPr>
        <w:br/>
        <w:t>It's my turn to bat. (该轮到我打了。)</w:t>
      </w:r>
      <w:r w:rsidRPr="00AB4FD5">
        <w:rPr>
          <w:rFonts w:ascii="SimSun" w:hAnsi="SimSun"/>
          <w:color w:val="000000"/>
          <w:szCs w:val="21"/>
        </w:rPr>
        <w:br/>
        <w:t>Go for it! (加油!)</w:t>
      </w:r>
      <w:r w:rsidRPr="00AB4FD5">
        <w:rPr>
          <w:rFonts w:ascii="SimSun" w:hAnsi="SimSun"/>
          <w:color w:val="000000"/>
          <w:szCs w:val="21"/>
        </w:rPr>
        <w:br/>
        <w:t>Take a chance! (给自己一次机会碰碰运气吧!) </w:t>
      </w:r>
      <w:r w:rsidRPr="00AB4FD5">
        <w:rPr>
          <w:rFonts w:ascii="SimSun" w:hAnsi="SimSun"/>
          <w:color w:val="000000"/>
          <w:szCs w:val="21"/>
        </w:rPr>
        <w:br/>
        <w:t>我们会给你们队助威的! </w:t>
      </w:r>
      <w:r w:rsidRPr="00AB4FD5">
        <w:rPr>
          <w:rFonts w:ascii="SimSun" w:hAnsi="SimSun"/>
          <w:color w:val="000000"/>
          <w:szCs w:val="21"/>
        </w:rPr>
        <w:br/>
        <w:t>We'll cheer for your team. *cheer “助威，喝彩”。直译就是“我们会给你们队助威的”。</w:t>
      </w:r>
      <w:r w:rsidRPr="00AB4FD5">
        <w:rPr>
          <w:rFonts w:ascii="SimSun" w:hAnsi="SimSun"/>
          <w:color w:val="000000"/>
          <w:szCs w:val="21"/>
        </w:rPr>
        <w:br/>
        <w:t>I'm playing basketball tomorrow. (明天我有篮球比赛。)</w:t>
      </w:r>
      <w:r w:rsidRPr="00AB4FD5">
        <w:rPr>
          <w:rFonts w:ascii="SimSun" w:hAnsi="SimSun"/>
          <w:color w:val="000000"/>
          <w:szCs w:val="21"/>
        </w:rPr>
        <w:br/>
        <w:t>We'll cheer for your team. (我们会给你们队助威的。)</w:t>
      </w:r>
      <w:r w:rsidRPr="00AB4FD5">
        <w:rPr>
          <w:rFonts w:ascii="SimSun" w:hAnsi="SimSun"/>
          <w:color w:val="000000"/>
          <w:szCs w:val="21"/>
        </w:rPr>
        <w:br/>
        <w:t>下次再努力吧。 </w:t>
      </w:r>
      <w:r w:rsidRPr="00AB4FD5">
        <w:rPr>
          <w:rFonts w:ascii="SimSun" w:hAnsi="SimSun"/>
          <w:color w:val="000000"/>
          <w:szCs w:val="21"/>
        </w:rPr>
        <w:br/>
        <w:t>Try harder next time.</w:t>
      </w:r>
      <w:r w:rsidRPr="00AB4FD5">
        <w:rPr>
          <w:rFonts w:ascii="SimSun" w:hAnsi="SimSun"/>
          <w:color w:val="000000"/>
          <w:szCs w:val="21"/>
        </w:rPr>
        <w:br/>
        <w:t>My test score was low. (我的考分很低。)</w:t>
      </w:r>
      <w:r w:rsidRPr="00AB4FD5">
        <w:rPr>
          <w:rFonts w:ascii="SimSun" w:hAnsi="SimSun"/>
          <w:color w:val="000000"/>
          <w:szCs w:val="21"/>
        </w:rPr>
        <w:br/>
        <w:t>Try harder next time. (下次再努力吧。) </w:t>
      </w:r>
      <w:r w:rsidRPr="00AB4FD5">
        <w:rPr>
          <w:rFonts w:ascii="SimSun" w:hAnsi="SimSun"/>
          <w:color w:val="000000"/>
          <w:szCs w:val="21"/>
        </w:rPr>
        <w:br/>
        <w:t>别松劲! </w:t>
      </w:r>
      <w:r w:rsidRPr="00AB4FD5">
        <w:rPr>
          <w:rFonts w:ascii="SimSun" w:hAnsi="SimSun"/>
          <w:color w:val="000000"/>
          <w:szCs w:val="21"/>
        </w:rPr>
        <w:br/>
        <w:t>Hang in there! *鼓励正在做某事的人，“坚持下去!”、“不要放弃!”。</w:t>
      </w:r>
      <w:r w:rsidRPr="00AB4FD5">
        <w:rPr>
          <w:rFonts w:ascii="SimSun" w:hAnsi="SimSun"/>
          <w:color w:val="000000"/>
          <w:szCs w:val="21"/>
        </w:rPr>
        <w:br/>
        <w:t>I can't do it anymore. (我不行了。)</w:t>
      </w:r>
      <w:r w:rsidRPr="00AB4FD5">
        <w:rPr>
          <w:rFonts w:ascii="SimSun" w:hAnsi="SimSun"/>
          <w:color w:val="000000"/>
          <w:szCs w:val="21"/>
        </w:rPr>
        <w:br/>
        <w:t>Hang in there! (别松劲!))</w:t>
      </w:r>
      <w:r w:rsidRPr="00AB4FD5">
        <w:rPr>
          <w:rFonts w:ascii="SimSun" w:hAnsi="SimSun"/>
          <w:color w:val="000000"/>
          <w:szCs w:val="21"/>
        </w:rPr>
        <w:br/>
        <w:t>Don't give it up!</w:t>
      </w:r>
      <w:r w:rsidRPr="00AB4FD5">
        <w:rPr>
          <w:rFonts w:ascii="SimSun" w:hAnsi="SimSun"/>
          <w:color w:val="000000"/>
          <w:szCs w:val="21"/>
        </w:rPr>
        <w:br/>
        <w:t>Keep at it! (坚持下去!)</w:t>
      </w:r>
      <w:r w:rsidRPr="00AB4FD5">
        <w:rPr>
          <w:rFonts w:ascii="SimSun" w:hAnsi="SimSun"/>
          <w:color w:val="000000"/>
          <w:szCs w:val="21"/>
        </w:rPr>
        <w:br/>
        <w:t>Keep your chin up! (要有信心!)</w:t>
      </w:r>
      <w:r w:rsidRPr="00AB4FD5">
        <w:rPr>
          <w:rFonts w:ascii="SimSun" w:hAnsi="SimSun"/>
          <w:color w:val="000000"/>
          <w:szCs w:val="21"/>
        </w:rPr>
        <w:br/>
        <w:t>Try harder! (再加把劲!) </w:t>
      </w:r>
      <w:r w:rsidRPr="00AB4FD5">
        <w:rPr>
          <w:rFonts w:ascii="SimSun" w:hAnsi="SimSun"/>
          <w:color w:val="000000"/>
          <w:szCs w:val="21"/>
        </w:rPr>
        <w:br/>
        <w:t>别认输!/别放弃! </w:t>
      </w:r>
      <w:r w:rsidRPr="00AB4FD5">
        <w:rPr>
          <w:rFonts w:ascii="SimSun" w:hAnsi="SimSun"/>
          <w:color w:val="000000"/>
          <w:szCs w:val="21"/>
        </w:rPr>
        <w:br/>
        <w:t>Don't give up! *它和hang in there的意思几乎相同，只不过这种说法比较直接。</w:t>
      </w:r>
      <w:r w:rsidRPr="00AB4FD5">
        <w:rPr>
          <w:rFonts w:ascii="SimSun" w:hAnsi="SimSun"/>
          <w:color w:val="000000"/>
          <w:szCs w:val="21"/>
        </w:rPr>
        <w:br/>
        <w:t>Keep it up!</w:t>
      </w:r>
      <w:r w:rsidRPr="00AB4FD5">
        <w:rPr>
          <w:rFonts w:ascii="SimSun" w:hAnsi="SimSun"/>
          <w:color w:val="000000"/>
          <w:szCs w:val="21"/>
        </w:rPr>
        <w:br/>
        <w:t>Never give up! (绝对不能放弃!) </w:t>
      </w:r>
      <w:r w:rsidRPr="00AB4FD5">
        <w:rPr>
          <w:rFonts w:ascii="SimSun" w:hAnsi="SimSun"/>
          <w:color w:val="000000"/>
          <w:szCs w:val="21"/>
        </w:rPr>
        <w:br/>
        <w:t>你可以的! </w:t>
      </w:r>
      <w:r w:rsidRPr="00AB4FD5">
        <w:rPr>
          <w:rFonts w:ascii="SimSun" w:hAnsi="SimSun"/>
          <w:color w:val="000000"/>
          <w:szCs w:val="21"/>
        </w:rPr>
        <w:br/>
        <w:t>You can do it!</w:t>
      </w:r>
      <w:r w:rsidRPr="00AB4FD5">
        <w:rPr>
          <w:rFonts w:ascii="SimSun" w:hAnsi="SimSun"/>
          <w:color w:val="000000"/>
          <w:szCs w:val="21"/>
        </w:rPr>
        <w:br/>
        <w:t>This machine is too difficult to operate. (这台机器很难操作。)</w:t>
      </w:r>
      <w:r w:rsidRPr="00AB4FD5">
        <w:rPr>
          <w:rFonts w:ascii="SimSun" w:hAnsi="SimSun"/>
          <w:color w:val="000000"/>
          <w:szCs w:val="21"/>
        </w:rPr>
        <w:br/>
        <w:t>You can do it! (你可以的!) </w:t>
      </w:r>
      <w:r w:rsidRPr="00AB4FD5">
        <w:rPr>
          <w:rFonts w:ascii="SimSun" w:hAnsi="SimSun"/>
          <w:color w:val="000000"/>
          <w:szCs w:val="21"/>
        </w:rPr>
        <w:br/>
        <w:t>你得看到事情好的一面。 </w:t>
      </w:r>
      <w:r w:rsidRPr="00AB4FD5">
        <w:rPr>
          <w:rFonts w:ascii="SimSun" w:hAnsi="SimSun"/>
          <w:color w:val="000000"/>
          <w:szCs w:val="21"/>
        </w:rPr>
        <w:br/>
        <w:t>Look on the bright side. </w:t>
      </w:r>
      <w:r w:rsidRPr="00AB4FD5">
        <w:rPr>
          <w:rFonts w:ascii="SimSun" w:hAnsi="SimSun"/>
          <w:color w:val="000000"/>
          <w:szCs w:val="21"/>
        </w:rPr>
        <w:br/>
        <w:t>My salary is really low. (我的薪水真的太低。)</w:t>
      </w:r>
      <w:r w:rsidRPr="00AB4FD5">
        <w:rPr>
          <w:rFonts w:ascii="SimSun" w:hAnsi="SimSun"/>
          <w:color w:val="000000"/>
          <w:szCs w:val="21"/>
        </w:rPr>
        <w:br/>
        <w:t>Look on the bright side. Your job is very rewarding. (你得看到好的一面。你的工作可是很有价值的呀。) </w:t>
      </w:r>
      <w:r w:rsidRPr="00AB4FD5">
        <w:rPr>
          <w:rFonts w:ascii="SimSun" w:hAnsi="SimSun"/>
          <w:color w:val="000000"/>
          <w:szCs w:val="21"/>
        </w:rPr>
        <w:br/>
        <w:t>别看得那么严重! </w:t>
      </w:r>
      <w:r w:rsidRPr="00AB4FD5">
        <w:rPr>
          <w:rFonts w:ascii="SimSun" w:hAnsi="SimSun"/>
          <w:color w:val="000000"/>
          <w:szCs w:val="21"/>
        </w:rPr>
        <w:br/>
        <w:t>Don't take it too seriously!</w:t>
      </w:r>
      <w:r w:rsidRPr="00AB4FD5">
        <w:rPr>
          <w:rFonts w:ascii="SimSun" w:hAnsi="SimSun"/>
          <w:color w:val="000000"/>
          <w:szCs w:val="21"/>
        </w:rPr>
        <w:br/>
        <w:t>Don't get worked up over nothing! *work up “激动”、“激起，使激动”。</w:t>
      </w:r>
      <w:r w:rsidRPr="00AB4FD5">
        <w:rPr>
          <w:rFonts w:ascii="SimSun" w:hAnsi="SimSun"/>
          <w:color w:val="000000"/>
          <w:szCs w:val="21"/>
        </w:rPr>
        <w:br/>
        <w:t>别灰心! </w:t>
      </w:r>
      <w:r w:rsidRPr="00AB4FD5">
        <w:rPr>
          <w:rFonts w:ascii="SimSun" w:hAnsi="SimSun"/>
          <w:color w:val="000000"/>
          <w:szCs w:val="21"/>
        </w:rPr>
        <w:br/>
        <w:t>Keep your chin up! *直译是“抬起下巴来”。作为词组常用来表示“别失望，抱点希望”。</w:t>
      </w:r>
      <w:r w:rsidRPr="00AB4FD5">
        <w:rPr>
          <w:rFonts w:ascii="SimSun" w:hAnsi="SimSun"/>
          <w:color w:val="000000"/>
          <w:szCs w:val="21"/>
        </w:rPr>
        <w:br/>
        <w:t>I feel so sad. (我真的很痛苦。)</w:t>
      </w:r>
      <w:r w:rsidRPr="00AB4FD5">
        <w:rPr>
          <w:rFonts w:ascii="SimSun" w:hAnsi="SimSun"/>
          <w:color w:val="000000"/>
          <w:szCs w:val="21"/>
        </w:rPr>
        <w:br/>
        <w:t>Keep your chin up! (别灰心!) </w:t>
      </w:r>
      <w:r w:rsidRPr="00AB4FD5">
        <w:rPr>
          <w:rFonts w:ascii="SimSun" w:hAnsi="SimSun"/>
          <w:color w:val="000000"/>
          <w:szCs w:val="21"/>
        </w:rPr>
        <w:br/>
        <w:t>只要你想做，你就一定能做得到。 </w:t>
      </w:r>
      <w:r w:rsidRPr="00AB4FD5">
        <w:rPr>
          <w:rFonts w:ascii="SimSun" w:hAnsi="SimSun"/>
          <w:color w:val="000000"/>
          <w:szCs w:val="21"/>
        </w:rPr>
        <w:br/>
        <w:t>You can do anything if you really want to.</w:t>
      </w:r>
      <w:r w:rsidRPr="00AB4FD5">
        <w:rPr>
          <w:rFonts w:ascii="SimSun" w:hAnsi="SimSun"/>
          <w:color w:val="000000"/>
          <w:szCs w:val="21"/>
        </w:rPr>
        <w:br/>
        <w:t>You can do anything if you really want to. (想做你一定能做得到。)</w:t>
      </w:r>
      <w:r w:rsidRPr="00AB4FD5">
        <w:rPr>
          <w:rFonts w:ascii="SimSun" w:hAnsi="SimSun"/>
          <w:color w:val="000000"/>
          <w:szCs w:val="21"/>
        </w:rPr>
        <w:br/>
        <w:t>That's the spirit! (那才是好样的!)</w:t>
      </w:r>
      <w:r w:rsidRPr="00AB4FD5">
        <w:rPr>
          <w:rFonts w:ascii="SimSun" w:hAnsi="SimSun"/>
          <w:color w:val="000000"/>
          <w:szCs w:val="21"/>
        </w:rPr>
        <w:br/>
        <w:t>You can do anything if you put your mind to it.</w:t>
      </w:r>
      <w:r w:rsidRPr="00AB4FD5">
        <w:rPr>
          <w:rFonts w:ascii="SimSun" w:hAnsi="SimSun"/>
          <w:color w:val="000000"/>
          <w:szCs w:val="21"/>
        </w:rPr>
        <w:br/>
        <w:t>You can do anything if you are so minded.</w:t>
      </w:r>
      <w:r w:rsidRPr="00AB4FD5">
        <w:rPr>
          <w:rFonts w:ascii="SimSun" w:hAnsi="SimSun"/>
          <w:color w:val="000000"/>
          <w:szCs w:val="21"/>
        </w:rPr>
        <w:br/>
        <w:t>You can accomplish anything if you believe in it. (只要有信心，什么事都办得到。) </w:t>
      </w:r>
      <w:r w:rsidRPr="00AB4FD5">
        <w:rPr>
          <w:rFonts w:ascii="SimSun" w:hAnsi="SimSun"/>
          <w:color w:val="000000"/>
          <w:szCs w:val="21"/>
        </w:rPr>
        <w:br/>
        <w:t>这是一个机会。 </w:t>
      </w:r>
      <w:r w:rsidRPr="00AB4FD5">
        <w:rPr>
          <w:rFonts w:ascii="SimSun" w:hAnsi="SimSun"/>
          <w:color w:val="000000"/>
          <w:szCs w:val="21"/>
        </w:rPr>
        <w:br/>
        <w:t>There's a chance. *鼓励对方打起精神的说法。“愿望有可能实现”，但带有希望不大的语感。</w:t>
      </w:r>
      <w:r w:rsidRPr="00AB4FD5">
        <w:rPr>
          <w:rFonts w:ascii="SimSun" w:hAnsi="SimSun"/>
          <w:color w:val="000000"/>
          <w:szCs w:val="21"/>
        </w:rPr>
        <w:br/>
        <w:t>I'll never pass that test. (我肯定考不过。)</w:t>
      </w:r>
      <w:r w:rsidRPr="00AB4FD5">
        <w:rPr>
          <w:rFonts w:ascii="SimSun" w:hAnsi="SimSun"/>
          <w:color w:val="000000"/>
          <w:szCs w:val="21"/>
        </w:rPr>
        <w:br/>
        <w:t>There's a chance. (这可是个机会。)</w:t>
      </w:r>
      <w:r w:rsidRPr="00AB4FD5">
        <w:rPr>
          <w:rFonts w:ascii="SimSun" w:hAnsi="SimSun"/>
          <w:color w:val="000000"/>
          <w:szCs w:val="21"/>
        </w:rPr>
        <w:br/>
        <w:t>There's a possibility.</w:t>
      </w:r>
      <w:r w:rsidRPr="00AB4FD5">
        <w:rPr>
          <w:rFonts w:ascii="SimSun" w:hAnsi="SimSun"/>
          <w:color w:val="000000"/>
          <w:szCs w:val="21"/>
        </w:rPr>
        <w:br/>
        <w:t>It's not impossible. (不是不可能的。)</w:t>
      </w:r>
      <w:r w:rsidRPr="00AB4FD5">
        <w:rPr>
          <w:rFonts w:ascii="SimSun" w:hAnsi="SimSun"/>
          <w:color w:val="000000"/>
          <w:szCs w:val="21"/>
        </w:rPr>
        <w:br/>
        <w:t>It could happen. (还是有可能的。) </w:t>
      </w:r>
      <w:r w:rsidRPr="00AB4FD5">
        <w:rPr>
          <w:rFonts w:ascii="SimSun" w:hAnsi="SimSun"/>
          <w:color w:val="000000"/>
          <w:szCs w:val="21"/>
        </w:rPr>
        <w:br/>
        <w:t>担心解决不了任何问题。</w:t>
      </w:r>
      <w:r w:rsidRPr="00AB4FD5">
        <w:rPr>
          <w:rFonts w:ascii="SimSun" w:hAnsi="SimSun"/>
          <w:color w:val="000000"/>
          <w:szCs w:val="21"/>
        </w:rPr>
        <w:br/>
        <w:t>Worrying about it won't solve anything.</w:t>
      </w:r>
      <w:r w:rsidRPr="00AB4FD5">
        <w:rPr>
          <w:rFonts w:ascii="SimSun" w:hAnsi="SimSun"/>
          <w:color w:val="000000"/>
          <w:szCs w:val="21"/>
        </w:rPr>
        <w:br/>
        <w:t>Worrying about it won't make it better. </w:t>
      </w:r>
      <w:r w:rsidRPr="00AB4FD5">
        <w:rPr>
          <w:rFonts w:ascii="SimSun" w:hAnsi="SimSun"/>
          <w:color w:val="000000"/>
          <w:szCs w:val="21"/>
        </w:rPr>
        <w:br/>
        <w:t>振作起来!杰克。 </w:t>
      </w:r>
      <w:r w:rsidRPr="00AB4FD5">
        <w:rPr>
          <w:rFonts w:ascii="SimSun" w:hAnsi="SimSun"/>
          <w:color w:val="000000"/>
          <w:szCs w:val="21"/>
        </w:rPr>
        <w:br/>
        <w:t>Get it together, Jack!</w:t>
      </w:r>
      <w:r w:rsidRPr="00AB4FD5">
        <w:rPr>
          <w:rFonts w:ascii="SimSun" w:hAnsi="SimSun"/>
          <w:color w:val="000000"/>
          <w:szCs w:val="21"/>
        </w:rPr>
        <w:br/>
        <w:t>I can't do it, I can't! (我做不了，我不行。)</w:t>
      </w:r>
      <w:r w:rsidRPr="00AB4FD5">
        <w:rPr>
          <w:rFonts w:ascii="SimSun" w:hAnsi="SimSun"/>
          <w:color w:val="000000"/>
          <w:szCs w:val="21"/>
        </w:rPr>
        <w:br/>
        <w:t>Get it together, Jack! (振作起来，杰克!) </w:t>
      </w:r>
      <w:r w:rsidRPr="00AB4FD5">
        <w:rPr>
          <w:rFonts w:ascii="SimSun" w:hAnsi="SimSun"/>
          <w:color w:val="000000"/>
          <w:szCs w:val="21"/>
        </w:rPr>
        <w:br/>
        <w:t>试试看。 </w:t>
      </w:r>
      <w:r w:rsidRPr="00AB4FD5">
        <w:rPr>
          <w:rFonts w:ascii="SimSun" w:hAnsi="SimSun"/>
          <w:color w:val="000000"/>
          <w:szCs w:val="21"/>
        </w:rPr>
        <w:br/>
        <w:t>Just try it.</w:t>
      </w:r>
      <w:r w:rsidRPr="00AB4FD5">
        <w:rPr>
          <w:rFonts w:ascii="SimSun" w:hAnsi="SimSun"/>
          <w:color w:val="000000"/>
          <w:szCs w:val="21"/>
        </w:rPr>
        <w:br/>
        <w:t>I don't think I can. (我想我不行。)</w:t>
      </w:r>
      <w:r w:rsidRPr="00AB4FD5">
        <w:rPr>
          <w:rFonts w:ascii="SimSun" w:hAnsi="SimSun"/>
          <w:color w:val="000000"/>
          <w:szCs w:val="21"/>
        </w:rPr>
        <w:br/>
        <w:t>Just try it. (你试试看。)</w:t>
      </w:r>
      <w:r w:rsidRPr="00AB4FD5">
        <w:rPr>
          <w:rFonts w:ascii="SimSun" w:hAnsi="SimSun"/>
          <w:color w:val="000000"/>
          <w:szCs w:val="21"/>
        </w:rPr>
        <w:br/>
        <w:t>I don't want to. (我不想做。)</w:t>
      </w:r>
      <w:r w:rsidRPr="00AB4FD5">
        <w:rPr>
          <w:rFonts w:ascii="SimSun" w:hAnsi="SimSun"/>
          <w:color w:val="000000"/>
          <w:szCs w:val="21"/>
        </w:rPr>
        <w:br/>
        <w:t>Just try it. (就试一下。)</w:t>
      </w:r>
      <w:r w:rsidRPr="00AB4FD5">
        <w:rPr>
          <w:rFonts w:ascii="SimSun" w:hAnsi="SimSun"/>
          <w:color w:val="000000"/>
          <w:szCs w:val="21"/>
        </w:rPr>
        <w:br/>
        <w:t>Come on, try it.</w:t>
      </w:r>
      <w:r w:rsidRPr="00AB4FD5">
        <w:rPr>
          <w:rFonts w:ascii="SimSun" w:hAnsi="SimSun"/>
          <w:color w:val="000000"/>
          <w:szCs w:val="21"/>
        </w:rPr>
        <w:br/>
        <w:t>Just give it a try. </w:t>
      </w:r>
      <w:r w:rsidRPr="00AB4FD5">
        <w:rPr>
          <w:rFonts w:ascii="SimSun" w:hAnsi="SimSun"/>
          <w:color w:val="000000"/>
          <w:szCs w:val="21"/>
        </w:rPr>
        <w:br/>
        <w:t>试着做做。 </w:t>
      </w:r>
      <w:r w:rsidRPr="00AB4FD5">
        <w:rPr>
          <w:rFonts w:ascii="SimSun" w:hAnsi="SimSun"/>
          <w:color w:val="000000"/>
          <w:szCs w:val="21"/>
        </w:rPr>
        <w:br/>
        <w:t>Try and do it.</w:t>
      </w:r>
      <w:r w:rsidRPr="00AB4FD5">
        <w:rPr>
          <w:rFonts w:ascii="SimSun" w:hAnsi="SimSun"/>
          <w:color w:val="000000"/>
          <w:szCs w:val="21"/>
        </w:rPr>
        <w:br/>
        <w:t>Try it.</w:t>
      </w:r>
      <w:r w:rsidRPr="00AB4FD5">
        <w:rPr>
          <w:rFonts w:ascii="SimSun" w:hAnsi="SimSun"/>
          <w:color w:val="000000"/>
          <w:szCs w:val="21"/>
        </w:rPr>
        <w:br/>
        <w:t>Give it a try. </w:t>
      </w:r>
      <w:r w:rsidRPr="00AB4FD5">
        <w:rPr>
          <w:rFonts w:ascii="SimSun" w:hAnsi="SimSun"/>
          <w:color w:val="000000"/>
          <w:szCs w:val="21"/>
        </w:rPr>
        <w:br/>
        <w:t>再试一遍。 </w:t>
      </w:r>
      <w:r w:rsidRPr="00AB4FD5">
        <w:rPr>
          <w:rFonts w:ascii="SimSun" w:hAnsi="SimSun"/>
          <w:color w:val="000000"/>
          <w:szCs w:val="21"/>
        </w:rPr>
        <w:br/>
        <w:t>Try again.</w:t>
      </w:r>
      <w:r w:rsidRPr="00AB4FD5">
        <w:rPr>
          <w:rFonts w:ascii="SimSun" w:hAnsi="SimSun"/>
          <w:color w:val="000000"/>
          <w:szCs w:val="21"/>
        </w:rPr>
        <w:br/>
        <w:t>Have another try.</w:t>
      </w:r>
      <w:r w:rsidRPr="00AB4FD5">
        <w:rPr>
          <w:rFonts w:ascii="SimSun" w:hAnsi="SimSun"/>
          <w:color w:val="000000"/>
          <w:szCs w:val="21"/>
        </w:rPr>
        <w:br/>
        <w:t>Do it again.</w:t>
      </w:r>
      <w:r w:rsidRPr="00AB4FD5">
        <w:rPr>
          <w:rFonts w:ascii="SimSun" w:hAnsi="SimSun"/>
          <w:color w:val="000000"/>
          <w:szCs w:val="21"/>
        </w:rPr>
        <w:br/>
        <w:t>Give it another try. </w:t>
      </w:r>
      <w:r w:rsidRPr="00AB4FD5">
        <w:rPr>
          <w:rFonts w:ascii="SimSun" w:hAnsi="SimSun"/>
          <w:color w:val="000000"/>
          <w:szCs w:val="21"/>
        </w:rPr>
        <w:br/>
        <w:t>别害怕。 </w:t>
      </w:r>
      <w:r w:rsidRPr="00AB4FD5">
        <w:rPr>
          <w:rFonts w:ascii="SimSun" w:hAnsi="SimSun"/>
          <w:color w:val="000000"/>
          <w:szCs w:val="21"/>
        </w:rPr>
        <w:br/>
        <w:t>Don't be a chicken. *这里的chicken是俚语，表示“胆小鬼，窝囊废”，而不是“小鸡”。</w:t>
      </w:r>
      <w:r w:rsidRPr="00AB4FD5">
        <w:rPr>
          <w:rFonts w:ascii="SimSun" w:hAnsi="SimSun"/>
          <w:color w:val="000000"/>
          <w:szCs w:val="21"/>
        </w:rPr>
        <w:br/>
        <w:t>Don't be a chicken. Ask her out. (别那么窝囊，去约她吧。)</w:t>
      </w:r>
      <w:r w:rsidRPr="00AB4FD5">
        <w:rPr>
          <w:rFonts w:ascii="SimSun" w:hAnsi="SimSun"/>
          <w:color w:val="000000"/>
          <w:szCs w:val="21"/>
        </w:rPr>
        <w:br/>
        <w:t>But what if she says not? (可要是她说“不”怎么办?)</w:t>
      </w:r>
      <w:r w:rsidRPr="00AB4FD5">
        <w:rPr>
          <w:rFonts w:ascii="SimSun" w:hAnsi="SimSun"/>
          <w:color w:val="000000"/>
          <w:szCs w:val="21"/>
        </w:rPr>
        <w:br/>
        <w:t>Don't be a coward.</w:t>
      </w:r>
      <w:r w:rsidRPr="00AB4FD5">
        <w:rPr>
          <w:rFonts w:ascii="SimSun" w:hAnsi="SimSun"/>
          <w:color w:val="000000"/>
          <w:szCs w:val="21"/>
        </w:rPr>
        <w:br/>
        <w:t>Don't be a sissy. *俚语。 </w:t>
      </w:r>
      <w:r w:rsidRPr="00AB4FD5">
        <w:rPr>
          <w:rFonts w:ascii="SimSun" w:hAnsi="SimSun"/>
          <w:color w:val="000000"/>
          <w:szCs w:val="21"/>
        </w:rPr>
        <w:br/>
        <w:t>让我们面对现实。 </w:t>
      </w:r>
      <w:r w:rsidRPr="00AB4FD5">
        <w:rPr>
          <w:rFonts w:ascii="SimSun" w:hAnsi="SimSun"/>
          <w:color w:val="000000"/>
          <w:szCs w:val="21"/>
        </w:rPr>
        <w:br/>
        <w:t>Let's face it. *用在表示“面对不能令人满意的事实”时。</w:t>
      </w:r>
      <w:r w:rsidRPr="00AB4FD5">
        <w:rPr>
          <w:rFonts w:ascii="SimSun" w:hAnsi="SimSun"/>
          <w:color w:val="000000"/>
          <w:szCs w:val="21"/>
        </w:rPr>
        <w:br/>
        <w:t>Do you think I'm smart? (你觉得我聪明吗?)</w:t>
      </w:r>
      <w:r w:rsidRPr="00AB4FD5">
        <w:rPr>
          <w:rFonts w:ascii="SimSun" w:hAnsi="SimSun"/>
          <w:color w:val="000000"/>
          <w:szCs w:val="21"/>
        </w:rPr>
        <w:br/>
        <w:t>Let's face it, you're no Einstein. (你得面对现实，你不是爱因斯坦。)</w:t>
      </w:r>
      <w:r w:rsidRPr="00AB4FD5">
        <w:rPr>
          <w:rFonts w:ascii="SimSun" w:hAnsi="SimSun"/>
          <w:color w:val="000000"/>
          <w:szCs w:val="21"/>
        </w:rPr>
        <w:br/>
        <w:t>Let's face facts. (让我们面对现实。)</w:t>
      </w:r>
      <w:r w:rsidRPr="00AB4FD5">
        <w:rPr>
          <w:rFonts w:ascii="SimSun" w:hAnsi="SimSun"/>
          <w:color w:val="000000"/>
          <w:szCs w:val="21"/>
        </w:rPr>
        <w:br/>
        <w:t>Let's be realistic. </w:t>
      </w:r>
      <w:r w:rsidRPr="00AB4FD5">
        <w:rPr>
          <w:rFonts w:ascii="SimSun" w:hAnsi="SimSun"/>
          <w:color w:val="000000"/>
          <w:szCs w:val="21"/>
        </w:rPr>
        <w:br/>
        <w:t>我们得让他振作起来。 </w:t>
      </w:r>
      <w:r w:rsidRPr="00AB4FD5">
        <w:rPr>
          <w:rFonts w:ascii="SimSun" w:hAnsi="SimSun"/>
          <w:color w:val="000000"/>
          <w:szCs w:val="21"/>
        </w:rPr>
        <w:br/>
        <w:t>Let's cheer him up.</w:t>
      </w:r>
      <w:r w:rsidRPr="00AB4FD5">
        <w:rPr>
          <w:rFonts w:ascii="SimSun" w:hAnsi="SimSun"/>
          <w:color w:val="000000"/>
          <w:szCs w:val="21"/>
        </w:rPr>
        <w:br/>
        <w:t>He looks blue. (他看上去很忧郁。)</w:t>
      </w:r>
      <w:r w:rsidRPr="00AB4FD5">
        <w:rPr>
          <w:rFonts w:ascii="SimSun" w:hAnsi="SimSun"/>
          <w:color w:val="000000"/>
          <w:szCs w:val="21"/>
        </w:rPr>
        <w:br/>
        <w:t>Let's cheer him up. (我们得让他振作起来。)</w:t>
      </w:r>
      <w:r w:rsidRPr="00AB4FD5">
        <w:rPr>
          <w:rFonts w:ascii="SimSun" w:hAnsi="SimSun"/>
          <w:color w:val="000000"/>
          <w:szCs w:val="21"/>
        </w:rPr>
        <w:br/>
        <w:t>Let's try to make him forget his troubles. (我们试着让他忘记烦恼吧。) </w:t>
      </w:r>
      <w:r w:rsidRPr="00AB4FD5">
        <w:rPr>
          <w:rFonts w:ascii="SimSun" w:hAnsi="SimSun"/>
          <w:color w:val="000000"/>
          <w:szCs w:val="21"/>
        </w:rPr>
        <w:br/>
        <w:t>我祝你成功! </w:t>
      </w:r>
      <w:r w:rsidRPr="00AB4FD5">
        <w:rPr>
          <w:rFonts w:ascii="SimSun" w:hAnsi="SimSun"/>
          <w:color w:val="000000"/>
          <w:szCs w:val="21"/>
        </w:rPr>
        <w:br/>
        <w:t>I wish you success!</w:t>
      </w:r>
      <w:r w:rsidRPr="00AB4FD5">
        <w:rPr>
          <w:rFonts w:ascii="SimSun" w:hAnsi="SimSun"/>
          <w:color w:val="000000"/>
          <w:szCs w:val="21"/>
        </w:rPr>
        <w:br/>
        <w:t>Success to you!</w:t>
      </w:r>
      <w:r w:rsidRPr="00AB4FD5">
        <w:rPr>
          <w:rFonts w:ascii="SimSun" w:hAnsi="SimSun"/>
          <w:color w:val="000000"/>
          <w:szCs w:val="21"/>
        </w:rPr>
        <w:br/>
        <w:t>May you succeed!</w:t>
      </w:r>
      <w:r w:rsidRPr="00AB4FD5">
        <w:rPr>
          <w:rFonts w:ascii="SimSun" w:hAnsi="SimSun"/>
          <w:color w:val="000000"/>
          <w:szCs w:val="21"/>
        </w:rPr>
        <w:br/>
        <w:t>I'll have my fingers crossed. *have one's fingers crossed 表示“希望计划能够顺利进行”。直译是“把手指叠在一起”，实际场合中常常一边把中指叠在食指上，一边这么说。</w:t>
      </w:r>
      <w:r w:rsidRPr="00AB4FD5">
        <w:rPr>
          <w:rFonts w:ascii="SimSun" w:hAnsi="SimSun"/>
          <w:color w:val="000000"/>
          <w:szCs w:val="21"/>
        </w:rPr>
        <w:br/>
        <w:t>I'll keep my fingers crossed.</w:t>
      </w:r>
      <w:r w:rsidRPr="00AB4FD5">
        <w:rPr>
          <w:rFonts w:ascii="SimSun" w:hAnsi="SimSun"/>
          <w:color w:val="000000"/>
          <w:szCs w:val="21"/>
        </w:rPr>
        <w:br/>
        <w:t>I'll cross my fingers.</w:t>
      </w:r>
      <w:r w:rsidRPr="00AB4FD5">
        <w:rPr>
          <w:rFonts w:ascii="SimSun" w:hAnsi="SimSun"/>
          <w:color w:val="000000"/>
          <w:szCs w:val="21"/>
        </w:rPr>
        <w:br/>
        <w:t>I'll keep my hopes up. (我期待着……。) </w:t>
      </w:r>
      <w:r w:rsidRPr="00AB4FD5">
        <w:rPr>
          <w:rFonts w:ascii="SimSun" w:hAnsi="SimSun"/>
          <w:color w:val="000000"/>
          <w:szCs w:val="21"/>
        </w:rPr>
        <w:br/>
        <w:t>应当面对他说。 </w:t>
      </w:r>
      <w:r w:rsidRPr="00AB4FD5">
        <w:rPr>
          <w:rFonts w:ascii="SimSun" w:hAnsi="SimSun"/>
          <w:color w:val="000000"/>
          <w:szCs w:val="21"/>
        </w:rPr>
        <w:br/>
        <w:t>Tell him to his face.</w:t>
      </w:r>
      <w:r w:rsidRPr="00AB4FD5">
        <w:rPr>
          <w:rFonts w:ascii="SimSun" w:hAnsi="SimSun"/>
          <w:color w:val="000000"/>
          <w:szCs w:val="21"/>
        </w:rPr>
        <w:br/>
        <w:t>Tell him to his face that he's a liar! (你应当面对他说他是个骗子!)</w:t>
      </w:r>
      <w:r w:rsidRPr="00AB4FD5">
        <w:rPr>
          <w:rFonts w:ascii="SimSun" w:hAnsi="SimSun"/>
          <w:color w:val="000000"/>
          <w:szCs w:val="21"/>
        </w:rPr>
        <w:br/>
        <w:t>Well, I can't. (可我不行。) </w:t>
      </w:r>
      <w:r w:rsidRPr="00AB4FD5">
        <w:rPr>
          <w:rFonts w:ascii="SimSun" w:hAnsi="SimSun"/>
          <w:color w:val="000000"/>
          <w:szCs w:val="21"/>
        </w:rPr>
        <w:br/>
        <w:t>我是认真的。 </w:t>
      </w:r>
      <w:r w:rsidRPr="00AB4FD5">
        <w:rPr>
          <w:rFonts w:ascii="SimSun" w:hAnsi="SimSun"/>
          <w:color w:val="000000"/>
          <w:szCs w:val="21"/>
        </w:rPr>
        <w:br/>
        <w:t>I'm serious.</w:t>
      </w:r>
      <w:r w:rsidRPr="00AB4FD5">
        <w:rPr>
          <w:rFonts w:ascii="SimSun" w:hAnsi="SimSun"/>
          <w:color w:val="000000"/>
          <w:szCs w:val="21"/>
        </w:rPr>
        <w:br/>
        <w:t>No way! (不可能!)</w:t>
      </w:r>
      <w:r w:rsidRPr="00AB4FD5">
        <w:rPr>
          <w:rFonts w:ascii="SimSun" w:hAnsi="SimSun"/>
          <w:color w:val="000000"/>
          <w:szCs w:val="21"/>
        </w:rPr>
        <w:br/>
        <w:t>I'm serious. (我是认真的。)</w:t>
      </w:r>
      <w:r w:rsidRPr="00AB4FD5">
        <w:rPr>
          <w:rFonts w:ascii="SimSun" w:hAnsi="SimSun"/>
          <w:color w:val="000000"/>
          <w:szCs w:val="21"/>
        </w:rPr>
        <w:br/>
        <w:t>Are you joking? (你是开玩笑吧?)</w:t>
      </w:r>
      <w:r w:rsidRPr="00AB4FD5">
        <w:rPr>
          <w:rFonts w:ascii="SimSun" w:hAnsi="SimSun"/>
          <w:color w:val="000000"/>
          <w:szCs w:val="21"/>
        </w:rPr>
        <w:br/>
        <w:t>No, I'm serious. (不，我是认真的。)</w:t>
      </w:r>
      <w:r w:rsidRPr="00AB4FD5">
        <w:rPr>
          <w:rFonts w:ascii="SimSun" w:hAnsi="SimSun"/>
          <w:color w:val="000000"/>
          <w:szCs w:val="21"/>
        </w:rPr>
        <w:br/>
        <w:t>Seriously.</w:t>
      </w:r>
      <w:r w:rsidRPr="00AB4FD5">
        <w:rPr>
          <w:rFonts w:ascii="SimSun" w:hAnsi="SimSun"/>
          <w:color w:val="000000"/>
          <w:szCs w:val="21"/>
        </w:rPr>
        <w:br/>
        <w:t>I'm really serious. (我真的是认真的。)</w:t>
      </w:r>
      <w:r w:rsidRPr="00AB4FD5">
        <w:rPr>
          <w:rFonts w:ascii="SimSun" w:hAnsi="SimSun"/>
          <w:color w:val="000000"/>
          <w:szCs w:val="21"/>
        </w:rPr>
        <w:br/>
        <w:t>I'm not joking. (我没开玩笑。)</w:t>
      </w:r>
      <w:r w:rsidRPr="00AB4FD5">
        <w:rPr>
          <w:rFonts w:ascii="SimSun" w:hAnsi="SimSun"/>
          <w:color w:val="000000"/>
          <w:szCs w:val="21"/>
        </w:rPr>
        <w:br/>
        <w:t>I'm being honest with you. (开诚布公地跟你讲。)</w:t>
      </w:r>
      <w:r w:rsidRPr="00AB4FD5">
        <w:rPr>
          <w:rFonts w:ascii="SimSun" w:hAnsi="SimSun"/>
          <w:color w:val="000000"/>
          <w:szCs w:val="21"/>
        </w:rPr>
        <w:br/>
        <w:t>I mean it! *当对方不相信你说的是真话时。</w:t>
      </w:r>
      <w:r w:rsidRPr="00AB4FD5">
        <w:rPr>
          <w:rFonts w:ascii="SimSun" w:hAnsi="SimSun"/>
          <w:color w:val="000000"/>
          <w:szCs w:val="21"/>
        </w:rPr>
        <w:br/>
        <w:t>I don't mean it. (我不是这个意思。) </w:t>
      </w:r>
      <w:r w:rsidRPr="00AB4FD5">
        <w:rPr>
          <w:rFonts w:ascii="SimSun" w:hAnsi="SimSun"/>
          <w:color w:val="000000"/>
          <w:szCs w:val="21"/>
        </w:rPr>
        <w:br/>
        <w:t>这是真的呀! </w:t>
      </w:r>
      <w:r w:rsidRPr="00AB4FD5">
        <w:rPr>
          <w:rFonts w:ascii="SimSun" w:hAnsi="SimSun"/>
          <w:color w:val="000000"/>
          <w:szCs w:val="21"/>
        </w:rPr>
        <w:br/>
        <w:t>Take my word for it.</w:t>
      </w:r>
      <w:r w:rsidRPr="00AB4FD5">
        <w:rPr>
          <w:rFonts w:ascii="SimSun" w:hAnsi="SimSun"/>
          <w:color w:val="000000"/>
          <w:szCs w:val="21"/>
        </w:rPr>
        <w:br/>
        <w:t>Believe me. (相信我!)</w:t>
      </w:r>
      <w:r w:rsidRPr="00AB4FD5">
        <w:rPr>
          <w:rFonts w:ascii="SimSun" w:hAnsi="SimSun"/>
          <w:color w:val="000000"/>
          <w:szCs w:val="21"/>
        </w:rPr>
        <w:br/>
        <w:t>Take it from me.(相信我。)</w:t>
      </w:r>
      <w:r w:rsidRPr="00AB4FD5">
        <w:rPr>
          <w:rFonts w:ascii="SimSun" w:hAnsi="SimSun"/>
          <w:color w:val="000000"/>
          <w:szCs w:val="21"/>
        </w:rPr>
        <w:br/>
        <w:t>请相信! </w:t>
      </w:r>
      <w:r w:rsidRPr="00AB4FD5">
        <w:rPr>
          <w:rFonts w:ascii="SimSun" w:hAnsi="SimSun"/>
          <w:color w:val="000000"/>
          <w:szCs w:val="21"/>
        </w:rPr>
        <w:br/>
        <w:t>You'd better believe it! *口语说法。</w:t>
      </w:r>
      <w:r w:rsidRPr="00AB4FD5">
        <w:rPr>
          <w:rFonts w:ascii="SimSun" w:hAnsi="SimSun"/>
          <w:color w:val="000000"/>
          <w:szCs w:val="21"/>
        </w:rPr>
        <w:br/>
        <w:t>Did he really say that? (他真的这么说了吗?)</w:t>
      </w:r>
      <w:r w:rsidRPr="00AB4FD5">
        <w:rPr>
          <w:rFonts w:ascii="SimSun" w:hAnsi="SimSun"/>
          <w:color w:val="000000"/>
          <w:szCs w:val="21"/>
        </w:rPr>
        <w:br/>
        <w:t>You'd better believe it! (请相信我!)</w:t>
      </w:r>
      <w:r w:rsidRPr="00AB4FD5">
        <w:rPr>
          <w:rFonts w:ascii="SimSun" w:hAnsi="SimSun"/>
          <w:color w:val="000000"/>
          <w:szCs w:val="21"/>
        </w:rPr>
        <w:br/>
        <w:t>I really mean it! (真是那么回事。)</w:t>
      </w:r>
      <w:r w:rsidRPr="00AB4FD5">
        <w:rPr>
          <w:rFonts w:ascii="SimSun" w:hAnsi="SimSun"/>
          <w:color w:val="000000"/>
          <w:szCs w:val="21"/>
        </w:rPr>
        <w:br/>
        <w:t>Trust me! (请相信我!) </w:t>
      </w:r>
      <w:r w:rsidRPr="00AB4FD5">
        <w:rPr>
          <w:rFonts w:ascii="SimSun" w:hAnsi="SimSun"/>
          <w:color w:val="000000"/>
          <w:szCs w:val="21"/>
        </w:rPr>
        <w:br/>
        <w:t>我敢肯定。 </w:t>
      </w:r>
      <w:r w:rsidRPr="00AB4FD5">
        <w:rPr>
          <w:rFonts w:ascii="SimSun" w:hAnsi="SimSun"/>
          <w:color w:val="000000"/>
          <w:szCs w:val="21"/>
        </w:rPr>
        <w:br/>
        <w:t>I'm sure of it.</w:t>
      </w:r>
      <w:r w:rsidRPr="00AB4FD5">
        <w:rPr>
          <w:rFonts w:ascii="SimSun" w:hAnsi="SimSun"/>
          <w:color w:val="000000"/>
          <w:szCs w:val="21"/>
        </w:rPr>
        <w:br/>
        <w:t>Is the party at 9</w:t>
      </w:r>
      <w:r w:rsidRPr="00AB4FD5">
        <w:rPr>
          <w:rFonts w:ascii="SimSun" w:hAnsi="SimSun" w:cs="SimSun" w:hint="eastAsia"/>
          <w:color w:val="000000"/>
          <w:szCs w:val="21"/>
        </w:rPr>
        <w:t>∶</w:t>
      </w:r>
      <w:r w:rsidRPr="00AB4FD5">
        <w:rPr>
          <w:rFonts w:ascii="SimSun" w:hAnsi="SimSun" w:cs="Verdana"/>
          <w:color w:val="000000"/>
          <w:szCs w:val="21"/>
        </w:rPr>
        <w:t>00? (</w:t>
      </w:r>
      <w:r w:rsidRPr="00AB4FD5">
        <w:rPr>
          <w:rFonts w:ascii="SimSun" w:hAnsi="SimSun"/>
          <w:color w:val="000000"/>
          <w:szCs w:val="21"/>
        </w:rPr>
        <w:t>晚会是9点开始吗?)</w:t>
      </w:r>
      <w:r w:rsidRPr="00AB4FD5">
        <w:rPr>
          <w:rFonts w:ascii="SimSun" w:hAnsi="SimSun"/>
          <w:color w:val="000000"/>
          <w:szCs w:val="21"/>
        </w:rPr>
        <w:br/>
        <w:t>I'm sure of it. (我敢肯定是。)</w:t>
      </w:r>
      <w:r w:rsidRPr="00AB4FD5">
        <w:rPr>
          <w:rFonts w:ascii="SimSun" w:hAnsi="SimSun"/>
          <w:color w:val="000000"/>
          <w:szCs w:val="21"/>
        </w:rPr>
        <w:br/>
        <w:t>I'm absolutely sure.</w:t>
      </w:r>
      <w:r w:rsidRPr="00AB4FD5">
        <w:rPr>
          <w:rFonts w:ascii="SimSun" w:hAnsi="SimSun"/>
          <w:color w:val="000000"/>
          <w:szCs w:val="21"/>
        </w:rPr>
        <w:br/>
        <w:t>I know for sure that...</w:t>
      </w:r>
      <w:r w:rsidRPr="00AB4FD5">
        <w:rPr>
          <w:rFonts w:ascii="SimSun" w:hAnsi="SimSun"/>
          <w:color w:val="000000"/>
          <w:szCs w:val="21"/>
        </w:rPr>
        <w:br/>
        <w:t>I'm positive. (我有把握。) </w:t>
      </w:r>
      <w:r w:rsidRPr="00AB4FD5">
        <w:rPr>
          <w:rFonts w:ascii="SimSun" w:hAnsi="SimSun"/>
          <w:color w:val="000000"/>
          <w:szCs w:val="21"/>
        </w:rPr>
        <w:br/>
        <w:t>听起来也许奇怪，但那是真的。</w:t>
      </w:r>
      <w:r w:rsidRPr="00AB4FD5">
        <w:rPr>
          <w:rFonts w:ascii="SimSun" w:hAnsi="SimSun"/>
          <w:color w:val="000000"/>
          <w:szCs w:val="21"/>
        </w:rPr>
        <w:br/>
        <w:t>It may sound strange, but it's true.</w:t>
      </w:r>
      <w:r w:rsidRPr="00AB4FD5">
        <w:rPr>
          <w:rFonts w:ascii="SimSun" w:hAnsi="SimSun"/>
          <w:color w:val="000000"/>
          <w:szCs w:val="21"/>
        </w:rPr>
        <w:br/>
        <w:t>No way! (不可能有!)</w:t>
      </w:r>
      <w:r w:rsidRPr="00AB4FD5">
        <w:rPr>
          <w:rFonts w:ascii="SimSun" w:hAnsi="SimSun"/>
          <w:color w:val="000000"/>
          <w:szCs w:val="21"/>
        </w:rPr>
        <w:br/>
        <w:t>It may sound strange, but it's true. (听起来也许奇怪，但它是真的。)</w:t>
      </w:r>
      <w:r w:rsidRPr="00AB4FD5">
        <w:rPr>
          <w:rFonts w:ascii="SimSun" w:hAnsi="SimSun"/>
          <w:color w:val="000000"/>
          <w:szCs w:val="21"/>
        </w:rPr>
        <w:br/>
        <w:t>You may not believe it, but I'm telling the truth.</w:t>
      </w:r>
      <w:r w:rsidRPr="00AB4FD5">
        <w:rPr>
          <w:rFonts w:ascii="SimSun" w:hAnsi="SimSun"/>
          <w:color w:val="000000"/>
          <w:szCs w:val="21"/>
        </w:rPr>
        <w:br/>
        <w:t>It may be unbelievable, but it's the truth. (你也许不能相信，但那是事实。) </w:t>
      </w:r>
      <w:r w:rsidRPr="00AB4FD5">
        <w:rPr>
          <w:rFonts w:ascii="SimSun" w:hAnsi="SimSun"/>
          <w:color w:val="000000"/>
          <w:szCs w:val="21"/>
        </w:rPr>
        <w:br/>
        <w:t>我是无辜的! </w:t>
      </w:r>
      <w:r w:rsidRPr="00AB4FD5">
        <w:rPr>
          <w:rFonts w:ascii="SimSun" w:hAnsi="SimSun"/>
          <w:color w:val="000000"/>
          <w:szCs w:val="21"/>
        </w:rPr>
        <w:br/>
        <w:t>I'm innocent!</w:t>
      </w:r>
      <w:r w:rsidRPr="00AB4FD5">
        <w:rPr>
          <w:rFonts w:ascii="SimSun" w:hAnsi="SimSun"/>
          <w:color w:val="000000"/>
          <w:szCs w:val="21"/>
        </w:rPr>
        <w:br/>
        <w:t>It's your fault. (是你的错。)</w:t>
      </w:r>
      <w:r w:rsidRPr="00AB4FD5">
        <w:rPr>
          <w:rFonts w:ascii="SimSun" w:hAnsi="SimSun"/>
          <w:color w:val="000000"/>
          <w:szCs w:val="21"/>
        </w:rPr>
        <w:br/>
        <w:t>Me? I'm innocent! (是我?真冤柱呀!)</w:t>
      </w:r>
      <w:r w:rsidRPr="00AB4FD5">
        <w:rPr>
          <w:rFonts w:ascii="SimSun" w:hAnsi="SimSun"/>
          <w:color w:val="000000"/>
          <w:szCs w:val="21"/>
        </w:rPr>
        <w:br/>
        <w:t>I'm innocent! (我是清白的。)</w:t>
      </w:r>
      <w:r w:rsidRPr="00AB4FD5">
        <w:rPr>
          <w:rFonts w:ascii="SimSun" w:hAnsi="SimSun"/>
          <w:color w:val="000000"/>
          <w:szCs w:val="21"/>
        </w:rPr>
        <w:br/>
        <w:t>Don't lie! I saw you do it. (别撒谎，我看见你干的。)</w:t>
      </w:r>
      <w:r w:rsidRPr="00AB4FD5">
        <w:rPr>
          <w:rFonts w:ascii="SimSun" w:hAnsi="SimSun"/>
          <w:color w:val="000000"/>
          <w:szCs w:val="21"/>
        </w:rPr>
        <w:br/>
        <w:t>I didn't do it. (我没干。)</w:t>
      </w:r>
    </w:p>
    <w:p w:rsidR="007E730F" w:rsidRPr="00AB4FD5" w:rsidRDefault="007E730F" w:rsidP="007E730F">
      <w:pPr>
        <w:pStyle w:val="Heading1"/>
        <w:spacing w:before="120" w:after="120"/>
        <w:rPr>
          <w:rFonts w:ascii="SimSun" w:hAnsi="SimSun"/>
          <w:color w:val="000000"/>
          <w:sz w:val="24"/>
          <w:szCs w:val="21"/>
        </w:rPr>
      </w:pPr>
      <w:bookmarkStart w:id="22" w:name="_Toc7167154"/>
      <w:r w:rsidRPr="00AB4FD5">
        <w:rPr>
          <w:rFonts w:ascii="SimSun" w:hAnsi="SimSun" w:hint="eastAsia"/>
          <w:color w:val="000000"/>
          <w:sz w:val="24"/>
          <w:szCs w:val="21"/>
        </w:rPr>
        <w:t>[口语8000句-21]怀疑</w:t>
      </w:r>
      <w:bookmarkEnd w:id="22"/>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怀疑时</w:t>
      </w:r>
      <w:r w:rsidRPr="00AB4FD5">
        <w:rPr>
          <w:rFonts w:ascii="SimSun" w:hAnsi="SimSun"/>
          <w:color w:val="000000"/>
          <w:szCs w:val="21"/>
        </w:rPr>
        <w:br/>
      </w:r>
      <w:r w:rsidRPr="00AB4FD5">
        <w:rPr>
          <w:rFonts w:ascii="SimSun" w:hAnsi="SimSun"/>
          <w:color w:val="000000"/>
          <w:szCs w:val="21"/>
        </w:rPr>
        <w:br/>
        <w:t>真的? </w:t>
      </w:r>
      <w:r w:rsidRPr="00AB4FD5">
        <w:rPr>
          <w:rFonts w:ascii="SimSun" w:hAnsi="SimSun"/>
          <w:color w:val="000000"/>
          <w:szCs w:val="21"/>
        </w:rPr>
        <w:br/>
        <w:t>Really? *“真的吗?”。询问对方的语气，也常说Oh, really?</w:t>
      </w:r>
      <w:r w:rsidRPr="00AB4FD5">
        <w:rPr>
          <w:rFonts w:ascii="SimSun" w:hAnsi="SimSun"/>
          <w:color w:val="000000"/>
          <w:szCs w:val="21"/>
        </w:rPr>
        <w:br/>
        <w:t>He's 38. (他38岁。)</w:t>
      </w:r>
      <w:r w:rsidRPr="00AB4FD5">
        <w:rPr>
          <w:rFonts w:ascii="SimSun" w:hAnsi="SimSun"/>
          <w:color w:val="000000"/>
          <w:szCs w:val="21"/>
        </w:rPr>
        <w:br/>
        <w:t>Really? (真的?)</w:t>
      </w:r>
      <w:r w:rsidRPr="00AB4FD5">
        <w:rPr>
          <w:rFonts w:ascii="SimSun" w:hAnsi="SimSun"/>
          <w:color w:val="000000"/>
          <w:szCs w:val="21"/>
        </w:rPr>
        <w:br/>
        <w:t>Are you sure? *“敢肯定吗?”，想要确认的心情，要比上句稍强。 </w:t>
      </w:r>
      <w:r w:rsidRPr="00AB4FD5">
        <w:rPr>
          <w:rFonts w:ascii="SimSun" w:hAnsi="SimSun"/>
          <w:color w:val="000000"/>
          <w:szCs w:val="21"/>
        </w:rPr>
        <w:br/>
        <w:t>你是认真的吗? </w:t>
      </w:r>
      <w:r w:rsidRPr="00AB4FD5">
        <w:rPr>
          <w:rFonts w:ascii="SimSun" w:hAnsi="SimSun"/>
          <w:color w:val="000000"/>
          <w:szCs w:val="21"/>
        </w:rPr>
        <w:br/>
        <w:t>Are you serious?</w:t>
      </w:r>
      <w:r w:rsidRPr="00AB4FD5">
        <w:rPr>
          <w:rFonts w:ascii="SimSun" w:hAnsi="SimSun"/>
          <w:color w:val="000000"/>
          <w:szCs w:val="21"/>
        </w:rPr>
        <w:br/>
        <w:t>I want to break up with you. (我想和你分手。)</w:t>
      </w:r>
      <w:r w:rsidRPr="00AB4FD5">
        <w:rPr>
          <w:rFonts w:ascii="SimSun" w:hAnsi="SimSun"/>
          <w:color w:val="000000"/>
          <w:szCs w:val="21"/>
        </w:rPr>
        <w:br/>
        <w:t>Are you serious? (你是认真的吗?)*有些怀疑对方的语感。</w:t>
      </w:r>
      <w:r w:rsidRPr="00AB4FD5">
        <w:rPr>
          <w:rFonts w:ascii="SimSun" w:hAnsi="SimSun"/>
          <w:color w:val="000000"/>
          <w:szCs w:val="21"/>
        </w:rPr>
        <w:br/>
        <w:t>开玩笑呢吧? </w:t>
      </w:r>
      <w:r w:rsidRPr="00AB4FD5">
        <w:rPr>
          <w:rFonts w:ascii="SimSun" w:hAnsi="SimSun"/>
          <w:color w:val="000000"/>
          <w:szCs w:val="21"/>
        </w:rPr>
        <w:br/>
        <w:t>Are you joking?</w:t>
      </w:r>
      <w:r w:rsidRPr="00AB4FD5">
        <w:rPr>
          <w:rFonts w:ascii="SimSun" w:hAnsi="SimSun"/>
          <w:color w:val="000000"/>
          <w:szCs w:val="21"/>
        </w:rPr>
        <w:br/>
        <w:t>I quit my job. (我把工作辞了。)</w:t>
      </w:r>
      <w:r w:rsidRPr="00AB4FD5">
        <w:rPr>
          <w:rFonts w:ascii="SimSun" w:hAnsi="SimSun"/>
          <w:color w:val="000000"/>
          <w:szCs w:val="21"/>
        </w:rPr>
        <w:br/>
        <w:t>Are you joking? (开玩笑呢吧?)</w:t>
      </w:r>
      <w:r w:rsidRPr="00AB4FD5">
        <w:rPr>
          <w:rFonts w:ascii="SimSun" w:hAnsi="SimSun"/>
          <w:color w:val="000000"/>
          <w:szCs w:val="21"/>
        </w:rPr>
        <w:br/>
        <w:t>Do you mean it? (是真的吗?)</w:t>
      </w:r>
      <w:r w:rsidRPr="00AB4FD5">
        <w:rPr>
          <w:rFonts w:ascii="SimSun" w:hAnsi="SimSun"/>
          <w:color w:val="000000"/>
          <w:szCs w:val="21"/>
        </w:rPr>
        <w:br/>
        <w:t>Are you kidding? (是说着玩吧?) *kid 常来表示“耍弄，开玩笑”。 </w:t>
      </w:r>
      <w:r w:rsidRPr="00AB4FD5">
        <w:rPr>
          <w:rFonts w:ascii="SimSun" w:hAnsi="SimSun"/>
          <w:color w:val="000000"/>
          <w:szCs w:val="21"/>
        </w:rPr>
        <w:br/>
        <w:t>我怀疑。 </w:t>
      </w:r>
      <w:r w:rsidRPr="00AB4FD5">
        <w:rPr>
          <w:rFonts w:ascii="SimSun" w:hAnsi="SimSun"/>
          <w:color w:val="000000"/>
          <w:szCs w:val="21"/>
        </w:rPr>
        <w:br/>
        <w:t>I doubt it. *表示对别人的话抱有怀疑的心情。</w:t>
      </w:r>
      <w:r w:rsidRPr="00AB4FD5">
        <w:rPr>
          <w:rFonts w:ascii="SimSun" w:hAnsi="SimSun"/>
          <w:color w:val="000000"/>
          <w:szCs w:val="21"/>
        </w:rPr>
        <w:br/>
        <w:t>Do you think you'll get a raise? (你觉得你能涨工资吗?)</w:t>
      </w:r>
      <w:r w:rsidRPr="00AB4FD5">
        <w:rPr>
          <w:rFonts w:ascii="SimSun" w:hAnsi="SimSun"/>
          <w:color w:val="000000"/>
          <w:szCs w:val="21"/>
        </w:rPr>
        <w:br/>
        <w:t>I doubt it. (我怀疑。)</w:t>
      </w:r>
      <w:r w:rsidRPr="00AB4FD5">
        <w:rPr>
          <w:rFonts w:ascii="SimSun" w:hAnsi="SimSun"/>
          <w:color w:val="000000"/>
          <w:szCs w:val="21"/>
        </w:rPr>
        <w:br/>
        <w:t>It's doubtful!</w:t>
      </w:r>
      <w:r w:rsidRPr="00AB4FD5">
        <w:rPr>
          <w:rFonts w:ascii="SimSun" w:hAnsi="SimSun"/>
          <w:color w:val="000000"/>
          <w:szCs w:val="21"/>
        </w:rPr>
        <w:br/>
        <w:t>I don't think so. (我不这样认为。)</w:t>
      </w:r>
      <w:r w:rsidRPr="00AB4FD5">
        <w:rPr>
          <w:rFonts w:ascii="SimSun" w:hAnsi="SimSun"/>
          <w:color w:val="000000"/>
          <w:szCs w:val="21"/>
        </w:rPr>
        <w:br/>
        <w:t>I wouldn't bet on it.</w:t>
      </w:r>
      <w:r w:rsidRPr="00AB4FD5">
        <w:rPr>
          <w:rFonts w:ascii="SimSun" w:hAnsi="SimSun"/>
          <w:color w:val="000000"/>
          <w:szCs w:val="21"/>
        </w:rPr>
        <w:br/>
        <w:t>It's chancy. *俚语。</w:t>
      </w:r>
      <w:r w:rsidRPr="00AB4FD5">
        <w:rPr>
          <w:rFonts w:ascii="SimSun" w:hAnsi="SimSun"/>
          <w:color w:val="000000"/>
          <w:szCs w:val="21"/>
        </w:rPr>
        <w:br/>
        <w:t>It's iffy. *非常随便的说法。 </w:t>
      </w:r>
      <w:r w:rsidRPr="00AB4FD5">
        <w:rPr>
          <w:rFonts w:ascii="SimSun" w:hAnsi="SimSun"/>
          <w:color w:val="000000"/>
          <w:szCs w:val="21"/>
        </w:rPr>
        <w:br/>
        <w:t>听起来可疑。 </w:t>
      </w:r>
      <w:r w:rsidRPr="00AB4FD5">
        <w:rPr>
          <w:rFonts w:ascii="SimSun" w:hAnsi="SimSun"/>
          <w:color w:val="000000"/>
          <w:szCs w:val="21"/>
        </w:rPr>
        <w:br/>
        <w:t>It sounds fishy to me. *fishy 除了表示“鱼的，像鱼的”之外，它还有“靠不住的，可疑的”意思。</w:t>
      </w:r>
      <w:r w:rsidRPr="00AB4FD5">
        <w:rPr>
          <w:rFonts w:ascii="SimSun" w:hAnsi="SimSun"/>
          <w:color w:val="000000"/>
          <w:szCs w:val="21"/>
        </w:rPr>
        <w:br/>
        <w:t>What do you think? (你怎么想?)</w:t>
      </w:r>
      <w:r w:rsidRPr="00AB4FD5">
        <w:rPr>
          <w:rFonts w:ascii="SimSun" w:hAnsi="SimSun"/>
          <w:color w:val="000000"/>
          <w:szCs w:val="21"/>
        </w:rPr>
        <w:br/>
        <w:t>It sounds fishy to me. (听起来很可疑。)</w:t>
      </w:r>
      <w:r w:rsidRPr="00AB4FD5">
        <w:rPr>
          <w:rFonts w:ascii="SimSun" w:hAnsi="SimSun"/>
          <w:color w:val="000000"/>
          <w:szCs w:val="21"/>
        </w:rPr>
        <w:br/>
        <w:t>It sounds suspicious to me.</w:t>
      </w:r>
      <w:r w:rsidRPr="00AB4FD5">
        <w:rPr>
          <w:rFonts w:ascii="SimSun" w:hAnsi="SimSun"/>
          <w:color w:val="000000"/>
          <w:szCs w:val="21"/>
        </w:rPr>
        <w:br/>
        <w:t>It sounds funny to me.</w:t>
      </w:r>
      <w:r w:rsidRPr="00AB4FD5">
        <w:rPr>
          <w:rFonts w:ascii="SimSun" w:hAnsi="SimSun"/>
          <w:color w:val="000000"/>
          <w:szCs w:val="21"/>
        </w:rPr>
        <w:br/>
        <w:t>Something's fishy.</w:t>
      </w:r>
      <w:r w:rsidRPr="00AB4FD5">
        <w:rPr>
          <w:rFonts w:ascii="SimSun" w:hAnsi="SimSun"/>
          <w:color w:val="000000"/>
          <w:szCs w:val="21"/>
        </w:rPr>
        <w:br/>
        <w:t>I smell a rat. *smell a rat 为短语，表示“感到有可疑之处”、“事情很可疑”的意思。</w:t>
      </w:r>
      <w:r w:rsidRPr="00AB4FD5">
        <w:rPr>
          <w:rFonts w:ascii="SimSun" w:hAnsi="SimSun"/>
          <w:color w:val="000000"/>
          <w:szCs w:val="21"/>
        </w:rPr>
        <w:br/>
        <w:t>我不信他的话。 </w:t>
      </w:r>
      <w:r w:rsidRPr="00AB4FD5">
        <w:rPr>
          <w:rFonts w:ascii="SimSun" w:hAnsi="SimSun"/>
          <w:color w:val="000000"/>
          <w:szCs w:val="21"/>
        </w:rPr>
        <w:br/>
        <w:t>I won't buy that story. *此处的buy表示“相信(believe)，当真”，而不表示“买”，口语中常用。</w:t>
      </w:r>
      <w:r w:rsidRPr="00AB4FD5">
        <w:rPr>
          <w:rFonts w:ascii="SimSun" w:hAnsi="SimSun"/>
          <w:color w:val="000000"/>
          <w:szCs w:val="21"/>
        </w:rPr>
        <w:br/>
        <w:t>He said she is his sister. (他说她是他的妹妹。)</w:t>
      </w:r>
      <w:r w:rsidRPr="00AB4FD5">
        <w:rPr>
          <w:rFonts w:ascii="SimSun" w:hAnsi="SimSun"/>
          <w:color w:val="000000"/>
          <w:szCs w:val="21"/>
        </w:rPr>
        <w:br/>
        <w:t>I won't buy that story. (我不信他的话。)</w:t>
      </w:r>
      <w:r w:rsidRPr="00AB4FD5">
        <w:rPr>
          <w:rFonts w:ascii="SimSun" w:hAnsi="SimSun"/>
          <w:color w:val="000000"/>
          <w:szCs w:val="21"/>
        </w:rPr>
        <w:br/>
        <w:t>I won't buy that story. (我不会信他的话的。)</w:t>
      </w:r>
      <w:r w:rsidRPr="00AB4FD5">
        <w:rPr>
          <w:rFonts w:ascii="SimSun" w:hAnsi="SimSun"/>
          <w:color w:val="000000"/>
          <w:szCs w:val="21"/>
        </w:rPr>
        <w:br/>
        <w:t>But, it's true. (可那是真的呀。)</w:t>
      </w:r>
      <w:r w:rsidRPr="00AB4FD5">
        <w:rPr>
          <w:rFonts w:ascii="SimSun" w:hAnsi="SimSun"/>
          <w:color w:val="000000"/>
          <w:szCs w:val="21"/>
        </w:rPr>
        <w:br/>
        <w:t>I don't buy it.</w:t>
      </w:r>
      <w:r w:rsidRPr="00AB4FD5">
        <w:rPr>
          <w:rFonts w:ascii="SimSun" w:hAnsi="SimSun"/>
          <w:color w:val="000000"/>
          <w:szCs w:val="21"/>
        </w:rPr>
        <w:br/>
        <w:t>I won't believe that story. </w:t>
      </w:r>
      <w:r w:rsidRPr="00AB4FD5">
        <w:rPr>
          <w:rFonts w:ascii="SimSun" w:hAnsi="SimSun"/>
          <w:color w:val="000000"/>
          <w:szCs w:val="21"/>
        </w:rPr>
        <w:br/>
        <w:t>你认为她是当真的吗? </w:t>
      </w:r>
      <w:r w:rsidRPr="00AB4FD5">
        <w:rPr>
          <w:rFonts w:ascii="SimSun" w:hAnsi="SimSun"/>
          <w:color w:val="000000"/>
          <w:szCs w:val="21"/>
        </w:rPr>
        <w:br/>
        <w:t>Do you think she's serious?</w:t>
      </w:r>
      <w:r w:rsidRPr="00AB4FD5">
        <w:rPr>
          <w:rFonts w:ascii="SimSun" w:hAnsi="SimSun"/>
          <w:color w:val="000000"/>
          <w:szCs w:val="21"/>
        </w:rPr>
        <w:br/>
        <w:t>She told me she likes you. (她告诉我她喜欢你。)</w:t>
      </w:r>
      <w:r w:rsidRPr="00AB4FD5">
        <w:rPr>
          <w:rFonts w:ascii="SimSun" w:hAnsi="SimSun"/>
          <w:color w:val="000000"/>
          <w:szCs w:val="21"/>
        </w:rPr>
        <w:br/>
        <w:t>Do you think she's serious? (你想她是认真的吗?) </w:t>
      </w:r>
      <w:r w:rsidRPr="00AB4FD5">
        <w:rPr>
          <w:rFonts w:ascii="SimSun" w:hAnsi="SimSun"/>
          <w:color w:val="000000"/>
          <w:szCs w:val="21"/>
        </w:rPr>
        <w:br/>
        <w:t>我不把他的话太当真。 </w:t>
      </w:r>
      <w:r w:rsidRPr="00AB4FD5">
        <w:rPr>
          <w:rFonts w:ascii="SimSun" w:hAnsi="SimSun"/>
          <w:color w:val="000000"/>
          <w:szCs w:val="21"/>
        </w:rPr>
        <w:br/>
        <w:t>I don't take him too seriously.</w:t>
      </w:r>
      <w:r w:rsidRPr="00AB4FD5">
        <w:rPr>
          <w:rFonts w:ascii="SimSun" w:hAnsi="SimSun"/>
          <w:color w:val="000000"/>
          <w:szCs w:val="21"/>
        </w:rPr>
        <w:br/>
        <w:t>I don't pay much attention to what he says. *pay attention to...“对……严加注意”、“对……留意”。</w:t>
      </w:r>
      <w:r w:rsidRPr="00AB4FD5">
        <w:rPr>
          <w:rFonts w:ascii="SimSun" w:hAnsi="SimSun"/>
          <w:color w:val="000000"/>
          <w:szCs w:val="21"/>
        </w:rPr>
        <w:br/>
        <w:t>I don't take him very seriously. </w:t>
      </w:r>
      <w:r w:rsidRPr="00AB4FD5">
        <w:rPr>
          <w:rFonts w:ascii="SimSun" w:hAnsi="SimSun"/>
          <w:color w:val="000000"/>
          <w:szCs w:val="21"/>
        </w:rPr>
        <w:br/>
        <w:t>我不相信他。 </w:t>
      </w:r>
      <w:r w:rsidRPr="00AB4FD5">
        <w:rPr>
          <w:rFonts w:ascii="SimSun" w:hAnsi="SimSun"/>
          <w:color w:val="000000"/>
          <w:szCs w:val="21"/>
        </w:rPr>
        <w:br/>
        <w:t>I don't believe him.</w:t>
      </w:r>
      <w:r w:rsidRPr="00AB4FD5">
        <w:rPr>
          <w:rFonts w:ascii="SimSun" w:hAnsi="SimSun"/>
          <w:color w:val="000000"/>
          <w:szCs w:val="21"/>
        </w:rPr>
        <w:br/>
        <w:t>I don't believe him. (我不相信他。)</w:t>
      </w:r>
      <w:r w:rsidRPr="00AB4FD5">
        <w:rPr>
          <w:rFonts w:ascii="SimSun" w:hAnsi="SimSun"/>
          <w:color w:val="000000"/>
          <w:szCs w:val="21"/>
        </w:rPr>
        <w:br/>
        <w:t>What makes you say that? (你为什么这么说呢?)</w:t>
      </w:r>
      <w:r w:rsidRPr="00AB4FD5">
        <w:rPr>
          <w:rFonts w:ascii="SimSun" w:hAnsi="SimSun"/>
          <w:color w:val="000000"/>
          <w:szCs w:val="21"/>
        </w:rPr>
        <w:br/>
        <w:t>I don't trust him.</w:t>
      </w:r>
      <w:r w:rsidRPr="00AB4FD5">
        <w:rPr>
          <w:rFonts w:ascii="SimSun" w:hAnsi="SimSun"/>
          <w:color w:val="000000"/>
          <w:szCs w:val="21"/>
        </w:rPr>
        <w:br/>
        <w:t>I don't think he is telling the truth. (我认为他没说真话。)</w:t>
      </w:r>
      <w:r w:rsidRPr="00AB4FD5">
        <w:rPr>
          <w:rFonts w:ascii="SimSun" w:hAnsi="SimSun"/>
          <w:color w:val="000000"/>
          <w:szCs w:val="21"/>
        </w:rPr>
        <w:br/>
        <w:t>I think he is lying. (我认为他在说谎。) </w:t>
      </w:r>
      <w:r w:rsidRPr="00AB4FD5">
        <w:rPr>
          <w:rFonts w:ascii="SimSun" w:hAnsi="SimSun"/>
          <w:color w:val="000000"/>
          <w:szCs w:val="21"/>
        </w:rPr>
        <w:br/>
        <w:t>有这么好的事! </w:t>
      </w:r>
      <w:r w:rsidRPr="00AB4FD5">
        <w:rPr>
          <w:rFonts w:ascii="SimSun" w:hAnsi="SimSun"/>
          <w:color w:val="000000"/>
          <w:szCs w:val="21"/>
        </w:rPr>
        <w:br/>
        <w:t>It's too good to be true. *直译是“说得太好了”，表示事情或情况好得过分。</w:t>
      </w:r>
      <w:r w:rsidRPr="00AB4FD5">
        <w:rPr>
          <w:rFonts w:ascii="SimSun" w:hAnsi="SimSun"/>
          <w:color w:val="000000"/>
          <w:szCs w:val="21"/>
        </w:rPr>
        <w:br/>
        <w:t>I won two tickets to Hawaii! (我赢了两张去夏威夷的票。)</w:t>
      </w:r>
      <w:r w:rsidRPr="00AB4FD5">
        <w:rPr>
          <w:rFonts w:ascii="SimSun" w:hAnsi="SimSun"/>
          <w:color w:val="000000"/>
          <w:szCs w:val="21"/>
        </w:rPr>
        <w:br/>
        <w:t>It's too good to be true. (有这么好的事!)</w:t>
      </w:r>
      <w:r w:rsidRPr="00AB4FD5">
        <w:rPr>
          <w:rFonts w:ascii="SimSun" w:hAnsi="SimSun"/>
          <w:color w:val="000000"/>
          <w:szCs w:val="21"/>
        </w:rPr>
        <w:br/>
        <w:t>It's so unbelievably good that there has to be something wrong. (哪有这么便宜的事!)</w:t>
      </w:r>
      <w:r w:rsidRPr="00AB4FD5">
        <w:rPr>
          <w:rFonts w:ascii="SimSun" w:hAnsi="SimSun"/>
          <w:color w:val="000000"/>
          <w:szCs w:val="21"/>
        </w:rPr>
        <w:br/>
        <w:t>Nothing this good ever happens, it must be a mistake. (不会有这么好的事，一定是搞错了。)</w:t>
      </w:r>
      <w:r w:rsidRPr="00AB4FD5">
        <w:rPr>
          <w:rFonts w:ascii="SimSun" w:hAnsi="SimSun"/>
          <w:color w:val="000000"/>
          <w:szCs w:val="21"/>
        </w:rPr>
        <w:br/>
        <w:t>It can't be! It's too good to believe! (怎么可能!好得让人难以置信。)</w:t>
      </w:r>
    </w:p>
    <w:p w:rsidR="007E730F" w:rsidRPr="00AB4FD5" w:rsidRDefault="007E730F" w:rsidP="007E730F">
      <w:pPr>
        <w:pStyle w:val="Heading1"/>
        <w:spacing w:before="120" w:after="120"/>
        <w:rPr>
          <w:rFonts w:ascii="SimSun" w:hAnsi="SimSun"/>
          <w:color w:val="000000"/>
          <w:sz w:val="24"/>
          <w:szCs w:val="21"/>
        </w:rPr>
      </w:pPr>
      <w:bookmarkStart w:id="23" w:name="_Toc7167155"/>
      <w:r w:rsidRPr="00AB4FD5">
        <w:rPr>
          <w:rFonts w:ascii="SimSun" w:hAnsi="SimSun" w:hint="eastAsia"/>
          <w:color w:val="000000"/>
          <w:sz w:val="24"/>
          <w:szCs w:val="21"/>
        </w:rPr>
        <w:t>[口语8000句-22]为难</w:t>
      </w:r>
      <w:bookmarkEnd w:id="23"/>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为难时</w:t>
      </w:r>
      <w:r w:rsidRPr="00AB4FD5">
        <w:rPr>
          <w:rFonts w:ascii="SimSun" w:hAnsi="SimSun"/>
          <w:color w:val="000000"/>
          <w:szCs w:val="21"/>
        </w:rPr>
        <w:br/>
      </w:r>
      <w:r w:rsidRPr="00AB4FD5">
        <w:rPr>
          <w:rFonts w:ascii="SimSun" w:hAnsi="SimSun"/>
          <w:color w:val="000000"/>
          <w:szCs w:val="21"/>
        </w:rPr>
        <w:br/>
        <w:t>该怎么办呢? </w:t>
      </w:r>
      <w:r w:rsidRPr="00AB4FD5">
        <w:rPr>
          <w:rFonts w:ascii="SimSun" w:hAnsi="SimSun"/>
          <w:color w:val="000000"/>
          <w:szCs w:val="21"/>
        </w:rPr>
        <w:br/>
        <w:t>I don't know what to do.</w:t>
      </w:r>
      <w:r w:rsidRPr="00AB4FD5">
        <w:rPr>
          <w:rFonts w:ascii="SimSun" w:hAnsi="SimSun"/>
          <w:color w:val="000000"/>
          <w:szCs w:val="21"/>
        </w:rPr>
        <w:br/>
        <w:t>I don't know what to do. (该怎么办呢?)</w:t>
      </w:r>
      <w:r w:rsidRPr="00AB4FD5">
        <w:rPr>
          <w:rFonts w:ascii="SimSun" w:hAnsi="SimSun"/>
          <w:color w:val="000000"/>
          <w:szCs w:val="21"/>
        </w:rPr>
        <w:br/>
        <w:t>Don't worry, I'll help. (别担心，我来帮你。)</w:t>
      </w:r>
      <w:r w:rsidRPr="00AB4FD5">
        <w:rPr>
          <w:rFonts w:ascii="SimSun" w:hAnsi="SimSun"/>
          <w:color w:val="000000"/>
          <w:szCs w:val="21"/>
        </w:rPr>
        <w:br/>
        <w:t>I'm at a loss as to what to do. (我真不知该怎么办才好。)</w:t>
      </w:r>
      <w:r w:rsidRPr="00AB4FD5">
        <w:rPr>
          <w:rFonts w:ascii="SimSun" w:hAnsi="SimSun"/>
          <w:color w:val="000000"/>
          <w:szCs w:val="21"/>
        </w:rPr>
        <w:br/>
        <w:t>I'm unable to decide for myself. (我一个人决定不了。)</w:t>
      </w:r>
      <w:r w:rsidRPr="00AB4FD5">
        <w:rPr>
          <w:rFonts w:ascii="SimSun" w:hAnsi="SimSun"/>
          <w:color w:val="000000"/>
          <w:szCs w:val="21"/>
        </w:rPr>
        <w:br/>
        <w:t>What shall I do? (怎么办?) </w:t>
      </w:r>
      <w:r w:rsidRPr="00AB4FD5">
        <w:rPr>
          <w:rFonts w:ascii="SimSun" w:hAnsi="SimSun"/>
          <w:color w:val="000000"/>
          <w:szCs w:val="21"/>
        </w:rPr>
        <w:br/>
        <w:t>我该怎么办? </w:t>
      </w:r>
      <w:r w:rsidRPr="00AB4FD5">
        <w:rPr>
          <w:rFonts w:ascii="SimSun" w:hAnsi="SimSun"/>
          <w:color w:val="000000"/>
          <w:szCs w:val="21"/>
        </w:rPr>
        <w:br/>
        <w:t>What am I supposed to do? *be supposed to “计划做……”。</w:t>
      </w:r>
      <w:r w:rsidRPr="00AB4FD5">
        <w:rPr>
          <w:rFonts w:ascii="SimSun" w:hAnsi="SimSun"/>
          <w:color w:val="000000"/>
          <w:szCs w:val="21"/>
        </w:rPr>
        <w:br/>
        <w:t>What am I supposed to do? (我该怎么办?)</w:t>
      </w:r>
      <w:r w:rsidRPr="00AB4FD5">
        <w:rPr>
          <w:rFonts w:ascii="SimSun" w:hAnsi="SimSun"/>
          <w:color w:val="000000"/>
          <w:szCs w:val="21"/>
        </w:rPr>
        <w:br/>
        <w:t>I don't know. Just relax, I'll help you. (我也不知道。放松点儿，我会帮助你的。)</w:t>
      </w:r>
      <w:r w:rsidRPr="00AB4FD5">
        <w:rPr>
          <w:rFonts w:ascii="SimSun" w:hAnsi="SimSun"/>
          <w:color w:val="000000"/>
          <w:szCs w:val="21"/>
        </w:rPr>
        <w:br/>
        <w:t>What am I going to do?</w:t>
      </w:r>
      <w:r w:rsidRPr="00AB4FD5">
        <w:rPr>
          <w:rFonts w:ascii="SimSun" w:hAnsi="SimSun"/>
          <w:color w:val="000000"/>
          <w:szCs w:val="21"/>
        </w:rPr>
        <w:br/>
        <w:t>What should I do? </w:t>
      </w:r>
      <w:r w:rsidRPr="00AB4FD5">
        <w:rPr>
          <w:rFonts w:ascii="SimSun" w:hAnsi="SimSun"/>
          <w:color w:val="000000"/>
          <w:szCs w:val="21"/>
        </w:rPr>
        <w:br/>
        <w:t>这下可麻烦了。 </w:t>
      </w:r>
      <w:r w:rsidRPr="00AB4FD5">
        <w:rPr>
          <w:rFonts w:ascii="SimSun" w:hAnsi="SimSun"/>
          <w:color w:val="000000"/>
          <w:szCs w:val="21"/>
        </w:rPr>
        <w:br/>
        <w:t>We are in trouble.</w:t>
      </w:r>
      <w:r w:rsidRPr="00AB4FD5">
        <w:rPr>
          <w:rFonts w:ascii="SimSun" w:hAnsi="SimSun"/>
          <w:color w:val="000000"/>
          <w:szCs w:val="21"/>
        </w:rPr>
        <w:br/>
        <w:t>We can't finish our proposal in time. (我们不能按时完成计划了。)</w:t>
      </w:r>
      <w:r w:rsidRPr="00AB4FD5">
        <w:rPr>
          <w:rFonts w:ascii="SimSun" w:hAnsi="SimSun"/>
          <w:color w:val="000000"/>
          <w:szCs w:val="21"/>
        </w:rPr>
        <w:br/>
        <w:t>We are in trouble. (这下可麻烦了。)</w:t>
      </w:r>
      <w:r w:rsidRPr="00AB4FD5">
        <w:rPr>
          <w:rFonts w:ascii="SimSun" w:hAnsi="SimSun"/>
          <w:color w:val="000000"/>
          <w:szCs w:val="21"/>
        </w:rPr>
        <w:br/>
        <w:t>We're in big trouble. *进一步强调不知如何是好的心情。 </w:t>
      </w:r>
      <w:r w:rsidRPr="00AB4FD5">
        <w:rPr>
          <w:rFonts w:ascii="SimSun" w:hAnsi="SimSun"/>
          <w:color w:val="000000"/>
          <w:szCs w:val="21"/>
        </w:rPr>
        <w:br/>
        <w:t>那很麻烦。 </w:t>
      </w:r>
      <w:r w:rsidRPr="00AB4FD5">
        <w:rPr>
          <w:rFonts w:ascii="SimSun" w:hAnsi="SimSun"/>
          <w:color w:val="000000"/>
          <w:szCs w:val="21"/>
        </w:rPr>
        <w:br/>
        <w:t>It's a hassle. *hassle “麻烦的事情，苦战”。</w:t>
      </w:r>
      <w:r w:rsidRPr="00AB4FD5">
        <w:rPr>
          <w:rFonts w:ascii="SimSun" w:hAnsi="SimSun"/>
          <w:color w:val="000000"/>
          <w:szCs w:val="21"/>
        </w:rPr>
        <w:br/>
        <w:t>Do you like the new computer system? (你喜欢这种新计算机系统吗?)</w:t>
      </w:r>
      <w:r w:rsidRPr="00AB4FD5">
        <w:rPr>
          <w:rFonts w:ascii="SimSun" w:hAnsi="SimSun"/>
          <w:color w:val="000000"/>
          <w:szCs w:val="21"/>
        </w:rPr>
        <w:br/>
        <w:t>No, it's a hassle. (不喜欢，它很费劲。)</w:t>
      </w:r>
      <w:r w:rsidRPr="00AB4FD5">
        <w:rPr>
          <w:rFonts w:ascii="SimSun" w:hAnsi="SimSun"/>
          <w:color w:val="000000"/>
          <w:szCs w:val="21"/>
        </w:rPr>
        <w:br/>
        <w:t>It's a pain in the neck.</w:t>
      </w:r>
      <w:r w:rsidRPr="00AB4FD5">
        <w:rPr>
          <w:rFonts w:ascii="SimSun" w:hAnsi="SimSun"/>
          <w:color w:val="000000"/>
          <w:szCs w:val="21"/>
        </w:rPr>
        <w:br/>
        <w:t>It's a pain in the ass. *低俗的说法。</w:t>
      </w:r>
      <w:r w:rsidRPr="00AB4FD5">
        <w:rPr>
          <w:rFonts w:ascii="SimSun" w:hAnsi="SimSun"/>
          <w:color w:val="000000"/>
          <w:szCs w:val="21"/>
        </w:rPr>
        <w:br/>
        <w:t>It's a lot of trouble. </w:t>
      </w:r>
      <w:r w:rsidRPr="00AB4FD5">
        <w:rPr>
          <w:rFonts w:ascii="SimSun" w:hAnsi="SimSun"/>
          <w:color w:val="000000"/>
          <w:szCs w:val="21"/>
        </w:rPr>
        <w:br/>
        <w:t>这真是个难题。 </w:t>
      </w:r>
      <w:r w:rsidRPr="00AB4FD5">
        <w:rPr>
          <w:rFonts w:ascii="SimSun" w:hAnsi="SimSun"/>
          <w:color w:val="000000"/>
          <w:szCs w:val="21"/>
        </w:rPr>
        <w:br/>
        <w:t>It's really a difficult problem.</w:t>
      </w:r>
      <w:r w:rsidRPr="00AB4FD5">
        <w:rPr>
          <w:rFonts w:ascii="SimSun" w:hAnsi="SimSun"/>
          <w:color w:val="000000"/>
          <w:szCs w:val="21"/>
        </w:rPr>
        <w:br/>
        <w:t>What should we do? (我们该怎么办?)</w:t>
      </w:r>
      <w:r w:rsidRPr="00AB4FD5">
        <w:rPr>
          <w:rFonts w:ascii="SimSun" w:hAnsi="SimSun"/>
          <w:color w:val="000000"/>
          <w:szCs w:val="21"/>
        </w:rPr>
        <w:br/>
        <w:t>I don't know. It's really a difficult problem. (我不知道。这真是个难题。)</w:t>
      </w:r>
      <w:r w:rsidRPr="00AB4FD5">
        <w:rPr>
          <w:rFonts w:ascii="SimSun" w:hAnsi="SimSun"/>
          <w:color w:val="000000"/>
          <w:szCs w:val="21"/>
        </w:rPr>
        <w:br/>
        <w:t>It's big problem. </w:t>
      </w:r>
      <w:r w:rsidRPr="00AB4FD5">
        <w:rPr>
          <w:rFonts w:ascii="SimSun" w:hAnsi="SimSun"/>
          <w:color w:val="000000"/>
          <w:szCs w:val="21"/>
        </w:rPr>
        <w:br/>
        <w:t>我不知道说什么才好。</w:t>
      </w:r>
      <w:r w:rsidRPr="00AB4FD5">
        <w:rPr>
          <w:rFonts w:ascii="SimSun" w:hAnsi="SimSun"/>
          <w:color w:val="000000"/>
          <w:szCs w:val="21"/>
        </w:rPr>
        <w:br/>
        <w:t>I don't know what to say.</w:t>
      </w:r>
      <w:r w:rsidRPr="00AB4FD5">
        <w:rPr>
          <w:rFonts w:ascii="SimSun" w:hAnsi="SimSun"/>
          <w:color w:val="000000"/>
          <w:szCs w:val="21"/>
        </w:rPr>
        <w:br/>
        <w:t>I'm at a loss as to what to say. (我不知道说什么才好。) *at a loss “困惑不解，茫然不知所措”。</w:t>
      </w:r>
      <w:r w:rsidRPr="00AB4FD5">
        <w:rPr>
          <w:rFonts w:ascii="SimSun" w:hAnsi="SimSun"/>
          <w:color w:val="000000"/>
          <w:szCs w:val="21"/>
        </w:rPr>
        <w:br/>
        <w:t>这下可难住我了。</w:t>
      </w:r>
      <w:r w:rsidRPr="00AB4FD5">
        <w:rPr>
          <w:rFonts w:ascii="SimSun" w:hAnsi="SimSun"/>
          <w:color w:val="000000"/>
          <w:szCs w:val="21"/>
        </w:rPr>
        <w:br/>
        <w:t>You got me.</w:t>
      </w:r>
      <w:r w:rsidRPr="00AB4FD5">
        <w:rPr>
          <w:rFonts w:ascii="SimSun" w:hAnsi="SimSun"/>
          <w:color w:val="000000"/>
          <w:szCs w:val="21"/>
        </w:rPr>
        <w:br/>
        <w:t>I have a full house. (〈打牌中的〉我是同花顺。)</w:t>
      </w:r>
      <w:r w:rsidRPr="00AB4FD5">
        <w:rPr>
          <w:rFonts w:ascii="SimSun" w:hAnsi="SimSun"/>
          <w:color w:val="000000"/>
          <w:szCs w:val="21"/>
        </w:rPr>
        <w:br/>
        <w:t>You got me. (这下可难住我了。)</w:t>
      </w:r>
      <w:r w:rsidRPr="00AB4FD5">
        <w:rPr>
          <w:rFonts w:ascii="SimSun" w:hAnsi="SimSun"/>
          <w:color w:val="000000"/>
          <w:szCs w:val="21"/>
        </w:rPr>
        <w:br/>
        <w:t>I don't know.</w:t>
      </w:r>
      <w:r w:rsidRPr="00AB4FD5">
        <w:rPr>
          <w:rFonts w:ascii="SimSun" w:hAnsi="SimSun"/>
          <w:color w:val="000000"/>
          <w:szCs w:val="21"/>
        </w:rPr>
        <w:br/>
        <w:t>I guess you're right. (我想你是对的。)</w:t>
      </w:r>
      <w:r w:rsidRPr="00AB4FD5">
        <w:rPr>
          <w:rFonts w:ascii="SimSun" w:hAnsi="SimSun"/>
          <w:color w:val="000000"/>
          <w:szCs w:val="21"/>
        </w:rPr>
        <w:br/>
        <w:t>You win. (你赢了。)</w:t>
      </w:r>
      <w:r w:rsidRPr="00AB4FD5">
        <w:rPr>
          <w:rFonts w:ascii="SimSun" w:hAnsi="SimSun"/>
          <w:color w:val="000000"/>
          <w:szCs w:val="21"/>
        </w:rPr>
        <w:br/>
        <w:t>That beats me. </w:t>
      </w:r>
      <w:r w:rsidRPr="00AB4FD5">
        <w:rPr>
          <w:rFonts w:ascii="SimSun" w:hAnsi="SimSun"/>
          <w:color w:val="000000"/>
          <w:szCs w:val="21"/>
        </w:rPr>
        <w:br/>
        <w:t>他特招人讨厌。 </w:t>
      </w:r>
      <w:r w:rsidRPr="00AB4FD5">
        <w:rPr>
          <w:rFonts w:ascii="SimSun" w:hAnsi="SimSun"/>
          <w:color w:val="000000"/>
          <w:szCs w:val="21"/>
        </w:rPr>
        <w:br/>
        <w:t>He's a nuisance. *nuisance“难对付的人，麻烦的人”。 </w:t>
      </w:r>
      <w:r w:rsidRPr="00AB4FD5">
        <w:rPr>
          <w:rFonts w:ascii="SimSun" w:hAnsi="SimSun"/>
          <w:color w:val="000000"/>
          <w:szCs w:val="21"/>
        </w:rPr>
        <w:br/>
        <w:t>自作自受。</w:t>
      </w:r>
      <w:r w:rsidRPr="00AB4FD5">
        <w:rPr>
          <w:rFonts w:ascii="SimSun" w:hAnsi="SimSun"/>
          <w:color w:val="000000"/>
          <w:szCs w:val="21"/>
        </w:rPr>
        <w:br/>
        <w:t>You asked for it. *“自己给自己找麻烦”。 </w:t>
      </w:r>
      <w:r w:rsidRPr="00AB4FD5">
        <w:rPr>
          <w:rFonts w:ascii="SimSun" w:hAnsi="SimSun"/>
          <w:color w:val="000000"/>
          <w:szCs w:val="21"/>
        </w:rPr>
        <w:br/>
        <w:t>哎哟! </w:t>
      </w:r>
      <w:r w:rsidRPr="00AB4FD5">
        <w:rPr>
          <w:rFonts w:ascii="SimSun" w:hAnsi="SimSun"/>
          <w:color w:val="000000"/>
          <w:szCs w:val="21"/>
        </w:rPr>
        <w:br/>
        <w:t>Oops! *表示困惑、遗憾的心情，或吃惊和轻度欢喜。</w:t>
      </w:r>
      <w:r w:rsidRPr="00AB4FD5">
        <w:rPr>
          <w:rFonts w:ascii="SimSun" w:hAnsi="SimSun"/>
          <w:color w:val="000000"/>
          <w:szCs w:val="21"/>
        </w:rPr>
        <w:br/>
        <w:t>You're stepping on my foot. (你踩着我脚呢。)</w:t>
      </w:r>
      <w:r w:rsidRPr="00AB4FD5">
        <w:rPr>
          <w:rFonts w:ascii="SimSun" w:hAnsi="SimSun"/>
          <w:color w:val="000000"/>
          <w:szCs w:val="21"/>
        </w:rPr>
        <w:br/>
        <w:t>Oops! I'm sorry. (哎哟!对不起。)</w:t>
      </w:r>
      <w:r w:rsidRPr="00AB4FD5">
        <w:rPr>
          <w:rFonts w:ascii="SimSun" w:hAnsi="SimSun"/>
          <w:color w:val="000000"/>
          <w:szCs w:val="21"/>
        </w:rPr>
        <w:br/>
        <w:t>I made a mistake. (我犯了一个错。)</w:t>
      </w:r>
      <w:r w:rsidRPr="00AB4FD5">
        <w:rPr>
          <w:rFonts w:ascii="SimSun" w:hAnsi="SimSun"/>
          <w:color w:val="000000"/>
          <w:szCs w:val="21"/>
        </w:rPr>
        <w:br/>
        <w:t>My mistake. (是我的错。) </w:t>
      </w:r>
      <w:r w:rsidRPr="00AB4FD5">
        <w:rPr>
          <w:rFonts w:ascii="SimSun" w:hAnsi="SimSun"/>
          <w:color w:val="000000"/>
          <w:szCs w:val="21"/>
        </w:rPr>
        <w:br/>
        <w:t>噢!不! </w:t>
      </w:r>
      <w:r w:rsidRPr="00AB4FD5">
        <w:rPr>
          <w:rFonts w:ascii="SimSun" w:hAnsi="SimSun"/>
          <w:color w:val="000000"/>
          <w:szCs w:val="21"/>
        </w:rPr>
        <w:br/>
        <w:t>Oh, no!</w:t>
      </w:r>
      <w:r w:rsidRPr="00AB4FD5">
        <w:rPr>
          <w:rFonts w:ascii="SimSun" w:hAnsi="SimSun"/>
          <w:color w:val="000000"/>
          <w:szCs w:val="21"/>
        </w:rPr>
        <w:br/>
        <w:t>Oh, no! I missed the flight. (噢!不!赶不上飞机了。)</w:t>
      </w:r>
      <w:r w:rsidRPr="00AB4FD5">
        <w:rPr>
          <w:rFonts w:ascii="SimSun" w:hAnsi="SimSun"/>
          <w:color w:val="000000"/>
          <w:szCs w:val="21"/>
        </w:rPr>
        <w:br/>
        <w:t>You did? (真的?)</w:t>
      </w:r>
      <w:r w:rsidRPr="00AB4FD5">
        <w:rPr>
          <w:rFonts w:ascii="SimSun" w:hAnsi="SimSun"/>
          <w:color w:val="000000"/>
          <w:szCs w:val="21"/>
        </w:rPr>
        <w:br/>
        <w:t>Ah, man! *man 表示兴奋的和吃惊的口语说法。</w:t>
      </w:r>
      <w:r w:rsidRPr="00AB4FD5">
        <w:rPr>
          <w:rFonts w:ascii="SimSun" w:hAnsi="SimSun"/>
          <w:color w:val="000000"/>
          <w:szCs w:val="21"/>
        </w:rPr>
        <w:br/>
        <w:t>Oh, my goodness!</w:t>
      </w:r>
      <w:r w:rsidRPr="00AB4FD5">
        <w:rPr>
          <w:rFonts w:ascii="SimSun" w:hAnsi="SimSun"/>
          <w:color w:val="000000"/>
          <w:szCs w:val="21"/>
        </w:rPr>
        <w:br/>
        <w:t>Oh, my gosh!</w:t>
      </w:r>
      <w:r w:rsidRPr="00AB4FD5">
        <w:rPr>
          <w:rFonts w:ascii="SimSun" w:hAnsi="SimSun"/>
          <w:color w:val="000000"/>
          <w:szCs w:val="21"/>
        </w:rPr>
        <w:br/>
        <w:t>Good heavens! </w:t>
      </w:r>
      <w:r w:rsidRPr="00AB4FD5">
        <w:rPr>
          <w:rFonts w:ascii="SimSun" w:hAnsi="SimSun"/>
          <w:color w:val="000000"/>
          <w:szCs w:val="21"/>
        </w:rPr>
        <w:br/>
        <w:t>这正是难点。 </w:t>
      </w:r>
      <w:r w:rsidRPr="00AB4FD5">
        <w:rPr>
          <w:rFonts w:ascii="SimSun" w:hAnsi="SimSun"/>
          <w:color w:val="000000"/>
          <w:szCs w:val="21"/>
        </w:rPr>
        <w:br/>
        <w:t>That's the hard part.</w:t>
      </w:r>
      <w:r w:rsidRPr="00AB4FD5">
        <w:rPr>
          <w:rFonts w:ascii="SimSun" w:hAnsi="SimSun"/>
          <w:color w:val="000000"/>
          <w:szCs w:val="21"/>
        </w:rPr>
        <w:br/>
        <w:t>We have to decide what to do. (我们得决定什么做。)</w:t>
      </w:r>
      <w:r w:rsidRPr="00AB4FD5">
        <w:rPr>
          <w:rFonts w:ascii="SimSun" w:hAnsi="SimSun"/>
          <w:color w:val="000000"/>
          <w:szCs w:val="21"/>
        </w:rPr>
        <w:br/>
        <w:t>That's the hard part. (这正是难点。)</w:t>
      </w:r>
      <w:r w:rsidRPr="00AB4FD5">
        <w:rPr>
          <w:rFonts w:ascii="SimSun" w:hAnsi="SimSun"/>
          <w:color w:val="000000"/>
          <w:szCs w:val="21"/>
        </w:rPr>
        <w:br/>
        <w:t>That's the difficult part.</w:t>
      </w:r>
      <w:r w:rsidRPr="00AB4FD5">
        <w:rPr>
          <w:rFonts w:ascii="SimSun" w:hAnsi="SimSun"/>
          <w:color w:val="000000"/>
          <w:szCs w:val="21"/>
        </w:rPr>
        <w:br/>
        <w:t>我感到内疚。 </w:t>
      </w:r>
      <w:r w:rsidRPr="00AB4FD5">
        <w:rPr>
          <w:rFonts w:ascii="SimSun" w:hAnsi="SimSun"/>
          <w:color w:val="000000"/>
          <w:szCs w:val="21"/>
        </w:rPr>
        <w:br/>
        <w:t>I feel guilty. *有罪恶感。</w:t>
      </w:r>
      <w:r w:rsidRPr="00AB4FD5">
        <w:rPr>
          <w:rFonts w:ascii="SimSun" w:hAnsi="SimSun"/>
          <w:color w:val="000000"/>
          <w:szCs w:val="21"/>
        </w:rPr>
        <w:br/>
        <w:t>I feel guilty. I was mean. (我太刻薄了，我感到很内疚。)</w:t>
      </w:r>
      <w:r w:rsidRPr="00AB4FD5">
        <w:rPr>
          <w:rFonts w:ascii="SimSun" w:hAnsi="SimSun"/>
          <w:color w:val="000000"/>
          <w:szCs w:val="21"/>
        </w:rPr>
        <w:br/>
        <w:t>Don't worry about it. (不必为那事担心了。)</w:t>
      </w:r>
      <w:r w:rsidRPr="00AB4FD5">
        <w:rPr>
          <w:rFonts w:ascii="SimSun" w:hAnsi="SimSun"/>
          <w:color w:val="000000"/>
          <w:szCs w:val="21"/>
        </w:rPr>
        <w:br/>
        <w:t>I feel bad about it. *虽然很在意，但还不致于有罪恶感。</w:t>
      </w:r>
      <w:r w:rsidRPr="00AB4FD5">
        <w:rPr>
          <w:rFonts w:ascii="SimSun" w:hAnsi="SimSun"/>
          <w:color w:val="000000"/>
          <w:szCs w:val="21"/>
        </w:rPr>
        <w:br/>
        <w:t>I feel horrible.</w:t>
      </w:r>
      <w:r w:rsidRPr="00AB4FD5">
        <w:rPr>
          <w:rFonts w:ascii="SimSun" w:hAnsi="SimSun"/>
          <w:color w:val="000000"/>
          <w:szCs w:val="21"/>
        </w:rPr>
        <w:br/>
        <w:t>It's all my fault. (都是我不好。)</w:t>
      </w:r>
      <w:r w:rsidRPr="00AB4FD5">
        <w:rPr>
          <w:rFonts w:ascii="SimSun" w:hAnsi="SimSun"/>
          <w:color w:val="000000"/>
          <w:szCs w:val="21"/>
        </w:rPr>
        <w:br/>
        <w:t>I feel terrible. </w:t>
      </w:r>
      <w:r w:rsidRPr="00AB4FD5">
        <w:rPr>
          <w:rFonts w:ascii="SimSun" w:hAnsi="SimSun"/>
          <w:color w:val="000000"/>
          <w:szCs w:val="21"/>
        </w:rPr>
        <w:br/>
        <w:t>你看来很困惑。 </w:t>
      </w:r>
      <w:r w:rsidRPr="00AB4FD5">
        <w:rPr>
          <w:rFonts w:ascii="SimSun" w:hAnsi="SimSun"/>
          <w:color w:val="000000"/>
          <w:szCs w:val="21"/>
        </w:rPr>
        <w:br/>
        <w:t>You look puzzled. *puzzle “使……窘困”、“使……糊涂”。</w:t>
      </w:r>
      <w:r w:rsidRPr="00AB4FD5">
        <w:rPr>
          <w:rFonts w:ascii="SimSun" w:hAnsi="SimSun"/>
          <w:color w:val="000000"/>
          <w:szCs w:val="21"/>
        </w:rPr>
        <w:br/>
        <w:t>You look puzzled. (你看来很困惑。)</w:t>
      </w:r>
      <w:r w:rsidRPr="00AB4FD5">
        <w:rPr>
          <w:rFonts w:ascii="SimSun" w:hAnsi="SimSun"/>
          <w:color w:val="000000"/>
          <w:szCs w:val="21"/>
        </w:rPr>
        <w:br/>
        <w:t>I can't understand this machine. (我弄不明白这台机器。)</w:t>
      </w:r>
      <w:r w:rsidRPr="00AB4FD5">
        <w:rPr>
          <w:rFonts w:ascii="SimSun" w:hAnsi="SimSun"/>
          <w:color w:val="000000"/>
          <w:szCs w:val="21"/>
        </w:rPr>
        <w:br/>
        <w:t>You look confused. (你看上去很困惑。) </w:t>
      </w:r>
      <w:r w:rsidRPr="00AB4FD5">
        <w:rPr>
          <w:rFonts w:ascii="SimSun" w:hAnsi="SimSun"/>
          <w:color w:val="000000"/>
          <w:szCs w:val="21"/>
        </w:rPr>
        <w:br/>
        <w:t>那个念头总是萦绕着我。 </w:t>
      </w:r>
      <w:r w:rsidRPr="00AB4FD5">
        <w:rPr>
          <w:rFonts w:ascii="SimSun" w:hAnsi="SimSun"/>
          <w:color w:val="000000"/>
          <w:szCs w:val="21"/>
        </w:rPr>
        <w:br/>
        <w:t>The idea haunts me. *haunt “不断缠绕在心头的”、“萦绕在脑海中的”、“使心烦的”。</w:t>
      </w:r>
      <w:r w:rsidRPr="00AB4FD5">
        <w:rPr>
          <w:rFonts w:ascii="SimSun" w:hAnsi="SimSun"/>
          <w:color w:val="000000"/>
          <w:szCs w:val="21"/>
        </w:rPr>
        <w:br/>
        <w:t>I can't get rid of the idea.</w:t>
      </w:r>
      <w:r w:rsidRPr="00AB4FD5">
        <w:rPr>
          <w:rFonts w:ascii="SimSun" w:hAnsi="SimSun"/>
          <w:color w:val="000000"/>
          <w:szCs w:val="21"/>
        </w:rPr>
        <w:br/>
        <w:t>I can't get it out of my mind.</w:t>
      </w:r>
    </w:p>
    <w:p w:rsidR="007E730F" w:rsidRPr="00AB4FD5" w:rsidRDefault="007E730F" w:rsidP="007E730F">
      <w:pPr>
        <w:pStyle w:val="Heading1"/>
        <w:spacing w:before="120" w:after="120"/>
        <w:rPr>
          <w:rFonts w:ascii="SimSun" w:hAnsi="SimSun"/>
          <w:color w:val="000000"/>
          <w:sz w:val="24"/>
          <w:szCs w:val="21"/>
        </w:rPr>
      </w:pPr>
      <w:bookmarkStart w:id="24" w:name="_Toc7167156"/>
      <w:r w:rsidRPr="00AB4FD5">
        <w:rPr>
          <w:rFonts w:ascii="SimSun" w:hAnsi="SimSun" w:hint="eastAsia"/>
          <w:color w:val="000000"/>
          <w:sz w:val="24"/>
          <w:szCs w:val="21"/>
        </w:rPr>
        <w:t>[口语8000句-23]不感兴趣</w:t>
      </w:r>
      <w:bookmarkEnd w:id="24"/>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不感兴趣时</w:t>
      </w:r>
      <w:r w:rsidRPr="00AB4FD5">
        <w:rPr>
          <w:rFonts w:ascii="SimSun" w:hAnsi="SimSun"/>
          <w:color w:val="000000"/>
          <w:szCs w:val="21"/>
        </w:rPr>
        <w:br/>
      </w:r>
      <w:r w:rsidRPr="00AB4FD5">
        <w:rPr>
          <w:rFonts w:ascii="SimSun" w:hAnsi="SimSun"/>
          <w:color w:val="000000"/>
          <w:szCs w:val="21"/>
        </w:rPr>
        <w:br/>
        <w:t>怎么都行。 </w:t>
      </w:r>
      <w:r w:rsidRPr="00AB4FD5">
        <w:rPr>
          <w:rFonts w:ascii="SimSun" w:hAnsi="SimSun"/>
          <w:color w:val="000000"/>
          <w:szCs w:val="21"/>
        </w:rPr>
        <w:br/>
        <w:t>I don't care. *向对方表示“不要再嗦”的心情。</w:t>
      </w:r>
      <w:r w:rsidRPr="00AB4FD5">
        <w:rPr>
          <w:rFonts w:ascii="SimSun" w:hAnsi="SimSun"/>
          <w:color w:val="000000"/>
          <w:szCs w:val="21"/>
        </w:rPr>
        <w:br/>
        <w:t>What do you want for dinner? (晚饭你想吃什么?)</w:t>
      </w:r>
      <w:r w:rsidRPr="00AB4FD5">
        <w:rPr>
          <w:rFonts w:ascii="SimSun" w:hAnsi="SimSun"/>
          <w:color w:val="000000"/>
          <w:szCs w:val="21"/>
        </w:rPr>
        <w:br/>
        <w:t>I don't care. (什么都行。)</w:t>
      </w:r>
      <w:r w:rsidRPr="00AB4FD5">
        <w:rPr>
          <w:rFonts w:ascii="SimSun" w:hAnsi="SimSun"/>
          <w:color w:val="000000"/>
          <w:szCs w:val="21"/>
        </w:rPr>
        <w:br/>
        <w:t>Anything's fine. </w:t>
      </w:r>
      <w:r w:rsidRPr="00AB4FD5">
        <w:rPr>
          <w:rFonts w:ascii="SimSun" w:hAnsi="SimSun"/>
          <w:color w:val="000000"/>
          <w:szCs w:val="21"/>
        </w:rPr>
        <w:br/>
        <w:t>管它呢! </w:t>
      </w:r>
      <w:r w:rsidRPr="00AB4FD5">
        <w:rPr>
          <w:rFonts w:ascii="SimSun" w:hAnsi="SimSun"/>
          <w:color w:val="000000"/>
          <w:szCs w:val="21"/>
        </w:rPr>
        <w:br/>
        <w:t>Who cares?</w:t>
      </w:r>
      <w:r w:rsidRPr="00AB4FD5">
        <w:rPr>
          <w:rFonts w:ascii="SimSun" w:hAnsi="SimSun"/>
          <w:color w:val="000000"/>
          <w:szCs w:val="21"/>
        </w:rPr>
        <w:br/>
        <w:t>I don't think it's a good idea. (我认为那不是个好主意。)</w:t>
      </w:r>
      <w:r w:rsidRPr="00AB4FD5">
        <w:rPr>
          <w:rFonts w:ascii="SimSun" w:hAnsi="SimSun"/>
          <w:color w:val="000000"/>
          <w:szCs w:val="21"/>
        </w:rPr>
        <w:br/>
        <w:t>Who cares? (管它呢!)</w:t>
      </w:r>
      <w:r w:rsidRPr="00AB4FD5">
        <w:rPr>
          <w:rFonts w:ascii="SimSun" w:hAnsi="SimSun"/>
          <w:color w:val="000000"/>
          <w:szCs w:val="21"/>
        </w:rPr>
        <w:br/>
        <w:t>So what? (那又怎么样?)</w:t>
      </w:r>
      <w:r w:rsidRPr="00AB4FD5">
        <w:rPr>
          <w:rFonts w:ascii="SimSun" w:hAnsi="SimSun"/>
          <w:color w:val="000000"/>
          <w:szCs w:val="21"/>
        </w:rPr>
        <w:br/>
        <w:t>So? (后来呢?)</w:t>
      </w:r>
      <w:r w:rsidRPr="00AB4FD5">
        <w:rPr>
          <w:rFonts w:ascii="SimSun" w:hAnsi="SimSun"/>
          <w:color w:val="000000"/>
          <w:szCs w:val="21"/>
        </w:rPr>
        <w:br/>
        <w:t>Well?</w:t>
      </w:r>
      <w:r w:rsidRPr="00AB4FD5">
        <w:rPr>
          <w:rFonts w:ascii="SimSun" w:hAnsi="SimSun"/>
          <w:color w:val="000000"/>
          <w:szCs w:val="21"/>
        </w:rPr>
        <w:br/>
        <w:t>Does it matter?</w:t>
      </w:r>
      <w:r w:rsidRPr="00AB4FD5">
        <w:rPr>
          <w:rFonts w:ascii="SimSun" w:hAnsi="SimSun"/>
          <w:color w:val="000000"/>
          <w:szCs w:val="21"/>
        </w:rPr>
        <w:br/>
        <w:t>Big deal.</w:t>
      </w:r>
      <w:r w:rsidRPr="00AB4FD5">
        <w:rPr>
          <w:rFonts w:ascii="SimSun" w:hAnsi="SimSun"/>
          <w:color w:val="000000"/>
          <w:szCs w:val="21"/>
        </w:rPr>
        <w:br/>
        <w:t>What difference does it make? </w:t>
      </w:r>
      <w:r w:rsidRPr="00AB4FD5">
        <w:rPr>
          <w:rFonts w:ascii="SimSun" w:hAnsi="SimSun"/>
          <w:color w:val="000000"/>
          <w:szCs w:val="21"/>
        </w:rPr>
        <w:br/>
        <w:t>随便你! </w:t>
      </w:r>
      <w:r w:rsidRPr="00AB4FD5">
        <w:rPr>
          <w:rFonts w:ascii="SimSun" w:hAnsi="SimSun"/>
          <w:color w:val="000000"/>
          <w:szCs w:val="21"/>
        </w:rPr>
        <w:br/>
        <w:t>Whatever you want.</w:t>
      </w:r>
      <w:r w:rsidRPr="00AB4FD5">
        <w:rPr>
          <w:rFonts w:ascii="SimSun" w:hAnsi="SimSun"/>
          <w:color w:val="000000"/>
          <w:szCs w:val="21"/>
        </w:rPr>
        <w:br/>
        <w:t>As you wish. </w:t>
      </w:r>
      <w:r w:rsidRPr="00AB4FD5">
        <w:rPr>
          <w:rFonts w:ascii="SimSun" w:hAnsi="SimSun"/>
          <w:color w:val="000000"/>
          <w:szCs w:val="21"/>
        </w:rPr>
        <w:br/>
        <w:t>谁知道呢。</w:t>
      </w:r>
      <w:r w:rsidRPr="00AB4FD5">
        <w:rPr>
          <w:rFonts w:ascii="SimSun" w:hAnsi="SimSun"/>
          <w:color w:val="000000"/>
          <w:szCs w:val="21"/>
        </w:rPr>
        <w:br/>
        <w:t>Nobody knows.</w:t>
      </w:r>
      <w:r w:rsidRPr="00AB4FD5">
        <w:rPr>
          <w:rFonts w:ascii="SimSun" w:hAnsi="SimSun"/>
          <w:color w:val="000000"/>
          <w:szCs w:val="21"/>
        </w:rPr>
        <w:br/>
        <w:t>Do you think the economy will improve? (你认为经济可以恢复吗?)</w:t>
      </w:r>
      <w:r w:rsidRPr="00AB4FD5">
        <w:rPr>
          <w:rFonts w:ascii="SimSun" w:hAnsi="SimSun"/>
          <w:color w:val="000000"/>
          <w:szCs w:val="21"/>
        </w:rPr>
        <w:br/>
        <w:t>Nobody knows. (谁知道呢。)</w:t>
      </w:r>
      <w:r w:rsidRPr="00AB4FD5">
        <w:rPr>
          <w:rFonts w:ascii="SimSun" w:hAnsi="SimSun"/>
          <w:color w:val="000000"/>
          <w:szCs w:val="21"/>
        </w:rPr>
        <w:br/>
        <w:t>Who knows?</w:t>
      </w:r>
      <w:r w:rsidRPr="00AB4FD5">
        <w:rPr>
          <w:rFonts w:ascii="SimSun" w:hAnsi="SimSun"/>
          <w:color w:val="000000"/>
          <w:szCs w:val="21"/>
        </w:rPr>
        <w:br/>
        <w:t>No one knows. </w:t>
      </w:r>
      <w:r w:rsidRPr="00AB4FD5">
        <w:rPr>
          <w:rFonts w:ascii="SimSun" w:hAnsi="SimSun"/>
          <w:color w:val="000000"/>
          <w:szCs w:val="21"/>
        </w:rPr>
        <w:br/>
        <w:t>这跟我没关系。 </w:t>
      </w:r>
      <w:r w:rsidRPr="00AB4FD5">
        <w:rPr>
          <w:rFonts w:ascii="SimSun" w:hAnsi="SimSun"/>
          <w:color w:val="000000"/>
          <w:szCs w:val="21"/>
        </w:rPr>
        <w:br/>
        <w:t>It has nothing to do with me. *have nothing to do with... “完全没有关系”、“没关系”，表明坏事或不好的事与自己无关。</w:t>
      </w:r>
      <w:r w:rsidRPr="00AB4FD5">
        <w:rPr>
          <w:rFonts w:ascii="SimSun" w:hAnsi="SimSun"/>
          <w:color w:val="000000"/>
          <w:szCs w:val="21"/>
        </w:rPr>
        <w:br/>
        <w:t>Why don't you help him? (你怎么不帮他呢?)</w:t>
      </w:r>
      <w:r w:rsidRPr="00AB4FD5">
        <w:rPr>
          <w:rFonts w:ascii="SimSun" w:hAnsi="SimSun"/>
          <w:color w:val="000000"/>
          <w:szCs w:val="21"/>
        </w:rPr>
        <w:br/>
        <w:t>It has nothing to do with me. (这跟我有什么关系。)</w:t>
      </w:r>
      <w:r w:rsidRPr="00AB4FD5">
        <w:rPr>
          <w:rFonts w:ascii="SimSun" w:hAnsi="SimSun"/>
          <w:color w:val="000000"/>
          <w:szCs w:val="21"/>
        </w:rPr>
        <w:br/>
        <w:t>It's not my concern.</w:t>
      </w:r>
      <w:r w:rsidRPr="00AB4FD5">
        <w:rPr>
          <w:rFonts w:ascii="SimSun" w:hAnsi="SimSun"/>
          <w:color w:val="000000"/>
          <w:szCs w:val="21"/>
        </w:rPr>
        <w:br/>
        <w:t>It's not my business.</w:t>
      </w:r>
      <w:r w:rsidRPr="00AB4FD5">
        <w:rPr>
          <w:rFonts w:ascii="SimSun" w:hAnsi="SimSun"/>
          <w:color w:val="000000"/>
          <w:szCs w:val="21"/>
        </w:rPr>
        <w:br/>
        <w:t>It's not my problem.</w:t>
      </w:r>
      <w:r w:rsidRPr="00AB4FD5">
        <w:rPr>
          <w:rFonts w:ascii="SimSun" w:hAnsi="SimSun"/>
          <w:color w:val="000000"/>
          <w:szCs w:val="21"/>
        </w:rPr>
        <w:br/>
        <w:t>我才不在乎呢。 </w:t>
      </w:r>
      <w:r w:rsidRPr="00AB4FD5">
        <w:rPr>
          <w:rFonts w:ascii="SimSun" w:hAnsi="SimSun"/>
          <w:color w:val="000000"/>
          <w:szCs w:val="21"/>
        </w:rPr>
        <w:br/>
        <w:t>I couldn't care less. *“我没关系”、“没事”的口语说法，有些俚语味道。</w:t>
      </w:r>
      <w:r w:rsidRPr="00AB4FD5">
        <w:rPr>
          <w:rFonts w:ascii="SimSun" w:hAnsi="SimSun"/>
          <w:color w:val="000000"/>
          <w:szCs w:val="21"/>
        </w:rPr>
        <w:br/>
        <w:t>I'm going to report you to our boss. (我要向老板告你。)</w:t>
      </w:r>
      <w:r w:rsidRPr="00AB4FD5">
        <w:rPr>
          <w:rFonts w:ascii="SimSun" w:hAnsi="SimSun"/>
          <w:color w:val="000000"/>
          <w:szCs w:val="21"/>
        </w:rPr>
        <w:br/>
        <w:t>Go ahead. I couldn't care less. (随便!我才不在乎呢。)</w:t>
      </w:r>
      <w:r w:rsidRPr="00AB4FD5">
        <w:rPr>
          <w:rFonts w:ascii="SimSun" w:hAnsi="SimSun"/>
          <w:color w:val="000000"/>
          <w:szCs w:val="21"/>
        </w:rPr>
        <w:br/>
        <w:t>I don't give a damn. </w:t>
      </w:r>
      <w:r w:rsidRPr="00AB4FD5">
        <w:rPr>
          <w:rFonts w:ascii="SimSun" w:hAnsi="SimSun"/>
          <w:color w:val="000000"/>
          <w:szCs w:val="21"/>
        </w:rPr>
        <w:br/>
        <w:t>没人注意你。</w:t>
      </w:r>
      <w:r w:rsidRPr="00AB4FD5">
        <w:rPr>
          <w:rFonts w:ascii="SimSun" w:hAnsi="SimSun"/>
          <w:color w:val="000000"/>
          <w:szCs w:val="21"/>
        </w:rPr>
        <w:br/>
        <w:t>Nobody cares.</w:t>
      </w:r>
      <w:r w:rsidRPr="00AB4FD5">
        <w:rPr>
          <w:rFonts w:ascii="SimSun" w:hAnsi="SimSun"/>
          <w:color w:val="000000"/>
          <w:szCs w:val="21"/>
        </w:rPr>
        <w:br/>
        <w:t>But I'm not a good dancer. (可我跳舞跳得不好。)</w:t>
      </w:r>
      <w:r w:rsidRPr="00AB4FD5">
        <w:rPr>
          <w:rFonts w:ascii="SimSun" w:hAnsi="SimSun"/>
          <w:color w:val="000000"/>
          <w:szCs w:val="21"/>
        </w:rPr>
        <w:br/>
        <w:t>Nobody cares. (没人注意你。)</w:t>
      </w:r>
      <w:r w:rsidRPr="00AB4FD5">
        <w:rPr>
          <w:rFonts w:ascii="SimSun" w:hAnsi="SimSun"/>
          <w:color w:val="000000"/>
          <w:szCs w:val="21"/>
        </w:rPr>
        <w:br/>
        <w:t>Nobody gives a damn. *语气较强，在有些场合下，听起来会有点下流的感觉。 </w:t>
      </w:r>
      <w:r w:rsidRPr="00AB4FD5">
        <w:rPr>
          <w:rFonts w:ascii="SimSun" w:hAnsi="SimSun"/>
          <w:color w:val="000000"/>
          <w:szCs w:val="21"/>
        </w:rPr>
        <w:br/>
        <w:t>随他们去呢! </w:t>
      </w:r>
      <w:r w:rsidRPr="00AB4FD5">
        <w:rPr>
          <w:rFonts w:ascii="SimSun" w:hAnsi="SimSun"/>
          <w:color w:val="000000"/>
          <w:szCs w:val="21"/>
        </w:rPr>
        <w:br/>
        <w:t>Let it be.</w:t>
      </w:r>
      <w:r w:rsidRPr="00AB4FD5">
        <w:rPr>
          <w:rFonts w:ascii="SimSun" w:hAnsi="SimSun"/>
          <w:color w:val="000000"/>
          <w:szCs w:val="21"/>
        </w:rPr>
        <w:br/>
        <w:t>Tom and Mary are fighting a lot these days. We should do something about it. (最近汤姆和玛丽老打架，我们是不是得做点什么。)</w:t>
      </w:r>
      <w:r w:rsidRPr="00AB4FD5">
        <w:rPr>
          <w:rFonts w:ascii="SimSun" w:hAnsi="SimSun"/>
          <w:color w:val="000000"/>
          <w:szCs w:val="21"/>
        </w:rPr>
        <w:br/>
        <w:t>Let it be. (甭管他们!) </w:t>
      </w:r>
      <w:r w:rsidRPr="00AB4FD5">
        <w:rPr>
          <w:rFonts w:ascii="SimSun" w:hAnsi="SimSun"/>
          <w:color w:val="000000"/>
          <w:szCs w:val="21"/>
        </w:rPr>
        <w:br/>
        <w:t>我才不在乎他们说什么呢。 </w:t>
      </w:r>
      <w:r w:rsidRPr="00AB4FD5">
        <w:rPr>
          <w:rFonts w:ascii="SimSun" w:hAnsi="SimSun"/>
          <w:color w:val="000000"/>
          <w:szCs w:val="21"/>
        </w:rPr>
        <w:br/>
        <w:t>I don't care what they say.</w:t>
      </w:r>
      <w:r w:rsidRPr="00AB4FD5">
        <w:rPr>
          <w:rFonts w:ascii="SimSun" w:hAnsi="SimSun"/>
          <w:color w:val="000000"/>
          <w:szCs w:val="21"/>
        </w:rPr>
        <w:br/>
        <w:t>Everyone says you're a liar. (大家都说你是个骗子。)</w:t>
      </w:r>
      <w:r w:rsidRPr="00AB4FD5">
        <w:rPr>
          <w:rFonts w:ascii="SimSun" w:hAnsi="SimSun"/>
          <w:color w:val="000000"/>
          <w:szCs w:val="21"/>
        </w:rPr>
        <w:br/>
        <w:t>I don't care what they say. (我才不在乎他们说什么呢。)</w:t>
      </w:r>
      <w:r w:rsidRPr="00AB4FD5">
        <w:rPr>
          <w:rFonts w:ascii="SimSun" w:hAnsi="SimSun"/>
          <w:color w:val="000000"/>
          <w:szCs w:val="21"/>
        </w:rPr>
        <w:br/>
        <w:t>I don't care what they might say.</w:t>
      </w:r>
      <w:r w:rsidRPr="00AB4FD5">
        <w:rPr>
          <w:rFonts w:ascii="SimSun" w:hAnsi="SimSun"/>
          <w:color w:val="000000"/>
          <w:szCs w:val="21"/>
        </w:rPr>
        <w:br/>
        <w:t>What they say doesn't matter to me. (他们说什么都跟我没关系。)</w:t>
      </w:r>
      <w:r w:rsidRPr="00AB4FD5">
        <w:rPr>
          <w:rFonts w:ascii="SimSun" w:hAnsi="SimSun"/>
          <w:color w:val="000000"/>
          <w:szCs w:val="21"/>
        </w:rPr>
        <w:br/>
        <w:t>I don't care what anyone says.</w:t>
      </w:r>
      <w:r w:rsidRPr="00AB4FD5">
        <w:rPr>
          <w:rFonts w:ascii="SimSun" w:hAnsi="SimSun"/>
          <w:color w:val="000000"/>
          <w:szCs w:val="21"/>
        </w:rPr>
        <w:br/>
        <w:t>Other people's opinions don't matter to me. (别人说什么对我来说不重要。)</w:t>
      </w:r>
      <w:r w:rsidRPr="00AB4FD5">
        <w:rPr>
          <w:rFonts w:ascii="SimSun" w:hAnsi="SimSun"/>
          <w:color w:val="000000"/>
          <w:szCs w:val="21"/>
        </w:rPr>
        <w:br/>
        <w:t>I'm not concerned about what they may say. </w:t>
      </w:r>
      <w:r w:rsidRPr="00AB4FD5">
        <w:rPr>
          <w:rFonts w:ascii="SimSun" w:hAnsi="SimSun"/>
          <w:color w:val="000000"/>
          <w:szCs w:val="21"/>
        </w:rPr>
        <w:br/>
        <w:t>哪个都行。 </w:t>
      </w:r>
      <w:r w:rsidRPr="00AB4FD5">
        <w:rPr>
          <w:rFonts w:ascii="SimSun" w:hAnsi="SimSun"/>
          <w:color w:val="000000"/>
          <w:szCs w:val="21"/>
        </w:rPr>
        <w:br/>
        <w:t>Anyone will do.</w:t>
      </w:r>
      <w:r w:rsidRPr="00AB4FD5">
        <w:rPr>
          <w:rFonts w:ascii="SimSun" w:hAnsi="SimSun"/>
          <w:color w:val="000000"/>
          <w:szCs w:val="21"/>
        </w:rPr>
        <w:br/>
        <w:t>Which one? (哪个?)</w:t>
      </w:r>
      <w:r w:rsidRPr="00AB4FD5">
        <w:rPr>
          <w:rFonts w:ascii="SimSun" w:hAnsi="SimSun"/>
          <w:color w:val="000000"/>
          <w:szCs w:val="21"/>
        </w:rPr>
        <w:br/>
        <w:t>Anyone will do. (哪个都行。)</w:t>
      </w:r>
      <w:r w:rsidRPr="00AB4FD5">
        <w:rPr>
          <w:rFonts w:ascii="SimSun" w:hAnsi="SimSun"/>
          <w:color w:val="000000"/>
          <w:szCs w:val="21"/>
        </w:rPr>
        <w:br/>
        <w:t>It doesn't matter.</w:t>
      </w:r>
      <w:r w:rsidRPr="00AB4FD5">
        <w:rPr>
          <w:rFonts w:ascii="SimSun" w:hAnsi="SimSun"/>
          <w:color w:val="000000"/>
          <w:szCs w:val="21"/>
        </w:rPr>
        <w:br/>
        <w:t>Anyone's okay.</w:t>
      </w:r>
      <w:r w:rsidRPr="00AB4FD5">
        <w:rPr>
          <w:rFonts w:ascii="SimSun" w:hAnsi="SimSun"/>
          <w:color w:val="000000"/>
          <w:szCs w:val="21"/>
        </w:rPr>
        <w:br/>
        <w:t>Anything will do. </w:t>
      </w:r>
      <w:r w:rsidRPr="00AB4FD5">
        <w:rPr>
          <w:rFonts w:ascii="SimSun" w:hAnsi="SimSun"/>
          <w:color w:val="000000"/>
          <w:szCs w:val="21"/>
        </w:rPr>
        <w:br/>
        <w:t>没他我们也可以。 </w:t>
      </w:r>
      <w:r w:rsidRPr="00AB4FD5">
        <w:rPr>
          <w:rFonts w:ascii="SimSun" w:hAnsi="SimSun"/>
          <w:color w:val="000000"/>
          <w:szCs w:val="21"/>
        </w:rPr>
        <w:br/>
        <w:t>We can do without him.</w:t>
      </w:r>
      <w:r w:rsidRPr="00AB4FD5">
        <w:rPr>
          <w:rFonts w:ascii="SimSun" w:hAnsi="SimSun"/>
          <w:color w:val="000000"/>
          <w:szCs w:val="21"/>
        </w:rPr>
        <w:br/>
        <w:t>We don't need him. (我们不需要他。)</w:t>
      </w:r>
      <w:r w:rsidRPr="00AB4FD5">
        <w:rPr>
          <w:rFonts w:ascii="SimSun" w:hAnsi="SimSun"/>
          <w:color w:val="000000"/>
          <w:szCs w:val="21"/>
        </w:rPr>
        <w:br/>
        <w:t>His help isn't necessary. (我们不需要他的帮助。) </w:t>
      </w:r>
      <w:r w:rsidRPr="00AB4FD5">
        <w:rPr>
          <w:rFonts w:ascii="SimSun" w:hAnsi="SimSun"/>
          <w:color w:val="000000"/>
          <w:szCs w:val="21"/>
        </w:rPr>
        <w:br/>
        <w:t>我没什么特别要说的。 </w:t>
      </w:r>
      <w:r w:rsidRPr="00AB4FD5">
        <w:rPr>
          <w:rFonts w:ascii="SimSun" w:hAnsi="SimSun"/>
          <w:color w:val="000000"/>
          <w:szCs w:val="21"/>
        </w:rPr>
        <w:br/>
        <w:t>I've got nothing special to talk about.</w:t>
      </w:r>
      <w:r w:rsidRPr="00AB4FD5">
        <w:rPr>
          <w:rFonts w:ascii="SimSun" w:hAnsi="SimSun"/>
          <w:color w:val="000000"/>
          <w:szCs w:val="21"/>
        </w:rPr>
        <w:br/>
        <w:t>I've got nothing special to talk about. (我没什么特别要说的。)</w:t>
      </w:r>
      <w:r w:rsidRPr="00AB4FD5">
        <w:rPr>
          <w:rFonts w:ascii="SimSun" w:hAnsi="SimSun"/>
          <w:color w:val="000000"/>
          <w:szCs w:val="21"/>
        </w:rPr>
        <w:br/>
        <w:t>That's okay. (那好吧。)</w:t>
      </w:r>
      <w:r w:rsidRPr="00AB4FD5">
        <w:rPr>
          <w:rFonts w:ascii="SimSun" w:hAnsi="SimSun"/>
          <w:color w:val="000000"/>
          <w:szCs w:val="21"/>
        </w:rPr>
        <w:br/>
        <w:t>I have nothing particular to talk about.</w:t>
      </w:r>
      <w:r w:rsidRPr="00AB4FD5">
        <w:rPr>
          <w:rFonts w:ascii="SimSun" w:hAnsi="SimSun"/>
          <w:color w:val="000000"/>
          <w:szCs w:val="21"/>
        </w:rPr>
        <w:br/>
        <w:t>I don't have anything special to discuss. (我没有什么特别要商量的。) </w:t>
      </w:r>
      <w:r w:rsidRPr="00AB4FD5">
        <w:rPr>
          <w:rFonts w:ascii="SimSun" w:hAnsi="SimSun"/>
          <w:color w:val="000000"/>
          <w:szCs w:val="21"/>
        </w:rPr>
        <w:br/>
        <w:t>无所谓。 </w:t>
      </w:r>
      <w:r w:rsidRPr="00AB4FD5">
        <w:rPr>
          <w:rFonts w:ascii="SimSun" w:hAnsi="SimSun"/>
          <w:color w:val="000000"/>
          <w:szCs w:val="21"/>
        </w:rPr>
        <w:br/>
        <w:t>It doesn't matter. *当被对方问“是A还是B”，回答哪个都行时。</w:t>
      </w:r>
      <w:r w:rsidRPr="00AB4FD5">
        <w:rPr>
          <w:rFonts w:ascii="SimSun" w:hAnsi="SimSun"/>
          <w:color w:val="000000"/>
          <w:szCs w:val="21"/>
        </w:rPr>
        <w:br/>
        <w:t>Do you want red or white? (你想要红的还是白的?)</w:t>
      </w:r>
      <w:r w:rsidRPr="00AB4FD5">
        <w:rPr>
          <w:rFonts w:ascii="SimSun" w:hAnsi="SimSun"/>
          <w:color w:val="000000"/>
          <w:szCs w:val="21"/>
        </w:rPr>
        <w:br/>
        <w:t>It doesn't matter. (无所谓。)</w:t>
      </w:r>
      <w:r w:rsidRPr="00AB4FD5">
        <w:rPr>
          <w:rFonts w:ascii="SimSun" w:hAnsi="SimSun"/>
          <w:color w:val="000000"/>
          <w:szCs w:val="21"/>
        </w:rPr>
        <w:br/>
        <w:t>I don't care.</w:t>
      </w:r>
      <w:r w:rsidRPr="00AB4FD5">
        <w:rPr>
          <w:rFonts w:ascii="SimSun" w:hAnsi="SimSun"/>
          <w:color w:val="000000"/>
          <w:szCs w:val="21"/>
        </w:rPr>
        <w:br/>
        <w:t>It doesn't make any difference.</w:t>
      </w:r>
      <w:r w:rsidRPr="00AB4FD5">
        <w:rPr>
          <w:rFonts w:ascii="SimSun" w:hAnsi="SimSun"/>
          <w:color w:val="000000"/>
          <w:szCs w:val="21"/>
        </w:rPr>
        <w:br/>
        <w:t>It's all the same to me. (对我来说都一样。)</w:t>
      </w:r>
      <w:r w:rsidRPr="00AB4FD5">
        <w:rPr>
          <w:rFonts w:ascii="SimSun" w:hAnsi="SimSun"/>
          <w:color w:val="000000"/>
          <w:szCs w:val="21"/>
        </w:rPr>
        <w:br/>
        <w:t>I don't feel strongly about it one way or the other. (我不那么在乎是哪一个。)</w:t>
      </w:r>
      <w:r w:rsidRPr="00AB4FD5">
        <w:rPr>
          <w:rFonts w:ascii="SimSun" w:hAnsi="SimSun"/>
          <w:color w:val="000000"/>
          <w:szCs w:val="21"/>
        </w:rPr>
        <w:br/>
        <w:t>Either will do.</w:t>
      </w:r>
      <w:r w:rsidRPr="00AB4FD5">
        <w:rPr>
          <w:rFonts w:ascii="SimSun" w:hAnsi="SimSun"/>
          <w:color w:val="000000"/>
          <w:szCs w:val="21"/>
        </w:rPr>
        <w:br/>
        <w:t>Either one will be fine. </w:t>
      </w:r>
      <w:r w:rsidRPr="00AB4FD5">
        <w:rPr>
          <w:rFonts w:ascii="SimSun" w:hAnsi="SimSun"/>
          <w:color w:val="000000"/>
          <w:szCs w:val="21"/>
        </w:rPr>
        <w:br/>
        <w:t>这又不是什么新鲜事。 </w:t>
      </w:r>
      <w:r w:rsidRPr="00AB4FD5">
        <w:rPr>
          <w:rFonts w:ascii="SimSun" w:hAnsi="SimSun"/>
          <w:color w:val="000000"/>
          <w:szCs w:val="21"/>
        </w:rPr>
        <w:br/>
        <w:t>It's the same old story.</w:t>
      </w:r>
      <w:r w:rsidRPr="00AB4FD5">
        <w:rPr>
          <w:rFonts w:ascii="SimSun" w:hAnsi="SimSun"/>
          <w:color w:val="000000"/>
          <w:szCs w:val="21"/>
        </w:rPr>
        <w:br/>
        <w:t>She only married him for his money. (她只是冲他的钱才跟他结婚的呀。)</w:t>
      </w:r>
      <w:r w:rsidRPr="00AB4FD5">
        <w:rPr>
          <w:rFonts w:ascii="SimSun" w:hAnsi="SimSun"/>
          <w:color w:val="000000"/>
          <w:szCs w:val="21"/>
        </w:rPr>
        <w:br/>
        <w:t>It's the same old story. (这又不是什么新鲜事。)</w:t>
      </w:r>
    </w:p>
    <w:p w:rsidR="007E730F" w:rsidRPr="00AB4FD5" w:rsidRDefault="007E730F" w:rsidP="007E730F">
      <w:pPr>
        <w:pStyle w:val="Heading1"/>
        <w:spacing w:before="120" w:after="120"/>
        <w:rPr>
          <w:rFonts w:ascii="SimSun" w:hAnsi="SimSun"/>
          <w:color w:val="000000"/>
          <w:sz w:val="24"/>
          <w:szCs w:val="21"/>
        </w:rPr>
      </w:pPr>
      <w:bookmarkStart w:id="25" w:name="_Toc7167157"/>
      <w:r w:rsidRPr="00AB4FD5">
        <w:rPr>
          <w:rFonts w:ascii="SimSun" w:hAnsi="SimSun" w:hint="eastAsia"/>
          <w:color w:val="000000"/>
          <w:sz w:val="24"/>
          <w:szCs w:val="21"/>
        </w:rPr>
        <w:t>[口语8000句-24]害羞</w:t>
      </w:r>
      <w:bookmarkEnd w:id="25"/>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害羞时</w:t>
      </w:r>
      <w:r w:rsidRPr="00AB4FD5">
        <w:rPr>
          <w:rFonts w:ascii="SimSun" w:hAnsi="SimSun"/>
          <w:color w:val="000000"/>
          <w:szCs w:val="21"/>
        </w:rPr>
        <w:br/>
      </w:r>
      <w:r w:rsidRPr="00AB4FD5">
        <w:rPr>
          <w:rFonts w:ascii="SimSun" w:hAnsi="SimSun"/>
          <w:color w:val="000000"/>
          <w:szCs w:val="21"/>
        </w:rPr>
        <w:br/>
        <w:t>我不好意思。 </w:t>
      </w:r>
      <w:r w:rsidRPr="00AB4FD5">
        <w:rPr>
          <w:rFonts w:ascii="SimSun" w:hAnsi="SimSun"/>
          <w:color w:val="000000"/>
          <w:szCs w:val="21"/>
        </w:rPr>
        <w:br/>
        <w:t>I'm shy. *shy 表示由于性格或不习惯社交场合，因而不愿与他人接触，在别人面前非常害羞。</w:t>
      </w:r>
      <w:r w:rsidRPr="00AB4FD5">
        <w:rPr>
          <w:rFonts w:ascii="SimSun" w:hAnsi="SimSun"/>
          <w:color w:val="000000"/>
          <w:szCs w:val="21"/>
        </w:rPr>
        <w:br/>
        <w:t>Come on. Let's meet new people. (来，我们去认识认识那几个新人。)</w:t>
      </w:r>
      <w:r w:rsidRPr="00AB4FD5">
        <w:rPr>
          <w:rFonts w:ascii="SimSun" w:hAnsi="SimSun"/>
          <w:color w:val="000000"/>
          <w:szCs w:val="21"/>
        </w:rPr>
        <w:br/>
        <w:t>But I'm shy. (可我不好意思。)</w:t>
      </w:r>
      <w:r w:rsidRPr="00AB4FD5">
        <w:rPr>
          <w:rFonts w:ascii="SimSun" w:hAnsi="SimSun"/>
          <w:color w:val="000000"/>
          <w:szCs w:val="21"/>
        </w:rPr>
        <w:br/>
        <w:t>I'm so embarrassed! *embarrass 表示因为语言或行动，使人感到困窘，或使人感到局促不安、为难。</w:t>
      </w:r>
      <w:r w:rsidRPr="00AB4FD5">
        <w:rPr>
          <w:rFonts w:ascii="SimSun" w:hAnsi="SimSun"/>
          <w:color w:val="000000"/>
          <w:szCs w:val="21"/>
        </w:rPr>
        <w:br/>
        <w:t>Your mom showed me your baby pictures. (你妈妈让我看了你婴儿时的照片。)</w:t>
      </w:r>
      <w:r w:rsidRPr="00AB4FD5">
        <w:rPr>
          <w:rFonts w:ascii="SimSun" w:hAnsi="SimSun"/>
          <w:color w:val="000000"/>
          <w:szCs w:val="21"/>
        </w:rPr>
        <w:br/>
        <w:t>I'm so embarrassed. (真不好意思。) </w:t>
      </w:r>
      <w:r w:rsidRPr="00AB4FD5">
        <w:rPr>
          <w:rFonts w:ascii="SimSun" w:hAnsi="SimSun"/>
          <w:color w:val="000000"/>
          <w:szCs w:val="21"/>
        </w:rPr>
        <w:br/>
        <w:t>我为自己感到惭愧。 </w:t>
      </w:r>
      <w:r w:rsidRPr="00AB4FD5">
        <w:rPr>
          <w:rFonts w:ascii="SimSun" w:hAnsi="SimSun"/>
          <w:color w:val="000000"/>
          <w:szCs w:val="21"/>
        </w:rPr>
        <w:br/>
        <w:t>I'm ashamed of myself. *ashamed 表示“(做了什么不好的事而)感到不好意思”。</w:t>
      </w:r>
      <w:r w:rsidRPr="00AB4FD5">
        <w:rPr>
          <w:rFonts w:ascii="SimSun" w:hAnsi="SimSun"/>
          <w:color w:val="000000"/>
          <w:szCs w:val="21"/>
        </w:rPr>
        <w:br/>
        <w:t>I'm ashamed of myself. (我为自己感到惭愧。)</w:t>
      </w:r>
      <w:r w:rsidRPr="00AB4FD5">
        <w:rPr>
          <w:rFonts w:ascii="SimSun" w:hAnsi="SimSun"/>
          <w:color w:val="000000"/>
          <w:szCs w:val="21"/>
        </w:rPr>
        <w:br/>
        <w:t>Don't be so hard on yourself. (别太难为自己了。)</w:t>
      </w:r>
      <w:r w:rsidRPr="00AB4FD5">
        <w:rPr>
          <w:rFonts w:ascii="SimSun" w:hAnsi="SimSun"/>
          <w:color w:val="000000"/>
          <w:szCs w:val="21"/>
        </w:rPr>
        <w:br/>
        <w:t>I'm embarrassed of myself. (我为我自己害臊。)</w:t>
      </w:r>
      <w:r w:rsidRPr="00AB4FD5">
        <w:rPr>
          <w:rFonts w:ascii="SimSun" w:hAnsi="SimSun"/>
          <w:color w:val="000000"/>
          <w:szCs w:val="21"/>
        </w:rPr>
        <w:br/>
        <w:t>I'm ashamed that I did that. (我为自己所做的事感到羞愧。) </w:t>
      </w:r>
      <w:r w:rsidRPr="00AB4FD5">
        <w:rPr>
          <w:rFonts w:ascii="SimSun" w:hAnsi="SimSun"/>
          <w:color w:val="000000"/>
          <w:szCs w:val="21"/>
        </w:rPr>
        <w:br/>
        <w:t>真恬不知耻! </w:t>
      </w:r>
      <w:r w:rsidRPr="00AB4FD5">
        <w:rPr>
          <w:rFonts w:ascii="SimSun" w:hAnsi="SimSun"/>
          <w:color w:val="000000"/>
          <w:szCs w:val="21"/>
        </w:rPr>
        <w:br/>
        <w:t>How shameful!</w:t>
      </w:r>
      <w:r w:rsidRPr="00AB4FD5">
        <w:rPr>
          <w:rFonts w:ascii="SimSun" w:hAnsi="SimSun"/>
          <w:color w:val="000000"/>
          <w:szCs w:val="21"/>
        </w:rPr>
        <w:br/>
        <w:t>It's very shameful.</w:t>
      </w:r>
      <w:r w:rsidRPr="00AB4FD5">
        <w:rPr>
          <w:rFonts w:ascii="SimSun" w:hAnsi="SimSun"/>
          <w:color w:val="000000"/>
          <w:szCs w:val="21"/>
        </w:rPr>
        <w:br/>
        <w:t>It's quite a shameful story. (真太不知羞耻了。)</w:t>
      </w:r>
      <w:r w:rsidRPr="00AB4FD5">
        <w:rPr>
          <w:rFonts w:ascii="SimSun" w:hAnsi="SimSun"/>
          <w:color w:val="000000"/>
          <w:szCs w:val="21"/>
        </w:rPr>
        <w:br/>
        <w:t>That's very unfortunate. (那太令人遗憾了。) </w:t>
      </w:r>
      <w:r w:rsidRPr="00AB4FD5">
        <w:rPr>
          <w:rFonts w:ascii="SimSun" w:hAnsi="SimSun"/>
          <w:color w:val="000000"/>
          <w:szCs w:val="21"/>
        </w:rPr>
        <w:br/>
        <w:t>你真丢脸! </w:t>
      </w:r>
      <w:r w:rsidRPr="00AB4FD5">
        <w:rPr>
          <w:rFonts w:ascii="SimSun" w:hAnsi="SimSun"/>
          <w:color w:val="000000"/>
          <w:szCs w:val="21"/>
        </w:rPr>
        <w:br/>
        <w:t>Shame on you! *口语中常用来表示“你真丢脸!”、“不成体统!”、“丢人现眼”。</w:t>
      </w:r>
      <w:r w:rsidRPr="00AB4FD5">
        <w:rPr>
          <w:rFonts w:ascii="SimSun" w:hAnsi="SimSun"/>
          <w:color w:val="000000"/>
          <w:szCs w:val="21"/>
        </w:rPr>
        <w:br/>
        <w:t>I lied to him. (我对他说谎了。)</w:t>
      </w:r>
      <w:r w:rsidRPr="00AB4FD5">
        <w:rPr>
          <w:rFonts w:ascii="SimSun" w:hAnsi="SimSun"/>
          <w:color w:val="000000"/>
          <w:szCs w:val="21"/>
        </w:rPr>
        <w:br/>
        <w:t>Shame on you! (你真不害臊!)</w:t>
      </w:r>
      <w:r w:rsidRPr="00AB4FD5">
        <w:rPr>
          <w:rFonts w:ascii="SimSun" w:hAnsi="SimSun"/>
          <w:color w:val="000000"/>
          <w:szCs w:val="21"/>
        </w:rPr>
        <w:br/>
        <w:t>You should be ashamed!</w:t>
      </w:r>
    </w:p>
    <w:p w:rsidR="007E730F" w:rsidRPr="00AB4FD5" w:rsidRDefault="007E730F" w:rsidP="007E730F">
      <w:pPr>
        <w:pStyle w:val="Heading1"/>
        <w:spacing w:before="120" w:after="120"/>
        <w:rPr>
          <w:rFonts w:ascii="SimSun" w:hAnsi="SimSun"/>
          <w:color w:val="000000"/>
          <w:sz w:val="24"/>
          <w:szCs w:val="21"/>
        </w:rPr>
      </w:pPr>
      <w:bookmarkStart w:id="26" w:name="_Toc7167158"/>
      <w:r w:rsidRPr="00AB4FD5">
        <w:rPr>
          <w:rFonts w:ascii="SimSun" w:hAnsi="SimSun" w:hint="eastAsia"/>
          <w:color w:val="000000"/>
          <w:sz w:val="24"/>
          <w:szCs w:val="21"/>
        </w:rPr>
        <w:t>[口语8000句-25]吃惊</w:t>
      </w:r>
      <w:bookmarkEnd w:id="26"/>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吃惊时</w:t>
      </w:r>
      <w:r w:rsidRPr="00AB4FD5">
        <w:rPr>
          <w:rFonts w:ascii="SimSun" w:hAnsi="SimSun"/>
          <w:color w:val="000000"/>
          <w:szCs w:val="21"/>
        </w:rPr>
        <w:br/>
      </w:r>
      <w:r w:rsidRPr="00AB4FD5">
        <w:rPr>
          <w:rFonts w:ascii="SimSun" w:hAnsi="SimSun"/>
          <w:color w:val="000000"/>
          <w:szCs w:val="21"/>
        </w:rPr>
        <w:br/>
        <w:t>难以置信! </w:t>
      </w:r>
      <w:r w:rsidRPr="00AB4FD5">
        <w:rPr>
          <w:rFonts w:ascii="SimSun" w:hAnsi="SimSun"/>
          <w:color w:val="000000"/>
          <w:szCs w:val="21"/>
        </w:rPr>
        <w:br/>
        <w:t>Unbelievable!</w:t>
      </w:r>
      <w:r w:rsidRPr="00AB4FD5">
        <w:rPr>
          <w:rFonts w:ascii="SimSun" w:hAnsi="SimSun"/>
          <w:color w:val="000000"/>
          <w:szCs w:val="21"/>
        </w:rPr>
        <w:br/>
        <w:t>She was late for work again. (她上班又来晚了。)</w:t>
      </w:r>
      <w:r w:rsidRPr="00AB4FD5">
        <w:rPr>
          <w:rFonts w:ascii="SimSun" w:hAnsi="SimSun"/>
          <w:color w:val="000000"/>
          <w:szCs w:val="21"/>
        </w:rPr>
        <w:br/>
        <w:t>Unbelievable! (难以置信!)</w:t>
      </w:r>
      <w:r w:rsidRPr="00AB4FD5">
        <w:rPr>
          <w:rFonts w:ascii="SimSun" w:hAnsi="SimSun"/>
          <w:color w:val="000000"/>
          <w:szCs w:val="21"/>
        </w:rPr>
        <w:br/>
        <w:t>Incredible!</w:t>
      </w:r>
      <w:r w:rsidRPr="00AB4FD5">
        <w:rPr>
          <w:rFonts w:ascii="SimSun" w:hAnsi="SimSun"/>
          <w:color w:val="000000"/>
          <w:szCs w:val="21"/>
        </w:rPr>
        <w:br/>
        <w:t>That's unbelievable!</w:t>
      </w:r>
      <w:r w:rsidRPr="00AB4FD5">
        <w:rPr>
          <w:rFonts w:ascii="SimSun" w:hAnsi="SimSun"/>
          <w:color w:val="000000"/>
          <w:szCs w:val="21"/>
        </w:rPr>
        <w:br/>
        <w:t>I can't believe it!</w:t>
      </w:r>
      <w:r w:rsidRPr="00AB4FD5">
        <w:rPr>
          <w:rFonts w:ascii="SimSun" w:hAnsi="SimSun"/>
          <w:color w:val="000000"/>
          <w:szCs w:val="21"/>
        </w:rPr>
        <w:br/>
        <w:t>Now way! (怎么会呢!) </w:t>
      </w:r>
      <w:r w:rsidRPr="00AB4FD5">
        <w:rPr>
          <w:rFonts w:ascii="SimSun" w:hAnsi="SimSun"/>
          <w:color w:val="000000"/>
          <w:szCs w:val="21"/>
        </w:rPr>
        <w:br/>
        <w:t>我吃了一惊。 </w:t>
      </w:r>
      <w:r w:rsidRPr="00AB4FD5">
        <w:rPr>
          <w:rFonts w:ascii="SimSun" w:hAnsi="SimSun"/>
          <w:color w:val="000000"/>
          <w:szCs w:val="21"/>
        </w:rPr>
        <w:br/>
        <w:t>I'm surprised! *用于突然发生了始料不及的事情时。 </w:t>
      </w:r>
      <w:r w:rsidRPr="00AB4FD5">
        <w:rPr>
          <w:rFonts w:ascii="SimSun" w:hAnsi="SimSun"/>
          <w:color w:val="000000"/>
          <w:szCs w:val="21"/>
        </w:rPr>
        <w:br/>
        <w:t>我很震惊。 </w:t>
      </w:r>
      <w:r w:rsidRPr="00AB4FD5">
        <w:rPr>
          <w:rFonts w:ascii="SimSun" w:hAnsi="SimSun"/>
          <w:color w:val="000000"/>
          <w:szCs w:val="21"/>
        </w:rPr>
        <w:br/>
        <w:t>I'm shocked!</w:t>
      </w:r>
      <w:r w:rsidRPr="00AB4FD5">
        <w:rPr>
          <w:rFonts w:ascii="SimSun" w:hAnsi="SimSun"/>
          <w:color w:val="000000"/>
          <w:szCs w:val="21"/>
        </w:rPr>
        <w:br/>
        <w:t>I'm in shock!</w:t>
      </w:r>
      <w:r w:rsidRPr="00AB4FD5">
        <w:rPr>
          <w:rFonts w:ascii="SimSun" w:hAnsi="SimSun"/>
          <w:color w:val="000000"/>
          <w:szCs w:val="21"/>
        </w:rPr>
        <w:br/>
        <w:t>What a shock! </w:t>
      </w:r>
      <w:r w:rsidRPr="00AB4FD5">
        <w:rPr>
          <w:rFonts w:ascii="SimSun" w:hAnsi="SimSun"/>
          <w:color w:val="000000"/>
          <w:szCs w:val="21"/>
        </w:rPr>
        <w:br/>
        <w:t>太让人吃惊了! </w:t>
      </w:r>
      <w:r w:rsidRPr="00AB4FD5">
        <w:rPr>
          <w:rFonts w:ascii="SimSun" w:hAnsi="SimSun"/>
          <w:color w:val="000000"/>
          <w:szCs w:val="21"/>
        </w:rPr>
        <w:br/>
        <w:t>That's amazing! *用于吃惊得有些惊慌失措时。</w:t>
      </w:r>
      <w:r w:rsidRPr="00AB4FD5">
        <w:rPr>
          <w:rFonts w:ascii="SimSun" w:hAnsi="SimSun"/>
          <w:color w:val="000000"/>
          <w:szCs w:val="21"/>
        </w:rPr>
        <w:br/>
        <w:t>I won the lottery. (我的彩票中了。)</w:t>
      </w:r>
      <w:r w:rsidRPr="00AB4FD5">
        <w:rPr>
          <w:rFonts w:ascii="SimSun" w:hAnsi="SimSun"/>
          <w:color w:val="000000"/>
          <w:szCs w:val="21"/>
        </w:rPr>
        <w:br/>
        <w:t>That's amazing! (太让人吃惊了!)</w:t>
      </w:r>
      <w:r w:rsidRPr="00AB4FD5">
        <w:rPr>
          <w:rFonts w:ascii="SimSun" w:hAnsi="SimSun"/>
          <w:color w:val="000000"/>
          <w:szCs w:val="21"/>
        </w:rPr>
        <w:br/>
        <w:t>How about that!</w:t>
      </w:r>
      <w:r w:rsidRPr="00AB4FD5">
        <w:rPr>
          <w:rFonts w:ascii="SimSun" w:hAnsi="SimSun"/>
          <w:color w:val="000000"/>
          <w:szCs w:val="21"/>
        </w:rPr>
        <w:br/>
        <w:t>Wow! (哇-!) </w:t>
      </w:r>
      <w:r w:rsidRPr="00AB4FD5">
        <w:rPr>
          <w:rFonts w:ascii="SimSun" w:hAnsi="SimSun"/>
          <w:color w:val="000000"/>
          <w:szCs w:val="21"/>
        </w:rPr>
        <w:br/>
        <w:t>真的? </w:t>
      </w:r>
      <w:r w:rsidRPr="00AB4FD5">
        <w:rPr>
          <w:rFonts w:ascii="SimSun" w:hAnsi="SimSun"/>
          <w:color w:val="000000"/>
          <w:szCs w:val="21"/>
        </w:rPr>
        <w:br/>
        <w:t>Really? *Oh, really?更强调吃惊的程度。</w:t>
      </w:r>
      <w:r w:rsidRPr="00AB4FD5">
        <w:rPr>
          <w:rFonts w:ascii="SimSun" w:hAnsi="SimSun"/>
          <w:color w:val="000000"/>
          <w:szCs w:val="21"/>
        </w:rPr>
        <w:br/>
        <w:t>He said he likes you. (他说他喜欢你。)</w:t>
      </w:r>
      <w:r w:rsidRPr="00AB4FD5">
        <w:rPr>
          <w:rFonts w:ascii="SimSun" w:hAnsi="SimSun"/>
          <w:color w:val="000000"/>
          <w:szCs w:val="21"/>
        </w:rPr>
        <w:br/>
        <w:t>Really? (真的?)</w:t>
      </w:r>
      <w:r w:rsidRPr="00AB4FD5">
        <w:rPr>
          <w:rFonts w:ascii="SimSun" w:hAnsi="SimSun"/>
          <w:color w:val="000000"/>
          <w:szCs w:val="21"/>
        </w:rPr>
        <w:br/>
        <w:t>Is that right?</w:t>
      </w:r>
      <w:r w:rsidRPr="00AB4FD5">
        <w:rPr>
          <w:rFonts w:ascii="SimSun" w:hAnsi="SimSun"/>
          <w:color w:val="000000"/>
          <w:szCs w:val="21"/>
        </w:rPr>
        <w:br/>
        <w:t>Is that so?</w:t>
      </w:r>
      <w:r w:rsidRPr="00AB4FD5">
        <w:rPr>
          <w:rFonts w:ascii="SimSun" w:hAnsi="SimSun"/>
          <w:color w:val="000000"/>
          <w:szCs w:val="21"/>
        </w:rPr>
        <w:br/>
        <w:t>Oh, yeah? </w:t>
      </w:r>
      <w:r w:rsidRPr="00AB4FD5">
        <w:rPr>
          <w:rFonts w:ascii="SimSun" w:hAnsi="SimSun"/>
          <w:color w:val="000000"/>
          <w:szCs w:val="21"/>
        </w:rPr>
        <w:br/>
        <w:t>你在开玩笑吧! </w:t>
      </w:r>
      <w:r w:rsidRPr="00AB4FD5">
        <w:rPr>
          <w:rFonts w:ascii="SimSun" w:hAnsi="SimSun"/>
          <w:color w:val="000000"/>
          <w:szCs w:val="21"/>
        </w:rPr>
        <w:br/>
        <w:t>You're kidding!</w:t>
      </w:r>
      <w:r w:rsidRPr="00AB4FD5">
        <w:rPr>
          <w:rFonts w:ascii="SimSun" w:hAnsi="SimSun"/>
          <w:color w:val="000000"/>
          <w:szCs w:val="21"/>
        </w:rPr>
        <w:br/>
        <w:t>You're kidding! (你在开玩笑吧!)</w:t>
      </w:r>
      <w:r w:rsidRPr="00AB4FD5">
        <w:rPr>
          <w:rFonts w:ascii="SimSun" w:hAnsi="SimSun"/>
          <w:color w:val="000000"/>
          <w:szCs w:val="21"/>
        </w:rPr>
        <w:br/>
        <w:t>No, I'm not. (没有，我是认真的。)</w:t>
      </w:r>
      <w:r w:rsidRPr="00AB4FD5">
        <w:rPr>
          <w:rFonts w:ascii="SimSun" w:hAnsi="SimSun"/>
          <w:color w:val="000000"/>
          <w:szCs w:val="21"/>
        </w:rPr>
        <w:br/>
        <w:t>You're joking!</w:t>
      </w:r>
      <w:r w:rsidRPr="00AB4FD5">
        <w:rPr>
          <w:rFonts w:ascii="SimSun" w:hAnsi="SimSun"/>
          <w:color w:val="000000"/>
          <w:szCs w:val="21"/>
        </w:rPr>
        <w:br/>
        <w:t>You're pulling my leg! *用pull...leg表示“嘲弄人”。</w:t>
      </w:r>
      <w:r w:rsidRPr="00AB4FD5">
        <w:rPr>
          <w:rFonts w:ascii="SimSun" w:hAnsi="SimSun"/>
          <w:color w:val="000000"/>
          <w:szCs w:val="21"/>
        </w:rPr>
        <w:br/>
        <w:t>No kidding!</w:t>
      </w:r>
      <w:r w:rsidRPr="00AB4FD5">
        <w:rPr>
          <w:rFonts w:ascii="SimSun" w:hAnsi="SimSun"/>
          <w:color w:val="000000"/>
          <w:szCs w:val="21"/>
        </w:rPr>
        <w:br/>
        <w:t>That can't be!</w:t>
      </w:r>
      <w:r w:rsidRPr="00AB4FD5">
        <w:rPr>
          <w:rFonts w:ascii="SimSun" w:hAnsi="SimSun"/>
          <w:color w:val="000000"/>
          <w:szCs w:val="21"/>
        </w:rPr>
        <w:br/>
        <w:t>You've got to be kidding!</w:t>
      </w:r>
      <w:r w:rsidRPr="00AB4FD5">
        <w:rPr>
          <w:rFonts w:ascii="SimSun" w:hAnsi="SimSun"/>
          <w:color w:val="000000"/>
          <w:szCs w:val="21"/>
        </w:rPr>
        <w:br/>
        <w:t>怎么可能! </w:t>
      </w:r>
      <w:r w:rsidRPr="00AB4FD5">
        <w:rPr>
          <w:rFonts w:ascii="SimSun" w:hAnsi="SimSun"/>
          <w:color w:val="000000"/>
          <w:szCs w:val="21"/>
        </w:rPr>
        <w:br/>
        <w:t>It can't be! *不相信所听到的事情时。</w:t>
      </w:r>
      <w:r w:rsidRPr="00AB4FD5">
        <w:rPr>
          <w:rFonts w:ascii="SimSun" w:hAnsi="SimSun"/>
          <w:color w:val="000000"/>
          <w:szCs w:val="21"/>
        </w:rPr>
        <w:br/>
        <w:t>It's midnight already. (已经是夜里零点了。)</w:t>
      </w:r>
      <w:r w:rsidRPr="00AB4FD5">
        <w:rPr>
          <w:rFonts w:ascii="SimSun" w:hAnsi="SimSun"/>
          <w:color w:val="000000"/>
          <w:szCs w:val="21"/>
        </w:rPr>
        <w:br/>
        <w:t>It can't be! (怎么可能!)</w:t>
      </w:r>
      <w:r w:rsidRPr="00AB4FD5">
        <w:rPr>
          <w:rFonts w:ascii="SimSun" w:hAnsi="SimSun"/>
          <w:color w:val="000000"/>
          <w:szCs w:val="21"/>
        </w:rPr>
        <w:br/>
        <w:t>That can't be!</w:t>
      </w:r>
      <w:r w:rsidRPr="00AB4FD5">
        <w:rPr>
          <w:rFonts w:ascii="SimSun" w:hAnsi="SimSun"/>
          <w:color w:val="000000"/>
          <w:szCs w:val="21"/>
        </w:rPr>
        <w:br/>
        <w:t>It can't be true!</w:t>
      </w:r>
      <w:r w:rsidRPr="00AB4FD5">
        <w:rPr>
          <w:rFonts w:ascii="SimSun" w:hAnsi="SimSun"/>
          <w:color w:val="000000"/>
          <w:szCs w:val="21"/>
        </w:rPr>
        <w:br/>
        <w:t>Impossible! (不可能!) </w:t>
      </w:r>
      <w:r w:rsidRPr="00AB4FD5">
        <w:rPr>
          <w:rFonts w:ascii="SimSun" w:hAnsi="SimSun"/>
          <w:color w:val="000000"/>
          <w:szCs w:val="21"/>
        </w:rPr>
        <w:br/>
        <w:t>当真?/你肯定? </w:t>
      </w:r>
      <w:r w:rsidRPr="00AB4FD5">
        <w:rPr>
          <w:rFonts w:ascii="SimSun" w:hAnsi="SimSun"/>
          <w:color w:val="000000"/>
          <w:szCs w:val="21"/>
        </w:rPr>
        <w:br/>
        <w:t>Are you serious?</w:t>
      </w:r>
      <w:r w:rsidRPr="00AB4FD5">
        <w:rPr>
          <w:rFonts w:ascii="SimSun" w:hAnsi="SimSun"/>
          <w:color w:val="000000"/>
          <w:szCs w:val="21"/>
        </w:rPr>
        <w:br/>
        <w:t>Let's go to Europe this summer! (今年夏天我们去欧洲吧!)</w:t>
      </w:r>
      <w:r w:rsidRPr="00AB4FD5">
        <w:rPr>
          <w:rFonts w:ascii="SimSun" w:hAnsi="SimSun"/>
          <w:color w:val="000000"/>
          <w:szCs w:val="21"/>
        </w:rPr>
        <w:br/>
        <w:t>Are you serious? (当真?/你肯定?)</w:t>
      </w:r>
      <w:r w:rsidRPr="00AB4FD5">
        <w:rPr>
          <w:rFonts w:ascii="SimSun" w:hAnsi="SimSun"/>
          <w:color w:val="000000"/>
          <w:szCs w:val="21"/>
        </w:rPr>
        <w:br/>
        <w:t>Seriously? </w:t>
      </w:r>
      <w:r w:rsidRPr="00AB4FD5">
        <w:rPr>
          <w:rFonts w:ascii="SimSun" w:hAnsi="SimSun"/>
          <w:color w:val="000000"/>
          <w:szCs w:val="21"/>
        </w:rPr>
        <w:br/>
        <w:t>那真的很重要!</w:t>
      </w:r>
      <w:r w:rsidRPr="00AB4FD5">
        <w:rPr>
          <w:rFonts w:ascii="SimSun" w:hAnsi="SimSun"/>
          <w:color w:val="000000"/>
          <w:szCs w:val="21"/>
        </w:rPr>
        <w:br/>
        <w:t>That's really something! *something 在口语中表示“重要的东西”。 </w:t>
      </w:r>
      <w:r w:rsidRPr="00AB4FD5">
        <w:rPr>
          <w:rFonts w:ascii="SimSun" w:hAnsi="SimSun"/>
          <w:color w:val="000000"/>
          <w:szCs w:val="21"/>
        </w:rPr>
        <w:br/>
        <w:t>哎呀!/吓死人了。 </w:t>
      </w:r>
      <w:r w:rsidRPr="00AB4FD5">
        <w:rPr>
          <w:rFonts w:ascii="SimSun" w:hAnsi="SimSun"/>
          <w:color w:val="000000"/>
          <w:szCs w:val="21"/>
        </w:rPr>
        <w:br/>
        <w:t>Oh, my!</w:t>
      </w:r>
      <w:r w:rsidRPr="00AB4FD5">
        <w:rPr>
          <w:rFonts w:ascii="SimSun" w:hAnsi="SimSun"/>
          <w:color w:val="000000"/>
          <w:szCs w:val="21"/>
        </w:rPr>
        <w:br/>
        <w:t>I was in a car accident. (我碰上交通事故了。)</w:t>
      </w:r>
      <w:r w:rsidRPr="00AB4FD5">
        <w:rPr>
          <w:rFonts w:ascii="SimSun" w:hAnsi="SimSun"/>
          <w:color w:val="000000"/>
          <w:szCs w:val="21"/>
        </w:rPr>
        <w:br/>
        <w:t>Oh, my! (哎呀!)</w:t>
      </w:r>
      <w:r w:rsidRPr="00AB4FD5">
        <w:rPr>
          <w:rFonts w:ascii="SimSun" w:hAnsi="SimSun"/>
          <w:color w:val="000000"/>
          <w:szCs w:val="21"/>
        </w:rPr>
        <w:br/>
        <w:t>My God. *God是宗教用语，一般不能随便挂在嘴边。</w:t>
      </w:r>
      <w:r w:rsidRPr="00AB4FD5">
        <w:rPr>
          <w:rFonts w:ascii="SimSun" w:hAnsi="SimSun"/>
          <w:color w:val="000000"/>
          <w:szCs w:val="21"/>
        </w:rPr>
        <w:br/>
        <w:t>Good grief! *表示吃惊或沮丧的情绪。“惊呆了，难以置信，怎么回事儿呀!”。</w:t>
      </w:r>
      <w:r w:rsidRPr="00AB4FD5">
        <w:rPr>
          <w:rFonts w:ascii="SimSun" w:hAnsi="SimSun"/>
          <w:color w:val="000000"/>
          <w:szCs w:val="21"/>
        </w:rPr>
        <w:br/>
        <w:t>He failed another test. (他又没考上。)</w:t>
      </w:r>
      <w:r w:rsidRPr="00AB4FD5">
        <w:rPr>
          <w:rFonts w:ascii="SimSun" w:hAnsi="SimSun"/>
          <w:color w:val="000000"/>
          <w:szCs w:val="21"/>
        </w:rPr>
        <w:br/>
        <w:t>Good grief! (是吗?真不像话。) </w:t>
      </w:r>
      <w:r w:rsidRPr="00AB4FD5">
        <w:rPr>
          <w:rFonts w:ascii="SimSun" w:hAnsi="SimSun"/>
          <w:color w:val="000000"/>
          <w:szCs w:val="21"/>
        </w:rPr>
        <w:br/>
        <w:t>哎呀呀! </w:t>
      </w:r>
      <w:r w:rsidRPr="00AB4FD5">
        <w:rPr>
          <w:rFonts w:ascii="SimSun" w:hAnsi="SimSun"/>
          <w:color w:val="000000"/>
          <w:szCs w:val="21"/>
        </w:rPr>
        <w:br/>
        <w:t>Well, well.</w:t>
      </w:r>
      <w:r w:rsidRPr="00AB4FD5">
        <w:rPr>
          <w:rFonts w:ascii="SimSun" w:hAnsi="SimSun"/>
          <w:color w:val="000000"/>
          <w:szCs w:val="21"/>
        </w:rPr>
        <w:br/>
        <w:t>Oh, my!</w:t>
      </w:r>
      <w:r w:rsidRPr="00AB4FD5">
        <w:rPr>
          <w:rFonts w:ascii="SimSun" w:hAnsi="SimSun"/>
          <w:color w:val="000000"/>
          <w:szCs w:val="21"/>
        </w:rPr>
        <w:br/>
        <w:t>Oh, boy!</w:t>
      </w:r>
      <w:r w:rsidRPr="00AB4FD5">
        <w:rPr>
          <w:rFonts w:ascii="SimSun" w:hAnsi="SimSun"/>
          <w:color w:val="000000"/>
          <w:szCs w:val="21"/>
        </w:rPr>
        <w:br/>
        <w:t>Gee! *俚语。</w:t>
      </w:r>
      <w:r w:rsidRPr="00AB4FD5">
        <w:rPr>
          <w:rFonts w:ascii="SimSun" w:hAnsi="SimSun"/>
          <w:color w:val="000000"/>
          <w:szCs w:val="21"/>
        </w:rPr>
        <w:br/>
        <w:t>My goodness!</w:t>
      </w:r>
      <w:r w:rsidRPr="00AB4FD5">
        <w:rPr>
          <w:rFonts w:ascii="SimSun" w:hAnsi="SimSun"/>
          <w:color w:val="000000"/>
          <w:szCs w:val="21"/>
        </w:rPr>
        <w:br/>
        <w:t>Oh, dear! *特别是女性比较喜欢用。</w:t>
      </w:r>
      <w:r w:rsidRPr="00AB4FD5">
        <w:rPr>
          <w:rFonts w:ascii="SimSun" w:hAnsi="SimSun"/>
          <w:color w:val="000000"/>
          <w:szCs w:val="21"/>
        </w:rPr>
        <w:br/>
        <w:t>Dear! Dear!</w:t>
      </w:r>
      <w:r w:rsidRPr="00AB4FD5">
        <w:rPr>
          <w:rFonts w:ascii="SimSun" w:hAnsi="SimSun"/>
          <w:color w:val="000000"/>
          <w:szCs w:val="21"/>
        </w:rPr>
        <w:br/>
        <w:t>Good gracious!</w:t>
      </w:r>
      <w:r w:rsidRPr="00AB4FD5">
        <w:rPr>
          <w:rFonts w:ascii="SimSun" w:hAnsi="SimSun"/>
          <w:color w:val="000000"/>
          <w:szCs w:val="21"/>
        </w:rPr>
        <w:br/>
        <w:t>Oh, brother! </w:t>
      </w:r>
      <w:r w:rsidRPr="00AB4FD5">
        <w:rPr>
          <w:rFonts w:ascii="SimSun" w:hAnsi="SimSun"/>
          <w:color w:val="000000"/>
          <w:szCs w:val="21"/>
        </w:rPr>
        <w:br/>
        <w:t>你吓死我了。 </w:t>
      </w:r>
      <w:r w:rsidRPr="00AB4FD5">
        <w:rPr>
          <w:rFonts w:ascii="SimSun" w:hAnsi="SimSun"/>
          <w:color w:val="000000"/>
          <w:szCs w:val="21"/>
        </w:rPr>
        <w:br/>
        <w:t>You surprised me!</w:t>
      </w:r>
      <w:r w:rsidRPr="00AB4FD5">
        <w:rPr>
          <w:rFonts w:ascii="SimSun" w:hAnsi="SimSun"/>
          <w:color w:val="000000"/>
          <w:szCs w:val="21"/>
        </w:rPr>
        <w:br/>
        <w:t>Boo! (啊-!)</w:t>
      </w:r>
      <w:r w:rsidRPr="00AB4FD5">
        <w:rPr>
          <w:rFonts w:ascii="SimSun" w:hAnsi="SimSun"/>
          <w:color w:val="000000"/>
          <w:szCs w:val="21"/>
        </w:rPr>
        <w:br/>
        <w:t>You surprised me! (你吓死我了。)</w:t>
      </w:r>
      <w:r w:rsidRPr="00AB4FD5">
        <w:rPr>
          <w:rFonts w:ascii="SimSun" w:hAnsi="SimSun"/>
          <w:color w:val="000000"/>
          <w:szCs w:val="21"/>
        </w:rPr>
        <w:br/>
        <w:t>You scared me.</w:t>
      </w:r>
      <w:r w:rsidRPr="00AB4FD5">
        <w:rPr>
          <w:rFonts w:ascii="SimSun" w:hAnsi="SimSun"/>
          <w:color w:val="000000"/>
          <w:szCs w:val="21"/>
        </w:rPr>
        <w:br/>
        <w:t>What a surprise! </w:t>
      </w:r>
      <w:r w:rsidRPr="00AB4FD5">
        <w:rPr>
          <w:rFonts w:ascii="SimSun" w:hAnsi="SimSun"/>
          <w:color w:val="000000"/>
          <w:szCs w:val="21"/>
        </w:rPr>
        <w:br/>
        <w:t>这怎么可能呢? </w:t>
      </w:r>
      <w:r w:rsidRPr="00AB4FD5">
        <w:rPr>
          <w:rFonts w:ascii="SimSun" w:hAnsi="SimSun"/>
          <w:color w:val="000000"/>
          <w:szCs w:val="21"/>
        </w:rPr>
        <w:br/>
        <w:t>You don't say! *一种吃惊、感叹和讽刺的说法。</w:t>
      </w:r>
      <w:r w:rsidRPr="00AB4FD5">
        <w:rPr>
          <w:rFonts w:ascii="SimSun" w:hAnsi="SimSun"/>
          <w:color w:val="000000"/>
          <w:szCs w:val="21"/>
        </w:rPr>
        <w:br/>
        <w:t>I really do love you. (我真的爱你。)</w:t>
      </w:r>
      <w:r w:rsidRPr="00AB4FD5">
        <w:rPr>
          <w:rFonts w:ascii="SimSun" w:hAnsi="SimSun"/>
          <w:color w:val="000000"/>
          <w:szCs w:val="21"/>
        </w:rPr>
        <w:br/>
        <w:t>You don't say! (唉，不会吧!) </w:t>
      </w:r>
      <w:r w:rsidRPr="00AB4FD5">
        <w:rPr>
          <w:rFonts w:ascii="SimSun" w:hAnsi="SimSun"/>
          <w:color w:val="000000"/>
          <w:szCs w:val="21"/>
        </w:rPr>
        <w:br/>
        <w:t>永远不可能有那样的事! </w:t>
      </w:r>
      <w:r w:rsidRPr="00AB4FD5">
        <w:rPr>
          <w:rFonts w:ascii="SimSun" w:hAnsi="SimSun"/>
          <w:color w:val="000000"/>
          <w:szCs w:val="21"/>
        </w:rPr>
        <w:br/>
        <w:t>That'll be the day! *表示“怎么可能!岂有此理!”</w:t>
      </w:r>
      <w:r w:rsidRPr="00AB4FD5">
        <w:rPr>
          <w:rFonts w:ascii="SimSun" w:hAnsi="SimSun"/>
          <w:color w:val="000000"/>
          <w:szCs w:val="21"/>
        </w:rPr>
        <w:br/>
        <w:t>I'm going to marry you. (我要和你结婚。)</w:t>
      </w:r>
      <w:r w:rsidRPr="00AB4FD5">
        <w:rPr>
          <w:rFonts w:ascii="SimSun" w:hAnsi="SimSun"/>
          <w:color w:val="000000"/>
          <w:szCs w:val="21"/>
        </w:rPr>
        <w:br/>
        <w:t>That'll be the day! (永远不可能有那样的事!)</w:t>
      </w:r>
      <w:r w:rsidRPr="00AB4FD5">
        <w:rPr>
          <w:rFonts w:ascii="SimSun" w:hAnsi="SimSun"/>
          <w:color w:val="000000"/>
          <w:szCs w:val="21"/>
        </w:rPr>
        <w:br/>
        <w:t>It'll never happen!</w:t>
      </w:r>
      <w:r w:rsidRPr="00AB4FD5">
        <w:rPr>
          <w:rFonts w:ascii="SimSun" w:hAnsi="SimSun"/>
          <w:color w:val="000000"/>
          <w:szCs w:val="21"/>
        </w:rPr>
        <w:br/>
        <w:t>Impossible!</w:t>
      </w:r>
      <w:r w:rsidRPr="00AB4FD5">
        <w:rPr>
          <w:rFonts w:ascii="SimSun" w:hAnsi="SimSun"/>
          <w:color w:val="000000"/>
          <w:szCs w:val="21"/>
        </w:rPr>
        <w:br/>
        <w:t>I'll believe that when I see it. (眼见为实。)</w:t>
      </w:r>
      <w:r w:rsidRPr="00AB4FD5">
        <w:rPr>
          <w:rFonts w:ascii="SimSun" w:hAnsi="SimSun"/>
          <w:color w:val="000000"/>
          <w:szCs w:val="21"/>
        </w:rPr>
        <w:br/>
        <w:t>I'll believe that when it happens. (只有发生了的事我才相信。) </w:t>
      </w:r>
      <w:r w:rsidRPr="00AB4FD5">
        <w:rPr>
          <w:rFonts w:ascii="SimSun" w:hAnsi="SimSun"/>
          <w:color w:val="000000"/>
          <w:szCs w:val="21"/>
        </w:rPr>
        <w:br/>
        <w:t>震惊。 </w:t>
      </w:r>
      <w:r w:rsidRPr="00AB4FD5">
        <w:rPr>
          <w:rFonts w:ascii="SimSun" w:hAnsi="SimSun"/>
          <w:color w:val="000000"/>
          <w:szCs w:val="21"/>
        </w:rPr>
        <w:br/>
        <w:t>A great shock.</w:t>
      </w:r>
      <w:r w:rsidRPr="00AB4FD5">
        <w:rPr>
          <w:rFonts w:ascii="SimSun" w:hAnsi="SimSun"/>
          <w:color w:val="000000"/>
          <w:szCs w:val="21"/>
        </w:rPr>
        <w:br/>
        <w:t>A big shock.</w:t>
      </w:r>
      <w:r w:rsidRPr="00AB4FD5">
        <w:rPr>
          <w:rFonts w:ascii="SimSun" w:hAnsi="SimSun"/>
          <w:color w:val="000000"/>
          <w:szCs w:val="21"/>
        </w:rPr>
        <w:br/>
        <w:t>That's a shocker. </w:t>
      </w:r>
      <w:r w:rsidRPr="00AB4FD5">
        <w:rPr>
          <w:rFonts w:ascii="SimSun" w:hAnsi="SimSun"/>
          <w:color w:val="000000"/>
          <w:szCs w:val="21"/>
        </w:rPr>
        <w:br/>
        <w:t>第一次听说。 </w:t>
      </w:r>
      <w:r w:rsidRPr="00AB4FD5">
        <w:rPr>
          <w:rFonts w:ascii="SimSun" w:hAnsi="SimSun"/>
          <w:color w:val="000000"/>
          <w:szCs w:val="21"/>
        </w:rPr>
        <w:br/>
        <w:t>That's news to me.</w:t>
      </w:r>
      <w:r w:rsidRPr="00AB4FD5">
        <w:rPr>
          <w:rFonts w:ascii="SimSun" w:hAnsi="SimSun"/>
          <w:color w:val="000000"/>
          <w:szCs w:val="21"/>
        </w:rPr>
        <w:br/>
        <w:t>There's a meeting today at 5</w:t>
      </w:r>
      <w:r w:rsidRPr="00AB4FD5">
        <w:rPr>
          <w:rFonts w:ascii="SimSun" w:hAnsi="SimSun" w:cs="SimSun" w:hint="eastAsia"/>
          <w:color w:val="000000"/>
          <w:szCs w:val="21"/>
        </w:rPr>
        <w:t>∶</w:t>
      </w:r>
      <w:r w:rsidRPr="00AB4FD5">
        <w:rPr>
          <w:rFonts w:ascii="SimSun" w:hAnsi="SimSun" w:cs="Verdana"/>
          <w:color w:val="000000"/>
          <w:szCs w:val="21"/>
        </w:rPr>
        <w:t>00. (</w:t>
      </w:r>
      <w:r w:rsidRPr="00AB4FD5">
        <w:rPr>
          <w:rFonts w:ascii="SimSun" w:hAnsi="SimSun"/>
          <w:color w:val="000000"/>
          <w:szCs w:val="21"/>
        </w:rPr>
        <w:t>今天五点开会。)</w:t>
      </w:r>
      <w:r w:rsidRPr="00AB4FD5">
        <w:rPr>
          <w:rFonts w:ascii="SimSun" w:hAnsi="SimSun"/>
          <w:color w:val="000000"/>
          <w:szCs w:val="21"/>
        </w:rPr>
        <w:br/>
        <w:t>That's news to me. (我刚听说。)</w:t>
      </w:r>
      <w:r w:rsidRPr="00AB4FD5">
        <w:rPr>
          <w:rFonts w:ascii="SimSun" w:hAnsi="SimSun"/>
          <w:color w:val="000000"/>
          <w:szCs w:val="21"/>
        </w:rPr>
        <w:br/>
        <w:t>That's the first I've heard of it. (我第一次听说。) </w:t>
      </w:r>
      <w:r w:rsidRPr="00AB4FD5">
        <w:rPr>
          <w:rFonts w:ascii="SimSun" w:hAnsi="SimSun"/>
          <w:color w:val="000000"/>
          <w:szCs w:val="21"/>
        </w:rPr>
        <w:br/>
        <w:t>令人难以想像! </w:t>
      </w:r>
      <w:r w:rsidRPr="00AB4FD5">
        <w:rPr>
          <w:rFonts w:ascii="SimSun" w:hAnsi="SimSun"/>
          <w:color w:val="000000"/>
          <w:szCs w:val="21"/>
        </w:rPr>
        <w:br/>
        <w:t>It's mind-boggling! *“mind-boggling”表示类似“不可能是真的!大吃一惊!无法相信”。</w:t>
      </w:r>
      <w:r w:rsidRPr="00AB4FD5">
        <w:rPr>
          <w:rFonts w:ascii="SimSun" w:hAnsi="SimSun"/>
          <w:color w:val="000000"/>
          <w:szCs w:val="21"/>
        </w:rPr>
        <w:br/>
        <w:t>I never knew he was so rich. (我从来不知道他那么有钱。)</w:t>
      </w:r>
      <w:r w:rsidRPr="00AB4FD5">
        <w:rPr>
          <w:rFonts w:ascii="SimSun" w:hAnsi="SimSun"/>
          <w:color w:val="000000"/>
          <w:szCs w:val="21"/>
        </w:rPr>
        <w:br/>
        <w:t>I know, it's mind-boggling, isn't it? (他很有钱，这简直让人不敢相信，是吧?)</w:t>
      </w:r>
      <w:r w:rsidRPr="00AB4FD5">
        <w:rPr>
          <w:rFonts w:ascii="SimSun" w:hAnsi="SimSun"/>
          <w:color w:val="000000"/>
          <w:szCs w:val="21"/>
        </w:rPr>
        <w:br/>
        <w:t>It blew me away. </w:t>
      </w:r>
      <w:r w:rsidRPr="00AB4FD5">
        <w:rPr>
          <w:rFonts w:ascii="SimSun" w:hAnsi="SimSun"/>
          <w:color w:val="000000"/>
          <w:szCs w:val="21"/>
        </w:rPr>
        <w:br/>
        <w:t>糟了! </w:t>
      </w:r>
      <w:r w:rsidRPr="00AB4FD5">
        <w:rPr>
          <w:rFonts w:ascii="SimSun" w:hAnsi="SimSun"/>
          <w:color w:val="000000"/>
          <w:szCs w:val="21"/>
        </w:rPr>
        <w:br/>
        <w:t>Gosh! *表示吃惊，带有“哎呀，不得了了”的语感。</w:t>
      </w:r>
      <w:r w:rsidRPr="00AB4FD5">
        <w:rPr>
          <w:rFonts w:ascii="SimSun" w:hAnsi="SimSun"/>
          <w:color w:val="000000"/>
          <w:szCs w:val="21"/>
        </w:rPr>
        <w:br/>
        <w:t>Gosh! I've overslept again! (糟了!又睡过了!)</w:t>
      </w:r>
      <w:r w:rsidRPr="00AB4FD5">
        <w:rPr>
          <w:rFonts w:ascii="SimSun" w:hAnsi="SimSun"/>
          <w:color w:val="000000"/>
          <w:szCs w:val="21"/>
        </w:rPr>
        <w:br/>
        <w:t>No, not again! (没有，没到点呢!) </w:t>
      </w:r>
      <w:r w:rsidRPr="00AB4FD5">
        <w:rPr>
          <w:rFonts w:ascii="SimSun" w:hAnsi="SimSun"/>
          <w:color w:val="000000"/>
          <w:szCs w:val="21"/>
        </w:rPr>
        <w:br/>
        <w:t>那条消息真让人吃惊。 </w:t>
      </w:r>
      <w:r w:rsidRPr="00AB4FD5">
        <w:rPr>
          <w:rFonts w:ascii="SimSun" w:hAnsi="SimSun"/>
          <w:color w:val="000000"/>
          <w:szCs w:val="21"/>
        </w:rPr>
        <w:br/>
        <w:t>We were surprised by the news. *news “新闻，消息”。</w:t>
      </w:r>
      <w:r w:rsidRPr="00AB4FD5">
        <w:rPr>
          <w:rFonts w:ascii="SimSun" w:hAnsi="SimSun"/>
          <w:color w:val="000000"/>
          <w:szCs w:val="21"/>
        </w:rPr>
        <w:br/>
        <w:t>哇! </w:t>
      </w:r>
      <w:r w:rsidRPr="00AB4FD5">
        <w:rPr>
          <w:rFonts w:ascii="SimSun" w:hAnsi="SimSun"/>
          <w:color w:val="000000"/>
          <w:szCs w:val="21"/>
        </w:rPr>
        <w:br/>
        <w:t>Boo! *“哇!”、“啊”，吓唬人。</w:t>
      </w:r>
      <w:r w:rsidRPr="00AB4FD5">
        <w:rPr>
          <w:rFonts w:ascii="SimSun" w:hAnsi="SimSun"/>
          <w:color w:val="000000"/>
          <w:szCs w:val="21"/>
        </w:rPr>
        <w:br/>
        <w:t>Boo! (哇!)</w:t>
      </w:r>
      <w:r w:rsidRPr="00AB4FD5">
        <w:rPr>
          <w:rFonts w:ascii="SimSun" w:hAnsi="SimSun"/>
          <w:color w:val="000000"/>
          <w:szCs w:val="21"/>
        </w:rPr>
        <w:br/>
        <w:t>That wasn't funny. (一点也不好玩!)</w:t>
      </w:r>
    </w:p>
    <w:p w:rsidR="007E730F" w:rsidRPr="00AB4FD5" w:rsidRDefault="007E730F" w:rsidP="007E730F">
      <w:pPr>
        <w:pStyle w:val="Heading1"/>
        <w:spacing w:before="120" w:after="120"/>
        <w:rPr>
          <w:rFonts w:ascii="SimSun" w:hAnsi="SimSun"/>
          <w:color w:val="000000"/>
          <w:sz w:val="24"/>
          <w:szCs w:val="21"/>
        </w:rPr>
      </w:pPr>
      <w:bookmarkStart w:id="27" w:name="_Toc7167159"/>
      <w:r w:rsidRPr="00AB4FD5">
        <w:rPr>
          <w:rFonts w:ascii="SimSun" w:hAnsi="SimSun" w:hint="eastAsia"/>
          <w:color w:val="000000"/>
          <w:sz w:val="24"/>
          <w:szCs w:val="21"/>
        </w:rPr>
        <w:t>[口语8000句-26]祝福</w:t>
      </w:r>
      <w:bookmarkEnd w:id="27"/>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祝福</w:t>
      </w:r>
      <w:r w:rsidRPr="00AB4FD5">
        <w:rPr>
          <w:rFonts w:ascii="SimSun" w:hAnsi="SimSun"/>
          <w:color w:val="000000"/>
          <w:szCs w:val="21"/>
        </w:rPr>
        <w:br/>
      </w:r>
      <w:r w:rsidRPr="00AB4FD5">
        <w:rPr>
          <w:rFonts w:ascii="SimSun" w:hAnsi="SimSun"/>
          <w:color w:val="000000"/>
          <w:szCs w:val="21"/>
        </w:rPr>
        <w:br/>
        <w:t>恭喜! </w:t>
      </w:r>
      <w:r w:rsidRPr="00AB4FD5">
        <w:rPr>
          <w:rFonts w:ascii="SimSun" w:hAnsi="SimSun"/>
          <w:color w:val="000000"/>
          <w:szCs w:val="21"/>
        </w:rPr>
        <w:br/>
        <w:t>Congratulations! *用于对个人表示祝贺，如实现了什么目标获得什么胜利时。但不用于新春祝贺。注意不要忘记复数“s”。</w:t>
      </w:r>
      <w:r w:rsidRPr="00AB4FD5">
        <w:rPr>
          <w:rFonts w:ascii="SimSun" w:hAnsi="SimSun"/>
          <w:color w:val="000000"/>
          <w:szCs w:val="21"/>
        </w:rPr>
        <w:br/>
        <w:t>I passed my driving test! (我驾照考试通过了。)</w:t>
      </w:r>
      <w:r w:rsidRPr="00AB4FD5">
        <w:rPr>
          <w:rFonts w:ascii="SimSun" w:hAnsi="SimSun"/>
          <w:color w:val="000000"/>
          <w:szCs w:val="21"/>
        </w:rPr>
        <w:br/>
        <w:t>Congratulations! (恭喜!恭喜!) </w:t>
      </w:r>
      <w:r w:rsidRPr="00AB4FD5">
        <w:rPr>
          <w:rFonts w:ascii="SimSun" w:hAnsi="SimSun"/>
          <w:color w:val="000000"/>
          <w:szCs w:val="21"/>
        </w:rPr>
        <w:br/>
        <w:t>恭喜你的订婚。 </w:t>
      </w:r>
      <w:r w:rsidRPr="00AB4FD5">
        <w:rPr>
          <w:rFonts w:ascii="SimSun" w:hAnsi="SimSun"/>
          <w:color w:val="000000"/>
          <w:szCs w:val="21"/>
        </w:rPr>
        <w:br/>
        <w:t>Congratulations on your engagement. *用Congratulations on your engagement表示“祝贺……”的场合。</w:t>
      </w:r>
      <w:r w:rsidRPr="00AB4FD5">
        <w:rPr>
          <w:rFonts w:ascii="SimSun" w:hAnsi="SimSun"/>
          <w:color w:val="000000"/>
          <w:szCs w:val="21"/>
        </w:rPr>
        <w:br/>
        <w:t>I'm engaged. (我订婚了!)</w:t>
      </w:r>
      <w:r w:rsidRPr="00AB4FD5">
        <w:rPr>
          <w:rFonts w:ascii="SimSun" w:hAnsi="SimSun"/>
          <w:color w:val="000000"/>
          <w:szCs w:val="21"/>
        </w:rPr>
        <w:br/>
        <w:t>Congratulations on your engagement. (恭喜你订婚!) </w:t>
      </w:r>
      <w:r w:rsidRPr="00AB4FD5">
        <w:rPr>
          <w:rFonts w:ascii="SimSun" w:hAnsi="SimSun"/>
          <w:color w:val="000000"/>
          <w:szCs w:val="21"/>
        </w:rPr>
        <w:br/>
        <w:t>恭喜你们喜结良缘。</w:t>
      </w:r>
      <w:r w:rsidRPr="00AB4FD5">
        <w:rPr>
          <w:rFonts w:ascii="SimSun" w:hAnsi="SimSun"/>
          <w:color w:val="000000"/>
          <w:szCs w:val="21"/>
        </w:rPr>
        <w:br/>
        <w:t>Congratulations on your marriage.</w:t>
      </w:r>
      <w:r w:rsidRPr="00AB4FD5">
        <w:rPr>
          <w:rFonts w:ascii="SimSun" w:hAnsi="SimSun"/>
          <w:color w:val="000000"/>
          <w:szCs w:val="21"/>
        </w:rPr>
        <w:br/>
        <w:t>Congratulations on your marriage. (恭喜你们喜结良缘。)</w:t>
      </w:r>
      <w:r w:rsidRPr="00AB4FD5">
        <w:rPr>
          <w:rFonts w:ascii="SimSun" w:hAnsi="SimSun"/>
          <w:color w:val="000000"/>
          <w:szCs w:val="21"/>
        </w:rPr>
        <w:br/>
        <w:t>Thank you. (谢谢!) </w:t>
      </w:r>
      <w:r w:rsidRPr="00AB4FD5">
        <w:rPr>
          <w:rFonts w:ascii="SimSun" w:hAnsi="SimSun"/>
          <w:color w:val="000000"/>
          <w:szCs w:val="21"/>
        </w:rPr>
        <w:br/>
        <w:t>恭喜生子。 </w:t>
      </w:r>
      <w:r w:rsidRPr="00AB4FD5">
        <w:rPr>
          <w:rFonts w:ascii="SimSun" w:hAnsi="SimSun"/>
          <w:color w:val="000000"/>
          <w:szCs w:val="21"/>
        </w:rPr>
        <w:br/>
        <w:t>Congratulations on the birth of your child.</w:t>
      </w:r>
      <w:r w:rsidRPr="00AB4FD5">
        <w:rPr>
          <w:rFonts w:ascii="SimSun" w:hAnsi="SimSun"/>
          <w:color w:val="000000"/>
          <w:szCs w:val="21"/>
        </w:rPr>
        <w:br/>
        <w:t>It's a boy. (是个男孩。)</w:t>
      </w:r>
      <w:r w:rsidRPr="00AB4FD5">
        <w:rPr>
          <w:rFonts w:ascii="SimSun" w:hAnsi="SimSun"/>
          <w:color w:val="000000"/>
          <w:szCs w:val="21"/>
        </w:rPr>
        <w:br/>
        <w:t>Congratulations on the birth of your child. (恭喜生子。) </w:t>
      </w:r>
      <w:r w:rsidRPr="00AB4FD5">
        <w:rPr>
          <w:rFonts w:ascii="SimSun" w:hAnsi="SimSun"/>
          <w:color w:val="000000"/>
          <w:szCs w:val="21"/>
        </w:rPr>
        <w:br/>
        <w:t>恭喜你考上大学! </w:t>
      </w:r>
      <w:r w:rsidRPr="00AB4FD5">
        <w:rPr>
          <w:rFonts w:ascii="SimSun" w:hAnsi="SimSun"/>
          <w:color w:val="000000"/>
          <w:szCs w:val="21"/>
        </w:rPr>
        <w:br/>
        <w:t>Congratulations on entering...</w:t>
      </w:r>
      <w:r w:rsidRPr="00AB4FD5">
        <w:rPr>
          <w:rFonts w:ascii="SimSun" w:hAnsi="SimSun"/>
          <w:color w:val="000000"/>
          <w:szCs w:val="21"/>
        </w:rPr>
        <w:br/>
        <w:t>Congratulations on entering...College. (恭喜你考上……大学。)</w:t>
      </w:r>
      <w:r w:rsidRPr="00AB4FD5">
        <w:rPr>
          <w:rFonts w:ascii="SimSun" w:hAnsi="SimSun"/>
          <w:color w:val="000000"/>
          <w:szCs w:val="21"/>
        </w:rPr>
        <w:br/>
        <w:t>Thank you. (谢谢!) </w:t>
      </w:r>
      <w:r w:rsidRPr="00AB4FD5">
        <w:rPr>
          <w:rFonts w:ascii="SimSun" w:hAnsi="SimSun"/>
          <w:color w:val="000000"/>
          <w:szCs w:val="21"/>
        </w:rPr>
        <w:br/>
        <w:t>恭喜高升! </w:t>
      </w:r>
      <w:r w:rsidRPr="00AB4FD5">
        <w:rPr>
          <w:rFonts w:ascii="SimSun" w:hAnsi="SimSun"/>
          <w:color w:val="000000"/>
          <w:szCs w:val="21"/>
        </w:rPr>
        <w:br/>
        <w:t>Congratulations on your promotion!</w:t>
      </w:r>
      <w:r w:rsidRPr="00AB4FD5">
        <w:rPr>
          <w:rFonts w:ascii="SimSun" w:hAnsi="SimSun"/>
          <w:color w:val="000000"/>
          <w:szCs w:val="21"/>
        </w:rPr>
        <w:br/>
        <w:t>I got promoted! (我晋升了!)</w:t>
      </w:r>
      <w:r w:rsidRPr="00AB4FD5">
        <w:rPr>
          <w:rFonts w:ascii="SimSun" w:hAnsi="SimSun"/>
          <w:color w:val="000000"/>
          <w:szCs w:val="21"/>
        </w:rPr>
        <w:br/>
        <w:t>Congratulations on your promotion! (恭喜高升!) </w:t>
      </w:r>
      <w:r w:rsidRPr="00AB4FD5">
        <w:rPr>
          <w:rFonts w:ascii="SimSun" w:hAnsi="SimSun"/>
          <w:color w:val="000000"/>
          <w:szCs w:val="21"/>
        </w:rPr>
        <w:br/>
        <w:t>祝贺你康复! </w:t>
      </w:r>
      <w:r w:rsidRPr="00AB4FD5">
        <w:rPr>
          <w:rFonts w:ascii="SimSun" w:hAnsi="SimSun"/>
          <w:color w:val="000000"/>
          <w:szCs w:val="21"/>
        </w:rPr>
        <w:br/>
        <w:t>Congratulations on your complete recovery.</w:t>
      </w:r>
      <w:r w:rsidRPr="00AB4FD5">
        <w:rPr>
          <w:rFonts w:ascii="SimSun" w:hAnsi="SimSun"/>
          <w:color w:val="000000"/>
          <w:szCs w:val="21"/>
        </w:rPr>
        <w:br/>
        <w:t>Congratulations on your complete recovery. (祝贺你康复!)</w:t>
      </w:r>
      <w:r w:rsidRPr="00AB4FD5">
        <w:rPr>
          <w:rFonts w:ascii="SimSun" w:hAnsi="SimSun"/>
          <w:color w:val="000000"/>
          <w:szCs w:val="21"/>
        </w:rPr>
        <w:br/>
        <w:t>Thank you for your support. (谢谢您一直鼓励我。)</w:t>
      </w:r>
      <w:r w:rsidRPr="00AB4FD5">
        <w:rPr>
          <w:rFonts w:ascii="SimSun" w:hAnsi="SimSun"/>
          <w:color w:val="000000"/>
          <w:szCs w:val="21"/>
        </w:rPr>
        <w:br/>
        <w:t>祝贺你! </w:t>
      </w:r>
      <w:r w:rsidRPr="00AB4FD5">
        <w:rPr>
          <w:rFonts w:ascii="SimSun" w:hAnsi="SimSun"/>
          <w:color w:val="000000"/>
          <w:szCs w:val="21"/>
        </w:rPr>
        <w:br/>
        <w:t>Good for you!</w:t>
      </w:r>
      <w:r w:rsidRPr="00AB4FD5">
        <w:rPr>
          <w:rFonts w:ascii="SimSun" w:hAnsi="SimSun"/>
          <w:color w:val="000000"/>
          <w:szCs w:val="21"/>
        </w:rPr>
        <w:br/>
        <w:t>My book was published. (我的书出版了。)</w:t>
      </w:r>
      <w:r w:rsidRPr="00AB4FD5">
        <w:rPr>
          <w:rFonts w:ascii="SimSun" w:hAnsi="SimSun"/>
          <w:color w:val="000000"/>
          <w:szCs w:val="21"/>
        </w:rPr>
        <w:br/>
        <w:t>Good for you! (祝贺你!) </w:t>
      </w:r>
      <w:r w:rsidRPr="00AB4FD5">
        <w:rPr>
          <w:rFonts w:ascii="SimSun" w:hAnsi="SimSun"/>
          <w:color w:val="000000"/>
          <w:szCs w:val="21"/>
        </w:rPr>
        <w:br/>
        <w:t>我为你而高兴!</w:t>
      </w:r>
      <w:r w:rsidRPr="00AB4FD5">
        <w:rPr>
          <w:rFonts w:ascii="SimSun" w:hAnsi="SimSun"/>
          <w:color w:val="000000"/>
          <w:szCs w:val="21"/>
        </w:rPr>
        <w:br/>
        <w:t>I'm (really) happy for you.</w:t>
      </w:r>
      <w:r w:rsidRPr="00AB4FD5">
        <w:rPr>
          <w:rFonts w:ascii="SimSun" w:hAnsi="SimSun"/>
          <w:color w:val="000000"/>
          <w:szCs w:val="21"/>
        </w:rPr>
        <w:br/>
        <w:t>We made up. (我们和好了。)</w:t>
      </w:r>
      <w:r w:rsidRPr="00AB4FD5">
        <w:rPr>
          <w:rFonts w:ascii="SimSun" w:hAnsi="SimSun"/>
          <w:color w:val="000000"/>
          <w:szCs w:val="21"/>
        </w:rPr>
        <w:br/>
        <w:t>I'm really happy for you!(我为你们高兴。)</w:t>
      </w:r>
      <w:r w:rsidRPr="00AB4FD5">
        <w:rPr>
          <w:rFonts w:ascii="SimSun" w:hAnsi="SimSun"/>
          <w:color w:val="000000"/>
          <w:szCs w:val="21"/>
        </w:rPr>
        <w:br/>
        <w:t>I'm delighted for you. *这两种说法在某些场合也可以用来表示Congratulations!(祝贺)的意思。 </w:t>
      </w:r>
      <w:r w:rsidRPr="00AB4FD5">
        <w:rPr>
          <w:rFonts w:ascii="SimSun" w:hAnsi="SimSun"/>
          <w:color w:val="000000"/>
          <w:szCs w:val="21"/>
        </w:rPr>
        <w:br/>
        <w:t>干杯! </w:t>
      </w:r>
      <w:r w:rsidRPr="00AB4FD5">
        <w:rPr>
          <w:rFonts w:ascii="SimSun" w:hAnsi="SimSun"/>
          <w:color w:val="000000"/>
          <w:szCs w:val="21"/>
        </w:rPr>
        <w:br/>
        <w:t>Cheers! *在英国也可用来表示Thank you (谢谢)的意思。 </w:t>
      </w:r>
      <w:r w:rsidRPr="00AB4FD5">
        <w:rPr>
          <w:rFonts w:ascii="SimSun" w:hAnsi="SimSun"/>
          <w:color w:val="000000"/>
          <w:szCs w:val="21"/>
        </w:rPr>
        <w:br/>
        <w:t>让我们干杯! </w:t>
      </w:r>
      <w:r w:rsidRPr="00AB4FD5">
        <w:rPr>
          <w:rFonts w:ascii="SimSun" w:hAnsi="SimSun"/>
          <w:color w:val="000000"/>
          <w:szCs w:val="21"/>
        </w:rPr>
        <w:br/>
        <w:t>Let's make a toast! *make a toast 表示“干杯!”。</w:t>
      </w:r>
      <w:r w:rsidRPr="00AB4FD5">
        <w:rPr>
          <w:rFonts w:ascii="SimSun" w:hAnsi="SimSun"/>
          <w:color w:val="000000"/>
          <w:szCs w:val="21"/>
        </w:rPr>
        <w:br/>
        <w:t>Why don't we make a toast? </w:t>
      </w:r>
      <w:r w:rsidRPr="00AB4FD5">
        <w:rPr>
          <w:rFonts w:ascii="SimSun" w:hAnsi="SimSun"/>
          <w:color w:val="000000"/>
          <w:szCs w:val="21"/>
        </w:rPr>
        <w:br/>
        <w:t>为了您的健康(干杯)! </w:t>
      </w:r>
      <w:r w:rsidRPr="00AB4FD5">
        <w:rPr>
          <w:rFonts w:ascii="SimSun" w:hAnsi="SimSun"/>
          <w:color w:val="000000"/>
          <w:szCs w:val="21"/>
        </w:rPr>
        <w:br/>
        <w:t>Here's to your health! *后面常接Cheers!(干杯!)。Here's是Here is的省略形式。 </w:t>
      </w:r>
      <w:r w:rsidRPr="00AB4FD5">
        <w:rPr>
          <w:rFonts w:ascii="SimSun" w:hAnsi="SimSun"/>
          <w:color w:val="000000"/>
          <w:szCs w:val="21"/>
        </w:rPr>
        <w:br/>
        <w:t>我提议让我们为史密斯先生干杯! </w:t>
      </w:r>
      <w:r w:rsidRPr="00AB4FD5">
        <w:rPr>
          <w:rFonts w:ascii="SimSun" w:hAnsi="SimSun"/>
          <w:color w:val="000000"/>
          <w:szCs w:val="21"/>
        </w:rPr>
        <w:br/>
        <w:t>Let me propose a toast to Mr. Smith.</w:t>
      </w:r>
      <w:r w:rsidRPr="00AB4FD5">
        <w:rPr>
          <w:rFonts w:ascii="SimSun" w:hAnsi="SimSun"/>
          <w:color w:val="000000"/>
          <w:szCs w:val="21"/>
        </w:rPr>
        <w:br/>
        <w:t>I'd like to propose a toast to Mr. Smith.</w:t>
      </w:r>
      <w:r w:rsidRPr="00AB4FD5">
        <w:rPr>
          <w:rFonts w:ascii="SimSun" w:hAnsi="SimSun"/>
          <w:color w:val="000000"/>
          <w:szCs w:val="21"/>
        </w:rPr>
        <w:br/>
        <w:t>祝您成功! </w:t>
      </w:r>
      <w:r w:rsidRPr="00AB4FD5">
        <w:rPr>
          <w:rFonts w:ascii="SimSun" w:hAnsi="SimSun"/>
          <w:color w:val="000000"/>
          <w:szCs w:val="21"/>
        </w:rPr>
        <w:br/>
        <w:t>Break a leg! *用于向对方表示“祝您走运”时。break a leg 直译是“骨折”，但含有“祝您走运”的意思。对演员必须用Break on leg，有人认为对演员用Good luck的话，会招致不幸。</w:t>
      </w:r>
      <w:r w:rsidRPr="00AB4FD5">
        <w:rPr>
          <w:rFonts w:ascii="SimSun" w:hAnsi="SimSun"/>
          <w:color w:val="000000"/>
          <w:szCs w:val="21"/>
        </w:rPr>
        <w:br/>
        <w:t>Knock'em dead!</w:t>
      </w:r>
      <w:r w:rsidRPr="00AB4FD5">
        <w:rPr>
          <w:rFonts w:ascii="SimSun" w:hAnsi="SimSun"/>
          <w:color w:val="000000"/>
          <w:szCs w:val="21"/>
        </w:rPr>
        <w:br/>
        <w:t>Good luck!</w:t>
      </w:r>
      <w:r w:rsidRPr="00AB4FD5">
        <w:rPr>
          <w:rFonts w:ascii="SimSun" w:hAnsi="SimSun"/>
          <w:color w:val="000000"/>
          <w:szCs w:val="21"/>
        </w:rPr>
        <w:br/>
        <w:t>Go get'em! *是Go get them!的口语缩写形式。</w:t>
      </w:r>
    </w:p>
    <w:p w:rsidR="007E730F" w:rsidRPr="00AB4FD5" w:rsidRDefault="007E730F" w:rsidP="007E730F">
      <w:pPr>
        <w:pStyle w:val="Heading1"/>
        <w:spacing w:before="120" w:after="120"/>
        <w:rPr>
          <w:rFonts w:ascii="SimSun" w:hAnsi="SimSun"/>
          <w:color w:val="000000"/>
          <w:sz w:val="24"/>
          <w:szCs w:val="21"/>
        </w:rPr>
      </w:pPr>
      <w:bookmarkStart w:id="28" w:name="_Toc7167160"/>
      <w:r w:rsidRPr="00AB4FD5">
        <w:rPr>
          <w:rFonts w:ascii="SimSun" w:hAnsi="SimSun" w:hint="eastAsia"/>
          <w:color w:val="000000"/>
          <w:sz w:val="24"/>
          <w:szCs w:val="21"/>
        </w:rPr>
        <w:t>[口语8000句-27]吊唁</w:t>
      </w:r>
      <w:bookmarkEnd w:id="28"/>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吊唁</w:t>
      </w:r>
      <w:r w:rsidRPr="00AB4FD5">
        <w:rPr>
          <w:rFonts w:ascii="SimSun" w:hAnsi="SimSun"/>
          <w:color w:val="000000"/>
          <w:szCs w:val="21"/>
        </w:rPr>
        <w:br/>
      </w:r>
      <w:r w:rsidRPr="00AB4FD5">
        <w:rPr>
          <w:rFonts w:ascii="SimSun" w:hAnsi="SimSun"/>
          <w:color w:val="000000"/>
          <w:szCs w:val="21"/>
        </w:rPr>
        <w:br/>
        <w:t>我对您深表同情! </w:t>
      </w:r>
      <w:r w:rsidRPr="00AB4FD5">
        <w:rPr>
          <w:rFonts w:ascii="SimSun" w:hAnsi="SimSun"/>
          <w:color w:val="000000"/>
          <w:szCs w:val="21"/>
        </w:rPr>
        <w:br/>
        <w:t>I sympathize with you.</w:t>
      </w:r>
      <w:r w:rsidRPr="00AB4FD5">
        <w:rPr>
          <w:rFonts w:ascii="SimSun" w:hAnsi="SimSun"/>
          <w:color w:val="000000"/>
          <w:szCs w:val="21"/>
        </w:rPr>
        <w:br/>
        <w:t>I sympathize with you. (我对您深表同情!)</w:t>
      </w:r>
      <w:r w:rsidRPr="00AB4FD5">
        <w:rPr>
          <w:rFonts w:ascii="SimSun" w:hAnsi="SimSun"/>
          <w:color w:val="000000"/>
          <w:szCs w:val="21"/>
        </w:rPr>
        <w:br/>
        <w:t>Thank you for your concern. (谢谢您的关心!) </w:t>
      </w:r>
      <w:r w:rsidRPr="00AB4FD5">
        <w:rPr>
          <w:rFonts w:ascii="SimSun" w:hAnsi="SimSun"/>
          <w:color w:val="000000"/>
          <w:szCs w:val="21"/>
        </w:rPr>
        <w:br/>
        <w:t>我们为失去一个这么好的人而感到遗憾!(太遗憾了，我们失去了一个伟大的人。)</w:t>
      </w:r>
      <w:r w:rsidRPr="00AB4FD5">
        <w:rPr>
          <w:rFonts w:ascii="SimSun" w:hAnsi="SimSun"/>
          <w:color w:val="000000"/>
          <w:szCs w:val="21"/>
        </w:rPr>
        <w:br/>
        <w:t>What a pity we've lost such a great man!</w:t>
      </w:r>
      <w:r w:rsidRPr="00AB4FD5">
        <w:rPr>
          <w:rFonts w:ascii="SimSun" w:hAnsi="SimSun"/>
          <w:color w:val="000000"/>
          <w:szCs w:val="21"/>
        </w:rPr>
        <w:br/>
        <w:t>What a pity we've lost such a great man! (我们为失去一个这么好的人而感到遗憾!)</w:t>
      </w:r>
      <w:r w:rsidRPr="00AB4FD5">
        <w:rPr>
          <w:rFonts w:ascii="SimSun" w:hAnsi="SimSun"/>
          <w:color w:val="000000"/>
          <w:szCs w:val="21"/>
        </w:rPr>
        <w:br/>
        <w:t>Yes, indeed. (确实是这样。) </w:t>
      </w:r>
      <w:r w:rsidRPr="00AB4FD5">
        <w:rPr>
          <w:rFonts w:ascii="SimSun" w:hAnsi="SimSun"/>
          <w:color w:val="000000"/>
          <w:szCs w:val="21"/>
        </w:rPr>
        <w:br/>
        <w:t>我很怀念我的爷爷。 </w:t>
      </w:r>
      <w:r w:rsidRPr="00AB4FD5">
        <w:rPr>
          <w:rFonts w:ascii="SimSun" w:hAnsi="SimSun"/>
          <w:color w:val="000000"/>
          <w:szCs w:val="21"/>
        </w:rPr>
        <w:br/>
        <w:t>I'm going to miss my grandpa.</w:t>
      </w:r>
      <w:r w:rsidRPr="00AB4FD5">
        <w:rPr>
          <w:rFonts w:ascii="SimSun" w:hAnsi="SimSun"/>
          <w:color w:val="000000"/>
          <w:szCs w:val="21"/>
        </w:rPr>
        <w:br/>
        <w:t>I'm going to miss my grandpa. (我很怀念我的爷爷。)</w:t>
      </w:r>
      <w:r w:rsidRPr="00AB4FD5">
        <w:rPr>
          <w:rFonts w:ascii="SimSun" w:hAnsi="SimSun"/>
          <w:color w:val="000000"/>
          <w:szCs w:val="21"/>
        </w:rPr>
        <w:br/>
        <w:t>I know how you feel. (我能理解你的感受。) </w:t>
      </w:r>
      <w:r w:rsidRPr="00AB4FD5">
        <w:rPr>
          <w:rFonts w:ascii="SimSun" w:hAnsi="SimSun"/>
          <w:color w:val="000000"/>
          <w:szCs w:val="21"/>
        </w:rPr>
        <w:br/>
        <w:t>太不幸了。 </w:t>
      </w:r>
      <w:r w:rsidRPr="00AB4FD5">
        <w:rPr>
          <w:rFonts w:ascii="SimSun" w:hAnsi="SimSun"/>
          <w:color w:val="000000"/>
          <w:szCs w:val="21"/>
        </w:rPr>
        <w:br/>
        <w:t>That's too bad.</w:t>
      </w:r>
      <w:r w:rsidRPr="00AB4FD5">
        <w:rPr>
          <w:rFonts w:ascii="SimSun" w:hAnsi="SimSun"/>
          <w:color w:val="000000"/>
          <w:szCs w:val="21"/>
        </w:rPr>
        <w:br/>
        <w:t>My father is in the hospital now. (我爸爸现在住院了。)</w:t>
      </w:r>
      <w:r w:rsidRPr="00AB4FD5">
        <w:rPr>
          <w:rFonts w:ascii="SimSun" w:hAnsi="SimSun"/>
          <w:color w:val="000000"/>
          <w:szCs w:val="21"/>
        </w:rPr>
        <w:br/>
        <w:t>That's too bad. (太不幸了。) </w:t>
      </w:r>
      <w:r w:rsidRPr="00AB4FD5">
        <w:rPr>
          <w:rFonts w:ascii="SimSun" w:hAnsi="SimSun"/>
          <w:color w:val="000000"/>
          <w:szCs w:val="21"/>
        </w:rPr>
        <w:br/>
        <w:t>别太消沉了。 </w:t>
      </w:r>
      <w:r w:rsidRPr="00AB4FD5">
        <w:rPr>
          <w:rFonts w:ascii="SimSun" w:hAnsi="SimSun"/>
          <w:color w:val="000000"/>
          <w:szCs w:val="21"/>
        </w:rPr>
        <w:br/>
        <w:t>Try not to get depressed.</w:t>
      </w:r>
      <w:r w:rsidRPr="00AB4FD5">
        <w:rPr>
          <w:rFonts w:ascii="SimSun" w:hAnsi="SimSun"/>
          <w:color w:val="000000"/>
          <w:szCs w:val="21"/>
        </w:rPr>
        <w:br/>
        <w:t>Try not to get depressed. (别太消沉了。)</w:t>
      </w:r>
      <w:r w:rsidRPr="00AB4FD5">
        <w:rPr>
          <w:rFonts w:ascii="SimSun" w:hAnsi="SimSun"/>
          <w:color w:val="000000"/>
          <w:szCs w:val="21"/>
        </w:rPr>
        <w:br/>
        <w:t>I can't help it. (我无法控制自己。) </w:t>
      </w:r>
      <w:r w:rsidRPr="00AB4FD5">
        <w:rPr>
          <w:rFonts w:ascii="SimSun" w:hAnsi="SimSun"/>
          <w:color w:val="000000"/>
          <w:szCs w:val="21"/>
        </w:rPr>
        <w:br/>
        <w:t>这次很麻烦，对吧? </w:t>
      </w:r>
      <w:r w:rsidRPr="00AB4FD5">
        <w:rPr>
          <w:rFonts w:ascii="SimSun" w:hAnsi="SimSun"/>
          <w:color w:val="000000"/>
          <w:szCs w:val="21"/>
        </w:rPr>
        <w:br/>
        <w:t>It was terrible this time, wasn't it?</w:t>
      </w:r>
      <w:r w:rsidRPr="00AB4FD5">
        <w:rPr>
          <w:rFonts w:ascii="SimSun" w:hAnsi="SimSun"/>
          <w:color w:val="000000"/>
          <w:szCs w:val="21"/>
        </w:rPr>
        <w:br/>
        <w:t>It was terrible this time, wasn't it? (这次很麻烦，对吧?)</w:t>
      </w:r>
      <w:r w:rsidRPr="00AB4FD5">
        <w:rPr>
          <w:rFonts w:ascii="SimSun" w:hAnsi="SimSun"/>
          <w:color w:val="000000"/>
          <w:szCs w:val="21"/>
        </w:rPr>
        <w:br/>
        <w:t>It sure was. (确实是这样。) </w:t>
      </w:r>
      <w:r w:rsidRPr="00AB4FD5">
        <w:rPr>
          <w:rFonts w:ascii="SimSun" w:hAnsi="SimSun"/>
          <w:color w:val="000000"/>
          <w:szCs w:val="21"/>
        </w:rPr>
        <w:br/>
        <w:t>我太难过了! </w:t>
      </w:r>
      <w:r w:rsidRPr="00AB4FD5">
        <w:rPr>
          <w:rFonts w:ascii="SimSun" w:hAnsi="SimSun"/>
          <w:color w:val="000000"/>
          <w:szCs w:val="21"/>
        </w:rPr>
        <w:br/>
        <w:t>I'm so sorry. *语气比That's too bad还要礼貌一些。</w:t>
      </w:r>
      <w:r w:rsidRPr="00AB4FD5">
        <w:rPr>
          <w:rFonts w:ascii="SimSun" w:hAnsi="SimSun"/>
          <w:color w:val="000000"/>
          <w:szCs w:val="21"/>
        </w:rPr>
        <w:br/>
        <w:t>My mother died when I was ten. (我妈妈在我10岁的时候就去世了。)</w:t>
      </w:r>
      <w:r w:rsidRPr="00AB4FD5">
        <w:rPr>
          <w:rFonts w:ascii="SimSun" w:hAnsi="SimSun"/>
          <w:color w:val="000000"/>
          <w:szCs w:val="21"/>
        </w:rPr>
        <w:br/>
        <w:t>I'm so sorry. (那太不幸了。)</w:t>
      </w:r>
      <w:r w:rsidRPr="00AB4FD5">
        <w:rPr>
          <w:rFonts w:ascii="SimSun" w:hAnsi="SimSun"/>
          <w:color w:val="000000"/>
          <w:szCs w:val="21"/>
        </w:rPr>
        <w:br/>
        <w:t>What a shame.</w:t>
      </w:r>
      <w:r w:rsidRPr="00AB4FD5">
        <w:rPr>
          <w:rFonts w:ascii="SimSun" w:hAnsi="SimSun"/>
          <w:color w:val="000000"/>
          <w:szCs w:val="21"/>
        </w:rPr>
        <w:br/>
        <w:t>没关系/别太在意。 </w:t>
      </w:r>
      <w:r w:rsidRPr="00AB4FD5">
        <w:rPr>
          <w:rFonts w:ascii="SimSun" w:hAnsi="SimSun"/>
          <w:color w:val="000000"/>
          <w:szCs w:val="21"/>
        </w:rPr>
        <w:br/>
        <w:t>Never mind.</w:t>
      </w:r>
      <w:r w:rsidRPr="00AB4FD5">
        <w:rPr>
          <w:rFonts w:ascii="SimSun" w:hAnsi="SimSun"/>
          <w:color w:val="000000"/>
          <w:szCs w:val="21"/>
        </w:rPr>
        <w:br/>
        <w:t>I couldn't pass the test.（我考试没有通过。）</w:t>
      </w:r>
      <w:r w:rsidRPr="00AB4FD5">
        <w:rPr>
          <w:rFonts w:ascii="SimSun" w:hAnsi="SimSun"/>
          <w:color w:val="000000"/>
          <w:szCs w:val="21"/>
        </w:rPr>
        <w:br/>
        <w:t>Never mind.（没关系。/别太在意。）</w:t>
      </w:r>
    </w:p>
    <w:p w:rsidR="007E730F" w:rsidRPr="00AB4FD5" w:rsidRDefault="007E730F" w:rsidP="007E730F">
      <w:pPr>
        <w:pStyle w:val="Heading1"/>
        <w:spacing w:before="120" w:after="120"/>
        <w:rPr>
          <w:rFonts w:ascii="SimSun" w:hAnsi="SimSun"/>
          <w:color w:val="000000"/>
          <w:sz w:val="24"/>
          <w:szCs w:val="21"/>
        </w:rPr>
      </w:pPr>
      <w:bookmarkStart w:id="29" w:name="_Toc7167161"/>
      <w:r w:rsidRPr="00AB4FD5">
        <w:rPr>
          <w:rFonts w:ascii="SimSun" w:hAnsi="SimSun" w:hint="eastAsia"/>
          <w:color w:val="000000"/>
          <w:sz w:val="24"/>
          <w:szCs w:val="21"/>
        </w:rPr>
        <w:t>[口语8000句-28]节日、纪念日</w:t>
      </w:r>
      <w:bookmarkEnd w:id="29"/>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节日、纪念日</w:t>
      </w:r>
      <w:r w:rsidRPr="00AB4FD5">
        <w:rPr>
          <w:rFonts w:ascii="SimSun" w:hAnsi="SimSun"/>
          <w:color w:val="000000"/>
          <w:szCs w:val="21"/>
        </w:rPr>
        <w:br/>
      </w:r>
      <w:r w:rsidRPr="00AB4FD5">
        <w:rPr>
          <w:rFonts w:ascii="SimSun" w:hAnsi="SimSun"/>
          <w:color w:val="000000"/>
          <w:szCs w:val="21"/>
        </w:rPr>
        <w:br/>
        <w:t>●新年</w:t>
      </w:r>
      <w:r w:rsidRPr="00AB4FD5">
        <w:rPr>
          <w:rFonts w:ascii="SimSun" w:hAnsi="SimSun"/>
          <w:color w:val="000000"/>
          <w:szCs w:val="21"/>
        </w:rPr>
        <w:br/>
        <w:t>祝贺新年! </w:t>
      </w:r>
      <w:r w:rsidRPr="00AB4FD5">
        <w:rPr>
          <w:rFonts w:ascii="SimSun" w:hAnsi="SimSun"/>
          <w:color w:val="000000"/>
          <w:szCs w:val="21"/>
        </w:rPr>
        <w:br/>
        <w:t>Here's to the New Year!</w:t>
      </w:r>
      <w:r w:rsidRPr="00AB4FD5">
        <w:rPr>
          <w:rFonts w:ascii="SimSun" w:hAnsi="SimSun"/>
          <w:color w:val="000000"/>
          <w:szCs w:val="21"/>
        </w:rPr>
        <w:br/>
        <w:t>Here's to the New Year! (祝贺新年!)</w:t>
      </w:r>
      <w:r w:rsidRPr="00AB4FD5">
        <w:rPr>
          <w:rFonts w:ascii="SimSun" w:hAnsi="SimSun"/>
          <w:color w:val="000000"/>
          <w:szCs w:val="21"/>
        </w:rPr>
        <w:br/>
        <w:t>Cheers! (干杯!) </w:t>
      </w:r>
      <w:r w:rsidRPr="00AB4FD5">
        <w:rPr>
          <w:rFonts w:ascii="SimSun" w:hAnsi="SimSun"/>
          <w:color w:val="000000"/>
          <w:szCs w:val="21"/>
        </w:rPr>
        <w:br/>
        <w:t>新年快乐! </w:t>
      </w:r>
      <w:r w:rsidRPr="00AB4FD5">
        <w:rPr>
          <w:rFonts w:ascii="SimSun" w:hAnsi="SimSun"/>
          <w:color w:val="000000"/>
          <w:szCs w:val="21"/>
        </w:rPr>
        <w:br/>
        <w:t>Happy New Year!</w:t>
      </w:r>
      <w:r w:rsidRPr="00AB4FD5">
        <w:rPr>
          <w:rFonts w:ascii="SimSun" w:hAnsi="SimSun"/>
          <w:color w:val="000000"/>
          <w:szCs w:val="21"/>
        </w:rPr>
        <w:br/>
        <w:t>Happy New Year! (新年快乐!)</w:t>
      </w:r>
      <w:r w:rsidRPr="00AB4FD5">
        <w:rPr>
          <w:rFonts w:ascii="SimSun" w:hAnsi="SimSun"/>
          <w:color w:val="000000"/>
          <w:szCs w:val="21"/>
        </w:rPr>
        <w:br/>
        <w:t>Happy New Year to you, too! (新年快乐!)</w:t>
      </w:r>
      <w:r w:rsidRPr="00AB4FD5">
        <w:rPr>
          <w:rFonts w:ascii="SimSun" w:hAnsi="SimSun"/>
          <w:color w:val="000000"/>
          <w:szCs w:val="21"/>
        </w:rPr>
        <w:br/>
      </w:r>
      <w:r w:rsidRPr="00AB4FD5">
        <w:rPr>
          <w:rFonts w:ascii="SimSun" w:hAnsi="SimSun"/>
          <w:color w:val="000000"/>
          <w:szCs w:val="21"/>
        </w:rPr>
        <w:br/>
        <w:t>●情人节</w:t>
      </w:r>
      <w:r w:rsidRPr="00AB4FD5">
        <w:rPr>
          <w:rFonts w:ascii="SimSun" w:hAnsi="SimSun"/>
          <w:color w:val="000000"/>
          <w:szCs w:val="21"/>
        </w:rPr>
        <w:br/>
        <w:t>情人节快乐。 </w:t>
      </w:r>
      <w:r w:rsidRPr="00AB4FD5">
        <w:rPr>
          <w:rFonts w:ascii="SimSun" w:hAnsi="SimSun"/>
          <w:color w:val="000000"/>
          <w:szCs w:val="21"/>
        </w:rPr>
        <w:br/>
        <w:t>Happy Valentine's Day! *2月14日是情人节。</w:t>
      </w:r>
      <w:r w:rsidRPr="00AB4FD5">
        <w:rPr>
          <w:rFonts w:ascii="SimSun" w:hAnsi="SimSun"/>
          <w:color w:val="000000"/>
          <w:szCs w:val="21"/>
        </w:rPr>
        <w:br/>
        <w:t>Happy Valentine's Day! (情人节快乐。)</w:t>
      </w:r>
      <w:r w:rsidRPr="00AB4FD5">
        <w:rPr>
          <w:rFonts w:ascii="SimSun" w:hAnsi="SimSun"/>
          <w:color w:val="000000"/>
          <w:szCs w:val="21"/>
        </w:rPr>
        <w:br/>
        <w:t>That's nice of you. (你太好了。) </w:t>
      </w:r>
      <w:r w:rsidRPr="00AB4FD5">
        <w:rPr>
          <w:rFonts w:ascii="SimSun" w:hAnsi="SimSun"/>
          <w:color w:val="000000"/>
          <w:szCs w:val="21"/>
        </w:rPr>
        <w:br/>
        <w:t>做我的情人吧! </w:t>
      </w:r>
      <w:r w:rsidRPr="00AB4FD5">
        <w:rPr>
          <w:rFonts w:ascii="SimSun" w:hAnsi="SimSun"/>
          <w:color w:val="000000"/>
          <w:szCs w:val="21"/>
        </w:rPr>
        <w:br/>
        <w:t>Be my Valentine. *这也是情人节贺卡上常用的句子。</w:t>
      </w:r>
      <w:r w:rsidRPr="00AB4FD5">
        <w:rPr>
          <w:rFonts w:ascii="SimSun" w:hAnsi="SimSun"/>
          <w:color w:val="000000"/>
          <w:szCs w:val="21"/>
        </w:rPr>
        <w:br/>
        <w:t>Be my Valentine. (做我的情人吧。)</w:t>
      </w:r>
      <w:r w:rsidRPr="00AB4FD5">
        <w:rPr>
          <w:rFonts w:ascii="SimSun" w:hAnsi="SimSun"/>
          <w:color w:val="000000"/>
          <w:szCs w:val="21"/>
        </w:rPr>
        <w:br/>
        <w:t>I'd love to. (我非常乐意!)</w:t>
      </w:r>
      <w:r w:rsidRPr="00AB4FD5">
        <w:rPr>
          <w:rFonts w:ascii="SimSun" w:hAnsi="SimSun"/>
          <w:color w:val="000000"/>
          <w:szCs w:val="21"/>
        </w:rPr>
        <w:br/>
      </w:r>
      <w:r w:rsidRPr="00AB4FD5">
        <w:rPr>
          <w:rFonts w:ascii="SimSun" w:hAnsi="SimSun"/>
          <w:color w:val="000000"/>
          <w:szCs w:val="21"/>
        </w:rPr>
        <w:br/>
        <w:t>●复活节</w:t>
      </w:r>
      <w:r w:rsidRPr="00AB4FD5">
        <w:rPr>
          <w:rFonts w:ascii="SimSun" w:hAnsi="SimSun"/>
          <w:color w:val="000000"/>
          <w:szCs w:val="21"/>
        </w:rPr>
        <w:br/>
        <w:t>复活节快乐! </w:t>
      </w:r>
      <w:r w:rsidRPr="00AB4FD5">
        <w:rPr>
          <w:rFonts w:ascii="SimSun" w:hAnsi="SimSun"/>
          <w:color w:val="000000"/>
          <w:szCs w:val="21"/>
        </w:rPr>
        <w:br/>
        <w:t>Happy Easter! *Easter 纪念“耶稣复活”的节日，一般指春分月圆的第一个星期天。因此，每年的具体日子不同。</w:t>
      </w:r>
      <w:r w:rsidRPr="00AB4FD5">
        <w:rPr>
          <w:rFonts w:ascii="SimSun" w:hAnsi="SimSun"/>
          <w:color w:val="000000"/>
          <w:szCs w:val="21"/>
        </w:rPr>
        <w:br/>
        <w:t>Happy Easter! (复活节快乐!)</w:t>
      </w:r>
      <w:r w:rsidRPr="00AB4FD5">
        <w:rPr>
          <w:rFonts w:ascii="SimSun" w:hAnsi="SimSun"/>
          <w:color w:val="000000"/>
          <w:szCs w:val="21"/>
        </w:rPr>
        <w:br/>
        <w:t>You, too! (祝您也快乐!)</w:t>
      </w:r>
      <w:r w:rsidRPr="00AB4FD5">
        <w:rPr>
          <w:rFonts w:ascii="SimSun" w:hAnsi="SimSun"/>
          <w:color w:val="000000"/>
          <w:szCs w:val="21"/>
        </w:rPr>
        <w:br/>
      </w:r>
      <w:r w:rsidRPr="00AB4FD5">
        <w:rPr>
          <w:rFonts w:ascii="SimSun" w:hAnsi="SimSun"/>
          <w:color w:val="000000"/>
          <w:szCs w:val="21"/>
        </w:rPr>
        <w:br/>
        <w:t>●母亲节</w:t>
      </w:r>
      <w:r w:rsidRPr="00AB4FD5">
        <w:rPr>
          <w:rFonts w:ascii="SimSun" w:hAnsi="SimSun"/>
          <w:color w:val="000000"/>
          <w:szCs w:val="21"/>
        </w:rPr>
        <w:br/>
        <w:t>母亲节快乐! </w:t>
      </w:r>
      <w:r w:rsidRPr="00AB4FD5">
        <w:rPr>
          <w:rFonts w:ascii="SimSun" w:hAnsi="SimSun"/>
          <w:color w:val="000000"/>
          <w:szCs w:val="21"/>
        </w:rPr>
        <w:br/>
        <w:t>Happy Mother's Day! *美国也是每年5月的第二个星期日。</w:t>
      </w:r>
      <w:r w:rsidRPr="00AB4FD5">
        <w:rPr>
          <w:rFonts w:ascii="SimSun" w:hAnsi="SimSun"/>
          <w:color w:val="000000"/>
          <w:szCs w:val="21"/>
        </w:rPr>
        <w:br/>
        <w:t>Happy Mother's Day! (母亲节快乐!)</w:t>
      </w:r>
      <w:r w:rsidRPr="00AB4FD5">
        <w:rPr>
          <w:rFonts w:ascii="SimSun" w:hAnsi="SimSun"/>
          <w:color w:val="000000"/>
          <w:szCs w:val="21"/>
        </w:rPr>
        <w:br/>
        <w:t>Oh, thanks. (哦，谢谢。) </w:t>
      </w:r>
      <w:r w:rsidRPr="00AB4FD5">
        <w:rPr>
          <w:rFonts w:ascii="SimSun" w:hAnsi="SimSun"/>
          <w:color w:val="000000"/>
          <w:szCs w:val="21"/>
        </w:rPr>
        <w:br/>
        <w:t>你真是我的好妈妈。 </w:t>
      </w:r>
      <w:r w:rsidRPr="00AB4FD5">
        <w:rPr>
          <w:rFonts w:ascii="SimSun" w:hAnsi="SimSun"/>
          <w:color w:val="000000"/>
          <w:szCs w:val="21"/>
        </w:rPr>
        <w:br/>
        <w:t>Thanks for being such a good mom.</w:t>
      </w:r>
      <w:r w:rsidRPr="00AB4FD5">
        <w:rPr>
          <w:rFonts w:ascii="SimSun" w:hAnsi="SimSun"/>
          <w:color w:val="000000"/>
          <w:szCs w:val="21"/>
        </w:rPr>
        <w:br/>
        <w:t>Thanks for being such a good mom. (你真是我的好妈妈。)</w:t>
      </w:r>
      <w:r w:rsidRPr="00AB4FD5">
        <w:rPr>
          <w:rFonts w:ascii="SimSun" w:hAnsi="SimSun"/>
          <w:color w:val="000000"/>
          <w:szCs w:val="21"/>
        </w:rPr>
        <w:br/>
        <w:t>How sweet! (你真可爱!)</w:t>
      </w:r>
      <w:r w:rsidRPr="00AB4FD5">
        <w:rPr>
          <w:rFonts w:ascii="SimSun" w:hAnsi="SimSun"/>
          <w:color w:val="000000"/>
          <w:szCs w:val="21"/>
        </w:rPr>
        <w:br/>
      </w:r>
      <w:r w:rsidRPr="00AB4FD5">
        <w:rPr>
          <w:rFonts w:ascii="SimSun" w:hAnsi="SimSun"/>
          <w:color w:val="000000"/>
          <w:szCs w:val="21"/>
        </w:rPr>
        <w:br/>
        <w:t>●万圣节</w:t>
      </w:r>
      <w:r w:rsidRPr="00AB4FD5">
        <w:rPr>
          <w:rFonts w:ascii="SimSun" w:hAnsi="SimSun"/>
          <w:color w:val="000000"/>
          <w:szCs w:val="21"/>
        </w:rPr>
        <w:br/>
        <w:t>不请吃就捣蛋!</w:t>
      </w:r>
      <w:r w:rsidRPr="00AB4FD5">
        <w:rPr>
          <w:rFonts w:ascii="SimSun" w:hAnsi="SimSun"/>
          <w:color w:val="000000"/>
          <w:szCs w:val="21"/>
        </w:rPr>
        <w:br/>
        <w:t>Trick or treat! *每年10月31日万圣节时，孩子们化装后跑到各家门前说的套话。</w:t>
      </w:r>
      <w:r w:rsidRPr="00AB4FD5">
        <w:rPr>
          <w:rFonts w:ascii="SimSun" w:hAnsi="SimSun"/>
          <w:color w:val="000000"/>
          <w:szCs w:val="21"/>
        </w:rPr>
        <w:br/>
        <w:t>Trick or treat! (不请吃就捣蛋!)</w:t>
      </w:r>
      <w:r w:rsidRPr="00AB4FD5">
        <w:rPr>
          <w:rFonts w:ascii="SimSun" w:hAnsi="SimSun"/>
          <w:color w:val="000000"/>
          <w:szCs w:val="21"/>
        </w:rPr>
        <w:br/>
        <w:t>Oh, you scared me! (哦，你吓了我一跳!)</w:t>
      </w:r>
      <w:r w:rsidRPr="00AB4FD5">
        <w:rPr>
          <w:rFonts w:ascii="SimSun" w:hAnsi="SimSun"/>
          <w:color w:val="000000"/>
          <w:szCs w:val="21"/>
        </w:rPr>
        <w:br/>
      </w:r>
      <w:r w:rsidRPr="00AB4FD5">
        <w:rPr>
          <w:rFonts w:ascii="SimSun" w:hAnsi="SimSun"/>
          <w:color w:val="000000"/>
          <w:szCs w:val="21"/>
        </w:rPr>
        <w:br/>
        <w:t>●感恩节</w:t>
      </w:r>
      <w:r w:rsidRPr="00AB4FD5">
        <w:rPr>
          <w:rFonts w:ascii="SimSun" w:hAnsi="SimSun"/>
          <w:color w:val="000000"/>
          <w:szCs w:val="21"/>
        </w:rPr>
        <w:br/>
        <w:t>感恩节快乐! </w:t>
      </w:r>
      <w:r w:rsidRPr="00AB4FD5">
        <w:rPr>
          <w:rFonts w:ascii="SimSun" w:hAnsi="SimSun"/>
          <w:color w:val="000000"/>
          <w:szCs w:val="21"/>
        </w:rPr>
        <w:br/>
        <w:t>Happy Thanksgiving! *美国11月的第四个星期四是感恩节。它是国家法定的休息日。</w:t>
      </w:r>
      <w:r w:rsidRPr="00AB4FD5">
        <w:rPr>
          <w:rFonts w:ascii="SimSun" w:hAnsi="SimSun"/>
          <w:color w:val="000000"/>
          <w:szCs w:val="21"/>
        </w:rPr>
        <w:br/>
        <w:t>Happy Thanksgiving! (感恩节快乐!)</w:t>
      </w:r>
      <w:r w:rsidRPr="00AB4FD5">
        <w:rPr>
          <w:rFonts w:ascii="SimSun" w:hAnsi="SimSun"/>
          <w:color w:val="000000"/>
          <w:szCs w:val="21"/>
        </w:rPr>
        <w:br/>
        <w:t>You, too. (也祝你快乐!) </w:t>
      </w:r>
      <w:r w:rsidRPr="00AB4FD5">
        <w:rPr>
          <w:rFonts w:ascii="SimSun" w:hAnsi="SimSun"/>
          <w:color w:val="000000"/>
          <w:szCs w:val="21"/>
        </w:rPr>
        <w:br/>
        <w:t>我们吃南瓜派吧。 </w:t>
      </w:r>
      <w:r w:rsidRPr="00AB4FD5">
        <w:rPr>
          <w:rFonts w:ascii="SimSun" w:hAnsi="SimSun"/>
          <w:color w:val="000000"/>
          <w:szCs w:val="21"/>
        </w:rPr>
        <w:br/>
        <w:t>Let's have pumpkin pie. *过感恩节时人们常吃南瓜派。</w:t>
      </w:r>
      <w:r w:rsidRPr="00AB4FD5">
        <w:rPr>
          <w:rFonts w:ascii="SimSun" w:hAnsi="SimSun"/>
          <w:color w:val="000000"/>
          <w:szCs w:val="21"/>
        </w:rPr>
        <w:br/>
        <w:t>Let's have pumpkin pie.(我们吃南瓜派吧。)</w:t>
      </w:r>
      <w:r w:rsidRPr="00AB4FD5">
        <w:rPr>
          <w:rFonts w:ascii="SimSun" w:hAnsi="SimSun"/>
          <w:color w:val="000000"/>
          <w:szCs w:val="21"/>
        </w:rPr>
        <w:br/>
        <w:t>It's my favorite. (这是我最喜欢吃的。)</w:t>
      </w:r>
      <w:r w:rsidRPr="00AB4FD5">
        <w:rPr>
          <w:rFonts w:ascii="SimSun" w:hAnsi="SimSun"/>
          <w:color w:val="000000"/>
          <w:szCs w:val="21"/>
        </w:rPr>
        <w:br/>
      </w:r>
      <w:r w:rsidRPr="00AB4FD5">
        <w:rPr>
          <w:rFonts w:ascii="SimSun" w:hAnsi="SimSun"/>
          <w:color w:val="000000"/>
          <w:szCs w:val="21"/>
        </w:rPr>
        <w:br/>
        <w:t>●圣诞节</w:t>
      </w:r>
      <w:r w:rsidRPr="00AB4FD5">
        <w:rPr>
          <w:rFonts w:ascii="SimSun" w:hAnsi="SimSun"/>
          <w:color w:val="000000"/>
          <w:szCs w:val="21"/>
        </w:rPr>
        <w:br/>
        <w:t>圣诞节快乐! </w:t>
      </w:r>
      <w:r w:rsidRPr="00AB4FD5">
        <w:rPr>
          <w:rFonts w:ascii="SimSun" w:hAnsi="SimSun"/>
          <w:color w:val="000000"/>
          <w:szCs w:val="21"/>
        </w:rPr>
        <w:br/>
        <w:t>Merry Christmas!</w:t>
      </w:r>
      <w:r w:rsidRPr="00AB4FD5">
        <w:rPr>
          <w:rFonts w:ascii="SimSun" w:hAnsi="SimSun"/>
          <w:color w:val="000000"/>
          <w:szCs w:val="21"/>
        </w:rPr>
        <w:br/>
        <w:t>Merry Christmas! (圣诞快乐!)</w:t>
      </w:r>
      <w:r w:rsidRPr="00AB4FD5">
        <w:rPr>
          <w:rFonts w:ascii="SimSun" w:hAnsi="SimSun"/>
          <w:color w:val="000000"/>
          <w:szCs w:val="21"/>
        </w:rPr>
        <w:br/>
        <w:t>Merry Christmas to you, too.(也祝你圣诞快乐!) </w:t>
      </w:r>
      <w:r w:rsidRPr="00AB4FD5">
        <w:rPr>
          <w:rFonts w:ascii="SimSun" w:hAnsi="SimSun"/>
          <w:color w:val="000000"/>
          <w:szCs w:val="21"/>
        </w:rPr>
        <w:br/>
        <w:t>祝您圣诞快乐! </w:t>
      </w:r>
      <w:r w:rsidRPr="00AB4FD5">
        <w:rPr>
          <w:rFonts w:ascii="SimSun" w:hAnsi="SimSun"/>
          <w:color w:val="000000"/>
          <w:szCs w:val="21"/>
        </w:rPr>
        <w:br/>
        <w:t>Have a Merry Christmas.</w:t>
      </w:r>
      <w:r w:rsidRPr="00AB4FD5">
        <w:rPr>
          <w:rFonts w:ascii="SimSun" w:hAnsi="SimSun"/>
          <w:color w:val="000000"/>
          <w:szCs w:val="21"/>
        </w:rPr>
        <w:br/>
        <w:t>Have a Merry Christmas. (祝您圣诞愉快!)</w:t>
      </w:r>
      <w:r w:rsidRPr="00AB4FD5">
        <w:rPr>
          <w:rFonts w:ascii="SimSun" w:hAnsi="SimSun"/>
          <w:color w:val="000000"/>
          <w:szCs w:val="21"/>
        </w:rPr>
        <w:br/>
        <w:t>Thank you. (谢谢。)</w:t>
      </w:r>
      <w:r w:rsidRPr="00AB4FD5">
        <w:rPr>
          <w:rFonts w:ascii="SimSun" w:hAnsi="SimSun"/>
          <w:color w:val="000000"/>
          <w:szCs w:val="21"/>
        </w:rPr>
        <w:br/>
        <w:t>I wish you a Merry Christmas.</w:t>
      </w:r>
      <w:r w:rsidRPr="00AB4FD5">
        <w:rPr>
          <w:rFonts w:ascii="SimSun" w:hAnsi="SimSun"/>
          <w:color w:val="000000"/>
          <w:szCs w:val="21"/>
        </w:rPr>
        <w:br/>
      </w:r>
      <w:r w:rsidRPr="00AB4FD5">
        <w:rPr>
          <w:rFonts w:ascii="SimSun" w:hAnsi="SimSun"/>
          <w:color w:val="000000"/>
          <w:szCs w:val="21"/>
        </w:rPr>
        <w:br/>
        <w:t>●生日</w:t>
      </w:r>
      <w:r w:rsidRPr="00AB4FD5">
        <w:rPr>
          <w:rFonts w:ascii="SimSun" w:hAnsi="SimSun"/>
          <w:color w:val="000000"/>
          <w:szCs w:val="21"/>
        </w:rPr>
        <w:br/>
        <w:t>这是送给你的生日礼物。 </w:t>
      </w:r>
      <w:r w:rsidRPr="00AB4FD5">
        <w:rPr>
          <w:rFonts w:ascii="SimSun" w:hAnsi="SimSun"/>
          <w:color w:val="000000"/>
          <w:szCs w:val="21"/>
        </w:rPr>
        <w:br/>
        <w:t>Here's your birthday gift.</w:t>
      </w:r>
      <w:r w:rsidRPr="00AB4FD5">
        <w:rPr>
          <w:rFonts w:ascii="SimSun" w:hAnsi="SimSun"/>
          <w:color w:val="000000"/>
          <w:szCs w:val="21"/>
        </w:rPr>
        <w:br/>
        <w:t>Here's your birthday gift. (这是送给你的生日礼物。)</w:t>
      </w:r>
      <w:r w:rsidRPr="00AB4FD5">
        <w:rPr>
          <w:rFonts w:ascii="SimSun" w:hAnsi="SimSun"/>
          <w:color w:val="000000"/>
          <w:szCs w:val="21"/>
        </w:rPr>
        <w:br/>
        <w:t>Thanks. That's very nice of you. (谢谢，你真是太好了。) </w:t>
      </w:r>
      <w:r w:rsidRPr="00AB4FD5">
        <w:rPr>
          <w:rFonts w:ascii="SimSun" w:hAnsi="SimSun"/>
          <w:color w:val="000000"/>
          <w:szCs w:val="21"/>
        </w:rPr>
        <w:br/>
        <w:t>生日快乐! </w:t>
      </w:r>
      <w:r w:rsidRPr="00AB4FD5">
        <w:rPr>
          <w:rFonts w:ascii="SimSun" w:hAnsi="SimSun"/>
          <w:color w:val="000000"/>
          <w:szCs w:val="21"/>
        </w:rPr>
        <w:br/>
        <w:t>Happy birthday!</w:t>
      </w:r>
      <w:r w:rsidRPr="00AB4FD5">
        <w:rPr>
          <w:rFonts w:ascii="SimSun" w:hAnsi="SimSun"/>
          <w:color w:val="000000"/>
          <w:szCs w:val="21"/>
        </w:rPr>
        <w:br/>
        <w:t>It's my birthday. (今天是我的生日。)</w:t>
      </w:r>
      <w:r w:rsidRPr="00AB4FD5">
        <w:rPr>
          <w:rFonts w:ascii="SimSun" w:hAnsi="SimSun"/>
          <w:color w:val="000000"/>
          <w:szCs w:val="21"/>
        </w:rPr>
        <w:br/>
        <w:t>Happy birthday, John! (约翰，生日快乐!)</w:t>
      </w:r>
      <w:r w:rsidRPr="00AB4FD5">
        <w:rPr>
          <w:rFonts w:ascii="SimSun" w:hAnsi="SimSun"/>
          <w:color w:val="000000"/>
          <w:szCs w:val="21"/>
        </w:rPr>
        <w:br/>
      </w:r>
      <w:r w:rsidRPr="00AB4FD5">
        <w:rPr>
          <w:rFonts w:ascii="SimSun" w:hAnsi="SimSun"/>
          <w:color w:val="000000"/>
          <w:szCs w:val="21"/>
        </w:rPr>
        <w:br/>
        <w:t>●结婚纪念日</w:t>
      </w:r>
      <w:r w:rsidRPr="00AB4FD5">
        <w:rPr>
          <w:rFonts w:ascii="SimSun" w:hAnsi="SimSun"/>
          <w:color w:val="000000"/>
          <w:szCs w:val="21"/>
        </w:rPr>
        <w:br/>
        <w:t>结婚纪念日快乐! </w:t>
      </w:r>
      <w:r w:rsidRPr="00AB4FD5">
        <w:rPr>
          <w:rFonts w:ascii="SimSun" w:hAnsi="SimSun"/>
          <w:color w:val="000000"/>
          <w:szCs w:val="21"/>
        </w:rPr>
        <w:br/>
        <w:t>Happy anniversary!</w:t>
      </w:r>
      <w:r w:rsidRPr="00AB4FD5">
        <w:rPr>
          <w:rFonts w:ascii="SimSun" w:hAnsi="SimSun"/>
          <w:color w:val="000000"/>
          <w:szCs w:val="21"/>
        </w:rPr>
        <w:br/>
        <w:t>Happy anniversary! (结婚纪念日快乐。)</w:t>
      </w:r>
      <w:r w:rsidRPr="00AB4FD5">
        <w:rPr>
          <w:rFonts w:ascii="SimSun" w:hAnsi="SimSun"/>
          <w:color w:val="000000"/>
          <w:szCs w:val="21"/>
        </w:rPr>
        <w:br/>
        <w:t>It's our tenth anniversary. (这是我们结婚10周年。) </w:t>
      </w:r>
      <w:r w:rsidRPr="00AB4FD5">
        <w:rPr>
          <w:rFonts w:ascii="SimSun" w:hAnsi="SimSun"/>
          <w:color w:val="000000"/>
          <w:szCs w:val="21"/>
        </w:rPr>
        <w:br/>
        <w:t>谢谢你陪我共度人生。</w:t>
      </w:r>
      <w:r w:rsidRPr="00AB4FD5">
        <w:rPr>
          <w:rFonts w:ascii="SimSun" w:hAnsi="SimSun"/>
          <w:color w:val="000000"/>
          <w:szCs w:val="21"/>
        </w:rPr>
        <w:br/>
        <w:t>Thanks for being in my life.</w:t>
      </w:r>
      <w:r w:rsidRPr="00AB4FD5">
        <w:rPr>
          <w:rFonts w:ascii="SimSun" w:hAnsi="SimSun"/>
          <w:color w:val="000000"/>
          <w:szCs w:val="21"/>
        </w:rPr>
        <w:br/>
        <w:t>Thanks for ten wonderful years. (谢谢你给了我美好的10年。)</w:t>
      </w:r>
    </w:p>
    <w:p w:rsidR="007E730F" w:rsidRPr="00AB4FD5" w:rsidRDefault="007E730F" w:rsidP="007E730F">
      <w:pPr>
        <w:pStyle w:val="Heading1"/>
        <w:spacing w:before="120" w:after="120"/>
        <w:rPr>
          <w:rFonts w:ascii="SimSun" w:hAnsi="SimSun"/>
          <w:color w:val="000000"/>
          <w:sz w:val="24"/>
          <w:szCs w:val="21"/>
        </w:rPr>
      </w:pPr>
      <w:bookmarkStart w:id="30" w:name="_Toc7167162"/>
      <w:r w:rsidRPr="00AB4FD5">
        <w:rPr>
          <w:rFonts w:ascii="SimSun" w:hAnsi="SimSun" w:hint="eastAsia"/>
          <w:color w:val="000000"/>
          <w:sz w:val="24"/>
          <w:szCs w:val="21"/>
        </w:rPr>
        <w:t>[口语8000句-29]在飞机上、饭店里</w:t>
      </w:r>
      <w:bookmarkEnd w:id="30"/>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在飞机上、饭店里</w:t>
      </w:r>
      <w:r w:rsidRPr="00AB4FD5">
        <w:rPr>
          <w:rFonts w:ascii="SimSun" w:hAnsi="SimSun"/>
          <w:color w:val="000000"/>
          <w:szCs w:val="21"/>
        </w:rPr>
        <w:br/>
      </w:r>
      <w:r w:rsidRPr="00AB4FD5">
        <w:rPr>
          <w:rFonts w:ascii="SimSun" w:hAnsi="SimSun"/>
          <w:color w:val="000000"/>
          <w:szCs w:val="21"/>
        </w:rPr>
        <w:br/>
        <w:t>●在飞机上</w:t>
      </w:r>
      <w:r w:rsidRPr="00AB4FD5">
        <w:rPr>
          <w:rFonts w:ascii="SimSun" w:hAnsi="SimSun"/>
          <w:color w:val="000000"/>
          <w:szCs w:val="21"/>
        </w:rPr>
        <w:br/>
        <w:t>您想喝点儿什么? </w:t>
      </w:r>
      <w:r w:rsidRPr="00AB4FD5">
        <w:rPr>
          <w:rFonts w:ascii="SimSun" w:hAnsi="SimSun"/>
          <w:color w:val="000000"/>
          <w:szCs w:val="21"/>
        </w:rPr>
        <w:br/>
        <w:t>What would you like to drink?</w:t>
      </w:r>
      <w:r w:rsidRPr="00AB4FD5">
        <w:rPr>
          <w:rFonts w:ascii="SimSun" w:hAnsi="SimSun"/>
          <w:color w:val="000000"/>
          <w:szCs w:val="21"/>
        </w:rPr>
        <w:br/>
        <w:t>What would you like to drink? (您想喝点儿什么?)</w:t>
      </w:r>
      <w:r w:rsidRPr="00AB4FD5">
        <w:rPr>
          <w:rFonts w:ascii="SimSun" w:hAnsi="SimSun"/>
          <w:color w:val="000000"/>
          <w:szCs w:val="21"/>
        </w:rPr>
        <w:br/>
        <w:t>Well, what do you have? (您这儿都有什么?)</w:t>
      </w:r>
      <w:r w:rsidRPr="00AB4FD5">
        <w:rPr>
          <w:rFonts w:ascii="SimSun" w:hAnsi="SimSun"/>
          <w:color w:val="000000"/>
          <w:szCs w:val="21"/>
        </w:rPr>
        <w:br/>
        <w:t>Anything to drink? (您喝什么吗?) </w:t>
      </w:r>
      <w:r w:rsidRPr="00AB4FD5">
        <w:rPr>
          <w:rFonts w:ascii="SimSun" w:hAnsi="SimSun"/>
          <w:color w:val="000000"/>
          <w:szCs w:val="21"/>
        </w:rPr>
        <w:br/>
        <w:t>请来一杯咖啡。 </w:t>
      </w:r>
      <w:r w:rsidRPr="00AB4FD5">
        <w:rPr>
          <w:rFonts w:ascii="SimSun" w:hAnsi="SimSun"/>
          <w:color w:val="000000"/>
          <w:szCs w:val="21"/>
        </w:rPr>
        <w:br/>
        <w:t>Coffee, please. </w:t>
      </w:r>
      <w:r w:rsidRPr="00AB4FD5">
        <w:rPr>
          <w:rFonts w:ascii="SimSun" w:hAnsi="SimSun"/>
          <w:color w:val="000000"/>
          <w:szCs w:val="21"/>
        </w:rPr>
        <w:br/>
        <w:t>要加牛奶和糖吗?</w:t>
      </w:r>
      <w:r w:rsidRPr="00AB4FD5">
        <w:rPr>
          <w:rFonts w:ascii="SimSun" w:hAnsi="SimSun"/>
          <w:color w:val="000000"/>
          <w:szCs w:val="21"/>
        </w:rPr>
        <w:br/>
        <w:t>With sugar and cream? *cream “牛奶”。回答“要”用Yes, please，“不要”用No, thank you.明确地给予回答是一种礼貌。</w:t>
      </w:r>
      <w:r w:rsidRPr="00AB4FD5">
        <w:rPr>
          <w:rFonts w:ascii="SimSun" w:hAnsi="SimSun"/>
          <w:color w:val="000000"/>
          <w:szCs w:val="21"/>
        </w:rPr>
        <w:br/>
        <w:t>午餐您要牛肉还是要鱼? </w:t>
      </w:r>
      <w:r w:rsidRPr="00AB4FD5">
        <w:rPr>
          <w:rFonts w:ascii="SimSun" w:hAnsi="SimSun"/>
          <w:color w:val="000000"/>
          <w:szCs w:val="21"/>
        </w:rPr>
        <w:br/>
        <w:t>What would you like for dinner, beef or fish?</w:t>
      </w:r>
      <w:r w:rsidRPr="00AB4FD5">
        <w:rPr>
          <w:rFonts w:ascii="SimSun" w:hAnsi="SimSun"/>
          <w:color w:val="000000"/>
          <w:szCs w:val="21"/>
        </w:rPr>
        <w:br/>
        <w:t>Beef or fish for dinner?</w:t>
      </w:r>
      <w:r w:rsidRPr="00AB4FD5">
        <w:rPr>
          <w:rFonts w:ascii="SimSun" w:hAnsi="SimSun"/>
          <w:color w:val="000000"/>
          <w:szCs w:val="21"/>
        </w:rPr>
        <w:br/>
        <w:t>Which would you like, beef or fish? </w:t>
      </w:r>
      <w:r w:rsidRPr="00AB4FD5">
        <w:rPr>
          <w:rFonts w:ascii="SimSun" w:hAnsi="SimSun"/>
          <w:color w:val="000000"/>
          <w:szCs w:val="21"/>
        </w:rPr>
        <w:br/>
        <w:t>请给我牛肉。 </w:t>
      </w:r>
      <w:r w:rsidRPr="00AB4FD5">
        <w:rPr>
          <w:rFonts w:ascii="SimSun" w:hAnsi="SimSun"/>
          <w:color w:val="000000"/>
          <w:szCs w:val="21"/>
        </w:rPr>
        <w:br/>
        <w:t>Beef, please. </w:t>
      </w:r>
      <w:r w:rsidRPr="00AB4FD5">
        <w:rPr>
          <w:rFonts w:ascii="SimSun" w:hAnsi="SimSun"/>
          <w:color w:val="000000"/>
          <w:szCs w:val="21"/>
        </w:rPr>
        <w:br/>
        <w:t>您用完了吗? </w:t>
      </w:r>
      <w:r w:rsidRPr="00AB4FD5">
        <w:rPr>
          <w:rFonts w:ascii="SimSun" w:hAnsi="SimSun"/>
          <w:color w:val="000000"/>
          <w:szCs w:val="21"/>
        </w:rPr>
        <w:br/>
        <w:t>Have you finished?</w:t>
      </w:r>
      <w:r w:rsidRPr="00AB4FD5">
        <w:rPr>
          <w:rFonts w:ascii="SimSun" w:hAnsi="SimSun"/>
          <w:color w:val="000000"/>
          <w:szCs w:val="21"/>
        </w:rPr>
        <w:br/>
        <w:t>Are you through? </w:t>
      </w:r>
      <w:r w:rsidRPr="00AB4FD5">
        <w:rPr>
          <w:rFonts w:ascii="SimSun" w:hAnsi="SimSun"/>
          <w:color w:val="000000"/>
          <w:szCs w:val="21"/>
        </w:rPr>
        <w:br/>
        <w:t>还没有。 </w:t>
      </w:r>
      <w:r w:rsidRPr="00AB4FD5">
        <w:rPr>
          <w:rFonts w:ascii="SimSun" w:hAnsi="SimSun"/>
          <w:color w:val="000000"/>
          <w:szCs w:val="21"/>
        </w:rPr>
        <w:br/>
        <w:t>No, not yet. </w:t>
      </w:r>
      <w:r w:rsidRPr="00AB4FD5">
        <w:rPr>
          <w:rFonts w:ascii="SimSun" w:hAnsi="SimSun"/>
          <w:color w:val="000000"/>
          <w:szCs w:val="21"/>
        </w:rPr>
        <w:br/>
        <w:t>我可以收走了吗? </w:t>
      </w:r>
      <w:r w:rsidRPr="00AB4FD5">
        <w:rPr>
          <w:rFonts w:ascii="SimSun" w:hAnsi="SimSun"/>
          <w:color w:val="000000"/>
          <w:szCs w:val="21"/>
        </w:rPr>
        <w:br/>
        <w:t>May I clear the table? *clear 有“收拾餐具”的意思。</w:t>
      </w:r>
      <w:r w:rsidRPr="00AB4FD5">
        <w:rPr>
          <w:rFonts w:ascii="SimSun" w:hAnsi="SimSun"/>
          <w:color w:val="000000"/>
          <w:szCs w:val="21"/>
        </w:rPr>
        <w:br/>
        <w:t>May I clear the plates off the table?</w:t>
      </w:r>
      <w:r w:rsidRPr="00AB4FD5">
        <w:rPr>
          <w:rFonts w:ascii="SimSun" w:hAnsi="SimSun"/>
          <w:color w:val="000000"/>
          <w:szCs w:val="21"/>
        </w:rPr>
        <w:br/>
        <w:t>请您收拾一下桌子吧。</w:t>
      </w:r>
      <w:r w:rsidRPr="00AB4FD5">
        <w:rPr>
          <w:rFonts w:ascii="SimSun" w:hAnsi="SimSun"/>
          <w:color w:val="000000"/>
          <w:szCs w:val="21"/>
        </w:rPr>
        <w:br/>
        <w:t>Clear the table, please.</w:t>
      </w:r>
      <w:r w:rsidRPr="00AB4FD5">
        <w:rPr>
          <w:rFonts w:ascii="SimSun" w:hAnsi="SimSun"/>
          <w:color w:val="000000"/>
          <w:szCs w:val="21"/>
        </w:rPr>
        <w:br/>
        <w:t>Clear the table, please. (请您收拾一下桌子吧。)</w:t>
      </w:r>
      <w:r w:rsidRPr="00AB4FD5">
        <w:rPr>
          <w:rFonts w:ascii="SimSun" w:hAnsi="SimSun"/>
          <w:color w:val="000000"/>
          <w:szCs w:val="21"/>
        </w:rPr>
        <w:br/>
        <w:t>Yes, sir. (好的。) </w:t>
      </w:r>
      <w:r w:rsidRPr="00AB4FD5">
        <w:rPr>
          <w:rFonts w:ascii="SimSun" w:hAnsi="SimSun"/>
          <w:color w:val="000000"/>
          <w:szCs w:val="21"/>
        </w:rPr>
        <w:br/>
        <w:t>您能给我杯水吗? </w:t>
      </w:r>
      <w:r w:rsidRPr="00AB4FD5">
        <w:rPr>
          <w:rFonts w:ascii="SimSun" w:hAnsi="SimSun"/>
          <w:color w:val="000000"/>
          <w:szCs w:val="21"/>
        </w:rPr>
        <w:br/>
        <w:t>Can I have some water?</w:t>
      </w:r>
      <w:r w:rsidRPr="00AB4FD5">
        <w:rPr>
          <w:rFonts w:ascii="SimSun" w:hAnsi="SimSun"/>
          <w:color w:val="000000"/>
          <w:szCs w:val="21"/>
        </w:rPr>
        <w:br/>
        <w:t>能给我点儿喝的吗? </w:t>
      </w:r>
      <w:r w:rsidRPr="00AB4FD5">
        <w:rPr>
          <w:rFonts w:ascii="SimSun" w:hAnsi="SimSun"/>
          <w:color w:val="000000"/>
          <w:szCs w:val="21"/>
        </w:rPr>
        <w:br/>
        <w:t>Can I have something to drink? </w:t>
      </w:r>
      <w:r w:rsidRPr="00AB4FD5">
        <w:rPr>
          <w:rFonts w:ascii="SimSun" w:hAnsi="SimSun"/>
          <w:color w:val="000000"/>
          <w:szCs w:val="21"/>
        </w:rPr>
        <w:br/>
        <w:t>请给我一条毯子。</w:t>
      </w:r>
      <w:r w:rsidRPr="00AB4FD5">
        <w:rPr>
          <w:rFonts w:ascii="SimSun" w:hAnsi="SimSun"/>
          <w:color w:val="000000"/>
          <w:szCs w:val="21"/>
        </w:rPr>
        <w:br/>
        <w:t>A blanket, please. </w:t>
      </w:r>
      <w:r w:rsidRPr="00AB4FD5">
        <w:rPr>
          <w:rFonts w:ascii="SimSun" w:hAnsi="SimSun"/>
          <w:color w:val="000000"/>
          <w:szCs w:val="21"/>
        </w:rPr>
        <w:br/>
        <w:t>我觉得冷/热。</w:t>
      </w:r>
      <w:r w:rsidRPr="00AB4FD5">
        <w:rPr>
          <w:rFonts w:ascii="SimSun" w:hAnsi="SimSun"/>
          <w:color w:val="000000"/>
          <w:szCs w:val="21"/>
        </w:rPr>
        <w:br/>
        <w:t>I feel cold/hot.</w:t>
      </w:r>
      <w:r w:rsidRPr="00AB4FD5">
        <w:rPr>
          <w:rFonts w:ascii="SimSun" w:hAnsi="SimSun"/>
          <w:color w:val="000000"/>
          <w:szCs w:val="21"/>
        </w:rPr>
        <w:br/>
        <w:t>I feel cold. (我觉得冷。)</w:t>
      </w:r>
      <w:r w:rsidRPr="00AB4FD5">
        <w:rPr>
          <w:rFonts w:ascii="SimSun" w:hAnsi="SimSun"/>
          <w:color w:val="000000"/>
          <w:szCs w:val="21"/>
        </w:rPr>
        <w:br/>
        <w:t>I'll turn on the heater.(我去把空调打开。) </w:t>
      </w:r>
      <w:r w:rsidRPr="00AB4FD5">
        <w:rPr>
          <w:rFonts w:ascii="SimSun" w:hAnsi="SimSun"/>
          <w:color w:val="000000"/>
          <w:szCs w:val="21"/>
        </w:rPr>
        <w:br/>
        <w:t>我觉得恶心。 </w:t>
      </w:r>
      <w:r w:rsidRPr="00AB4FD5">
        <w:rPr>
          <w:rFonts w:ascii="SimSun" w:hAnsi="SimSun"/>
          <w:color w:val="000000"/>
          <w:szCs w:val="21"/>
        </w:rPr>
        <w:br/>
        <w:t>I feel sick.</w:t>
      </w:r>
      <w:r w:rsidRPr="00AB4FD5">
        <w:rPr>
          <w:rFonts w:ascii="SimSun" w:hAnsi="SimSun"/>
          <w:color w:val="000000"/>
          <w:szCs w:val="21"/>
        </w:rPr>
        <w:br/>
        <w:t>I'm not feeling well. </w:t>
      </w:r>
      <w:r w:rsidRPr="00AB4FD5">
        <w:rPr>
          <w:rFonts w:ascii="SimSun" w:hAnsi="SimSun"/>
          <w:color w:val="000000"/>
          <w:szCs w:val="21"/>
        </w:rPr>
        <w:br/>
        <w:t>能给我点儿药吗? </w:t>
      </w:r>
      <w:r w:rsidRPr="00AB4FD5">
        <w:rPr>
          <w:rFonts w:ascii="SimSun" w:hAnsi="SimSun"/>
          <w:color w:val="000000"/>
          <w:szCs w:val="21"/>
        </w:rPr>
        <w:br/>
        <w:t>Can I have some medicine? </w:t>
      </w:r>
      <w:r w:rsidRPr="00AB4FD5">
        <w:rPr>
          <w:rFonts w:ascii="SimSun" w:hAnsi="SimSun"/>
          <w:color w:val="000000"/>
          <w:szCs w:val="21"/>
        </w:rPr>
        <w:br/>
        <w:t>您能告诉我怎么填这张表吗? </w:t>
      </w:r>
      <w:r w:rsidRPr="00AB4FD5">
        <w:rPr>
          <w:rFonts w:ascii="SimSun" w:hAnsi="SimSun"/>
          <w:color w:val="000000"/>
          <w:szCs w:val="21"/>
        </w:rPr>
        <w:br/>
        <w:t>Could you tell me how to fill out this form? *fill out 是“(在空白的地方)填写”。from是填写用的表格。</w:t>
      </w:r>
      <w:r w:rsidRPr="00AB4FD5">
        <w:rPr>
          <w:rFonts w:ascii="SimSun" w:hAnsi="SimSun"/>
          <w:color w:val="000000"/>
          <w:szCs w:val="21"/>
        </w:rPr>
        <w:br/>
        <w:t>May I help you? (有事吗?)</w:t>
      </w:r>
      <w:r w:rsidRPr="00AB4FD5">
        <w:rPr>
          <w:rFonts w:ascii="SimSun" w:hAnsi="SimSun"/>
          <w:color w:val="000000"/>
          <w:szCs w:val="21"/>
        </w:rPr>
        <w:br/>
        <w:t>Could you tell me how to fill out this form? (您能告诉我怎么填这张表吗?)</w:t>
      </w:r>
      <w:r w:rsidRPr="00AB4FD5">
        <w:rPr>
          <w:rFonts w:ascii="SimSun" w:hAnsi="SimSun"/>
          <w:color w:val="000000"/>
          <w:szCs w:val="21"/>
        </w:rPr>
        <w:br/>
        <w:t>How do I fill out this form? (这张表怎么填?)</w:t>
      </w:r>
      <w:r w:rsidRPr="00AB4FD5">
        <w:rPr>
          <w:rFonts w:ascii="SimSun" w:hAnsi="SimSun"/>
          <w:color w:val="000000"/>
          <w:szCs w:val="21"/>
        </w:rPr>
        <w:br/>
        <w:t>Can you help me with this form? (您能帮我填这张表格吗?)</w:t>
      </w:r>
      <w:r w:rsidRPr="00AB4FD5">
        <w:rPr>
          <w:rFonts w:ascii="SimSun" w:hAnsi="SimSun"/>
          <w:color w:val="000000"/>
          <w:szCs w:val="21"/>
        </w:rPr>
        <w:br/>
      </w:r>
      <w:r w:rsidRPr="00AB4FD5">
        <w:rPr>
          <w:rFonts w:ascii="SimSun" w:hAnsi="SimSun"/>
          <w:color w:val="000000"/>
          <w:szCs w:val="21"/>
        </w:rPr>
        <w:br/>
        <w:t>●在机场</w:t>
      </w:r>
      <w:r w:rsidRPr="00AB4FD5">
        <w:rPr>
          <w:rFonts w:ascii="SimSun" w:hAnsi="SimSun"/>
          <w:color w:val="000000"/>
          <w:szCs w:val="21"/>
        </w:rPr>
        <w:br/>
        <w:t>请出示您的护照。 </w:t>
      </w:r>
      <w:r w:rsidRPr="00AB4FD5">
        <w:rPr>
          <w:rFonts w:ascii="SimSun" w:hAnsi="SimSun"/>
          <w:color w:val="000000"/>
          <w:szCs w:val="21"/>
        </w:rPr>
        <w:br/>
        <w:t>May I see your passport, please?</w:t>
      </w:r>
      <w:r w:rsidRPr="00AB4FD5">
        <w:rPr>
          <w:rFonts w:ascii="SimSun" w:hAnsi="SimSun"/>
          <w:color w:val="000000"/>
          <w:szCs w:val="21"/>
        </w:rPr>
        <w:br/>
        <w:t>May I see your passport, please? (请出示您的护照。)</w:t>
      </w:r>
      <w:r w:rsidRPr="00AB4FD5">
        <w:rPr>
          <w:rFonts w:ascii="SimSun" w:hAnsi="SimSun"/>
          <w:color w:val="000000"/>
          <w:szCs w:val="21"/>
        </w:rPr>
        <w:br/>
        <w:t>Here it is. (给。) </w:t>
      </w:r>
      <w:r w:rsidRPr="00AB4FD5">
        <w:rPr>
          <w:rFonts w:ascii="SimSun" w:hAnsi="SimSun"/>
          <w:color w:val="000000"/>
          <w:szCs w:val="21"/>
        </w:rPr>
        <w:br/>
        <w:t>您在美国停留多长时间?</w:t>
      </w:r>
      <w:r w:rsidRPr="00AB4FD5">
        <w:rPr>
          <w:rFonts w:ascii="SimSun" w:hAnsi="SimSun"/>
          <w:color w:val="000000"/>
          <w:szCs w:val="21"/>
        </w:rPr>
        <w:br/>
        <w:t>How long will you be staying in the United States?</w:t>
      </w:r>
      <w:r w:rsidRPr="00AB4FD5">
        <w:rPr>
          <w:rFonts w:ascii="SimSun" w:hAnsi="SimSun"/>
          <w:color w:val="000000"/>
          <w:szCs w:val="21"/>
        </w:rPr>
        <w:br/>
        <w:t>How long will you be staying in the United States? (您在美国停留多长时间?)</w:t>
      </w:r>
      <w:r w:rsidRPr="00AB4FD5">
        <w:rPr>
          <w:rFonts w:ascii="SimSun" w:hAnsi="SimSun"/>
          <w:color w:val="000000"/>
          <w:szCs w:val="21"/>
        </w:rPr>
        <w:br/>
        <w:t>I plan to stay for a week. (我计划呆一个星期。) </w:t>
      </w:r>
      <w:r w:rsidRPr="00AB4FD5">
        <w:rPr>
          <w:rFonts w:ascii="SimSun" w:hAnsi="SimSun"/>
          <w:color w:val="000000"/>
          <w:szCs w:val="21"/>
        </w:rPr>
        <w:br/>
        <w:t>您来旅行的目的? </w:t>
      </w:r>
      <w:r w:rsidRPr="00AB4FD5">
        <w:rPr>
          <w:rFonts w:ascii="SimSun" w:hAnsi="SimSun"/>
          <w:color w:val="000000"/>
          <w:szCs w:val="21"/>
        </w:rPr>
        <w:br/>
        <w:t>What's the purpose of your visit?</w:t>
      </w:r>
      <w:r w:rsidRPr="00AB4FD5">
        <w:rPr>
          <w:rFonts w:ascii="SimSun" w:hAnsi="SimSun"/>
          <w:color w:val="000000"/>
          <w:szCs w:val="21"/>
        </w:rPr>
        <w:br/>
        <w:t>What brought you here?</w:t>
      </w:r>
      <w:r w:rsidRPr="00AB4FD5">
        <w:rPr>
          <w:rFonts w:ascii="SimSun" w:hAnsi="SimSun"/>
          <w:color w:val="000000"/>
          <w:szCs w:val="21"/>
        </w:rPr>
        <w:br/>
        <w:t>Why are you here?　*这种说法给人不礼貌的感觉。</w:t>
      </w:r>
      <w:r w:rsidRPr="00AB4FD5">
        <w:rPr>
          <w:rFonts w:ascii="SimSun" w:hAnsi="SimSun"/>
          <w:color w:val="000000"/>
          <w:szCs w:val="21"/>
        </w:rPr>
        <w:br/>
        <w:t>旅游。/工作。 </w:t>
      </w:r>
      <w:r w:rsidRPr="00AB4FD5">
        <w:rPr>
          <w:rFonts w:ascii="SimSun" w:hAnsi="SimSun"/>
          <w:color w:val="000000"/>
          <w:szCs w:val="21"/>
        </w:rPr>
        <w:br/>
        <w:t>Sightseeing/Business. </w:t>
      </w:r>
      <w:r w:rsidRPr="00AB4FD5">
        <w:rPr>
          <w:rFonts w:ascii="SimSun" w:hAnsi="SimSun"/>
          <w:color w:val="000000"/>
          <w:szCs w:val="21"/>
        </w:rPr>
        <w:br/>
        <w:t>我是来工作的。 </w:t>
      </w:r>
      <w:r w:rsidRPr="00AB4FD5">
        <w:rPr>
          <w:rFonts w:ascii="SimSun" w:hAnsi="SimSun"/>
          <w:color w:val="000000"/>
          <w:szCs w:val="21"/>
        </w:rPr>
        <w:br/>
        <w:t>I'm here on business. </w:t>
      </w:r>
      <w:r w:rsidRPr="00AB4FD5">
        <w:rPr>
          <w:rFonts w:ascii="SimSun" w:hAnsi="SimSun"/>
          <w:color w:val="000000"/>
          <w:szCs w:val="21"/>
        </w:rPr>
        <w:br/>
        <w:t>我是来度假的。 </w:t>
      </w:r>
      <w:r w:rsidRPr="00AB4FD5">
        <w:rPr>
          <w:rFonts w:ascii="SimSun" w:hAnsi="SimSun"/>
          <w:color w:val="000000"/>
          <w:szCs w:val="21"/>
        </w:rPr>
        <w:br/>
        <w:t>I'm here on vacation.</w:t>
      </w:r>
      <w:r w:rsidRPr="00AB4FD5">
        <w:rPr>
          <w:rFonts w:ascii="SimSun" w:hAnsi="SimSun"/>
          <w:color w:val="000000"/>
          <w:szCs w:val="21"/>
        </w:rPr>
        <w:br/>
        <w:t>I'm vacationing. </w:t>
      </w:r>
      <w:r w:rsidRPr="00AB4FD5">
        <w:rPr>
          <w:rFonts w:ascii="SimSun" w:hAnsi="SimSun"/>
          <w:color w:val="000000"/>
          <w:szCs w:val="21"/>
        </w:rPr>
        <w:br/>
        <w:t>您住哪儿? </w:t>
      </w:r>
      <w:r w:rsidRPr="00AB4FD5">
        <w:rPr>
          <w:rFonts w:ascii="SimSun" w:hAnsi="SimSun"/>
          <w:color w:val="000000"/>
          <w:szCs w:val="21"/>
        </w:rPr>
        <w:br/>
        <w:t>Where are you staying?</w:t>
      </w:r>
      <w:r w:rsidRPr="00AB4FD5">
        <w:rPr>
          <w:rFonts w:ascii="SimSun" w:hAnsi="SimSun"/>
          <w:color w:val="000000"/>
          <w:szCs w:val="21"/>
        </w:rPr>
        <w:br/>
        <w:t>Where are you staying? (您［打算］住在哪儿?)</w:t>
      </w:r>
      <w:r w:rsidRPr="00AB4FD5">
        <w:rPr>
          <w:rFonts w:ascii="SimSun" w:hAnsi="SimSun"/>
          <w:color w:val="000000"/>
          <w:szCs w:val="21"/>
        </w:rPr>
        <w:br/>
        <w:t>I'm staying at the Benson Hotel. (我住在本森饭店。) </w:t>
      </w:r>
      <w:r w:rsidRPr="00AB4FD5">
        <w:rPr>
          <w:rFonts w:ascii="SimSun" w:hAnsi="SimSun"/>
          <w:color w:val="000000"/>
          <w:szCs w:val="21"/>
        </w:rPr>
        <w:br/>
        <w:t>有什么需要报关的吗? </w:t>
      </w:r>
      <w:r w:rsidRPr="00AB4FD5">
        <w:rPr>
          <w:rFonts w:ascii="SimSun" w:hAnsi="SimSun"/>
          <w:color w:val="000000"/>
          <w:szCs w:val="21"/>
        </w:rPr>
        <w:br/>
        <w:t>Do you have anything to declare?</w:t>
      </w:r>
      <w:r w:rsidRPr="00AB4FD5">
        <w:rPr>
          <w:rFonts w:ascii="SimSun" w:hAnsi="SimSun"/>
          <w:color w:val="000000"/>
          <w:szCs w:val="21"/>
        </w:rPr>
        <w:br/>
        <w:t>Do you have anything to declare? (有什么需要报关的吗?)</w:t>
      </w:r>
      <w:r w:rsidRPr="00AB4FD5">
        <w:rPr>
          <w:rFonts w:ascii="SimSun" w:hAnsi="SimSun"/>
          <w:color w:val="000000"/>
          <w:szCs w:val="21"/>
        </w:rPr>
        <w:br/>
        <w:t>No, I don't. (没有。)</w:t>
      </w:r>
      <w:r w:rsidRPr="00AB4FD5">
        <w:rPr>
          <w:rFonts w:ascii="SimSun" w:hAnsi="SimSun"/>
          <w:color w:val="000000"/>
          <w:szCs w:val="21"/>
        </w:rPr>
        <w:br/>
        <w:t>Anything to declare? *这是上面例句的省缩说法。 </w:t>
      </w:r>
      <w:r w:rsidRPr="00AB4FD5">
        <w:rPr>
          <w:rFonts w:ascii="SimSun" w:hAnsi="SimSun"/>
          <w:color w:val="000000"/>
          <w:szCs w:val="21"/>
        </w:rPr>
        <w:br/>
        <w:t>在华盛顿饭店。</w:t>
      </w:r>
      <w:r w:rsidRPr="00AB4FD5">
        <w:rPr>
          <w:rFonts w:ascii="SimSun" w:hAnsi="SimSun"/>
          <w:color w:val="000000"/>
          <w:szCs w:val="21"/>
        </w:rPr>
        <w:br/>
        <w:t>At the Washington Hotel. </w:t>
      </w:r>
      <w:r w:rsidRPr="00AB4FD5">
        <w:rPr>
          <w:rFonts w:ascii="SimSun" w:hAnsi="SimSun"/>
          <w:color w:val="000000"/>
          <w:szCs w:val="21"/>
        </w:rPr>
        <w:br/>
        <w:t>您带了多少现金? </w:t>
      </w:r>
      <w:r w:rsidRPr="00AB4FD5">
        <w:rPr>
          <w:rFonts w:ascii="SimSun" w:hAnsi="SimSun"/>
          <w:color w:val="000000"/>
          <w:szCs w:val="21"/>
        </w:rPr>
        <w:br/>
        <w:t>How much money do you have? </w:t>
      </w:r>
      <w:r w:rsidRPr="00AB4FD5">
        <w:rPr>
          <w:rFonts w:ascii="SimSun" w:hAnsi="SimSun"/>
          <w:color w:val="000000"/>
          <w:szCs w:val="21"/>
        </w:rPr>
        <w:br/>
        <w:t>我有400美金和10万日元。</w:t>
      </w:r>
      <w:r w:rsidRPr="00AB4FD5">
        <w:rPr>
          <w:rFonts w:ascii="SimSun" w:hAnsi="SimSun"/>
          <w:color w:val="000000"/>
          <w:szCs w:val="21"/>
        </w:rPr>
        <w:br/>
        <w:t>Four hundred dollars and one hundred thousand yen. </w:t>
      </w:r>
      <w:r w:rsidRPr="00AB4FD5">
        <w:rPr>
          <w:rFonts w:ascii="SimSun" w:hAnsi="SimSun"/>
          <w:color w:val="000000"/>
          <w:szCs w:val="21"/>
        </w:rPr>
        <w:br/>
        <w:t>好了，祝您愉快!</w:t>
      </w:r>
      <w:r w:rsidRPr="00AB4FD5">
        <w:rPr>
          <w:rFonts w:ascii="SimSun" w:hAnsi="SimSun"/>
          <w:color w:val="000000"/>
          <w:szCs w:val="21"/>
        </w:rPr>
        <w:br/>
        <w:t>Okay. Have a nice stay.</w:t>
      </w:r>
      <w:r w:rsidRPr="00AB4FD5">
        <w:rPr>
          <w:rFonts w:ascii="SimSun" w:hAnsi="SimSun"/>
          <w:color w:val="000000"/>
          <w:szCs w:val="21"/>
        </w:rPr>
        <w:br/>
        <w:t>Okay. Have a nice trip. </w:t>
      </w:r>
      <w:r w:rsidRPr="00AB4FD5">
        <w:rPr>
          <w:rFonts w:ascii="SimSun" w:hAnsi="SimSun"/>
          <w:color w:val="000000"/>
          <w:szCs w:val="21"/>
        </w:rPr>
        <w:br/>
        <w:t>我找不着行李了。 </w:t>
      </w:r>
      <w:r w:rsidRPr="00AB4FD5">
        <w:rPr>
          <w:rFonts w:ascii="SimSun" w:hAnsi="SimSun"/>
          <w:color w:val="000000"/>
          <w:szCs w:val="21"/>
        </w:rPr>
        <w:br/>
        <w:t>I can't find my baggage.</w:t>
      </w:r>
      <w:r w:rsidRPr="00AB4FD5">
        <w:rPr>
          <w:rFonts w:ascii="SimSun" w:hAnsi="SimSun"/>
          <w:color w:val="000000"/>
          <w:szCs w:val="21"/>
        </w:rPr>
        <w:br/>
        <w:t>I can't find my baggage. (我找不着行李了。)</w:t>
      </w:r>
      <w:r w:rsidRPr="00AB4FD5">
        <w:rPr>
          <w:rFonts w:ascii="SimSun" w:hAnsi="SimSun"/>
          <w:color w:val="000000"/>
          <w:szCs w:val="21"/>
        </w:rPr>
        <w:br/>
        <w:t>What does it look like? (什么样的行李?) </w:t>
      </w:r>
      <w:r w:rsidRPr="00AB4FD5">
        <w:rPr>
          <w:rFonts w:ascii="SimSun" w:hAnsi="SimSun"/>
          <w:color w:val="000000"/>
          <w:szCs w:val="21"/>
        </w:rPr>
        <w:br/>
        <w:t>请马上查一查。 </w:t>
      </w:r>
      <w:r w:rsidRPr="00AB4FD5">
        <w:rPr>
          <w:rFonts w:ascii="SimSun" w:hAnsi="SimSun"/>
          <w:color w:val="000000"/>
          <w:szCs w:val="21"/>
        </w:rPr>
        <w:br/>
        <w:t>Please check it immediately.</w:t>
      </w:r>
      <w:r w:rsidRPr="00AB4FD5">
        <w:rPr>
          <w:rFonts w:ascii="SimSun" w:hAnsi="SimSun"/>
          <w:color w:val="000000"/>
          <w:szCs w:val="21"/>
        </w:rPr>
        <w:br/>
        <w:t>Please check it right away. </w:t>
      </w:r>
      <w:r w:rsidRPr="00AB4FD5">
        <w:rPr>
          <w:rFonts w:ascii="SimSun" w:hAnsi="SimSun"/>
          <w:color w:val="000000"/>
          <w:szCs w:val="21"/>
        </w:rPr>
        <w:br/>
        <w:t>找到后请马上把我的行李送到饭店。</w:t>
      </w:r>
      <w:r w:rsidRPr="00AB4FD5">
        <w:rPr>
          <w:rFonts w:ascii="SimSun" w:hAnsi="SimSun"/>
          <w:color w:val="000000"/>
          <w:szCs w:val="21"/>
        </w:rPr>
        <w:br/>
        <w:t>Please deliver the baggage to my hotel as soon as you have located it.</w:t>
      </w:r>
      <w:r w:rsidRPr="00AB4FD5">
        <w:rPr>
          <w:rFonts w:ascii="SimSun" w:hAnsi="SimSun"/>
          <w:color w:val="000000"/>
          <w:szCs w:val="21"/>
        </w:rPr>
        <w:br/>
        <w:t>Please deliver my baggage to my hotel as soon as you find it. </w:t>
      </w:r>
      <w:r w:rsidRPr="00AB4FD5">
        <w:rPr>
          <w:rFonts w:ascii="SimSun" w:hAnsi="SimSun"/>
          <w:color w:val="000000"/>
          <w:szCs w:val="21"/>
        </w:rPr>
        <w:br/>
        <w:t>我想确认一下我的机票。</w:t>
      </w:r>
      <w:r w:rsidRPr="00AB4FD5">
        <w:rPr>
          <w:rFonts w:ascii="SimSun" w:hAnsi="SimSun"/>
          <w:color w:val="000000"/>
          <w:szCs w:val="21"/>
        </w:rPr>
        <w:br/>
        <w:t>I'd like to reconfirm my flight. *reconfirm 表示“重新确认”。 </w:t>
      </w:r>
      <w:r w:rsidRPr="00AB4FD5">
        <w:rPr>
          <w:rFonts w:ascii="SimSun" w:hAnsi="SimSun"/>
          <w:color w:val="000000"/>
          <w:szCs w:val="21"/>
        </w:rPr>
        <w:br/>
        <w:t>日本航空公司的柜台在哪儿? </w:t>
      </w:r>
      <w:r w:rsidRPr="00AB4FD5">
        <w:rPr>
          <w:rFonts w:ascii="SimSun" w:hAnsi="SimSun"/>
          <w:color w:val="000000"/>
          <w:szCs w:val="21"/>
        </w:rPr>
        <w:br/>
        <w:t>Where is the Japan Airlines counter? </w:t>
      </w:r>
      <w:r w:rsidRPr="00AB4FD5">
        <w:rPr>
          <w:rFonts w:ascii="SimSun" w:hAnsi="SimSun"/>
          <w:color w:val="000000"/>
          <w:szCs w:val="21"/>
        </w:rPr>
        <w:br/>
        <w:t>登机口在哪儿? </w:t>
      </w:r>
      <w:r w:rsidRPr="00AB4FD5">
        <w:rPr>
          <w:rFonts w:ascii="SimSun" w:hAnsi="SimSun"/>
          <w:color w:val="000000"/>
          <w:szCs w:val="21"/>
        </w:rPr>
        <w:br/>
        <w:t>Where is the boarding gate? </w:t>
      </w:r>
      <w:r w:rsidRPr="00AB4FD5">
        <w:rPr>
          <w:rFonts w:ascii="SimSun" w:hAnsi="SimSun"/>
          <w:color w:val="000000"/>
          <w:szCs w:val="21"/>
        </w:rPr>
        <w:br/>
        <w:t>什么时候开始登机? </w:t>
      </w:r>
      <w:r w:rsidRPr="00AB4FD5">
        <w:rPr>
          <w:rFonts w:ascii="SimSun" w:hAnsi="SimSun"/>
          <w:color w:val="000000"/>
          <w:szCs w:val="21"/>
        </w:rPr>
        <w:br/>
        <w:t>What time do you start boarding? </w:t>
      </w:r>
      <w:r w:rsidRPr="00AB4FD5">
        <w:rPr>
          <w:rFonts w:ascii="SimSun" w:hAnsi="SimSun"/>
          <w:color w:val="000000"/>
          <w:szCs w:val="21"/>
        </w:rPr>
        <w:br/>
        <w:t>这个航班开始登机了吗?</w:t>
      </w:r>
      <w:r w:rsidRPr="00AB4FD5">
        <w:rPr>
          <w:rFonts w:ascii="SimSun" w:hAnsi="SimSun"/>
          <w:color w:val="000000"/>
          <w:szCs w:val="21"/>
        </w:rPr>
        <w:br/>
        <w:t>Has this flight begun boarding?</w:t>
      </w:r>
      <w:r w:rsidRPr="00AB4FD5">
        <w:rPr>
          <w:rFonts w:ascii="SimSun" w:hAnsi="SimSun"/>
          <w:color w:val="000000"/>
          <w:szCs w:val="21"/>
        </w:rPr>
        <w:br/>
        <w:t>Have they begun boarding this flight? </w:t>
      </w:r>
      <w:r w:rsidRPr="00AB4FD5">
        <w:rPr>
          <w:rFonts w:ascii="SimSun" w:hAnsi="SimSun"/>
          <w:color w:val="000000"/>
          <w:szCs w:val="21"/>
        </w:rPr>
        <w:br/>
        <w:t>几点到东京? </w:t>
      </w:r>
      <w:r w:rsidRPr="00AB4FD5">
        <w:rPr>
          <w:rFonts w:ascii="SimSun" w:hAnsi="SimSun"/>
          <w:color w:val="000000"/>
          <w:szCs w:val="21"/>
        </w:rPr>
        <w:br/>
        <w:t>What time will we arrive in Tokyo?</w:t>
      </w:r>
      <w:r w:rsidRPr="00AB4FD5">
        <w:rPr>
          <w:rFonts w:ascii="SimSun" w:hAnsi="SimSun"/>
          <w:color w:val="000000"/>
          <w:szCs w:val="21"/>
        </w:rPr>
        <w:br/>
        <w:t>What time will we arrive in Tokyo? (几点到东京?)</w:t>
      </w:r>
      <w:r w:rsidRPr="00AB4FD5">
        <w:rPr>
          <w:rFonts w:ascii="SimSun" w:hAnsi="SimSun"/>
          <w:color w:val="000000"/>
          <w:szCs w:val="21"/>
        </w:rPr>
        <w:br/>
        <w:t>In about two hours. (大概两个多小时以后到东京。)</w:t>
      </w:r>
      <w:r w:rsidRPr="00AB4FD5">
        <w:rPr>
          <w:rFonts w:ascii="SimSun" w:hAnsi="SimSun"/>
          <w:color w:val="000000"/>
          <w:szCs w:val="21"/>
        </w:rPr>
        <w:br/>
      </w:r>
      <w:r w:rsidRPr="00AB4FD5">
        <w:rPr>
          <w:rFonts w:ascii="SimSun" w:hAnsi="SimSun"/>
          <w:color w:val="000000"/>
          <w:szCs w:val="21"/>
        </w:rPr>
        <w:br/>
        <w:t>●在饭店的服务台</w:t>
      </w:r>
      <w:r w:rsidRPr="00AB4FD5">
        <w:rPr>
          <w:rFonts w:ascii="SimSun" w:hAnsi="SimSun"/>
          <w:color w:val="000000"/>
          <w:szCs w:val="21"/>
        </w:rPr>
        <w:br/>
        <w:t>今天晚上有空房间吗? </w:t>
      </w:r>
      <w:r w:rsidRPr="00AB4FD5">
        <w:rPr>
          <w:rFonts w:ascii="SimSun" w:hAnsi="SimSun"/>
          <w:color w:val="000000"/>
          <w:szCs w:val="21"/>
        </w:rPr>
        <w:br/>
        <w:t>Is there a room available for tonight?</w:t>
      </w:r>
      <w:r w:rsidRPr="00AB4FD5">
        <w:rPr>
          <w:rFonts w:ascii="SimSun" w:hAnsi="SimSun"/>
          <w:color w:val="000000"/>
          <w:szCs w:val="21"/>
        </w:rPr>
        <w:br/>
        <w:t>Is there a room available for tonight? (今天晚上有空房间吗?)</w:t>
      </w:r>
      <w:r w:rsidRPr="00AB4FD5">
        <w:rPr>
          <w:rFonts w:ascii="SimSun" w:hAnsi="SimSun"/>
          <w:color w:val="000000"/>
          <w:szCs w:val="21"/>
        </w:rPr>
        <w:br/>
        <w:t>No, all the rooms are booked for tonight. (没有了，今天晚上全都订满了。)</w:t>
      </w:r>
      <w:r w:rsidRPr="00AB4FD5">
        <w:rPr>
          <w:rFonts w:ascii="SimSun" w:hAnsi="SimSun"/>
          <w:color w:val="000000"/>
          <w:szCs w:val="21"/>
        </w:rPr>
        <w:br/>
        <w:t>Do you have a room for tonight?</w:t>
      </w:r>
      <w:r w:rsidRPr="00AB4FD5">
        <w:rPr>
          <w:rFonts w:ascii="SimSun" w:hAnsi="SimSun"/>
          <w:color w:val="000000"/>
          <w:szCs w:val="21"/>
        </w:rPr>
        <w:br/>
        <w:t>我预订了一个房间。 </w:t>
      </w:r>
      <w:r w:rsidRPr="00AB4FD5">
        <w:rPr>
          <w:rFonts w:ascii="SimSun" w:hAnsi="SimSun"/>
          <w:color w:val="000000"/>
          <w:szCs w:val="21"/>
        </w:rPr>
        <w:br/>
        <w:t>I reserved a room for tonight. </w:t>
      </w:r>
      <w:r w:rsidRPr="00AB4FD5">
        <w:rPr>
          <w:rFonts w:ascii="SimSun" w:hAnsi="SimSun"/>
          <w:color w:val="000000"/>
          <w:szCs w:val="21"/>
        </w:rPr>
        <w:br/>
        <w:t>请办入住手续。 </w:t>
      </w:r>
      <w:r w:rsidRPr="00AB4FD5">
        <w:rPr>
          <w:rFonts w:ascii="SimSun" w:hAnsi="SimSun"/>
          <w:color w:val="000000"/>
          <w:szCs w:val="21"/>
        </w:rPr>
        <w:br/>
        <w:t>Check in, please.</w:t>
      </w:r>
      <w:r w:rsidRPr="00AB4FD5">
        <w:rPr>
          <w:rFonts w:ascii="SimSun" w:hAnsi="SimSun"/>
          <w:color w:val="000000"/>
          <w:szCs w:val="21"/>
        </w:rPr>
        <w:br/>
        <w:t>I'd like to check in. </w:t>
      </w:r>
      <w:r w:rsidRPr="00AB4FD5">
        <w:rPr>
          <w:rFonts w:ascii="SimSun" w:hAnsi="SimSun"/>
          <w:color w:val="000000"/>
          <w:szCs w:val="21"/>
        </w:rPr>
        <w:br/>
        <w:t>请帮我拿一下行李。 </w:t>
      </w:r>
      <w:r w:rsidRPr="00AB4FD5">
        <w:rPr>
          <w:rFonts w:ascii="SimSun" w:hAnsi="SimSun"/>
          <w:color w:val="000000"/>
          <w:szCs w:val="21"/>
        </w:rPr>
        <w:br/>
        <w:t>Take my baggage, please. </w:t>
      </w:r>
      <w:r w:rsidRPr="00AB4FD5">
        <w:rPr>
          <w:rFonts w:ascii="SimSun" w:hAnsi="SimSun"/>
          <w:color w:val="000000"/>
          <w:szCs w:val="21"/>
        </w:rPr>
        <w:br/>
        <w:t>请给我809房间的钥匙。</w:t>
      </w:r>
      <w:r w:rsidRPr="00AB4FD5">
        <w:rPr>
          <w:rFonts w:ascii="SimSun" w:hAnsi="SimSun"/>
          <w:color w:val="000000"/>
          <w:szCs w:val="21"/>
        </w:rPr>
        <w:br/>
        <w:t>I'd like a key to room 809, please. *用于在服务台取钥匙时。</w:t>
      </w:r>
      <w:r w:rsidRPr="00AB4FD5">
        <w:rPr>
          <w:rFonts w:ascii="SimSun" w:hAnsi="SimSun"/>
          <w:color w:val="000000"/>
          <w:szCs w:val="21"/>
        </w:rPr>
        <w:br/>
        <w:t>I'd like to leave my room key, please. *存钥匙时。</w:t>
      </w:r>
      <w:r w:rsidRPr="00AB4FD5">
        <w:rPr>
          <w:rFonts w:ascii="SimSun" w:hAnsi="SimSun"/>
          <w:color w:val="000000"/>
          <w:szCs w:val="21"/>
        </w:rPr>
        <w:br/>
        <w:t>餐厅在哪儿? </w:t>
      </w:r>
      <w:r w:rsidRPr="00AB4FD5">
        <w:rPr>
          <w:rFonts w:ascii="SimSun" w:hAnsi="SimSun"/>
          <w:color w:val="000000"/>
          <w:szCs w:val="21"/>
        </w:rPr>
        <w:br/>
        <w:t>Where is the dining room? </w:t>
      </w:r>
      <w:r w:rsidRPr="00AB4FD5">
        <w:rPr>
          <w:rFonts w:ascii="SimSun" w:hAnsi="SimSun"/>
          <w:color w:val="000000"/>
          <w:szCs w:val="21"/>
        </w:rPr>
        <w:br/>
        <w:t>餐厅几点开门? </w:t>
      </w:r>
      <w:r w:rsidRPr="00AB4FD5">
        <w:rPr>
          <w:rFonts w:ascii="SimSun" w:hAnsi="SimSun"/>
          <w:color w:val="000000"/>
          <w:szCs w:val="21"/>
        </w:rPr>
        <w:br/>
        <w:t>What time does the dining room open? </w:t>
      </w:r>
      <w:r w:rsidRPr="00AB4FD5">
        <w:rPr>
          <w:rFonts w:ascii="SimSun" w:hAnsi="SimSun"/>
          <w:color w:val="000000"/>
          <w:szCs w:val="21"/>
        </w:rPr>
        <w:br/>
        <w:t>几点吃早饭?</w:t>
      </w:r>
      <w:r w:rsidRPr="00AB4FD5">
        <w:rPr>
          <w:rFonts w:ascii="SimSun" w:hAnsi="SimSun"/>
          <w:color w:val="000000"/>
          <w:szCs w:val="21"/>
        </w:rPr>
        <w:br/>
        <w:t>What time can I have breakfast? </w:t>
      </w:r>
      <w:r w:rsidRPr="00AB4FD5">
        <w:rPr>
          <w:rFonts w:ascii="SimSun" w:hAnsi="SimSun"/>
          <w:color w:val="000000"/>
          <w:szCs w:val="21"/>
        </w:rPr>
        <w:br/>
        <w:t>我在哪儿可以买到啤酒? </w:t>
      </w:r>
      <w:r w:rsidRPr="00AB4FD5">
        <w:rPr>
          <w:rFonts w:ascii="SimSun" w:hAnsi="SimSun"/>
          <w:color w:val="000000"/>
          <w:szCs w:val="21"/>
        </w:rPr>
        <w:br/>
        <w:t>Where can I get some beer?</w:t>
      </w:r>
      <w:r w:rsidRPr="00AB4FD5">
        <w:rPr>
          <w:rFonts w:ascii="SimSun" w:hAnsi="SimSun"/>
          <w:color w:val="000000"/>
          <w:szCs w:val="21"/>
        </w:rPr>
        <w:br/>
        <w:t>Where can I get some beer? (我在哪儿可以买到啤酒?)</w:t>
      </w:r>
      <w:r w:rsidRPr="00AB4FD5">
        <w:rPr>
          <w:rFonts w:ascii="SimSun" w:hAnsi="SimSun"/>
          <w:color w:val="000000"/>
          <w:szCs w:val="21"/>
        </w:rPr>
        <w:br/>
        <w:t>There's a liquor store across the street. (街对面有个卖酒的商店。)</w:t>
      </w:r>
      <w:r w:rsidRPr="00AB4FD5">
        <w:rPr>
          <w:rFonts w:ascii="SimSun" w:hAnsi="SimSun"/>
          <w:color w:val="000000"/>
          <w:szCs w:val="21"/>
        </w:rPr>
        <w:br/>
        <w:t>Where can I buy some beer? </w:t>
      </w:r>
      <w:r w:rsidRPr="00AB4FD5">
        <w:rPr>
          <w:rFonts w:ascii="SimSun" w:hAnsi="SimSun"/>
          <w:color w:val="000000"/>
          <w:szCs w:val="21"/>
        </w:rPr>
        <w:br/>
        <w:t>我可以把贵重物品存这儿吗? </w:t>
      </w:r>
      <w:r w:rsidRPr="00AB4FD5">
        <w:rPr>
          <w:rFonts w:ascii="SimSun" w:hAnsi="SimSun"/>
          <w:color w:val="000000"/>
          <w:szCs w:val="21"/>
        </w:rPr>
        <w:br/>
        <w:t>Can you keep my valuables? </w:t>
      </w:r>
      <w:r w:rsidRPr="00AB4FD5">
        <w:rPr>
          <w:rFonts w:ascii="SimSun" w:hAnsi="SimSun"/>
          <w:color w:val="000000"/>
          <w:szCs w:val="21"/>
        </w:rPr>
        <w:br/>
        <w:t>我想把日元换成美金。</w:t>
      </w:r>
      <w:r w:rsidRPr="00AB4FD5">
        <w:rPr>
          <w:rFonts w:ascii="SimSun" w:hAnsi="SimSun"/>
          <w:color w:val="000000"/>
          <w:szCs w:val="21"/>
        </w:rPr>
        <w:br/>
        <w:t>Yen to dollars, please.</w:t>
      </w:r>
      <w:r w:rsidRPr="00AB4FD5">
        <w:rPr>
          <w:rFonts w:ascii="SimSun" w:hAnsi="SimSun"/>
          <w:color w:val="000000"/>
          <w:szCs w:val="21"/>
        </w:rPr>
        <w:br/>
        <w:t>I'd like to exchange yen to dollars, please. </w:t>
      </w:r>
      <w:r w:rsidRPr="00AB4FD5">
        <w:rPr>
          <w:rFonts w:ascii="SimSun" w:hAnsi="SimSun"/>
          <w:color w:val="000000"/>
          <w:szCs w:val="21"/>
        </w:rPr>
        <w:br/>
        <w:t>请换成现金。 </w:t>
      </w:r>
      <w:r w:rsidRPr="00AB4FD5">
        <w:rPr>
          <w:rFonts w:ascii="SimSun" w:hAnsi="SimSun"/>
          <w:color w:val="000000"/>
          <w:szCs w:val="21"/>
        </w:rPr>
        <w:br/>
        <w:t>Cash, please.</w:t>
      </w:r>
      <w:r w:rsidRPr="00AB4FD5">
        <w:rPr>
          <w:rFonts w:ascii="SimSun" w:hAnsi="SimSun"/>
          <w:color w:val="000000"/>
          <w:szCs w:val="21"/>
        </w:rPr>
        <w:br/>
        <w:t>I'd like to cash this, please. *比较礼貌的说法。</w:t>
      </w:r>
      <w:r w:rsidRPr="00AB4FD5">
        <w:rPr>
          <w:rFonts w:ascii="SimSun" w:hAnsi="SimSun"/>
          <w:color w:val="000000"/>
          <w:szCs w:val="21"/>
        </w:rPr>
        <w:br/>
        <w:t>Would you cash this, please? (麻烦您给我换一下现金。)</w:t>
      </w:r>
      <w:r w:rsidRPr="00AB4FD5">
        <w:rPr>
          <w:rFonts w:ascii="SimSun" w:hAnsi="SimSun"/>
          <w:color w:val="000000"/>
          <w:szCs w:val="21"/>
        </w:rPr>
        <w:br/>
        <w:t>Could you cash this, please? (您能给我换成现金吗?) </w:t>
      </w:r>
      <w:r w:rsidRPr="00AB4FD5">
        <w:rPr>
          <w:rFonts w:ascii="SimSun" w:hAnsi="SimSun"/>
          <w:color w:val="000000"/>
          <w:szCs w:val="21"/>
        </w:rPr>
        <w:br/>
        <w:t>您能帮我把旅行支票换成现金吗? </w:t>
      </w:r>
      <w:r w:rsidRPr="00AB4FD5">
        <w:rPr>
          <w:rFonts w:ascii="SimSun" w:hAnsi="SimSun"/>
          <w:color w:val="000000"/>
          <w:szCs w:val="21"/>
        </w:rPr>
        <w:br/>
        <w:t>Could you cash this traveler's check (for me)?</w:t>
      </w:r>
      <w:r w:rsidRPr="00AB4FD5">
        <w:rPr>
          <w:rFonts w:ascii="SimSun" w:hAnsi="SimSun"/>
          <w:color w:val="000000"/>
          <w:szCs w:val="21"/>
        </w:rPr>
        <w:br/>
        <w:t>Would you cash these traveler's checks? (复数情况下。)</w:t>
      </w:r>
      <w:r w:rsidRPr="00AB4FD5">
        <w:rPr>
          <w:rFonts w:ascii="SimSun" w:hAnsi="SimSun"/>
          <w:color w:val="000000"/>
          <w:szCs w:val="21"/>
        </w:rPr>
        <w:br/>
        <w:t>Can you change these traveler's checks? (复数情况下。) </w:t>
      </w:r>
      <w:r w:rsidRPr="00AB4FD5">
        <w:rPr>
          <w:rFonts w:ascii="SimSun" w:hAnsi="SimSun"/>
          <w:color w:val="000000"/>
          <w:szCs w:val="21"/>
        </w:rPr>
        <w:br/>
        <w:t>请帮我把这100美元换成5张20美元的。</w:t>
      </w:r>
      <w:r w:rsidRPr="00AB4FD5">
        <w:rPr>
          <w:rFonts w:ascii="SimSun" w:hAnsi="SimSun"/>
          <w:color w:val="000000"/>
          <w:szCs w:val="21"/>
        </w:rPr>
        <w:br/>
        <w:t>Would you exchange this one hundred dollar bill with five twenties? </w:t>
      </w:r>
      <w:r w:rsidRPr="00AB4FD5">
        <w:rPr>
          <w:rFonts w:ascii="SimSun" w:hAnsi="SimSun"/>
          <w:color w:val="000000"/>
          <w:szCs w:val="21"/>
        </w:rPr>
        <w:br/>
        <w:t>有人会说日语吗? </w:t>
      </w:r>
      <w:r w:rsidRPr="00AB4FD5">
        <w:rPr>
          <w:rFonts w:ascii="SimSun" w:hAnsi="SimSun"/>
          <w:color w:val="000000"/>
          <w:szCs w:val="21"/>
        </w:rPr>
        <w:br/>
        <w:t>Does anyone speak Japanese?</w:t>
      </w:r>
      <w:r w:rsidRPr="00AB4FD5">
        <w:rPr>
          <w:rFonts w:ascii="SimSun" w:hAnsi="SimSun"/>
          <w:color w:val="000000"/>
          <w:szCs w:val="21"/>
        </w:rPr>
        <w:br/>
        <w:t>Does anyone speak Japanese? (有人会说日语吗?)</w:t>
      </w:r>
      <w:r w:rsidRPr="00AB4FD5">
        <w:rPr>
          <w:rFonts w:ascii="SimSun" w:hAnsi="SimSun"/>
          <w:color w:val="000000"/>
          <w:szCs w:val="21"/>
        </w:rPr>
        <w:br/>
        <w:t>No, I'm afraid not. (恐怕没有。) </w:t>
      </w:r>
      <w:r w:rsidRPr="00AB4FD5">
        <w:rPr>
          <w:rFonts w:ascii="SimSun" w:hAnsi="SimSun"/>
          <w:color w:val="000000"/>
          <w:szCs w:val="21"/>
        </w:rPr>
        <w:br/>
        <w:t>有给我的留言吗?</w:t>
      </w:r>
      <w:r w:rsidRPr="00AB4FD5">
        <w:rPr>
          <w:rFonts w:ascii="SimSun" w:hAnsi="SimSun"/>
          <w:color w:val="000000"/>
          <w:szCs w:val="21"/>
        </w:rPr>
        <w:br/>
        <w:t>Are there any messages for me?</w:t>
      </w:r>
      <w:r w:rsidRPr="00AB4FD5">
        <w:rPr>
          <w:rFonts w:ascii="SimSun" w:hAnsi="SimSun"/>
          <w:color w:val="000000"/>
          <w:szCs w:val="21"/>
        </w:rPr>
        <w:br/>
        <w:t>Are there any messages for me? (有给我的留言吗?)</w:t>
      </w:r>
      <w:r w:rsidRPr="00AB4FD5">
        <w:rPr>
          <w:rFonts w:ascii="SimSun" w:hAnsi="SimSun"/>
          <w:color w:val="000000"/>
          <w:szCs w:val="21"/>
        </w:rPr>
        <w:br/>
        <w:t>Yes, Mr. Brown called. (有，布朗先生来过电话。) </w:t>
      </w:r>
      <w:r w:rsidRPr="00AB4FD5">
        <w:rPr>
          <w:rFonts w:ascii="SimSun" w:hAnsi="SimSun"/>
          <w:color w:val="000000"/>
          <w:szCs w:val="21"/>
        </w:rPr>
        <w:br/>
        <w:t>我办退房手续。 </w:t>
      </w:r>
      <w:r w:rsidRPr="00AB4FD5">
        <w:rPr>
          <w:rFonts w:ascii="SimSun" w:hAnsi="SimSun"/>
          <w:color w:val="000000"/>
          <w:szCs w:val="21"/>
        </w:rPr>
        <w:br/>
        <w:t>Check out, please.</w:t>
      </w:r>
      <w:r w:rsidRPr="00AB4FD5">
        <w:rPr>
          <w:rFonts w:ascii="SimSun" w:hAnsi="SimSun"/>
          <w:color w:val="000000"/>
          <w:szCs w:val="21"/>
        </w:rPr>
        <w:br/>
        <w:t>I'd like to check out. </w:t>
      </w:r>
      <w:r w:rsidRPr="00AB4FD5">
        <w:rPr>
          <w:rFonts w:ascii="SimSun" w:hAnsi="SimSun"/>
          <w:color w:val="000000"/>
          <w:szCs w:val="21"/>
        </w:rPr>
        <w:br/>
        <w:t>这是我房间的钥匙。 </w:t>
      </w:r>
      <w:r w:rsidRPr="00AB4FD5">
        <w:rPr>
          <w:rFonts w:ascii="SimSun" w:hAnsi="SimSun"/>
          <w:color w:val="000000"/>
          <w:szCs w:val="21"/>
        </w:rPr>
        <w:br/>
        <w:t>Here's my room key. </w:t>
      </w:r>
      <w:r w:rsidRPr="00AB4FD5">
        <w:rPr>
          <w:rFonts w:ascii="SimSun" w:hAnsi="SimSun"/>
          <w:color w:val="000000"/>
          <w:szCs w:val="21"/>
        </w:rPr>
        <w:br/>
        <w:t>我没用电话。 </w:t>
      </w:r>
      <w:r w:rsidRPr="00AB4FD5">
        <w:rPr>
          <w:rFonts w:ascii="SimSun" w:hAnsi="SimSun"/>
          <w:color w:val="000000"/>
          <w:szCs w:val="21"/>
        </w:rPr>
        <w:br/>
        <w:t>I didn't make any phone calls. </w:t>
      </w:r>
      <w:r w:rsidRPr="00AB4FD5">
        <w:rPr>
          <w:rFonts w:ascii="SimSun" w:hAnsi="SimSun"/>
          <w:color w:val="000000"/>
          <w:szCs w:val="21"/>
        </w:rPr>
        <w:br/>
        <w:t>这是您的账单。</w:t>
      </w:r>
      <w:r w:rsidRPr="00AB4FD5">
        <w:rPr>
          <w:rFonts w:ascii="SimSun" w:hAnsi="SimSun"/>
          <w:color w:val="000000"/>
          <w:szCs w:val="21"/>
        </w:rPr>
        <w:br/>
        <w:t>Here's your bill.</w:t>
      </w:r>
      <w:r w:rsidRPr="00AB4FD5">
        <w:rPr>
          <w:rFonts w:ascii="SimSun" w:hAnsi="SimSun"/>
          <w:color w:val="000000"/>
          <w:szCs w:val="21"/>
        </w:rPr>
        <w:br/>
        <w:t>Here's your check. </w:t>
      </w:r>
      <w:r w:rsidRPr="00AB4FD5">
        <w:rPr>
          <w:rFonts w:ascii="SimSun" w:hAnsi="SimSun"/>
          <w:color w:val="000000"/>
          <w:szCs w:val="21"/>
        </w:rPr>
        <w:br/>
        <w:t>能帮我叫一辆出租车吗? </w:t>
      </w:r>
      <w:r w:rsidRPr="00AB4FD5">
        <w:rPr>
          <w:rFonts w:ascii="SimSun" w:hAnsi="SimSun"/>
          <w:color w:val="000000"/>
          <w:szCs w:val="21"/>
        </w:rPr>
        <w:br/>
        <w:t>Could you call a taxi for me?</w:t>
      </w:r>
      <w:r w:rsidRPr="00AB4FD5">
        <w:rPr>
          <w:rFonts w:ascii="SimSun" w:hAnsi="SimSun"/>
          <w:color w:val="000000"/>
          <w:szCs w:val="21"/>
        </w:rPr>
        <w:br/>
        <w:t>Call me a taxi, please.</w:t>
      </w:r>
      <w:r w:rsidRPr="00AB4FD5">
        <w:rPr>
          <w:rFonts w:ascii="SimSun" w:hAnsi="SimSun"/>
          <w:color w:val="000000"/>
          <w:szCs w:val="21"/>
        </w:rPr>
        <w:br/>
        <w:t>Hail a taxi, please.</w:t>
      </w:r>
      <w:r w:rsidRPr="00AB4FD5">
        <w:rPr>
          <w:rFonts w:ascii="SimSun" w:hAnsi="SimSun"/>
          <w:color w:val="000000"/>
          <w:szCs w:val="21"/>
        </w:rPr>
        <w:br/>
        <w:t>Taxi, please.</w:t>
      </w:r>
      <w:r w:rsidRPr="00AB4FD5">
        <w:rPr>
          <w:rFonts w:ascii="SimSun" w:hAnsi="SimSun"/>
          <w:color w:val="000000"/>
          <w:szCs w:val="21"/>
        </w:rPr>
        <w:br/>
        <w:t>Can you get me a taxi, please?</w:t>
      </w:r>
      <w:r w:rsidRPr="00AB4FD5">
        <w:rPr>
          <w:rFonts w:ascii="SimSun" w:hAnsi="SimSun"/>
          <w:color w:val="000000"/>
          <w:szCs w:val="21"/>
        </w:rPr>
        <w:br/>
      </w:r>
      <w:r w:rsidRPr="00AB4FD5">
        <w:rPr>
          <w:rFonts w:ascii="SimSun" w:hAnsi="SimSun"/>
          <w:color w:val="000000"/>
          <w:szCs w:val="21"/>
        </w:rPr>
        <w:br/>
        <w:t>●客房服务</w:t>
      </w:r>
      <w:r w:rsidRPr="00AB4FD5">
        <w:rPr>
          <w:rFonts w:ascii="SimSun" w:hAnsi="SimSun"/>
          <w:color w:val="000000"/>
          <w:szCs w:val="21"/>
        </w:rPr>
        <w:br/>
        <w:t>请提供客房服务。</w:t>
      </w:r>
      <w:r w:rsidRPr="00AB4FD5">
        <w:rPr>
          <w:rFonts w:ascii="SimSun" w:hAnsi="SimSun"/>
          <w:color w:val="000000"/>
          <w:szCs w:val="21"/>
        </w:rPr>
        <w:br/>
        <w:t>Room service, please. </w:t>
      </w:r>
      <w:r w:rsidRPr="00AB4FD5">
        <w:rPr>
          <w:rFonts w:ascii="SimSun" w:hAnsi="SimSun"/>
          <w:color w:val="000000"/>
          <w:szCs w:val="21"/>
        </w:rPr>
        <w:br/>
        <w:t>请提供叫早服务。 </w:t>
      </w:r>
      <w:r w:rsidRPr="00AB4FD5">
        <w:rPr>
          <w:rFonts w:ascii="SimSun" w:hAnsi="SimSun"/>
          <w:color w:val="000000"/>
          <w:szCs w:val="21"/>
        </w:rPr>
        <w:br/>
        <w:t>A wake-up call, please.</w:t>
      </w:r>
      <w:r w:rsidRPr="00AB4FD5">
        <w:rPr>
          <w:rFonts w:ascii="SimSun" w:hAnsi="SimSun"/>
          <w:color w:val="000000"/>
          <w:szCs w:val="21"/>
        </w:rPr>
        <w:br/>
        <w:t>A wake-up call at seven tomorrow morning, please. (请明天早晨7点钟叫醒我。)</w:t>
      </w:r>
      <w:r w:rsidRPr="00AB4FD5">
        <w:rPr>
          <w:rFonts w:ascii="SimSun" w:hAnsi="SimSun"/>
          <w:color w:val="000000"/>
          <w:szCs w:val="21"/>
        </w:rPr>
        <w:br/>
        <w:t>Certainly, ma'am. (好的。)</w:t>
      </w:r>
      <w:r w:rsidRPr="00AB4FD5">
        <w:rPr>
          <w:rFonts w:ascii="SimSun" w:hAnsi="SimSun"/>
          <w:color w:val="000000"/>
          <w:szCs w:val="21"/>
        </w:rPr>
        <w:br/>
        <w:t>I'd like a wake-up call, please.</w:t>
      </w:r>
      <w:r w:rsidRPr="00AB4FD5">
        <w:rPr>
          <w:rFonts w:ascii="SimSun" w:hAnsi="SimSun"/>
          <w:color w:val="000000"/>
          <w:szCs w:val="21"/>
        </w:rPr>
        <w:br/>
        <w:t>May I have a wake-up call? (早晨能叫醒我吗?) </w:t>
      </w:r>
      <w:r w:rsidRPr="00AB4FD5">
        <w:rPr>
          <w:rFonts w:ascii="SimSun" w:hAnsi="SimSun"/>
          <w:color w:val="000000"/>
          <w:szCs w:val="21"/>
        </w:rPr>
        <w:br/>
        <w:t>我可以借一下吹风机吗? </w:t>
      </w:r>
      <w:r w:rsidRPr="00AB4FD5">
        <w:rPr>
          <w:rFonts w:ascii="SimSun" w:hAnsi="SimSun"/>
          <w:color w:val="000000"/>
          <w:szCs w:val="21"/>
        </w:rPr>
        <w:br/>
        <w:t>Can I borrow a hair dryer? *borrow“借入”。 </w:t>
      </w:r>
      <w:r w:rsidRPr="00AB4FD5">
        <w:rPr>
          <w:rFonts w:ascii="SimSun" w:hAnsi="SimSun"/>
          <w:color w:val="000000"/>
          <w:szCs w:val="21"/>
        </w:rPr>
        <w:br/>
        <w:t>请送一壶咖啡。 </w:t>
      </w:r>
      <w:r w:rsidRPr="00AB4FD5">
        <w:rPr>
          <w:rFonts w:ascii="SimSun" w:hAnsi="SimSun"/>
          <w:color w:val="000000"/>
          <w:szCs w:val="21"/>
        </w:rPr>
        <w:br/>
        <w:t>Please bring me a pot of coffee.</w:t>
      </w:r>
      <w:r w:rsidRPr="00AB4FD5">
        <w:rPr>
          <w:rFonts w:ascii="SimSun" w:hAnsi="SimSun"/>
          <w:color w:val="000000"/>
          <w:szCs w:val="21"/>
        </w:rPr>
        <w:br/>
        <w:t>Please bring me a pot of coffee. (请送一壶咖啡。)</w:t>
      </w:r>
      <w:r w:rsidRPr="00AB4FD5">
        <w:rPr>
          <w:rFonts w:ascii="SimSun" w:hAnsi="SimSun"/>
          <w:color w:val="000000"/>
          <w:szCs w:val="21"/>
        </w:rPr>
        <w:br/>
        <w:t>How many cups would you like? (您要几个杯子?) </w:t>
      </w:r>
      <w:r w:rsidRPr="00AB4FD5">
        <w:rPr>
          <w:rFonts w:ascii="SimSun" w:hAnsi="SimSun"/>
          <w:color w:val="000000"/>
          <w:szCs w:val="21"/>
        </w:rPr>
        <w:br/>
        <w:t>请提供洗衣服务。</w:t>
      </w:r>
      <w:r w:rsidRPr="00AB4FD5">
        <w:rPr>
          <w:rFonts w:ascii="SimSun" w:hAnsi="SimSun"/>
          <w:color w:val="000000"/>
          <w:szCs w:val="21"/>
        </w:rPr>
        <w:br/>
        <w:t>Laundry service, please. *laundry “洗衣”。 </w:t>
      </w:r>
      <w:r w:rsidRPr="00AB4FD5">
        <w:rPr>
          <w:rFonts w:ascii="SimSun" w:hAnsi="SimSun"/>
          <w:color w:val="000000"/>
          <w:szCs w:val="21"/>
        </w:rPr>
        <w:br/>
        <w:t>什么时候能弄好? </w:t>
      </w:r>
      <w:r w:rsidRPr="00AB4FD5">
        <w:rPr>
          <w:rFonts w:ascii="SimSun" w:hAnsi="SimSun"/>
          <w:color w:val="000000"/>
          <w:szCs w:val="21"/>
        </w:rPr>
        <w:br/>
        <w:t>When will it be ready?</w:t>
      </w:r>
      <w:r w:rsidRPr="00AB4FD5">
        <w:rPr>
          <w:rFonts w:ascii="SimSun" w:hAnsi="SimSun"/>
          <w:color w:val="000000"/>
          <w:szCs w:val="21"/>
        </w:rPr>
        <w:br/>
        <w:t>When will it be ready? (什么时候能弄好?)</w:t>
      </w:r>
      <w:r w:rsidRPr="00AB4FD5">
        <w:rPr>
          <w:rFonts w:ascii="SimSun" w:hAnsi="SimSun"/>
          <w:color w:val="000000"/>
          <w:szCs w:val="21"/>
        </w:rPr>
        <w:br/>
        <w:t>Tomorrow morning at ten. (明天上午10点。) </w:t>
      </w:r>
      <w:r w:rsidRPr="00AB4FD5">
        <w:rPr>
          <w:rFonts w:ascii="SimSun" w:hAnsi="SimSun"/>
          <w:color w:val="000000"/>
          <w:szCs w:val="21"/>
        </w:rPr>
        <w:br/>
        <w:t>请告诉我您的房间号码。</w:t>
      </w:r>
      <w:r w:rsidRPr="00AB4FD5">
        <w:rPr>
          <w:rFonts w:ascii="SimSun" w:hAnsi="SimSun"/>
          <w:color w:val="000000"/>
          <w:szCs w:val="21"/>
        </w:rPr>
        <w:br/>
        <w:t>Your room number, please. </w:t>
      </w:r>
      <w:r w:rsidRPr="00AB4FD5">
        <w:rPr>
          <w:rFonts w:ascii="SimSun" w:hAnsi="SimSun"/>
          <w:color w:val="000000"/>
          <w:szCs w:val="21"/>
        </w:rPr>
        <w:br/>
        <w:t>501房间。</w:t>
      </w:r>
      <w:r w:rsidRPr="00AB4FD5">
        <w:rPr>
          <w:rFonts w:ascii="SimSun" w:hAnsi="SimSun"/>
          <w:color w:val="000000"/>
          <w:szCs w:val="21"/>
        </w:rPr>
        <w:br/>
        <w:t>This is room 501. *501的说法是five o one。 </w:t>
      </w:r>
      <w:r w:rsidRPr="00AB4FD5">
        <w:rPr>
          <w:rFonts w:ascii="SimSun" w:hAnsi="SimSun"/>
          <w:color w:val="000000"/>
          <w:szCs w:val="21"/>
        </w:rPr>
        <w:br/>
        <w:t>请进。 </w:t>
      </w:r>
      <w:r w:rsidRPr="00AB4FD5">
        <w:rPr>
          <w:rFonts w:ascii="SimSun" w:hAnsi="SimSun"/>
          <w:color w:val="000000"/>
          <w:szCs w:val="21"/>
        </w:rPr>
        <w:br/>
        <w:t>Come in.</w:t>
      </w:r>
      <w:r w:rsidRPr="00AB4FD5">
        <w:rPr>
          <w:rFonts w:ascii="SimSun" w:hAnsi="SimSun"/>
          <w:color w:val="000000"/>
          <w:szCs w:val="21"/>
        </w:rPr>
        <w:br/>
      </w:r>
      <w:r w:rsidRPr="00AB4FD5">
        <w:rPr>
          <w:rFonts w:ascii="SimSun" w:hAnsi="SimSun"/>
          <w:color w:val="000000"/>
          <w:szCs w:val="21"/>
        </w:rPr>
        <w:br/>
        <w:t>●在饭店遇到困难时</w:t>
      </w:r>
      <w:r w:rsidRPr="00AB4FD5">
        <w:rPr>
          <w:rFonts w:ascii="SimSun" w:hAnsi="SimSun"/>
          <w:color w:val="000000"/>
          <w:szCs w:val="21"/>
        </w:rPr>
        <w:br/>
        <w:t>没有热水。</w:t>
      </w:r>
      <w:r w:rsidRPr="00AB4FD5">
        <w:rPr>
          <w:rFonts w:ascii="SimSun" w:hAnsi="SimSun"/>
          <w:color w:val="000000"/>
          <w:szCs w:val="21"/>
        </w:rPr>
        <w:br/>
        <w:t>There is no hot water.</w:t>
      </w:r>
      <w:r w:rsidRPr="00AB4FD5">
        <w:rPr>
          <w:rFonts w:ascii="SimSun" w:hAnsi="SimSun"/>
          <w:color w:val="000000"/>
          <w:szCs w:val="21"/>
        </w:rPr>
        <w:br/>
        <w:t>There is no hot water. (没有热水。)</w:t>
      </w:r>
      <w:r w:rsidRPr="00AB4FD5">
        <w:rPr>
          <w:rFonts w:ascii="SimSun" w:hAnsi="SimSun"/>
          <w:color w:val="000000"/>
          <w:szCs w:val="21"/>
        </w:rPr>
        <w:br/>
        <w:t>Are you sure about that? (您肯定没有吗?) </w:t>
      </w:r>
      <w:r w:rsidRPr="00AB4FD5">
        <w:rPr>
          <w:rFonts w:ascii="SimSun" w:hAnsi="SimSun"/>
          <w:color w:val="000000"/>
          <w:szCs w:val="21"/>
        </w:rPr>
        <w:br/>
        <w:t>隔壁太吵了。</w:t>
      </w:r>
      <w:r w:rsidRPr="00AB4FD5">
        <w:rPr>
          <w:rFonts w:ascii="SimSun" w:hAnsi="SimSun"/>
          <w:color w:val="000000"/>
          <w:szCs w:val="21"/>
        </w:rPr>
        <w:br/>
        <w:t>The room next door is noisy. </w:t>
      </w:r>
      <w:r w:rsidRPr="00AB4FD5">
        <w:rPr>
          <w:rFonts w:ascii="SimSun" w:hAnsi="SimSun"/>
          <w:color w:val="000000"/>
          <w:szCs w:val="21"/>
        </w:rPr>
        <w:br/>
        <w:t>我能再要一把房间钥匙吗? </w:t>
      </w:r>
      <w:r w:rsidRPr="00AB4FD5">
        <w:rPr>
          <w:rFonts w:ascii="SimSun" w:hAnsi="SimSun"/>
          <w:color w:val="000000"/>
          <w:szCs w:val="21"/>
        </w:rPr>
        <w:br/>
        <w:t>Could I possibly have another room key? *因为有possibly，所以使得说法更礼貌。</w:t>
      </w:r>
      <w:r w:rsidRPr="00AB4FD5">
        <w:rPr>
          <w:rFonts w:ascii="SimSun" w:hAnsi="SimSun"/>
          <w:color w:val="000000"/>
          <w:szCs w:val="21"/>
        </w:rPr>
        <w:br/>
        <w:t>Could I please have another room key?</w:t>
      </w:r>
      <w:r w:rsidRPr="00AB4FD5">
        <w:rPr>
          <w:rFonts w:ascii="SimSun" w:hAnsi="SimSun"/>
          <w:color w:val="000000"/>
          <w:szCs w:val="21"/>
        </w:rPr>
        <w:br/>
        <w:t>May I have another room key?</w:t>
      </w:r>
      <w:r w:rsidRPr="00AB4FD5">
        <w:rPr>
          <w:rFonts w:ascii="SimSun" w:hAnsi="SimSun"/>
          <w:color w:val="000000"/>
          <w:szCs w:val="21"/>
        </w:rPr>
        <w:br/>
        <w:t>Is it all right if I have another room key?</w:t>
      </w:r>
      <w:r w:rsidRPr="00AB4FD5">
        <w:rPr>
          <w:rFonts w:ascii="SimSun" w:hAnsi="SimSun"/>
          <w:color w:val="000000"/>
          <w:szCs w:val="21"/>
        </w:rPr>
        <w:br/>
        <w:t>Would it be possible for me to have another room key?</w:t>
      </w:r>
      <w:r w:rsidRPr="00AB4FD5">
        <w:rPr>
          <w:rFonts w:ascii="SimSun" w:hAnsi="SimSun"/>
          <w:color w:val="000000"/>
          <w:szCs w:val="21"/>
        </w:rPr>
        <w:br/>
        <w:t>I'd like to have another key, if that's okay. (如果可以的话，我想再要一把房间的钥匙。)</w:t>
      </w:r>
      <w:r w:rsidRPr="00AB4FD5">
        <w:rPr>
          <w:rFonts w:ascii="SimSun" w:hAnsi="SimSun"/>
          <w:color w:val="000000"/>
          <w:szCs w:val="21"/>
        </w:rPr>
        <w:br/>
        <w:t>我把钥匙忘在房间里了。 </w:t>
      </w:r>
      <w:r w:rsidRPr="00AB4FD5">
        <w:rPr>
          <w:rFonts w:ascii="SimSun" w:hAnsi="SimSun"/>
          <w:color w:val="000000"/>
          <w:szCs w:val="21"/>
        </w:rPr>
        <w:br/>
        <w:t>I locked myself out.</w:t>
      </w:r>
      <w:r w:rsidRPr="00AB4FD5">
        <w:rPr>
          <w:rFonts w:ascii="SimSun" w:hAnsi="SimSun"/>
          <w:color w:val="000000"/>
          <w:szCs w:val="21"/>
        </w:rPr>
        <w:br/>
        <w:t>I locked myself out.(我把钥匙忘在房间里了。)</w:t>
      </w:r>
      <w:r w:rsidRPr="00AB4FD5">
        <w:rPr>
          <w:rFonts w:ascii="SimSun" w:hAnsi="SimSun"/>
          <w:color w:val="000000"/>
          <w:szCs w:val="21"/>
        </w:rPr>
        <w:br/>
        <w:t>May I have your name, please. (请告诉我您叫什么名字?)</w:t>
      </w:r>
      <w:r w:rsidRPr="00AB4FD5">
        <w:rPr>
          <w:rFonts w:ascii="SimSun" w:hAnsi="SimSun"/>
          <w:color w:val="000000"/>
          <w:szCs w:val="21"/>
        </w:rPr>
        <w:br/>
        <w:t>I left my key inside my room.</w:t>
      </w:r>
      <w:r w:rsidRPr="00AB4FD5">
        <w:rPr>
          <w:rFonts w:ascii="SimSun" w:hAnsi="SimSun"/>
          <w:color w:val="000000"/>
          <w:szCs w:val="21"/>
        </w:rPr>
        <w:br/>
        <w:t>I forgot my key inside my room. (我把钥匙忘在屋里了。) </w:t>
      </w:r>
      <w:r w:rsidRPr="00AB4FD5">
        <w:rPr>
          <w:rFonts w:ascii="SimSun" w:hAnsi="SimSun"/>
          <w:color w:val="000000"/>
          <w:szCs w:val="21"/>
        </w:rPr>
        <w:br/>
        <w:t>我被锁在外面了。 </w:t>
      </w:r>
      <w:r w:rsidRPr="00AB4FD5">
        <w:rPr>
          <w:rFonts w:ascii="SimSun" w:hAnsi="SimSun"/>
          <w:color w:val="000000"/>
          <w:szCs w:val="21"/>
        </w:rPr>
        <w:br/>
        <w:t>I'm locked out. 这与上一句的I locked myself out语气上有些不同。I locked myself out只表示自己把钥匙忘在房间里了，而I'm locked out还含有被别人锁在外面的意思。</w:t>
      </w:r>
      <w:r w:rsidRPr="00AB4FD5">
        <w:rPr>
          <w:rFonts w:ascii="SimSun" w:hAnsi="SimSun"/>
          <w:color w:val="000000"/>
          <w:szCs w:val="21"/>
        </w:rPr>
        <w:br/>
        <w:t>我房间的电视不能看。</w:t>
      </w:r>
      <w:r w:rsidRPr="00AB4FD5">
        <w:rPr>
          <w:rFonts w:ascii="SimSun" w:hAnsi="SimSun"/>
          <w:color w:val="000000"/>
          <w:szCs w:val="21"/>
        </w:rPr>
        <w:br/>
        <w:t>The TV doesn't work in my room. *电视或房间里电器等设备坏了，不能使用时都可以用...doesn't work来表示。 </w:t>
      </w:r>
      <w:r w:rsidRPr="00AB4FD5">
        <w:rPr>
          <w:rFonts w:ascii="SimSun" w:hAnsi="SimSun"/>
          <w:color w:val="000000"/>
          <w:szCs w:val="21"/>
        </w:rPr>
        <w:br/>
        <w:t>您能派人给修理一下儿吗? </w:t>
      </w:r>
      <w:r w:rsidRPr="00AB4FD5">
        <w:rPr>
          <w:rFonts w:ascii="SimSun" w:hAnsi="SimSun"/>
          <w:color w:val="000000"/>
          <w:szCs w:val="21"/>
        </w:rPr>
        <w:br/>
        <w:t>Could you send someone to fix it? *用fix来表示“修理”。 </w:t>
      </w:r>
      <w:r w:rsidRPr="00AB4FD5">
        <w:rPr>
          <w:rFonts w:ascii="SimSun" w:hAnsi="SimSun"/>
          <w:color w:val="000000"/>
          <w:szCs w:val="21"/>
        </w:rPr>
        <w:br/>
        <w:t>请叫位服务员来一下。</w:t>
      </w:r>
      <w:r w:rsidRPr="00AB4FD5">
        <w:rPr>
          <w:rFonts w:ascii="SimSun" w:hAnsi="SimSun"/>
          <w:color w:val="000000"/>
          <w:szCs w:val="21"/>
        </w:rPr>
        <w:br/>
        <w:t>Could you send someone up?</w:t>
      </w:r>
      <w:r w:rsidRPr="00AB4FD5">
        <w:rPr>
          <w:rFonts w:ascii="SimSun" w:hAnsi="SimSun"/>
          <w:color w:val="000000"/>
          <w:szCs w:val="21"/>
        </w:rPr>
        <w:br/>
        <w:t>Could you send someone up? (您能叫一位服务员来一趟吗?)</w:t>
      </w:r>
      <w:r w:rsidRPr="00AB4FD5">
        <w:rPr>
          <w:rFonts w:ascii="SimSun" w:hAnsi="SimSun"/>
          <w:color w:val="000000"/>
          <w:szCs w:val="21"/>
        </w:rPr>
        <w:br/>
        <w:t>What seems to be the problem, sir? (有什么事吗?先生?)</w:t>
      </w:r>
    </w:p>
    <w:p w:rsidR="007E730F" w:rsidRPr="00AB4FD5" w:rsidRDefault="007E730F" w:rsidP="007E730F">
      <w:pPr>
        <w:pStyle w:val="Heading1"/>
        <w:spacing w:before="120" w:after="120"/>
        <w:rPr>
          <w:rFonts w:ascii="SimSun" w:hAnsi="SimSun"/>
          <w:color w:val="000000"/>
          <w:sz w:val="24"/>
          <w:szCs w:val="21"/>
        </w:rPr>
      </w:pPr>
      <w:bookmarkStart w:id="31" w:name="_Toc7167163"/>
      <w:r w:rsidRPr="00AB4FD5">
        <w:rPr>
          <w:rFonts w:ascii="SimSun" w:hAnsi="SimSun" w:hint="eastAsia"/>
          <w:color w:val="000000"/>
          <w:sz w:val="24"/>
          <w:szCs w:val="21"/>
        </w:rPr>
        <w:t>[口语8000句-30]走在街上</w:t>
      </w:r>
      <w:bookmarkEnd w:id="31"/>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走在街上的时候</w:t>
      </w:r>
      <w:r w:rsidRPr="00AB4FD5">
        <w:rPr>
          <w:rFonts w:ascii="SimSun" w:hAnsi="SimSun"/>
          <w:color w:val="000000"/>
          <w:szCs w:val="21"/>
        </w:rPr>
        <w:br/>
      </w:r>
      <w:r w:rsidRPr="00AB4FD5">
        <w:rPr>
          <w:rFonts w:ascii="SimSun" w:hAnsi="SimSun"/>
          <w:color w:val="000000"/>
          <w:szCs w:val="21"/>
        </w:rPr>
        <w:br/>
        <w:t>●问路</w:t>
      </w:r>
      <w:r w:rsidRPr="00AB4FD5">
        <w:rPr>
          <w:rFonts w:ascii="SimSun" w:hAnsi="SimSun"/>
          <w:color w:val="000000"/>
          <w:szCs w:val="21"/>
        </w:rPr>
        <w:br/>
        <w:t>鞋店在哪儿? </w:t>
      </w:r>
      <w:r w:rsidRPr="00AB4FD5">
        <w:rPr>
          <w:rFonts w:ascii="SimSun" w:hAnsi="SimSun"/>
          <w:color w:val="000000"/>
          <w:szCs w:val="21"/>
        </w:rPr>
        <w:br/>
        <w:t>Where is the shoe store?</w:t>
      </w:r>
      <w:r w:rsidRPr="00AB4FD5">
        <w:rPr>
          <w:rFonts w:ascii="SimSun" w:hAnsi="SimSun"/>
          <w:color w:val="000000"/>
          <w:szCs w:val="21"/>
        </w:rPr>
        <w:br/>
        <w:t>Where is the shoe store? (鞋店在哪儿?)</w:t>
      </w:r>
      <w:r w:rsidRPr="00AB4FD5">
        <w:rPr>
          <w:rFonts w:ascii="SimSun" w:hAnsi="SimSun"/>
          <w:color w:val="000000"/>
          <w:szCs w:val="21"/>
        </w:rPr>
        <w:br/>
        <w:t>Go straight for two blocks. (一直走，过两条街就有。)</w:t>
      </w:r>
      <w:r w:rsidRPr="00AB4FD5">
        <w:rPr>
          <w:rFonts w:ascii="SimSun" w:hAnsi="SimSun"/>
          <w:color w:val="000000"/>
          <w:szCs w:val="21"/>
        </w:rPr>
        <w:br/>
        <w:t>How do I get to the shoe store? </w:t>
      </w:r>
      <w:r w:rsidRPr="00AB4FD5">
        <w:rPr>
          <w:rFonts w:ascii="SimSun" w:hAnsi="SimSun"/>
          <w:color w:val="000000"/>
          <w:szCs w:val="21"/>
        </w:rPr>
        <w:br/>
        <w:t>对不起，我迷路了。 </w:t>
      </w:r>
      <w:r w:rsidRPr="00AB4FD5">
        <w:rPr>
          <w:rFonts w:ascii="SimSun" w:hAnsi="SimSun"/>
          <w:color w:val="000000"/>
          <w:szCs w:val="21"/>
        </w:rPr>
        <w:br/>
        <w:t>Excuse me, but I'm lost. *lost表示“迷路”。</w:t>
      </w:r>
      <w:r w:rsidRPr="00AB4FD5">
        <w:rPr>
          <w:rFonts w:ascii="SimSun" w:hAnsi="SimSun"/>
          <w:color w:val="000000"/>
          <w:szCs w:val="21"/>
        </w:rPr>
        <w:br/>
        <w:t>I don't know where I am. </w:t>
      </w:r>
      <w:r w:rsidRPr="00AB4FD5">
        <w:rPr>
          <w:rFonts w:ascii="SimSun" w:hAnsi="SimSun"/>
          <w:color w:val="000000"/>
          <w:szCs w:val="21"/>
        </w:rPr>
        <w:br/>
        <w:t>我在地图上的什么地方? </w:t>
      </w:r>
      <w:r w:rsidRPr="00AB4FD5">
        <w:rPr>
          <w:rFonts w:ascii="SimSun" w:hAnsi="SimSun"/>
          <w:color w:val="000000"/>
          <w:szCs w:val="21"/>
        </w:rPr>
        <w:br/>
        <w:t>Where am I on this map?</w:t>
      </w:r>
      <w:r w:rsidRPr="00AB4FD5">
        <w:rPr>
          <w:rFonts w:ascii="SimSun" w:hAnsi="SimSun"/>
          <w:color w:val="000000"/>
          <w:szCs w:val="21"/>
        </w:rPr>
        <w:br/>
        <w:t>Where am I on this map? (我在地图上的什么地方?)</w:t>
      </w:r>
      <w:r w:rsidRPr="00AB4FD5">
        <w:rPr>
          <w:rFonts w:ascii="SimSun" w:hAnsi="SimSun"/>
          <w:color w:val="000000"/>
          <w:szCs w:val="21"/>
        </w:rPr>
        <w:br/>
        <w:t>You're right here, near Central Park. (你在这儿，中央公园附近。)</w:t>
      </w:r>
      <w:r w:rsidRPr="00AB4FD5">
        <w:rPr>
          <w:rFonts w:ascii="SimSun" w:hAnsi="SimSun"/>
          <w:color w:val="000000"/>
          <w:szCs w:val="21"/>
        </w:rPr>
        <w:br/>
        <w:t>Where am I? (我在哪儿呢?)</w:t>
      </w:r>
      <w:r w:rsidRPr="00AB4FD5">
        <w:rPr>
          <w:rFonts w:ascii="SimSun" w:hAnsi="SimSun"/>
          <w:color w:val="000000"/>
          <w:szCs w:val="21"/>
        </w:rPr>
        <w:br/>
        <w:t>Where am I located? (我在什么地方呢?)</w:t>
      </w:r>
      <w:r w:rsidRPr="00AB4FD5">
        <w:rPr>
          <w:rFonts w:ascii="SimSun" w:hAnsi="SimSun"/>
          <w:color w:val="000000"/>
          <w:szCs w:val="21"/>
        </w:rPr>
        <w:br/>
        <w:t>Can you point to where I am on this map? </w:t>
      </w:r>
      <w:r w:rsidRPr="00AB4FD5">
        <w:rPr>
          <w:rFonts w:ascii="SimSun" w:hAnsi="SimSun"/>
          <w:color w:val="000000"/>
          <w:szCs w:val="21"/>
        </w:rPr>
        <w:br/>
        <w:t>这条街叫什么名字?</w:t>
      </w:r>
      <w:r w:rsidRPr="00AB4FD5">
        <w:rPr>
          <w:rFonts w:ascii="SimSun" w:hAnsi="SimSun"/>
          <w:color w:val="000000"/>
          <w:szCs w:val="21"/>
        </w:rPr>
        <w:br/>
        <w:t>What's the name of this street?</w:t>
      </w:r>
      <w:r w:rsidRPr="00AB4FD5">
        <w:rPr>
          <w:rFonts w:ascii="SimSun" w:hAnsi="SimSun"/>
          <w:color w:val="000000"/>
          <w:szCs w:val="21"/>
        </w:rPr>
        <w:br/>
        <w:t>What street am I on? (我现在在哪条街上?) </w:t>
      </w:r>
      <w:r w:rsidRPr="00AB4FD5">
        <w:rPr>
          <w:rFonts w:ascii="SimSun" w:hAnsi="SimSun"/>
          <w:color w:val="000000"/>
          <w:szCs w:val="21"/>
        </w:rPr>
        <w:br/>
        <w:t>这附近有邮局吗? </w:t>
      </w:r>
      <w:r w:rsidRPr="00AB4FD5">
        <w:rPr>
          <w:rFonts w:ascii="SimSun" w:hAnsi="SimSun"/>
          <w:color w:val="000000"/>
          <w:szCs w:val="21"/>
        </w:rPr>
        <w:br/>
        <w:t>Is there a post office near here?</w:t>
      </w:r>
      <w:r w:rsidRPr="00AB4FD5">
        <w:rPr>
          <w:rFonts w:ascii="SimSun" w:hAnsi="SimSun"/>
          <w:color w:val="000000"/>
          <w:szCs w:val="21"/>
        </w:rPr>
        <w:br/>
        <w:t>Is there a post office near here? (这附近有邮局吗?)</w:t>
      </w:r>
      <w:r w:rsidRPr="00AB4FD5">
        <w:rPr>
          <w:rFonts w:ascii="SimSun" w:hAnsi="SimSun"/>
          <w:color w:val="000000"/>
          <w:szCs w:val="21"/>
        </w:rPr>
        <w:br/>
        <w:t>Yes, there is. Go straight... (有，在那儿。一直往前走……)</w:t>
      </w:r>
      <w:r w:rsidRPr="00AB4FD5">
        <w:rPr>
          <w:rFonts w:ascii="SimSun" w:hAnsi="SimSun"/>
          <w:color w:val="000000"/>
          <w:szCs w:val="21"/>
        </w:rPr>
        <w:br/>
        <w:t>Where's the nearest post office? (离这儿最近的邮局在哪儿?)</w:t>
      </w:r>
      <w:r w:rsidRPr="00AB4FD5">
        <w:rPr>
          <w:rFonts w:ascii="SimSun" w:hAnsi="SimSun"/>
          <w:color w:val="000000"/>
          <w:szCs w:val="21"/>
        </w:rPr>
        <w:br/>
        <w:t>Is there a post office close by?</w:t>
      </w:r>
      <w:r w:rsidRPr="00AB4FD5">
        <w:rPr>
          <w:rFonts w:ascii="SimSun" w:hAnsi="SimSun"/>
          <w:color w:val="000000"/>
          <w:szCs w:val="21"/>
        </w:rPr>
        <w:br/>
        <w:t>Is there a post office around here?</w:t>
      </w:r>
      <w:r w:rsidRPr="00AB4FD5">
        <w:rPr>
          <w:rFonts w:ascii="SimSun" w:hAnsi="SimSun"/>
          <w:color w:val="000000"/>
          <w:szCs w:val="21"/>
        </w:rPr>
        <w:br/>
        <w:t>Do you know of any post offices near here? (您知道这附近的邮局吗?)</w:t>
      </w:r>
      <w:r w:rsidRPr="00AB4FD5">
        <w:rPr>
          <w:rFonts w:ascii="SimSun" w:hAnsi="SimSun"/>
          <w:color w:val="000000"/>
          <w:szCs w:val="21"/>
        </w:rPr>
        <w:br/>
        <w:t>去樱花饭店怎么走? </w:t>
      </w:r>
      <w:r w:rsidRPr="00AB4FD5">
        <w:rPr>
          <w:rFonts w:ascii="SimSun" w:hAnsi="SimSun"/>
          <w:color w:val="000000"/>
          <w:szCs w:val="21"/>
        </w:rPr>
        <w:br/>
        <w:t>How do I get to the Sakura Hotel?</w:t>
      </w:r>
      <w:r w:rsidRPr="00AB4FD5">
        <w:rPr>
          <w:rFonts w:ascii="SimSun" w:hAnsi="SimSun"/>
          <w:color w:val="000000"/>
          <w:szCs w:val="21"/>
        </w:rPr>
        <w:br/>
        <w:t>Where's the Sakura Hotel? (樱花饭店在哪儿?)</w:t>
      </w:r>
      <w:r w:rsidRPr="00AB4FD5">
        <w:rPr>
          <w:rFonts w:ascii="SimSun" w:hAnsi="SimSun"/>
          <w:color w:val="000000"/>
          <w:szCs w:val="21"/>
        </w:rPr>
        <w:br/>
        <w:t>Could you give me directions to the Sakura Hotel?</w:t>
      </w:r>
      <w:r w:rsidRPr="00AB4FD5">
        <w:rPr>
          <w:rFonts w:ascii="SimSun" w:hAnsi="SimSun"/>
          <w:color w:val="000000"/>
          <w:szCs w:val="21"/>
        </w:rPr>
        <w:br/>
        <w:t>What direction should I follow to get to the Sakura Hotel? </w:t>
      </w:r>
      <w:r w:rsidRPr="00AB4FD5">
        <w:rPr>
          <w:rFonts w:ascii="SimSun" w:hAnsi="SimSun"/>
          <w:color w:val="000000"/>
          <w:szCs w:val="21"/>
        </w:rPr>
        <w:br/>
        <w:t>从第一个信号灯往右拐。 </w:t>
      </w:r>
      <w:r w:rsidRPr="00AB4FD5">
        <w:rPr>
          <w:rFonts w:ascii="SimSun" w:hAnsi="SimSun"/>
          <w:color w:val="000000"/>
          <w:szCs w:val="21"/>
        </w:rPr>
        <w:br/>
        <w:t>Turn right at the first traffic light. *turn right表示“右拐”，turn left表示“左拐”。 </w:t>
      </w:r>
      <w:r w:rsidRPr="00AB4FD5">
        <w:rPr>
          <w:rFonts w:ascii="SimSun" w:hAnsi="SimSun"/>
          <w:color w:val="000000"/>
          <w:szCs w:val="21"/>
        </w:rPr>
        <w:br/>
        <w:t>洗手间在哪儿? </w:t>
      </w:r>
      <w:r w:rsidRPr="00AB4FD5">
        <w:rPr>
          <w:rFonts w:ascii="SimSun" w:hAnsi="SimSun"/>
          <w:color w:val="000000"/>
          <w:szCs w:val="21"/>
        </w:rPr>
        <w:br/>
        <w:t>Where's the rest room? </w:t>
      </w:r>
      <w:r w:rsidRPr="00AB4FD5">
        <w:rPr>
          <w:rFonts w:ascii="SimSun" w:hAnsi="SimSun"/>
          <w:color w:val="000000"/>
          <w:szCs w:val="21"/>
        </w:rPr>
        <w:br/>
        <w:t>在右边。</w:t>
      </w:r>
      <w:r w:rsidRPr="00AB4FD5">
        <w:rPr>
          <w:rFonts w:ascii="SimSun" w:hAnsi="SimSun"/>
          <w:color w:val="000000"/>
          <w:szCs w:val="21"/>
        </w:rPr>
        <w:br/>
        <w:t>It's on the right.</w:t>
      </w:r>
      <w:r w:rsidRPr="00AB4FD5">
        <w:rPr>
          <w:rFonts w:ascii="SimSun" w:hAnsi="SimSun"/>
          <w:color w:val="000000"/>
          <w:szCs w:val="21"/>
        </w:rPr>
        <w:br/>
        <w:t>It's on your right. </w:t>
      </w:r>
      <w:r w:rsidRPr="00AB4FD5">
        <w:rPr>
          <w:rFonts w:ascii="SimSun" w:hAnsi="SimSun"/>
          <w:color w:val="000000"/>
          <w:szCs w:val="21"/>
        </w:rPr>
        <w:br/>
        <w:t>一直走到第二个街区。 </w:t>
      </w:r>
      <w:r w:rsidRPr="00AB4FD5">
        <w:rPr>
          <w:rFonts w:ascii="SimSun" w:hAnsi="SimSun"/>
          <w:color w:val="000000"/>
          <w:szCs w:val="21"/>
        </w:rPr>
        <w:br/>
        <w:t>Go straight for two blocks. *block 是四面被道路围成的街区。 </w:t>
      </w:r>
      <w:r w:rsidRPr="00AB4FD5">
        <w:rPr>
          <w:rFonts w:ascii="SimSun" w:hAnsi="SimSun"/>
          <w:color w:val="000000"/>
          <w:szCs w:val="21"/>
        </w:rPr>
        <w:br/>
        <w:t>在左侧拐角那儿就能看见。 </w:t>
      </w:r>
      <w:r w:rsidRPr="00AB4FD5">
        <w:rPr>
          <w:rFonts w:ascii="SimSun" w:hAnsi="SimSun"/>
          <w:color w:val="000000"/>
          <w:szCs w:val="21"/>
        </w:rPr>
        <w:br/>
        <w:t>You'll see it at the corner on your left. *at the corner 的at也可以用on替换。 </w:t>
      </w:r>
      <w:r w:rsidRPr="00AB4FD5">
        <w:rPr>
          <w:rFonts w:ascii="SimSun" w:hAnsi="SimSun"/>
          <w:color w:val="000000"/>
          <w:szCs w:val="21"/>
        </w:rPr>
        <w:br/>
        <w:t>对不起，我也是第一次来这儿。 </w:t>
      </w:r>
      <w:r w:rsidRPr="00AB4FD5">
        <w:rPr>
          <w:rFonts w:ascii="SimSun" w:hAnsi="SimSun"/>
          <w:color w:val="000000"/>
          <w:szCs w:val="21"/>
        </w:rPr>
        <w:br/>
        <w:t>Sorry, I'm new here, too.</w:t>
      </w:r>
      <w:r w:rsidRPr="00AB4FD5">
        <w:rPr>
          <w:rFonts w:ascii="SimSun" w:hAnsi="SimSun"/>
          <w:color w:val="000000"/>
          <w:szCs w:val="21"/>
        </w:rPr>
        <w:br/>
        <w:t>Excuse me. Is Shinjuku far? (请问，新宿离这儿还远吗?)</w:t>
      </w:r>
      <w:r w:rsidRPr="00AB4FD5">
        <w:rPr>
          <w:rFonts w:ascii="SimSun" w:hAnsi="SimSun"/>
          <w:color w:val="000000"/>
          <w:szCs w:val="21"/>
        </w:rPr>
        <w:br/>
        <w:t>Sorry, I'm new here, too. (对不起，我也是第一次来这儿。)</w:t>
      </w:r>
      <w:r w:rsidRPr="00AB4FD5">
        <w:rPr>
          <w:rFonts w:ascii="SimSun" w:hAnsi="SimSun"/>
          <w:color w:val="000000"/>
          <w:szCs w:val="21"/>
        </w:rPr>
        <w:br/>
        <w:t>I'm a stranger here, too.</w:t>
      </w:r>
      <w:r w:rsidRPr="00AB4FD5">
        <w:rPr>
          <w:rFonts w:ascii="SimSun" w:hAnsi="SimSun"/>
          <w:color w:val="000000"/>
          <w:szCs w:val="21"/>
        </w:rPr>
        <w:br/>
        <w:t>I don't know either. (我也不知道。) </w:t>
      </w:r>
      <w:r w:rsidRPr="00AB4FD5">
        <w:rPr>
          <w:rFonts w:ascii="SimSun" w:hAnsi="SimSun"/>
          <w:color w:val="000000"/>
          <w:szCs w:val="21"/>
        </w:rPr>
        <w:br/>
        <w:t>在那家咖啡馆的旁边。 </w:t>
      </w:r>
      <w:r w:rsidRPr="00AB4FD5">
        <w:rPr>
          <w:rFonts w:ascii="SimSun" w:hAnsi="SimSun"/>
          <w:color w:val="000000"/>
          <w:szCs w:val="21"/>
        </w:rPr>
        <w:br/>
        <w:t>It's next to the coffee shop.</w:t>
      </w:r>
      <w:r w:rsidRPr="00AB4FD5">
        <w:rPr>
          <w:rFonts w:ascii="SimSun" w:hAnsi="SimSun"/>
          <w:color w:val="000000"/>
          <w:szCs w:val="21"/>
        </w:rPr>
        <w:br/>
        <w:t>It's beside the coffee shop.</w:t>
      </w:r>
      <w:r w:rsidRPr="00AB4FD5">
        <w:rPr>
          <w:rFonts w:ascii="SimSun" w:hAnsi="SimSun"/>
          <w:color w:val="000000"/>
          <w:szCs w:val="21"/>
        </w:rPr>
        <w:br/>
        <w:t>It's just before the coffee shop. (就在那家咖啡馆的前边一点儿。) </w:t>
      </w:r>
      <w:r w:rsidRPr="00AB4FD5">
        <w:rPr>
          <w:rFonts w:ascii="SimSun" w:hAnsi="SimSun"/>
          <w:color w:val="000000"/>
          <w:szCs w:val="21"/>
        </w:rPr>
        <w:br/>
        <w:t>在市政厅的对面。 </w:t>
      </w:r>
      <w:r w:rsidRPr="00AB4FD5">
        <w:rPr>
          <w:rFonts w:ascii="SimSun" w:hAnsi="SimSun"/>
          <w:color w:val="000000"/>
          <w:szCs w:val="21"/>
        </w:rPr>
        <w:br/>
        <w:t>It's across from City Hall.</w:t>
      </w:r>
      <w:r w:rsidRPr="00AB4FD5">
        <w:rPr>
          <w:rFonts w:ascii="SimSun" w:hAnsi="SimSun"/>
          <w:color w:val="000000"/>
          <w:szCs w:val="21"/>
        </w:rPr>
        <w:br/>
        <w:t>It's opposite City Hall.</w:t>
      </w:r>
      <w:r w:rsidRPr="00AB4FD5">
        <w:rPr>
          <w:rFonts w:ascii="SimSun" w:hAnsi="SimSun"/>
          <w:color w:val="000000"/>
          <w:szCs w:val="21"/>
        </w:rPr>
        <w:br/>
        <w:t>It's on the opposite side of City Hall.</w:t>
      </w:r>
      <w:r w:rsidRPr="00AB4FD5">
        <w:rPr>
          <w:rFonts w:ascii="SimSun" w:hAnsi="SimSun"/>
          <w:color w:val="000000"/>
          <w:szCs w:val="21"/>
        </w:rPr>
        <w:br/>
        <w:t>正对着市政厅。 </w:t>
      </w:r>
      <w:r w:rsidRPr="00AB4FD5">
        <w:rPr>
          <w:rFonts w:ascii="SimSun" w:hAnsi="SimSun"/>
          <w:color w:val="000000"/>
          <w:szCs w:val="21"/>
        </w:rPr>
        <w:br/>
        <w:t>It faces City Hall. *face 表示“(建筑物等)正对面，正冲着”。 </w:t>
      </w:r>
      <w:r w:rsidRPr="00AB4FD5">
        <w:rPr>
          <w:rFonts w:ascii="SimSun" w:hAnsi="SimSun"/>
          <w:color w:val="000000"/>
          <w:szCs w:val="21"/>
        </w:rPr>
        <w:br/>
        <w:t>在书店和药店之间。</w:t>
      </w:r>
      <w:r w:rsidRPr="00AB4FD5">
        <w:rPr>
          <w:rFonts w:ascii="SimSun" w:hAnsi="SimSun"/>
          <w:color w:val="000000"/>
          <w:szCs w:val="21"/>
        </w:rPr>
        <w:br/>
        <w:t>It's between the bookstore and the drugstore. </w:t>
      </w:r>
      <w:r w:rsidRPr="00AB4FD5">
        <w:rPr>
          <w:rFonts w:ascii="SimSun" w:hAnsi="SimSun"/>
          <w:color w:val="000000"/>
          <w:szCs w:val="21"/>
        </w:rPr>
        <w:br/>
        <w:t>在教堂的这一边。</w:t>
      </w:r>
      <w:r w:rsidRPr="00AB4FD5">
        <w:rPr>
          <w:rFonts w:ascii="SimSun" w:hAnsi="SimSun"/>
          <w:color w:val="000000"/>
          <w:szCs w:val="21"/>
        </w:rPr>
        <w:br/>
        <w:t>It's on this side of the church.*用this side表示“这边”。</w:t>
      </w:r>
      <w:r w:rsidRPr="00AB4FD5">
        <w:rPr>
          <w:rFonts w:ascii="SimSun" w:hAnsi="SimSun"/>
          <w:color w:val="000000"/>
          <w:szCs w:val="21"/>
        </w:rPr>
        <w:br/>
        <w:t>It's before the church. </w:t>
      </w:r>
      <w:r w:rsidRPr="00AB4FD5">
        <w:rPr>
          <w:rFonts w:ascii="SimSun" w:hAnsi="SimSun"/>
          <w:color w:val="000000"/>
          <w:szCs w:val="21"/>
        </w:rPr>
        <w:br/>
        <w:t>在这条路的尽头。 </w:t>
      </w:r>
      <w:r w:rsidRPr="00AB4FD5">
        <w:rPr>
          <w:rFonts w:ascii="SimSun" w:hAnsi="SimSun"/>
          <w:color w:val="000000"/>
          <w:szCs w:val="21"/>
        </w:rPr>
        <w:br/>
        <w:t>It's at the end of this street. *at the end of...“最靠后的，到头的”。 </w:t>
      </w:r>
      <w:r w:rsidRPr="00AB4FD5">
        <w:rPr>
          <w:rFonts w:ascii="SimSun" w:hAnsi="SimSun"/>
          <w:color w:val="000000"/>
          <w:szCs w:val="21"/>
        </w:rPr>
        <w:br/>
        <w:t>这儿离新宿近吗? </w:t>
      </w:r>
      <w:r w:rsidRPr="00AB4FD5">
        <w:rPr>
          <w:rFonts w:ascii="SimSun" w:hAnsi="SimSun"/>
          <w:color w:val="000000"/>
          <w:szCs w:val="21"/>
        </w:rPr>
        <w:br/>
        <w:t>Am I near Shinjuku?</w:t>
      </w:r>
      <w:r w:rsidRPr="00AB4FD5">
        <w:rPr>
          <w:rFonts w:ascii="SimSun" w:hAnsi="SimSun"/>
          <w:color w:val="000000"/>
          <w:szCs w:val="21"/>
        </w:rPr>
        <w:br/>
        <w:t>Is Shinjuku close to here? (这儿离新宿近吗?)</w:t>
      </w:r>
      <w:r w:rsidRPr="00AB4FD5">
        <w:rPr>
          <w:rFonts w:ascii="SimSun" w:hAnsi="SimSun"/>
          <w:color w:val="000000"/>
          <w:szCs w:val="21"/>
        </w:rPr>
        <w:br/>
        <w:t>Am I close to Shinjuku? </w:t>
      </w:r>
      <w:r w:rsidRPr="00AB4FD5">
        <w:rPr>
          <w:rFonts w:ascii="SimSun" w:hAnsi="SimSun"/>
          <w:color w:val="000000"/>
          <w:szCs w:val="21"/>
        </w:rPr>
        <w:br/>
        <w:t>这儿离新宿有多远? </w:t>
      </w:r>
      <w:r w:rsidRPr="00AB4FD5">
        <w:rPr>
          <w:rFonts w:ascii="SimSun" w:hAnsi="SimSun"/>
          <w:color w:val="000000"/>
          <w:szCs w:val="21"/>
        </w:rPr>
        <w:br/>
        <w:t>How far is it to Shinjuku? *How far is it to...? 是就时间和距离具体要花多少所问。“到……有多远(需要多长时间)?”。</w:t>
      </w:r>
      <w:r w:rsidRPr="00AB4FD5">
        <w:rPr>
          <w:rFonts w:ascii="SimSun" w:hAnsi="SimSun"/>
          <w:color w:val="000000"/>
          <w:szCs w:val="21"/>
        </w:rPr>
        <w:br/>
        <w:t>Is Shinjuku far? (新宿还远吗?)</w:t>
      </w:r>
      <w:r w:rsidRPr="00AB4FD5">
        <w:rPr>
          <w:rFonts w:ascii="SimSun" w:hAnsi="SimSun"/>
          <w:color w:val="000000"/>
          <w:szCs w:val="21"/>
        </w:rPr>
        <w:br/>
        <w:t>How close are we to Shinjuku? </w:t>
      </w:r>
      <w:r w:rsidRPr="00AB4FD5">
        <w:rPr>
          <w:rFonts w:ascii="SimSun" w:hAnsi="SimSun"/>
          <w:color w:val="000000"/>
          <w:szCs w:val="21"/>
        </w:rPr>
        <w:br/>
        <w:t>要多长时间?</w:t>
      </w:r>
      <w:r w:rsidRPr="00AB4FD5">
        <w:rPr>
          <w:rFonts w:ascii="SimSun" w:hAnsi="SimSun"/>
          <w:color w:val="000000"/>
          <w:szCs w:val="21"/>
        </w:rPr>
        <w:br/>
        <w:t>How long will it take? *用来询问到达目的地需要多长时间。 </w:t>
      </w:r>
      <w:r w:rsidRPr="00AB4FD5">
        <w:rPr>
          <w:rFonts w:ascii="SimSun" w:hAnsi="SimSun"/>
          <w:color w:val="000000"/>
          <w:szCs w:val="21"/>
        </w:rPr>
        <w:br/>
        <w:t>5分钟左右。 </w:t>
      </w:r>
      <w:r w:rsidRPr="00AB4FD5">
        <w:rPr>
          <w:rFonts w:ascii="SimSun" w:hAnsi="SimSun"/>
          <w:color w:val="000000"/>
          <w:szCs w:val="21"/>
        </w:rPr>
        <w:br/>
        <w:t>About five minutes. </w:t>
      </w:r>
      <w:r w:rsidRPr="00AB4FD5">
        <w:rPr>
          <w:rFonts w:ascii="SimSun" w:hAnsi="SimSun"/>
          <w:color w:val="000000"/>
          <w:szCs w:val="21"/>
        </w:rPr>
        <w:br/>
        <w:t>到那儿远吗?</w:t>
      </w:r>
      <w:r w:rsidRPr="00AB4FD5">
        <w:rPr>
          <w:rFonts w:ascii="SimSun" w:hAnsi="SimSun"/>
          <w:color w:val="000000"/>
          <w:szCs w:val="21"/>
        </w:rPr>
        <w:br/>
        <w:t>Is it far?</w:t>
      </w:r>
      <w:r w:rsidRPr="00AB4FD5">
        <w:rPr>
          <w:rFonts w:ascii="SimSun" w:hAnsi="SimSun"/>
          <w:color w:val="000000"/>
          <w:szCs w:val="21"/>
        </w:rPr>
        <w:br/>
        <w:t>Will it take long? (费时间吗?)</w:t>
      </w:r>
      <w:r w:rsidRPr="00AB4FD5">
        <w:rPr>
          <w:rFonts w:ascii="SimSun" w:hAnsi="SimSun"/>
          <w:color w:val="000000"/>
          <w:szCs w:val="21"/>
        </w:rPr>
        <w:br/>
        <w:t>Is it far from here? (离这儿远吗?) </w:t>
      </w:r>
      <w:r w:rsidRPr="00AB4FD5">
        <w:rPr>
          <w:rFonts w:ascii="SimSun" w:hAnsi="SimSun"/>
          <w:color w:val="000000"/>
          <w:szCs w:val="21"/>
        </w:rPr>
        <w:br/>
        <w:t>不远。 </w:t>
      </w:r>
      <w:r w:rsidRPr="00AB4FD5">
        <w:rPr>
          <w:rFonts w:ascii="SimSun" w:hAnsi="SimSun"/>
          <w:color w:val="000000"/>
          <w:szCs w:val="21"/>
        </w:rPr>
        <w:br/>
        <w:t>Not far.</w:t>
      </w:r>
      <w:r w:rsidRPr="00AB4FD5">
        <w:rPr>
          <w:rFonts w:ascii="SimSun" w:hAnsi="SimSun"/>
          <w:color w:val="000000"/>
          <w:szCs w:val="21"/>
        </w:rPr>
        <w:br/>
        <w:t>It's not far.</w:t>
      </w:r>
      <w:r w:rsidRPr="00AB4FD5">
        <w:rPr>
          <w:rFonts w:ascii="SimSun" w:hAnsi="SimSun"/>
          <w:color w:val="000000"/>
          <w:szCs w:val="21"/>
        </w:rPr>
        <w:br/>
        <w:t>It's not that far. (不太远。) </w:t>
      </w:r>
      <w:r w:rsidRPr="00AB4FD5">
        <w:rPr>
          <w:rFonts w:ascii="SimSun" w:hAnsi="SimSun"/>
          <w:color w:val="000000"/>
          <w:szCs w:val="21"/>
        </w:rPr>
        <w:br/>
        <w:t>到新宿哪条路最好走? </w:t>
      </w:r>
      <w:r w:rsidRPr="00AB4FD5">
        <w:rPr>
          <w:rFonts w:ascii="SimSun" w:hAnsi="SimSun"/>
          <w:color w:val="000000"/>
          <w:szCs w:val="21"/>
        </w:rPr>
        <w:br/>
        <w:t>What's the easiest way to get to Shinjuku?</w:t>
      </w:r>
      <w:r w:rsidRPr="00AB4FD5">
        <w:rPr>
          <w:rFonts w:ascii="SimSun" w:hAnsi="SimSun"/>
          <w:color w:val="000000"/>
          <w:szCs w:val="21"/>
        </w:rPr>
        <w:br/>
        <w:t>Could you give me the simplest directions to Shinjuku?</w:t>
      </w:r>
      <w:r w:rsidRPr="00AB4FD5">
        <w:rPr>
          <w:rFonts w:ascii="SimSun" w:hAnsi="SimSun"/>
          <w:color w:val="000000"/>
          <w:szCs w:val="21"/>
        </w:rPr>
        <w:br/>
        <w:t>坐出租车去最容易找到。</w:t>
      </w:r>
      <w:r w:rsidRPr="00AB4FD5">
        <w:rPr>
          <w:rFonts w:ascii="SimSun" w:hAnsi="SimSun"/>
          <w:color w:val="000000"/>
          <w:szCs w:val="21"/>
        </w:rPr>
        <w:br/>
        <w:t>The easiest way is to take a taxi.</w:t>
      </w:r>
      <w:r w:rsidRPr="00AB4FD5">
        <w:rPr>
          <w:rFonts w:ascii="SimSun" w:hAnsi="SimSun"/>
          <w:color w:val="000000"/>
          <w:szCs w:val="21"/>
        </w:rPr>
        <w:br/>
        <w:t>The easiest way is to catch a taxi.</w:t>
      </w:r>
      <w:r w:rsidRPr="00AB4FD5">
        <w:rPr>
          <w:rFonts w:ascii="SimSun" w:hAnsi="SimSun"/>
          <w:color w:val="000000"/>
          <w:szCs w:val="21"/>
        </w:rPr>
        <w:br/>
        <w:t>到新宿哪条道最快? </w:t>
      </w:r>
      <w:r w:rsidRPr="00AB4FD5">
        <w:rPr>
          <w:rFonts w:ascii="SimSun" w:hAnsi="SimSun"/>
          <w:color w:val="000000"/>
          <w:szCs w:val="21"/>
        </w:rPr>
        <w:br/>
        <w:t>What's the quickest way to get to Shinjuku?</w:t>
      </w:r>
      <w:r w:rsidRPr="00AB4FD5">
        <w:rPr>
          <w:rFonts w:ascii="SimSun" w:hAnsi="SimSun"/>
          <w:color w:val="000000"/>
          <w:szCs w:val="21"/>
        </w:rPr>
        <w:br/>
        <w:t>What's the quickest way to get to Shinjuku? (到新宿哪条道最快?)</w:t>
      </w:r>
      <w:r w:rsidRPr="00AB4FD5">
        <w:rPr>
          <w:rFonts w:ascii="SimSun" w:hAnsi="SimSun"/>
          <w:color w:val="000000"/>
          <w:szCs w:val="21"/>
        </w:rPr>
        <w:br/>
        <w:t>You can go by express train. (你可以坐快车。) </w:t>
      </w:r>
      <w:r w:rsidRPr="00AB4FD5">
        <w:rPr>
          <w:rFonts w:ascii="SimSun" w:hAnsi="SimSun"/>
          <w:color w:val="000000"/>
          <w:szCs w:val="21"/>
        </w:rPr>
        <w:br/>
        <w:t>在哪儿可以发信? </w:t>
      </w:r>
      <w:r w:rsidRPr="00AB4FD5">
        <w:rPr>
          <w:rFonts w:ascii="SimSun" w:hAnsi="SimSun"/>
          <w:color w:val="000000"/>
          <w:szCs w:val="21"/>
        </w:rPr>
        <w:br/>
        <w:t>Where can I mail this? </w:t>
      </w:r>
      <w:r w:rsidRPr="00AB4FD5">
        <w:rPr>
          <w:rFonts w:ascii="SimSun" w:hAnsi="SimSun"/>
          <w:color w:val="000000"/>
          <w:szCs w:val="21"/>
        </w:rPr>
        <w:br/>
        <w:t>在哪儿可以打电话? </w:t>
      </w:r>
      <w:r w:rsidRPr="00AB4FD5">
        <w:rPr>
          <w:rFonts w:ascii="SimSun" w:hAnsi="SimSun"/>
          <w:color w:val="000000"/>
          <w:szCs w:val="21"/>
        </w:rPr>
        <w:br/>
        <w:t>Where can I make a phone call? *“打电话”可以用make a phone call或make a call来表示。</w:t>
      </w:r>
      <w:r w:rsidRPr="00AB4FD5">
        <w:rPr>
          <w:rFonts w:ascii="SimSun" w:hAnsi="SimSun"/>
          <w:color w:val="000000"/>
          <w:szCs w:val="21"/>
        </w:rPr>
        <w:br/>
        <w:t>Where can I make a call? </w:t>
      </w:r>
      <w:r w:rsidRPr="00AB4FD5">
        <w:rPr>
          <w:rFonts w:ascii="SimSun" w:hAnsi="SimSun"/>
          <w:color w:val="000000"/>
          <w:szCs w:val="21"/>
        </w:rPr>
        <w:br/>
        <w:t>这是条近路吗? </w:t>
      </w:r>
      <w:r w:rsidRPr="00AB4FD5">
        <w:rPr>
          <w:rFonts w:ascii="SimSun" w:hAnsi="SimSun"/>
          <w:color w:val="000000"/>
          <w:szCs w:val="21"/>
        </w:rPr>
        <w:br/>
        <w:t>Is this the shortcut? *shortcut 表示“近路”。</w:t>
      </w:r>
      <w:r w:rsidRPr="00AB4FD5">
        <w:rPr>
          <w:rFonts w:ascii="SimSun" w:hAnsi="SimSun"/>
          <w:color w:val="000000"/>
          <w:szCs w:val="21"/>
        </w:rPr>
        <w:br/>
      </w:r>
      <w:r w:rsidRPr="00AB4FD5">
        <w:rPr>
          <w:rFonts w:ascii="SimSun" w:hAnsi="SimSun"/>
          <w:color w:val="000000"/>
          <w:szCs w:val="21"/>
        </w:rPr>
        <w:br/>
        <w:t>●乘坐交通工具</w:t>
      </w:r>
      <w:r w:rsidRPr="00AB4FD5">
        <w:rPr>
          <w:rFonts w:ascii="SimSun" w:hAnsi="SimSun"/>
          <w:color w:val="000000"/>
          <w:szCs w:val="21"/>
        </w:rPr>
        <w:br/>
        <w:t>请给我一张地铁图。</w:t>
      </w:r>
      <w:r w:rsidRPr="00AB4FD5">
        <w:rPr>
          <w:rFonts w:ascii="SimSun" w:hAnsi="SimSun"/>
          <w:color w:val="000000"/>
          <w:szCs w:val="21"/>
        </w:rPr>
        <w:br/>
        <w:t>A subway map, please.</w:t>
      </w:r>
      <w:r w:rsidRPr="00AB4FD5">
        <w:rPr>
          <w:rFonts w:ascii="SimSun" w:hAnsi="SimSun"/>
          <w:color w:val="000000"/>
          <w:szCs w:val="21"/>
        </w:rPr>
        <w:br/>
        <w:t>Could I have a subway map, please? *比较礼貌的说法。</w:t>
      </w:r>
      <w:r w:rsidRPr="00AB4FD5">
        <w:rPr>
          <w:rFonts w:ascii="SimSun" w:hAnsi="SimSun"/>
          <w:color w:val="000000"/>
          <w:szCs w:val="21"/>
        </w:rPr>
        <w:br/>
        <w:t>售票处在哪儿? </w:t>
      </w:r>
      <w:r w:rsidRPr="00AB4FD5">
        <w:rPr>
          <w:rFonts w:ascii="SimSun" w:hAnsi="SimSun"/>
          <w:color w:val="000000"/>
          <w:szCs w:val="21"/>
        </w:rPr>
        <w:br/>
        <w:t>Where's the ticket counter? </w:t>
      </w:r>
      <w:r w:rsidRPr="00AB4FD5">
        <w:rPr>
          <w:rFonts w:ascii="SimSun" w:hAnsi="SimSun"/>
          <w:color w:val="000000"/>
          <w:szCs w:val="21"/>
        </w:rPr>
        <w:br/>
        <w:t>到新宿多少钱? </w:t>
      </w:r>
      <w:r w:rsidRPr="00AB4FD5">
        <w:rPr>
          <w:rFonts w:ascii="SimSun" w:hAnsi="SimSun"/>
          <w:color w:val="000000"/>
          <w:szCs w:val="21"/>
        </w:rPr>
        <w:br/>
        <w:t>How much is the fare to Shinjuku?</w:t>
      </w:r>
      <w:r w:rsidRPr="00AB4FD5">
        <w:rPr>
          <w:rFonts w:ascii="SimSun" w:hAnsi="SimSun"/>
          <w:color w:val="000000"/>
          <w:szCs w:val="21"/>
        </w:rPr>
        <w:br/>
        <w:t>How much is the fare to Shinjuku? (到新宿多少钱?)</w:t>
      </w:r>
      <w:r w:rsidRPr="00AB4FD5">
        <w:rPr>
          <w:rFonts w:ascii="SimSun" w:hAnsi="SimSun"/>
          <w:color w:val="000000"/>
          <w:szCs w:val="21"/>
        </w:rPr>
        <w:br/>
        <w:t>I'll find out for you. (我看一下。)</w:t>
      </w:r>
      <w:r w:rsidRPr="00AB4FD5">
        <w:rPr>
          <w:rFonts w:ascii="SimSun" w:hAnsi="SimSun"/>
          <w:color w:val="000000"/>
          <w:szCs w:val="21"/>
        </w:rPr>
        <w:br/>
        <w:t>What is the fare to Shinjuku?</w:t>
      </w:r>
      <w:r w:rsidRPr="00AB4FD5">
        <w:rPr>
          <w:rFonts w:ascii="SimSun" w:hAnsi="SimSun"/>
          <w:color w:val="000000"/>
          <w:szCs w:val="21"/>
        </w:rPr>
        <w:br/>
        <w:t>How much does it cost to get to Shinjuku?</w:t>
      </w:r>
      <w:r w:rsidRPr="00AB4FD5">
        <w:rPr>
          <w:rFonts w:ascii="SimSun" w:hAnsi="SimSun"/>
          <w:color w:val="000000"/>
          <w:szCs w:val="21"/>
        </w:rPr>
        <w:br/>
        <w:t>What's the price of a ticket to Shinjuku?</w:t>
      </w:r>
      <w:r w:rsidRPr="00AB4FD5">
        <w:rPr>
          <w:rFonts w:ascii="SimSun" w:hAnsi="SimSun"/>
          <w:color w:val="000000"/>
          <w:szCs w:val="21"/>
        </w:rPr>
        <w:br/>
        <w:t>How much do I pay to go to Shinjuku?</w:t>
      </w:r>
      <w:r w:rsidRPr="00AB4FD5">
        <w:rPr>
          <w:rFonts w:ascii="SimSun" w:hAnsi="SimSun"/>
          <w:color w:val="000000"/>
          <w:szCs w:val="21"/>
        </w:rPr>
        <w:br/>
        <w:t>150日元。 </w:t>
      </w:r>
      <w:r w:rsidRPr="00AB4FD5">
        <w:rPr>
          <w:rFonts w:ascii="SimSun" w:hAnsi="SimSun"/>
          <w:color w:val="000000"/>
          <w:szCs w:val="21"/>
        </w:rPr>
        <w:br/>
        <w:t>It's one hundred fifty yen. </w:t>
      </w:r>
      <w:r w:rsidRPr="00AB4FD5">
        <w:rPr>
          <w:rFonts w:ascii="SimSun" w:hAnsi="SimSun"/>
          <w:color w:val="000000"/>
          <w:szCs w:val="21"/>
        </w:rPr>
        <w:br/>
        <w:t>到新宿，我该坐哪趟车? </w:t>
      </w:r>
      <w:r w:rsidRPr="00AB4FD5">
        <w:rPr>
          <w:rFonts w:ascii="SimSun" w:hAnsi="SimSun"/>
          <w:color w:val="000000"/>
          <w:szCs w:val="21"/>
        </w:rPr>
        <w:br/>
        <w:t>Which train should I take to Shinjuku?</w:t>
      </w:r>
      <w:r w:rsidRPr="00AB4FD5">
        <w:rPr>
          <w:rFonts w:ascii="SimSun" w:hAnsi="SimSun"/>
          <w:color w:val="000000"/>
          <w:szCs w:val="21"/>
        </w:rPr>
        <w:br/>
        <w:t>Which train goes to Shinjuku? (哪趟车到新宿?)</w:t>
      </w:r>
      <w:r w:rsidRPr="00AB4FD5">
        <w:rPr>
          <w:rFonts w:ascii="SimSun" w:hAnsi="SimSun"/>
          <w:color w:val="000000"/>
          <w:szCs w:val="21"/>
        </w:rPr>
        <w:br/>
        <w:t>Which train stops at Shinjuku? (哪趟车在新宿停?)</w:t>
      </w:r>
      <w:r w:rsidRPr="00AB4FD5">
        <w:rPr>
          <w:rFonts w:ascii="SimSun" w:hAnsi="SimSun"/>
          <w:color w:val="000000"/>
          <w:szCs w:val="21"/>
        </w:rPr>
        <w:br/>
        <w:t>Which train is going toward Shinjuku? (哪趟车开往新宿?) </w:t>
      </w:r>
      <w:r w:rsidRPr="00AB4FD5">
        <w:rPr>
          <w:rFonts w:ascii="SimSun" w:hAnsi="SimSun"/>
          <w:color w:val="000000"/>
          <w:szCs w:val="21"/>
        </w:rPr>
        <w:br/>
        <w:t>我该在哪站换车? </w:t>
      </w:r>
      <w:r w:rsidRPr="00AB4FD5">
        <w:rPr>
          <w:rFonts w:ascii="SimSun" w:hAnsi="SimSun"/>
          <w:color w:val="000000"/>
          <w:szCs w:val="21"/>
        </w:rPr>
        <w:br/>
        <w:t>Where am I supposed to change? *be supposed to...“应该做……”。</w:t>
      </w:r>
      <w:r w:rsidRPr="00AB4FD5">
        <w:rPr>
          <w:rFonts w:ascii="SimSun" w:hAnsi="SimSun"/>
          <w:color w:val="000000"/>
          <w:szCs w:val="21"/>
        </w:rPr>
        <w:br/>
        <w:t>Where am I supposed to change? (我应该在哪站换车?)</w:t>
      </w:r>
      <w:r w:rsidRPr="00AB4FD5">
        <w:rPr>
          <w:rFonts w:ascii="SimSun" w:hAnsi="SimSun"/>
          <w:color w:val="000000"/>
          <w:szCs w:val="21"/>
        </w:rPr>
        <w:br/>
        <w:t>At Shinjuku. (在新宿。)</w:t>
      </w:r>
      <w:r w:rsidRPr="00AB4FD5">
        <w:rPr>
          <w:rFonts w:ascii="SimSun" w:hAnsi="SimSun"/>
          <w:color w:val="000000"/>
          <w:szCs w:val="21"/>
        </w:rPr>
        <w:br/>
        <w:t>Where do I change trains?</w:t>
      </w:r>
      <w:r w:rsidRPr="00AB4FD5">
        <w:rPr>
          <w:rFonts w:ascii="SimSun" w:hAnsi="SimSun"/>
          <w:color w:val="000000"/>
          <w:szCs w:val="21"/>
        </w:rPr>
        <w:br/>
        <w:t>Where should I change trains?</w:t>
      </w:r>
      <w:r w:rsidRPr="00AB4FD5">
        <w:rPr>
          <w:rFonts w:ascii="SimSun" w:hAnsi="SimSun"/>
          <w:color w:val="000000"/>
          <w:szCs w:val="21"/>
        </w:rPr>
        <w:br/>
        <w:t>Where am I supposed to transfer?</w:t>
      </w:r>
      <w:r w:rsidRPr="00AB4FD5">
        <w:rPr>
          <w:rFonts w:ascii="SimSun" w:hAnsi="SimSun"/>
          <w:color w:val="000000"/>
          <w:szCs w:val="21"/>
        </w:rPr>
        <w:br/>
        <w:t>At what station should I change?</w:t>
      </w:r>
      <w:r w:rsidRPr="00AB4FD5">
        <w:rPr>
          <w:rFonts w:ascii="SimSun" w:hAnsi="SimSun"/>
          <w:color w:val="000000"/>
          <w:szCs w:val="21"/>
        </w:rPr>
        <w:br/>
        <w:t>我要到荻洼在哪儿下车? </w:t>
      </w:r>
      <w:r w:rsidRPr="00AB4FD5">
        <w:rPr>
          <w:rFonts w:ascii="SimSun" w:hAnsi="SimSun"/>
          <w:color w:val="000000"/>
          <w:szCs w:val="21"/>
        </w:rPr>
        <w:br/>
        <w:t>Where am I supposed to get off for Ogikubo? </w:t>
      </w:r>
      <w:r w:rsidRPr="00AB4FD5">
        <w:rPr>
          <w:rFonts w:ascii="SimSun" w:hAnsi="SimSun"/>
          <w:color w:val="000000"/>
          <w:szCs w:val="21"/>
        </w:rPr>
        <w:br/>
        <w:t>到新宿换乘JR的中央线。</w:t>
      </w:r>
      <w:r w:rsidRPr="00AB4FD5">
        <w:rPr>
          <w:rFonts w:ascii="SimSun" w:hAnsi="SimSun"/>
          <w:color w:val="000000"/>
          <w:szCs w:val="21"/>
        </w:rPr>
        <w:br/>
        <w:t>You can change to the JR Chuo Line at Shinjuku. </w:t>
      </w:r>
      <w:r w:rsidRPr="00AB4FD5">
        <w:rPr>
          <w:rFonts w:ascii="SimSun" w:hAnsi="SimSun"/>
          <w:color w:val="000000"/>
          <w:szCs w:val="21"/>
        </w:rPr>
        <w:br/>
        <w:t>在哪儿能坐上快车? </w:t>
      </w:r>
      <w:r w:rsidRPr="00AB4FD5">
        <w:rPr>
          <w:rFonts w:ascii="SimSun" w:hAnsi="SimSun"/>
          <w:color w:val="000000"/>
          <w:szCs w:val="21"/>
        </w:rPr>
        <w:br/>
        <w:t>Where can I catch an express train? *特快是a limited express, 每站都停的车是a local train。</w:t>
      </w:r>
      <w:r w:rsidRPr="00AB4FD5">
        <w:rPr>
          <w:rFonts w:ascii="SimSun" w:hAnsi="SimSun"/>
          <w:color w:val="000000"/>
          <w:szCs w:val="21"/>
        </w:rPr>
        <w:br/>
        <w:t>到第二站台。</w:t>
      </w:r>
      <w:r w:rsidRPr="00AB4FD5">
        <w:rPr>
          <w:rFonts w:ascii="SimSun" w:hAnsi="SimSun"/>
          <w:color w:val="000000"/>
          <w:szCs w:val="21"/>
        </w:rPr>
        <w:br/>
        <w:t>Go to track number two.</w:t>
      </w:r>
      <w:r w:rsidRPr="00AB4FD5">
        <w:rPr>
          <w:rFonts w:ascii="SimSun" w:hAnsi="SimSun"/>
          <w:color w:val="000000"/>
          <w:szCs w:val="21"/>
        </w:rPr>
        <w:br/>
        <w:t>Go to track two.</w:t>
      </w:r>
      <w:r w:rsidRPr="00AB4FD5">
        <w:rPr>
          <w:rFonts w:ascii="SimSun" w:hAnsi="SimSun"/>
          <w:color w:val="000000"/>
          <w:szCs w:val="21"/>
        </w:rPr>
        <w:br/>
        <w:t>Take this train. (坐这趟车。)</w:t>
      </w:r>
      <w:r w:rsidRPr="00AB4FD5">
        <w:rPr>
          <w:rFonts w:ascii="SimSun" w:hAnsi="SimSun"/>
          <w:color w:val="000000"/>
          <w:szCs w:val="21"/>
        </w:rPr>
        <w:br/>
        <w:t>Take the orange train. (坐那辆黄色的车。)</w:t>
      </w:r>
      <w:r w:rsidRPr="00AB4FD5">
        <w:rPr>
          <w:rFonts w:ascii="SimSun" w:hAnsi="SimSun"/>
          <w:color w:val="000000"/>
          <w:szCs w:val="21"/>
        </w:rPr>
        <w:br/>
        <w:t>Take the Chuo Line. (坐中央线。) </w:t>
      </w:r>
      <w:r w:rsidRPr="00AB4FD5">
        <w:rPr>
          <w:rFonts w:ascii="SimSun" w:hAnsi="SimSun"/>
          <w:color w:val="000000"/>
          <w:szCs w:val="21"/>
        </w:rPr>
        <w:br/>
        <w:t>电车多长时间来一趟? </w:t>
      </w:r>
      <w:r w:rsidRPr="00AB4FD5">
        <w:rPr>
          <w:rFonts w:ascii="SimSun" w:hAnsi="SimSun"/>
          <w:color w:val="000000"/>
          <w:szCs w:val="21"/>
        </w:rPr>
        <w:br/>
        <w:t>How often do the trains come?</w:t>
      </w:r>
      <w:r w:rsidRPr="00AB4FD5">
        <w:rPr>
          <w:rFonts w:ascii="SimSun" w:hAnsi="SimSun"/>
          <w:color w:val="000000"/>
          <w:szCs w:val="21"/>
        </w:rPr>
        <w:br/>
        <w:t>How frequently do the trains come? *frequently 表示频繁程度，“不时地，频繁地”。</w:t>
      </w:r>
      <w:r w:rsidRPr="00AB4FD5">
        <w:rPr>
          <w:rFonts w:ascii="SimSun" w:hAnsi="SimSun"/>
          <w:color w:val="000000"/>
          <w:szCs w:val="21"/>
        </w:rPr>
        <w:br/>
        <w:t>How many trains run in an hour? (一个小时有几趟车?)</w:t>
      </w:r>
      <w:r w:rsidRPr="00AB4FD5">
        <w:rPr>
          <w:rFonts w:ascii="SimSun" w:hAnsi="SimSun"/>
          <w:color w:val="000000"/>
          <w:szCs w:val="21"/>
        </w:rPr>
        <w:br/>
        <w:t>When do the trains come? (车什么时候来?)</w:t>
      </w:r>
      <w:r w:rsidRPr="00AB4FD5">
        <w:rPr>
          <w:rFonts w:ascii="SimSun" w:hAnsi="SimSun"/>
          <w:color w:val="000000"/>
          <w:szCs w:val="21"/>
        </w:rPr>
        <w:br/>
        <w:t>10分钟一趟。 </w:t>
      </w:r>
      <w:r w:rsidRPr="00AB4FD5">
        <w:rPr>
          <w:rFonts w:ascii="SimSun" w:hAnsi="SimSun"/>
          <w:color w:val="000000"/>
          <w:szCs w:val="21"/>
        </w:rPr>
        <w:br/>
        <w:t>The trains come every ten minutes. *every表示“每”。</w:t>
      </w:r>
      <w:r w:rsidRPr="00AB4FD5">
        <w:rPr>
          <w:rFonts w:ascii="SimSun" w:hAnsi="SimSun"/>
          <w:color w:val="000000"/>
          <w:szCs w:val="21"/>
        </w:rPr>
        <w:br/>
        <w:t>The trains run six times an hour. (一个小时有6趟车。)</w:t>
      </w:r>
      <w:r w:rsidRPr="00AB4FD5">
        <w:rPr>
          <w:rFonts w:ascii="SimSun" w:hAnsi="SimSun"/>
          <w:color w:val="000000"/>
          <w:szCs w:val="21"/>
        </w:rPr>
        <w:br/>
        <w:t>The trains come very often. (一会儿一趟。)</w:t>
      </w:r>
      <w:r w:rsidRPr="00AB4FD5">
        <w:rPr>
          <w:rFonts w:ascii="SimSun" w:hAnsi="SimSun"/>
          <w:color w:val="000000"/>
          <w:szCs w:val="21"/>
        </w:rPr>
        <w:br/>
        <w:t>The trains come five times a day. (一天5趟车。) </w:t>
      </w:r>
      <w:r w:rsidRPr="00AB4FD5">
        <w:rPr>
          <w:rFonts w:ascii="SimSun" w:hAnsi="SimSun"/>
          <w:color w:val="000000"/>
          <w:szCs w:val="21"/>
        </w:rPr>
        <w:br/>
        <w:t>下趟快车是几点? </w:t>
      </w:r>
      <w:r w:rsidRPr="00AB4FD5">
        <w:rPr>
          <w:rFonts w:ascii="SimSun" w:hAnsi="SimSun"/>
          <w:color w:val="000000"/>
          <w:szCs w:val="21"/>
        </w:rPr>
        <w:br/>
        <w:t>When is the next express?</w:t>
      </w:r>
      <w:r w:rsidRPr="00AB4FD5">
        <w:rPr>
          <w:rFonts w:ascii="SimSun" w:hAnsi="SimSun"/>
          <w:color w:val="000000"/>
          <w:szCs w:val="21"/>
        </w:rPr>
        <w:br/>
        <w:t>When is the next express? (下趟快车是几点?)</w:t>
      </w:r>
      <w:r w:rsidRPr="00AB4FD5">
        <w:rPr>
          <w:rFonts w:ascii="SimSun" w:hAnsi="SimSun"/>
          <w:color w:val="000000"/>
          <w:szCs w:val="21"/>
        </w:rPr>
        <w:br/>
        <w:t>At 1</w:t>
      </w:r>
      <w:r w:rsidRPr="00AB4FD5">
        <w:rPr>
          <w:rFonts w:ascii="SimSun" w:hAnsi="SimSun" w:cs="SimSun" w:hint="eastAsia"/>
          <w:color w:val="000000"/>
          <w:szCs w:val="21"/>
        </w:rPr>
        <w:t>∶</w:t>
      </w:r>
      <w:r w:rsidRPr="00AB4FD5">
        <w:rPr>
          <w:rFonts w:ascii="SimSun" w:hAnsi="SimSun" w:cs="Verdana"/>
          <w:color w:val="000000"/>
          <w:szCs w:val="21"/>
        </w:rPr>
        <w:t>10. (1</w:t>
      </w:r>
      <w:r w:rsidRPr="00AB4FD5">
        <w:rPr>
          <w:rFonts w:ascii="SimSun" w:hAnsi="SimSun"/>
          <w:color w:val="000000"/>
          <w:szCs w:val="21"/>
        </w:rPr>
        <w:t>点10分。) </w:t>
      </w:r>
      <w:r w:rsidRPr="00AB4FD5">
        <w:rPr>
          <w:rFonts w:ascii="SimSun" w:hAnsi="SimSun"/>
          <w:color w:val="000000"/>
          <w:szCs w:val="21"/>
        </w:rPr>
        <w:br/>
        <w:t>到调布的末班车是几点? </w:t>
      </w:r>
      <w:r w:rsidRPr="00AB4FD5">
        <w:rPr>
          <w:rFonts w:ascii="SimSun" w:hAnsi="SimSun"/>
          <w:color w:val="000000"/>
          <w:szCs w:val="21"/>
        </w:rPr>
        <w:br/>
        <w:t>What time is the last train to Chofu?</w:t>
      </w:r>
      <w:r w:rsidRPr="00AB4FD5">
        <w:rPr>
          <w:rFonts w:ascii="SimSun" w:hAnsi="SimSun"/>
          <w:color w:val="000000"/>
          <w:szCs w:val="21"/>
        </w:rPr>
        <w:br/>
        <w:t>What time is the last train to Chofu? (到调布的末班车是几点?)</w:t>
      </w:r>
      <w:r w:rsidRPr="00AB4FD5">
        <w:rPr>
          <w:rFonts w:ascii="SimSun" w:hAnsi="SimSun"/>
          <w:color w:val="000000"/>
          <w:szCs w:val="21"/>
        </w:rPr>
        <w:br/>
        <w:t>I'm not sure. Probably around midnight. (不清楚，大概是夜里12点吧。) </w:t>
      </w:r>
      <w:r w:rsidRPr="00AB4FD5">
        <w:rPr>
          <w:rFonts w:ascii="SimSun" w:hAnsi="SimSun"/>
          <w:color w:val="000000"/>
          <w:szCs w:val="21"/>
        </w:rPr>
        <w:br/>
        <w:t>下趟车是快车吗?</w:t>
      </w:r>
      <w:r w:rsidRPr="00AB4FD5">
        <w:rPr>
          <w:rFonts w:ascii="SimSun" w:hAnsi="SimSun"/>
          <w:color w:val="000000"/>
          <w:szCs w:val="21"/>
        </w:rPr>
        <w:br/>
        <w:t>Is the next train an express? </w:t>
      </w:r>
      <w:r w:rsidRPr="00AB4FD5">
        <w:rPr>
          <w:rFonts w:ascii="SimSun" w:hAnsi="SimSun"/>
          <w:color w:val="000000"/>
          <w:szCs w:val="21"/>
        </w:rPr>
        <w:br/>
        <w:t>这趟车在调布停吗? </w:t>
      </w:r>
      <w:r w:rsidRPr="00AB4FD5">
        <w:rPr>
          <w:rFonts w:ascii="SimSun" w:hAnsi="SimSun"/>
          <w:color w:val="000000"/>
          <w:szCs w:val="21"/>
        </w:rPr>
        <w:br/>
        <w:t>Does this train stop at Chofu?</w:t>
      </w:r>
      <w:r w:rsidRPr="00AB4FD5">
        <w:rPr>
          <w:rFonts w:ascii="SimSun" w:hAnsi="SimSun"/>
          <w:color w:val="000000"/>
          <w:szCs w:val="21"/>
        </w:rPr>
        <w:br/>
        <w:t>Does this train stop at Chofu? (这趟车在调布停吗?)</w:t>
      </w:r>
      <w:r w:rsidRPr="00AB4FD5">
        <w:rPr>
          <w:rFonts w:ascii="SimSun" w:hAnsi="SimSun"/>
          <w:color w:val="000000"/>
          <w:szCs w:val="21"/>
        </w:rPr>
        <w:br/>
        <w:t>Yes, it does. (停。)</w:t>
      </w:r>
      <w:r w:rsidRPr="00AB4FD5">
        <w:rPr>
          <w:rFonts w:ascii="SimSun" w:hAnsi="SimSun"/>
          <w:color w:val="000000"/>
          <w:szCs w:val="21"/>
        </w:rPr>
        <w:br/>
        <w:t>Will this train stop at Chofu?</w:t>
      </w:r>
      <w:r w:rsidRPr="00AB4FD5">
        <w:rPr>
          <w:rFonts w:ascii="SimSun" w:hAnsi="SimSun"/>
          <w:color w:val="000000"/>
          <w:szCs w:val="21"/>
        </w:rPr>
        <w:br/>
        <w:t>Does this train go to Chofu? (这趟车去调布吗?) </w:t>
      </w:r>
      <w:r w:rsidRPr="00AB4FD5">
        <w:rPr>
          <w:rFonts w:ascii="SimSun" w:hAnsi="SimSun"/>
          <w:color w:val="000000"/>
          <w:szCs w:val="21"/>
        </w:rPr>
        <w:br/>
        <w:t>从这里数第4站。 </w:t>
      </w:r>
      <w:r w:rsidRPr="00AB4FD5">
        <w:rPr>
          <w:rFonts w:ascii="SimSun" w:hAnsi="SimSun"/>
          <w:color w:val="000000"/>
          <w:szCs w:val="21"/>
        </w:rPr>
        <w:br/>
        <w:t>It's the fourth stop from here.</w:t>
      </w:r>
      <w:r w:rsidRPr="00AB4FD5">
        <w:rPr>
          <w:rFonts w:ascii="SimSun" w:hAnsi="SimSun"/>
          <w:color w:val="000000"/>
          <w:szCs w:val="21"/>
        </w:rPr>
        <w:br/>
        <w:t>How far is it to Shinjuku? (到新宿有多远?)</w:t>
      </w:r>
      <w:r w:rsidRPr="00AB4FD5">
        <w:rPr>
          <w:rFonts w:ascii="SimSun" w:hAnsi="SimSun"/>
          <w:color w:val="000000"/>
          <w:szCs w:val="21"/>
        </w:rPr>
        <w:br/>
        <w:t>It's the fourth stop from here. (从这到那儿有4站地。)</w:t>
      </w:r>
      <w:r w:rsidRPr="00AB4FD5">
        <w:rPr>
          <w:rFonts w:ascii="SimSun" w:hAnsi="SimSun"/>
          <w:color w:val="000000"/>
          <w:szCs w:val="21"/>
        </w:rPr>
        <w:br/>
        <w:t>There are four more stops to Shinjuku.</w:t>
      </w:r>
      <w:r w:rsidRPr="00AB4FD5">
        <w:rPr>
          <w:rFonts w:ascii="SimSun" w:hAnsi="SimSun"/>
          <w:color w:val="000000"/>
          <w:szCs w:val="21"/>
        </w:rPr>
        <w:br/>
        <w:t>There are four more stops before Shinjuku. </w:t>
      </w:r>
      <w:r w:rsidRPr="00AB4FD5">
        <w:rPr>
          <w:rFonts w:ascii="SimSun" w:hAnsi="SimSun"/>
          <w:color w:val="000000"/>
          <w:szCs w:val="21"/>
        </w:rPr>
        <w:br/>
        <w:t>下下站。 </w:t>
      </w:r>
      <w:r w:rsidRPr="00AB4FD5">
        <w:rPr>
          <w:rFonts w:ascii="SimSun" w:hAnsi="SimSun"/>
          <w:color w:val="000000"/>
          <w:szCs w:val="21"/>
        </w:rPr>
        <w:br/>
        <w:t>After the next stop.</w:t>
      </w:r>
      <w:r w:rsidRPr="00AB4FD5">
        <w:rPr>
          <w:rFonts w:ascii="SimSun" w:hAnsi="SimSun"/>
          <w:color w:val="000000"/>
          <w:szCs w:val="21"/>
        </w:rPr>
        <w:br/>
        <w:t>The second stop. (第2个站。)</w:t>
      </w:r>
      <w:r w:rsidRPr="00AB4FD5">
        <w:rPr>
          <w:rFonts w:ascii="SimSun" w:hAnsi="SimSun"/>
          <w:color w:val="000000"/>
          <w:szCs w:val="21"/>
        </w:rPr>
        <w:br/>
        <w:t>Two more stops. (还有两站。) </w:t>
      </w:r>
      <w:r w:rsidRPr="00AB4FD5">
        <w:rPr>
          <w:rFonts w:ascii="SimSun" w:hAnsi="SimSun"/>
          <w:color w:val="000000"/>
          <w:szCs w:val="21"/>
        </w:rPr>
        <w:br/>
        <w:t>到新宿还有几站? </w:t>
      </w:r>
      <w:r w:rsidRPr="00AB4FD5">
        <w:rPr>
          <w:rFonts w:ascii="SimSun" w:hAnsi="SimSun"/>
          <w:color w:val="000000"/>
          <w:szCs w:val="21"/>
        </w:rPr>
        <w:br/>
        <w:t>How many stops are there to Shinjuku?</w:t>
      </w:r>
      <w:r w:rsidRPr="00AB4FD5">
        <w:rPr>
          <w:rFonts w:ascii="SimSun" w:hAnsi="SimSun"/>
          <w:color w:val="000000"/>
          <w:szCs w:val="21"/>
        </w:rPr>
        <w:br/>
        <w:t>How many stops are there to Shinjuku?(到新宿还有几站?)</w:t>
      </w:r>
      <w:r w:rsidRPr="00AB4FD5">
        <w:rPr>
          <w:rFonts w:ascii="SimSun" w:hAnsi="SimSun"/>
          <w:color w:val="000000"/>
          <w:szCs w:val="21"/>
        </w:rPr>
        <w:br/>
        <w:t>There are four more stops to Shinjuku.(到新宿还有4站。)</w:t>
      </w:r>
      <w:r w:rsidRPr="00AB4FD5">
        <w:rPr>
          <w:rFonts w:ascii="SimSun" w:hAnsi="SimSun"/>
          <w:color w:val="000000"/>
          <w:szCs w:val="21"/>
        </w:rPr>
        <w:br/>
        <w:t>下站是哪儿? </w:t>
      </w:r>
      <w:r w:rsidRPr="00AB4FD5">
        <w:rPr>
          <w:rFonts w:ascii="SimSun" w:hAnsi="SimSun"/>
          <w:color w:val="000000"/>
          <w:szCs w:val="21"/>
        </w:rPr>
        <w:br/>
        <w:t>What's the next stop?</w:t>
      </w:r>
      <w:r w:rsidRPr="00AB4FD5">
        <w:rPr>
          <w:rFonts w:ascii="SimSun" w:hAnsi="SimSun"/>
          <w:color w:val="000000"/>
          <w:szCs w:val="21"/>
        </w:rPr>
        <w:br/>
        <w:t>What's the next station?</w:t>
      </w:r>
      <w:r w:rsidRPr="00AB4FD5">
        <w:rPr>
          <w:rFonts w:ascii="SimSun" w:hAnsi="SimSun"/>
          <w:color w:val="000000"/>
          <w:szCs w:val="21"/>
        </w:rPr>
        <w:br/>
        <w:t>Could you tell me what the next station is? (您能告诉我下站是哪儿吗?)</w:t>
      </w:r>
      <w:r w:rsidRPr="00AB4FD5">
        <w:rPr>
          <w:rFonts w:ascii="SimSun" w:hAnsi="SimSun"/>
          <w:color w:val="000000"/>
          <w:szCs w:val="21"/>
        </w:rPr>
        <w:br/>
        <w:t>Would you tell me what the next stop is? (请告诉我下站到哪儿了?)</w:t>
      </w:r>
      <w:r w:rsidRPr="00AB4FD5">
        <w:rPr>
          <w:rFonts w:ascii="SimSun" w:hAnsi="SimSun"/>
          <w:color w:val="000000"/>
          <w:szCs w:val="21"/>
        </w:rPr>
        <w:br/>
        <w:t>I was wondering what the next station is. (我不知道下站是哪儿。)</w:t>
      </w:r>
      <w:r w:rsidRPr="00AB4FD5">
        <w:rPr>
          <w:rFonts w:ascii="SimSun" w:hAnsi="SimSun"/>
          <w:color w:val="000000"/>
          <w:szCs w:val="21"/>
        </w:rPr>
        <w:br/>
        <w:t>Is the next station Chofu? (下站是调布吗?) </w:t>
      </w:r>
      <w:r w:rsidRPr="00AB4FD5">
        <w:rPr>
          <w:rFonts w:ascii="SimSun" w:hAnsi="SimSun"/>
          <w:color w:val="000000"/>
          <w:szCs w:val="21"/>
        </w:rPr>
        <w:br/>
        <w:t>下站是调布。 </w:t>
      </w:r>
      <w:r w:rsidRPr="00AB4FD5">
        <w:rPr>
          <w:rFonts w:ascii="SimSun" w:hAnsi="SimSun"/>
          <w:color w:val="000000"/>
          <w:szCs w:val="21"/>
        </w:rPr>
        <w:br/>
        <w:t>The next stop is Chofu. </w:t>
      </w:r>
      <w:r w:rsidRPr="00AB4FD5">
        <w:rPr>
          <w:rFonts w:ascii="SimSun" w:hAnsi="SimSun"/>
          <w:color w:val="000000"/>
          <w:szCs w:val="21"/>
        </w:rPr>
        <w:br/>
        <w:t>我在哪儿可以打到车? </w:t>
      </w:r>
      <w:r w:rsidRPr="00AB4FD5">
        <w:rPr>
          <w:rFonts w:ascii="SimSun" w:hAnsi="SimSun"/>
          <w:color w:val="000000"/>
          <w:szCs w:val="21"/>
        </w:rPr>
        <w:br/>
        <w:t>Where can I get a taxi?</w:t>
      </w:r>
      <w:r w:rsidRPr="00AB4FD5">
        <w:rPr>
          <w:rFonts w:ascii="SimSun" w:hAnsi="SimSun"/>
          <w:color w:val="000000"/>
          <w:szCs w:val="21"/>
        </w:rPr>
        <w:br/>
        <w:t>Where can I get a taxi? (我在哪儿可以打到车?)</w:t>
      </w:r>
      <w:r w:rsidRPr="00AB4FD5">
        <w:rPr>
          <w:rFonts w:ascii="SimSun" w:hAnsi="SimSun"/>
          <w:color w:val="000000"/>
          <w:szCs w:val="21"/>
        </w:rPr>
        <w:br/>
        <w:t>There's a taxi stand up ahead. (前面就有出租汽车站。)</w:t>
      </w:r>
      <w:r w:rsidRPr="00AB4FD5">
        <w:rPr>
          <w:rFonts w:ascii="SimSun" w:hAnsi="SimSun"/>
          <w:color w:val="000000"/>
          <w:szCs w:val="21"/>
        </w:rPr>
        <w:br/>
        <w:t>Where can I catch a taxi?</w:t>
      </w:r>
      <w:r w:rsidRPr="00AB4FD5">
        <w:rPr>
          <w:rFonts w:ascii="SimSun" w:hAnsi="SimSun"/>
          <w:color w:val="000000"/>
          <w:szCs w:val="21"/>
        </w:rPr>
        <w:br/>
        <w:t>Do you know where I can get a taxi? (您知道哪儿有出租汽车站吗?)</w:t>
      </w:r>
      <w:r w:rsidRPr="00AB4FD5">
        <w:rPr>
          <w:rFonts w:ascii="SimSun" w:hAnsi="SimSun"/>
          <w:color w:val="000000"/>
          <w:szCs w:val="21"/>
        </w:rPr>
        <w:br/>
        <w:t>Where's a taxi stand around here? (这附近哪儿有出租汽车站?) </w:t>
      </w:r>
      <w:r w:rsidRPr="00AB4FD5">
        <w:rPr>
          <w:rFonts w:ascii="SimSun" w:hAnsi="SimSun"/>
          <w:color w:val="000000"/>
          <w:szCs w:val="21"/>
        </w:rPr>
        <w:br/>
        <w:t>出租车站在哪儿? </w:t>
      </w:r>
      <w:r w:rsidRPr="00AB4FD5">
        <w:rPr>
          <w:rFonts w:ascii="SimSun" w:hAnsi="SimSun"/>
          <w:color w:val="000000"/>
          <w:szCs w:val="21"/>
        </w:rPr>
        <w:br/>
        <w:t>Where's the taxi stand?</w:t>
      </w:r>
      <w:r w:rsidRPr="00AB4FD5">
        <w:rPr>
          <w:rFonts w:ascii="SimSun" w:hAnsi="SimSun"/>
          <w:color w:val="000000"/>
          <w:szCs w:val="21"/>
        </w:rPr>
        <w:br/>
        <w:t>Where's the cabstand? </w:t>
      </w:r>
      <w:r w:rsidRPr="00AB4FD5">
        <w:rPr>
          <w:rFonts w:ascii="SimSun" w:hAnsi="SimSun"/>
          <w:color w:val="000000"/>
          <w:szCs w:val="21"/>
        </w:rPr>
        <w:br/>
        <w:t>请帮我叫辆出租车。 </w:t>
      </w:r>
      <w:r w:rsidRPr="00AB4FD5">
        <w:rPr>
          <w:rFonts w:ascii="SimSun" w:hAnsi="SimSun"/>
          <w:color w:val="000000"/>
          <w:szCs w:val="21"/>
        </w:rPr>
        <w:br/>
        <w:t>Call me a taxi, please.</w:t>
      </w:r>
      <w:r w:rsidRPr="00AB4FD5">
        <w:rPr>
          <w:rFonts w:ascii="SimSun" w:hAnsi="SimSun"/>
          <w:color w:val="000000"/>
          <w:szCs w:val="21"/>
        </w:rPr>
        <w:br/>
        <w:t>Call me a taxi, please. (请帮我叫辆出租车。)</w:t>
      </w:r>
      <w:r w:rsidRPr="00AB4FD5">
        <w:rPr>
          <w:rFonts w:ascii="SimSun" w:hAnsi="SimSun"/>
          <w:color w:val="000000"/>
          <w:szCs w:val="21"/>
        </w:rPr>
        <w:br/>
        <w:t>Certainly. Where to, sir? (好的，您去哪儿?)</w:t>
      </w:r>
      <w:r w:rsidRPr="00AB4FD5">
        <w:rPr>
          <w:rFonts w:ascii="SimSun" w:hAnsi="SimSun"/>
          <w:color w:val="000000"/>
          <w:szCs w:val="21"/>
        </w:rPr>
        <w:br/>
        <w:t>Can you get me a taxi, please? (您能帮我叫辆出租车吗?)</w:t>
      </w:r>
      <w:r w:rsidRPr="00AB4FD5">
        <w:rPr>
          <w:rFonts w:ascii="SimSun" w:hAnsi="SimSun"/>
          <w:color w:val="000000"/>
          <w:szCs w:val="21"/>
        </w:rPr>
        <w:br/>
        <w:t>Taxi, please.</w:t>
      </w:r>
      <w:r w:rsidRPr="00AB4FD5">
        <w:rPr>
          <w:rFonts w:ascii="SimSun" w:hAnsi="SimSun"/>
          <w:color w:val="000000"/>
          <w:szCs w:val="21"/>
        </w:rPr>
        <w:br/>
        <w:t>Hail a taxi, please. *hail 表示“大声叫、叫住(船、车、人等)”。</w:t>
      </w:r>
      <w:r w:rsidRPr="00AB4FD5">
        <w:rPr>
          <w:rFonts w:ascii="SimSun" w:hAnsi="SimSun"/>
          <w:color w:val="000000"/>
          <w:szCs w:val="21"/>
        </w:rPr>
        <w:br/>
        <w:t>Ring me a taxi, please. *英式英语。用于打电话叫出租车时。</w:t>
      </w:r>
      <w:r w:rsidRPr="00AB4FD5">
        <w:rPr>
          <w:rFonts w:ascii="SimSun" w:hAnsi="SimSun"/>
          <w:color w:val="000000"/>
          <w:szCs w:val="21"/>
        </w:rPr>
        <w:br/>
        <w:t>到市中心得多长时间? </w:t>
      </w:r>
      <w:r w:rsidRPr="00AB4FD5">
        <w:rPr>
          <w:rFonts w:ascii="SimSun" w:hAnsi="SimSun"/>
          <w:color w:val="000000"/>
          <w:szCs w:val="21"/>
        </w:rPr>
        <w:br/>
        <w:t>How long does it take to get downtown? </w:t>
      </w:r>
      <w:r w:rsidRPr="00AB4FD5">
        <w:rPr>
          <w:rFonts w:ascii="SimSun" w:hAnsi="SimSun"/>
          <w:color w:val="000000"/>
          <w:szCs w:val="21"/>
        </w:rPr>
        <w:br/>
        <w:t>要花多少钱? </w:t>
      </w:r>
      <w:r w:rsidRPr="00AB4FD5">
        <w:rPr>
          <w:rFonts w:ascii="SimSun" w:hAnsi="SimSun"/>
          <w:color w:val="000000"/>
          <w:szCs w:val="21"/>
        </w:rPr>
        <w:br/>
        <w:t>How much does it cost?</w:t>
      </w:r>
      <w:r w:rsidRPr="00AB4FD5">
        <w:rPr>
          <w:rFonts w:ascii="SimSun" w:hAnsi="SimSun"/>
          <w:color w:val="000000"/>
          <w:szCs w:val="21"/>
        </w:rPr>
        <w:br/>
        <w:t>How much will it cost?</w:t>
      </w:r>
      <w:r w:rsidRPr="00AB4FD5">
        <w:rPr>
          <w:rFonts w:ascii="SimSun" w:hAnsi="SimSun"/>
          <w:color w:val="000000"/>
          <w:szCs w:val="21"/>
        </w:rPr>
        <w:br/>
        <w:t>How much do you charge? </w:t>
      </w:r>
      <w:r w:rsidRPr="00AB4FD5">
        <w:rPr>
          <w:rFonts w:ascii="SimSun" w:hAnsi="SimSun"/>
          <w:color w:val="000000"/>
          <w:szCs w:val="21"/>
        </w:rPr>
        <w:br/>
        <w:t>您去哪儿? </w:t>
      </w:r>
      <w:r w:rsidRPr="00AB4FD5">
        <w:rPr>
          <w:rFonts w:ascii="SimSun" w:hAnsi="SimSun"/>
          <w:color w:val="000000"/>
          <w:szCs w:val="21"/>
        </w:rPr>
        <w:br/>
        <w:t>Where to?</w:t>
      </w:r>
      <w:r w:rsidRPr="00AB4FD5">
        <w:rPr>
          <w:rFonts w:ascii="SimSun" w:hAnsi="SimSun"/>
          <w:color w:val="000000"/>
          <w:szCs w:val="21"/>
        </w:rPr>
        <w:br/>
        <w:t>Where're you going?</w:t>
      </w:r>
      <w:r w:rsidRPr="00AB4FD5">
        <w:rPr>
          <w:rFonts w:ascii="SimSun" w:hAnsi="SimSun"/>
          <w:color w:val="000000"/>
          <w:szCs w:val="21"/>
        </w:rPr>
        <w:br/>
        <w:t>Where would you like to go? (您想去哪儿?) </w:t>
      </w:r>
      <w:r w:rsidRPr="00AB4FD5">
        <w:rPr>
          <w:rFonts w:ascii="SimSun" w:hAnsi="SimSun"/>
          <w:color w:val="000000"/>
          <w:szCs w:val="21"/>
        </w:rPr>
        <w:br/>
        <w:t>请到华尔街。 </w:t>
      </w:r>
      <w:r w:rsidRPr="00AB4FD5">
        <w:rPr>
          <w:rFonts w:ascii="SimSun" w:hAnsi="SimSun"/>
          <w:color w:val="000000"/>
          <w:szCs w:val="21"/>
        </w:rPr>
        <w:br/>
        <w:t>To Wall Street, please. </w:t>
      </w:r>
      <w:r w:rsidRPr="00AB4FD5">
        <w:rPr>
          <w:rFonts w:ascii="SimSun" w:hAnsi="SimSun"/>
          <w:color w:val="000000"/>
          <w:szCs w:val="21"/>
        </w:rPr>
        <w:br/>
        <w:t>请到这个地址。 </w:t>
      </w:r>
      <w:r w:rsidRPr="00AB4FD5">
        <w:rPr>
          <w:rFonts w:ascii="SimSun" w:hAnsi="SimSun"/>
          <w:color w:val="000000"/>
          <w:szCs w:val="21"/>
        </w:rPr>
        <w:br/>
        <w:t>To this address, please.</w:t>
      </w:r>
      <w:r w:rsidRPr="00AB4FD5">
        <w:rPr>
          <w:rFonts w:ascii="SimSun" w:hAnsi="SimSun"/>
          <w:color w:val="000000"/>
          <w:szCs w:val="21"/>
        </w:rPr>
        <w:br/>
        <w:t>Take me to this address, please.</w:t>
      </w:r>
      <w:r w:rsidRPr="00AB4FD5">
        <w:rPr>
          <w:rFonts w:ascii="SimSun" w:hAnsi="SimSun"/>
          <w:color w:val="000000"/>
          <w:szCs w:val="21"/>
        </w:rPr>
        <w:br/>
        <w:t>I'd like to go to this address.</w:t>
      </w:r>
      <w:r w:rsidRPr="00AB4FD5">
        <w:rPr>
          <w:rFonts w:ascii="SimSun" w:hAnsi="SimSun"/>
          <w:color w:val="000000"/>
          <w:szCs w:val="21"/>
        </w:rPr>
        <w:br/>
        <w:t>Please take me here. (请带我到这儿。) </w:t>
      </w:r>
      <w:r w:rsidRPr="00AB4FD5">
        <w:rPr>
          <w:rFonts w:ascii="SimSun" w:hAnsi="SimSun"/>
          <w:color w:val="000000"/>
          <w:szCs w:val="21"/>
        </w:rPr>
        <w:br/>
        <w:t>我有急事。 </w:t>
      </w:r>
      <w:r w:rsidRPr="00AB4FD5">
        <w:rPr>
          <w:rFonts w:ascii="SimSun" w:hAnsi="SimSun"/>
          <w:color w:val="000000"/>
          <w:szCs w:val="21"/>
        </w:rPr>
        <w:br/>
        <w:t>I'm in a hurry.</w:t>
      </w:r>
      <w:r w:rsidRPr="00AB4FD5">
        <w:rPr>
          <w:rFonts w:ascii="SimSun" w:hAnsi="SimSun"/>
          <w:color w:val="000000"/>
          <w:szCs w:val="21"/>
        </w:rPr>
        <w:br/>
        <w:t>I'm in a hurry. (我有急事。)</w:t>
      </w:r>
      <w:r w:rsidRPr="00AB4FD5">
        <w:rPr>
          <w:rFonts w:ascii="SimSun" w:hAnsi="SimSun"/>
          <w:color w:val="000000"/>
          <w:szCs w:val="21"/>
        </w:rPr>
        <w:br/>
        <w:t>May I ask why? (怎么了?)*有礼貌的问法。 </w:t>
      </w:r>
      <w:r w:rsidRPr="00AB4FD5">
        <w:rPr>
          <w:rFonts w:ascii="SimSun" w:hAnsi="SimSun"/>
          <w:color w:val="000000"/>
          <w:szCs w:val="21"/>
        </w:rPr>
        <w:br/>
        <w:t>请走最近的路。 </w:t>
      </w:r>
      <w:r w:rsidRPr="00AB4FD5">
        <w:rPr>
          <w:rFonts w:ascii="SimSun" w:hAnsi="SimSun"/>
          <w:color w:val="000000"/>
          <w:szCs w:val="21"/>
        </w:rPr>
        <w:br/>
        <w:t>Take the shortest way, please. </w:t>
      </w:r>
      <w:r w:rsidRPr="00AB4FD5">
        <w:rPr>
          <w:rFonts w:ascii="SimSun" w:hAnsi="SimSun"/>
          <w:color w:val="000000"/>
          <w:szCs w:val="21"/>
        </w:rPr>
        <w:br/>
        <w:t>请您在这儿稍等一下。</w:t>
      </w:r>
      <w:r w:rsidRPr="00AB4FD5">
        <w:rPr>
          <w:rFonts w:ascii="SimSun" w:hAnsi="SimSun"/>
          <w:color w:val="000000"/>
          <w:szCs w:val="21"/>
        </w:rPr>
        <w:br/>
        <w:t>Could you wait for me, please? </w:t>
      </w:r>
      <w:r w:rsidRPr="00AB4FD5">
        <w:rPr>
          <w:rFonts w:ascii="SimSun" w:hAnsi="SimSun"/>
          <w:color w:val="000000"/>
          <w:szCs w:val="21"/>
        </w:rPr>
        <w:br/>
        <w:t>请在这儿停吧。 </w:t>
      </w:r>
      <w:r w:rsidRPr="00AB4FD5">
        <w:rPr>
          <w:rFonts w:ascii="SimSun" w:hAnsi="SimSun"/>
          <w:color w:val="000000"/>
          <w:szCs w:val="21"/>
        </w:rPr>
        <w:br/>
        <w:t>Stop here, please. </w:t>
      </w:r>
      <w:r w:rsidRPr="00AB4FD5">
        <w:rPr>
          <w:rFonts w:ascii="SimSun" w:hAnsi="SimSun"/>
          <w:color w:val="000000"/>
          <w:szCs w:val="21"/>
        </w:rPr>
        <w:br/>
        <w:t>您能帮我拿一下行李吗? </w:t>
      </w:r>
      <w:r w:rsidRPr="00AB4FD5">
        <w:rPr>
          <w:rFonts w:ascii="SimSun" w:hAnsi="SimSun"/>
          <w:color w:val="000000"/>
          <w:szCs w:val="21"/>
        </w:rPr>
        <w:br/>
        <w:t>Could you help me carry my bag? </w:t>
      </w:r>
      <w:r w:rsidRPr="00AB4FD5">
        <w:rPr>
          <w:rFonts w:ascii="SimSun" w:hAnsi="SimSun"/>
          <w:color w:val="000000"/>
          <w:szCs w:val="21"/>
        </w:rPr>
        <w:br/>
        <w:t>到那儿的话要花多少钱? </w:t>
      </w:r>
      <w:r w:rsidRPr="00AB4FD5">
        <w:rPr>
          <w:rFonts w:ascii="SimSun" w:hAnsi="SimSun"/>
          <w:color w:val="000000"/>
          <w:szCs w:val="21"/>
        </w:rPr>
        <w:br/>
        <w:t>How much would it cost to get there? *用would表示类似“要是去……的话”的语气，句子显得有礼貌、客气。</w:t>
      </w:r>
      <w:r w:rsidRPr="00AB4FD5">
        <w:rPr>
          <w:rFonts w:ascii="SimSun" w:hAnsi="SimSun"/>
          <w:color w:val="000000"/>
          <w:szCs w:val="21"/>
        </w:rPr>
        <w:br/>
        <w:t>How much will it cost? </w:t>
      </w:r>
      <w:r w:rsidRPr="00AB4FD5">
        <w:rPr>
          <w:rFonts w:ascii="SimSun" w:hAnsi="SimSun"/>
          <w:color w:val="000000"/>
          <w:szCs w:val="21"/>
        </w:rPr>
        <w:br/>
        <w:t>公共汽车站在哪儿? </w:t>
      </w:r>
      <w:r w:rsidRPr="00AB4FD5">
        <w:rPr>
          <w:rFonts w:ascii="SimSun" w:hAnsi="SimSun"/>
          <w:color w:val="000000"/>
          <w:szCs w:val="21"/>
        </w:rPr>
        <w:br/>
        <w:t>Where's the bus stop? </w:t>
      </w:r>
      <w:r w:rsidRPr="00AB4FD5">
        <w:rPr>
          <w:rFonts w:ascii="SimSun" w:hAnsi="SimSun"/>
          <w:color w:val="000000"/>
          <w:szCs w:val="21"/>
        </w:rPr>
        <w:br/>
        <w:t>有去机场的大巴吗? </w:t>
      </w:r>
      <w:r w:rsidRPr="00AB4FD5">
        <w:rPr>
          <w:rFonts w:ascii="SimSun" w:hAnsi="SimSun"/>
          <w:color w:val="000000"/>
          <w:szCs w:val="21"/>
        </w:rPr>
        <w:br/>
        <w:t>Is there a bus to the airport?</w:t>
      </w:r>
      <w:r w:rsidRPr="00AB4FD5">
        <w:rPr>
          <w:rFonts w:ascii="SimSun" w:hAnsi="SimSun"/>
          <w:color w:val="000000"/>
          <w:szCs w:val="21"/>
        </w:rPr>
        <w:br/>
        <w:t>Is there a bus to the airport? (有去机场的汽车吗?)</w:t>
      </w:r>
      <w:r w:rsidRPr="00AB4FD5">
        <w:rPr>
          <w:rFonts w:ascii="SimSun" w:hAnsi="SimSun"/>
          <w:color w:val="000000"/>
          <w:szCs w:val="21"/>
        </w:rPr>
        <w:br/>
        <w:t>No, I'm afraid not. (恐怕没有。) </w:t>
      </w:r>
      <w:r w:rsidRPr="00AB4FD5">
        <w:rPr>
          <w:rFonts w:ascii="SimSun" w:hAnsi="SimSun"/>
          <w:color w:val="000000"/>
          <w:szCs w:val="21"/>
        </w:rPr>
        <w:br/>
        <w:t>美术馆是第几站?</w:t>
      </w:r>
      <w:r w:rsidRPr="00AB4FD5">
        <w:rPr>
          <w:rFonts w:ascii="SimSun" w:hAnsi="SimSun"/>
          <w:color w:val="000000"/>
          <w:szCs w:val="21"/>
        </w:rPr>
        <w:br/>
        <w:t>How many stops to the museum? </w:t>
      </w:r>
      <w:r w:rsidRPr="00AB4FD5">
        <w:rPr>
          <w:rFonts w:ascii="SimSun" w:hAnsi="SimSun"/>
          <w:color w:val="000000"/>
          <w:szCs w:val="21"/>
        </w:rPr>
        <w:br/>
        <w:t>下趟到成田机场的车是几点? </w:t>
      </w:r>
      <w:r w:rsidRPr="00AB4FD5">
        <w:rPr>
          <w:rFonts w:ascii="SimSun" w:hAnsi="SimSun"/>
          <w:color w:val="000000"/>
          <w:szCs w:val="21"/>
        </w:rPr>
        <w:br/>
        <w:t>When is the next bus to Narita?</w:t>
      </w:r>
      <w:r w:rsidRPr="00AB4FD5">
        <w:rPr>
          <w:rFonts w:ascii="SimSun" w:hAnsi="SimSun"/>
          <w:color w:val="000000"/>
          <w:szCs w:val="21"/>
        </w:rPr>
        <w:br/>
        <w:t>When is the next bus to Narita? (下趟到成田机场的车是几点?)</w:t>
      </w:r>
      <w:r w:rsidRPr="00AB4FD5">
        <w:rPr>
          <w:rFonts w:ascii="SimSun" w:hAnsi="SimSun"/>
          <w:color w:val="000000"/>
          <w:szCs w:val="21"/>
        </w:rPr>
        <w:br/>
        <w:t>It's at 4</w:t>
      </w:r>
      <w:r w:rsidRPr="00AB4FD5">
        <w:rPr>
          <w:rFonts w:ascii="SimSun" w:hAnsi="SimSun" w:cs="SimSun" w:hint="eastAsia"/>
          <w:color w:val="000000"/>
          <w:szCs w:val="21"/>
        </w:rPr>
        <w:t>∶</w:t>
      </w:r>
      <w:r w:rsidRPr="00AB4FD5">
        <w:rPr>
          <w:rFonts w:ascii="SimSun" w:hAnsi="SimSun" w:cs="Verdana"/>
          <w:color w:val="000000"/>
          <w:szCs w:val="21"/>
        </w:rPr>
        <w:t>10. (4</w:t>
      </w:r>
      <w:r w:rsidRPr="00AB4FD5">
        <w:rPr>
          <w:rFonts w:ascii="SimSun" w:hAnsi="SimSun"/>
          <w:color w:val="000000"/>
          <w:szCs w:val="21"/>
        </w:rPr>
        <w:t>点10分。)</w:t>
      </w:r>
      <w:r w:rsidRPr="00AB4FD5">
        <w:rPr>
          <w:rFonts w:ascii="SimSun" w:hAnsi="SimSun"/>
          <w:color w:val="000000"/>
          <w:szCs w:val="21"/>
        </w:rPr>
        <w:br/>
        <w:t>When does the next bus to Narita leave? (下趟到成田的车几点开?)</w:t>
      </w:r>
      <w:r w:rsidRPr="00AB4FD5">
        <w:rPr>
          <w:rFonts w:ascii="SimSun" w:hAnsi="SimSun"/>
          <w:color w:val="000000"/>
          <w:szCs w:val="21"/>
        </w:rPr>
        <w:br/>
        <w:t>How long do I have to wait for the next bus to Narita? (还得等多长时间才能有到成田机场的车?)</w:t>
      </w:r>
      <w:r w:rsidRPr="00AB4FD5">
        <w:rPr>
          <w:rFonts w:ascii="SimSun" w:hAnsi="SimSun"/>
          <w:color w:val="000000"/>
          <w:szCs w:val="21"/>
        </w:rPr>
        <w:br/>
        <w:t>What time is the next bus to Narita?</w:t>
      </w:r>
      <w:r w:rsidRPr="00AB4FD5">
        <w:rPr>
          <w:rFonts w:ascii="SimSun" w:hAnsi="SimSun"/>
          <w:color w:val="000000"/>
          <w:szCs w:val="21"/>
        </w:rPr>
        <w:br/>
        <w:t>How soon is the next bus to Narita? (下趟到成田的车多久才能来?) </w:t>
      </w:r>
      <w:r w:rsidRPr="00AB4FD5">
        <w:rPr>
          <w:rFonts w:ascii="SimSun" w:hAnsi="SimSun"/>
          <w:color w:val="000000"/>
          <w:szCs w:val="21"/>
        </w:rPr>
        <w:br/>
        <w:t>这辆车是去机场的吗? </w:t>
      </w:r>
      <w:r w:rsidRPr="00AB4FD5">
        <w:rPr>
          <w:rFonts w:ascii="SimSun" w:hAnsi="SimSun"/>
          <w:color w:val="000000"/>
          <w:szCs w:val="21"/>
        </w:rPr>
        <w:br/>
        <w:t>Does this bus go to the airport? </w:t>
      </w:r>
      <w:r w:rsidRPr="00AB4FD5">
        <w:rPr>
          <w:rFonts w:ascii="SimSun" w:hAnsi="SimSun"/>
          <w:color w:val="000000"/>
          <w:szCs w:val="21"/>
        </w:rPr>
        <w:br/>
        <w:t>麻烦您到站时告诉我一声。 </w:t>
      </w:r>
      <w:r w:rsidRPr="00AB4FD5">
        <w:rPr>
          <w:rFonts w:ascii="SimSun" w:hAnsi="SimSun"/>
          <w:color w:val="000000"/>
          <w:szCs w:val="21"/>
        </w:rPr>
        <w:br/>
        <w:t>Could you tell me when to get off?</w:t>
      </w:r>
      <w:r w:rsidRPr="00AB4FD5">
        <w:rPr>
          <w:rFonts w:ascii="SimSun" w:hAnsi="SimSun"/>
          <w:color w:val="000000"/>
          <w:szCs w:val="21"/>
        </w:rPr>
        <w:br/>
        <w:t>Could you tell me when to get off? (麻烦您到站时告诉我一声。)</w:t>
      </w:r>
      <w:r w:rsidRPr="00AB4FD5">
        <w:rPr>
          <w:rFonts w:ascii="SimSun" w:hAnsi="SimSun"/>
          <w:color w:val="000000"/>
          <w:szCs w:val="21"/>
        </w:rPr>
        <w:br/>
        <w:t>No problem. (没问题。) </w:t>
      </w:r>
      <w:r w:rsidRPr="00AB4FD5">
        <w:rPr>
          <w:rFonts w:ascii="SimSun" w:hAnsi="SimSun"/>
          <w:color w:val="000000"/>
          <w:szCs w:val="21"/>
        </w:rPr>
        <w:br/>
        <w:t>汽车刚走。</w:t>
      </w:r>
      <w:r w:rsidRPr="00AB4FD5">
        <w:rPr>
          <w:rFonts w:ascii="SimSun" w:hAnsi="SimSun"/>
          <w:color w:val="000000"/>
          <w:szCs w:val="21"/>
        </w:rPr>
        <w:br/>
        <w:t>The bus has just left. *加上just含有“就在刚才”的语气。</w:t>
      </w:r>
      <w:r w:rsidRPr="00AB4FD5">
        <w:rPr>
          <w:rFonts w:ascii="SimSun" w:hAnsi="SimSun"/>
          <w:color w:val="000000"/>
          <w:szCs w:val="21"/>
        </w:rPr>
        <w:br/>
        <w:t>The bus just left.</w:t>
      </w:r>
      <w:r w:rsidRPr="00AB4FD5">
        <w:rPr>
          <w:rFonts w:ascii="SimSun" w:hAnsi="SimSun"/>
          <w:color w:val="000000"/>
          <w:szCs w:val="21"/>
        </w:rPr>
        <w:br/>
        <w:t>We just missed our bus. (就在刚才，我们错过了那趟汽车。) *miss“错过，没赶上”。 </w:t>
      </w:r>
      <w:r w:rsidRPr="00AB4FD5">
        <w:rPr>
          <w:rFonts w:ascii="SimSun" w:hAnsi="SimSun"/>
          <w:color w:val="000000"/>
          <w:szCs w:val="21"/>
        </w:rPr>
        <w:br/>
        <w:t>汽车没有准时来。 </w:t>
      </w:r>
      <w:r w:rsidRPr="00AB4FD5">
        <w:rPr>
          <w:rFonts w:ascii="SimSun" w:hAnsi="SimSun"/>
          <w:color w:val="000000"/>
          <w:szCs w:val="21"/>
        </w:rPr>
        <w:br/>
        <w:t>The buses don't come on time. *on time“正点，按时间”。</w:t>
      </w:r>
      <w:r w:rsidRPr="00AB4FD5">
        <w:rPr>
          <w:rFonts w:ascii="SimSun" w:hAnsi="SimSun"/>
          <w:color w:val="000000"/>
          <w:szCs w:val="21"/>
        </w:rPr>
        <w:br/>
        <w:t>The buses are not punctual.</w:t>
      </w:r>
      <w:r w:rsidRPr="00AB4FD5">
        <w:rPr>
          <w:rFonts w:ascii="SimSun" w:hAnsi="SimSun"/>
          <w:color w:val="000000"/>
          <w:szCs w:val="21"/>
        </w:rPr>
        <w:br/>
        <w:t>The buses don't come as scheduled.</w:t>
      </w:r>
      <w:r w:rsidRPr="00AB4FD5">
        <w:rPr>
          <w:rFonts w:ascii="SimSun" w:hAnsi="SimSun"/>
          <w:color w:val="000000"/>
          <w:szCs w:val="21"/>
        </w:rPr>
        <w:br/>
        <w:t>The buses are always late. (汽车总是晚点。) </w:t>
      </w:r>
      <w:r w:rsidRPr="00AB4FD5">
        <w:rPr>
          <w:rFonts w:ascii="SimSun" w:hAnsi="SimSun"/>
          <w:color w:val="000000"/>
          <w:szCs w:val="21"/>
        </w:rPr>
        <w:br/>
        <w:t>这儿有人坐吗? </w:t>
      </w:r>
      <w:r w:rsidRPr="00AB4FD5">
        <w:rPr>
          <w:rFonts w:ascii="SimSun" w:hAnsi="SimSun"/>
          <w:color w:val="000000"/>
          <w:szCs w:val="21"/>
        </w:rPr>
        <w:br/>
        <w:t>Is this seat taken? </w:t>
      </w:r>
      <w:r w:rsidRPr="00AB4FD5">
        <w:rPr>
          <w:rFonts w:ascii="SimSun" w:hAnsi="SimSun"/>
          <w:color w:val="000000"/>
          <w:szCs w:val="21"/>
        </w:rPr>
        <w:br/>
        <w:t>Is this seat taken? (这儿有人坐吗?)</w:t>
      </w:r>
      <w:r w:rsidRPr="00AB4FD5">
        <w:rPr>
          <w:rFonts w:ascii="SimSun" w:hAnsi="SimSun"/>
          <w:color w:val="000000"/>
          <w:szCs w:val="21"/>
        </w:rPr>
        <w:br/>
        <w:t>No, it's not. (没人坐。)</w:t>
      </w:r>
      <w:r w:rsidRPr="00AB4FD5">
        <w:rPr>
          <w:rFonts w:ascii="SimSun" w:hAnsi="SimSun"/>
          <w:color w:val="000000"/>
          <w:szCs w:val="21"/>
        </w:rPr>
        <w:br/>
        <w:t>Is anyone sitting here? (有人坐这儿吗?)</w:t>
      </w:r>
      <w:r w:rsidRPr="00AB4FD5">
        <w:rPr>
          <w:rFonts w:ascii="SimSun" w:hAnsi="SimSun"/>
          <w:color w:val="000000"/>
          <w:szCs w:val="21"/>
        </w:rPr>
        <w:br/>
        <w:t>Can I sit here? (我可以坐这儿吗?)</w:t>
      </w:r>
      <w:r w:rsidRPr="00AB4FD5">
        <w:rPr>
          <w:rFonts w:ascii="SimSun" w:hAnsi="SimSun"/>
          <w:color w:val="000000"/>
          <w:szCs w:val="21"/>
        </w:rPr>
        <w:br/>
        <w:t>Do you mind if I sit here? (我坐这儿可以吗?)</w:t>
      </w:r>
      <w:r w:rsidRPr="00AB4FD5">
        <w:rPr>
          <w:rFonts w:ascii="SimSun" w:hAnsi="SimSun"/>
          <w:color w:val="000000"/>
          <w:szCs w:val="21"/>
        </w:rPr>
        <w:br/>
        <w:t>Is this seat free? </w:t>
      </w:r>
      <w:r w:rsidRPr="00AB4FD5">
        <w:rPr>
          <w:rFonts w:ascii="SimSun" w:hAnsi="SimSun"/>
          <w:color w:val="000000"/>
          <w:szCs w:val="21"/>
        </w:rPr>
        <w:br/>
        <w:t>路上是不是很堵车? </w:t>
      </w:r>
      <w:r w:rsidRPr="00AB4FD5">
        <w:rPr>
          <w:rFonts w:ascii="SimSun" w:hAnsi="SimSun"/>
          <w:color w:val="000000"/>
          <w:szCs w:val="21"/>
        </w:rPr>
        <w:br/>
        <w:t>Isn't the traffic heavy?</w:t>
      </w:r>
      <w:r w:rsidRPr="00AB4FD5">
        <w:rPr>
          <w:rFonts w:ascii="SimSun" w:hAnsi="SimSun"/>
          <w:color w:val="000000"/>
          <w:szCs w:val="21"/>
        </w:rPr>
        <w:br/>
        <w:t>Isn't it crowded?</w:t>
      </w:r>
      <w:r w:rsidRPr="00AB4FD5">
        <w:rPr>
          <w:rFonts w:ascii="SimSun" w:hAnsi="SimSun"/>
          <w:color w:val="000000"/>
          <w:szCs w:val="21"/>
        </w:rPr>
        <w:br/>
        <w:t>Isn't the road congested?</w:t>
      </w:r>
      <w:r w:rsidRPr="00AB4FD5">
        <w:rPr>
          <w:rFonts w:ascii="SimSun" w:hAnsi="SimSun"/>
          <w:color w:val="000000"/>
          <w:szCs w:val="21"/>
        </w:rPr>
        <w:br/>
      </w:r>
      <w:r w:rsidRPr="00AB4FD5">
        <w:rPr>
          <w:rFonts w:ascii="SimSun" w:hAnsi="SimSun"/>
          <w:color w:val="000000"/>
          <w:szCs w:val="21"/>
        </w:rPr>
        <w:br/>
        <w:t>●租车</w:t>
      </w:r>
      <w:r w:rsidRPr="00AB4FD5">
        <w:rPr>
          <w:rFonts w:ascii="SimSun" w:hAnsi="SimSun"/>
          <w:color w:val="000000"/>
          <w:szCs w:val="21"/>
        </w:rPr>
        <w:br/>
        <w:t>租车的事，我该问谁?</w:t>
      </w:r>
      <w:r w:rsidRPr="00AB4FD5">
        <w:rPr>
          <w:rFonts w:ascii="SimSun" w:hAnsi="SimSun"/>
          <w:color w:val="000000"/>
          <w:szCs w:val="21"/>
        </w:rPr>
        <w:br/>
        <w:t>Who should I ask about car rentals? *rent-a-car 多指租借的车辆，而car rental 是指汽车租赁服务。 </w:t>
      </w:r>
      <w:r w:rsidRPr="00AB4FD5">
        <w:rPr>
          <w:rFonts w:ascii="SimSun" w:hAnsi="SimSun"/>
          <w:color w:val="000000"/>
          <w:szCs w:val="21"/>
        </w:rPr>
        <w:br/>
        <w:t>我想租辆车。 </w:t>
      </w:r>
      <w:r w:rsidRPr="00AB4FD5">
        <w:rPr>
          <w:rFonts w:ascii="SimSun" w:hAnsi="SimSun"/>
          <w:color w:val="000000"/>
          <w:szCs w:val="21"/>
        </w:rPr>
        <w:br/>
        <w:t>I'd like to rent a car, please.</w:t>
      </w:r>
      <w:r w:rsidRPr="00AB4FD5">
        <w:rPr>
          <w:rFonts w:ascii="SimSun" w:hAnsi="SimSun"/>
          <w:color w:val="000000"/>
          <w:szCs w:val="21"/>
        </w:rPr>
        <w:br/>
        <w:t>I'd like to rent a car, please. (我想借辆车。)</w:t>
      </w:r>
      <w:r w:rsidRPr="00AB4FD5">
        <w:rPr>
          <w:rFonts w:ascii="SimSun" w:hAnsi="SimSun"/>
          <w:color w:val="000000"/>
          <w:szCs w:val="21"/>
        </w:rPr>
        <w:br/>
        <w:t>Did you book your car yet, sir? (您预定了吗?先生?)</w:t>
      </w:r>
      <w:r w:rsidRPr="00AB4FD5">
        <w:rPr>
          <w:rFonts w:ascii="SimSun" w:hAnsi="SimSun"/>
          <w:color w:val="000000"/>
          <w:szCs w:val="21"/>
        </w:rPr>
        <w:br/>
        <w:t>你喜欢什么车型? </w:t>
      </w:r>
      <w:r w:rsidRPr="00AB4FD5">
        <w:rPr>
          <w:rFonts w:ascii="SimSun" w:hAnsi="SimSun"/>
          <w:color w:val="000000"/>
          <w:szCs w:val="21"/>
        </w:rPr>
        <w:br/>
        <w:t>What type do you have in mind? </w:t>
      </w:r>
      <w:r w:rsidRPr="00AB4FD5">
        <w:rPr>
          <w:rFonts w:ascii="SimSun" w:hAnsi="SimSun"/>
          <w:color w:val="000000"/>
          <w:szCs w:val="21"/>
        </w:rPr>
        <w:br/>
        <w:t>小型车就可以。</w:t>
      </w:r>
      <w:r w:rsidRPr="00AB4FD5">
        <w:rPr>
          <w:rFonts w:ascii="SimSun" w:hAnsi="SimSun"/>
          <w:color w:val="000000"/>
          <w:szCs w:val="21"/>
        </w:rPr>
        <w:br/>
        <w:t>A compact, please. </w:t>
      </w:r>
      <w:r w:rsidRPr="00AB4FD5">
        <w:rPr>
          <w:rFonts w:ascii="SimSun" w:hAnsi="SimSun"/>
          <w:color w:val="000000"/>
          <w:szCs w:val="21"/>
        </w:rPr>
        <w:br/>
        <w:t>有日本车吗? </w:t>
      </w:r>
      <w:r w:rsidRPr="00AB4FD5">
        <w:rPr>
          <w:rFonts w:ascii="SimSun" w:hAnsi="SimSun"/>
          <w:color w:val="000000"/>
          <w:szCs w:val="21"/>
        </w:rPr>
        <w:br/>
        <w:t>Do you have any Japanese cars? </w:t>
      </w:r>
      <w:r w:rsidRPr="00AB4FD5">
        <w:rPr>
          <w:rFonts w:ascii="SimSun" w:hAnsi="SimSun"/>
          <w:color w:val="000000"/>
          <w:szCs w:val="21"/>
        </w:rPr>
        <w:br/>
        <w:t>租金是多少? </w:t>
      </w:r>
      <w:r w:rsidRPr="00AB4FD5">
        <w:rPr>
          <w:rFonts w:ascii="SimSun" w:hAnsi="SimSun"/>
          <w:color w:val="000000"/>
          <w:szCs w:val="21"/>
        </w:rPr>
        <w:br/>
        <w:t>What's the rental fee? </w:t>
      </w:r>
      <w:r w:rsidRPr="00AB4FD5">
        <w:rPr>
          <w:rFonts w:ascii="SimSun" w:hAnsi="SimSun"/>
          <w:color w:val="000000"/>
          <w:szCs w:val="21"/>
        </w:rPr>
        <w:br/>
        <w:t>一天30美金，每公里加20美分。</w:t>
      </w:r>
      <w:r w:rsidRPr="00AB4FD5">
        <w:rPr>
          <w:rFonts w:ascii="SimSun" w:hAnsi="SimSun"/>
          <w:color w:val="000000"/>
          <w:szCs w:val="21"/>
        </w:rPr>
        <w:br/>
        <w:t>Thirty dollars a day, plus twenty cents per mile.</w:t>
      </w:r>
      <w:r w:rsidRPr="00AB4FD5">
        <w:rPr>
          <w:rFonts w:ascii="SimSun" w:hAnsi="SimSun"/>
          <w:color w:val="000000"/>
          <w:szCs w:val="21"/>
        </w:rPr>
        <w:br/>
        <w:t>你要上保险吗? </w:t>
      </w:r>
      <w:r w:rsidRPr="00AB4FD5">
        <w:rPr>
          <w:rFonts w:ascii="SimSun" w:hAnsi="SimSun"/>
          <w:color w:val="000000"/>
          <w:szCs w:val="21"/>
        </w:rPr>
        <w:br/>
        <w:t>Do you want insurance? </w:t>
      </w:r>
      <w:r w:rsidRPr="00AB4FD5">
        <w:rPr>
          <w:rFonts w:ascii="SimSun" w:hAnsi="SimSun"/>
          <w:color w:val="000000"/>
          <w:szCs w:val="21"/>
        </w:rPr>
        <w:br/>
        <w:t>我要上全部的保险。</w:t>
      </w:r>
      <w:r w:rsidRPr="00AB4FD5">
        <w:rPr>
          <w:rFonts w:ascii="SimSun" w:hAnsi="SimSun"/>
          <w:color w:val="000000"/>
          <w:szCs w:val="21"/>
        </w:rPr>
        <w:br/>
        <w:t>I'd like full insurance. </w:t>
      </w:r>
      <w:r w:rsidRPr="00AB4FD5">
        <w:rPr>
          <w:rFonts w:ascii="SimSun" w:hAnsi="SimSun"/>
          <w:color w:val="000000"/>
          <w:szCs w:val="21"/>
        </w:rPr>
        <w:br/>
        <w:t>我能把车放在……? </w:t>
      </w:r>
      <w:r w:rsidRPr="00AB4FD5">
        <w:rPr>
          <w:rFonts w:ascii="SimSun" w:hAnsi="SimSun"/>
          <w:color w:val="000000"/>
          <w:szCs w:val="21"/>
        </w:rPr>
        <w:br/>
        <w:t>Can I drop off the car in...?</w:t>
      </w:r>
      <w:r w:rsidRPr="00AB4FD5">
        <w:rPr>
          <w:rFonts w:ascii="SimSun" w:hAnsi="SimSun"/>
          <w:color w:val="000000"/>
          <w:szCs w:val="21"/>
        </w:rPr>
        <w:br/>
      </w:r>
      <w:r w:rsidRPr="00AB4FD5">
        <w:rPr>
          <w:rFonts w:ascii="SimSun" w:hAnsi="SimSun"/>
          <w:color w:val="000000"/>
          <w:szCs w:val="21"/>
        </w:rPr>
        <w:br/>
        <w:t>●交通标志</w:t>
      </w:r>
      <w:r w:rsidRPr="00AB4FD5">
        <w:rPr>
          <w:rFonts w:ascii="SimSun" w:hAnsi="SimSun"/>
          <w:color w:val="000000"/>
          <w:szCs w:val="21"/>
        </w:rPr>
        <w:br/>
        <w:t>禁行! </w:t>
      </w:r>
      <w:r w:rsidRPr="00AB4FD5">
        <w:rPr>
          <w:rFonts w:ascii="SimSun" w:hAnsi="SimSun"/>
          <w:color w:val="000000"/>
          <w:szCs w:val="21"/>
        </w:rPr>
        <w:br/>
        <w:t>No outlet!</w:t>
      </w:r>
      <w:r w:rsidRPr="00AB4FD5">
        <w:rPr>
          <w:rFonts w:ascii="SimSun" w:hAnsi="SimSun"/>
          <w:color w:val="000000"/>
          <w:szCs w:val="21"/>
        </w:rPr>
        <w:br/>
        <w:t>禁止停车! </w:t>
      </w:r>
      <w:r w:rsidRPr="00AB4FD5">
        <w:rPr>
          <w:rFonts w:ascii="SimSun" w:hAnsi="SimSun"/>
          <w:color w:val="000000"/>
          <w:szCs w:val="21"/>
        </w:rPr>
        <w:br/>
        <w:t>No parking!</w:t>
      </w:r>
      <w:r w:rsidRPr="00AB4FD5">
        <w:rPr>
          <w:rFonts w:ascii="SimSun" w:hAnsi="SimSun"/>
          <w:color w:val="000000"/>
          <w:szCs w:val="21"/>
        </w:rPr>
        <w:br/>
        <w:t>Can I park my car here? (这儿可以停车吗?)</w:t>
      </w:r>
      <w:r w:rsidRPr="00AB4FD5">
        <w:rPr>
          <w:rFonts w:ascii="SimSun" w:hAnsi="SimSun"/>
          <w:color w:val="000000"/>
          <w:szCs w:val="21"/>
        </w:rPr>
        <w:br/>
        <w:t>No, this is a no-parking zone. (不行，这一带禁止停车。) </w:t>
      </w:r>
      <w:r w:rsidRPr="00AB4FD5">
        <w:rPr>
          <w:rFonts w:ascii="SimSun" w:hAnsi="SimSun"/>
          <w:color w:val="000000"/>
          <w:szCs w:val="21"/>
        </w:rPr>
        <w:br/>
        <w:t>禁止超车! </w:t>
      </w:r>
      <w:r w:rsidRPr="00AB4FD5">
        <w:rPr>
          <w:rFonts w:ascii="SimSun" w:hAnsi="SimSun"/>
          <w:color w:val="000000"/>
          <w:szCs w:val="21"/>
        </w:rPr>
        <w:br/>
        <w:t>No passing </w:t>
      </w:r>
      <w:r w:rsidRPr="00AB4FD5">
        <w:rPr>
          <w:rFonts w:ascii="SimSun" w:hAnsi="SimSun"/>
          <w:color w:val="000000"/>
          <w:szCs w:val="21"/>
        </w:rPr>
        <w:br/>
        <w:t>单行线。 </w:t>
      </w:r>
      <w:r w:rsidRPr="00AB4FD5">
        <w:rPr>
          <w:rFonts w:ascii="SimSun" w:hAnsi="SimSun"/>
          <w:color w:val="000000"/>
          <w:szCs w:val="21"/>
        </w:rPr>
        <w:br/>
        <w:t>One-way street </w:t>
      </w:r>
      <w:r w:rsidRPr="00AB4FD5">
        <w:rPr>
          <w:rFonts w:ascii="SimSun" w:hAnsi="SimSun"/>
          <w:color w:val="000000"/>
          <w:szCs w:val="21"/>
        </w:rPr>
        <w:br/>
        <w:t>十字路口。 </w:t>
      </w:r>
      <w:r w:rsidRPr="00AB4FD5">
        <w:rPr>
          <w:rFonts w:ascii="SimSun" w:hAnsi="SimSun"/>
          <w:color w:val="000000"/>
          <w:szCs w:val="21"/>
        </w:rPr>
        <w:br/>
        <w:t>road junction</w:t>
      </w:r>
    </w:p>
    <w:p w:rsidR="007E730F" w:rsidRPr="00AB4FD5" w:rsidRDefault="007E730F" w:rsidP="007E730F">
      <w:pPr>
        <w:pStyle w:val="Heading1"/>
        <w:spacing w:before="120" w:after="120"/>
        <w:rPr>
          <w:rFonts w:ascii="SimSun" w:hAnsi="SimSun"/>
          <w:color w:val="000000"/>
          <w:sz w:val="24"/>
          <w:szCs w:val="21"/>
        </w:rPr>
      </w:pPr>
      <w:bookmarkStart w:id="32" w:name="_Toc7167164"/>
      <w:r w:rsidRPr="00AB4FD5">
        <w:rPr>
          <w:rFonts w:ascii="SimSun" w:hAnsi="SimSun" w:hint="eastAsia"/>
          <w:color w:val="000000"/>
          <w:sz w:val="24"/>
          <w:szCs w:val="21"/>
        </w:rPr>
        <w:t>[口语8000句-31]购物</w:t>
      </w:r>
      <w:bookmarkEnd w:id="32"/>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购物时</w:t>
      </w:r>
      <w:r w:rsidRPr="00AB4FD5">
        <w:rPr>
          <w:rFonts w:ascii="SimSun" w:hAnsi="SimSun"/>
          <w:color w:val="000000"/>
          <w:szCs w:val="21"/>
        </w:rPr>
        <w:br/>
      </w:r>
      <w:r w:rsidRPr="00AB4FD5">
        <w:rPr>
          <w:rFonts w:ascii="SimSun" w:hAnsi="SimSun"/>
          <w:color w:val="000000"/>
          <w:szCs w:val="21"/>
        </w:rPr>
        <w:br/>
        <w:t>我们去(商店)逛逛吧! </w:t>
      </w:r>
      <w:r w:rsidRPr="00AB4FD5">
        <w:rPr>
          <w:rFonts w:ascii="SimSun" w:hAnsi="SimSun"/>
          <w:color w:val="000000"/>
          <w:szCs w:val="21"/>
        </w:rPr>
        <w:br/>
        <w:t>Let's go window-shopping.</w:t>
      </w:r>
      <w:r w:rsidRPr="00AB4FD5">
        <w:rPr>
          <w:rFonts w:ascii="SimSun" w:hAnsi="SimSun"/>
          <w:color w:val="000000"/>
          <w:szCs w:val="21"/>
        </w:rPr>
        <w:br/>
        <w:t>I'm flat broke. (我身无分文。)</w:t>
      </w:r>
      <w:r w:rsidRPr="00AB4FD5">
        <w:rPr>
          <w:rFonts w:ascii="SimSun" w:hAnsi="SimSun"/>
          <w:color w:val="000000"/>
          <w:szCs w:val="21"/>
        </w:rPr>
        <w:br/>
        <w:t>Let's go window-shopping anyway. (不管怎么说，我们去逛逛吧。)</w:t>
      </w:r>
      <w:r w:rsidRPr="00AB4FD5">
        <w:rPr>
          <w:rFonts w:ascii="SimSun" w:hAnsi="SimSun"/>
          <w:color w:val="000000"/>
          <w:szCs w:val="21"/>
        </w:rPr>
        <w:br/>
        <w:t>Why don't we go window-shopping?</w:t>
      </w:r>
      <w:r w:rsidRPr="00AB4FD5">
        <w:rPr>
          <w:rFonts w:ascii="SimSun" w:hAnsi="SimSun"/>
          <w:color w:val="000000"/>
          <w:szCs w:val="21"/>
        </w:rPr>
        <w:br/>
        <w:t>Shall we go window-shopping? (去逛商店吗?) </w:t>
      </w:r>
      <w:r w:rsidRPr="00AB4FD5">
        <w:rPr>
          <w:rFonts w:ascii="SimSun" w:hAnsi="SimSun"/>
          <w:color w:val="000000"/>
          <w:szCs w:val="21"/>
        </w:rPr>
        <w:br/>
        <w:t>人多得要命! </w:t>
      </w:r>
      <w:r w:rsidRPr="00AB4FD5">
        <w:rPr>
          <w:rFonts w:ascii="SimSun" w:hAnsi="SimSun"/>
          <w:color w:val="000000"/>
          <w:szCs w:val="21"/>
        </w:rPr>
        <w:br/>
        <w:t>What a crowd!</w:t>
      </w:r>
      <w:r w:rsidRPr="00AB4FD5">
        <w:rPr>
          <w:rFonts w:ascii="SimSun" w:hAnsi="SimSun"/>
          <w:color w:val="000000"/>
          <w:szCs w:val="21"/>
        </w:rPr>
        <w:br/>
        <w:t>It's so crowded!</w:t>
      </w:r>
      <w:r w:rsidRPr="00AB4FD5">
        <w:rPr>
          <w:rFonts w:ascii="SimSun" w:hAnsi="SimSun"/>
          <w:color w:val="000000"/>
          <w:szCs w:val="21"/>
        </w:rPr>
        <w:br/>
        <w:t>What a big crowd! </w:t>
      </w:r>
      <w:r w:rsidRPr="00AB4FD5">
        <w:rPr>
          <w:rFonts w:ascii="SimSun" w:hAnsi="SimSun"/>
          <w:color w:val="000000"/>
          <w:szCs w:val="21"/>
        </w:rPr>
        <w:br/>
        <w:t>商店几点开门? </w:t>
      </w:r>
      <w:r w:rsidRPr="00AB4FD5">
        <w:rPr>
          <w:rFonts w:ascii="SimSun" w:hAnsi="SimSun"/>
          <w:color w:val="000000"/>
          <w:szCs w:val="21"/>
        </w:rPr>
        <w:br/>
        <w:t>When does the store open?</w:t>
      </w:r>
      <w:r w:rsidRPr="00AB4FD5">
        <w:rPr>
          <w:rFonts w:ascii="SimSun" w:hAnsi="SimSun"/>
          <w:color w:val="000000"/>
          <w:szCs w:val="21"/>
        </w:rPr>
        <w:br/>
        <w:t>When does the store open? (商店几点开门?)</w:t>
      </w:r>
      <w:r w:rsidRPr="00AB4FD5">
        <w:rPr>
          <w:rFonts w:ascii="SimSun" w:hAnsi="SimSun"/>
          <w:color w:val="000000"/>
          <w:szCs w:val="21"/>
        </w:rPr>
        <w:br/>
        <w:t>It's closed today. (今天休息。)</w:t>
      </w:r>
      <w:r w:rsidRPr="00AB4FD5">
        <w:rPr>
          <w:rFonts w:ascii="SimSun" w:hAnsi="SimSun"/>
          <w:color w:val="000000"/>
          <w:szCs w:val="21"/>
        </w:rPr>
        <w:br/>
        <w:t>When do you open?</w:t>
      </w:r>
      <w:r w:rsidRPr="00AB4FD5">
        <w:rPr>
          <w:rFonts w:ascii="SimSun" w:hAnsi="SimSun"/>
          <w:color w:val="000000"/>
          <w:szCs w:val="21"/>
        </w:rPr>
        <w:br/>
        <w:t>What time do you open?</w:t>
      </w:r>
      <w:r w:rsidRPr="00AB4FD5">
        <w:rPr>
          <w:rFonts w:ascii="SimSun" w:hAnsi="SimSun"/>
          <w:color w:val="000000"/>
          <w:szCs w:val="21"/>
        </w:rPr>
        <w:br/>
        <w:t>How soon does it open?</w:t>
      </w:r>
      <w:r w:rsidRPr="00AB4FD5">
        <w:rPr>
          <w:rFonts w:ascii="SimSun" w:hAnsi="SimSun"/>
          <w:color w:val="000000"/>
          <w:szCs w:val="21"/>
        </w:rPr>
        <w:br/>
        <w:t>What time does the store open?</w:t>
      </w:r>
      <w:r w:rsidRPr="00AB4FD5">
        <w:rPr>
          <w:rFonts w:ascii="SimSun" w:hAnsi="SimSun"/>
          <w:color w:val="000000"/>
          <w:szCs w:val="21"/>
        </w:rPr>
        <w:br/>
        <w:t>When do the doors open? </w:t>
      </w:r>
      <w:r w:rsidRPr="00AB4FD5">
        <w:rPr>
          <w:rFonts w:ascii="SimSun" w:hAnsi="SimSun"/>
          <w:color w:val="000000"/>
          <w:szCs w:val="21"/>
        </w:rPr>
        <w:br/>
        <w:t>商店几点关门? </w:t>
      </w:r>
      <w:r w:rsidRPr="00AB4FD5">
        <w:rPr>
          <w:rFonts w:ascii="SimSun" w:hAnsi="SimSun"/>
          <w:color w:val="000000"/>
          <w:szCs w:val="21"/>
        </w:rPr>
        <w:br/>
        <w:t>When does the store close?</w:t>
      </w:r>
      <w:r w:rsidRPr="00AB4FD5">
        <w:rPr>
          <w:rFonts w:ascii="SimSun" w:hAnsi="SimSun"/>
          <w:color w:val="000000"/>
          <w:szCs w:val="21"/>
        </w:rPr>
        <w:br/>
        <w:t>When does the store close? (商店几点关门?)</w:t>
      </w:r>
      <w:r w:rsidRPr="00AB4FD5">
        <w:rPr>
          <w:rFonts w:ascii="SimSun" w:hAnsi="SimSun"/>
          <w:color w:val="000000"/>
          <w:szCs w:val="21"/>
        </w:rPr>
        <w:br/>
        <w:t>We close at seven. (7点。)</w:t>
      </w:r>
      <w:r w:rsidRPr="00AB4FD5">
        <w:rPr>
          <w:rFonts w:ascii="SimSun" w:hAnsi="SimSun"/>
          <w:color w:val="000000"/>
          <w:szCs w:val="21"/>
        </w:rPr>
        <w:br/>
        <w:t>What time does the store close?</w:t>
      </w:r>
      <w:r w:rsidRPr="00AB4FD5">
        <w:rPr>
          <w:rFonts w:ascii="SimSun" w:hAnsi="SimSun"/>
          <w:color w:val="000000"/>
          <w:szCs w:val="21"/>
        </w:rPr>
        <w:br/>
        <w:t>When is closing time? (几点打烊?) </w:t>
      </w:r>
      <w:r w:rsidRPr="00AB4FD5">
        <w:rPr>
          <w:rFonts w:ascii="SimSun" w:hAnsi="SimSun"/>
          <w:color w:val="000000"/>
          <w:szCs w:val="21"/>
        </w:rPr>
        <w:br/>
        <w:t>我们11点才开门呢。 </w:t>
      </w:r>
      <w:r w:rsidRPr="00AB4FD5">
        <w:rPr>
          <w:rFonts w:ascii="SimSun" w:hAnsi="SimSun"/>
          <w:color w:val="000000"/>
          <w:szCs w:val="21"/>
        </w:rPr>
        <w:br/>
        <w:t>We won't open until eleven.</w:t>
      </w:r>
      <w:r w:rsidRPr="00AB4FD5">
        <w:rPr>
          <w:rFonts w:ascii="SimSun" w:hAnsi="SimSun"/>
          <w:color w:val="000000"/>
          <w:szCs w:val="21"/>
        </w:rPr>
        <w:br/>
        <w:t>We won't open until eleven. (11点才开门。)</w:t>
      </w:r>
      <w:r w:rsidRPr="00AB4FD5">
        <w:rPr>
          <w:rFonts w:ascii="SimSun" w:hAnsi="SimSun"/>
          <w:color w:val="000000"/>
          <w:szCs w:val="21"/>
        </w:rPr>
        <w:br/>
        <w:t>That late? (那么晚?)</w:t>
      </w:r>
      <w:r w:rsidRPr="00AB4FD5">
        <w:rPr>
          <w:rFonts w:ascii="SimSun" w:hAnsi="SimSun"/>
          <w:color w:val="000000"/>
          <w:szCs w:val="21"/>
        </w:rPr>
        <w:br/>
        <w:t>It opens at eleven. (11点开门。)</w:t>
      </w:r>
      <w:r w:rsidRPr="00AB4FD5">
        <w:rPr>
          <w:rFonts w:ascii="SimSun" w:hAnsi="SimSun"/>
          <w:color w:val="000000"/>
          <w:szCs w:val="21"/>
        </w:rPr>
        <w:br/>
        <w:t>From eleven. (11点开始。)</w:t>
      </w:r>
      <w:r w:rsidRPr="00AB4FD5">
        <w:rPr>
          <w:rFonts w:ascii="SimSun" w:hAnsi="SimSun"/>
          <w:color w:val="000000"/>
          <w:szCs w:val="21"/>
        </w:rPr>
        <w:br/>
        <w:t>Our business hours begin at eleven. (我们11点开始上班。)</w:t>
      </w:r>
      <w:r w:rsidRPr="00AB4FD5">
        <w:rPr>
          <w:rFonts w:ascii="SimSun" w:hAnsi="SimSun"/>
          <w:color w:val="000000"/>
          <w:szCs w:val="21"/>
        </w:rPr>
        <w:br/>
        <w:t>卖鞋的专柜在哪儿呀? </w:t>
      </w:r>
      <w:r w:rsidRPr="00AB4FD5">
        <w:rPr>
          <w:rFonts w:ascii="SimSun" w:hAnsi="SimSun"/>
          <w:color w:val="000000"/>
          <w:szCs w:val="21"/>
        </w:rPr>
        <w:br/>
        <w:t>Where's the shoe department?</w:t>
      </w:r>
      <w:r w:rsidRPr="00AB4FD5">
        <w:rPr>
          <w:rFonts w:ascii="SimSun" w:hAnsi="SimSun"/>
          <w:color w:val="000000"/>
          <w:szCs w:val="21"/>
        </w:rPr>
        <w:br/>
        <w:t>Where's the shoe department? (卖鞋的专柜在哪儿呀?)</w:t>
      </w:r>
      <w:r w:rsidRPr="00AB4FD5">
        <w:rPr>
          <w:rFonts w:ascii="SimSun" w:hAnsi="SimSun"/>
          <w:color w:val="000000"/>
          <w:szCs w:val="21"/>
        </w:rPr>
        <w:br/>
        <w:t>I'm lost, too. (我也糊涂了。) *department store “商场”。</w:t>
      </w:r>
      <w:r w:rsidRPr="00AB4FD5">
        <w:rPr>
          <w:rFonts w:ascii="SimSun" w:hAnsi="SimSun"/>
          <w:color w:val="000000"/>
          <w:szCs w:val="21"/>
        </w:rPr>
        <w:br/>
        <w:t>Where can I find the shoe department?</w:t>
      </w:r>
      <w:r w:rsidRPr="00AB4FD5">
        <w:rPr>
          <w:rFonts w:ascii="SimSun" w:hAnsi="SimSun"/>
          <w:color w:val="000000"/>
          <w:szCs w:val="21"/>
        </w:rPr>
        <w:br/>
        <w:t>Where is the shoe department located? </w:t>
      </w:r>
      <w:r w:rsidRPr="00AB4FD5">
        <w:rPr>
          <w:rFonts w:ascii="SimSun" w:hAnsi="SimSun"/>
          <w:color w:val="000000"/>
          <w:szCs w:val="21"/>
        </w:rPr>
        <w:br/>
        <w:t>在3楼。</w:t>
      </w:r>
      <w:r w:rsidRPr="00AB4FD5">
        <w:rPr>
          <w:rFonts w:ascii="SimSun" w:hAnsi="SimSun"/>
          <w:color w:val="000000"/>
          <w:szCs w:val="21"/>
        </w:rPr>
        <w:br/>
        <w:t>It's on the third floor. *on the...floor是“(楼的)……层”。美国的1楼是the first floor，2层是the second floor。英国的1楼是“the ground floor”,2楼是“the first floor”，两种说法相差1层，所以要注意。 </w:t>
      </w:r>
      <w:r w:rsidRPr="00AB4FD5">
        <w:rPr>
          <w:rFonts w:ascii="SimSun" w:hAnsi="SimSun"/>
          <w:color w:val="000000"/>
          <w:szCs w:val="21"/>
        </w:rPr>
        <w:br/>
        <w:t>是往下? </w:t>
      </w:r>
      <w:r w:rsidRPr="00AB4FD5">
        <w:rPr>
          <w:rFonts w:ascii="SimSun" w:hAnsi="SimSun"/>
          <w:color w:val="000000"/>
          <w:szCs w:val="21"/>
        </w:rPr>
        <w:br/>
        <w:t>Going down? *乘坐电梯时向对方询问“是下楼吗?”，如果问“是上楼吗?”可说Going up?。</w:t>
      </w:r>
      <w:r w:rsidRPr="00AB4FD5">
        <w:rPr>
          <w:rFonts w:ascii="SimSun" w:hAnsi="SimSun"/>
          <w:color w:val="000000"/>
          <w:szCs w:val="21"/>
        </w:rPr>
        <w:br/>
        <w:t>你找什么呢? </w:t>
      </w:r>
      <w:r w:rsidRPr="00AB4FD5">
        <w:rPr>
          <w:rFonts w:ascii="SimSun" w:hAnsi="SimSun"/>
          <w:color w:val="000000"/>
          <w:szCs w:val="21"/>
        </w:rPr>
        <w:br/>
        <w:t>What are you looking for?</w:t>
      </w:r>
      <w:r w:rsidRPr="00AB4FD5">
        <w:rPr>
          <w:rFonts w:ascii="SimSun" w:hAnsi="SimSun"/>
          <w:color w:val="000000"/>
          <w:szCs w:val="21"/>
        </w:rPr>
        <w:br/>
        <w:t>What are you looking for? (你找什么呢?)</w:t>
      </w:r>
      <w:r w:rsidRPr="00AB4FD5">
        <w:rPr>
          <w:rFonts w:ascii="SimSun" w:hAnsi="SimSun"/>
          <w:color w:val="000000"/>
          <w:szCs w:val="21"/>
        </w:rPr>
        <w:br/>
        <w:t>The shoe department. (我找卖鞋的柜台。) </w:t>
      </w:r>
      <w:r w:rsidRPr="00AB4FD5">
        <w:rPr>
          <w:rFonts w:ascii="SimSun" w:hAnsi="SimSun"/>
          <w:color w:val="000000"/>
          <w:szCs w:val="21"/>
        </w:rPr>
        <w:br/>
        <w:t>请按8楼。(乘电梯时) </w:t>
      </w:r>
      <w:r w:rsidRPr="00AB4FD5">
        <w:rPr>
          <w:rFonts w:ascii="SimSun" w:hAnsi="SimSun"/>
          <w:color w:val="000000"/>
          <w:szCs w:val="21"/>
        </w:rPr>
        <w:br/>
        <w:t>Eighth, please.</w:t>
      </w:r>
      <w:r w:rsidRPr="00AB4FD5">
        <w:rPr>
          <w:rFonts w:ascii="SimSun" w:hAnsi="SimSun"/>
          <w:color w:val="000000"/>
          <w:szCs w:val="21"/>
        </w:rPr>
        <w:br/>
        <w:t>The eighth floor, please.</w:t>
      </w:r>
      <w:r w:rsidRPr="00AB4FD5">
        <w:rPr>
          <w:rFonts w:ascii="SimSun" w:hAnsi="SimSun"/>
          <w:color w:val="000000"/>
          <w:szCs w:val="21"/>
        </w:rPr>
        <w:br/>
        <w:t>欢迎光临。</w:t>
      </w:r>
      <w:r w:rsidRPr="00AB4FD5">
        <w:rPr>
          <w:rFonts w:ascii="SimSun" w:hAnsi="SimSun"/>
          <w:color w:val="000000"/>
          <w:szCs w:val="21"/>
        </w:rPr>
        <w:br/>
        <w:t>May I help you? *顾客走进商店时，店员经常一边说May I help you?，一边走近顾客。</w:t>
      </w:r>
      <w:r w:rsidRPr="00AB4FD5">
        <w:rPr>
          <w:rFonts w:ascii="SimSun" w:hAnsi="SimSun"/>
          <w:color w:val="000000"/>
          <w:szCs w:val="21"/>
        </w:rPr>
        <w:br/>
        <w:t>Can I help you?</w:t>
      </w:r>
      <w:r w:rsidRPr="00AB4FD5">
        <w:rPr>
          <w:rFonts w:ascii="SimSun" w:hAnsi="SimSun"/>
          <w:color w:val="000000"/>
          <w:szCs w:val="21"/>
        </w:rPr>
        <w:br/>
        <w:t>What can I do for you?</w:t>
      </w:r>
      <w:r w:rsidRPr="00AB4FD5">
        <w:rPr>
          <w:rFonts w:ascii="SimSun" w:hAnsi="SimSun"/>
          <w:color w:val="000000"/>
          <w:szCs w:val="21"/>
        </w:rPr>
        <w:br/>
        <w:t>How may I help you? </w:t>
      </w:r>
      <w:r w:rsidRPr="00AB4FD5">
        <w:rPr>
          <w:rFonts w:ascii="SimSun" w:hAnsi="SimSun"/>
          <w:color w:val="000000"/>
          <w:szCs w:val="21"/>
        </w:rPr>
        <w:br/>
        <w:t>我想买件套装。 </w:t>
      </w:r>
      <w:r w:rsidRPr="00AB4FD5">
        <w:rPr>
          <w:rFonts w:ascii="SimSun" w:hAnsi="SimSun"/>
          <w:color w:val="000000"/>
          <w:szCs w:val="21"/>
        </w:rPr>
        <w:br/>
        <w:t>I'd like a suit. *I'd like 是I would like的缩写，表示希望“我想要……”，比I want的语气更客气。 </w:t>
      </w:r>
      <w:r w:rsidRPr="00AB4FD5">
        <w:rPr>
          <w:rFonts w:ascii="SimSun" w:hAnsi="SimSun"/>
          <w:color w:val="000000"/>
          <w:szCs w:val="21"/>
        </w:rPr>
        <w:br/>
        <w:t>我在找一种……包。 </w:t>
      </w:r>
      <w:r w:rsidRPr="00AB4FD5">
        <w:rPr>
          <w:rFonts w:ascii="SimSun" w:hAnsi="SimSun"/>
          <w:color w:val="000000"/>
          <w:szCs w:val="21"/>
        </w:rPr>
        <w:br/>
        <w:t>I'm looking for a ... bag.</w:t>
      </w:r>
      <w:r w:rsidRPr="00AB4FD5">
        <w:rPr>
          <w:rFonts w:ascii="SimSun" w:hAnsi="SimSun"/>
          <w:color w:val="000000"/>
          <w:szCs w:val="21"/>
        </w:rPr>
        <w:br/>
        <w:t>I'm looking for a black, leather bag. (我在找一种黑色的皮包。)</w:t>
      </w:r>
      <w:r w:rsidRPr="00AB4FD5">
        <w:rPr>
          <w:rFonts w:ascii="SimSun" w:hAnsi="SimSun"/>
          <w:color w:val="000000"/>
          <w:szCs w:val="21"/>
        </w:rPr>
        <w:br/>
        <w:t>How's this? (这个怎么样?) </w:t>
      </w:r>
      <w:r w:rsidRPr="00AB4FD5">
        <w:rPr>
          <w:rFonts w:ascii="SimSun" w:hAnsi="SimSun"/>
          <w:color w:val="000000"/>
          <w:szCs w:val="21"/>
        </w:rPr>
        <w:br/>
        <w:t>我只看看。 </w:t>
      </w:r>
      <w:r w:rsidRPr="00AB4FD5">
        <w:rPr>
          <w:rFonts w:ascii="SimSun" w:hAnsi="SimSun"/>
          <w:color w:val="000000"/>
          <w:szCs w:val="21"/>
        </w:rPr>
        <w:br/>
        <w:t>I'm just looking. *没有特别想买的意思时，可以这样回答店员。</w:t>
      </w:r>
      <w:r w:rsidRPr="00AB4FD5">
        <w:rPr>
          <w:rFonts w:ascii="SimSun" w:hAnsi="SimSun"/>
          <w:color w:val="000000"/>
          <w:szCs w:val="21"/>
        </w:rPr>
        <w:br/>
        <w:t>Just looking.</w:t>
      </w:r>
      <w:r w:rsidRPr="00AB4FD5">
        <w:rPr>
          <w:rFonts w:ascii="SimSun" w:hAnsi="SimSun"/>
          <w:color w:val="000000"/>
          <w:szCs w:val="21"/>
        </w:rPr>
        <w:br/>
        <w:t>Just browsing.</w:t>
      </w:r>
      <w:r w:rsidRPr="00AB4FD5">
        <w:rPr>
          <w:rFonts w:ascii="SimSun" w:hAnsi="SimSun"/>
          <w:color w:val="000000"/>
          <w:szCs w:val="21"/>
        </w:rPr>
        <w:br/>
        <w:t>I don't need any help.</w:t>
      </w:r>
      <w:r w:rsidRPr="00AB4FD5">
        <w:rPr>
          <w:rFonts w:ascii="SimSun" w:hAnsi="SimSun"/>
          <w:color w:val="000000"/>
          <w:szCs w:val="21"/>
        </w:rPr>
        <w:br/>
        <w:t>I'm just browsing.</w:t>
      </w:r>
      <w:r w:rsidRPr="00AB4FD5">
        <w:rPr>
          <w:rFonts w:ascii="SimSun" w:hAnsi="SimSun"/>
          <w:color w:val="000000"/>
          <w:szCs w:val="21"/>
        </w:rPr>
        <w:br/>
        <w:t>No just yet. (还不需要。) </w:t>
      </w:r>
      <w:r w:rsidRPr="00AB4FD5">
        <w:rPr>
          <w:rFonts w:ascii="SimSun" w:hAnsi="SimSun"/>
          <w:color w:val="000000"/>
          <w:szCs w:val="21"/>
        </w:rPr>
        <w:br/>
        <w:t>您有什么需要帮助的尽管说。 </w:t>
      </w:r>
      <w:r w:rsidRPr="00AB4FD5">
        <w:rPr>
          <w:rFonts w:ascii="SimSun" w:hAnsi="SimSun"/>
          <w:color w:val="000000"/>
          <w:szCs w:val="21"/>
        </w:rPr>
        <w:br/>
        <w:t>If you need any help, let me know. *这是店员对顾客常用的一种说法。</w:t>
      </w:r>
      <w:r w:rsidRPr="00AB4FD5">
        <w:rPr>
          <w:rFonts w:ascii="SimSun" w:hAnsi="SimSun"/>
          <w:color w:val="000000"/>
          <w:szCs w:val="21"/>
        </w:rPr>
        <w:br/>
        <w:t>这双鞋真漂亮! </w:t>
      </w:r>
      <w:r w:rsidRPr="00AB4FD5">
        <w:rPr>
          <w:rFonts w:ascii="SimSun" w:hAnsi="SimSun"/>
          <w:color w:val="000000"/>
          <w:szCs w:val="21"/>
        </w:rPr>
        <w:br/>
        <w:t>These shoes are great!</w:t>
      </w:r>
      <w:r w:rsidRPr="00AB4FD5">
        <w:rPr>
          <w:rFonts w:ascii="SimSun" w:hAnsi="SimSun"/>
          <w:color w:val="000000"/>
          <w:szCs w:val="21"/>
        </w:rPr>
        <w:br/>
        <w:t>These shoes are wonderful. </w:t>
      </w:r>
      <w:r w:rsidRPr="00AB4FD5">
        <w:rPr>
          <w:rFonts w:ascii="SimSun" w:hAnsi="SimSun"/>
          <w:color w:val="000000"/>
          <w:szCs w:val="21"/>
        </w:rPr>
        <w:br/>
        <w:t>买这个吧。 </w:t>
      </w:r>
      <w:r w:rsidRPr="00AB4FD5">
        <w:rPr>
          <w:rFonts w:ascii="SimSun" w:hAnsi="SimSun"/>
          <w:color w:val="000000"/>
          <w:szCs w:val="21"/>
        </w:rPr>
        <w:br/>
        <w:t>Buy this.</w:t>
      </w:r>
      <w:r w:rsidRPr="00AB4FD5">
        <w:rPr>
          <w:rFonts w:ascii="SimSun" w:hAnsi="SimSun"/>
          <w:color w:val="000000"/>
          <w:szCs w:val="21"/>
        </w:rPr>
        <w:br/>
        <w:t>Please buy this (for me). </w:t>
      </w:r>
      <w:r w:rsidRPr="00AB4FD5">
        <w:rPr>
          <w:rFonts w:ascii="SimSun" w:hAnsi="SimSun"/>
          <w:color w:val="000000"/>
          <w:szCs w:val="21"/>
        </w:rPr>
        <w:br/>
        <w:t>这个多少钱? </w:t>
      </w:r>
      <w:r w:rsidRPr="00AB4FD5">
        <w:rPr>
          <w:rFonts w:ascii="SimSun" w:hAnsi="SimSun"/>
          <w:color w:val="000000"/>
          <w:szCs w:val="21"/>
        </w:rPr>
        <w:br/>
        <w:t>How much is this?</w:t>
      </w:r>
      <w:r w:rsidRPr="00AB4FD5">
        <w:rPr>
          <w:rFonts w:ascii="SimSun" w:hAnsi="SimSun"/>
          <w:color w:val="000000"/>
          <w:szCs w:val="21"/>
        </w:rPr>
        <w:br/>
        <w:t>How much does this cost?</w:t>
      </w:r>
      <w:r w:rsidRPr="00AB4FD5">
        <w:rPr>
          <w:rFonts w:ascii="SimSun" w:hAnsi="SimSun"/>
          <w:color w:val="000000"/>
          <w:szCs w:val="21"/>
        </w:rPr>
        <w:br/>
        <w:t>What does this cost?</w:t>
      </w:r>
      <w:r w:rsidRPr="00AB4FD5">
        <w:rPr>
          <w:rFonts w:ascii="SimSun" w:hAnsi="SimSun"/>
          <w:color w:val="000000"/>
          <w:szCs w:val="21"/>
        </w:rPr>
        <w:br/>
        <w:t>What is the price of this?</w:t>
      </w:r>
      <w:r w:rsidRPr="00AB4FD5">
        <w:rPr>
          <w:rFonts w:ascii="SimSun" w:hAnsi="SimSun"/>
          <w:color w:val="000000"/>
          <w:szCs w:val="21"/>
        </w:rPr>
        <w:br/>
        <w:t>How much? *比较生硬的感觉。 </w:t>
      </w:r>
      <w:r w:rsidRPr="00AB4FD5">
        <w:rPr>
          <w:rFonts w:ascii="SimSun" w:hAnsi="SimSun"/>
          <w:color w:val="000000"/>
          <w:szCs w:val="21"/>
        </w:rPr>
        <w:br/>
        <w:t>太贵了! </w:t>
      </w:r>
      <w:r w:rsidRPr="00AB4FD5">
        <w:rPr>
          <w:rFonts w:ascii="SimSun" w:hAnsi="SimSun"/>
          <w:color w:val="000000"/>
          <w:szCs w:val="21"/>
        </w:rPr>
        <w:br/>
        <w:t>That's expensive!</w:t>
      </w:r>
      <w:r w:rsidRPr="00AB4FD5">
        <w:rPr>
          <w:rFonts w:ascii="SimSun" w:hAnsi="SimSun"/>
          <w:color w:val="000000"/>
          <w:szCs w:val="21"/>
        </w:rPr>
        <w:br/>
        <w:t>This one is eight hundred dollars. (这个800美元。)</w:t>
      </w:r>
      <w:r w:rsidRPr="00AB4FD5">
        <w:rPr>
          <w:rFonts w:ascii="SimSun" w:hAnsi="SimSun"/>
          <w:color w:val="000000"/>
          <w:szCs w:val="21"/>
        </w:rPr>
        <w:br/>
        <w:t>That's expensive! (太贵了!)</w:t>
      </w:r>
      <w:r w:rsidRPr="00AB4FD5">
        <w:rPr>
          <w:rFonts w:ascii="SimSun" w:hAnsi="SimSun"/>
          <w:color w:val="000000"/>
          <w:szCs w:val="21"/>
        </w:rPr>
        <w:br/>
        <w:t>How expensive! (怎么这么贵!)</w:t>
      </w:r>
      <w:r w:rsidRPr="00AB4FD5">
        <w:rPr>
          <w:rFonts w:ascii="SimSun" w:hAnsi="SimSun"/>
          <w:color w:val="000000"/>
          <w:szCs w:val="21"/>
        </w:rPr>
        <w:br/>
        <w:t>That's too much! (太贵了!) </w:t>
      </w:r>
      <w:r w:rsidRPr="00AB4FD5">
        <w:rPr>
          <w:rFonts w:ascii="SimSun" w:hAnsi="SimSun"/>
          <w:color w:val="000000"/>
          <w:szCs w:val="21"/>
        </w:rPr>
        <w:br/>
        <w:t>真便宜!</w:t>
      </w:r>
      <w:r w:rsidRPr="00AB4FD5">
        <w:rPr>
          <w:rFonts w:ascii="SimSun" w:hAnsi="SimSun"/>
          <w:color w:val="000000"/>
          <w:szCs w:val="21"/>
        </w:rPr>
        <w:br/>
        <w:t>That's cheap!</w:t>
      </w:r>
      <w:r w:rsidRPr="00AB4FD5">
        <w:rPr>
          <w:rFonts w:ascii="SimSun" w:hAnsi="SimSun"/>
          <w:color w:val="000000"/>
          <w:szCs w:val="21"/>
        </w:rPr>
        <w:br/>
        <w:t>How cheap! (怎么这么便宜!) </w:t>
      </w:r>
      <w:r w:rsidRPr="00AB4FD5">
        <w:rPr>
          <w:rFonts w:ascii="SimSun" w:hAnsi="SimSun"/>
          <w:color w:val="000000"/>
          <w:szCs w:val="21"/>
        </w:rPr>
        <w:br/>
        <w:t>这种衬衫有小号的吗? </w:t>
      </w:r>
      <w:r w:rsidRPr="00AB4FD5">
        <w:rPr>
          <w:rFonts w:ascii="SimSun" w:hAnsi="SimSun"/>
          <w:color w:val="000000"/>
          <w:szCs w:val="21"/>
        </w:rPr>
        <w:br/>
        <w:t>Do you have this shirt in a small?</w:t>
      </w:r>
      <w:r w:rsidRPr="00AB4FD5">
        <w:rPr>
          <w:rFonts w:ascii="SimSun" w:hAnsi="SimSun"/>
          <w:color w:val="000000"/>
          <w:szCs w:val="21"/>
        </w:rPr>
        <w:br/>
        <w:t>Do you have this shirt in a small? (这种衬衫有小号的吗?)</w:t>
      </w:r>
      <w:r w:rsidRPr="00AB4FD5">
        <w:rPr>
          <w:rFonts w:ascii="SimSun" w:hAnsi="SimSun"/>
          <w:color w:val="000000"/>
          <w:szCs w:val="21"/>
        </w:rPr>
        <w:br/>
        <w:t>Let me check. (我给你找找。)</w:t>
      </w:r>
      <w:r w:rsidRPr="00AB4FD5">
        <w:rPr>
          <w:rFonts w:ascii="SimSun" w:hAnsi="SimSun"/>
          <w:color w:val="000000"/>
          <w:szCs w:val="21"/>
        </w:rPr>
        <w:br/>
        <w:t>Do you have this shirt in a smaller size? </w:t>
      </w:r>
      <w:r w:rsidRPr="00AB4FD5">
        <w:rPr>
          <w:rFonts w:ascii="SimSun" w:hAnsi="SimSun"/>
          <w:color w:val="000000"/>
          <w:szCs w:val="21"/>
        </w:rPr>
        <w:br/>
        <w:t>这种毛衣有红色的吗? </w:t>
      </w:r>
      <w:r w:rsidRPr="00AB4FD5">
        <w:rPr>
          <w:rFonts w:ascii="SimSun" w:hAnsi="SimSun"/>
          <w:color w:val="000000"/>
          <w:szCs w:val="21"/>
        </w:rPr>
        <w:br/>
        <w:t>Do you have this sweater in red? </w:t>
      </w:r>
      <w:r w:rsidRPr="00AB4FD5">
        <w:rPr>
          <w:rFonts w:ascii="SimSun" w:hAnsi="SimSun"/>
          <w:color w:val="000000"/>
          <w:szCs w:val="21"/>
        </w:rPr>
        <w:br/>
        <w:t>我可以试穿吗? </w:t>
      </w:r>
      <w:r w:rsidRPr="00AB4FD5">
        <w:rPr>
          <w:rFonts w:ascii="SimSun" w:hAnsi="SimSun"/>
          <w:color w:val="000000"/>
          <w:szCs w:val="21"/>
        </w:rPr>
        <w:br/>
        <w:t>May I try it on? *try on 表示“试穿、戴(衣服、帽子、眼镜)”。</w:t>
      </w:r>
      <w:r w:rsidRPr="00AB4FD5">
        <w:rPr>
          <w:rFonts w:ascii="SimSun" w:hAnsi="SimSun"/>
          <w:color w:val="000000"/>
          <w:szCs w:val="21"/>
        </w:rPr>
        <w:br/>
        <w:t>May I try it on? (我可以试试吗?)</w:t>
      </w:r>
      <w:r w:rsidRPr="00AB4FD5">
        <w:rPr>
          <w:rFonts w:ascii="SimSun" w:hAnsi="SimSun"/>
          <w:color w:val="000000"/>
          <w:szCs w:val="21"/>
        </w:rPr>
        <w:br/>
        <w:t>Sure. Let me help you. (当然，我来帮你。) </w:t>
      </w:r>
      <w:r w:rsidRPr="00AB4FD5">
        <w:rPr>
          <w:rFonts w:ascii="SimSun" w:hAnsi="SimSun"/>
          <w:color w:val="000000"/>
          <w:szCs w:val="21"/>
        </w:rPr>
        <w:br/>
        <w:t>试衣间在哪儿? </w:t>
      </w:r>
      <w:r w:rsidRPr="00AB4FD5">
        <w:rPr>
          <w:rFonts w:ascii="SimSun" w:hAnsi="SimSun"/>
          <w:color w:val="000000"/>
          <w:szCs w:val="21"/>
        </w:rPr>
        <w:br/>
        <w:t>Where is the fitting room?</w:t>
      </w:r>
      <w:r w:rsidRPr="00AB4FD5">
        <w:rPr>
          <w:rFonts w:ascii="SimSun" w:hAnsi="SimSun"/>
          <w:color w:val="000000"/>
          <w:szCs w:val="21"/>
        </w:rPr>
        <w:br/>
        <w:t>Where is the fitting room? (试衣间在哪儿?)</w:t>
      </w:r>
      <w:r w:rsidRPr="00AB4FD5">
        <w:rPr>
          <w:rFonts w:ascii="SimSun" w:hAnsi="SimSun"/>
          <w:color w:val="000000"/>
          <w:szCs w:val="21"/>
        </w:rPr>
        <w:br/>
        <w:t>Right this way, ma'am. (请往这边，女士。)</w:t>
      </w:r>
      <w:r w:rsidRPr="00AB4FD5">
        <w:rPr>
          <w:rFonts w:ascii="SimSun" w:hAnsi="SimSun"/>
          <w:color w:val="000000"/>
          <w:szCs w:val="21"/>
        </w:rPr>
        <w:br/>
        <w:t>Where is the dressing room. </w:t>
      </w:r>
      <w:r w:rsidRPr="00AB4FD5">
        <w:rPr>
          <w:rFonts w:ascii="SimSun" w:hAnsi="SimSun"/>
          <w:color w:val="000000"/>
          <w:szCs w:val="21"/>
        </w:rPr>
        <w:br/>
        <w:t>我穿着太小。</w:t>
      </w:r>
      <w:r w:rsidRPr="00AB4FD5">
        <w:rPr>
          <w:rFonts w:ascii="SimSun" w:hAnsi="SimSun"/>
          <w:color w:val="000000"/>
          <w:szCs w:val="21"/>
        </w:rPr>
        <w:br/>
        <w:t>It's too small for me. *其反意为It's too big for me.(我穿着太大。)</w:t>
      </w:r>
      <w:r w:rsidRPr="00AB4FD5">
        <w:rPr>
          <w:rFonts w:ascii="SimSun" w:hAnsi="SimSun"/>
          <w:color w:val="000000"/>
          <w:szCs w:val="21"/>
        </w:rPr>
        <w:br/>
        <w:t>It's a little bit tight. (有点儿紧。)</w:t>
      </w:r>
      <w:r w:rsidRPr="00AB4FD5">
        <w:rPr>
          <w:rFonts w:ascii="SimSun" w:hAnsi="SimSun"/>
          <w:color w:val="000000"/>
          <w:szCs w:val="21"/>
        </w:rPr>
        <w:br/>
        <w:t>It's loose.(有点儿松。)</w:t>
      </w:r>
      <w:r w:rsidRPr="00AB4FD5">
        <w:rPr>
          <w:rFonts w:ascii="SimSun" w:hAnsi="SimSun"/>
          <w:color w:val="000000"/>
          <w:szCs w:val="21"/>
        </w:rPr>
        <w:br/>
        <w:t>It's long. (长了。)</w:t>
      </w:r>
      <w:r w:rsidRPr="00AB4FD5">
        <w:rPr>
          <w:rFonts w:ascii="SimSun" w:hAnsi="SimSun"/>
          <w:color w:val="000000"/>
          <w:szCs w:val="21"/>
        </w:rPr>
        <w:br/>
        <w:t>It's short. (短了。) </w:t>
      </w:r>
      <w:r w:rsidRPr="00AB4FD5">
        <w:rPr>
          <w:rFonts w:ascii="SimSun" w:hAnsi="SimSun"/>
          <w:color w:val="000000"/>
          <w:szCs w:val="21"/>
        </w:rPr>
        <w:br/>
        <w:t>这套衣服正合适。</w:t>
      </w:r>
      <w:r w:rsidRPr="00AB4FD5">
        <w:rPr>
          <w:rFonts w:ascii="SimSun" w:hAnsi="SimSun"/>
          <w:color w:val="000000"/>
          <w:szCs w:val="21"/>
        </w:rPr>
        <w:br/>
        <w:t>This suit fits perfectly.</w:t>
      </w:r>
      <w:r w:rsidRPr="00AB4FD5">
        <w:rPr>
          <w:rFonts w:ascii="SimSun" w:hAnsi="SimSun"/>
          <w:color w:val="000000"/>
          <w:szCs w:val="21"/>
        </w:rPr>
        <w:br/>
        <w:t>This suit is perfect for me. </w:t>
      </w:r>
      <w:r w:rsidRPr="00AB4FD5">
        <w:rPr>
          <w:rFonts w:ascii="SimSun" w:hAnsi="SimSun"/>
          <w:color w:val="000000"/>
          <w:szCs w:val="21"/>
        </w:rPr>
        <w:br/>
        <w:t>这个真不错。 </w:t>
      </w:r>
      <w:r w:rsidRPr="00AB4FD5">
        <w:rPr>
          <w:rFonts w:ascii="SimSun" w:hAnsi="SimSun"/>
          <w:color w:val="000000"/>
          <w:szCs w:val="21"/>
        </w:rPr>
        <w:br/>
        <w:t>This is nice.</w:t>
      </w:r>
      <w:r w:rsidRPr="00AB4FD5">
        <w:rPr>
          <w:rFonts w:ascii="SimSun" w:hAnsi="SimSun"/>
          <w:color w:val="000000"/>
          <w:szCs w:val="21"/>
        </w:rPr>
        <w:br/>
        <w:t>This is good. </w:t>
      </w:r>
      <w:r w:rsidRPr="00AB4FD5">
        <w:rPr>
          <w:rFonts w:ascii="SimSun" w:hAnsi="SimSun"/>
          <w:color w:val="000000"/>
          <w:szCs w:val="21"/>
        </w:rPr>
        <w:br/>
        <w:t>这个比较好。</w:t>
      </w:r>
      <w:r w:rsidRPr="00AB4FD5">
        <w:rPr>
          <w:rFonts w:ascii="SimSun" w:hAnsi="SimSun"/>
          <w:color w:val="000000"/>
          <w:szCs w:val="21"/>
        </w:rPr>
        <w:br/>
        <w:t>This is better. *用于进行各种各样的比较之后，还是这个比较好的情况。</w:t>
      </w:r>
      <w:r w:rsidRPr="00AB4FD5">
        <w:rPr>
          <w:rFonts w:ascii="SimSun" w:hAnsi="SimSun"/>
          <w:color w:val="000000"/>
          <w:szCs w:val="21"/>
        </w:rPr>
        <w:br/>
        <w:t>How do you like it? (你看这个怎么样?)</w:t>
      </w:r>
      <w:r w:rsidRPr="00AB4FD5">
        <w:rPr>
          <w:rFonts w:ascii="SimSun" w:hAnsi="SimSun"/>
          <w:color w:val="000000"/>
          <w:szCs w:val="21"/>
        </w:rPr>
        <w:br/>
        <w:t>This is better. (这个比较好。)</w:t>
      </w:r>
      <w:r w:rsidRPr="00AB4FD5">
        <w:rPr>
          <w:rFonts w:ascii="SimSun" w:hAnsi="SimSun"/>
          <w:color w:val="000000"/>
          <w:szCs w:val="21"/>
        </w:rPr>
        <w:br/>
        <w:t>I like this better.</w:t>
      </w:r>
      <w:r w:rsidRPr="00AB4FD5">
        <w:rPr>
          <w:rFonts w:ascii="SimSun" w:hAnsi="SimSun"/>
          <w:color w:val="000000"/>
          <w:szCs w:val="21"/>
        </w:rPr>
        <w:br/>
        <w:t>That's more like it. </w:t>
      </w:r>
      <w:r w:rsidRPr="00AB4FD5">
        <w:rPr>
          <w:rFonts w:ascii="SimSun" w:hAnsi="SimSun"/>
          <w:color w:val="000000"/>
          <w:szCs w:val="21"/>
        </w:rPr>
        <w:br/>
        <w:t>这条裙子和这件上衣挺配的，是吧? </w:t>
      </w:r>
      <w:r w:rsidRPr="00AB4FD5">
        <w:rPr>
          <w:rFonts w:ascii="SimSun" w:hAnsi="SimSun"/>
          <w:color w:val="000000"/>
          <w:szCs w:val="21"/>
        </w:rPr>
        <w:br/>
        <w:t>This skirt matches this blouse, doesn't it?</w:t>
      </w:r>
      <w:r w:rsidRPr="00AB4FD5">
        <w:rPr>
          <w:rFonts w:ascii="SimSun" w:hAnsi="SimSun"/>
          <w:color w:val="000000"/>
          <w:szCs w:val="21"/>
        </w:rPr>
        <w:br/>
        <w:t>This skirt matches this blouse, doesn't it? (这条裙子和这件上衣挺配的，是吧?)</w:t>
      </w:r>
      <w:r w:rsidRPr="00AB4FD5">
        <w:rPr>
          <w:rFonts w:ascii="SimSun" w:hAnsi="SimSun"/>
          <w:color w:val="000000"/>
          <w:szCs w:val="21"/>
        </w:rPr>
        <w:br/>
        <w:t>Yes, they look great together. (是的，看上去很配套。)</w:t>
      </w:r>
      <w:r w:rsidRPr="00AB4FD5">
        <w:rPr>
          <w:rFonts w:ascii="SimSun" w:hAnsi="SimSun"/>
          <w:color w:val="000000"/>
          <w:szCs w:val="21"/>
        </w:rPr>
        <w:br/>
        <w:t>This skirt and this blouse go together well. </w:t>
      </w:r>
      <w:r w:rsidRPr="00AB4FD5">
        <w:rPr>
          <w:rFonts w:ascii="SimSun" w:hAnsi="SimSun"/>
          <w:color w:val="000000"/>
          <w:szCs w:val="21"/>
        </w:rPr>
        <w:br/>
        <w:t>你觉得哪个好? </w:t>
      </w:r>
      <w:r w:rsidRPr="00AB4FD5">
        <w:rPr>
          <w:rFonts w:ascii="SimSun" w:hAnsi="SimSun"/>
          <w:color w:val="000000"/>
          <w:szCs w:val="21"/>
        </w:rPr>
        <w:br/>
        <w:t>Which is better?</w:t>
      </w:r>
      <w:r w:rsidRPr="00AB4FD5">
        <w:rPr>
          <w:rFonts w:ascii="SimSun" w:hAnsi="SimSun"/>
          <w:color w:val="000000"/>
          <w:szCs w:val="21"/>
        </w:rPr>
        <w:br/>
        <w:t>Which one do you like better? (你喜欢哪一个?)</w:t>
      </w:r>
      <w:r w:rsidRPr="00AB4FD5">
        <w:rPr>
          <w:rFonts w:ascii="SimSun" w:hAnsi="SimSun"/>
          <w:color w:val="000000"/>
          <w:szCs w:val="21"/>
        </w:rPr>
        <w:br/>
        <w:t>Which one do you think is better? </w:t>
      </w:r>
      <w:r w:rsidRPr="00AB4FD5">
        <w:rPr>
          <w:rFonts w:ascii="SimSun" w:hAnsi="SimSun"/>
          <w:color w:val="000000"/>
          <w:szCs w:val="21"/>
        </w:rPr>
        <w:br/>
        <w:t>两个我都想要。 </w:t>
      </w:r>
      <w:r w:rsidRPr="00AB4FD5">
        <w:rPr>
          <w:rFonts w:ascii="SimSun" w:hAnsi="SimSun"/>
          <w:color w:val="000000"/>
          <w:szCs w:val="21"/>
        </w:rPr>
        <w:br/>
        <w:t>I want both of them.</w:t>
      </w:r>
      <w:r w:rsidRPr="00AB4FD5">
        <w:rPr>
          <w:rFonts w:ascii="SimSun" w:hAnsi="SimSun"/>
          <w:color w:val="000000"/>
          <w:szCs w:val="21"/>
        </w:rPr>
        <w:br/>
        <w:t>I want them both.</w:t>
      </w:r>
      <w:r w:rsidRPr="00AB4FD5">
        <w:rPr>
          <w:rFonts w:ascii="SimSun" w:hAnsi="SimSun"/>
          <w:color w:val="000000"/>
          <w:szCs w:val="21"/>
        </w:rPr>
        <w:br/>
        <w:t>I don't want either of them. (两个都不想要。) </w:t>
      </w:r>
      <w:r w:rsidRPr="00AB4FD5">
        <w:rPr>
          <w:rFonts w:ascii="SimSun" w:hAnsi="SimSun"/>
          <w:color w:val="000000"/>
          <w:szCs w:val="21"/>
        </w:rPr>
        <w:br/>
        <w:t>太艳了。 </w:t>
      </w:r>
      <w:r w:rsidRPr="00AB4FD5">
        <w:rPr>
          <w:rFonts w:ascii="SimSun" w:hAnsi="SimSun"/>
          <w:color w:val="000000"/>
          <w:szCs w:val="21"/>
        </w:rPr>
        <w:br/>
        <w:t>It's too flashy.</w:t>
      </w:r>
      <w:r w:rsidRPr="00AB4FD5">
        <w:rPr>
          <w:rFonts w:ascii="SimSun" w:hAnsi="SimSun"/>
          <w:color w:val="000000"/>
          <w:szCs w:val="21"/>
        </w:rPr>
        <w:br/>
        <w:t>It's too flashy. (这件太艳了!)</w:t>
      </w:r>
      <w:r w:rsidRPr="00AB4FD5">
        <w:rPr>
          <w:rFonts w:ascii="SimSun" w:hAnsi="SimSun"/>
          <w:color w:val="000000"/>
          <w:szCs w:val="21"/>
        </w:rPr>
        <w:br/>
        <w:t>We have a more plain looking one. (我们也有素净点儿的。)</w:t>
      </w:r>
      <w:r w:rsidRPr="00AB4FD5">
        <w:rPr>
          <w:rFonts w:ascii="SimSun" w:hAnsi="SimSun"/>
          <w:color w:val="000000"/>
          <w:szCs w:val="21"/>
        </w:rPr>
        <w:br/>
        <w:t>It's too gaudy.</w:t>
      </w:r>
      <w:r w:rsidRPr="00AB4FD5">
        <w:rPr>
          <w:rFonts w:ascii="SimSun" w:hAnsi="SimSun"/>
          <w:color w:val="000000"/>
          <w:szCs w:val="21"/>
        </w:rPr>
        <w:br/>
        <w:t>It's too loud. </w:t>
      </w:r>
      <w:r w:rsidRPr="00AB4FD5">
        <w:rPr>
          <w:rFonts w:ascii="SimSun" w:hAnsi="SimSun"/>
          <w:color w:val="000000"/>
          <w:szCs w:val="21"/>
        </w:rPr>
        <w:br/>
        <w:t>老气。</w:t>
      </w:r>
      <w:r w:rsidRPr="00AB4FD5">
        <w:rPr>
          <w:rFonts w:ascii="SimSun" w:hAnsi="SimSun"/>
          <w:color w:val="000000"/>
          <w:szCs w:val="21"/>
        </w:rPr>
        <w:br/>
        <w:t>It's too plain.</w:t>
      </w:r>
      <w:r w:rsidRPr="00AB4FD5">
        <w:rPr>
          <w:rFonts w:ascii="SimSun" w:hAnsi="SimSun"/>
          <w:color w:val="000000"/>
          <w:szCs w:val="21"/>
        </w:rPr>
        <w:br/>
        <w:t>It's too conservative.</w:t>
      </w:r>
      <w:r w:rsidRPr="00AB4FD5">
        <w:rPr>
          <w:rFonts w:ascii="SimSun" w:hAnsi="SimSun"/>
          <w:color w:val="000000"/>
          <w:szCs w:val="21"/>
        </w:rPr>
        <w:br/>
        <w:t>It's too bland. </w:t>
      </w:r>
      <w:r w:rsidRPr="00AB4FD5">
        <w:rPr>
          <w:rFonts w:ascii="SimSun" w:hAnsi="SimSun"/>
          <w:color w:val="000000"/>
          <w:szCs w:val="21"/>
        </w:rPr>
        <w:br/>
        <w:t>您能给锁边吗? </w:t>
      </w:r>
      <w:r w:rsidRPr="00AB4FD5">
        <w:rPr>
          <w:rFonts w:ascii="SimSun" w:hAnsi="SimSun"/>
          <w:color w:val="000000"/>
          <w:szCs w:val="21"/>
        </w:rPr>
        <w:br/>
        <w:t>Would you hem it? *hem “(衣服的)边沿，边缘下摆的缝边”。</w:t>
      </w:r>
      <w:r w:rsidRPr="00AB4FD5">
        <w:rPr>
          <w:rFonts w:ascii="SimSun" w:hAnsi="SimSun"/>
          <w:color w:val="000000"/>
          <w:szCs w:val="21"/>
        </w:rPr>
        <w:br/>
        <w:t>Would you alter it?</w:t>
      </w:r>
      <w:r w:rsidRPr="00AB4FD5">
        <w:rPr>
          <w:rFonts w:ascii="SimSun" w:hAnsi="SimSun"/>
          <w:color w:val="000000"/>
          <w:szCs w:val="21"/>
        </w:rPr>
        <w:br/>
        <w:t>Would you shorten it? </w:t>
      </w:r>
      <w:r w:rsidRPr="00AB4FD5">
        <w:rPr>
          <w:rFonts w:ascii="SimSun" w:hAnsi="SimSun"/>
          <w:color w:val="000000"/>
          <w:szCs w:val="21"/>
        </w:rPr>
        <w:br/>
        <w:t>多少钱? </w:t>
      </w:r>
      <w:r w:rsidRPr="00AB4FD5">
        <w:rPr>
          <w:rFonts w:ascii="SimSun" w:hAnsi="SimSun"/>
          <w:color w:val="000000"/>
          <w:szCs w:val="21"/>
        </w:rPr>
        <w:br/>
        <w:t>How much is it?</w:t>
      </w:r>
      <w:r w:rsidRPr="00AB4FD5">
        <w:rPr>
          <w:rFonts w:ascii="SimSun" w:hAnsi="SimSun"/>
          <w:color w:val="000000"/>
          <w:szCs w:val="21"/>
        </w:rPr>
        <w:br/>
        <w:t>How much does it cost?</w:t>
      </w:r>
      <w:r w:rsidRPr="00AB4FD5">
        <w:rPr>
          <w:rFonts w:ascii="SimSun" w:hAnsi="SimSun"/>
          <w:color w:val="000000"/>
          <w:szCs w:val="21"/>
        </w:rPr>
        <w:br/>
        <w:t>Could you tell me how much it is? (您能告诉我多少钱吗?) </w:t>
      </w:r>
      <w:r w:rsidRPr="00AB4FD5">
        <w:rPr>
          <w:rFonts w:ascii="SimSun" w:hAnsi="SimSun"/>
          <w:color w:val="000000"/>
          <w:szCs w:val="21"/>
        </w:rPr>
        <w:br/>
        <w:t>我要这个。 </w:t>
      </w:r>
      <w:r w:rsidRPr="00AB4FD5">
        <w:rPr>
          <w:rFonts w:ascii="SimSun" w:hAnsi="SimSun"/>
          <w:color w:val="000000"/>
          <w:szCs w:val="21"/>
        </w:rPr>
        <w:br/>
        <w:t>I'll take this one.</w:t>
      </w:r>
      <w:r w:rsidRPr="00AB4FD5">
        <w:rPr>
          <w:rFonts w:ascii="SimSun" w:hAnsi="SimSun"/>
          <w:color w:val="000000"/>
          <w:szCs w:val="21"/>
        </w:rPr>
        <w:br/>
        <w:t>I'll take this one. (我要这个。)</w:t>
      </w:r>
      <w:r w:rsidRPr="00AB4FD5">
        <w:rPr>
          <w:rFonts w:ascii="SimSun" w:hAnsi="SimSun"/>
          <w:color w:val="000000"/>
          <w:szCs w:val="21"/>
        </w:rPr>
        <w:br/>
        <w:t>All right, ma'am. (好的。)</w:t>
      </w:r>
      <w:r w:rsidRPr="00AB4FD5">
        <w:rPr>
          <w:rFonts w:ascii="SimSun" w:hAnsi="SimSun"/>
          <w:color w:val="000000"/>
          <w:szCs w:val="21"/>
        </w:rPr>
        <w:br/>
        <w:t>I'd like this one.</w:t>
      </w:r>
      <w:r w:rsidRPr="00AB4FD5">
        <w:rPr>
          <w:rFonts w:ascii="SimSun" w:hAnsi="SimSun"/>
          <w:color w:val="000000"/>
          <w:szCs w:val="21"/>
        </w:rPr>
        <w:br/>
        <w:t>I'd like to buy this one. (我要买这个。)</w:t>
      </w:r>
      <w:r w:rsidRPr="00AB4FD5">
        <w:rPr>
          <w:rFonts w:ascii="SimSun" w:hAnsi="SimSun"/>
          <w:color w:val="000000"/>
          <w:szCs w:val="21"/>
        </w:rPr>
        <w:br/>
        <w:t>I'll get this one. </w:t>
      </w:r>
      <w:r w:rsidRPr="00AB4FD5">
        <w:rPr>
          <w:rFonts w:ascii="SimSun" w:hAnsi="SimSun"/>
          <w:color w:val="000000"/>
          <w:szCs w:val="21"/>
        </w:rPr>
        <w:br/>
        <w:t>您用现金还是卡? </w:t>
      </w:r>
      <w:r w:rsidRPr="00AB4FD5">
        <w:rPr>
          <w:rFonts w:ascii="SimSun" w:hAnsi="SimSun"/>
          <w:color w:val="000000"/>
          <w:szCs w:val="21"/>
        </w:rPr>
        <w:br/>
        <w:t>Will that be cash or charge?</w:t>
      </w:r>
      <w:r w:rsidRPr="00AB4FD5">
        <w:rPr>
          <w:rFonts w:ascii="SimSun" w:hAnsi="SimSun"/>
          <w:color w:val="000000"/>
          <w:szCs w:val="21"/>
        </w:rPr>
        <w:br/>
        <w:t>Cash or charge?</w:t>
      </w:r>
      <w:r w:rsidRPr="00AB4FD5">
        <w:rPr>
          <w:rFonts w:ascii="SimSun" w:hAnsi="SimSun"/>
          <w:color w:val="000000"/>
          <w:szCs w:val="21"/>
        </w:rPr>
        <w:br/>
        <w:t>Will you be paying by cash or credit card?</w:t>
      </w:r>
      <w:r w:rsidRPr="00AB4FD5">
        <w:rPr>
          <w:rFonts w:ascii="SimSun" w:hAnsi="SimSun"/>
          <w:color w:val="000000"/>
          <w:szCs w:val="21"/>
        </w:rPr>
        <w:br/>
        <w:t>Would you like to pay by cash or charge? </w:t>
      </w:r>
      <w:r w:rsidRPr="00AB4FD5">
        <w:rPr>
          <w:rFonts w:ascii="SimSun" w:hAnsi="SimSun"/>
          <w:color w:val="000000"/>
          <w:szCs w:val="21"/>
        </w:rPr>
        <w:br/>
        <w:t>现金。</w:t>
      </w:r>
      <w:r w:rsidRPr="00AB4FD5">
        <w:rPr>
          <w:rFonts w:ascii="SimSun" w:hAnsi="SimSun"/>
          <w:color w:val="000000"/>
          <w:szCs w:val="21"/>
        </w:rPr>
        <w:br/>
        <w:t>Cash, please. </w:t>
      </w:r>
      <w:r w:rsidRPr="00AB4FD5">
        <w:rPr>
          <w:rFonts w:ascii="SimSun" w:hAnsi="SimSun"/>
          <w:color w:val="000000"/>
          <w:szCs w:val="21"/>
        </w:rPr>
        <w:br/>
        <w:t>卡。</w:t>
      </w:r>
      <w:r w:rsidRPr="00AB4FD5">
        <w:rPr>
          <w:rFonts w:ascii="SimSun" w:hAnsi="SimSun"/>
          <w:color w:val="000000"/>
          <w:szCs w:val="21"/>
        </w:rPr>
        <w:br/>
        <w:t>Charge, please. </w:t>
      </w:r>
      <w:r w:rsidRPr="00AB4FD5">
        <w:rPr>
          <w:rFonts w:ascii="SimSun" w:hAnsi="SimSun"/>
          <w:color w:val="000000"/>
          <w:szCs w:val="21"/>
        </w:rPr>
        <w:br/>
        <w:t>我可以用VISA卡吗? </w:t>
      </w:r>
      <w:r w:rsidRPr="00AB4FD5">
        <w:rPr>
          <w:rFonts w:ascii="SimSun" w:hAnsi="SimSun"/>
          <w:color w:val="000000"/>
          <w:szCs w:val="21"/>
        </w:rPr>
        <w:br/>
        <w:t>Can I use VISA?</w:t>
      </w:r>
      <w:r w:rsidRPr="00AB4FD5">
        <w:rPr>
          <w:rFonts w:ascii="SimSun" w:hAnsi="SimSun"/>
          <w:color w:val="000000"/>
          <w:szCs w:val="21"/>
        </w:rPr>
        <w:br/>
        <w:t>Do you accept VISA?</w:t>
      </w:r>
      <w:r w:rsidRPr="00AB4FD5">
        <w:rPr>
          <w:rFonts w:ascii="SimSun" w:hAnsi="SimSun"/>
          <w:color w:val="000000"/>
          <w:szCs w:val="21"/>
        </w:rPr>
        <w:br/>
        <w:t>Do you take VISA? </w:t>
      </w:r>
      <w:r w:rsidRPr="00AB4FD5">
        <w:rPr>
          <w:rFonts w:ascii="SimSun" w:hAnsi="SimSun"/>
          <w:color w:val="000000"/>
          <w:szCs w:val="21"/>
        </w:rPr>
        <w:br/>
        <w:t>我可以分期付款吗?</w:t>
      </w:r>
      <w:r w:rsidRPr="00AB4FD5">
        <w:rPr>
          <w:rFonts w:ascii="SimSun" w:hAnsi="SimSun"/>
          <w:color w:val="000000"/>
          <w:szCs w:val="21"/>
        </w:rPr>
        <w:br/>
        <w:t>Can I pay by installment payment? </w:t>
      </w:r>
      <w:r w:rsidRPr="00AB4FD5">
        <w:rPr>
          <w:rFonts w:ascii="SimSun" w:hAnsi="SimSun"/>
          <w:color w:val="000000"/>
          <w:szCs w:val="21"/>
        </w:rPr>
        <w:br/>
        <w:t>我可以付日元吗? </w:t>
      </w:r>
      <w:r w:rsidRPr="00AB4FD5">
        <w:rPr>
          <w:rFonts w:ascii="SimSun" w:hAnsi="SimSun"/>
          <w:color w:val="000000"/>
          <w:szCs w:val="21"/>
        </w:rPr>
        <w:br/>
        <w:t>Can I pay in Japanese yen?</w:t>
      </w:r>
      <w:r w:rsidRPr="00AB4FD5">
        <w:rPr>
          <w:rFonts w:ascii="SimSun" w:hAnsi="SimSun"/>
          <w:color w:val="000000"/>
          <w:szCs w:val="21"/>
        </w:rPr>
        <w:br/>
        <w:t>Do you take Japanese yen?</w:t>
      </w:r>
      <w:r w:rsidRPr="00AB4FD5">
        <w:rPr>
          <w:rFonts w:ascii="SimSun" w:hAnsi="SimSun"/>
          <w:color w:val="000000"/>
          <w:szCs w:val="21"/>
        </w:rPr>
        <w:br/>
        <w:t>Do you accept Japanese yen? </w:t>
      </w:r>
      <w:r w:rsidRPr="00AB4FD5">
        <w:rPr>
          <w:rFonts w:ascii="SimSun" w:hAnsi="SimSun"/>
          <w:color w:val="000000"/>
          <w:szCs w:val="21"/>
        </w:rPr>
        <w:br/>
        <w:t>请给包一下。 </w:t>
      </w:r>
      <w:r w:rsidRPr="00AB4FD5">
        <w:rPr>
          <w:rFonts w:ascii="SimSun" w:hAnsi="SimSun"/>
          <w:color w:val="000000"/>
          <w:szCs w:val="21"/>
        </w:rPr>
        <w:br/>
        <w:t>Please wrap it. </w:t>
      </w:r>
      <w:r w:rsidRPr="00AB4FD5">
        <w:rPr>
          <w:rFonts w:ascii="SimSun" w:hAnsi="SimSun"/>
          <w:color w:val="000000"/>
          <w:szCs w:val="21"/>
        </w:rPr>
        <w:br/>
        <w:t>我想退货。 </w:t>
      </w:r>
      <w:r w:rsidRPr="00AB4FD5">
        <w:rPr>
          <w:rFonts w:ascii="SimSun" w:hAnsi="SimSun"/>
          <w:color w:val="000000"/>
          <w:szCs w:val="21"/>
        </w:rPr>
        <w:br/>
        <w:t>I'd like to return this.</w:t>
      </w:r>
      <w:r w:rsidRPr="00AB4FD5">
        <w:rPr>
          <w:rFonts w:ascii="SimSun" w:hAnsi="SimSun"/>
          <w:color w:val="000000"/>
          <w:szCs w:val="21"/>
        </w:rPr>
        <w:br/>
        <w:t>I'd like to return this. (我想退货。)</w:t>
      </w:r>
      <w:r w:rsidRPr="00AB4FD5">
        <w:rPr>
          <w:rFonts w:ascii="SimSun" w:hAnsi="SimSun"/>
          <w:color w:val="000000"/>
          <w:szCs w:val="21"/>
        </w:rPr>
        <w:br/>
        <w:t>Do you have a receipt? (您有收据吗?) </w:t>
      </w:r>
      <w:r w:rsidRPr="00AB4FD5">
        <w:rPr>
          <w:rFonts w:ascii="SimSun" w:hAnsi="SimSun"/>
          <w:color w:val="000000"/>
          <w:szCs w:val="21"/>
        </w:rPr>
        <w:br/>
        <w:t>您能给我换一下这个吗? </w:t>
      </w:r>
      <w:r w:rsidRPr="00AB4FD5">
        <w:rPr>
          <w:rFonts w:ascii="SimSun" w:hAnsi="SimSun"/>
          <w:color w:val="000000"/>
          <w:szCs w:val="21"/>
        </w:rPr>
        <w:br/>
        <w:t>Could you exchange this, please? </w:t>
      </w:r>
      <w:r w:rsidRPr="00AB4FD5">
        <w:rPr>
          <w:rFonts w:ascii="SimSun" w:hAnsi="SimSun"/>
          <w:color w:val="000000"/>
          <w:szCs w:val="21"/>
        </w:rPr>
        <w:br/>
        <w:t>这儿有点儿脏。</w:t>
      </w:r>
      <w:r w:rsidRPr="00AB4FD5">
        <w:rPr>
          <w:rFonts w:ascii="SimSun" w:hAnsi="SimSun"/>
          <w:color w:val="000000"/>
          <w:szCs w:val="21"/>
        </w:rPr>
        <w:br/>
        <w:t>It's got a stain.</w:t>
      </w:r>
      <w:r w:rsidRPr="00AB4FD5">
        <w:rPr>
          <w:rFonts w:ascii="SimSun" w:hAnsi="SimSun"/>
          <w:color w:val="000000"/>
          <w:szCs w:val="21"/>
        </w:rPr>
        <w:br/>
        <w:t>It has a stain. </w:t>
      </w:r>
      <w:r w:rsidRPr="00AB4FD5">
        <w:rPr>
          <w:rFonts w:ascii="SimSun" w:hAnsi="SimSun"/>
          <w:color w:val="000000"/>
          <w:szCs w:val="21"/>
        </w:rPr>
        <w:br/>
        <w:t>可以退款吗? </w:t>
      </w:r>
      <w:r w:rsidRPr="00AB4FD5">
        <w:rPr>
          <w:rFonts w:ascii="SimSun" w:hAnsi="SimSun"/>
          <w:color w:val="000000"/>
          <w:szCs w:val="21"/>
        </w:rPr>
        <w:br/>
        <w:t>Can I have a refund? *refund “退款”。</w:t>
      </w:r>
      <w:r w:rsidRPr="00AB4FD5">
        <w:rPr>
          <w:rFonts w:ascii="SimSun" w:hAnsi="SimSun"/>
          <w:color w:val="000000"/>
          <w:szCs w:val="21"/>
        </w:rPr>
        <w:br/>
        <w:t>I'd like to get a refund, please. (我想退款。)</w:t>
      </w:r>
      <w:r w:rsidRPr="00AB4FD5">
        <w:rPr>
          <w:rFonts w:ascii="SimSun" w:hAnsi="SimSun"/>
          <w:color w:val="000000"/>
          <w:szCs w:val="21"/>
        </w:rPr>
        <w:br/>
        <w:t>I'd like a refund, please. (请退款吧。)</w:t>
      </w:r>
      <w:r w:rsidRPr="00AB4FD5">
        <w:rPr>
          <w:rFonts w:ascii="SimSun" w:hAnsi="SimSun"/>
          <w:color w:val="000000"/>
          <w:szCs w:val="21"/>
        </w:rPr>
        <w:br/>
        <w:t>I'd like my money back, please. (请把钱退给我吧。) </w:t>
      </w:r>
      <w:r w:rsidRPr="00AB4FD5">
        <w:rPr>
          <w:rFonts w:ascii="SimSun" w:hAnsi="SimSun"/>
          <w:color w:val="000000"/>
          <w:szCs w:val="21"/>
        </w:rPr>
        <w:br/>
        <w:t>能再便宜一些吗? </w:t>
      </w:r>
      <w:r w:rsidRPr="00AB4FD5">
        <w:rPr>
          <w:rFonts w:ascii="SimSun" w:hAnsi="SimSun"/>
          <w:color w:val="000000"/>
          <w:szCs w:val="21"/>
        </w:rPr>
        <w:br/>
        <w:t>Would you give me a discount?</w:t>
      </w:r>
      <w:r w:rsidRPr="00AB4FD5">
        <w:rPr>
          <w:rFonts w:ascii="SimSun" w:hAnsi="SimSun"/>
          <w:color w:val="000000"/>
          <w:szCs w:val="21"/>
        </w:rPr>
        <w:br/>
        <w:t>Would you give me a discount? (能再便宜一些吗?)</w:t>
      </w:r>
      <w:r w:rsidRPr="00AB4FD5">
        <w:rPr>
          <w:rFonts w:ascii="SimSun" w:hAnsi="SimSun"/>
          <w:color w:val="000000"/>
          <w:szCs w:val="21"/>
        </w:rPr>
        <w:br/>
        <w:t>This is a discount price. (这已经是打过折的价钱了。)</w:t>
      </w:r>
      <w:r w:rsidRPr="00AB4FD5">
        <w:rPr>
          <w:rFonts w:ascii="SimSun" w:hAnsi="SimSun"/>
          <w:color w:val="000000"/>
          <w:szCs w:val="21"/>
        </w:rPr>
        <w:br/>
        <w:t>Can you make it cheaper? </w:t>
      </w:r>
      <w:r w:rsidRPr="00AB4FD5">
        <w:rPr>
          <w:rFonts w:ascii="SimSun" w:hAnsi="SimSun"/>
          <w:color w:val="000000"/>
          <w:szCs w:val="21"/>
        </w:rPr>
        <w:br/>
        <w:t>不满意就算了。 </w:t>
      </w:r>
      <w:r w:rsidRPr="00AB4FD5">
        <w:rPr>
          <w:rFonts w:ascii="SimSun" w:hAnsi="SimSun"/>
          <w:color w:val="000000"/>
          <w:szCs w:val="21"/>
        </w:rPr>
        <w:br/>
        <w:t>Take it or leave it. *多用于商业的买卖中，向对方表示“就这价钱”、“随便你”、“不中意就别买了”，或“在出示的价格范围内您考虑买还是不买”，特别在商业谈判中常用。</w:t>
      </w:r>
      <w:r w:rsidRPr="00AB4FD5">
        <w:rPr>
          <w:rFonts w:ascii="SimSun" w:hAnsi="SimSun"/>
          <w:color w:val="000000"/>
          <w:szCs w:val="21"/>
        </w:rPr>
        <w:br/>
        <w:t>Accept it or reject it.</w:t>
      </w:r>
      <w:r w:rsidRPr="00AB4FD5">
        <w:rPr>
          <w:rFonts w:ascii="SimSun" w:hAnsi="SimSun"/>
          <w:color w:val="000000"/>
          <w:szCs w:val="21"/>
        </w:rPr>
        <w:br/>
        <w:t>Be satisfied with it or get nothing.</w:t>
      </w:r>
      <w:r w:rsidRPr="00AB4FD5">
        <w:rPr>
          <w:rFonts w:ascii="SimSun" w:hAnsi="SimSun"/>
          <w:color w:val="000000"/>
          <w:szCs w:val="21"/>
        </w:rPr>
        <w:br/>
        <w:t>That's my only offer.</w:t>
      </w:r>
      <w:r w:rsidRPr="00AB4FD5">
        <w:rPr>
          <w:rFonts w:ascii="SimSun" w:hAnsi="SimSun"/>
          <w:color w:val="000000"/>
          <w:szCs w:val="21"/>
        </w:rPr>
        <w:br/>
        <w:t>That's my last offer.</w:t>
      </w:r>
      <w:r w:rsidRPr="00AB4FD5">
        <w:rPr>
          <w:rFonts w:ascii="SimSun" w:hAnsi="SimSun"/>
          <w:color w:val="000000"/>
          <w:szCs w:val="21"/>
        </w:rPr>
        <w:br/>
        <w:t>That's my final offer.</w:t>
      </w:r>
    </w:p>
    <w:p w:rsidR="007E730F" w:rsidRPr="00AB4FD5" w:rsidRDefault="007E730F" w:rsidP="007E730F">
      <w:pPr>
        <w:pStyle w:val="Heading1"/>
        <w:spacing w:before="120" w:after="120"/>
        <w:rPr>
          <w:rFonts w:ascii="SimSun" w:hAnsi="SimSun"/>
          <w:color w:val="000000"/>
          <w:sz w:val="24"/>
          <w:szCs w:val="21"/>
        </w:rPr>
      </w:pPr>
      <w:bookmarkStart w:id="33" w:name="_Toc7167165"/>
      <w:r w:rsidRPr="00AB4FD5">
        <w:rPr>
          <w:rFonts w:ascii="SimSun" w:hAnsi="SimSun" w:hint="eastAsia"/>
          <w:color w:val="000000"/>
          <w:sz w:val="24"/>
          <w:szCs w:val="21"/>
        </w:rPr>
        <w:t>[口语8000句-32]在外用餐</w:t>
      </w:r>
      <w:bookmarkEnd w:id="33"/>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在外用餐时</w:t>
      </w:r>
      <w:r w:rsidRPr="00AB4FD5">
        <w:rPr>
          <w:rFonts w:ascii="SimSun" w:hAnsi="SimSun"/>
          <w:color w:val="000000"/>
          <w:szCs w:val="21"/>
        </w:rPr>
        <w:br/>
      </w:r>
      <w:r w:rsidRPr="00AB4FD5">
        <w:rPr>
          <w:rFonts w:ascii="SimSun" w:hAnsi="SimSun"/>
          <w:color w:val="000000"/>
          <w:szCs w:val="21"/>
        </w:rPr>
        <w:br/>
        <w:t>●在快餐厅里</w:t>
      </w:r>
      <w:r w:rsidRPr="00AB4FD5">
        <w:rPr>
          <w:rFonts w:ascii="SimSun" w:hAnsi="SimSun"/>
          <w:color w:val="000000"/>
          <w:szCs w:val="21"/>
        </w:rPr>
        <w:br/>
        <w:t>要一个汉堡和一杯冰茶。 </w:t>
      </w:r>
      <w:r w:rsidRPr="00AB4FD5">
        <w:rPr>
          <w:rFonts w:ascii="SimSun" w:hAnsi="SimSun"/>
          <w:color w:val="000000"/>
          <w:szCs w:val="21"/>
        </w:rPr>
        <w:br/>
        <w:t>I'd like a hamburger and an iced tea. *iced tea因为发音相同，有时也可写成ice tea。</w:t>
      </w:r>
      <w:r w:rsidRPr="00AB4FD5">
        <w:rPr>
          <w:rFonts w:ascii="SimSun" w:hAnsi="SimSun"/>
          <w:color w:val="000000"/>
          <w:szCs w:val="21"/>
        </w:rPr>
        <w:br/>
        <w:t>我要两个热狗。 </w:t>
      </w:r>
      <w:r w:rsidRPr="00AB4FD5">
        <w:rPr>
          <w:rFonts w:ascii="SimSun" w:hAnsi="SimSun"/>
          <w:color w:val="000000"/>
          <w:szCs w:val="21"/>
        </w:rPr>
        <w:br/>
        <w:t>May I have two hot dogs, please?</w:t>
      </w:r>
      <w:r w:rsidRPr="00AB4FD5">
        <w:rPr>
          <w:rFonts w:ascii="SimSun" w:hAnsi="SimSun"/>
          <w:color w:val="000000"/>
          <w:szCs w:val="21"/>
        </w:rPr>
        <w:br/>
        <w:t>May I have two hot dogs, please? (我要两个热狗。)</w:t>
      </w:r>
      <w:r w:rsidRPr="00AB4FD5">
        <w:rPr>
          <w:rFonts w:ascii="SimSun" w:hAnsi="SimSun"/>
          <w:color w:val="000000"/>
          <w:szCs w:val="21"/>
        </w:rPr>
        <w:br/>
        <w:t>Anything else? (还要别的吗?)</w:t>
      </w:r>
      <w:r w:rsidRPr="00AB4FD5">
        <w:rPr>
          <w:rFonts w:ascii="SimSun" w:hAnsi="SimSun"/>
          <w:color w:val="000000"/>
          <w:szCs w:val="21"/>
        </w:rPr>
        <w:br/>
        <w:t>Two hot dogs, please. </w:t>
      </w:r>
      <w:r w:rsidRPr="00AB4FD5">
        <w:rPr>
          <w:rFonts w:ascii="SimSun" w:hAnsi="SimSun"/>
          <w:color w:val="000000"/>
          <w:szCs w:val="21"/>
        </w:rPr>
        <w:br/>
        <w:t>请加蕃茄酱和芥末。 </w:t>
      </w:r>
      <w:r w:rsidRPr="00AB4FD5">
        <w:rPr>
          <w:rFonts w:ascii="SimSun" w:hAnsi="SimSun"/>
          <w:color w:val="000000"/>
          <w:szCs w:val="21"/>
        </w:rPr>
        <w:br/>
        <w:t>With ketchup and mustard, please. </w:t>
      </w:r>
      <w:r w:rsidRPr="00AB4FD5">
        <w:rPr>
          <w:rFonts w:ascii="SimSun" w:hAnsi="SimSun"/>
          <w:color w:val="000000"/>
          <w:szCs w:val="21"/>
        </w:rPr>
        <w:br/>
        <w:t>在这儿吃还是带走? </w:t>
      </w:r>
      <w:r w:rsidRPr="00AB4FD5">
        <w:rPr>
          <w:rFonts w:ascii="SimSun" w:hAnsi="SimSun"/>
          <w:color w:val="000000"/>
          <w:szCs w:val="21"/>
        </w:rPr>
        <w:br/>
        <w:t>Will that be for here or to go? *在快餐店服务员一定会问的问题。</w:t>
      </w:r>
      <w:r w:rsidRPr="00AB4FD5">
        <w:rPr>
          <w:rFonts w:ascii="SimSun" w:hAnsi="SimSun"/>
          <w:color w:val="000000"/>
          <w:szCs w:val="21"/>
        </w:rPr>
        <w:br/>
        <w:t>For here or to go? </w:t>
      </w:r>
      <w:r w:rsidRPr="00AB4FD5">
        <w:rPr>
          <w:rFonts w:ascii="SimSun" w:hAnsi="SimSun"/>
          <w:color w:val="000000"/>
          <w:szCs w:val="21"/>
        </w:rPr>
        <w:br/>
        <w:t>您带走吗? </w:t>
      </w:r>
      <w:r w:rsidRPr="00AB4FD5">
        <w:rPr>
          <w:rFonts w:ascii="SimSun" w:hAnsi="SimSun"/>
          <w:color w:val="000000"/>
          <w:szCs w:val="21"/>
        </w:rPr>
        <w:br/>
        <w:t>Will that be to go?</w:t>
      </w:r>
      <w:r w:rsidRPr="00AB4FD5">
        <w:rPr>
          <w:rFonts w:ascii="SimSun" w:hAnsi="SimSun"/>
          <w:color w:val="000000"/>
          <w:szCs w:val="21"/>
        </w:rPr>
        <w:br/>
        <w:t>Take-out? </w:t>
      </w:r>
      <w:r w:rsidRPr="00AB4FD5">
        <w:rPr>
          <w:rFonts w:ascii="SimSun" w:hAnsi="SimSun"/>
          <w:color w:val="000000"/>
          <w:szCs w:val="21"/>
        </w:rPr>
        <w:br/>
        <w:t>您是在这儿吃吗? </w:t>
      </w:r>
      <w:r w:rsidRPr="00AB4FD5">
        <w:rPr>
          <w:rFonts w:ascii="SimSun" w:hAnsi="SimSun"/>
          <w:color w:val="000000"/>
          <w:szCs w:val="21"/>
        </w:rPr>
        <w:br/>
        <w:t>Will you be eating here?</w:t>
      </w:r>
      <w:r w:rsidRPr="00AB4FD5">
        <w:rPr>
          <w:rFonts w:ascii="SimSun" w:hAnsi="SimSun"/>
          <w:color w:val="000000"/>
          <w:szCs w:val="21"/>
        </w:rPr>
        <w:br/>
        <w:t>Will you be eating here? (您是在这儿吃吗?)</w:t>
      </w:r>
      <w:r w:rsidRPr="00AB4FD5">
        <w:rPr>
          <w:rFonts w:ascii="SimSun" w:hAnsi="SimSun"/>
          <w:color w:val="000000"/>
          <w:szCs w:val="21"/>
        </w:rPr>
        <w:br/>
        <w:t>I'd like it to go, please. (不，带走。) </w:t>
      </w:r>
      <w:r w:rsidRPr="00AB4FD5">
        <w:rPr>
          <w:rFonts w:ascii="SimSun" w:hAnsi="SimSun"/>
          <w:color w:val="000000"/>
          <w:szCs w:val="21"/>
        </w:rPr>
        <w:br/>
        <w:t>带走。</w:t>
      </w:r>
      <w:r w:rsidRPr="00AB4FD5">
        <w:rPr>
          <w:rFonts w:ascii="SimSun" w:hAnsi="SimSun"/>
          <w:color w:val="000000"/>
          <w:szCs w:val="21"/>
        </w:rPr>
        <w:br/>
        <w:t>To go, please. </w:t>
      </w:r>
      <w:r w:rsidRPr="00AB4FD5">
        <w:rPr>
          <w:rFonts w:ascii="SimSun" w:hAnsi="SimSun"/>
          <w:color w:val="000000"/>
          <w:szCs w:val="21"/>
        </w:rPr>
        <w:br/>
        <w:t>在这儿吃。 </w:t>
      </w:r>
      <w:r w:rsidRPr="00AB4FD5">
        <w:rPr>
          <w:rFonts w:ascii="SimSun" w:hAnsi="SimSun"/>
          <w:color w:val="000000"/>
          <w:szCs w:val="21"/>
        </w:rPr>
        <w:br/>
        <w:t>For here, please.</w:t>
      </w:r>
      <w:r w:rsidRPr="00AB4FD5">
        <w:rPr>
          <w:rFonts w:ascii="SimSun" w:hAnsi="SimSun"/>
          <w:color w:val="000000"/>
          <w:szCs w:val="21"/>
        </w:rPr>
        <w:br/>
      </w:r>
      <w:r w:rsidRPr="00AB4FD5">
        <w:rPr>
          <w:rFonts w:ascii="SimSun" w:hAnsi="SimSun"/>
          <w:color w:val="000000"/>
          <w:szCs w:val="21"/>
        </w:rPr>
        <w:br/>
        <w:t>●预订餐馆</w:t>
      </w:r>
      <w:r w:rsidRPr="00AB4FD5">
        <w:rPr>
          <w:rFonts w:ascii="SimSun" w:hAnsi="SimSun"/>
          <w:color w:val="000000"/>
          <w:szCs w:val="21"/>
        </w:rPr>
        <w:br/>
        <w:t>这附近您能推荐家好吃的饭馆吗? </w:t>
      </w:r>
      <w:r w:rsidRPr="00AB4FD5">
        <w:rPr>
          <w:rFonts w:ascii="SimSun" w:hAnsi="SimSun"/>
          <w:color w:val="000000"/>
          <w:szCs w:val="21"/>
        </w:rPr>
        <w:br/>
        <w:t>Could you recommend a good restaurant near here? *recommend “推荐，建议”。 </w:t>
      </w:r>
      <w:r w:rsidRPr="00AB4FD5">
        <w:rPr>
          <w:rFonts w:ascii="SimSun" w:hAnsi="SimSun"/>
          <w:color w:val="000000"/>
          <w:szCs w:val="21"/>
        </w:rPr>
        <w:br/>
        <w:t>我想吃意大利菜。 </w:t>
      </w:r>
      <w:r w:rsidRPr="00AB4FD5">
        <w:rPr>
          <w:rFonts w:ascii="SimSun" w:hAnsi="SimSun"/>
          <w:color w:val="000000"/>
          <w:szCs w:val="21"/>
        </w:rPr>
        <w:br/>
        <w:t>I'd like some Italian food. </w:t>
      </w:r>
      <w:r w:rsidRPr="00AB4FD5">
        <w:rPr>
          <w:rFonts w:ascii="SimSun" w:hAnsi="SimSun"/>
          <w:color w:val="000000"/>
          <w:szCs w:val="21"/>
        </w:rPr>
        <w:br/>
        <w:t>您推荐哪家饭馆? </w:t>
      </w:r>
      <w:r w:rsidRPr="00AB4FD5">
        <w:rPr>
          <w:rFonts w:ascii="SimSun" w:hAnsi="SimSun"/>
          <w:color w:val="000000"/>
          <w:szCs w:val="21"/>
        </w:rPr>
        <w:br/>
        <w:t>Which restaurant do you recommend? </w:t>
      </w:r>
      <w:r w:rsidRPr="00AB4FD5">
        <w:rPr>
          <w:rFonts w:ascii="SimSun" w:hAnsi="SimSun"/>
          <w:color w:val="000000"/>
          <w:szCs w:val="21"/>
        </w:rPr>
        <w:br/>
        <w:t>这附近有墨西哥餐馆吗? </w:t>
      </w:r>
      <w:r w:rsidRPr="00AB4FD5">
        <w:rPr>
          <w:rFonts w:ascii="SimSun" w:hAnsi="SimSun"/>
          <w:color w:val="000000"/>
          <w:szCs w:val="21"/>
        </w:rPr>
        <w:br/>
        <w:t>Is there a Mexican restaurant around here?</w:t>
      </w:r>
      <w:r w:rsidRPr="00AB4FD5">
        <w:rPr>
          <w:rFonts w:ascii="SimSun" w:hAnsi="SimSun"/>
          <w:color w:val="000000"/>
          <w:szCs w:val="21"/>
        </w:rPr>
        <w:br/>
        <w:t>Is there a Mexican restaurant around here? (这附近有墨西哥餐馆吗?)</w:t>
      </w:r>
      <w:r w:rsidRPr="00AB4FD5">
        <w:rPr>
          <w:rFonts w:ascii="SimSun" w:hAnsi="SimSun"/>
          <w:color w:val="000000"/>
          <w:szCs w:val="21"/>
        </w:rPr>
        <w:br/>
        <w:t>Yes, there's one. (是的，有一家。) </w:t>
      </w:r>
      <w:r w:rsidRPr="00AB4FD5">
        <w:rPr>
          <w:rFonts w:ascii="SimSun" w:hAnsi="SimSun"/>
          <w:color w:val="000000"/>
          <w:szCs w:val="21"/>
        </w:rPr>
        <w:br/>
        <w:t>最近的墨西哥餐馆在哪儿? </w:t>
      </w:r>
      <w:r w:rsidRPr="00AB4FD5">
        <w:rPr>
          <w:rFonts w:ascii="SimSun" w:hAnsi="SimSun"/>
          <w:color w:val="000000"/>
          <w:szCs w:val="21"/>
        </w:rPr>
        <w:br/>
        <w:t>Where is the closest Mexican restaurant? </w:t>
      </w:r>
      <w:r w:rsidRPr="00AB4FD5">
        <w:rPr>
          <w:rFonts w:ascii="SimSun" w:hAnsi="SimSun"/>
          <w:color w:val="000000"/>
          <w:szCs w:val="21"/>
        </w:rPr>
        <w:br/>
        <w:t>这附近有没有还在营业的饭馆?</w:t>
      </w:r>
      <w:r w:rsidRPr="00AB4FD5">
        <w:rPr>
          <w:rFonts w:ascii="SimSun" w:hAnsi="SimSun"/>
          <w:color w:val="000000"/>
          <w:szCs w:val="21"/>
        </w:rPr>
        <w:br/>
        <w:t>Are there any restaurants still open near here? </w:t>
      </w:r>
      <w:r w:rsidRPr="00AB4FD5">
        <w:rPr>
          <w:rFonts w:ascii="SimSun" w:hAnsi="SimSun"/>
          <w:color w:val="000000"/>
          <w:szCs w:val="21"/>
        </w:rPr>
        <w:br/>
        <w:t>我需要预订吗? </w:t>
      </w:r>
      <w:r w:rsidRPr="00AB4FD5">
        <w:rPr>
          <w:rFonts w:ascii="SimSun" w:hAnsi="SimSun"/>
          <w:color w:val="000000"/>
          <w:szCs w:val="21"/>
        </w:rPr>
        <w:br/>
        <w:t>Do I need a reservation? </w:t>
      </w:r>
      <w:r w:rsidRPr="00AB4FD5">
        <w:rPr>
          <w:rFonts w:ascii="SimSun" w:hAnsi="SimSun"/>
          <w:color w:val="000000"/>
          <w:szCs w:val="21"/>
        </w:rPr>
        <w:br/>
        <w:t>您好，这是公园餐厅。我可以为您服务吗?</w:t>
      </w:r>
      <w:r w:rsidRPr="00AB4FD5">
        <w:rPr>
          <w:rFonts w:ascii="SimSun" w:hAnsi="SimSun"/>
          <w:color w:val="000000"/>
          <w:szCs w:val="21"/>
        </w:rPr>
        <w:br/>
        <w:t>Hello, this is the Park Restaurant. May I help you? </w:t>
      </w:r>
      <w:r w:rsidRPr="00AB4FD5">
        <w:rPr>
          <w:rFonts w:ascii="SimSun" w:hAnsi="SimSun"/>
          <w:color w:val="000000"/>
          <w:szCs w:val="21"/>
        </w:rPr>
        <w:br/>
        <w:t>我想订餐。今天晚上6点，8个人的位子。 </w:t>
      </w:r>
      <w:r w:rsidRPr="00AB4FD5">
        <w:rPr>
          <w:rFonts w:ascii="SimSun" w:hAnsi="SimSun"/>
          <w:color w:val="000000"/>
          <w:szCs w:val="21"/>
        </w:rPr>
        <w:br/>
        <w:t>I'd like to make a reservation for eight people at six o'clock tonight. *make a reservation “预订”。 </w:t>
      </w:r>
      <w:r w:rsidRPr="00AB4FD5">
        <w:rPr>
          <w:rFonts w:ascii="SimSun" w:hAnsi="SimSun"/>
          <w:color w:val="000000"/>
          <w:szCs w:val="21"/>
        </w:rPr>
        <w:br/>
        <w:t>我们一共8个人。</w:t>
      </w:r>
      <w:r w:rsidRPr="00AB4FD5">
        <w:rPr>
          <w:rFonts w:ascii="SimSun" w:hAnsi="SimSun"/>
          <w:color w:val="000000"/>
          <w:szCs w:val="21"/>
        </w:rPr>
        <w:br/>
        <w:t>We are a group of eight. </w:t>
      </w:r>
      <w:r w:rsidRPr="00AB4FD5">
        <w:rPr>
          <w:rFonts w:ascii="SimSun" w:hAnsi="SimSun"/>
          <w:color w:val="000000"/>
          <w:szCs w:val="21"/>
        </w:rPr>
        <w:br/>
        <w:t>我想订八个人的餐。 </w:t>
      </w:r>
      <w:r w:rsidRPr="00AB4FD5">
        <w:rPr>
          <w:rFonts w:ascii="SimSun" w:hAnsi="SimSun"/>
          <w:color w:val="000000"/>
          <w:szCs w:val="21"/>
        </w:rPr>
        <w:br/>
        <w:t>I'd like to reserve a table for eight.</w:t>
      </w:r>
      <w:r w:rsidRPr="00AB4FD5">
        <w:rPr>
          <w:rFonts w:ascii="SimSun" w:hAnsi="SimSun"/>
          <w:color w:val="000000"/>
          <w:szCs w:val="21"/>
        </w:rPr>
        <w:br/>
        <w:t>I'd like to reserve a table for eight. (我想订餐8个人。)</w:t>
      </w:r>
      <w:r w:rsidRPr="00AB4FD5">
        <w:rPr>
          <w:rFonts w:ascii="SimSun" w:hAnsi="SimSun"/>
          <w:color w:val="000000"/>
          <w:szCs w:val="21"/>
        </w:rPr>
        <w:br/>
        <w:t>What time, sir? (什么时间的?) </w:t>
      </w:r>
      <w:r w:rsidRPr="00AB4FD5">
        <w:rPr>
          <w:rFonts w:ascii="SimSun" w:hAnsi="SimSun"/>
          <w:color w:val="000000"/>
          <w:szCs w:val="21"/>
        </w:rPr>
        <w:br/>
        <w:t>我们能不能要张离乐队近一点儿的桌子? </w:t>
      </w:r>
      <w:r w:rsidRPr="00AB4FD5">
        <w:rPr>
          <w:rFonts w:ascii="SimSun" w:hAnsi="SimSun"/>
          <w:color w:val="000000"/>
          <w:szCs w:val="21"/>
        </w:rPr>
        <w:br/>
        <w:t>Could we have a table close to the band? *close to... “离……近一些”。 </w:t>
      </w:r>
      <w:r w:rsidRPr="00AB4FD5">
        <w:rPr>
          <w:rFonts w:ascii="SimSun" w:hAnsi="SimSun"/>
          <w:color w:val="000000"/>
          <w:szCs w:val="21"/>
        </w:rPr>
        <w:br/>
        <w:t>对不起，今天晚上都订满了。</w:t>
      </w:r>
      <w:r w:rsidRPr="00AB4FD5">
        <w:rPr>
          <w:rFonts w:ascii="SimSun" w:hAnsi="SimSun"/>
          <w:color w:val="000000"/>
          <w:szCs w:val="21"/>
        </w:rPr>
        <w:br/>
        <w:t>I'm sorry. We're all booked up tonight. *用booked up或booked来表示“订满了”。</w:t>
      </w:r>
      <w:r w:rsidRPr="00AB4FD5">
        <w:rPr>
          <w:rFonts w:ascii="SimSun" w:hAnsi="SimSun"/>
          <w:color w:val="000000"/>
          <w:szCs w:val="21"/>
        </w:rPr>
        <w:br/>
        <w:t>I'm sorry. We are quite full tonight.</w:t>
      </w:r>
      <w:r w:rsidRPr="00AB4FD5">
        <w:rPr>
          <w:rFonts w:ascii="SimSun" w:hAnsi="SimSun"/>
          <w:color w:val="000000"/>
          <w:szCs w:val="21"/>
        </w:rPr>
        <w:br/>
        <w:t>I'm sorry, all the tables are booked tonight. </w:t>
      </w:r>
      <w:r w:rsidRPr="00AB4FD5">
        <w:rPr>
          <w:rFonts w:ascii="SimSun" w:hAnsi="SimSun"/>
          <w:color w:val="000000"/>
          <w:szCs w:val="21"/>
        </w:rPr>
        <w:br/>
        <w:t>要等多长时间? </w:t>
      </w:r>
      <w:r w:rsidRPr="00AB4FD5">
        <w:rPr>
          <w:rFonts w:ascii="SimSun" w:hAnsi="SimSun"/>
          <w:color w:val="000000"/>
          <w:szCs w:val="21"/>
        </w:rPr>
        <w:br/>
        <w:t>How long is the wait?</w:t>
      </w:r>
      <w:r w:rsidRPr="00AB4FD5">
        <w:rPr>
          <w:rFonts w:ascii="SimSun" w:hAnsi="SimSun"/>
          <w:color w:val="000000"/>
          <w:szCs w:val="21"/>
        </w:rPr>
        <w:br/>
        <w:t>How long do we have to wait?</w:t>
      </w:r>
      <w:r w:rsidRPr="00AB4FD5">
        <w:rPr>
          <w:rFonts w:ascii="SimSun" w:hAnsi="SimSun"/>
          <w:color w:val="000000"/>
          <w:szCs w:val="21"/>
        </w:rPr>
        <w:br/>
        <w:t>Is the wait long? (等得长吗?) </w:t>
      </w:r>
      <w:r w:rsidRPr="00AB4FD5">
        <w:rPr>
          <w:rFonts w:ascii="SimSun" w:hAnsi="SimSun"/>
          <w:color w:val="000000"/>
          <w:szCs w:val="21"/>
        </w:rPr>
        <w:br/>
        <w:t>我们可以等。 </w:t>
      </w:r>
      <w:r w:rsidRPr="00AB4FD5">
        <w:rPr>
          <w:rFonts w:ascii="SimSun" w:hAnsi="SimSun"/>
          <w:color w:val="000000"/>
          <w:szCs w:val="21"/>
        </w:rPr>
        <w:br/>
        <w:t>We can wait. </w:t>
      </w:r>
      <w:r w:rsidRPr="00AB4FD5">
        <w:rPr>
          <w:rFonts w:ascii="SimSun" w:hAnsi="SimSun"/>
          <w:color w:val="000000"/>
          <w:szCs w:val="21"/>
        </w:rPr>
        <w:br/>
        <w:t>可以预订几点的? </w:t>
      </w:r>
      <w:r w:rsidRPr="00AB4FD5">
        <w:rPr>
          <w:rFonts w:ascii="SimSun" w:hAnsi="SimSun"/>
          <w:color w:val="000000"/>
          <w:szCs w:val="21"/>
        </w:rPr>
        <w:br/>
        <w:t>What time can we make a reservation? *make a reservation “预订”。 </w:t>
      </w:r>
      <w:r w:rsidRPr="00AB4FD5">
        <w:rPr>
          <w:rFonts w:ascii="SimSun" w:hAnsi="SimSun"/>
          <w:color w:val="000000"/>
          <w:szCs w:val="21"/>
        </w:rPr>
        <w:br/>
        <w:t>一直营业到几点? </w:t>
      </w:r>
      <w:r w:rsidRPr="00AB4FD5">
        <w:rPr>
          <w:rFonts w:ascii="SimSun" w:hAnsi="SimSun"/>
          <w:color w:val="000000"/>
          <w:szCs w:val="21"/>
        </w:rPr>
        <w:br/>
        <w:t>How late are you open? *How late...? 表示“……到几点?”</w:t>
      </w:r>
      <w:r w:rsidRPr="00AB4FD5">
        <w:rPr>
          <w:rFonts w:ascii="SimSun" w:hAnsi="SimSun"/>
          <w:color w:val="000000"/>
          <w:szCs w:val="21"/>
        </w:rPr>
        <w:br/>
        <w:t>How late are you open? (一直开到几点?)</w:t>
      </w:r>
      <w:r w:rsidRPr="00AB4FD5">
        <w:rPr>
          <w:rFonts w:ascii="SimSun" w:hAnsi="SimSun"/>
          <w:color w:val="000000"/>
          <w:szCs w:val="21"/>
        </w:rPr>
        <w:br/>
        <w:t>Until eleven. (到11点。)</w:t>
      </w:r>
      <w:r w:rsidRPr="00AB4FD5">
        <w:rPr>
          <w:rFonts w:ascii="SimSun" w:hAnsi="SimSun"/>
          <w:color w:val="000000"/>
          <w:szCs w:val="21"/>
        </w:rPr>
        <w:br/>
        <w:t>我怎么才能到那儿? </w:t>
      </w:r>
      <w:r w:rsidRPr="00AB4FD5">
        <w:rPr>
          <w:rFonts w:ascii="SimSun" w:hAnsi="SimSun"/>
          <w:color w:val="000000"/>
          <w:szCs w:val="21"/>
        </w:rPr>
        <w:br/>
        <w:t>How do I get there? </w:t>
      </w:r>
      <w:r w:rsidRPr="00AB4FD5">
        <w:rPr>
          <w:rFonts w:ascii="SimSun" w:hAnsi="SimSun"/>
          <w:color w:val="000000"/>
          <w:szCs w:val="21"/>
        </w:rPr>
        <w:br/>
        <w:t>可以用信用卡吗? </w:t>
      </w:r>
      <w:r w:rsidRPr="00AB4FD5">
        <w:rPr>
          <w:rFonts w:ascii="SimSun" w:hAnsi="SimSun"/>
          <w:color w:val="000000"/>
          <w:szCs w:val="21"/>
        </w:rPr>
        <w:br/>
        <w:t>Do you accept credit cards?</w:t>
      </w:r>
      <w:r w:rsidRPr="00AB4FD5">
        <w:rPr>
          <w:rFonts w:ascii="SimSun" w:hAnsi="SimSun"/>
          <w:color w:val="000000"/>
          <w:szCs w:val="21"/>
        </w:rPr>
        <w:br/>
        <w:t>Do you take credit cards? </w:t>
      </w:r>
      <w:r w:rsidRPr="00AB4FD5">
        <w:rPr>
          <w:rFonts w:ascii="SimSun" w:hAnsi="SimSun"/>
          <w:color w:val="000000"/>
          <w:szCs w:val="21"/>
        </w:rPr>
        <w:br/>
        <w:t>一顿饭多少钱? </w:t>
      </w:r>
      <w:r w:rsidRPr="00AB4FD5">
        <w:rPr>
          <w:rFonts w:ascii="SimSun" w:hAnsi="SimSun"/>
          <w:color w:val="000000"/>
          <w:szCs w:val="21"/>
        </w:rPr>
        <w:br/>
        <w:t>What is the price of a dinner course? </w:t>
      </w:r>
      <w:r w:rsidRPr="00AB4FD5">
        <w:rPr>
          <w:rFonts w:ascii="SimSun" w:hAnsi="SimSun"/>
          <w:color w:val="000000"/>
          <w:szCs w:val="21"/>
        </w:rPr>
        <w:br/>
        <w:t>衣着上有什么规定吗? </w:t>
      </w:r>
      <w:r w:rsidRPr="00AB4FD5">
        <w:rPr>
          <w:rFonts w:ascii="SimSun" w:hAnsi="SimSun"/>
          <w:color w:val="000000"/>
          <w:szCs w:val="21"/>
        </w:rPr>
        <w:br/>
        <w:t>What is your dress code? *code “规定，规范”。</w:t>
      </w:r>
      <w:r w:rsidRPr="00AB4FD5">
        <w:rPr>
          <w:rFonts w:ascii="SimSun" w:hAnsi="SimSun"/>
          <w:color w:val="000000"/>
          <w:szCs w:val="21"/>
        </w:rPr>
        <w:br/>
        <w:t>What is your dress code? (服装上有什么规定?)</w:t>
      </w:r>
      <w:r w:rsidRPr="00AB4FD5">
        <w:rPr>
          <w:rFonts w:ascii="SimSun" w:hAnsi="SimSun"/>
          <w:color w:val="000000"/>
          <w:szCs w:val="21"/>
        </w:rPr>
        <w:br/>
        <w:t>We require a jacket and tie. (要求穿外衣、打领带。) </w:t>
      </w:r>
      <w:r w:rsidRPr="00AB4FD5">
        <w:rPr>
          <w:rFonts w:ascii="SimSun" w:hAnsi="SimSun"/>
          <w:color w:val="000000"/>
          <w:szCs w:val="21"/>
        </w:rPr>
        <w:br/>
        <w:t>我必须得穿外衣打领带吗? </w:t>
      </w:r>
      <w:r w:rsidRPr="00AB4FD5">
        <w:rPr>
          <w:rFonts w:ascii="SimSun" w:hAnsi="SimSun"/>
          <w:color w:val="000000"/>
          <w:szCs w:val="21"/>
        </w:rPr>
        <w:br/>
        <w:t>Should I wear a jacket and tie? *Should... “必须、应该……吗?”。 </w:t>
      </w:r>
      <w:r w:rsidRPr="00AB4FD5">
        <w:rPr>
          <w:rFonts w:ascii="SimSun" w:hAnsi="SimSun"/>
          <w:color w:val="000000"/>
          <w:szCs w:val="21"/>
        </w:rPr>
        <w:br/>
        <w:t>女性必须穿礼服吗? </w:t>
      </w:r>
      <w:r w:rsidRPr="00AB4FD5">
        <w:rPr>
          <w:rFonts w:ascii="SimSun" w:hAnsi="SimSun"/>
          <w:color w:val="000000"/>
          <w:szCs w:val="21"/>
        </w:rPr>
        <w:br/>
        <w:t>Should the ladies wear dresses? </w:t>
      </w:r>
      <w:r w:rsidRPr="00AB4FD5">
        <w:rPr>
          <w:rFonts w:ascii="SimSun" w:hAnsi="SimSun"/>
          <w:color w:val="000000"/>
          <w:szCs w:val="21"/>
        </w:rPr>
        <w:br/>
        <w:t>请问您几位? </w:t>
      </w:r>
      <w:r w:rsidRPr="00AB4FD5">
        <w:rPr>
          <w:rFonts w:ascii="SimSun" w:hAnsi="SimSun"/>
          <w:color w:val="000000"/>
          <w:szCs w:val="21"/>
        </w:rPr>
        <w:br/>
        <w:t>How many in your group?</w:t>
      </w:r>
      <w:r w:rsidRPr="00AB4FD5">
        <w:rPr>
          <w:rFonts w:ascii="SimSun" w:hAnsi="SimSun"/>
          <w:color w:val="000000"/>
          <w:szCs w:val="21"/>
        </w:rPr>
        <w:br/>
        <w:t>We need a large table, please. (我们需要一张大桌子。)</w:t>
      </w:r>
      <w:r w:rsidRPr="00AB4FD5">
        <w:rPr>
          <w:rFonts w:ascii="SimSun" w:hAnsi="SimSun"/>
          <w:color w:val="000000"/>
          <w:szCs w:val="21"/>
        </w:rPr>
        <w:br/>
        <w:t>How many in your group? (请问您几位?)</w:t>
      </w:r>
      <w:r w:rsidRPr="00AB4FD5">
        <w:rPr>
          <w:rFonts w:ascii="SimSun" w:hAnsi="SimSun"/>
          <w:color w:val="000000"/>
          <w:szCs w:val="21"/>
        </w:rPr>
        <w:br/>
        <w:t>How many in your party? *这里的party不表示“聚会”，而表示“一行人，一群人”。 </w:t>
      </w:r>
      <w:r w:rsidRPr="00AB4FD5">
        <w:rPr>
          <w:rFonts w:ascii="SimSun" w:hAnsi="SimSun"/>
          <w:color w:val="000000"/>
          <w:szCs w:val="21"/>
        </w:rPr>
        <w:br/>
        <w:t>2个人。 </w:t>
      </w:r>
      <w:r w:rsidRPr="00AB4FD5">
        <w:rPr>
          <w:rFonts w:ascii="SimSun" w:hAnsi="SimSun"/>
          <w:color w:val="000000"/>
          <w:szCs w:val="21"/>
        </w:rPr>
        <w:br/>
        <w:t>Two. </w:t>
      </w:r>
      <w:r w:rsidRPr="00AB4FD5">
        <w:rPr>
          <w:rFonts w:ascii="SimSun" w:hAnsi="SimSun"/>
          <w:color w:val="000000"/>
          <w:szCs w:val="21"/>
        </w:rPr>
        <w:br/>
        <w:t>对不起，我想取消订餐。</w:t>
      </w:r>
      <w:r w:rsidRPr="00AB4FD5">
        <w:rPr>
          <w:rFonts w:ascii="SimSun" w:hAnsi="SimSun"/>
          <w:color w:val="000000"/>
          <w:szCs w:val="21"/>
        </w:rPr>
        <w:br/>
        <w:t>I'm sorry, but I have to cancel my reservation.</w:t>
      </w:r>
      <w:r w:rsidRPr="00AB4FD5">
        <w:rPr>
          <w:rFonts w:ascii="SimSun" w:hAnsi="SimSun"/>
          <w:color w:val="000000"/>
          <w:szCs w:val="21"/>
        </w:rPr>
        <w:br/>
      </w:r>
      <w:r w:rsidRPr="00AB4FD5">
        <w:rPr>
          <w:rFonts w:ascii="SimSun" w:hAnsi="SimSun"/>
          <w:color w:val="000000"/>
          <w:szCs w:val="21"/>
        </w:rPr>
        <w:br/>
        <w:t>●点菜</w:t>
      </w:r>
      <w:r w:rsidRPr="00AB4FD5">
        <w:rPr>
          <w:rFonts w:ascii="SimSun" w:hAnsi="SimSun"/>
          <w:color w:val="000000"/>
          <w:szCs w:val="21"/>
        </w:rPr>
        <w:br/>
        <w:t>请给我菜单。 </w:t>
      </w:r>
      <w:r w:rsidRPr="00AB4FD5">
        <w:rPr>
          <w:rFonts w:ascii="SimSun" w:hAnsi="SimSun"/>
          <w:color w:val="000000"/>
          <w:szCs w:val="21"/>
        </w:rPr>
        <w:br/>
        <w:t>Could I have a menu, please?</w:t>
      </w:r>
      <w:r w:rsidRPr="00AB4FD5">
        <w:rPr>
          <w:rFonts w:ascii="SimSun" w:hAnsi="SimSun"/>
          <w:color w:val="000000"/>
          <w:szCs w:val="21"/>
        </w:rPr>
        <w:br/>
        <w:t>May I see your menu, please?</w:t>
      </w:r>
      <w:r w:rsidRPr="00AB4FD5">
        <w:rPr>
          <w:rFonts w:ascii="SimSun" w:hAnsi="SimSun"/>
          <w:color w:val="000000"/>
          <w:szCs w:val="21"/>
        </w:rPr>
        <w:br/>
        <w:t>I'd like to see a menu, please. </w:t>
      </w:r>
      <w:r w:rsidRPr="00AB4FD5">
        <w:rPr>
          <w:rFonts w:ascii="SimSun" w:hAnsi="SimSun"/>
          <w:color w:val="000000"/>
          <w:szCs w:val="21"/>
        </w:rPr>
        <w:br/>
        <w:t>有日语的菜单吗? </w:t>
      </w:r>
      <w:r w:rsidRPr="00AB4FD5">
        <w:rPr>
          <w:rFonts w:ascii="SimSun" w:hAnsi="SimSun"/>
          <w:color w:val="000000"/>
          <w:szCs w:val="21"/>
        </w:rPr>
        <w:br/>
        <w:t>Do you have a menu in Japanese?</w:t>
      </w:r>
      <w:r w:rsidRPr="00AB4FD5">
        <w:rPr>
          <w:rFonts w:ascii="SimSun" w:hAnsi="SimSun"/>
          <w:color w:val="000000"/>
          <w:szCs w:val="21"/>
        </w:rPr>
        <w:br/>
        <w:t>May I see a menu in Japanese?</w:t>
      </w:r>
      <w:r w:rsidRPr="00AB4FD5">
        <w:rPr>
          <w:rFonts w:ascii="SimSun" w:hAnsi="SimSun"/>
          <w:color w:val="000000"/>
          <w:szCs w:val="21"/>
        </w:rPr>
        <w:br/>
        <w:t>Do you have a Japanese menu? </w:t>
      </w:r>
      <w:r w:rsidRPr="00AB4FD5">
        <w:rPr>
          <w:rFonts w:ascii="SimSun" w:hAnsi="SimSun"/>
          <w:color w:val="000000"/>
          <w:szCs w:val="21"/>
        </w:rPr>
        <w:br/>
        <w:t>请给我看一下酒单。 </w:t>
      </w:r>
      <w:r w:rsidRPr="00AB4FD5">
        <w:rPr>
          <w:rFonts w:ascii="SimSun" w:hAnsi="SimSun"/>
          <w:color w:val="000000"/>
          <w:szCs w:val="21"/>
        </w:rPr>
        <w:br/>
        <w:t>May I see the wine list, please? </w:t>
      </w:r>
      <w:r w:rsidRPr="00AB4FD5">
        <w:rPr>
          <w:rFonts w:ascii="SimSun" w:hAnsi="SimSun"/>
          <w:color w:val="000000"/>
          <w:szCs w:val="21"/>
        </w:rPr>
        <w:br/>
        <w:t>你们都有些什么葡萄酒? </w:t>
      </w:r>
      <w:r w:rsidRPr="00AB4FD5">
        <w:rPr>
          <w:rFonts w:ascii="SimSun" w:hAnsi="SimSun"/>
          <w:color w:val="000000"/>
          <w:szCs w:val="21"/>
        </w:rPr>
        <w:br/>
        <w:t>What kind of wine do you have?</w:t>
      </w:r>
      <w:r w:rsidRPr="00AB4FD5">
        <w:rPr>
          <w:rFonts w:ascii="SimSun" w:hAnsi="SimSun"/>
          <w:color w:val="000000"/>
          <w:szCs w:val="21"/>
        </w:rPr>
        <w:br/>
        <w:t>What kind of wine do you have available? </w:t>
      </w:r>
      <w:r w:rsidRPr="00AB4FD5">
        <w:rPr>
          <w:rFonts w:ascii="SimSun" w:hAnsi="SimSun"/>
          <w:color w:val="000000"/>
          <w:szCs w:val="21"/>
        </w:rPr>
        <w:br/>
        <w:t>点菜吗?/您来点点儿什么?</w:t>
      </w:r>
      <w:r w:rsidRPr="00AB4FD5">
        <w:rPr>
          <w:rFonts w:ascii="SimSun" w:hAnsi="SimSun"/>
          <w:color w:val="000000"/>
          <w:szCs w:val="21"/>
        </w:rPr>
        <w:br/>
        <w:t>May I take your order?</w:t>
      </w:r>
      <w:r w:rsidRPr="00AB4FD5">
        <w:rPr>
          <w:rFonts w:ascii="SimSun" w:hAnsi="SimSun"/>
          <w:color w:val="000000"/>
          <w:szCs w:val="21"/>
        </w:rPr>
        <w:br/>
        <w:t>May I take your order? (您来点儿什么?)</w:t>
      </w:r>
      <w:r w:rsidRPr="00AB4FD5">
        <w:rPr>
          <w:rFonts w:ascii="SimSun" w:hAnsi="SimSun"/>
          <w:color w:val="000000"/>
          <w:szCs w:val="21"/>
        </w:rPr>
        <w:br/>
        <w:t>Well, let's see... (唔，让我想想……)</w:t>
      </w:r>
      <w:r w:rsidRPr="00AB4FD5">
        <w:rPr>
          <w:rFonts w:ascii="SimSun" w:hAnsi="SimSun"/>
          <w:color w:val="000000"/>
          <w:szCs w:val="21"/>
        </w:rPr>
        <w:br/>
        <w:t>What would you like?</w:t>
      </w:r>
      <w:r w:rsidRPr="00AB4FD5">
        <w:rPr>
          <w:rFonts w:ascii="SimSun" w:hAnsi="SimSun"/>
          <w:color w:val="000000"/>
          <w:szCs w:val="21"/>
        </w:rPr>
        <w:br/>
        <w:t>What will you have?</w:t>
      </w:r>
      <w:r w:rsidRPr="00AB4FD5">
        <w:rPr>
          <w:rFonts w:ascii="SimSun" w:hAnsi="SimSun"/>
          <w:color w:val="000000"/>
          <w:szCs w:val="21"/>
        </w:rPr>
        <w:br/>
        <w:t>Are you ready to order yet? (可以点菜了吗?) </w:t>
      </w:r>
      <w:r w:rsidRPr="00AB4FD5">
        <w:rPr>
          <w:rFonts w:ascii="SimSun" w:hAnsi="SimSun"/>
          <w:color w:val="000000"/>
          <w:szCs w:val="21"/>
        </w:rPr>
        <w:br/>
        <w:t>有什么菜可以推荐的吗?</w:t>
      </w:r>
      <w:r w:rsidRPr="00AB4FD5">
        <w:rPr>
          <w:rFonts w:ascii="SimSun" w:hAnsi="SimSun"/>
          <w:color w:val="000000"/>
          <w:szCs w:val="21"/>
        </w:rPr>
        <w:br/>
        <w:t>What do you recommend?</w:t>
      </w:r>
      <w:r w:rsidRPr="00AB4FD5">
        <w:rPr>
          <w:rFonts w:ascii="SimSun" w:hAnsi="SimSun"/>
          <w:color w:val="000000"/>
          <w:szCs w:val="21"/>
        </w:rPr>
        <w:br/>
        <w:t>What do you recommend? (有什么菜可以推荐的吗?)</w:t>
      </w:r>
      <w:r w:rsidRPr="00AB4FD5">
        <w:rPr>
          <w:rFonts w:ascii="SimSun" w:hAnsi="SimSun"/>
          <w:color w:val="000000"/>
          <w:szCs w:val="21"/>
        </w:rPr>
        <w:br/>
        <w:t>The seafood is good here. (我们店的海鲜很可口。)</w:t>
      </w:r>
      <w:r w:rsidRPr="00AB4FD5">
        <w:rPr>
          <w:rFonts w:ascii="SimSun" w:hAnsi="SimSun"/>
          <w:color w:val="000000"/>
          <w:szCs w:val="21"/>
        </w:rPr>
        <w:br/>
        <w:t>What do you think I should order?</w:t>
      </w:r>
      <w:r w:rsidRPr="00AB4FD5">
        <w:rPr>
          <w:rFonts w:ascii="SimSun" w:hAnsi="SimSun"/>
          <w:color w:val="000000"/>
          <w:szCs w:val="21"/>
        </w:rPr>
        <w:br/>
        <w:t>What is your suggestion?</w:t>
      </w:r>
      <w:r w:rsidRPr="00AB4FD5">
        <w:rPr>
          <w:rFonts w:ascii="SimSun" w:hAnsi="SimSun"/>
          <w:color w:val="000000"/>
          <w:szCs w:val="21"/>
        </w:rPr>
        <w:br/>
        <w:t>What do you think is the best?</w:t>
      </w:r>
      <w:r w:rsidRPr="00AB4FD5">
        <w:rPr>
          <w:rFonts w:ascii="SimSun" w:hAnsi="SimSun"/>
          <w:color w:val="000000"/>
          <w:szCs w:val="21"/>
        </w:rPr>
        <w:br/>
        <w:t>What do you suggest I order? </w:t>
      </w:r>
      <w:r w:rsidRPr="00AB4FD5">
        <w:rPr>
          <w:rFonts w:ascii="SimSun" w:hAnsi="SimSun"/>
          <w:color w:val="000000"/>
          <w:szCs w:val="21"/>
        </w:rPr>
        <w:br/>
        <w:t>我想要和那个一样的。</w:t>
      </w:r>
      <w:r w:rsidRPr="00AB4FD5">
        <w:rPr>
          <w:rFonts w:ascii="SimSun" w:hAnsi="SimSun"/>
          <w:color w:val="000000"/>
          <w:szCs w:val="21"/>
        </w:rPr>
        <w:br/>
        <w:t>Can I have the same as that?</w:t>
      </w:r>
      <w:r w:rsidRPr="00AB4FD5">
        <w:rPr>
          <w:rFonts w:ascii="SimSun" w:hAnsi="SimSun"/>
          <w:color w:val="000000"/>
          <w:szCs w:val="21"/>
        </w:rPr>
        <w:br/>
        <w:t>Can I have the same as that? (我想要和那个一样的。)</w:t>
      </w:r>
      <w:r w:rsidRPr="00AB4FD5">
        <w:rPr>
          <w:rFonts w:ascii="SimSun" w:hAnsi="SimSun"/>
          <w:color w:val="000000"/>
          <w:szCs w:val="21"/>
        </w:rPr>
        <w:br/>
        <w:t>Sure, no problem. (好的，没问题。)</w:t>
      </w:r>
      <w:r w:rsidRPr="00AB4FD5">
        <w:rPr>
          <w:rFonts w:ascii="SimSun" w:hAnsi="SimSun"/>
          <w:color w:val="000000"/>
          <w:szCs w:val="21"/>
        </w:rPr>
        <w:br/>
        <w:t>我要这个和这个。 </w:t>
      </w:r>
      <w:r w:rsidRPr="00AB4FD5">
        <w:rPr>
          <w:rFonts w:ascii="SimSun" w:hAnsi="SimSun"/>
          <w:color w:val="000000"/>
          <w:szCs w:val="21"/>
        </w:rPr>
        <w:br/>
        <w:t>I'll take this and this. *可以边指菜单，边轻松地点菜。 </w:t>
      </w:r>
      <w:r w:rsidRPr="00AB4FD5">
        <w:rPr>
          <w:rFonts w:ascii="SimSun" w:hAnsi="SimSun"/>
          <w:color w:val="000000"/>
          <w:szCs w:val="21"/>
        </w:rPr>
        <w:br/>
        <w:t>您这儿有什么地方风味吗? </w:t>
      </w:r>
      <w:r w:rsidRPr="00AB4FD5">
        <w:rPr>
          <w:rFonts w:ascii="SimSun" w:hAnsi="SimSun"/>
          <w:color w:val="000000"/>
          <w:szCs w:val="21"/>
        </w:rPr>
        <w:br/>
        <w:t>Do you have any local specialties? *local “这一地区的”，specialty “特色，特产”。 </w:t>
      </w:r>
      <w:r w:rsidRPr="00AB4FD5">
        <w:rPr>
          <w:rFonts w:ascii="SimSun" w:hAnsi="SimSun"/>
          <w:color w:val="000000"/>
          <w:szCs w:val="21"/>
        </w:rPr>
        <w:br/>
        <w:t>我们可以分别付款吗? </w:t>
      </w:r>
      <w:r w:rsidRPr="00AB4FD5">
        <w:rPr>
          <w:rFonts w:ascii="SimSun" w:hAnsi="SimSun"/>
          <w:color w:val="000000"/>
          <w:szCs w:val="21"/>
        </w:rPr>
        <w:br/>
        <w:t>Could we have separate checks? *separate “分开的，分别的”。</w:t>
      </w:r>
      <w:r w:rsidRPr="00AB4FD5">
        <w:rPr>
          <w:rFonts w:ascii="SimSun" w:hAnsi="SimSun"/>
          <w:color w:val="000000"/>
          <w:szCs w:val="21"/>
        </w:rPr>
        <w:br/>
        <w:t>May we have separate checks?</w:t>
      </w:r>
      <w:r w:rsidRPr="00AB4FD5">
        <w:rPr>
          <w:rFonts w:ascii="SimSun" w:hAnsi="SimSun"/>
          <w:color w:val="000000"/>
          <w:szCs w:val="21"/>
        </w:rPr>
        <w:br/>
        <w:t>Could we pay separately? (我们可以各付各的吗?)</w:t>
      </w:r>
      <w:r w:rsidRPr="00AB4FD5">
        <w:rPr>
          <w:rFonts w:ascii="SimSun" w:hAnsi="SimSun"/>
          <w:color w:val="000000"/>
          <w:szCs w:val="21"/>
        </w:rPr>
        <w:br/>
        <w:t>We'd like to have separate checks. (我们想分别付款。) </w:t>
      </w:r>
      <w:r w:rsidRPr="00AB4FD5">
        <w:rPr>
          <w:rFonts w:ascii="SimSun" w:hAnsi="SimSun"/>
          <w:color w:val="000000"/>
          <w:szCs w:val="21"/>
        </w:rPr>
        <w:br/>
        <w:t>我要一个60美元的晚餐包括酒水。</w:t>
      </w:r>
      <w:r w:rsidRPr="00AB4FD5">
        <w:rPr>
          <w:rFonts w:ascii="SimSun" w:hAnsi="SimSun"/>
          <w:color w:val="000000"/>
          <w:szCs w:val="21"/>
        </w:rPr>
        <w:br/>
        <w:t>I'd like to have dinner for sixty dollars including drinks. *including...“包含……”。 </w:t>
      </w:r>
      <w:r w:rsidRPr="00AB4FD5">
        <w:rPr>
          <w:rFonts w:ascii="SimSun" w:hAnsi="SimSun"/>
          <w:color w:val="000000"/>
          <w:szCs w:val="21"/>
        </w:rPr>
        <w:br/>
        <w:t>我要一份牛排。 </w:t>
      </w:r>
      <w:r w:rsidRPr="00AB4FD5">
        <w:rPr>
          <w:rFonts w:ascii="SimSun" w:hAnsi="SimSun"/>
          <w:color w:val="000000"/>
          <w:szCs w:val="21"/>
        </w:rPr>
        <w:br/>
        <w:t>I'd like a steak.</w:t>
      </w:r>
      <w:r w:rsidRPr="00AB4FD5">
        <w:rPr>
          <w:rFonts w:ascii="SimSun" w:hAnsi="SimSun"/>
          <w:color w:val="000000"/>
          <w:szCs w:val="21"/>
        </w:rPr>
        <w:br/>
        <w:t>I want a steak. </w:t>
      </w:r>
      <w:r w:rsidRPr="00AB4FD5">
        <w:rPr>
          <w:rFonts w:ascii="SimSun" w:hAnsi="SimSun"/>
          <w:color w:val="000000"/>
          <w:szCs w:val="21"/>
        </w:rPr>
        <w:br/>
        <w:t>我要红葡萄酒。</w:t>
      </w:r>
      <w:r w:rsidRPr="00AB4FD5">
        <w:rPr>
          <w:rFonts w:ascii="SimSun" w:hAnsi="SimSun"/>
          <w:color w:val="000000"/>
          <w:szCs w:val="21"/>
        </w:rPr>
        <w:br/>
        <w:t>I'd like some red wine, please. </w:t>
      </w:r>
      <w:r w:rsidRPr="00AB4FD5">
        <w:rPr>
          <w:rFonts w:ascii="SimSun" w:hAnsi="SimSun"/>
          <w:color w:val="000000"/>
          <w:szCs w:val="21"/>
        </w:rPr>
        <w:br/>
        <w:t>要几成熟的? </w:t>
      </w:r>
      <w:r w:rsidRPr="00AB4FD5">
        <w:rPr>
          <w:rFonts w:ascii="SimSun" w:hAnsi="SimSun"/>
          <w:color w:val="000000"/>
          <w:szCs w:val="21"/>
        </w:rPr>
        <w:br/>
        <w:t>How would you like it?</w:t>
      </w:r>
      <w:r w:rsidRPr="00AB4FD5">
        <w:rPr>
          <w:rFonts w:ascii="SimSun" w:hAnsi="SimSun"/>
          <w:color w:val="000000"/>
          <w:szCs w:val="21"/>
        </w:rPr>
        <w:br/>
        <w:t>How would you like it done?</w:t>
      </w:r>
      <w:r w:rsidRPr="00AB4FD5">
        <w:rPr>
          <w:rFonts w:ascii="SimSun" w:hAnsi="SimSun"/>
          <w:color w:val="000000"/>
          <w:szCs w:val="21"/>
        </w:rPr>
        <w:br/>
        <w:t>How would you like your steak cooked?</w:t>
      </w:r>
      <w:r w:rsidRPr="00AB4FD5">
        <w:rPr>
          <w:rFonts w:ascii="SimSun" w:hAnsi="SimSun"/>
          <w:color w:val="000000"/>
          <w:szCs w:val="21"/>
        </w:rPr>
        <w:br/>
        <w:t>How would you like your steak prepared? </w:t>
      </w:r>
      <w:r w:rsidRPr="00AB4FD5">
        <w:rPr>
          <w:rFonts w:ascii="SimSun" w:hAnsi="SimSun"/>
          <w:color w:val="000000"/>
          <w:szCs w:val="21"/>
        </w:rPr>
        <w:br/>
        <w:t>烤熟点。</w:t>
      </w:r>
      <w:r w:rsidRPr="00AB4FD5">
        <w:rPr>
          <w:rFonts w:ascii="SimSun" w:hAnsi="SimSun"/>
          <w:color w:val="000000"/>
          <w:szCs w:val="21"/>
        </w:rPr>
        <w:br/>
        <w:t>Well-done, please. *rare“三成熟(中嫩的)”，medium “适中的，半成熟”，well-done “烤得熟的，八成熟”。 </w:t>
      </w:r>
      <w:r w:rsidRPr="00AB4FD5">
        <w:rPr>
          <w:rFonts w:ascii="SimSun" w:hAnsi="SimSun"/>
          <w:color w:val="000000"/>
          <w:szCs w:val="21"/>
        </w:rPr>
        <w:br/>
        <w:t>请做得清淡些。 </w:t>
      </w:r>
      <w:r w:rsidRPr="00AB4FD5">
        <w:rPr>
          <w:rFonts w:ascii="SimSun" w:hAnsi="SimSun"/>
          <w:color w:val="000000"/>
          <w:szCs w:val="21"/>
        </w:rPr>
        <w:br/>
        <w:t>Can you make it mild? </w:t>
      </w:r>
      <w:r w:rsidRPr="00AB4FD5">
        <w:rPr>
          <w:rFonts w:ascii="SimSun" w:hAnsi="SimSun"/>
          <w:color w:val="000000"/>
          <w:szCs w:val="21"/>
        </w:rPr>
        <w:br/>
        <w:t>您用早餐吗? </w:t>
      </w:r>
      <w:r w:rsidRPr="00AB4FD5">
        <w:rPr>
          <w:rFonts w:ascii="SimSun" w:hAnsi="SimSun"/>
          <w:color w:val="000000"/>
          <w:szCs w:val="21"/>
        </w:rPr>
        <w:br/>
        <w:t>Are you having breakfast?</w:t>
      </w:r>
      <w:r w:rsidRPr="00AB4FD5">
        <w:rPr>
          <w:rFonts w:ascii="SimSun" w:hAnsi="SimSun"/>
          <w:color w:val="000000"/>
          <w:szCs w:val="21"/>
        </w:rPr>
        <w:br/>
        <w:t>Are you having breakfast? (您用早餐吗?)</w:t>
      </w:r>
      <w:r w:rsidRPr="00AB4FD5">
        <w:rPr>
          <w:rFonts w:ascii="SimSun" w:hAnsi="SimSun"/>
          <w:color w:val="000000"/>
          <w:szCs w:val="21"/>
        </w:rPr>
        <w:br/>
        <w:t>No, I'll just have a cup of coffee. (不，我只要一杯咖啡。)</w:t>
      </w:r>
      <w:r w:rsidRPr="00AB4FD5">
        <w:rPr>
          <w:rFonts w:ascii="SimSun" w:hAnsi="SimSun"/>
          <w:color w:val="000000"/>
          <w:szCs w:val="21"/>
        </w:rPr>
        <w:br/>
        <w:t>来杯咖啡怎么样? </w:t>
      </w:r>
      <w:r w:rsidRPr="00AB4FD5">
        <w:rPr>
          <w:rFonts w:ascii="SimSun" w:hAnsi="SimSun"/>
          <w:color w:val="000000"/>
          <w:szCs w:val="21"/>
        </w:rPr>
        <w:br/>
        <w:t>Would you like some coffee?</w:t>
      </w:r>
      <w:r w:rsidRPr="00AB4FD5">
        <w:rPr>
          <w:rFonts w:ascii="SimSun" w:hAnsi="SimSun"/>
          <w:color w:val="000000"/>
          <w:szCs w:val="21"/>
        </w:rPr>
        <w:br/>
        <w:t>Would you like some coffee? (来杯咖啡怎么样?)</w:t>
      </w:r>
      <w:r w:rsidRPr="00AB4FD5">
        <w:rPr>
          <w:rFonts w:ascii="SimSun" w:hAnsi="SimSun"/>
          <w:color w:val="000000"/>
          <w:szCs w:val="21"/>
        </w:rPr>
        <w:br/>
        <w:t>That would be great. (那太好了。)</w:t>
      </w:r>
      <w:r w:rsidRPr="00AB4FD5">
        <w:rPr>
          <w:rFonts w:ascii="SimSun" w:hAnsi="SimSun"/>
          <w:color w:val="000000"/>
          <w:szCs w:val="21"/>
        </w:rPr>
        <w:br/>
        <w:t>Would you care for some coffee? *更礼貌的说法。</w:t>
      </w:r>
      <w:r w:rsidRPr="00AB4FD5">
        <w:rPr>
          <w:rFonts w:ascii="SimSun" w:hAnsi="SimSun"/>
          <w:color w:val="000000"/>
          <w:szCs w:val="21"/>
        </w:rPr>
        <w:br/>
        <w:t>Do you want some coffee?</w:t>
      </w:r>
      <w:r w:rsidRPr="00AB4FD5">
        <w:rPr>
          <w:rFonts w:ascii="SimSun" w:hAnsi="SimSun"/>
          <w:color w:val="000000"/>
          <w:szCs w:val="21"/>
        </w:rPr>
        <w:br/>
        <w:t>How about some coffee? </w:t>
      </w:r>
      <w:r w:rsidRPr="00AB4FD5">
        <w:rPr>
          <w:rFonts w:ascii="SimSun" w:hAnsi="SimSun"/>
          <w:color w:val="000000"/>
          <w:szCs w:val="21"/>
        </w:rPr>
        <w:br/>
        <w:t>套餐里包括咖啡吗? </w:t>
      </w:r>
      <w:r w:rsidRPr="00AB4FD5">
        <w:rPr>
          <w:rFonts w:ascii="SimSun" w:hAnsi="SimSun"/>
          <w:color w:val="000000"/>
          <w:szCs w:val="21"/>
        </w:rPr>
        <w:br/>
        <w:t>Is coffee included with this meal? </w:t>
      </w:r>
      <w:r w:rsidRPr="00AB4FD5">
        <w:rPr>
          <w:rFonts w:ascii="SimSun" w:hAnsi="SimSun"/>
          <w:color w:val="000000"/>
          <w:szCs w:val="21"/>
        </w:rPr>
        <w:br/>
        <w:t>请给我来一杯咖啡。</w:t>
      </w:r>
      <w:r w:rsidRPr="00AB4FD5">
        <w:rPr>
          <w:rFonts w:ascii="SimSun" w:hAnsi="SimSun"/>
          <w:color w:val="000000"/>
          <w:szCs w:val="21"/>
        </w:rPr>
        <w:br/>
        <w:t>I'd like a cup of coffee, please. *I'd like是I would like的缩写。意思是“我想要……”，它比“I want...”的说法更礼貌。 </w:t>
      </w:r>
      <w:r w:rsidRPr="00AB4FD5">
        <w:rPr>
          <w:rFonts w:ascii="SimSun" w:hAnsi="SimSun"/>
          <w:color w:val="000000"/>
          <w:szCs w:val="21"/>
        </w:rPr>
        <w:br/>
        <w:t>还要别的吗? </w:t>
      </w:r>
      <w:r w:rsidRPr="00AB4FD5">
        <w:rPr>
          <w:rFonts w:ascii="SimSun" w:hAnsi="SimSun"/>
          <w:color w:val="000000"/>
          <w:szCs w:val="21"/>
        </w:rPr>
        <w:br/>
        <w:t>Anything else? *在听了对方想要的东西之后，餐厅服务员经常向顾客询问还需要什么。</w:t>
      </w:r>
      <w:r w:rsidRPr="00AB4FD5">
        <w:rPr>
          <w:rFonts w:ascii="SimSun" w:hAnsi="SimSun"/>
          <w:color w:val="000000"/>
          <w:szCs w:val="21"/>
        </w:rPr>
        <w:br/>
        <w:t>Anything else? (还要别的吗?)</w:t>
      </w:r>
      <w:r w:rsidRPr="00AB4FD5">
        <w:rPr>
          <w:rFonts w:ascii="SimSun" w:hAnsi="SimSun"/>
          <w:color w:val="000000"/>
          <w:szCs w:val="21"/>
        </w:rPr>
        <w:br/>
        <w:t>No, thank you. That's all. (不要了，就要这些吧，谢谢。)</w:t>
      </w:r>
      <w:r w:rsidRPr="00AB4FD5">
        <w:rPr>
          <w:rFonts w:ascii="SimSun" w:hAnsi="SimSun"/>
          <w:color w:val="000000"/>
          <w:szCs w:val="21"/>
        </w:rPr>
        <w:br/>
        <w:t>Will that be all? (就要这些吗?)</w:t>
      </w:r>
      <w:r w:rsidRPr="00AB4FD5">
        <w:rPr>
          <w:rFonts w:ascii="SimSun" w:hAnsi="SimSun"/>
          <w:color w:val="000000"/>
          <w:szCs w:val="21"/>
        </w:rPr>
        <w:br/>
        <w:t>Anything else you want? (别的还要吗?)</w:t>
      </w:r>
      <w:r w:rsidRPr="00AB4FD5">
        <w:rPr>
          <w:rFonts w:ascii="SimSun" w:hAnsi="SimSun"/>
          <w:color w:val="000000"/>
          <w:szCs w:val="21"/>
        </w:rPr>
        <w:br/>
        <w:t>Is there anything else (that) you'd like? (还再要点其他的吗?) </w:t>
      </w:r>
      <w:r w:rsidRPr="00AB4FD5">
        <w:rPr>
          <w:rFonts w:ascii="SimSun" w:hAnsi="SimSun"/>
          <w:color w:val="000000"/>
          <w:szCs w:val="21"/>
        </w:rPr>
        <w:br/>
        <w:t>够了/就要这些。 </w:t>
      </w:r>
      <w:r w:rsidRPr="00AB4FD5">
        <w:rPr>
          <w:rFonts w:ascii="SimSun" w:hAnsi="SimSun"/>
          <w:color w:val="000000"/>
          <w:szCs w:val="21"/>
        </w:rPr>
        <w:br/>
        <w:t>That's all for me.</w:t>
      </w:r>
      <w:r w:rsidRPr="00AB4FD5">
        <w:rPr>
          <w:rFonts w:ascii="SimSun" w:hAnsi="SimSun"/>
          <w:color w:val="000000"/>
          <w:szCs w:val="21"/>
        </w:rPr>
        <w:br/>
        <w:t>That's it.</w:t>
      </w:r>
      <w:r w:rsidRPr="00AB4FD5">
        <w:rPr>
          <w:rFonts w:ascii="SimSun" w:hAnsi="SimSun"/>
          <w:color w:val="000000"/>
          <w:szCs w:val="21"/>
        </w:rPr>
        <w:br/>
        <w:t>That's all.</w:t>
      </w:r>
      <w:r w:rsidRPr="00AB4FD5">
        <w:rPr>
          <w:rFonts w:ascii="SimSun" w:hAnsi="SimSun"/>
          <w:color w:val="000000"/>
          <w:szCs w:val="21"/>
        </w:rPr>
        <w:br/>
        <w:t>That would be all. </w:t>
      </w:r>
      <w:r w:rsidRPr="00AB4FD5">
        <w:rPr>
          <w:rFonts w:ascii="SimSun" w:hAnsi="SimSun"/>
          <w:color w:val="000000"/>
          <w:szCs w:val="21"/>
        </w:rPr>
        <w:br/>
        <w:t>我没有点这个菜。</w:t>
      </w:r>
      <w:r w:rsidRPr="00AB4FD5">
        <w:rPr>
          <w:rFonts w:ascii="SimSun" w:hAnsi="SimSun"/>
          <w:color w:val="000000"/>
          <w:szCs w:val="21"/>
        </w:rPr>
        <w:br/>
        <w:t>I didn't order this.</w:t>
      </w:r>
      <w:r w:rsidRPr="00AB4FD5">
        <w:rPr>
          <w:rFonts w:ascii="SimSun" w:hAnsi="SimSun"/>
          <w:color w:val="000000"/>
          <w:szCs w:val="21"/>
        </w:rPr>
        <w:br/>
        <w:t>I didn't order this. (我没有点这个菜。)</w:t>
      </w:r>
      <w:r w:rsidRPr="00AB4FD5">
        <w:rPr>
          <w:rFonts w:ascii="SimSun" w:hAnsi="SimSun"/>
          <w:color w:val="000000"/>
          <w:szCs w:val="21"/>
        </w:rPr>
        <w:br/>
        <w:t>You didn't, sir? (您没要吗?)</w:t>
      </w:r>
      <w:r w:rsidRPr="00AB4FD5">
        <w:rPr>
          <w:rFonts w:ascii="SimSun" w:hAnsi="SimSun"/>
          <w:color w:val="000000"/>
          <w:szCs w:val="21"/>
        </w:rPr>
        <w:br/>
        <w:t>This is not what I ordered. (这和我点的不一样。) </w:t>
      </w:r>
      <w:r w:rsidRPr="00AB4FD5">
        <w:rPr>
          <w:rFonts w:ascii="SimSun" w:hAnsi="SimSun"/>
          <w:color w:val="000000"/>
          <w:szCs w:val="21"/>
        </w:rPr>
        <w:br/>
        <w:t>我点的菜还没上。 </w:t>
      </w:r>
      <w:r w:rsidRPr="00AB4FD5">
        <w:rPr>
          <w:rFonts w:ascii="SimSun" w:hAnsi="SimSun"/>
          <w:color w:val="000000"/>
          <w:szCs w:val="21"/>
        </w:rPr>
        <w:br/>
        <w:t>My order hasn't come yet. *order 是名词，表示“订的东西”、“订购物品”。</w:t>
      </w:r>
      <w:r w:rsidRPr="00AB4FD5">
        <w:rPr>
          <w:rFonts w:ascii="SimSun" w:hAnsi="SimSun"/>
          <w:color w:val="000000"/>
          <w:szCs w:val="21"/>
        </w:rPr>
        <w:br/>
      </w:r>
      <w:r w:rsidRPr="00AB4FD5">
        <w:rPr>
          <w:rFonts w:ascii="SimSun" w:hAnsi="SimSun"/>
          <w:color w:val="000000"/>
          <w:szCs w:val="21"/>
        </w:rPr>
        <w:br/>
        <w:t>●饭桌上</w:t>
      </w:r>
      <w:r w:rsidRPr="00AB4FD5">
        <w:rPr>
          <w:rFonts w:ascii="SimSun" w:hAnsi="SimSun"/>
          <w:color w:val="000000"/>
          <w:szCs w:val="21"/>
        </w:rPr>
        <w:br/>
        <w:t>我有点饿了。</w:t>
      </w:r>
      <w:r w:rsidRPr="00AB4FD5">
        <w:rPr>
          <w:rFonts w:ascii="SimSun" w:hAnsi="SimSun"/>
          <w:color w:val="000000"/>
          <w:szCs w:val="21"/>
        </w:rPr>
        <w:br/>
        <w:t>I'm kind of hungry.</w:t>
      </w:r>
      <w:r w:rsidRPr="00AB4FD5">
        <w:rPr>
          <w:rFonts w:ascii="SimSun" w:hAnsi="SimSun"/>
          <w:color w:val="000000"/>
          <w:szCs w:val="21"/>
        </w:rPr>
        <w:br/>
        <w:t>I'm kind of hungry. How about you? (我有点儿饿了，你呢?)</w:t>
      </w:r>
      <w:r w:rsidRPr="00AB4FD5">
        <w:rPr>
          <w:rFonts w:ascii="SimSun" w:hAnsi="SimSun"/>
          <w:color w:val="000000"/>
          <w:szCs w:val="21"/>
        </w:rPr>
        <w:br/>
        <w:t>Yeah, it's lunch time. (是的，到了吃午饭的时候了。)</w:t>
      </w:r>
      <w:r w:rsidRPr="00AB4FD5">
        <w:rPr>
          <w:rFonts w:ascii="SimSun" w:hAnsi="SimSun"/>
          <w:color w:val="000000"/>
          <w:szCs w:val="21"/>
        </w:rPr>
        <w:br/>
        <w:t>I'm getting hungry. (我已经饿了。) </w:t>
      </w:r>
      <w:r w:rsidRPr="00AB4FD5">
        <w:rPr>
          <w:rFonts w:ascii="SimSun" w:hAnsi="SimSun"/>
          <w:color w:val="000000"/>
          <w:szCs w:val="21"/>
        </w:rPr>
        <w:br/>
        <w:t>我都快饿死了。 </w:t>
      </w:r>
      <w:r w:rsidRPr="00AB4FD5">
        <w:rPr>
          <w:rFonts w:ascii="SimSun" w:hAnsi="SimSun"/>
          <w:color w:val="000000"/>
          <w:szCs w:val="21"/>
        </w:rPr>
        <w:br/>
        <w:t>I'm starving. *starve是动词，表示“饿得不得了”。</w:t>
      </w:r>
      <w:r w:rsidRPr="00AB4FD5">
        <w:rPr>
          <w:rFonts w:ascii="SimSun" w:hAnsi="SimSun"/>
          <w:color w:val="000000"/>
          <w:szCs w:val="21"/>
        </w:rPr>
        <w:br/>
        <w:t>I'm very hungry.</w:t>
      </w:r>
      <w:r w:rsidRPr="00AB4FD5">
        <w:rPr>
          <w:rFonts w:ascii="SimSun" w:hAnsi="SimSun"/>
          <w:color w:val="000000"/>
          <w:szCs w:val="21"/>
        </w:rPr>
        <w:br/>
        <w:t>I'm extremely hungry.</w:t>
      </w:r>
      <w:r w:rsidRPr="00AB4FD5">
        <w:rPr>
          <w:rFonts w:ascii="SimSun" w:hAnsi="SimSun"/>
          <w:color w:val="000000"/>
          <w:szCs w:val="21"/>
        </w:rPr>
        <w:br/>
        <w:t>I could eat a horse. *直译是“我能吃下一匹马”。表示饿的程度，“非常地饿”。 </w:t>
      </w:r>
      <w:r w:rsidRPr="00AB4FD5">
        <w:rPr>
          <w:rFonts w:ascii="SimSun" w:hAnsi="SimSun"/>
          <w:color w:val="000000"/>
          <w:szCs w:val="21"/>
        </w:rPr>
        <w:br/>
        <w:t>我渴了。 </w:t>
      </w:r>
      <w:r w:rsidRPr="00AB4FD5">
        <w:rPr>
          <w:rFonts w:ascii="SimSun" w:hAnsi="SimSun"/>
          <w:color w:val="000000"/>
          <w:szCs w:val="21"/>
        </w:rPr>
        <w:br/>
        <w:t>I'm thirsty. </w:t>
      </w:r>
      <w:r w:rsidRPr="00AB4FD5">
        <w:rPr>
          <w:rFonts w:ascii="SimSun" w:hAnsi="SimSun"/>
          <w:color w:val="000000"/>
          <w:szCs w:val="21"/>
        </w:rPr>
        <w:br/>
        <w:t>闻着真香。</w:t>
      </w:r>
      <w:r w:rsidRPr="00AB4FD5">
        <w:rPr>
          <w:rFonts w:ascii="SimSun" w:hAnsi="SimSun"/>
          <w:color w:val="000000"/>
          <w:szCs w:val="21"/>
        </w:rPr>
        <w:br/>
        <w:t>It smells good.</w:t>
      </w:r>
      <w:r w:rsidRPr="00AB4FD5">
        <w:rPr>
          <w:rFonts w:ascii="SimSun" w:hAnsi="SimSun"/>
          <w:color w:val="000000"/>
          <w:szCs w:val="21"/>
        </w:rPr>
        <w:br/>
        <w:t>It smells nice. </w:t>
      </w:r>
      <w:r w:rsidRPr="00AB4FD5">
        <w:rPr>
          <w:rFonts w:ascii="SimSun" w:hAnsi="SimSun"/>
          <w:color w:val="000000"/>
          <w:szCs w:val="21"/>
        </w:rPr>
        <w:br/>
        <w:t>我在节食。 </w:t>
      </w:r>
      <w:r w:rsidRPr="00AB4FD5">
        <w:rPr>
          <w:rFonts w:ascii="SimSun" w:hAnsi="SimSun"/>
          <w:color w:val="000000"/>
          <w:szCs w:val="21"/>
        </w:rPr>
        <w:br/>
        <w:t>I'm on a diet.</w:t>
      </w:r>
      <w:r w:rsidRPr="00AB4FD5">
        <w:rPr>
          <w:rFonts w:ascii="SimSun" w:hAnsi="SimSun"/>
          <w:color w:val="000000"/>
          <w:szCs w:val="21"/>
        </w:rPr>
        <w:br/>
        <w:t>I'm on a diet. (我在节食呢。)</w:t>
      </w:r>
      <w:r w:rsidRPr="00AB4FD5">
        <w:rPr>
          <w:rFonts w:ascii="SimSun" w:hAnsi="SimSun"/>
          <w:color w:val="000000"/>
          <w:szCs w:val="21"/>
        </w:rPr>
        <w:br/>
        <w:t>How's it going so far? (现在感觉怎么样?) </w:t>
      </w:r>
      <w:r w:rsidRPr="00AB4FD5">
        <w:rPr>
          <w:rFonts w:ascii="SimSun" w:hAnsi="SimSun"/>
          <w:color w:val="000000"/>
          <w:szCs w:val="21"/>
        </w:rPr>
        <w:br/>
        <w:t>看上去真好吃! </w:t>
      </w:r>
      <w:r w:rsidRPr="00AB4FD5">
        <w:rPr>
          <w:rFonts w:ascii="SimSun" w:hAnsi="SimSun"/>
          <w:color w:val="000000"/>
          <w:szCs w:val="21"/>
        </w:rPr>
        <w:br/>
        <w:t>This looks great! *看到食物，说“好像很好吃”。</w:t>
      </w:r>
      <w:r w:rsidRPr="00AB4FD5">
        <w:rPr>
          <w:rFonts w:ascii="SimSun" w:hAnsi="SimSun"/>
          <w:color w:val="000000"/>
          <w:szCs w:val="21"/>
        </w:rPr>
        <w:br/>
        <w:t>This looks good!</w:t>
      </w:r>
      <w:r w:rsidRPr="00AB4FD5">
        <w:rPr>
          <w:rFonts w:ascii="SimSun" w:hAnsi="SimSun"/>
          <w:color w:val="000000"/>
          <w:szCs w:val="21"/>
        </w:rPr>
        <w:br/>
        <w:t>This looks delicious!</w:t>
      </w:r>
      <w:r w:rsidRPr="00AB4FD5">
        <w:rPr>
          <w:rFonts w:ascii="SimSun" w:hAnsi="SimSun"/>
          <w:color w:val="000000"/>
          <w:szCs w:val="21"/>
        </w:rPr>
        <w:br/>
        <w:t>My mouth is watering. (我都要流口水了!)</w:t>
      </w:r>
      <w:r w:rsidRPr="00AB4FD5">
        <w:rPr>
          <w:rFonts w:ascii="SimSun" w:hAnsi="SimSun"/>
          <w:color w:val="000000"/>
          <w:szCs w:val="21"/>
        </w:rPr>
        <w:br/>
        <w:t>This smells great! *用于闻着味道，说“很香”时。 </w:t>
      </w:r>
      <w:r w:rsidRPr="00AB4FD5">
        <w:rPr>
          <w:rFonts w:ascii="SimSun" w:hAnsi="SimSun"/>
          <w:color w:val="000000"/>
          <w:szCs w:val="21"/>
        </w:rPr>
        <w:br/>
        <w:t>看上去都好吃。 </w:t>
      </w:r>
      <w:r w:rsidRPr="00AB4FD5">
        <w:rPr>
          <w:rFonts w:ascii="SimSun" w:hAnsi="SimSun"/>
          <w:color w:val="000000"/>
          <w:szCs w:val="21"/>
        </w:rPr>
        <w:br/>
        <w:t>They all look good.</w:t>
      </w:r>
      <w:r w:rsidRPr="00AB4FD5">
        <w:rPr>
          <w:rFonts w:ascii="SimSun" w:hAnsi="SimSun"/>
          <w:color w:val="000000"/>
          <w:szCs w:val="21"/>
        </w:rPr>
        <w:br/>
        <w:t>They all look so delicious, don't they?</w:t>
      </w:r>
      <w:r w:rsidRPr="00AB4FD5">
        <w:rPr>
          <w:rFonts w:ascii="SimSun" w:hAnsi="SimSun"/>
          <w:color w:val="000000"/>
          <w:szCs w:val="21"/>
        </w:rPr>
        <w:br/>
        <w:t>They both look great. *以上两个例句是就3个以上的东西或饭菜所说。这一句只限于说2个东西或饭菜。</w:t>
      </w:r>
      <w:r w:rsidRPr="00AB4FD5">
        <w:rPr>
          <w:rFonts w:ascii="SimSun" w:hAnsi="SimSun"/>
          <w:color w:val="000000"/>
          <w:szCs w:val="21"/>
        </w:rPr>
        <w:br/>
        <w:t>我可以吃这个吗? </w:t>
      </w:r>
      <w:r w:rsidRPr="00AB4FD5">
        <w:rPr>
          <w:rFonts w:ascii="SimSun" w:hAnsi="SimSun"/>
          <w:color w:val="000000"/>
          <w:szCs w:val="21"/>
        </w:rPr>
        <w:br/>
        <w:t>Can I eat this?</w:t>
      </w:r>
      <w:r w:rsidRPr="00AB4FD5">
        <w:rPr>
          <w:rFonts w:ascii="SimSun" w:hAnsi="SimSun"/>
          <w:color w:val="000000"/>
          <w:szCs w:val="21"/>
        </w:rPr>
        <w:br/>
        <w:t>Is this edible? </w:t>
      </w:r>
      <w:r w:rsidRPr="00AB4FD5">
        <w:rPr>
          <w:rFonts w:ascii="SimSun" w:hAnsi="SimSun"/>
          <w:color w:val="000000"/>
          <w:szCs w:val="21"/>
        </w:rPr>
        <w:br/>
        <w:t>你不能吃这个。 </w:t>
      </w:r>
      <w:r w:rsidRPr="00AB4FD5">
        <w:rPr>
          <w:rFonts w:ascii="SimSun" w:hAnsi="SimSun"/>
          <w:color w:val="000000"/>
          <w:szCs w:val="21"/>
        </w:rPr>
        <w:br/>
        <w:t>You can't eat that.</w:t>
      </w:r>
      <w:r w:rsidRPr="00AB4FD5">
        <w:rPr>
          <w:rFonts w:ascii="SimSun" w:hAnsi="SimSun"/>
          <w:color w:val="000000"/>
          <w:szCs w:val="21"/>
        </w:rPr>
        <w:br/>
        <w:t>It's inedible. </w:t>
      </w:r>
      <w:r w:rsidRPr="00AB4FD5">
        <w:rPr>
          <w:rFonts w:ascii="SimSun" w:hAnsi="SimSun"/>
          <w:color w:val="000000"/>
          <w:szCs w:val="21"/>
        </w:rPr>
        <w:br/>
        <w:t>这个好吃吗? </w:t>
      </w:r>
      <w:r w:rsidRPr="00AB4FD5">
        <w:rPr>
          <w:rFonts w:ascii="SimSun" w:hAnsi="SimSun"/>
          <w:color w:val="000000"/>
          <w:szCs w:val="21"/>
        </w:rPr>
        <w:br/>
        <w:t>Is this delicious?</w:t>
      </w:r>
      <w:r w:rsidRPr="00AB4FD5">
        <w:rPr>
          <w:rFonts w:ascii="SimSun" w:hAnsi="SimSun"/>
          <w:color w:val="000000"/>
          <w:szCs w:val="21"/>
        </w:rPr>
        <w:br/>
        <w:t>Does this taste good? </w:t>
      </w:r>
      <w:r w:rsidRPr="00AB4FD5">
        <w:rPr>
          <w:rFonts w:ascii="SimSun" w:hAnsi="SimSun"/>
          <w:color w:val="000000"/>
          <w:szCs w:val="21"/>
        </w:rPr>
        <w:br/>
        <w:t>好吃。 </w:t>
      </w:r>
      <w:r w:rsidRPr="00AB4FD5">
        <w:rPr>
          <w:rFonts w:ascii="SimSun" w:hAnsi="SimSun"/>
          <w:color w:val="000000"/>
          <w:szCs w:val="21"/>
        </w:rPr>
        <w:br/>
        <w:t>It's good.</w:t>
      </w:r>
      <w:r w:rsidRPr="00AB4FD5">
        <w:rPr>
          <w:rFonts w:ascii="SimSun" w:hAnsi="SimSun"/>
          <w:color w:val="000000"/>
          <w:szCs w:val="21"/>
        </w:rPr>
        <w:br/>
        <w:t>How is it? (怎么样?)</w:t>
      </w:r>
      <w:r w:rsidRPr="00AB4FD5">
        <w:rPr>
          <w:rFonts w:ascii="SimSun" w:hAnsi="SimSun"/>
          <w:color w:val="000000"/>
          <w:szCs w:val="21"/>
        </w:rPr>
        <w:br/>
        <w:t>It's good. (很好吃。)</w:t>
      </w:r>
      <w:r w:rsidRPr="00AB4FD5">
        <w:rPr>
          <w:rFonts w:ascii="SimSun" w:hAnsi="SimSun"/>
          <w:color w:val="000000"/>
          <w:szCs w:val="21"/>
        </w:rPr>
        <w:br/>
        <w:t>Good.</w:t>
      </w:r>
      <w:r w:rsidRPr="00AB4FD5">
        <w:rPr>
          <w:rFonts w:ascii="SimSun" w:hAnsi="SimSun"/>
          <w:color w:val="000000"/>
          <w:szCs w:val="21"/>
        </w:rPr>
        <w:br/>
        <w:t>It's delicious.</w:t>
      </w:r>
      <w:r w:rsidRPr="00AB4FD5">
        <w:rPr>
          <w:rFonts w:ascii="SimSun" w:hAnsi="SimSun"/>
          <w:color w:val="000000"/>
          <w:szCs w:val="21"/>
        </w:rPr>
        <w:br/>
        <w:t>Delicious!</w:t>
      </w:r>
      <w:r w:rsidRPr="00AB4FD5">
        <w:rPr>
          <w:rFonts w:ascii="SimSun" w:hAnsi="SimSun"/>
          <w:color w:val="000000"/>
          <w:szCs w:val="21"/>
        </w:rPr>
        <w:br/>
        <w:t>Yum-yum! *比较随便的说法。</w:t>
      </w:r>
      <w:r w:rsidRPr="00AB4FD5">
        <w:rPr>
          <w:rFonts w:ascii="SimSun" w:hAnsi="SimSun"/>
          <w:color w:val="000000"/>
          <w:szCs w:val="21"/>
        </w:rPr>
        <w:br/>
        <w:t>Umm! *比较随便的说法。</w:t>
      </w:r>
      <w:r w:rsidRPr="00AB4FD5">
        <w:rPr>
          <w:rFonts w:ascii="SimSun" w:hAnsi="SimSun"/>
          <w:color w:val="000000"/>
          <w:szCs w:val="21"/>
        </w:rPr>
        <w:br/>
        <w:t>Mmm! *比较随便的说法。</w:t>
      </w:r>
      <w:r w:rsidRPr="00AB4FD5">
        <w:rPr>
          <w:rFonts w:ascii="SimSun" w:hAnsi="SimSun"/>
          <w:color w:val="000000"/>
          <w:szCs w:val="21"/>
        </w:rPr>
        <w:br/>
        <w:t>Yummy! *女性和孩子们常用。</w:t>
      </w:r>
      <w:r w:rsidRPr="00AB4FD5">
        <w:rPr>
          <w:rFonts w:ascii="SimSun" w:hAnsi="SimSun"/>
          <w:color w:val="000000"/>
          <w:szCs w:val="21"/>
        </w:rPr>
        <w:br/>
        <w:t>不好吃。</w:t>
      </w:r>
      <w:r w:rsidRPr="00AB4FD5">
        <w:rPr>
          <w:rFonts w:ascii="SimSun" w:hAnsi="SimSun"/>
          <w:color w:val="000000"/>
          <w:szCs w:val="21"/>
        </w:rPr>
        <w:br/>
        <w:t>It's not good.</w:t>
      </w:r>
      <w:r w:rsidRPr="00AB4FD5">
        <w:rPr>
          <w:rFonts w:ascii="SimSun" w:hAnsi="SimSun"/>
          <w:color w:val="000000"/>
          <w:szCs w:val="21"/>
        </w:rPr>
        <w:br/>
        <w:t>It doesn't taste good. </w:t>
      </w:r>
      <w:r w:rsidRPr="00AB4FD5">
        <w:rPr>
          <w:rFonts w:ascii="SimSun" w:hAnsi="SimSun"/>
          <w:color w:val="000000"/>
          <w:szCs w:val="21"/>
        </w:rPr>
        <w:br/>
        <w:t>味道很怪。 </w:t>
      </w:r>
      <w:r w:rsidRPr="00AB4FD5">
        <w:rPr>
          <w:rFonts w:ascii="SimSun" w:hAnsi="SimSun"/>
          <w:color w:val="000000"/>
          <w:szCs w:val="21"/>
        </w:rPr>
        <w:br/>
        <w:t>This tastes strange.</w:t>
      </w:r>
      <w:r w:rsidRPr="00AB4FD5">
        <w:rPr>
          <w:rFonts w:ascii="SimSun" w:hAnsi="SimSun"/>
          <w:color w:val="000000"/>
          <w:szCs w:val="21"/>
        </w:rPr>
        <w:br/>
        <w:t>This tastes funny. *funny “怪的，奇妙的”。</w:t>
      </w:r>
      <w:r w:rsidRPr="00AB4FD5">
        <w:rPr>
          <w:rFonts w:ascii="SimSun" w:hAnsi="SimSun"/>
          <w:color w:val="000000"/>
          <w:szCs w:val="21"/>
        </w:rPr>
        <w:br/>
        <w:t>This tastes weird. *weird “不可思议的，奇怪的”。 </w:t>
      </w:r>
      <w:r w:rsidRPr="00AB4FD5">
        <w:rPr>
          <w:rFonts w:ascii="SimSun" w:hAnsi="SimSun"/>
          <w:color w:val="000000"/>
          <w:szCs w:val="21"/>
        </w:rPr>
        <w:br/>
        <w:t>我什么都能吃。 </w:t>
      </w:r>
      <w:r w:rsidRPr="00AB4FD5">
        <w:rPr>
          <w:rFonts w:ascii="SimSun" w:hAnsi="SimSun"/>
          <w:color w:val="000000"/>
          <w:szCs w:val="21"/>
        </w:rPr>
        <w:br/>
        <w:t>I eat anything.</w:t>
      </w:r>
      <w:r w:rsidRPr="00AB4FD5">
        <w:rPr>
          <w:rFonts w:ascii="SimSun" w:hAnsi="SimSun"/>
          <w:color w:val="000000"/>
          <w:szCs w:val="21"/>
        </w:rPr>
        <w:br/>
        <w:t>I can eat anything. </w:t>
      </w:r>
      <w:r w:rsidRPr="00AB4FD5">
        <w:rPr>
          <w:rFonts w:ascii="SimSun" w:hAnsi="SimSun"/>
          <w:color w:val="000000"/>
          <w:szCs w:val="21"/>
        </w:rPr>
        <w:br/>
        <w:t>别吃太多。</w:t>
      </w:r>
      <w:r w:rsidRPr="00AB4FD5">
        <w:rPr>
          <w:rFonts w:ascii="SimSun" w:hAnsi="SimSun"/>
          <w:color w:val="000000"/>
          <w:szCs w:val="21"/>
        </w:rPr>
        <w:br/>
        <w:t>Don't overeat.</w:t>
      </w:r>
      <w:r w:rsidRPr="00AB4FD5">
        <w:rPr>
          <w:rFonts w:ascii="SimSun" w:hAnsi="SimSun"/>
          <w:color w:val="000000"/>
          <w:szCs w:val="21"/>
        </w:rPr>
        <w:br/>
        <w:t>Don't eat too much.</w:t>
      </w:r>
      <w:r w:rsidRPr="00AB4FD5">
        <w:rPr>
          <w:rFonts w:ascii="SimSun" w:hAnsi="SimSun"/>
          <w:color w:val="000000"/>
          <w:szCs w:val="21"/>
        </w:rPr>
        <w:br/>
        <w:t>Don't eat so much. </w:t>
      </w:r>
      <w:r w:rsidRPr="00AB4FD5">
        <w:rPr>
          <w:rFonts w:ascii="SimSun" w:hAnsi="SimSun"/>
          <w:color w:val="000000"/>
          <w:szCs w:val="21"/>
        </w:rPr>
        <w:br/>
        <w:t>他真能吃。</w:t>
      </w:r>
      <w:r w:rsidRPr="00AB4FD5">
        <w:rPr>
          <w:rFonts w:ascii="SimSun" w:hAnsi="SimSun"/>
          <w:color w:val="000000"/>
          <w:szCs w:val="21"/>
        </w:rPr>
        <w:br/>
        <w:t>He's a big eater. </w:t>
      </w:r>
      <w:r w:rsidRPr="00AB4FD5">
        <w:rPr>
          <w:rFonts w:ascii="SimSun" w:hAnsi="SimSun"/>
          <w:color w:val="000000"/>
          <w:szCs w:val="21"/>
        </w:rPr>
        <w:br/>
        <w:t>我什么都不想吃。 </w:t>
      </w:r>
      <w:r w:rsidRPr="00AB4FD5">
        <w:rPr>
          <w:rFonts w:ascii="SimSun" w:hAnsi="SimSun"/>
          <w:color w:val="000000"/>
          <w:szCs w:val="21"/>
        </w:rPr>
        <w:br/>
        <w:t>I don't feel like eating anything. *fell like ... ing “产生想要(饮食等)的感觉”。 </w:t>
      </w:r>
      <w:r w:rsidRPr="00AB4FD5">
        <w:rPr>
          <w:rFonts w:ascii="SimSun" w:hAnsi="SimSun"/>
          <w:color w:val="000000"/>
          <w:szCs w:val="21"/>
        </w:rPr>
        <w:br/>
        <w:t>我是海量。 </w:t>
      </w:r>
      <w:r w:rsidRPr="00AB4FD5">
        <w:rPr>
          <w:rFonts w:ascii="SimSun" w:hAnsi="SimSun"/>
          <w:color w:val="000000"/>
          <w:szCs w:val="21"/>
        </w:rPr>
        <w:br/>
        <w:t>I drink like a fish. </w:t>
      </w:r>
      <w:r w:rsidRPr="00AB4FD5">
        <w:rPr>
          <w:rFonts w:ascii="SimSun" w:hAnsi="SimSun"/>
          <w:color w:val="000000"/>
          <w:szCs w:val="21"/>
        </w:rPr>
        <w:br/>
        <w:t>我酒量小。 </w:t>
      </w:r>
      <w:r w:rsidRPr="00AB4FD5">
        <w:rPr>
          <w:rFonts w:ascii="SimSun" w:hAnsi="SimSun"/>
          <w:color w:val="000000"/>
          <w:szCs w:val="21"/>
        </w:rPr>
        <w:br/>
        <w:t>I get drunk easily. </w:t>
      </w:r>
      <w:r w:rsidRPr="00AB4FD5">
        <w:rPr>
          <w:rFonts w:ascii="SimSun" w:hAnsi="SimSun"/>
          <w:color w:val="000000"/>
          <w:szCs w:val="21"/>
        </w:rPr>
        <w:br/>
        <w:t>我酒量还可以。 </w:t>
      </w:r>
      <w:r w:rsidRPr="00AB4FD5">
        <w:rPr>
          <w:rFonts w:ascii="SimSun" w:hAnsi="SimSun"/>
          <w:color w:val="000000"/>
          <w:szCs w:val="21"/>
        </w:rPr>
        <w:br/>
        <w:t>I can hold my own. *hold my own表示“一般”、“比赛等中不输”、“不亚于任何人”。</w:t>
      </w:r>
      <w:r w:rsidRPr="00AB4FD5">
        <w:rPr>
          <w:rFonts w:ascii="SimSun" w:hAnsi="SimSun"/>
          <w:color w:val="000000"/>
          <w:szCs w:val="21"/>
        </w:rPr>
        <w:br/>
        <w:t>I can hold my liquor.</w:t>
      </w:r>
      <w:r w:rsidRPr="00AB4FD5">
        <w:rPr>
          <w:rFonts w:ascii="SimSun" w:hAnsi="SimSun"/>
          <w:color w:val="000000"/>
          <w:szCs w:val="21"/>
        </w:rPr>
        <w:br/>
        <w:t>I can drink a lot. (我能喝很多酒。)</w:t>
      </w:r>
      <w:r w:rsidRPr="00AB4FD5">
        <w:rPr>
          <w:rFonts w:ascii="SimSun" w:hAnsi="SimSun"/>
          <w:color w:val="000000"/>
          <w:szCs w:val="21"/>
        </w:rPr>
        <w:br/>
        <w:t>I'm a strong drinker. (我的酒量大。) </w:t>
      </w:r>
      <w:r w:rsidRPr="00AB4FD5">
        <w:rPr>
          <w:rFonts w:ascii="SimSun" w:hAnsi="SimSun"/>
          <w:color w:val="000000"/>
          <w:szCs w:val="21"/>
        </w:rPr>
        <w:br/>
        <w:t>吃蛋糕会发胖。</w:t>
      </w:r>
      <w:r w:rsidRPr="00AB4FD5">
        <w:rPr>
          <w:rFonts w:ascii="SimSun" w:hAnsi="SimSun"/>
          <w:color w:val="000000"/>
          <w:szCs w:val="21"/>
        </w:rPr>
        <w:br/>
        <w:t>Cake is fattening. *fatten 有“使人胖”的意思。 </w:t>
      </w:r>
      <w:r w:rsidRPr="00AB4FD5">
        <w:rPr>
          <w:rFonts w:ascii="SimSun" w:hAnsi="SimSun"/>
          <w:color w:val="000000"/>
          <w:szCs w:val="21"/>
        </w:rPr>
        <w:br/>
        <w:t>你喝咖啡吗? </w:t>
      </w:r>
      <w:r w:rsidRPr="00AB4FD5">
        <w:rPr>
          <w:rFonts w:ascii="SimSun" w:hAnsi="SimSun"/>
          <w:color w:val="000000"/>
          <w:szCs w:val="21"/>
        </w:rPr>
        <w:br/>
        <w:t>Would you like some coffee?</w:t>
      </w:r>
      <w:r w:rsidRPr="00AB4FD5">
        <w:rPr>
          <w:rFonts w:ascii="SimSun" w:hAnsi="SimSun"/>
          <w:color w:val="000000"/>
          <w:szCs w:val="21"/>
        </w:rPr>
        <w:br/>
        <w:t>Would you like some coffee? (你喝咖啡吗?)</w:t>
      </w:r>
      <w:r w:rsidRPr="00AB4FD5">
        <w:rPr>
          <w:rFonts w:ascii="SimSun" w:hAnsi="SimSun"/>
          <w:color w:val="000000"/>
          <w:szCs w:val="21"/>
        </w:rPr>
        <w:br/>
        <w:t>Not now, thanks. (现在不喝，谢谢。) </w:t>
      </w:r>
      <w:r w:rsidRPr="00AB4FD5">
        <w:rPr>
          <w:rFonts w:ascii="SimSun" w:hAnsi="SimSun"/>
          <w:color w:val="000000"/>
          <w:szCs w:val="21"/>
        </w:rPr>
        <w:br/>
        <w:t>请把盐递给我。</w:t>
      </w:r>
      <w:r w:rsidRPr="00AB4FD5">
        <w:rPr>
          <w:rFonts w:ascii="SimSun" w:hAnsi="SimSun"/>
          <w:color w:val="000000"/>
          <w:szCs w:val="21"/>
        </w:rPr>
        <w:br/>
        <w:t>Please pass me the salt. *pass 在饭桌上“传递，递过来”。</w:t>
      </w:r>
      <w:r w:rsidRPr="00AB4FD5">
        <w:rPr>
          <w:rFonts w:ascii="SimSun" w:hAnsi="SimSun"/>
          <w:color w:val="000000"/>
          <w:szCs w:val="21"/>
        </w:rPr>
        <w:br/>
        <w:t>Could I have the salt, please?</w:t>
      </w:r>
      <w:r w:rsidRPr="00AB4FD5">
        <w:rPr>
          <w:rFonts w:ascii="SimSun" w:hAnsi="SimSun"/>
          <w:color w:val="000000"/>
          <w:szCs w:val="21"/>
        </w:rPr>
        <w:br/>
        <w:t>Salt, please? *较随便的说法。</w:t>
      </w:r>
      <w:r w:rsidRPr="00AB4FD5">
        <w:rPr>
          <w:rFonts w:ascii="SimSun" w:hAnsi="SimSun"/>
          <w:color w:val="000000"/>
          <w:szCs w:val="21"/>
        </w:rPr>
        <w:br/>
        <w:t>Could you hand me the salt, please? </w:t>
      </w:r>
      <w:r w:rsidRPr="00AB4FD5">
        <w:rPr>
          <w:rFonts w:ascii="SimSun" w:hAnsi="SimSun"/>
          <w:color w:val="000000"/>
          <w:szCs w:val="21"/>
        </w:rPr>
        <w:br/>
        <w:t>这是大酱汤。</w:t>
      </w:r>
      <w:r w:rsidRPr="00AB4FD5">
        <w:rPr>
          <w:rFonts w:ascii="SimSun" w:hAnsi="SimSun"/>
          <w:color w:val="000000"/>
          <w:szCs w:val="21"/>
        </w:rPr>
        <w:br/>
        <w:t>It's called misoshiru.</w:t>
      </w:r>
      <w:r w:rsidRPr="00AB4FD5">
        <w:rPr>
          <w:rFonts w:ascii="SimSun" w:hAnsi="SimSun"/>
          <w:color w:val="000000"/>
          <w:szCs w:val="21"/>
        </w:rPr>
        <w:br/>
        <w:t>This is misoshiru.</w:t>
      </w:r>
      <w:r w:rsidRPr="00AB4FD5">
        <w:rPr>
          <w:rFonts w:ascii="SimSun" w:hAnsi="SimSun"/>
          <w:color w:val="000000"/>
          <w:szCs w:val="21"/>
        </w:rPr>
        <w:br/>
        <w:t>This is called misoshiru. </w:t>
      </w:r>
      <w:r w:rsidRPr="00AB4FD5">
        <w:rPr>
          <w:rFonts w:ascii="SimSun" w:hAnsi="SimSun"/>
          <w:color w:val="000000"/>
          <w:szCs w:val="21"/>
        </w:rPr>
        <w:br/>
        <w:t>寿司怎么吃呀?</w:t>
      </w:r>
      <w:r w:rsidRPr="00AB4FD5">
        <w:rPr>
          <w:rFonts w:ascii="SimSun" w:hAnsi="SimSun"/>
          <w:color w:val="000000"/>
          <w:szCs w:val="21"/>
        </w:rPr>
        <w:br/>
        <w:t>How do you eat sushi? </w:t>
      </w:r>
      <w:r w:rsidRPr="00AB4FD5">
        <w:rPr>
          <w:rFonts w:ascii="SimSun" w:hAnsi="SimSun"/>
          <w:color w:val="000000"/>
          <w:szCs w:val="21"/>
        </w:rPr>
        <w:br/>
        <w:t>你得蘸酱油。 </w:t>
      </w:r>
      <w:r w:rsidRPr="00AB4FD5">
        <w:rPr>
          <w:rFonts w:ascii="SimSun" w:hAnsi="SimSun"/>
          <w:color w:val="000000"/>
          <w:szCs w:val="21"/>
        </w:rPr>
        <w:br/>
        <w:t>You dip it in soy sauce. *dip 表示“浸泡或涂抹液体”。</w:t>
      </w:r>
      <w:r w:rsidRPr="00AB4FD5">
        <w:rPr>
          <w:rFonts w:ascii="SimSun" w:hAnsi="SimSun"/>
          <w:color w:val="000000"/>
          <w:szCs w:val="21"/>
        </w:rPr>
        <w:br/>
        <w:t>Place the sushi in some soy sauce. </w:t>
      </w:r>
      <w:r w:rsidRPr="00AB4FD5">
        <w:rPr>
          <w:rFonts w:ascii="SimSun" w:hAnsi="SimSun"/>
          <w:color w:val="000000"/>
          <w:szCs w:val="21"/>
        </w:rPr>
        <w:br/>
        <w:t>你会用筷子吗? </w:t>
      </w:r>
      <w:r w:rsidRPr="00AB4FD5">
        <w:rPr>
          <w:rFonts w:ascii="SimSun" w:hAnsi="SimSun"/>
          <w:color w:val="000000"/>
          <w:szCs w:val="21"/>
        </w:rPr>
        <w:br/>
        <w:t>Can you use chopsticks? *筷子是chopsticks。 </w:t>
      </w:r>
      <w:r w:rsidRPr="00AB4FD5">
        <w:rPr>
          <w:rFonts w:ascii="SimSun" w:hAnsi="SimSun"/>
          <w:color w:val="000000"/>
          <w:szCs w:val="21"/>
        </w:rPr>
        <w:br/>
        <w:t>这是什么鱼? </w:t>
      </w:r>
      <w:r w:rsidRPr="00AB4FD5">
        <w:rPr>
          <w:rFonts w:ascii="SimSun" w:hAnsi="SimSun"/>
          <w:color w:val="000000"/>
          <w:szCs w:val="21"/>
        </w:rPr>
        <w:br/>
        <w:t>What kind of fish is this?</w:t>
      </w:r>
      <w:r w:rsidRPr="00AB4FD5">
        <w:rPr>
          <w:rFonts w:ascii="SimSun" w:hAnsi="SimSun"/>
          <w:color w:val="000000"/>
          <w:szCs w:val="21"/>
        </w:rPr>
        <w:br/>
        <w:t>What kind of fish is this? (这是什么鱼?)</w:t>
      </w:r>
      <w:r w:rsidRPr="00AB4FD5">
        <w:rPr>
          <w:rFonts w:ascii="SimSun" w:hAnsi="SimSun"/>
          <w:color w:val="000000"/>
          <w:szCs w:val="21"/>
        </w:rPr>
        <w:br/>
        <w:t>Oh, that's tuna. (啊，那是金枪鱼。) </w:t>
      </w:r>
      <w:r w:rsidRPr="00AB4FD5">
        <w:rPr>
          <w:rFonts w:ascii="SimSun" w:hAnsi="SimSun"/>
          <w:color w:val="000000"/>
          <w:szCs w:val="21"/>
        </w:rPr>
        <w:br/>
        <w:t>真辣! </w:t>
      </w:r>
      <w:r w:rsidRPr="00AB4FD5">
        <w:rPr>
          <w:rFonts w:ascii="SimSun" w:hAnsi="SimSun"/>
          <w:color w:val="000000"/>
          <w:szCs w:val="21"/>
        </w:rPr>
        <w:br/>
        <w:t>It's spicy.</w:t>
      </w:r>
      <w:r w:rsidRPr="00AB4FD5">
        <w:rPr>
          <w:rFonts w:ascii="SimSun" w:hAnsi="SimSun"/>
          <w:color w:val="000000"/>
          <w:szCs w:val="21"/>
        </w:rPr>
        <w:br/>
        <w:t>It's hot. </w:t>
      </w:r>
      <w:r w:rsidRPr="00AB4FD5">
        <w:rPr>
          <w:rFonts w:ascii="SimSun" w:hAnsi="SimSun"/>
          <w:color w:val="000000"/>
          <w:szCs w:val="21"/>
        </w:rPr>
        <w:br/>
        <w:t>真咸。 </w:t>
      </w:r>
      <w:r w:rsidRPr="00AB4FD5">
        <w:rPr>
          <w:rFonts w:ascii="SimSun" w:hAnsi="SimSun"/>
          <w:color w:val="000000"/>
          <w:szCs w:val="21"/>
        </w:rPr>
        <w:br/>
        <w:t>It's salty. </w:t>
      </w:r>
      <w:r w:rsidRPr="00AB4FD5">
        <w:rPr>
          <w:rFonts w:ascii="SimSun" w:hAnsi="SimSun"/>
          <w:color w:val="000000"/>
          <w:szCs w:val="21"/>
        </w:rPr>
        <w:br/>
        <w:t>真甜。</w:t>
      </w:r>
      <w:r w:rsidRPr="00AB4FD5">
        <w:rPr>
          <w:rFonts w:ascii="SimSun" w:hAnsi="SimSun"/>
          <w:color w:val="000000"/>
          <w:szCs w:val="21"/>
        </w:rPr>
        <w:br/>
        <w:t>It's sweet. </w:t>
      </w:r>
      <w:r w:rsidRPr="00AB4FD5">
        <w:rPr>
          <w:rFonts w:ascii="SimSun" w:hAnsi="SimSun"/>
          <w:color w:val="000000"/>
          <w:szCs w:val="21"/>
        </w:rPr>
        <w:br/>
        <w:t>真脆。 </w:t>
      </w:r>
      <w:r w:rsidRPr="00AB4FD5">
        <w:rPr>
          <w:rFonts w:ascii="SimSun" w:hAnsi="SimSun"/>
          <w:color w:val="000000"/>
          <w:szCs w:val="21"/>
        </w:rPr>
        <w:br/>
        <w:t>It's crispy.</w:t>
      </w:r>
      <w:r w:rsidRPr="00AB4FD5">
        <w:rPr>
          <w:rFonts w:ascii="SimSun" w:hAnsi="SimSun"/>
          <w:color w:val="000000"/>
          <w:szCs w:val="21"/>
        </w:rPr>
        <w:br/>
        <w:t>真粘。 </w:t>
      </w:r>
      <w:r w:rsidRPr="00AB4FD5">
        <w:rPr>
          <w:rFonts w:ascii="SimSun" w:hAnsi="SimSun"/>
          <w:color w:val="000000"/>
          <w:szCs w:val="21"/>
        </w:rPr>
        <w:br/>
        <w:t>It's slimy. </w:t>
      </w:r>
      <w:r w:rsidRPr="00AB4FD5">
        <w:rPr>
          <w:rFonts w:ascii="SimSun" w:hAnsi="SimSun"/>
          <w:color w:val="000000"/>
          <w:szCs w:val="21"/>
        </w:rPr>
        <w:br/>
        <w:t>这咖啡不够热。</w:t>
      </w:r>
      <w:r w:rsidRPr="00AB4FD5">
        <w:rPr>
          <w:rFonts w:ascii="SimSun" w:hAnsi="SimSun"/>
          <w:color w:val="000000"/>
          <w:szCs w:val="21"/>
        </w:rPr>
        <w:br/>
        <w:t>This coffee is not hot enough.</w:t>
      </w:r>
      <w:r w:rsidRPr="00AB4FD5">
        <w:rPr>
          <w:rFonts w:ascii="SimSun" w:hAnsi="SimSun"/>
          <w:color w:val="000000"/>
          <w:szCs w:val="21"/>
        </w:rPr>
        <w:br/>
        <w:t>This coffee is lukewarm. </w:t>
      </w:r>
      <w:r w:rsidRPr="00AB4FD5">
        <w:rPr>
          <w:rFonts w:ascii="SimSun" w:hAnsi="SimSun"/>
          <w:color w:val="000000"/>
          <w:szCs w:val="21"/>
        </w:rPr>
        <w:br/>
        <w:t>面包没烤透。 </w:t>
      </w:r>
      <w:r w:rsidRPr="00AB4FD5">
        <w:rPr>
          <w:rFonts w:ascii="SimSun" w:hAnsi="SimSun"/>
          <w:color w:val="000000"/>
          <w:szCs w:val="21"/>
        </w:rPr>
        <w:br/>
        <w:t>This bread is soggy. *soggy “面包等没有烤透的”状态。 </w:t>
      </w:r>
      <w:r w:rsidRPr="00AB4FD5">
        <w:rPr>
          <w:rFonts w:ascii="SimSun" w:hAnsi="SimSun"/>
          <w:color w:val="000000"/>
          <w:szCs w:val="21"/>
        </w:rPr>
        <w:br/>
        <w:t>这土豆片变味了。</w:t>
      </w:r>
      <w:r w:rsidRPr="00AB4FD5">
        <w:rPr>
          <w:rFonts w:ascii="SimSun" w:hAnsi="SimSun"/>
          <w:color w:val="000000"/>
          <w:szCs w:val="21"/>
        </w:rPr>
        <w:br/>
        <w:t>These potato chips are stale. *stale也可用来表示面包等“不新鲜”、“走味”、“有霉味的”。</w:t>
      </w:r>
      <w:r w:rsidRPr="00AB4FD5">
        <w:rPr>
          <w:rFonts w:ascii="SimSun" w:hAnsi="SimSun"/>
          <w:color w:val="000000"/>
          <w:szCs w:val="21"/>
        </w:rPr>
        <w:br/>
        <w:t>These potato chips are soft. </w:t>
      </w:r>
      <w:r w:rsidRPr="00AB4FD5">
        <w:rPr>
          <w:rFonts w:ascii="SimSun" w:hAnsi="SimSun"/>
          <w:color w:val="000000"/>
          <w:szCs w:val="21"/>
        </w:rPr>
        <w:br/>
        <w:t>这牛奶酸了。 </w:t>
      </w:r>
      <w:r w:rsidRPr="00AB4FD5">
        <w:rPr>
          <w:rFonts w:ascii="SimSun" w:hAnsi="SimSun"/>
          <w:color w:val="000000"/>
          <w:szCs w:val="21"/>
        </w:rPr>
        <w:br/>
        <w:t>This milk is sour.</w:t>
      </w:r>
      <w:r w:rsidRPr="00AB4FD5">
        <w:rPr>
          <w:rFonts w:ascii="SimSun" w:hAnsi="SimSun"/>
          <w:color w:val="000000"/>
          <w:szCs w:val="21"/>
        </w:rPr>
        <w:br/>
        <w:t>This milk is sour. (这牛奶酸了。)</w:t>
      </w:r>
      <w:r w:rsidRPr="00AB4FD5">
        <w:rPr>
          <w:rFonts w:ascii="SimSun" w:hAnsi="SimSun"/>
          <w:color w:val="000000"/>
          <w:szCs w:val="21"/>
        </w:rPr>
        <w:br/>
        <w:t>I'll buy more today. (今天我再买点吧。) </w:t>
      </w:r>
      <w:r w:rsidRPr="00AB4FD5">
        <w:rPr>
          <w:rFonts w:ascii="SimSun" w:hAnsi="SimSun"/>
          <w:color w:val="000000"/>
          <w:szCs w:val="21"/>
        </w:rPr>
        <w:br/>
        <w:t>这咖啡太苦了。 </w:t>
      </w:r>
      <w:r w:rsidRPr="00AB4FD5">
        <w:rPr>
          <w:rFonts w:ascii="SimSun" w:hAnsi="SimSun"/>
          <w:color w:val="000000"/>
          <w:szCs w:val="21"/>
        </w:rPr>
        <w:br/>
        <w:t>This coffee tastes bitter.</w:t>
      </w:r>
      <w:r w:rsidRPr="00AB4FD5">
        <w:rPr>
          <w:rFonts w:ascii="SimSun" w:hAnsi="SimSun"/>
          <w:color w:val="000000"/>
          <w:szCs w:val="21"/>
        </w:rPr>
        <w:br/>
        <w:t>This coffee is bitter. </w:t>
      </w:r>
      <w:r w:rsidRPr="00AB4FD5">
        <w:rPr>
          <w:rFonts w:ascii="SimSun" w:hAnsi="SimSun"/>
          <w:color w:val="000000"/>
          <w:szCs w:val="21"/>
        </w:rPr>
        <w:br/>
        <w:t>这肉太老。</w:t>
      </w:r>
      <w:r w:rsidRPr="00AB4FD5">
        <w:rPr>
          <w:rFonts w:ascii="SimSun" w:hAnsi="SimSun"/>
          <w:color w:val="000000"/>
          <w:szCs w:val="21"/>
        </w:rPr>
        <w:br/>
        <w:t>This meat is tough.</w:t>
      </w:r>
      <w:r w:rsidRPr="00AB4FD5">
        <w:rPr>
          <w:rFonts w:ascii="SimSun" w:hAnsi="SimSun"/>
          <w:color w:val="000000"/>
          <w:szCs w:val="21"/>
        </w:rPr>
        <w:br/>
        <w:t>This meat is tender. (这肉挺嫩。) </w:t>
      </w:r>
      <w:r w:rsidRPr="00AB4FD5">
        <w:rPr>
          <w:rFonts w:ascii="SimSun" w:hAnsi="SimSun"/>
          <w:color w:val="000000"/>
          <w:szCs w:val="21"/>
        </w:rPr>
        <w:br/>
        <w:t>味很重。 </w:t>
      </w:r>
      <w:r w:rsidRPr="00AB4FD5">
        <w:rPr>
          <w:rFonts w:ascii="SimSun" w:hAnsi="SimSun"/>
          <w:color w:val="000000"/>
          <w:szCs w:val="21"/>
        </w:rPr>
        <w:br/>
        <w:t>This has a strong flavor.</w:t>
      </w:r>
      <w:r w:rsidRPr="00AB4FD5">
        <w:rPr>
          <w:rFonts w:ascii="SimSun" w:hAnsi="SimSun"/>
          <w:color w:val="000000"/>
          <w:szCs w:val="21"/>
        </w:rPr>
        <w:br/>
        <w:t>This has a weak flavor. (味道淡。) </w:t>
      </w:r>
      <w:r w:rsidRPr="00AB4FD5">
        <w:rPr>
          <w:rFonts w:ascii="SimSun" w:hAnsi="SimSun"/>
          <w:color w:val="000000"/>
          <w:szCs w:val="21"/>
        </w:rPr>
        <w:br/>
        <w:t>太咸了。 </w:t>
      </w:r>
      <w:r w:rsidRPr="00AB4FD5">
        <w:rPr>
          <w:rFonts w:ascii="SimSun" w:hAnsi="SimSun"/>
          <w:color w:val="000000"/>
          <w:szCs w:val="21"/>
        </w:rPr>
        <w:br/>
        <w:t>It's too salty. </w:t>
      </w:r>
      <w:r w:rsidRPr="00AB4FD5">
        <w:rPr>
          <w:rFonts w:ascii="SimSun" w:hAnsi="SimSun"/>
          <w:color w:val="000000"/>
          <w:szCs w:val="21"/>
        </w:rPr>
        <w:br/>
        <w:t>太油腻。 </w:t>
      </w:r>
      <w:r w:rsidRPr="00AB4FD5">
        <w:rPr>
          <w:rFonts w:ascii="SimSun" w:hAnsi="SimSun"/>
          <w:color w:val="000000"/>
          <w:szCs w:val="21"/>
        </w:rPr>
        <w:br/>
        <w:t>It's too greasy.</w:t>
      </w:r>
      <w:r w:rsidRPr="00AB4FD5">
        <w:rPr>
          <w:rFonts w:ascii="SimSun" w:hAnsi="SimSun"/>
          <w:color w:val="000000"/>
          <w:szCs w:val="21"/>
        </w:rPr>
        <w:br/>
        <w:t>It's too oily. </w:t>
      </w:r>
      <w:r w:rsidRPr="00AB4FD5">
        <w:rPr>
          <w:rFonts w:ascii="SimSun" w:hAnsi="SimSun"/>
          <w:color w:val="000000"/>
          <w:szCs w:val="21"/>
        </w:rPr>
        <w:br/>
        <w:t>太烫了。 </w:t>
      </w:r>
      <w:r w:rsidRPr="00AB4FD5">
        <w:rPr>
          <w:rFonts w:ascii="SimSun" w:hAnsi="SimSun"/>
          <w:color w:val="000000"/>
          <w:szCs w:val="21"/>
        </w:rPr>
        <w:br/>
        <w:t>It's too hot. *语气上是“太烫了”。</w:t>
      </w:r>
      <w:r w:rsidRPr="00AB4FD5">
        <w:rPr>
          <w:rFonts w:ascii="SimSun" w:hAnsi="SimSun"/>
          <w:color w:val="000000"/>
          <w:szCs w:val="21"/>
        </w:rPr>
        <w:br/>
        <w:t>It's too cold. (太凉了。) </w:t>
      </w:r>
      <w:r w:rsidRPr="00AB4FD5">
        <w:rPr>
          <w:rFonts w:ascii="SimSun" w:hAnsi="SimSun"/>
          <w:color w:val="000000"/>
          <w:szCs w:val="21"/>
        </w:rPr>
        <w:br/>
        <w:t>我的嘴都麻了。 </w:t>
      </w:r>
      <w:r w:rsidRPr="00AB4FD5">
        <w:rPr>
          <w:rFonts w:ascii="SimSun" w:hAnsi="SimSun"/>
          <w:color w:val="000000"/>
          <w:szCs w:val="21"/>
        </w:rPr>
        <w:br/>
        <w:t>My mouth is burning. *吃了辣椒或芥末等辛辣的东西时。burn除了“燃烧”、“烧焦”以外，还有“嘴和舌头都麻木了”的意思。</w:t>
      </w:r>
      <w:r w:rsidRPr="00AB4FD5">
        <w:rPr>
          <w:rFonts w:ascii="SimSun" w:hAnsi="SimSun"/>
          <w:color w:val="000000"/>
          <w:szCs w:val="21"/>
        </w:rPr>
        <w:br/>
        <w:t>My mouth is on fire. </w:t>
      </w:r>
      <w:r w:rsidRPr="00AB4FD5">
        <w:rPr>
          <w:rFonts w:ascii="SimSun" w:hAnsi="SimSun"/>
          <w:color w:val="000000"/>
          <w:szCs w:val="21"/>
        </w:rPr>
        <w:br/>
        <w:t>你也来点儿吗? </w:t>
      </w:r>
      <w:r w:rsidRPr="00AB4FD5">
        <w:rPr>
          <w:rFonts w:ascii="SimSun" w:hAnsi="SimSun"/>
          <w:color w:val="000000"/>
          <w:szCs w:val="21"/>
        </w:rPr>
        <w:br/>
        <w:t>Would you like some? *把自己吃的东西向别人推荐时。</w:t>
      </w:r>
      <w:r w:rsidRPr="00AB4FD5">
        <w:rPr>
          <w:rFonts w:ascii="SimSun" w:hAnsi="SimSun"/>
          <w:color w:val="000000"/>
          <w:szCs w:val="21"/>
        </w:rPr>
        <w:br/>
        <w:t>Would you like some? (你也来点儿吗?)</w:t>
      </w:r>
      <w:r w:rsidRPr="00AB4FD5">
        <w:rPr>
          <w:rFonts w:ascii="SimSun" w:hAnsi="SimSun"/>
          <w:color w:val="000000"/>
          <w:szCs w:val="21"/>
        </w:rPr>
        <w:br/>
        <w:t>Yes, please. (好吧。)*拒绝时用</w:t>
      </w:r>
      <w:r w:rsidRPr="00AB4FD5">
        <w:rPr>
          <w:rFonts w:ascii="SimSun" w:hAnsi="SimSun"/>
          <w:color w:val="000000"/>
          <w:szCs w:val="21"/>
        </w:rPr>
        <w:br/>
        <w:t>No, thank you. I'm fine. (不，谢谢，我不要)，是比较有礼貌的说法。</w:t>
      </w:r>
      <w:r w:rsidRPr="00AB4FD5">
        <w:rPr>
          <w:rFonts w:ascii="SimSun" w:hAnsi="SimSun"/>
          <w:color w:val="000000"/>
          <w:szCs w:val="21"/>
        </w:rPr>
        <w:br/>
        <w:t>Do you want some? *比较直接的说法。 </w:t>
      </w:r>
      <w:r w:rsidRPr="00AB4FD5">
        <w:rPr>
          <w:rFonts w:ascii="SimSun" w:hAnsi="SimSun"/>
          <w:color w:val="000000"/>
          <w:szCs w:val="21"/>
        </w:rPr>
        <w:br/>
        <w:t>我想再要一点葡萄酒。</w:t>
      </w:r>
      <w:r w:rsidRPr="00AB4FD5">
        <w:rPr>
          <w:rFonts w:ascii="SimSun" w:hAnsi="SimSun"/>
          <w:color w:val="000000"/>
          <w:szCs w:val="21"/>
        </w:rPr>
        <w:br/>
        <w:t>I'd like some more wine. </w:t>
      </w:r>
      <w:r w:rsidRPr="00AB4FD5">
        <w:rPr>
          <w:rFonts w:ascii="SimSun" w:hAnsi="SimSun"/>
          <w:color w:val="000000"/>
          <w:szCs w:val="21"/>
        </w:rPr>
        <w:br/>
        <w:t>我的叉子掉了。 </w:t>
      </w:r>
      <w:r w:rsidRPr="00AB4FD5">
        <w:rPr>
          <w:rFonts w:ascii="SimSun" w:hAnsi="SimSun"/>
          <w:color w:val="000000"/>
          <w:szCs w:val="21"/>
        </w:rPr>
        <w:br/>
        <w:t>I dropped my fork. </w:t>
      </w:r>
      <w:r w:rsidRPr="00AB4FD5">
        <w:rPr>
          <w:rFonts w:ascii="SimSun" w:hAnsi="SimSun"/>
          <w:color w:val="000000"/>
          <w:szCs w:val="21"/>
        </w:rPr>
        <w:br/>
        <w:t>再要一杯咖啡。 </w:t>
      </w:r>
      <w:r w:rsidRPr="00AB4FD5">
        <w:rPr>
          <w:rFonts w:ascii="SimSun" w:hAnsi="SimSun"/>
          <w:color w:val="000000"/>
          <w:szCs w:val="21"/>
        </w:rPr>
        <w:br/>
        <w:t>I'd like another cup of coffee. </w:t>
      </w:r>
      <w:r w:rsidRPr="00AB4FD5">
        <w:rPr>
          <w:rFonts w:ascii="SimSun" w:hAnsi="SimSun"/>
          <w:color w:val="000000"/>
          <w:szCs w:val="21"/>
        </w:rPr>
        <w:br/>
        <w:t>真好吃。 </w:t>
      </w:r>
      <w:r w:rsidRPr="00AB4FD5">
        <w:rPr>
          <w:rFonts w:ascii="SimSun" w:hAnsi="SimSun"/>
          <w:color w:val="000000"/>
          <w:szCs w:val="21"/>
        </w:rPr>
        <w:br/>
        <w:t>That was good. *除了食品、饮料之外，还表示事情顺利。</w:t>
      </w:r>
      <w:r w:rsidRPr="00AB4FD5">
        <w:rPr>
          <w:rFonts w:ascii="SimSun" w:hAnsi="SimSun"/>
          <w:color w:val="000000"/>
          <w:szCs w:val="21"/>
        </w:rPr>
        <w:br/>
        <w:t>That was delicious. </w:t>
      </w:r>
      <w:r w:rsidRPr="00AB4FD5">
        <w:rPr>
          <w:rFonts w:ascii="SimSun" w:hAnsi="SimSun"/>
          <w:color w:val="000000"/>
          <w:szCs w:val="21"/>
        </w:rPr>
        <w:br/>
        <w:t>我吃饱了。 </w:t>
      </w:r>
      <w:r w:rsidRPr="00AB4FD5">
        <w:rPr>
          <w:rFonts w:ascii="SimSun" w:hAnsi="SimSun"/>
          <w:color w:val="000000"/>
          <w:szCs w:val="21"/>
        </w:rPr>
        <w:br/>
        <w:t>I'm very full.</w:t>
      </w:r>
      <w:r w:rsidRPr="00AB4FD5">
        <w:rPr>
          <w:rFonts w:ascii="SimSun" w:hAnsi="SimSun"/>
          <w:color w:val="000000"/>
          <w:szCs w:val="21"/>
        </w:rPr>
        <w:br/>
        <w:t>I couldn't eat another bite. (再也吃不下了。)</w:t>
      </w:r>
      <w:r w:rsidRPr="00AB4FD5">
        <w:rPr>
          <w:rFonts w:ascii="SimSun" w:hAnsi="SimSun"/>
          <w:color w:val="000000"/>
          <w:szCs w:val="21"/>
        </w:rPr>
        <w:br/>
        <w:t>I've had enough. (我已经吃得够多了。)</w:t>
      </w:r>
      <w:r w:rsidRPr="00AB4FD5">
        <w:rPr>
          <w:rFonts w:ascii="SimSun" w:hAnsi="SimSun"/>
          <w:color w:val="000000"/>
          <w:szCs w:val="21"/>
        </w:rPr>
        <w:br/>
        <w:t>I'm very hungry. (我很饿。) </w:t>
      </w:r>
      <w:r w:rsidRPr="00AB4FD5">
        <w:rPr>
          <w:rFonts w:ascii="SimSun" w:hAnsi="SimSun"/>
          <w:color w:val="000000"/>
          <w:szCs w:val="21"/>
        </w:rPr>
        <w:br/>
        <w:t>食物不够了。 </w:t>
      </w:r>
      <w:r w:rsidRPr="00AB4FD5">
        <w:rPr>
          <w:rFonts w:ascii="SimSun" w:hAnsi="SimSun"/>
          <w:color w:val="000000"/>
          <w:szCs w:val="21"/>
        </w:rPr>
        <w:br/>
        <w:t>There isn't enough (food).</w:t>
      </w:r>
      <w:r w:rsidRPr="00AB4FD5">
        <w:rPr>
          <w:rFonts w:ascii="SimSun" w:hAnsi="SimSun"/>
          <w:color w:val="000000"/>
          <w:szCs w:val="21"/>
        </w:rPr>
        <w:br/>
        <w:t>There isn't enough food. (食物不够了。)</w:t>
      </w:r>
      <w:r w:rsidRPr="00AB4FD5">
        <w:rPr>
          <w:rFonts w:ascii="SimSun" w:hAnsi="SimSun"/>
          <w:color w:val="000000"/>
          <w:szCs w:val="21"/>
        </w:rPr>
        <w:br/>
        <w:t>I'll make more. (我再做点儿。) </w:t>
      </w:r>
      <w:r w:rsidRPr="00AB4FD5">
        <w:rPr>
          <w:rFonts w:ascii="SimSun" w:hAnsi="SimSun"/>
          <w:color w:val="000000"/>
          <w:szCs w:val="21"/>
        </w:rPr>
        <w:br/>
        <w:t>再喝一杯吗? </w:t>
      </w:r>
      <w:r w:rsidRPr="00AB4FD5">
        <w:rPr>
          <w:rFonts w:ascii="SimSun" w:hAnsi="SimSun"/>
          <w:color w:val="000000"/>
          <w:szCs w:val="21"/>
        </w:rPr>
        <w:br/>
        <w:t>Would you like another drink?</w:t>
      </w:r>
      <w:r w:rsidRPr="00AB4FD5">
        <w:rPr>
          <w:rFonts w:ascii="SimSun" w:hAnsi="SimSun"/>
          <w:color w:val="000000"/>
          <w:szCs w:val="21"/>
        </w:rPr>
        <w:br/>
        <w:t>Would you like another drink? (再喝一杯吗?)</w:t>
      </w:r>
      <w:r w:rsidRPr="00AB4FD5">
        <w:rPr>
          <w:rFonts w:ascii="SimSun" w:hAnsi="SimSun"/>
          <w:color w:val="000000"/>
          <w:szCs w:val="21"/>
        </w:rPr>
        <w:br/>
        <w:t>No, I think I've had enough. (不，我喝得够多的了。) </w:t>
      </w:r>
      <w:r w:rsidRPr="00AB4FD5">
        <w:rPr>
          <w:rFonts w:ascii="SimSun" w:hAnsi="SimSun"/>
          <w:color w:val="000000"/>
          <w:szCs w:val="21"/>
        </w:rPr>
        <w:br/>
        <w:t>您喝什么样的咖啡? </w:t>
      </w:r>
      <w:r w:rsidRPr="00AB4FD5">
        <w:rPr>
          <w:rFonts w:ascii="SimSun" w:hAnsi="SimSun"/>
          <w:color w:val="000000"/>
          <w:szCs w:val="21"/>
        </w:rPr>
        <w:br/>
        <w:t>How do you like your coffee? *这样询问是表示“咖啡里要加糖和牛奶吗?”。喝清咖啡时，回答是Black will be fine.只放糖时Just sugar, please.只放牛奶是Just cream, please.</w:t>
      </w:r>
      <w:r w:rsidRPr="00AB4FD5">
        <w:rPr>
          <w:rFonts w:ascii="SimSun" w:hAnsi="SimSun"/>
          <w:color w:val="000000"/>
          <w:szCs w:val="21"/>
        </w:rPr>
        <w:br/>
        <w:t>How do you like your coffee? (您喝什么样的咖啡?)</w:t>
      </w:r>
      <w:r w:rsidRPr="00AB4FD5">
        <w:rPr>
          <w:rFonts w:ascii="SimSun" w:hAnsi="SimSun"/>
          <w:color w:val="000000"/>
          <w:szCs w:val="21"/>
        </w:rPr>
        <w:br/>
        <w:t>With cream and sugar, please. (放牛奶和糖的。)</w:t>
      </w:r>
      <w:r w:rsidRPr="00AB4FD5">
        <w:rPr>
          <w:rFonts w:ascii="SimSun" w:hAnsi="SimSun"/>
          <w:color w:val="000000"/>
          <w:szCs w:val="21"/>
        </w:rPr>
        <w:br/>
        <w:t>How do you want you coffee?</w:t>
      </w:r>
      <w:r w:rsidRPr="00AB4FD5">
        <w:rPr>
          <w:rFonts w:ascii="SimSun" w:hAnsi="SimSun"/>
          <w:color w:val="000000"/>
          <w:szCs w:val="21"/>
        </w:rPr>
        <w:br/>
      </w:r>
      <w:r w:rsidRPr="00AB4FD5">
        <w:rPr>
          <w:rFonts w:ascii="SimSun" w:hAnsi="SimSun"/>
          <w:color w:val="000000"/>
          <w:szCs w:val="21"/>
        </w:rPr>
        <w:br/>
        <w:t>●付款</w:t>
      </w:r>
      <w:r w:rsidRPr="00AB4FD5">
        <w:rPr>
          <w:rFonts w:ascii="SimSun" w:hAnsi="SimSun"/>
          <w:color w:val="000000"/>
          <w:szCs w:val="21"/>
        </w:rPr>
        <w:br/>
        <w:t>请结账。</w:t>
      </w:r>
      <w:r w:rsidRPr="00AB4FD5">
        <w:rPr>
          <w:rFonts w:ascii="SimSun" w:hAnsi="SimSun"/>
          <w:color w:val="000000"/>
          <w:szCs w:val="21"/>
        </w:rPr>
        <w:br/>
        <w:t>Bill, please.</w:t>
      </w:r>
      <w:r w:rsidRPr="00AB4FD5">
        <w:rPr>
          <w:rFonts w:ascii="SimSun" w:hAnsi="SimSun"/>
          <w:color w:val="000000"/>
          <w:szCs w:val="21"/>
        </w:rPr>
        <w:br/>
        <w:t>I'd like the check, please. </w:t>
      </w:r>
      <w:r w:rsidRPr="00AB4FD5">
        <w:rPr>
          <w:rFonts w:ascii="SimSun" w:hAnsi="SimSun"/>
          <w:color w:val="000000"/>
          <w:szCs w:val="21"/>
        </w:rPr>
        <w:br/>
        <w:t>在哪儿付钱? </w:t>
      </w:r>
      <w:r w:rsidRPr="00AB4FD5">
        <w:rPr>
          <w:rFonts w:ascii="SimSun" w:hAnsi="SimSun"/>
          <w:color w:val="000000"/>
          <w:szCs w:val="21"/>
        </w:rPr>
        <w:br/>
        <w:t>Where should I pay? </w:t>
      </w:r>
      <w:r w:rsidRPr="00AB4FD5">
        <w:rPr>
          <w:rFonts w:ascii="SimSun" w:hAnsi="SimSun"/>
          <w:color w:val="000000"/>
          <w:szCs w:val="21"/>
        </w:rPr>
        <w:br/>
        <w:t>我请客。</w:t>
      </w:r>
      <w:r w:rsidRPr="00AB4FD5">
        <w:rPr>
          <w:rFonts w:ascii="SimSun" w:hAnsi="SimSun"/>
          <w:color w:val="000000"/>
          <w:szCs w:val="21"/>
        </w:rPr>
        <w:br/>
        <w:t>It's on me.</w:t>
      </w:r>
      <w:r w:rsidRPr="00AB4FD5">
        <w:rPr>
          <w:rFonts w:ascii="SimSun" w:hAnsi="SimSun"/>
          <w:color w:val="000000"/>
          <w:szCs w:val="21"/>
        </w:rPr>
        <w:br/>
        <w:t>It's on me. (我请客。)</w:t>
      </w:r>
      <w:r w:rsidRPr="00AB4FD5">
        <w:rPr>
          <w:rFonts w:ascii="SimSun" w:hAnsi="SimSun"/>
          <w:color w:val="000000"/>
          <w:szCs w:val="21"/>
        </w:rPr>
        <w:br/>
        <w:t>Oh! How nice! (哦!那太好了，谢谢!)</w:t>
      </w:r>
      <w:r w:rsidRPr="00AB4FD5">
        <w:rPr>
          <w:rFonts w:ascii="SimSun" w:hAnsi="SimSun"/>
          <w:color w:val="000000"/>
          <w:szCs w:val="21"/>
        </w:rPr>
        <w:br/>
        <w:t>This is my treat.</w:t>
      </w:r>
      <w:r w:rsidRPr="00AB4FD5">
        <w:rPr>
          <w:rFonts w:ascii="SimSun" w:hAnsi="SimSun"/>
          <w:color w:val="000000"/>
          <w:szCs w:val="21"/>
        </w:rPr>
        <w:br/>
        <w:t>I'll pay for dinner.</w:t>
      </w:r>
      <w:r w:rsidRPr="00AB4FD5">
        <w:rPr>
          <w:rFonts w:ascii="SimSun" w:hAnsi="SimSun"/>
          <w:color w:val="000000"/>
          <w:szCs w:val="21"/>
        </w:rPr>
        <w:br/>
        <w:t>I'll treat you.</w:t>
      </w:r>
      <w:r w:rsidRPr="00AB4FD5">
        <w:rPr>
          <w:rFonts w:ascii="SimSun" w:hAnsi="SimSun"/>
          <w:color w:val="000000"/>
          <w:szCs w:val="21"/>
        </w:rPr>
        <w:br/>
        <w:t>I'll pay for drinks. (我付饮料的钱。) </w:t>
      </w:r>
      <w:r w:rsidRPr="00AB4FD5">
        <w:rPr>
          <w:rFonts w:ascii="SimSun" w:hAnsi="SimSun"/>
          <w:color w:val="000000"/>
          <w:szCs w:val="21"/>
        </w:rPr>
        <w:br/>
        <w:t>我来付。 </w:t>
      </w:r>
      <w:r w:rsidRPr="00AB4FD5">
        <w:rPr>
          <w:rFonts w:ascii="SimSun" w:hAnsi="SimSun"/>
          <w:color w:val="000000"/>
          <w:szCs w:val="21"/>
        </w:rPr>
        <w:br/>
        <w:t>I'll take care of it. </w:t>
      </w:r>
      <w:r w:rsidRPr="00AB4FD5">
        <w:rPr>
          <w:rFonts w:ascii="SimSun" w:hAnsi="SimSun"/>
          <w:color w:val="000000"/>
          <w:szCs w:val="21"/>
        </w:rPr>
        <w:br/>
        <w:t>这是什么的钱? </w:t>
      </w:r>
      <w:r w:rsidRPr="00AB4FD5">
        <w:rPr>
          <w:rFonts w:ascii="SimSun" w:hAnsi="SimSun"/>
          <w:color w:val="000000"/>
          <w:szCs w:val="21"/>
        </w:rPr>
        <w:br/>
        <w:t>What is this for?</w:t>
      </w:r>
      <w:r w:rsidRPr="00AB4FD5">
        <w:rPr>
          <w:rFonts w:ascii="SimSun" w:hAnsi="SimSun"/>
          <w:color w:val="000000"/>
          <w:szCs w:val="21"/>
        </w:rPr>
        <w:br/>
        <w:t>What is this charge for?</w:t>
      </w:r>
      <w:r w:rsidRPr="00AB4FD5">
        <w:rPr>
          <w:rFonts w:ascii="SimSun" w:hAnsi="SimSun"/>
          <w:color w:val="000000"/>
          <w:szCs w:val="21"/>
        </w:rPr>
        <w:br/>
        <w:t>What is this amount for? </w:t>
      </w:r>
      <w:r w:rsidRPr="00AB4FD5">
        <w:rPr>
          <w:rFonts w:ascii="SimSun" w:hAnsi="SimSun"/>
          <w:color w:val="000000"/>
          <w:szCs w:val="21"/>
        </w:rPr>
        <w:br/>
        <w:t>我觉得这儿算错了。 </w:t>
      </w:r>
      <w:r w:rsidRPr="00AB4FD5">
        <w:rPr>
          <w:rFonts w:ascii="SimSun" w:hAnsi="SimSun"/>
          <w:color w:val="000000"/>
          <w:szCs w:val="21"/>
        </w:rPr>
        <w:br/>
        <w:t>I'm afraid there is a mistake here. *I'm afraid... “我觉得是不是……”，一般用于不太好的事情。mistake 表示“错误”。 </w:t>
      </w:r>
      <w:r w:rsidRPr="00AB4FD5">
        <w:rPr>
          <w:rFonts w:ascii="SimSun" w:hAnsi="SimSun"/>
          <w:color w:val="000000"/>
          <w:szCs w:val="21"/>
        </w:rPr>
        <w:br/>
        <w:t>我们各付各的吧。 </w:t>
      </w:r>
      <w:r w:rsidRPr="00AB4FD5">
        <w:rPr>
          <w:rFonts w:ascii="SimSun" w:hAnsi="SimSun"/>
          <w:color w:val="000000"/>
          <w:szCs w:val="21"/>
        </w:rPr>
        <w:br/>
        <w:t>Let's go Dutch. *Dutch 表示“荷兰人”，而go Dutch则表示“自己的费用自己付”、“分摊”。</w:t>
      </w:r>
      <w:r w:rsidRPr="00AB4FD5">
        <w:rPr>
          <w:rFonts w:ascii="SimSun" w:hAnsi="SimSun"/>
          <w:color w:val="000000"/>
          <w:szCs w:val="21"/>
        </w:rPr>
        <w:br/>
        <w:t>Let's split the bill.</w:t>
      </w:r>
      <w:r w:rsidRPr="00AB4FD5">
        <w:rPr>
          <w:rFonts w:ascii="SimSun" w:hAnsi="SimSun"/>
          <w:color w:val="000000"/>
          <w:szCs w:val="21"/>
        </w:rPr>
        <w:br/>
        <w:t>Let's divide the cost. </w:t>
      </w:r>
      <w:r w:rsidRPr="00AB4FD5">
        <w:rPr>
          <w:rFonts w:ascii="SimSun" w:hAnsi="SimSun"/>
          <w:color w:val="000000"/>
          <w:szCs w:val="21"/>
        </w:rPr>
        <w:br/>
        <w:t>我们分开付款。</w:t>
      </w:r>
      <w:r w:rsidRPr="00AB4FD5">
        <w:rPr>
          <w:rFonts w:ascii="SimSun" w:hAnsi="SimSun"/>
          <w:color w:val="000000"/>
          <w:szCs w:val="21"/>
        </w:rPr>
        <w:br/>
        <w:t>We'd like to pay separately.</w:t>
      </w:r>
      <w:r w:rsidRPr="00AB4FD5">
        <w:rPr>
          <w:rFonts w:ascii="SimSun" w:hAnsi="SimSun"/>
          <w:color w:val="000000"/>
          <w:szCs w:val="21"/>
        </w:rPr>
        <w:br/>
        <w:t>We'd like to pay separately. (我们分开付款。)</w:t>
      </w:r>
      <w:r w:rsidRPr="00AB4FD5">
        <w:rPr>
          <w:rFonts w:ascii="SimSun" w:hAnsi="SimSun"/>
          <w:color w:val="000000"/>
          <w:szCs w:val="21"/>
        </w:rPr>
        <w:br/>
        <w:t>All right. (明白了。) </w:t>
      </w:r>
      <w:r w:rsidRPr="00AB4FD5">
        <w:rPr>
          <w:rFonts w:ascii="SimSun" w:hAnsi="SimSun"/>
          <w:color w:val="000000"/>
          <w:szCs w:val="21"/>
        </w:rPr>
        <w:br/>
        <w:t>不用找钱了。</w:t>
      </w:r>
      <w:r w:rsidRPr="00AB4FD5">
        <w:rPr>
          <w:rFonts w:ascii="SimSun" w:hAnsi="SimSun"/>
          <w:color w:val="000000"/>
          <w:szCs w:val="21"/>
        </w:rPr>
        <w:br/>
        <w:t>Keep the change. </w:t>
      </w:r>
      <w:r w:rsidRPr="00AB4FD5">
        <w:rPr>
          <w:rFonts w:ascii="SimSun" w:hAnsi="SimSun"/>
          <w:color w:val="000000"/>
          <w:szCs w:val="21"/>
        </w:rPr>
        <w:br/>
        <w:t>请开张发票。</w:t>
      </w:r>
      <w:r w:rsidRPr="00AB4FD5">
        <w:rPr>
          <w:rFonts w:ascii="SimSun" w:hAnsi="SimSun"/>
          <w:color w:val="000000"/>
          <w:szCs w:val="21"/>
        </w:rPr>
        <w:br/>
        <w:t>May I have a receipt, please?</w:t>
      </w:r>
    </w:p>
    <w:p w:rsidR="007E730F" w:rsidRPr="00AB4FD5" w:rsidRDefault="007E730F" w:rsidP="007E730F">
      <w:pPr>
        <w:pStyle w:val="Heading1"/>
        <w:spacing w:before="120" w:after="120"/>
        <w:rPr>
          <w:rFonts w:ascii="SimSun" w:hAnsi="SimSun"/>
          <w:color w:val="000000"/>
          <w:sz w:val="24"/>
          <w:szCs w:val="21"/>
        </w:rPr>
      </w:pPr>
      <w:bookmarkStart w:id="34" w:name="_Toc7167166"/>
      <w:r w:rsidRPr="00AB4FD5">
        <w:rPr>
          <w:rFonts w:ascii="SimSun" w:hAnsi="SimSun" w:hint="eastAsia"/>
          <w:color w:val="000000"/>
          <w:sz w:val="24"/>
          <w:szCs w:val="21"/>
        </w:rPr>
        <w:t>[口语8000句-33]外出旅行</w:t>
      </w:r>
      <w:bookmarkEnd w:id="34"/>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外出旅行时</w:t>
      </w:r>
      <w:r w:rsidRPr="00AB4FD5">
        <w:rPr>
          <w:rFonts w:ascii="SimSun" w:hAnsi="SimSun"/>
          <w:color w:val="000000"/>
          <w:szCs w:val="21"/>
        </w:rPr>
        <w:br/>
      </w:r>
      <w:r w:rsidRPr="00AB4FD5">
        <w:rPr>
          <w:rFonts w:ascii="SimSun" w:hAnsi="SimSun"/>
          <w:color w:val="000000"/>
          <w:szCs w:val="21"/>
        </w:rPr>
        <w:br/>
        <w:t>旅游信息问讯处在哪儿? </w:t>
      </w:r>
      <w:r w:rsidRPr="00AB4FD5">
        <w:rPr>
          <w:rFonts w:ascii="SimSun" w:hAnsi="SimSun"/>
          <w:color w:val="000000"/>
          <w:szCs w:val="21"/>
        </w:rPr>
        <w:br/>
        <w:t>Where's the tourist information center?</w:t>
      </w:r>
      <w:r w:rsidRPr="00AB4FD5">
        <w:rPr>
          <w:rFonts w:ascii="SimSun" w:hAnsi="SimSun"/>
          <w:color w:val="000000"/>
          <w:szCs w:val="21"/>
        </w:rPr>
        <w:br/>
        <w:t>Where's the tourist information center? (旅游信息问讯处在哪儿?)</w:t>
      </w:r>
      <w:r w:rsidRPr="00AB4FD5">
        <w:rPr>
          <w:rFonts w:ascii="SimSun" w:hAnsi="SimSun"/>
          <w:color w:val="000000"/>
          <w:szCs w:val="21"/>
        </w:rPr>
        <w:br/>
        <w:t>Sorry, I'm a stranger here, too. (对不起，我也不是本地人。) </w:t>
      </w:r>
      <w:r w:rsidRPr="00AB4FD5">
        <w:rPr>
          <w:rFonts w:ascii="SimSun" w:hAnsi="SimSun"/>
          <w:color w:val="000000"/>
          <w:szCs w:val="21"/>
        </w:rPr>
        <w:br/>
        <w:t>能给我一张免费城市地图吗? </w:t>
      </w:r>
      <w:r w:rsidRPr="00AB4FD5">
        <w:rPr>
          <w:rFonts w:ascii="SimSun" w:hAnsi="SimSun"/>
          <w:color w:val="000000"/>
          <w:szCs w:val="21"/>
        </w:rPr>
        <w:br/>
        <w:t>May I have a free city map? </w:t>
      </w:r>
      <w:r w:rsidRPr="00AB4FD5">
        <w:rPr>
          <w:rFonts w:ascii="SimSun" w:hAnsi="SimSun"/>
          <w:color w:val="000000"/>
          <w:szCs w:val="21"/>
        </w:rPr>
        <w:br/>
        <w:t>博物馆几点开馆? </w:t>
      </w:r>
      <w:r w:rsidRPr="00AB4FD5">
        <w:rPr>
          <w:rFonts w:ascii="SimSun" w:hAnsi="SimSun"/>
          <w:color w:val="000000"/>
          <w:szCs w:val="21"/>
        </w:rPr>
        <w:br/>
        <w:t>When does the museum open?</w:t>
      </w:r>
      <w:r w:rsidRPr="00AB4FD5">
        <w:rPr>
          <w:rFonts w:ascii="SimSun" w:hAnsi="SimSun"/>
          <w:color w:val="000000"/>
          <w:szCs w:val="21"/>
        </w:rPr>
        <w:br/>
        <w:t>When does the museum close? (博物馆几点闭馆?) </w:t>
      </w:r>
      <w:r w:rsidRPr="00AB4FD5">
        <w:rPr>
          <w:rFonts w:ascii="SimSun" w:hAnsi="SimSun"/>
          <w:color w:val="000000"/>
          <w:szCs w:val="21"/>
        </w:rPr>
        <w:br/>
        <w:t>能告诉我这座城市有哪些好玩的地方吗?</w:t>
      </w:r>
      <w:r w:rsidRPr="00AB4FD5">
        <w:rPr>
          <w:rFonts w:ascii="SimSun" w:hAnsi="SimSun"/>
          <w:color w:val="000000"/>
          <w:szCs w:val="21"/>
        </w:rPr>
        <w:br/>
        <w:t>Please tell me about some interesting places in this town.</w:t>
      </w:r>
      <w:r w:rsidRPr="00AB4FD5">
        <w:rPr>
          <w:rFonts w:ascii="SimSun" w:hAnsi="SimSun"/>
          <w:color w:val="000000"/>
          <w:szCs w:val="21"/>
        </w:rPr>
        <w:br/>
        <w:t>Is there anything to visit here? (这儿有没有可看的地方?) </w:t>
      </w:r>
      <w:r w:rsidRPr="00AB4FD5">
        <w:rPr>
          <w:rFonts w:ascii="SimSun" w:hAnsi="SimSun"/>
          <w:color w:val="000000"/>
          <w:szCs w:val="21"/>
        </w:rPr>
        <w:br/>
        <w:t>您对什么感兴趣? </w:t>
      </w:r>
      <w:r w:rsidRPr="00AB4FD5">
        <w:rPr>
          <w:rFonts w:ascii="SimSun" w:hAnsi="SimSun"/>
          <w:color w:val="000000"/>
          <w:szCs w:val="21"/>
        </w:rPr>
        <w:br/>
        <w:t>What are your interests?</w:t>
      </w:r>
      <w:r w:rsidRPr="00AB4FD5">
        <w:rPr>
          <w:rFonts w:ascii="SimSun" w:hAnsi="SimSun"/>
          <w:color w:val="000000"/>
          <w:szCs w:val="21"/>
        </w:rPr>
        <w:br/>
        <w:t>What are you interested in?</w:t>
      </w:r>
      <w:r w:rsidRPr="00AB4FD5">
        <w:rPr>
          <w:rFonts w:ascii="SimSun" w:hAnsi="SimSun"/>
          <w:color w:val="000000"/>
          <w:szCs w:val="21"/>
        </w:rPr>
        <w:br/>
        <w:t>What kind of things are you interested in?</w:t>
      </w:r>
      <w:r w:rsidRPr="00AB4FD5">
        <w:rPr>
          <w:rFonts w:ascii="SimSun" w:hAnsi="SimSun"/>
          <w:color w:val="000000"/>
          <w:szCs w:val="21"/>
        </w:rPr>
        <w:br/>
        <w:t>What do you like? </w:t>
      </w:r>
      <w:r w:rsidRPr="00AB4FD5">
        <w:rPr>
          <w:rFonts w:ascii="SimSun" w:hAnsi="SimSun"/>
          <w:color w:val="000000"/>
          <w:szCs w:val="21"/>
        </w:rPr>
        <w:br/>
        <w:t>我对建筑感兴趣。 </w:t>
      </w:r>
      <w:r w:rsidRPr="00AB4FD5">
        <w:rPr>
          <w:rFonts w:ascii="SimSun" w:hAnsi="SimSun"/>
          <w:color w:val="000000"/>
          <w:szCs w:val="21"/>
        </w:rPr>
        <w:br/>
        <w:t>I'm interested in architecture. </w:t>
      </w:r>
      <w:r w:rsidRPr="00AB4FD5">
        <w:rPr>
          <w:rFonts w:ascii="SimSun" w:hAnsi="SimSun"/>
          <w:color w:val="000000"/>
          <w:szCs w:val="21"/>
        </w:rPr>
        <w:br/>
        <w:t>都有哪些路线的旅行呢? </w:t>
      </w:r>
      <w:r w:rsidRPr="00AB4FD5">
        <w:rPr>
          <w:rFonts w:ascii="SimSun" w:hAnsi="SimSun"/>
          <w:color w:val="000000"/>
          <w:szCs w:val="21"/>
        </w:rPr>
        <w:br/>
        <w:t>What kind of tours do you have?</w:t>
      </w:r>
      <w:r w:rsidRPr="00AB4FD5">
        <w:rPr>
          <w:rFonts w:ascii="SimSun" w:hAnsi="SimSun"/>
          <w:color w:val="000000"/>
          <w:szCs w:val="21"/>
        </w:rPr>
        <w:br/>
        <w:t>What kind of tours do you have? (都有哪些路线的旅行呢?)</w:t>
      </w:r>
      <w:r w:rsidRPr="00AB4FD5">
        <w:rPr>
          <w:rFonts w:ascii="SimSun" w:hAnsi="SimSun"/>
          <w:color w:val="000000"/>
          <w:szCs w:val="21"/>
        </w:rPr>
        <w:br/>
        <w:t>Well, we have... (是啊，我们有……)</w:t>
      </w:r>
      <w:r w:rsidRPr="00AB4FD5">
        <w:rPr>
          <w:rFonts w:ascii="SimSun" w:hAnsi="SimSun"/>
          <w:color w:val="000000"/>
          <w:szCs w:val="21"/>
        </w:rPr>
        <w:br/>
        <w:t>What kind of tours are available?</w:t>
      </w:r>
      <w:r w:rsidRPr="00AB4FD5">
        <w:rPr>
          <w:rFonts w:ascii="SimSun" w:hAnsi="SimSun"/>
          <w:color w:val="000000"/>
          <w:szCs w:val="21"/>
        </w:rPr>
        <w:br/>
        <w:t>What kind of tours do you offer?</w:t>
      </w:r>
      <w:r w:rsidRPr="00AB4FD5">
        <w:rPr>
          <w:rFonts w:ascii="SimSun" w:hAnsi="SimSun"/>
          <w:color w:val="000000"/>
          <w:szCs w:val="21"/>
        </w:rPr>
        <w:br/>
        <w:t>What kind of tours are there? </w:t>
      </w:r>
      <w:r w:rsidRPr="00AB4FD5">
        <w:rPr>
          <w:rFonts w:ascii="SimSun" w:hAnsi="SimSun"/>
          <w:color w:val="000000"/>
          <w:szCs w:val="21"/>
        </w:rPr>
        <w:br/>
        <w:t>请告诉我去的路线。 </w:t>
      </w:r>
      <w:r w:rsidRPr="00AB4FD5">
        <w:rPr>
          <w:rFonts w:ascii="SimSun" w:hAnsi="SimSun"/>
          <w:color w:val="000000"/>
          <w:szCs w:val="21"/>
        </w:rPr>
        <w:br/>
        <w:t>Please show me the way. </w:t>
      </w:r>
      <w:r w:rsidRPr="00AB4FD5">
        <w:rPr>
          <w:rFonts w:ascii="SimSun" w:hAnsi="SimSun"/>
          <w:color w:val="000000"/>
          <w:szCs w:val="21"/>
        </w:rPr>
        <w:br/>
        <w:t>他们星期六开门吗? </w:t>
      </w:r>
      <w:r w:rsidRPr="00AB4FD5">
        <w:rPr>
          <w:rFonts w:ascii="SimSun" w:hAnsi="SimSun"/>
          <w:color w:val="000000"/>
          <w:szCs w:val="21"/>
        </w:rPr>
        <w:br/>
        <w:t>Are they open on Saturdays? </w:t>
      </w:r>
      <w:r w:rsidRPr="00AB4FD5">
        <w:rPr>
          <w:rFonts w:ascii="SimSun" w:hAnsi="SimSun"/>
          <w:color w:val="000000"/>
          <w:szCs w:val="21"/>
        </w:rPr>
        <w:br/>
        <w:t>有旅游车吗? </w:t>
      </w:r>
      <w:r w:rsidRPr="00AB4FD5">
        <w:rPr>
          <w:rFonts w:ascii="SimSun" w:hAnsi="SimSun"/>
          <w:color w:val="000000"/>
          <w:szCs w:val="21"/>
        </w:rPr>
        <w:br/>
        <w:t>Are there any sightseeing buses? *sightseeing “观光，游览”。</w:t>
      </w:r>
      <w:r w:rsidRPr="00AB4FD5">
        <w:rPr>
          <w:rFonts w:ascii="SimSun" w:hAnsi="SimSun"/>
          <w:color w:val="000000"/>
          <w:szCs w:val="21"/>
        </w:rPr>
        <w:br/>
        <w:t>Is there a sightseeing bus tour? (有旅游车游览团吗?)</w:t>
      </w:r>
      <w:r w:rsidRPr="00AB4FD5">
        <w:rPr>
          <w:rFonts w:ascii="SimSun" w:hAnsi="SimSun"/>
          <w:color w:val="000000"/>
          <w:szCs w:val="21"/>
        </w:rPr>
        <w:br/>
        <w:t>Do you have any sightseeing bus tours? (你们有什么旅游车的旅行团吗?)</w:t>
      </w:r>
      <w:r w:rsidRPr="00AB4FD5">
        <w:rPr>
          <w:rFonts w:ascii="SimSun" w:hAnsi="SimSun"/>
          <w:color w:val="000000"/>
          <w:szCs w:val="21"/>
        </w:rPr>
        <w:br/>
        <w:t>Are there any sightseeing bus tours? (有旅游车游览团吗?)</w:t>
      </w:r>
      <w:r w:rsidRPr="00AB4FD5">
        <w:rPr>
          <w:rFonts w:ascii="SimSun" w:hAnsi="SimSun"/>
          <w:color w:val="000000"/>
          <w:szCs w:val="21"/>
        </w:rPr>
        <w:br/>
        <w:t>我想坐出租车旅游。</w:t>
      </w:r>
      <w:r w:rsidRPr="00AB4FD5">
        <w:rPr>
          <w:rFonts w:ascii="SimSun" w:hAnsi="SimSun"/>
          <w:color w:val="000000"/>
          <w:szCs w:val="21"/>
        </w:rPr>
        <w:br/>
        <w:t>I'd like a tour by taxi. </w:t>
      </w:r>
      <w:r w:rsidRPr="00AB4FD5">
        <w:rPr>
          <w:rFonts w:ascii="SimSun" w:hAnsi="SimSun"/>
          <w:color w:val="000000"/>
          <w:szCs w:val="21"/>
        </w:rPr>
        <w:br/>
        <w:t>我想要一个导游。 </w:t>
      </w:r>
      <w:r w:rsidRPr="00AB4FD5">
        <w:rPr>
          <w:rFonts w:ascii="SimSun" w:hAnsi="SimSun"/>
          <w:color w:val="000000"/>
          <w:szCs w:val="21"/>
        </w:rPr>
        <w:br/>
        <w:t>I'd like a guide. </w:t>
      </w:r>
      <w:r w:rsidRPr="00AB4FD5">
        <w:rPr>
          <w:rFonts w:ascii="SimSun" w:hAnsi="SimSun"/>
          <w:color w:val="000000"/>
          <w:szCs w:val="21"/>
        </w:rPr>
        <w:br/>
        <w:t>我想要一位会日语的导游。</w:t>
      </w:r>
      <w:r w:rsidRPr="00AB4FD5">
        <w:rPr>
          <w:rFonts w:ascii="SimSun" w:hAnsi="SimSun"/>
          <w:color w:val="000000"/>
          <w:szCs w:val="21"/>
        </w:rPr>
        <w:br/>
        <w:t>I want a Japanese-speaking guide.</w:t>
      </w:r>
      <w:r w:rsidRPr="00AB4FD5">
        <w:rPr>
          <w:rFonts w:ascii="SimSun" w:hAnsi="SimSun"/>
          <w:color w:val="000000"/>
          <w:szCs w:val="21"/>
        </w:rPr>
        <w:br/>
        <w:t>I'd like a Japanese-speaking guide, please.</w:t>
      </w:r>
      <w:r w:rsidRPr="00AB4FD5">
        <w:rPr>
          <w:rFonts w:ascii="SimSun" w:hAnsi="SimSun"/>
          <w:color w:val="000000"/>
          <w:szCs w:val="21"/>
        </w:rPr>
        <w:br/>
        <w:t>I'd like to request a Japanese-speaking guide.</w:t>
      </w:r>
      <w:r w:rsidRPr="00AB4FD5">
        <w:rPr>
          <w:rFonts w:ascii="SimSun" w:hAnsi="SimSun"/>
          <w:color w:val="000000"/>
          <w:szCs w:val="21"/>
        </w:rPr>
        <w:br/>
        <w:t>Could we have a Japanese-speaking guide? </w:t>
      </w:r>
      <w:r w:rsidRPr="00AB4FD5">
        <w:rPr>
          <w:rFonts w:ascii="SimSun" w:hAnsi="SimSun"/>
          <w:color w:val="000000"/>
          <w:szCs w:val="21"/>
        </w:rPr>
        <w:br/>
        <w:t>一天多少钱? </w:t>
      </w:r>
      <w:r w:rsidRPr="00AB4FD5">
        <w:rPr>
          <w:rFonts w:ascii="SimSun" w:hAnsi="SimSun"/>
          <w:color w:val="000000"/>
          <w:szCs w:val="21"/>
        </w:rPr>
        <w:br/>
        <w:t>How much is it per day? </w:t>
      </w:r>
      <w:r w:rsidRPr="00AB4FD5">
        <w:rPr>
          <w:rFonts w:ascii="SimSun" w:hAnsi="SimSun"/>
          <w:color w:val="000000"/>
          <w:szCs w:val="21"/>
        </w:rPr>
        <w:br/>
        <w:t>入场券多少钱? </w:t>
      </w:r>
      <w:r w:rsidRPr="00AB4FD5">
        <w:rPr>
          <w:rFonts w:ascii="SimSun" w:hAnsi="SimSun"/>
          <w:color w:val="000000"/>
          <w:szCs w:val="21"/>
        </w:rPr>
        <w:br/>
        <w:t>How much is admission?</w:t>
      </w:r>
      <w:r w:rsidRPr="00AB4FD5">
        <w:rPr>
          <w:rFonts w:ascii="SimSun" w:hAnsi="SimSun"/>
          <w:color w:val="000000"/>
          <w:szCs w:val="21"/>
        </w:rPr>
        <w:br/>
        <w:t>How much is the entrance fee? </w:t>
      </w:r>
      <w:r w:rsidRPr="00AB4FD5">
        <w:rPr>
          <w:rFonts w:ascii="SimSun" w:hAnsi="SimSun"/>
          <w:color w:val="000000"/>
          <w:szCs w:val="21"/>
        </w:rPr>
        <w:br/>
        <w:t>买两张票。 </w:t>
      </w:r>
      <w:r w:rsidRPr="00AB4FD5">
        <w:rPr>
          <w:rFonts w:ascii="SimSun" w:hAnsi="SimSun"/>
          <w:color w:val="000000"/>
          <w:szCs w:val="21"/>
        </w:rPr>
        <w:br/>
        <w:t>Two tickets, please. </w:t>
      </w:r>
      <w:r w:rsidRPr="00AB4FD5">
        <w:rPr>
          <w:rFonts w:ascii="SimSun" w:hAnsi="SimSun"/>
          <w:color w:val="000000"/>
          <w:szCs w:val="21"/>
        </w:rPr>
        <w:br/>
        <w:t>那个建筑物是什么?</w:t>
      </w:r>
      <w:r w:rsidRPr="00AB4FD5">
        <w:rPr>
          <w:rFonts w:ascii="SimSun" w:hAnsi="SimSun"/>
          <w:color w:val="000000"/>
          <w:szCs w:val="21"/>
        </w:rPr>
        <w:br/>
        <w:t>What's that building? </w:t>
      </w:r>
      <w:r w:rsidRPr="00AB4FD5">
        <w:rPr>
          <w:rFonts w:ascii="SimSun" w:hAnsi="SimSun"/>
          <w:color w:val="000000"/>
          <w:szCs w:val="21"/>
        </w:rPr>
        <w:br/>
        <w:t>它的历史有多久? </w:t>
      </w:r>
      <w:r w:rsidRPr="00AB4FD5">
        <w:rPr>
          <w:rFonts w:ascii="SimSun" w:hAnsi="SimSun"/>
          <w:color w:val="000000"/>
          <w:szCs w:val="21"/>
        </w:rPr>
        <w:br/>
        <w:t>How old is it? </w:t>
      </w:r>
      <w:r w:rsidRPr="00AB4FD5">
        <w:rPr>
          <w:rFonts w:ascii="SimSun" w:hAnsi="SimSun"/>
          <w:color w:val="000000"/>
          <w:szCs w:val="21"/>
        </w:rPr>
        <w:br/>
        <w:t>我们能进到里面吗? </w:t>
      </w:r>
      <w:r w:rsidRPr="00AB4FD5">
        <w:rPr>
          <w:rFonts w:ascii="SimSun" w:hAnsi="SimSun"/>
          <w:color w:val="000000"/>
          <w:szCs w:val="21"/>
        </w:rPr>
        <w:br/>
        <w:t>Can we go in?</w:t>
      </w:r>
      <w:r w:rsidRPr="00AB4FD5">
        <w:rPr>
          <w:rFonts w:ascii="SimSun" w:hAnsi="SimSun"/>
          <w:color w:val="000000"/>
          <w:szCs w:val="21"/>
        </w:rPr>
        <w:br/>
        <w:t>Can we go in? (我们能进到里面吗?)</w:t>
      </w:r>
      <w:r w:rsidRPr="00AB4FD5">
        <w:rPr>
          <w:rFonts w:ascii="SimSun" w:hAnsi="SimSun"/>
          <w:color w:val="000000"/>
          <w:szCs w:val="21"/>
        </w:rPr>
        <w:br/>
        <w:t>Of course. (当然能。) </w:t>
      </w:r>
      <w:r w:rsidRPr="00AB4FD5">
        <w:rPr>
          <w:rFonts w:ascii="SimSun" w:hAnsi="SimSun"/>
          <w:color w:val="000000"/>
          <w:szCs w:val="21"/>
        </w:rPr>
        <w:br/>
        <w:t>我们去看看那座城堡吧。 </w:t>
      </w:r>
      <w:r w:rsidRPr="00AB4FD5">
        <w:rPr>
          <w:rFonts w:ascii="SimSun" w:hAnsi="SimSun"/>
          <w:color w:val="000000"/>
          <w:szCs w:val="21"/>
        </w:rPr>
        <w:br/>
        <w:t>Let's go to see the castle. </w:t>
      </w:r>
      <w:r w:rsidRPr="00AB4FD5">
        <w:rPr>
          <w:rFonts w:ascii="SimSun" w:hAnsi="SimSun"/>
          <w:color w:val="000000"/>
          <w:szCs w:val="21"/>
        </w:rPr>
        <w:br/>
        <w:t>多美的景色呀! </w:t>
      </w:r>
      <w:r w:rsidRPr="00AB4FD5">
        <w:rPr>
          <w:rFonts w:ascii="SimSun" w:hAnsi="SimSun"/>
          <w:color w:val="000000"/>
          <w:szCs w:val="21"/>
        </w:rPr>
        <w:br/>
        <w:t>What a beautiful view! </w:t>
      </w:r>
      <w:r w:rsidRPr="00AB4FD5">
        <w:rPr>
          <w:rFonts w:ascii="SimSun" w:hAnsi="SimSun"/>
          <w:color w:val="000000"/>
          <w:szCs w:val="21"/>
        </w:rPr>
        <w:br/>
        <w:t>我想多呆一会儿。 </w:t>
      </w:r>
      <w:r w:rsidRPr="00AB4FD5">
        <w:rPr>
          <w:rFonts w:ascii="SimSun" w:hAnsi="SimSun"/>
          <w:color w:val="000000"/>
          <w:szCs w:val="21"/>
        </w:rPr>
        <w:br/>
        <w:t>I want to stay longer.</w:t>
      </w:r>
      <w:r w:rsidRPr="00AB4FD5">
        <w:rPr>
          <w:rFonts w:ascii="SimSun" w:hAnsi="SimSun"/>
          <w:color w:val="000000"/>
          <w:szCs w:val="21"/>
        </w:rPr>
        <w:br/>
        <w:t>我们走吧! </w:t>
      </w:r>
      <w:r w:rsidRPr="00AB4FD5">
        <w:rPr>
          <w:rFonts w:ascii="SimSun" w:hAnsi="SimSun"/>
          <w:color w:val="000000"/>
          <w:szCs w:val="21"/>
        </w:rPr>
        <w:br/>
        <w:t>Let's leave now. </w:t>
      </w:r>
      <w:r w:rsidRPr="00AB4FD5">
        <w:rPr>
          <w:rFonts w:ascii="SimSun" w:hAnsi="SimSun"/>
          <w:color w:val="000000"/>
          <w:szCs w:val="21"/>
        </w:rPr>
        <w:br/>
        <w:t>我想休息一会儿。</w:t>
      </w:r>
      <w:r w:rsidRPr="00AB4FD5">
        <w:rPr>
          <w:rFonts w:ascii="SimSun" w:hAnsi="SimSun"/>
          <w:color w:val="000000"/>
          <w:szCs w:val="21"/>
        </w:rPr>
        <w:br/>
        <w:t>I want to rest a while.</w:t>
      </w:r>
      <w:r w:rsidRPr="00AB4FD5">
        <w:rPr>
          <w:rFonts w:ascii="SimSun" w:hAnsi="SimSun"/>
          <w:color w:val="000000"/>
          <w:szCs w:val="21"/>
        </w:rPr>
        <w:br/>
        <w:t>I want to rest for a while.</w:t>
      </w:r>
      <w:r w:rsidRPr="00AB4FD5">
        <w:rPr>
          <w:rFonts w:ascii="SimSun" w:hAnsi="SimSun"/>
          <w:color w:val="000000"/>
          <w:szCs w:val="21"/>
        </w:rPr>
        <w:br/>
        <w:t>I want to rest.</w:t>
      </w:r>
      <w:r w:rsidRPr="00AB4FD5">
        <w:rPr>
          <w:rFonts w:ascii="SimSun" w:hAnsi="SimSun"/>
          <w:color w:val="000000"/>
          <w:szCs w:val="21"/>
        </w:rPr>
        <w:br/>
        <w:t>I want to take a rest. </w:t>
      </w:r>
      <w:r w:rsidRPr="00AB4FD5">
        <w:rPr>
          <w:rFonts w:ascii="SimSun" w:hAnsi="SimSun"/>
          <w:color w:val="000000"/>
          <w:szCs w:val="21"/>
        </w:rPr>
        <w:br/>
        <w:t>这儿可以照相吗? </w:t>
      </w:r>
      <w:r w:rsidRPr="00AB4FD5">
        <w:rPr>
          <w:rFonts w:ascii="SimSun" w:hAnsi="SimSun"/>
          <w:color w:val="000000"/>
          <w:szCs w:val="21"/>
        </w:rPr>
        <w:br/>
        <w:t>May I take a picture here?</w:t>
      </w:r>
      <w:r w:rsidRPr="00AB4FD5">
        <w:rPr>
          <w:rFonts w:ascii="SimSun" w:hAnsi="SimSun"/>
          <w:color w:val="000000"/>
          <w:szCs w:val="21"/>
        </w:rPr>
        <w:br/>
        <w:t>Would it be all right if I took a picture here? </w:t>
      </w:r>
      <w:r w:rsidRPr="00AB4FD5">
        <w:rPr>
          <w:rFonts w:ascii="SimSun" w:hAnsi="SimSun"/>
          <w:color w:val="000000"/>
          <w:szCs w:val="21"/>
        </w:rPr>
        <w:br/>
        <w:t>您能给我们照张相吗? </w:t>
      </w:r>
      <w:r w:rsidRPr="00AB4FD5">
        <w:rPr>
          <w:rFonts w:ascii="SimSun" w:hAnsi="SimSun"/>
          <w:color w:val="000000"/>
          <w:szCs w:val="21"/>
        </w:rPr>
        <w:br/>
        <w:t>Would you take a picture for us?</w:t>
      </w:r>
      <w:r w:rsidRPr="00AB4FD5">
        <w:rPr>
          <w:rFonts w:ascii="SimSun" w:hAnsi="SimSun"/>
          <w:color w:val="000000"/>
          <w:szCs w:val="21"/>
        </w:rPr>
        <w:br/>
        <w:t>Will you take a picture of us? </w:t>
      </w:r>
      <w:r w:rsidRPr="00AB4FD5">
        <w:rPr>
          <w:rFonts w:ascii="SimSun" w:hAnsi="SimSun"/>
          <w:color w:val="000000"/>
          <w:szCs w:val="21"/>
        </w:rPr>
        <w:br/>
        <w:t>能和我一起照张相吗? </w:t>
      </w:r>
      <w:r w:rsidRPr="00AB4FD5">
        <w:rPr>
          <w:rFonts w:ascii="SimSun" w:hAnsi="SimSun"/>
          <w:color w:val="000000"/>
          <w:szCs w:val="21"/>
        </w:rPr>
        <w:br/>
        <w:t>Would you mind posing with me? *pose “(为了绘画和拍照)摆出姿势、样子”。 </w:t>
      </w:r>
      <w:r w:rsidRPr="00AB4FD5">
        <w:rPr>
          <w:rFonts w:ascii="SimSun" w:hAnsi="SimSun"/>
          <w:color w:val="000000"/>
          <w:szCs w:val="21"/>
        </w:rPr>
        <w:br/>
        <w:t>我会把照片寄给你的。 </w:t>
      </w:r>
      <w:r w:rsidRPr="00AB4FD5">
        <w:rPr>
          <w:rFonts w:ascii="SimSun" w:hAnsi="SimSun"/>
          <w:color w:val="000000"/>
          <w:szCs w:val="21"/>
        </w:rPr>
        <w:br/>
        <w:t>I'll send the pictures. </w:t>
      </w:r>
      <w:r w:rsidRPr="00AB4FD5">
        <w:rPr>
          <w:rFonts w:ascii="SimSun" w:hAnsi="SimSun"/>
          <w:color w:val="000000"/>
          <w:szCs w:val="21"/>
        </w:rPr>
        <w:br/>
        <w:t>哪儿有礼品店? </w:t>
      </w:r>
      <w:r w:rsidRPr="00AB4FD5">
        <w:rPr>
          <w:rFonts w:ascii="SimSun" w:hAnsi="SimSun"/>
          <w:color w:val="000000"/>
          <w:szCs w:val="21"/>
        </w:rPr>
        <w:br/>
        <w:t>Where is the gift shop?</w:t>
      </w:r>
      <w:r w:rsidRPr="00AB4FD5">
        <w:rPr>
          <w:rFonts w:ascii="SimSun" w:hAnsi="SimSun"/>
          <w:color w:val="000000"/>
          <w:szCs w:val="21"/>
        </w:rPr>
        <w:br/>
        <w:t>Where can I find the gift shop?</w:t>
      </w:r>
      <w:r w:rsidRPr="00AB4FD5">
        <w:rPr>
          <w:rFonts w:ascii="SimSun" w:hAnsi="SimSun"/>
          <w:color w:val="000000"/>
          <w:szCs w:val="21"/>
        </w:rPr>
        <w:br/>
        <w:t>洗手间在哪儿? </w:t>
      </w:r>
      <w:r w:rsidRPr="00AB4FD5">
        <w:rPr>
          <w:rFonts w:ascii="SimSun" w:hAnsi="SimSun"/>
          <w:color w:val="000000"/>
          <w:szCs w:val="21"/>
        </w:rPr>
        <w:br/>
        <w:t>Where's the bathroom?</w:t>
      </w:r>
      <w:r w:rsidRPr="00AB4FD5">
        <w:rPr>
          <w:rFonts w:ascii="SimSun" w:hAnsi="SimSun"/>
          <w:color w:val="000000"/>
          <w:szCs w:val="21"/>
        </w:rPr>
        <w:br/>
        <w:t>Which way is the bathroom?</w:t>
      </w:r>
      <w:r w:rsidRPr="00AB4FD5">
        <w:rPr>
          <w:rFonts w:ascii="SimSun" w:hAnsi="SimSun"/>
          <w:color w:val="000000"/>
          <w:szCs w:val="21"/>
        </w:rPr>
        <w:br/>
        <w:t>Is the bathroom around here?</w:t>
      </w:r>
      <w:r w:rsidRPr="00AB4FD5">
        <w:rPr>
          <w:rFonts w:ascii="SimSun" w:hAnsi="SimSun"/>
          <w:color w:val="000000"/>
          <w:szCs w:val="21"/>
        </w:rPr>
        <w:br/>
        <w:t>Could you tell me how to get to the bathroom?</w:t>
      </w:r>
      <w:r w:rsidRPr="00AB4FD5">
        <w:rPr>
          <w:rFonts w:ascii="SimSun" w:hAnsi="SimSun"/>
          <w:color w:val="000000"/>
          <w:szCs w:val="21"/>
        </w:rPr>
        <w:br/>
        <w:t>How can I get to the bathroom?</w:t>
      </w:r>
      <w:r w:rsidRPr="00AB4FD5">
        <w:rPr>
          <w:rFonts w:ascii="SimSun" w:hAnsi="SimSun"/>
          <w:color w:val="000000"/>
          <w:szCs w:val="21"/>
        </w:rPr>
        <w:br/>
        <w:t>出去然后往左拐。 </w:t>
      </w:r>
      <w:r w:rsidRPr="00AB4FD5">
        <w:rPr>
          <w:rFonts w:ascii="SimSun" w:hAnsi="SimSun"/>
          <w:color w:val="000000"/>
          <w:szCs w:val="21"/>
        </w:rPr>
        <w:br/>
        <w:t>It's outside, to the left.</w:t>
      </w:r>
      <w:r w:rsidRPr="00AB4FD5">
        <w:rPr>
          <w:rFonts w:ascii="SimSun" w:hAnsi="SimSun"/>
          <w:color w:val="000000"/>
          <w:szCs w:val="21"/>
        </w:rPr>
        <w:br/>
        <w:t>It's outside, on the left.</w:t>
      </w:r>
      <w:r w:rsidRPr="00AB4FD5">
        <w:rPr>
          <w:rFonts w:ascii="SimSun" w:hAnsi="SimSun"/>
          <w:color w:val="000000"/>
          <w:szCs w:val="21"/>
        </w:rPr>
        <w:br/>
        <w:t>It's outside, to your left.</w:t>
      </w:r>
      <w:r w:rsidRPr="00AB4FD5">
        <w:rPr>
          <w:rFonts w:ascii="SimSun" w:hAnsi="SimSun"/>
          <w:color w:val="000000"/>
          <w:szCs w:val="21"/>
        </w:rPr>
        <w:br/>
        <w:t>It's outside, on the left-hand side.</w:t>
      </w:r>
      <w:r w:rsidRPr="00AB4FD5">
        <w:rPr>
          <w:rFonts w:ascii="SimSun" w:hAnsi="SimSun"/>
          <w:color w:val="000000"/>
          <w:szCs w:val="21"/>
        </w:rPr>
        <w:br/>
        <w:t>It's outside, on your left. </w:t>
      </w:r>
      <w:r w:rsidRPr="00AB4FD5">
        <w:rPr>
          <w:rFonts w:ascii="SimSun" w:hAnsi="SimSun"/>
          <w:color w:val="000000"/>
          <w:szCs w:val="21"/>
        </w:rPr>
        <w:br/>
        <w:t>我能走得到吗? </w:t>
      </w:r>
      <w:r w:rsidRPr="00AB4FD5">
        <w:rPr>
          <w:rFonts w:ascii="SimSun" w:hAnsi="SimSun"/>
          <w:color w:val="000000"/>
          <w:szCs w:val="21"/>
        </w:rPr>
        <w:br/>
        <w:t>Can I walk there?</w:t>
      </w:r>
      <w:r w:rsidRPr="00AB4FD5">
        <w:rPr>
          <w:rFonts w:ascii="SimSun" w:hAnsi="SimSun"/>
          <w:color w:val="000000"/>
          <w:szCs w:val="21"/>
        </w:rPr>
        <w:br/>
        <w:t>Is it walking distance? *walking distance “能够徒步行走的距离”。</w:t>
      </w:r>
      <w:r w:rsidRPr="00AB4FD5">
        <w:rPr>
          <w:rFonts w:ascii="SimSun" w:hAnsi="SimSun"/>
          <w:color w:val="000000"/>
          <w:szCs w:val="21"/>
        </w:rPr>
        <w:br/>
        <w:t>Do you think I could walk there? (你觉得我能走得到那儿吗?) </w:t>
      </w:r>
      <w:r w:rsidRPr="00AB4FD5">
        <w:rPr>
          <w:rFonts w:ascii="SimSun" w:hAnsi="SimSun"/>
          <w:color w:val="000000"/>
          <w:szCs w:val="21"/>
        </w:rPr>
        <w:br/>
        <w:t>你最好坐公共汽车。 </w:t>
      </w:r>
      <w:r w:rsidRPr="00AB4FD5">
        <w:rPr>
          <w:rFonts w:ascii="SimSun" w:hAnsi="SimSun"/>
          <w:color w:val="000000"/>
          <w:szCs w:val="21"/>
        </w:rPr>
        <w:br/>
        <w:t>You should take a bus.</w:t>
      </w:r>
      <w:r w:rsidRPr="00AB4FD5">
        <w:rPr>
          <w:rFonts w:ascii="SimSun" w:hAnsi="SimSun"/>
          <w:color w:val="000000"/>
          <w:szCs w:val="21"/>
        </w:rPr>
        <w:br/>
        <w:t>Can I walk there? (我可以走得到那儿吗?)</w:t>
      </w:r>
      <w:r w:rsidRPr="00AB4FD5">
        <w:rPr>
          <w:rFonts w:ascii="SimSun" w:hAnsi="SimSun"/>
          <w:color w:val="000000"/>
          <w:szCs w:val="21"/>
        </w:rPr>
        <w:br/>
        <w:t>You should take a bus. (你最好坐公共汽车。)</w:t>
      </w:r>
      <w:r w:rsidRPr="00AB4FD5">
        <w:rPr>
          <w:rFonts w:ascii="SimSun" w:hAnsi="SimSun"/>
          <w:color w:val="000000"/>
          <w:szCs w:val="21"/>
        </w:rPr>
        <w:br/>
        <w:t>It would be better if you took a bus.</w:t>
      </w:r>
      <w:r w:rsidRPr="00AB4FD5">
        <w:rPr>
          <w:rFonts w:ascii="SimSun" w:hAnsi="SimSun"/>
          <w:color w:val="000000"/>
          <w:szCs w:val="21"/>
        </w:rPr>
        <w:br/>
        <w:t>I'd recommend taking a bus.</w:t>
      </w:r>
      <w:r w:rsidRPr="00AB4FD5">
        <w:rPr>
          <w:rFonts w:ascii="SimSun" w:hAnsi="SimSun"/>
          <w:color w:val="000000"/>
          <w:szCs w:val="21"/>
        </w:rPr>
        <w:br/>
        <w:t>You'd better take a bus. </w:t>
      </w:r>
      <w:r w:rsidRPr="00AB4FD5">
        <w:rPr>
          <w:rFonts w:ascii="SimSun" w:hAnsi="SimSun"/>
          <w:color w:val="000000"/>
          <w:szCs w:val="21"/>
        </w:rPr>
        <w:br/>
        <w:t>今天晚上的节目是什么? </w:t>
      </w:r>
      <w:r w:rsidRPr="00AB4FD5">
        <w:rPr>
          <w:rFonts w:ascii="SimSun" w:hAnsi="SimSun"/>
          <w:color w:val="000000"/>
          <w:szCs w:val="21"/>
        </w:rPr>
        <w:br/>
        <w:t>What's on tonight? *on 除了表示“在……之上”之外，还有类似“电影上映，戏剧上演”的意思。</w:t>
      </w:r>
      <w:r w:rsidRPr="00AB4FD5">
        <w:rPr>
          <w:rFonts w:ascii="SimSun" w:hAnsi="SimSun"/>
          <w:color w:val="000000"/>
          <w:szCs w:val="21"/>
        </w:rPr>
        <w:br/>
        <w:t>What's playing tonight?</w:t>
      </w:r>
      <w:r w:rsidRPr="00AB4FD5">
        <w:rPr>
          <w:rFonts w:ascii="SimSun" w:hAnsi="SimSun"/>
          <w:color w:val="000000"/>
          <w:szCs w:val="21"/>
        </w:rPr>
        <w:br/>
        <w:t>What are you showing tonight? </w:t>
      </w:r>
      <w:r w:rsidRPr="00AB4FD5">
        <w:rPr>
          <w:rFonts w:ascii="SimSun" w:hAnsi="SimSun"/>
          <w:color w:val="000000"/>
          <w:szCs w:val="21"/>
        </w:rPr>
        <w:br/>
        <w:t>一共演多长时间? </w:t>
      </w:r>
      <w:r w:rsidRPr="00AB4FD5">
        <w:rPr>
          <w:rFonts w:ascii="SimSun" w:hAnsi="SimSun"/>
          <w:color w:val="000000"/>
          <w:szCs w:val="21"/>
        </w:rPr>
        <w:br/>
        <w:t>How long does it last? *last有表示“连续，持续”的意思。</w:t>
      </w:r>
      <w:r w:rsidRPr="00AB4FD5">
        <w:rPr>
          <w:rFonts w:ascii="SimSun" w:hAnsi="SimSun"/>
          <w:color w:val="000000"/>
          <w:szCs w:val="21"/>
        </w:rPr>
        <w:br/>
        <w:t>How long will it last?</w:t>
      </w:r>
      <w:r w:rsidRPr="00AB4FD5">
        <w:rPr>
          <w:rFonts w:ascii="SimSun" w:hAnsi="SimSun"/>
          <w:color w:val="000000"/>
          <w:szCs w:val="21"/>
        </w:rPr>
        <w:br/>
        <w:t>How long is it? </w:t>
      </w:r>
      <w:r w:rsidRPr="00AB4FD5">
        <w:rPr>
          <w:rFonts w:ascii="SimSun" w:hAnsi="SimSun"/>
          <w:color w:val="000000"/>
          <w:szCs w:val="21"/>
        </w:rPr>
        <w:br/>
        <w:t>几点演完? </w:t>
      </w:r>
      <w:r w:rsidRPr="00AB4FD5">
        <w:rPr>
          <w:rFonts w:ascii="SimSun" w:hAnsi="SimSun"/>
          <w:color w:val="000000"/>
          <w:szCs w:val="21"/>
        </w:rPr>
        <w:br/>
        <w:t>What time will it be over?</w:t>
      </w:r>
      <w:r w:rsidRPr="00AB4FD5">
        <w:rPr>
          <w:rFonts w:ascii="SimSun" w:hAnsi="SimSun"/>
          <w:color w:val="000000"/>
          <w:szCs w:val="21"/>
        </w:rPr>
        <w:br/>
        <w:t>What time will it end?</w:t>
      </w:r>
    </w:p>
    <w:p w:rsidR="007E730F" w:rsidRPr="00AB4FD5" w:rsidRDefault="007E730F" w:rsidP="007E730F">
      <w:pPr>
        <w:pStyle w:val="Heading1"/>
        <w:spacing w:before="120" w:after="120"/>
        <w:rPr>
          <w:rFonts w:ascii="SimSun" w:hAnsi="SimSun"/>
          <w:color w:val="000000"/>
          <w:sz w:val="24"/>
          <w:szCs w:val="21"/>
        </w:rPr>
      </w:pPr>
      <w:bookmarkStart w:id="35" w:name="_Toc7167167"/>
      <w:r w:rsidRPr="00AB4FD5">
        <w:rPr>
          <w:rFonts w:ascii="SimSun" w:hAnsi="SimSun" w:hint="eastAsia"/>
          <w:color w:val="000000"/>
          <w:sz w:val="24"/>
          <w:szCs w:val="21"/>
        </w:rPr>
        <w:t>[口语8000句-34]遇到麻烦</w:t>
      </w:r>
      <w:bookmarkEnd w:id="35"/>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遇到麻烦时 </w:t>
      </w:r>
      <w:r w:rsidRPr="00AB4FD5">
        <w:rPr>
          <w:rFonts w:ascii="SimSun" w:hAnsi="SimSun"/>
          <w:color w:val="000000"/>
          <w:szCs w:val="21"/>
        </w:rPr>
        <w:br/>
      </w:r>
      <w:r w:rsidRPr="00AB4FD5">
        <w:rPr>
          <w:rFonts w:ascii="SimSun" w:hAnsi="SimSun"/>
          <w:color w:val="000000"/>
          <w:szCs w:val="21"/>
        </w:rPr>
        <w:br/>
        <w:t>●语言不通</w:t>
      </w:r>
      <w:r w:rsidRPr="00AB4FD5">
        <w:rPr>
          <w:rFonts w:ascii="SimSun" w:hAnsi="SimSun"/>
          <w:color w:val="000000"/>
          <w:szCs w:val="21"/>
        </w:rPr>
        <w:br/>
        <w:t>我想请一位日本人翻译。 </w:t>
      </w:r>
      <w:r w:rsidRPr="00AB4FD5">
        <w:rPr>
          <w:rFonts w:ascii="SimSun" w:hAnsi="SimSun"/>
          <w:color w:val="000000"/>
          <w:szCs w:val="21"/>
        </w:rPr>
        <w:br/>
        <w:t>I'd like to have a Japanese interpreter. *interpreter “口头翻译”。 </w:t>
      </w:r>
      <w:r w:rsidRPr="00AB4FD5">
        <w:rPr>
          <w:rFonts w:ascii="SimSun" w:hAnsi="SimSun"/>
          <w:color w:val="000000"/>
          <w:szCs w:val="21"/>
        </w:rPr>
        <w:br/>
        <w:t>我不会说英语。 </w:t>
      </w:r>
      <w:r w:rsidRPr="00AB4FD5">
        <w:rPr>
          <w:rFonts w:ascii="SimSun" w:hAnsi="SimSun"/>
          <w:color w:val="000000"/>
          <w:szCs w:val="21"/>
        </w:rPr>
        <w:br/>
        <w:t>I can't speak English.</w:t>
      </w:r>
      <w:r w:rsidRPr="00AB4FD5">
        <w:rPr>
          <w:rFonts w:ascii="SimSun" w:hAnsi="SimSun"/>
          <w:color w:val="000000"/>
          <w:szCs w:val="21"/>
        </w:rPr>
        <w:br/>
        <w:t>No English! (我英文不行。) </w:t>
      </w:r>
      <w:r w:rsidRPr="00AB4FD5">
        <w:rPr>
          <w:rFonts w:ascii="SimSun" w:hAnsi="SimSun"/>
          <w:color w:val="000000"/>
          <w:szCs w:val="21"/>
        </w:rPr>
        <w:br/>
        <w:t>我的英语不太好。 </w:t>
      </w:r>
      <w:r w:rsidRPr="00AB4FD5">
        <w:rPr>
          <w:rFonts w:ascii="SimSun" w:hAnsi="SimSun"/>
          <w:color w:val="000000"/>
          <w:szCs w:val="21"/>
        </w:rPr>
        <w:br/>
        <w:t>My English isn't good enough. </w:t>
      </w:r>
      <w:r w:rsidRPr="00AB4FD5">
        <w:rPr>
          <w:rFonts w:ascii="SimSun" w:hAnsi="SimSun"/>
          <w:color w:val="000000"/>
          <w:szCs w:val="21"/>
        </w:rPr>
        <w:br/>
        <w:t>请安排一位会说日语的人。</w:t>
      </w:r>
      <w:r w:rsidRPr="00AB4FD5">
        <w:rPr>
          <w:rFonts w:ascii="SimSun" w:hAnsi="SimSun"/>
          <w:color w:val="000000"/>
          <w:szCs w:val="21"/>
        </w:rPr>
        <w:br/>
        <w:t>A Japanese-speaking person, please. </w:t>
      </w:r>
      <w:r w:rsidRPr="00AB4FD5">
        <w:rPr>
          <w:rFonts w:ascii="SimSun" w:hAnsi="SimSun"/>
          <w:color w:val="000000"/>
          <w:szCs w:val="21"/>
        </w:rPr>
        <w:br/>
        <w:t>请再说一遍。 </w:t>
      </w:r>
      <w:r w:rsidRPr="00AB4FD5">
        <w:rPr>
          <w:rFonts w:ascii="SimSun" w:hAnsi="SimSun"/>
          <w:color w:val="000000"/>
          <w:szCs w:val="21"/>
        </w:rPr>
        <w:br/>
        <w:t>Pardon me?</w:t>
      </w:r>
      <w:r w:rsidRPr="00AB4FD5">
        <w:rPr>
          <w:rFonts w:ascii="SimSun" w:hAnsi="SimSun"/>
          <w:color w:val="000000"/>
          <w:szCs w:val="21"/>
        </w:rPr>
        <w:br/>
        <w:t>Aren't you John? (你不是约翰吗?)</w:t>
      </w:r>
      <w:r w:rsidRPr="00AB4FD5">
        <w:rPr>
          <w:rFonts w:ascii="SimSun" w:hAnsi="SimSun"/>
          <w:color w:val="000000"/>
          <w:szCs w:val="21"/>
        </w:rPr>
        <w:br/>
        <w:t>Pardon me? (什么?请再说一遍?)</w:t>
      </w:r>
      <w:r w:rsidRPr="00AB4FD5">
        <w:rPr>
          <w:rFonts w:ascii="SimSun" w:hAnsi="SimSun"/>
          <w:color w:val="000000"/>
          <w:szCs w:val="21"/>
        </w:rPr>
        <w:br/>
        <w:t>Excuse me?</w:t>
      </w:r>
      <w:r w:rsidRPr="00AB4FD5">
        <w:rPr>
          <w:rFonts w:ascii="SimSun" w:hAnsi="SimSun"/>
          <w:color w:val="000000"/>
          <w:szCs w:val="21"/>
        </w:rPr>
        <w:br/>
        <w:t>I beg your pardon?</w:t>
      </w:r>
      <w:r w:rsidRPr="00AB4FD5">
        <w:rPr>
          <w:rFonts w:ascii="SimSun" w:hAnsi="SimSun"/>
          <w:color w:val="000000"/>
          <w:szCs w:val="21"/>
        </w:rPr>
        <w:br/>
        <w:t>Could you repeat that? </w:t>
      </w:r>
      <w:r w:rsidRPr="00AB4FD5">
        <w:rPr>
          <w:rFonts w:ascii="SimSun" w:hAnsi="SimSun"/>
          <w:color w:val="000000"/>
          <w:szCs w:val="21"/>
        </w:rPr>
        <w:br/>
        <w:t>您说什么? </w:t>
      </w:r>
      <w:r w:rsidRPr="00AB4FD5">
        <w:rPr>
          <w:rFonts w:ascii="SimSun" w:hAnsi="SimSun"/>
          <w:color w:val="000000"/>
          <w:szCs w:val="21"/>
        </w:rPr>
        <w:br/>
        <w:t>What did you say? </w:t>
      </w:r>
      <w:r w:rsidRPr="00AB4FD5">
        <w:rPr>
          <w:rFonts w:ascii="SimSun" w:hAnsi="SimSun"/>
          <w:color w:val="000000"/>
          <w:szCs w:val="21"/>
        </w:rPr>
        <w:br/>
        <w:t>您能慢一点儿说吗? </w:t>
      </w:r>
      <w:r w:rsidRPr="00AB4FD5">
        <w:rPr>
          <w:rFonts w:ascii="SimSun" w:hAnsi="SimSun"/>
          <w:color w:val="000000"/>
          <w:szCs w:val="21"/>
        </w:rPr>
        <w:br/>
        <w:t>Would you slow down, please?</w:t>
      </w:r>
      <w:r w:rsidRPr="00AB4FD5">
        <w:rPr>
          <w:rFonts w:ascii="SimSun" w:hAnsi="SimSun"/>
          <w:color w:val="000000"/>
          <w:szCs w:val="21"/>
        </w:rPr>
        <w:br/>
        <w:t>Please say it more slowly. </w:t>
      </w:r>
      <w:r w:rsidRPr="00AB4FD5">
        <w:rPr>
          <w:rFonts w:ascii="SimSun" w:hAnsi="SimSun"/>
          <w:color w:val="000000"/>
          <w:szCs w:val="21"/>
        </w:rPr>
        <w:br/>
        <w:t>我们想请一位会说日语的导游。</w:t>
      </w:r>
      <w:r w:rsidRPr="00AB4FD5">
        <w:rPr>
          <w:rFonts w:ascii="SimSun" w:hAnsi="SimSun"/>
          <w:color w:val="000000"/>
          <w:szCs w:val="21"/>
        </w:rPr>
        <w:br/>
        <w:t>I'd like a Japanese-speaking guide, please.</w:t>
      </w:r>
      <w:r w:rsidRPr="00AB4FD5">
        <w:rPr>
          <w:rFonts w:ascii="SimSun" w:hAnsi="SimSun"/>
          <w:color w:val="000000"/>
          <w:szCs w:val="21"/>
        </w:rPr>
        <w:br/>
        <w:t>What can I do for you? (您有什么事?)</w:t>
      </w:r>
      <w:r w:rsidRPr="00AB4FD5">
        <w:rPr>
          <w:rFonts w:ascii="SimSun" w:hAnsi="SimSun"/>
          <w:color w:val="000000"/>
          <w:szCs w:val="21"/>
        </w:rPr>
        <w:br/>
        <w:t>I'd like a Japanese-speaking guide, please. (我们想请一位会说日语的导游。)</w:t>
      </w:r>
      <w:r w:rsidRPr="00AB4FD5">
        <w:rPr>
          <w:rFonts w:ascii="SimSun" w:hAnsi="SimSun"/>
          <w:color w:val="000000"/>
          <w:szCs w:val="21"/>
        </w:rPr>
        <w:br/>
        <w:t>I want a Japanese-speaking guide. </w:t>
      </w:r>
      <w:r w:rsidRPr="00AB4FD5">
        <w:rPr>
          <w:rFonts w:ascii="SimSun" w:hAnsi="SimSun"/>
          <w:color w:val="000000"/>
          <w:szCs w:val="21"/>
        </w:rPr>
        <w:br/>
        <w:t>有会说日语的人吗?</w:t>
      </w:r>
      <w:r w:rsidRPr="00AB4FD5">
        <w:rPr>
          <w:rFonts w:ascii="SimSun" w:hAnsi="SimSun"/>
          <w:color w:val="000000"/>
          <w:szCs w:val="21"/>
        </w:rPr>
        <w:br/>
        <w:t>Does anyone speak Japanese? *用于当无法用英文表达自己想说的事情时。</w:t>
      </w:r>
      <w:r w:rsidRPr="00AB4FD5">
        <w:rPr>
          <w:rFonts w:ascii="SimSun" w:hAnsi="SimSun"/>
          <w:color w:val="000000"/>
          <w:szCs w:val="21"/>
        </w:rPr>
        <w:br/>
        <w:t>Does anyone here speak Japanese?</w:t>
      </w:r>
      <w:r w:rsidRPr="00AB4FD5">
        <w:rPr>
          <w:rFonts w:ascii="SimSun" w:hAnsi="SimSun"/>
          <w:color w:val="000000"/>
          <w:szCs w:val="21"/>
        </w:rPr>
        <w:br/>
        <w:t>Is there a Japanese speaker here? </w:t>
      </w:r>
      <w:r w:rsidRPr="00AB4FD5">
        <w:rPr>
          <w:rFonts w:ascii="SimSun" w:hAnsi="SimSun"/>
          <w:color w:val="000000"/>
          <w:szCs w:val="21"/>
        </w:rPr>
        <w:br/>
        <w:t>我们语言不通。 </w:t>
      </w:r>
      <w:r w:rsidRPr="00AB4FD5">
        <w:rPr>
          <w:rFonts w:ascii="SimSun" w:hAnsi="SimSun"/>
          <w:color w:val="000000"/>
          <w:szCs w:val="21"/>
        </w:rPr>
        <w:br/>
        <w:t>I can't make myself understood. *make oneself understood 表示“(用外语等)表达自己的意思，让别人明白自己的感觉”。</w:t>
      </w:r>
      <w:r w:rsidRPr="00AB4FD5">
        <w:rPr>
          <w:rFonts w:ascii="SimSun" w:hAnsi="SimSun"/>
          <w:color w:val="000000"/>
          <w:szCs w:val="21"/>
        </w:rPr>
        <w:br/>
        <w:t>I can't get my point across.</w:t>
      </w:r>
      <w:r w:rsidRPr="00AB4FD5">
        <w:rPr>
          <w:rFonts w:ascii="SimSun" w:hAnsi="SimSun"/>
          <w:color w:val="000000"/>
          <w:szCs w:val="21"/>
        </w:rPr>
        <w:br/>
        <w:t>I can't get through to him. (无法让他明白。) </w:t>
      </w:r>
      <w:r w:rsidRPr="00AB4FD5">
        <w:rPr>
          <w:rFonts w:ascii="SimSun" w:hAnsi="SimSun"/>
          <w:color w:val="000000"/>
          <w:szCs w:val="21"/>
        </w:rPr>
        <w:br/>
        <w:t>我不知道这用英文怎么说。</w:t>
      </w:r>
      <w:r w:rsidRPr="00AB4FD5">
        <w:rPr>
          <w:rFonts w:ascii="SimSun" w:hAnsi="SimSun"/>
          <w:color w:val="000000"/>
          <w:szCs w:val="21"/>
        </w:rPr>
        <w:br/>
        <w:t>I don't know how to say it in English.</w:t>
      </w:r>
      <w:r w:rsidRPr="00AB4FD5">
        <w:rPr>
          <w:rFonts w:ascii="SimSun" w:hAnsi="SimSun"/>
          <w:color w:val="000000"/>
          <w:szCs w:val="21"/>
        </w:rPr>
        <w:br/>
        <w:t>I don't know it in English.</w:t>
      </w:r>
      <w:r w:rsidRPr="00AB4FD5">
        <w:rPr>
          <w:rFonts w:ascii="SimSun" w:hAnsi="SimSun"/>
          <w:color w:val="000000"/>
          <w:szCs w:val="21"/>
        </w:rPr>
        <w:br/>
        <w:t>I can't express it in English. (我不能用英文表达。) </w:t>
      </w:r>
      <w:r w:rsidRPr="00AB4FD5">
        <w:rPr>
          <w:rFonts w:ascii="SimSun" w:hAnsi="SimSun"/>
          <w:color w:val="000000"/>
          <w:szCs w:val="21"/>
        </w:rPr>
        <w:br/>
        <w:t>日语中的“义理”用英文怎么说? </w:t>
      </w:r>
      <w:r w:rsidRPr="00AB4FD5">
        <w:rPr>
          <w:rFonts w:ascii="SimSun" w:hAnsi="SimSun"/>
          <w:color w:val="000000"/>
          <w:szCs w:val="21"/>
        </w:rPr>
        <w:br/>
        <w:t>How do you say “giri” in English?</w:t>
      </w:r>
      <w:r w:rsidRPr="00AB4FD5">
        <w:rPr>
          <w:rFonts w:ascii="SimSun" w:hAnsi="SimSun"/>
          <w:color w:val="000000"/>
          <w:szCs w:val="21"/>
        </w:rPr>
        <w:br/>
        <w:t>How do you say “giri” in English? (日语中的“义理”用英文怎么说?)</w:t>
      </w:r>
      <w:r w:rsidRPr="00AB4FD5">
        <w:rPr>
          <w:rFonts w:ascii="SimSun" w:hAnsi="SimSun"/>
          <w:color w:val="000000"/>
          <w:szCs w:val="21"/>
        </w:rPr>
        <w:br/>
        <w:t>You say, “obligation”.(用英文是obligation. What's “giri” in English?</w:t>
      </w:r>
      <w:r w:rsidRPr="00AB4FD5">
        <w:rPr>
          <w:rFonts w:ascii="SimSun" w:hAnsi="SimSun"/>
          <w:color w:val="000000"/>
          <w:szCs w:val="21"/>
        </w:rPr>
        <w:br/>
        <w:t>How should I say“giri”in English?</w:t>
      </w:r>
      <w:r w:rsidRPr="00AB4FD5">
        <w:rPr>
          <w:rFonts w:ascii="SimSun" w:hAnsi="SimSun"/>
          <w:color w:val="000000"/>
          <w:szCs w:val="21"/>
        </w:rPr>
        <w:br/>
        <w:t>How can I express“giri”in English?</w:t>
      </w:r>
      <w:r w:rsidRPr="00AB4FD5">
        <w:rPr>
          <w:rFonts w:ascii="SimSun" w:hAnsi="SimSun"/>
          <w:color w:val="000000"/>
          <w:szCs w:val="21"/>
        </w:rPr>
        <w:br/>
        <w:t>What's the English word for“giri”? </w:t>
      </w:r>
      <w:r w:rsidRPr="00AB4FD5">
        <w:rPr>
          <w:rFonts w:ascii="SimSun" w:hAnsi="SimSun"/>
          <w:color w:val="000000"/>
          <w:szCs w:val="21"/>
        </w:rPr>
        <w:br/>
        <w:t>英文管这叫什么? </w:t>
      </w:r>
      <w:r w:rsidRPr="00AB4FD5">
        <w:rPr>
          <w:rFonts w:ascii="SimSun" w:hAnsi="SimSun"/>
          <w:color w:val="000000"/>
          <w:szCs w:val="21"/>
        </w:rPr>
        <w:br/>
        <w:t>What do you call this in English?</w:t>
      </w:r>
      <w:r w:rsidRPr="00AB4FD5">
        <w:rPr>
          <w:rFonts w:ascii="SimSun" w:hAnsi="SimSun"/>
          <w:color w:val="000000"/>
          <w:szCs w:val="21"/>
        </w:rPr>
        <w:br/>
      </w:r>
      <w:r w:rsidRPr="00AB4FD5">
        <w:rPr>
          <w:rFonts w:ascii="SimSun" w:hAnsi="SimSun"/>
          <w:color w:val="000000"/>
          <w:szCs w:val="21"/>
        </w:rPr>
        <w:br/>
        <w:t>●失窃</w:t>
      </w:r>
      <w:r w:rsidRPr="00AB4FD5">
        <w:rPr>
          <w:rFonts w:ascii="SimSun" w:hAnsi="SimSun"/>
          <w:color w:val="000000"/>
          <w:szCs w:val="21"/>
        </w:rPr>
        <w:br/>
        <w:t>叫警察! </w:t>
      </w:r>
      <w:r w:rsidRPr="00AB4FD5">
        <w:rPr>
          <w:rFonts w:ascii="SimSun" w:hAnsi="SimSun"/>
          <w:color w:val="000000"/>
          <w:szCs w:val="21"/>
        </w:rPr>
        <w:br/>
        <w:t>Call the police!</w:t>
      </w:r>
      <w:r w:rsidRPr="00AB4FD5">
        <w:rPr>
          <w:rFonts w:ascii="SimSun" w:hAnsi="SimSun"/>
          <w:color w:val="000000"/>
          <w:szCs w:val="21"/>
        </w:rPr>
        <w:br/>
        <w:t>Call the police! (叫警察。)</w:t>
      </w:r>
      <w:r w:rsidRPr="00AB4FD5">
        <w:rPr>
          <w:rFonts w:ascii="SimSun" w:hAnsi="SimSun"/>
          <w:color w:val="000000"/>
          <w:szCs w:val="21"/>
        </w:rPr>
        <w:br/>
        <w:t>Sure thing! (好的。)</w:t>
      </w:r>
      <w:r w:rsidRPr="00AB4FD5">
        <w:rPr>
          <w:rFonts w:ascii="SimSun" w:hAnsi="SimSun"/>
          <w:color w:val="000000"/>
          <w:szCs w:val="21"/>
        </w:rPr>
        <w:br/>
        <w:t>Please call for help! (快叫人帮助。) </w:t>
      </w:r>
      <w:r w:rsidRPr="00AB4FD5">
        <w:rPr>
          <w:rFonts w:ascii="SimSun" w:hAnsi="SimSun"/>
          <w:color w:val="000000"/>
          <w:szCs w:val="21"/>
        </w:rPr>
        <w:br/>
        <w:t>我的包被偷了。</w:t>
      </w:r>
      <w:r w:rsidRPr="00AB4FD5">
        <w:rPr>
          <w:rFonts w:ascii="SimSun" w:hAnsi="SimSun"/>
          <w:color w:val="000000"/>
          <w:szCs w:val="21"/>
        </w:rPr>
        <w:br/>
        <w:t>I had my bag stolen.</w:t>
      </w:r>
      <w:r w:rsidRPr="00AB4FD5">
        <w:rPr>
          <w:rFonts w:ascii="SimSun" w:hAnsi="SimSun"/>
          <w:color w:val="000000"/>
          <w:szCs w:val="21"/>
        </w:rPr>
        <w:br/>
        <w:t>My bag was stolen.</w:t>
      </w:r>
      <w:r w:rsidRPr="00AB4FD5">
        <w:rPr>
          <w:rFonts w:ascii="SimSun" w:hAnsi="SimSun"/>
          <w:color w:val="000000"/>
          <w:szCs w:val="21"/>
        </w:rPr>
        <w:br/>
        <w:t>Somebody stole my bag. </w:t>
      </w:r>
      <w:r w:rsidRPr="00AB4FD5">
        <w:rPr>
          <w:rFonts w:ascii="SimSun" w:hAnsi="SimSun"/>
          <w:color w:val="000000"/>
          <w:szCs w:val="21"/>
        </w:rPr>
        <w:br/>
        <w:t>我该告诉谁? </w:t>
      </w:r>
      <w:r w:rsidRPr="00AB4FD5">
        <w:rPr>
          <w:rFonts w:ascii="SimSun" w:hAnsi="SimSun"/>
          <w:color w:val="000000"/>
          <w:szCs w:val="21"/>
        </w:rPr>
        <w:br/>
        <w:t>Who should I report it to? </w:t>
      </w:r>
      <w:r w:rsidRPr="00AB4FD5">
        <w:rPr>
          <w:rFonts w:ascii="SimSun" w:hAnsi="SimSun"/>
          <w:color w:val="000000"/>
          <w:szCs w:val="21"/>
        </w:rPr>
        <w:br/>
        <w:t>失物招领处在哪儿?</w:t>
      </w:r>
      <w:r w:rsidRPr="00AB4FD5">
        <w:rPr>
          <w:rFonts w:ascii="SimSun" w:hAnsi="SimSun"/>
          <w:color w:val="000000"/>
          <w:szCs w:val="21"/>
        </w:rPr>
        <w:br/>
        <w:t>Where is the Lost and Found? </w:t>
      </w:r>
      <w:r w:rsidRPr="00AB4FD5">
        <w:rPr>
          <w:rFonts w:ascii="SimSun" w:hAnsi="SimSun"/>
          <w:color w:val="000000"/>
          <w:szCs w:val="21"/>
        </w:rPr>
        <w:br/>
        <w:t>什么样的包? </w:t>
      </w:r>
      <w:r w:rsidRPr="00AB4FD5">
        <w:rPr>
          <w:rFonts w:ascii="SimSun" w:hAnsi="SimSun"/>
          <w:color w:val="000000"/>
          <w:szCs w:val="21"/>
        </w:rPr>
        <w:br/>
        <w:t>What kind of bag?</w:t>
      </w:r>
      <w:r w:rsidRPr="00AB4FD5">
        <w:rPr>
          <w:rFonts w:ascii="SimSun" w:hAnsi="SimSun"/>
          <w:color w:val="000000"/>
          <w:szCs w:val="21"/>
        </w:rPr>
        <w:br/>
        <w:t>What kind of bag was it? </w:t>
      </w:r>
      <w:r w:rsidRPr="00AB4FD5">
        <w:rPr>
          <w:rFonts w:ascii="SimSun" w:hAnsi="SimSun"/>
          <w:color w:val="000000"/>
          <w:szCs w:val="21"/>
        </w:rPr>
        <w:br/>
        <w:t>里面都有什么?</w:t>
      </w:r>
      <w:r w:rsidRPr="00AB4FD5">
        <w:rPr>
          <w:rFonts w:ascii="SimSun" w:hAnsi="SimSun"/>
          <w:color w:val="000000"/>
          <w:szCs w:val="21"/>
        </w:rPr>
        <w:br/>
        <w:t>What was in it? </w:t>
      </w:r>
      <w:r w:rsidRPr="00AB4FD5">
        <w:rPr>
          <w:rFonts w:ascii="SimSun" w:hAnsi="SimSun"/>
          <w:color w:val="000000"/>
          <w:szCs w:val="21"/>
        </w:rPr>
        <w:br/>
        <w:t>里面有多少钱?</w:t>
      </w:r>
      <w:r w:rsidRPr="00AB4FD5">
        <w:rPr>
          <w:rFonts w:ascii="SimSun" w:hAnsi="SimSun"/>
          <w:color w:val="000000"/>
          <w:szCs w:val="21"/>
        </w:rPr>
        <w:br/>
        <w:t>How much was in it? </w:t>
      </w:r>
      <w:r w:rsidRPr="00AB4FD5">
        <w:rPr>
          <w:rFonts w:ascii="SimSun" w:hAnsi="SimSun"/>
          <w:color w:val="000000"/>
          <w:szCs w:val="21"/>
        </w:rPr>
        <w:br/>
        <w:t>我们找到后会跟你联系的。 </w:t>
      </w:r>
      <w:r w:rsidRPr="00AB4FD5">
        <w:rPr>
          <w:rFonts w:ascii="SimSun" w:hAnsi="SimSun"/>
          <w:color w:val="000000"/>
          <w:szCs w:val="21"/>
        </w:rPr>
        <w:br/>
        <w:t>We'll call you if we find it.</w:t>
      </w:r>
      <w:r w:rsidRPr="00AB4FD5">
        <w:rPr>
          <w:rFonts w:ascii="SimSun" w:hAnsi="SimSun"/>
          <w:color w:val="000000"/>
          <w:szCs w:val="21"/>
        </w:rPr>
        <w:br/>
        <w:t>We'll contact you when we find it. </w:t>
      </w:r>
      <w:r w:rsidRPr="00AB4FD5">
        <w:rPr>
          <w:rFonts w:ascii="SimSun" w:hAnsi="SimSun"/>
          <w:color w:val="000000"/>
          <w:szCs w:val="21"/>
        </w:rPr>
        <w:br/>
        <w:t>您能填一下儿这张表吗? </w:t>
      </w:r>
      <w:r w:rsidRPr="00AB4FD5">
        <w:rPr>
          <w:rFonts w:ascii="SimSun" w:hAnsi="SimSun"/>
          <w:color w:val="000000"/>
          <w:szCs w:val="21"/>
        </w:rPr>
        <w:br/>
        <w:t>Could you fill out this form? *fill out表示在空白处填写。form为“表格。”</w:t>
      </w:r>
      <w:r w:rsidRPr="00AB4FD5">
        <w:rPr>
          <w:rFonts w:ascii="SimSun" w:hAnsi="SimSun"/>
          <w:color w:val="000000"/>
          <w:szCs w:val="21"/>
        </w:rPr>
        <w:br/>
        <w:t>Please fill out this form. </w:t>
      </w:r>
      <w:r w:rsidRPr="00AB4FD5">
        <w:rPr>
          <w:rFonts w:ascii="SimSun" w:hAnsi="SimSun"/>
          <w:color w:val="000000"/>
          <w:szCs w:val="21"/>
        </w:rPr>
        <w:br/>
        <w:t>请您写一下被盗经过。</w:t>
      </w:r>
      <w:r w:rsidRPr="00AB4FD5">
        <w:rPr>
          <w:rFonts w:ascii="SimSun" w:hAnsi="SimSun"/>
          <w:color w:val="000000"/>
          <w:szCs w:val="21"/>
        </w:rPr>
        <w:br/>
        <w:t>Please give me a report on the theft. *theft “窃案，偷盗”。</w:t>
      </w:r>
      <w:r w:rsidRPr="00AB4FD5">
        <w:rPr>
          <w:rFonts w:ascii="SimSun" w:hAnsi="SimSun"/>
          <w:color w:val="000000"/>
          <w:szCs w:val="21"/>
        </w:rPr>
        <w:br/>
        <w:t>Please fill out a report on the theft. </w:t>
      </w:r>
      <w:r w:rsidRPr="00AB4FD5">
        <w:rPr>
          <w:rFonts w:ascii="SimSun" w:hAnsi="SimSun"/>
          <w:color w:val="000000"/>
          <w:szCs w:val="21"/>
        </w:rPr>
        <w:br/>
        <w:t>日本大使馆在哪儿? </w:t>
      </w:r>
      <w:r w:rsidRPr="00AB4FD5">
        <w:rPr>
          <w:rFonts w:ascii="SimSun" w:hAnsi="SimSun"/>
          <w:color w:val="000000"/>
          <w:szCs w:val="21"/>
        </w:rPr>
        <w:br/>
        <w:t>Where is the Japanese Embassy? </w:t>
      </w:r>
      <w:r w:rsidRPr="00AB4FD5">
        <w:rPr>
          <w:rFonts w:ascii="SimSun" w:hAnsi="SimSun"/>
          <w:color w:val="000000"/>
          <w:szCs w:val="21"/>
        </w:rPr>
        <w:br/>
        <w:t>我的护照丢了。</w:t>
      </w:r>
      <w:r w:rsidRPr="00AB4FD5">
        <w:rPr>
          <w:rFonts w:ascii="SimSun" w:hAnsi="SimSun"/>
          <w:color w:val="000000"/>
          <w:szCs w:val="21"/>
        </w:rPr>
        <w:br/>
        <w:t>I lost my passport.</w:t>
      </w:r>
      <w:r w:rsidRPr="00AB4FD5">
        <w:rPr>
          <w:rFonts w:ascii="SimSun" w:hAnsi="SimSun"/>
          <w:color w:val="000000"/>
          <w:szCs w:val="21"/>
        </w:rPr>
        <w:br/>
        <w:t>My passport is missing.</w:t>
      </w:r>
      <w:r w:rsidRPr="00AB4FD5">
        <w:rPr>
          <w:rFonts w:ascii="SimSun" w:hAnsi="SimSun"/>
          <w:color w:val="000000"/>
          <w:szCs w:val="21"/>
        </w:rPr>
        <w:br/>
        <w:t>I can't find my passport. (我找不到我的护照了。)</w:t>
      </w:r>
      <w:r w:rsidRPr="00AB4FD5">
        <w:rPr>
          <w:rFonts w:ascii="SimSun" w:hAnsi="SimSun"/>
          <w:color w:val="000000"/>
          <w:szCs w:val="21"/>
        </w:rPr>
        <w:br/>
        <w:t>I've misplaced my passport. (我忘了把护照放到哪儿了。) </w:t>
      </w:r>
      <w:r w:rsidRPr="00AB4FD5">
        <w:rPr>
          <w:rFonts w:ascii="SimSun" w:hAnsi="SimSun"/>
          <w:color w:val="000000"/>
          <w:szCs w:val="21"/>
        </w:rPr>
        <w:br/>
        <w:t>这儿有会说日语的人吗? </w:t>
      </w:r>
      <w:r w:rsidRPr="00AB4FD5">
        <w:rPr>
          <w:rFonts w:ascii="SimSun" w:hAnsi="SimSun"/>
          <w:color w:val="000000"/>
          <w:szCs w:val="21"/>
        </w:rPr>
        <w:br/>
        <w:t>Does anyone here speak Japanese? </w:t>
      </w:r>
      <w:r w:rsidRPr="00AB4FD5">
        <w:rPr>
          <w:rFonts w:ascii="SimSun" w:hAnsi="SimSun"/>
          <w:color w:val="000000"/>
          <w:szCs w:val="21"/>
        </w:rPr>
        <w:br/>
        <w:t>能补发一本吗? </w:t>
      </w:r>
      <w:r w:rsidRPr="00AB4FD5">
        <w:rPr>
          <w:rFonts w:ascii="SimSun" w:hAnsi="SimSun"/>
          <w:color w:val="000000"/>
          <w:szCs w:val="21"/>
        </w:rPr>
        <w:br/>
        <w:t>Can I get it reissued?</w:t>
      </w:r>
      <w:r w:rsidRPr="00AB4FD5">
        <w:rPr>
          <w:rFonts w:ascii="SimSun" w:hAnsi="SimSun"/>
          <w:color w:val="000000"/>
          <w:szCs w:val="21"/>
        </w:rPr>
        <w:br/>
        <w:t>请取消我的卡号。 </w:t>
      </w:r>
      <w:r w:rsidRPr="00AB4FD5">
        <w:rPr>
          <w:rFonts w:ascii="SimSun" w:hAnsi="SimSun"/>
          <w:color w:val="000000"/>
          <w:szCs w:val="21"/>
        </w:rPr>
        <w:br/>
        <w:t>Please cancel my card number. </w:t>
      </w:r>
      <w:r w:rsidRPr="00AB4FD5">
        <w:rPr>
          <w:rFonts w:ascii="SimSun" w:hAnsi="SimSun"/>
          <w:color w:val="000000"/>
          <w:szCs w:val="21"/>
        </w:rPr>
        <w:br/>
        <w:t>我该怎么办? </w:t>
      </w:r>
      <w:r w:rsidRPr="00AB4FD5">
        <w:rPr>
          <w:rFonts w:ascii="SimSun" w:hAnsi="SimSun"/>
          <w:color w:val="000000"/>
          <w:szCs w:val="21"/>
        </w:rPr>
        <w:br/>
        <w:t>What should I do?</w:t>
      </w:r>
      <w:r w:rsidRPr="00AB4FD5">
        <w:rPr>
          <w:rFonts w:ascii="SimSun" w:hAnsi="SimSun"/>
          <w:color w:val="000000"/>
          <w:szCs w:val="21"/>
        </w:rPr>
        <w:br/>
        <w:t>What should I do? (我该怎么办?)</w:t>
      </w:r>
      <w:r w:rsidRPr="00AB4FD5">
        <w:rPr>
          <w:rFonts w:ascii="SimSun" w:hAnsi="SimSun"/>
          <w:color w:val="000000"/>
          <w:szCs w:val="21"/>
        </w:rPr>
        <w:br/>
        <w:t>You should ask the man over there. (你该去问问那边那个人。)</w:t>
      </w:r>
      <w:r w:rsidRPr="00AB4FD5">
        <w:rPr>
          <w:rFonts w:ascii="SimSun" w:hAnsi="SimSun"/>
          <w:color w:val="000000"/>
          <w:szCs w:val="21"/>
        </w:rPr>
        <w:br/>
        <w:t>What do I need to do?</w:t>
      </w:r>
      <w:r w:rsidRPr="00AB4FD5">
        <w:rPr>
          <w:rFonts w:ascii="SimSun" w:hAnsi="SimSun"/>
          <w:color w:val="000000"/>
          <w:szCs w:val="21"/>
        </w:rPr>
        <w:br/>
      </w:r>
      <w:r w:rsidRPr="00AB4FD5">
        <w:rPr>
          <w:rFonts w:ascii="SimSun" w:hAnsi="SimSun"/>
          <w:color w:val="000000"/>
          <w:szCs w:val="21"/>
        </w:rPr>
        <w:br/>
        <w:t>●呼救</w:t>
      </w:r>
      <w:r w:rsidRPr="00AB4FD5">
        <w:rPr>
          <w:rFonts w:ascii="SimSun" w:hAnsi="SimSun"/>
          <w:color w:val="000000"/>
          <w:szCs w:val="21"/>
        </w:rPr>
        <w:br/>
        <w:t>十万火急! </w:t>
      </w:r>
      <w:r w:rsidRPr="00AB4FD5">
        <w:rPr>
          <w:rFonts w:ascii="SimSun" w:hAnsi="SimSun"/>
          <w:color w:val="000000"/>
          <w:szCs w:val="21"/>
        </w:rPr>
        <w:br/>
        <w:t>It's an emergency! </w:t>
      </w:r>
      <w:r w:rsidRPr="00AB4FD5">
        <w:rPr>
          <w:rFonts w:ascii="SimSun" w:hAnsi="SimSun"/>
          <w:color w:val="000000"/>
          <w:szCs w:val="21"/>
        </w:rPr>
        <w:br/>
        <w:t>快叫大夫!</w:t>
      </w:r>
      <w:r w:rsidRPr="00AB4FD5">
        <w:rPr>
          <w:rFonts w:ascii="SimSun" w:hAnsi="SimSun"/>
          <w:color w:val="000000"/>
          <w:szCs w:val="21"/>
        </w:rPr>
        <w:br/>
        <w:t>Please call a doctor. </w:t>
      </w:r>
      <w:r w:rsidRPr="00AB4FD5">
        <w:rPr>
          <w:rFonts w:ascii="SimSun" w:hAnsi="SimSun"/>
          <w:color w:val="000000"/>
          <w:szCs w:val="21"/>
        </w:rPr>
        <w:br/>
        <w:t>救命啊! </w:t>
      </w:r>
      <w:r w:rsidRPr="00AB4FD5">
        <w:rPr>
          <w:rFonts w:ascii="SimSun" w:hAnsi="SimSun"/>
          <w:color w:val="000000"/>
          <w:szCs w:val="21"/>
        </w:rPr>
        <w:br/>
        <w:t>Help! *无论什么样的紧急情况下都可以用。</w:t>
      </w:r>
      <w:r w:rsidRPr="00AB4FD5">
        <w:rPr>
          <w:rFonts w:ascii="SimSun" w:hAnsi="SimSun"/>
          <w:color w:val="000000"/>
          <w:szCs w:val="21"/>
        </w:rPr>
        <w:br/>
        <w:t>Help! (救命啊!)</w:t>
      </w:r>
      <w:r w:rsidRPr="00AB4FD5">
        <w:rPr>
          <w:rFonts w:ascii="SimSun" w:hAnsi="SimSun"/>
          <w:color w:val="000000"/>
          <w:szCs w:val="21"/>
        </w:rPr>
        <w:br/>
        <w:t>What happened? (怎么了?)</w:t>
      </w:r>
      <w:r w:rsidRPr="00AB4FD5">
        <w:rPr>
          <w:rFonts w:ascii="SimSun" w:hAnsi="SimSun"/>
          <w:color w:val="000000"/>
          <w:szCs w:val="21"/>
        </w:rPr>
        <w:br/>
        <w:t>Somebody! (来人呀!)</w:t>
      </w:r>
      <w:r w:rsidRPr="00AB4FD5">
        <w:rPr>
          <w:rFonts w:ascii="SimSun" w:hAnsi="SimSun"/>
          <w:color w:val="000000"/>
          <w:szCs w:val="21"/>
        </w:rPr>
        <w:br/>
        <w:t>Help me! (帮帮我!) </w:t>
      </w:r>
      <w:r w:rsidRPr="00AB4FD5">
        <w:rPr>
          <w:rFonts w:ascii="SimSun" w:hAnsi="SimSun"/>
          <w:color w:val="000000"/>
          <w:szCs w:val="21"/>
        </w:rPr>
        <w:br/>
        <w:t>小偷! </w:t>
      </w:r>
      <w:r w:rsidRPr="00AB4FD5">
        <w:rPr>
          <w:rFonts w:ascii="SimSun" w:hAnsi="SimSun"/>
          <w:color w:val="000000"/>
          <w:szCs w:val="21"/>
        </w:rPr>
        <w:br/>
        <w:t>Thief! *遇到小偷或扒手时，用这样的喊声来引起周围人的注意。</w:t>
      </w:r>
      <w:r w:rsidRPr="00AB4FD5">
        <w:rPr>
          <w:rFonts w:ascii="SimSun" w:hAnsi="SimSun"/>
          <w:color w:val="000000"/>
          <w:szCs w:val="21"/>
        </w:rPr>
        <w:br/>
        <w:t>Robber!</w:t>
      </w:r>
    </w:p>
    <w:p w:rsidR="007E730F" w:rsidRPr="00AB4FD5" w:rsidRDefault="007E730F" w:rsidP="007E730F">
      <w:pPr>
        <w:pStyle w:val="Heading1"/>
        <w:spacing w:before="120" w:after="120"/>
        <w:rPr>
          <w:rFonts w:ascii="SimSun" w:hAnsi="SimSun"/>
          <w:color w:val="000000"/>
          <w:sz w:val="24"/>
          <w:szCs w:val="21"/>
        </w:rPr>
      </w:pPr>
      <w:bookmarkStart w:id="36" w:name="_Toc7167168"/>
      <w:r w:rsidRPr="00AB4FD5">
        <w:rPr>
          <w:rFonts w:ascii="SimSun" w:hAnsi="SimSun" w:hint="eastAsia"/>
          <w:color w:val="000000"/>
          <w:sz w:val="24"/>
          <w:szCs w:val="21"/>
        </w:rPr>
        <w:t>[口语8000句-35](商业信函用语)引言</w:t>
      </w:r>
      <w:bookmarkEnd w:id="36"/>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(商业信函用语)引言部分</w:t>
      </w:r>
      <w:r w:rsidRPr="00AB4FD5">
        <w:rPr>
          <w:rFonts w:ascii="SimSun" w:hAnsi="SimSun"/>
          <w:color w:val="000000"/>
          <w:szCs w:val="21"/>
        </w:rPr>
        <w:br/>
      </w:r>
      <w:r w:rsidRPr="00AB4FD5">
        <w:rPr>
          <w:rFonts w:ascii="SimSun" w:hAnsi="SimSun"/>
          <w:color w:val="000000"/>
          <w:szCs w:val="21"/>
        </w:rPr>
        <w:br/>
        <w:t>第一段落 边陈述写信目的，边设定整体。</w:t>
      </w:r>
      <w:r w:rsidRPr="00AB4FD5">
        <w:rPr>
          <w:rFonts w:ascii="SimSun" w:hAnsi="SimSun"/>
          <w:color w:val="000000"/>
          <w:szCs w:val="21"/>
        </w:rPr>
        <w:br/>
        <w:t>●收信</w:t>
      </w:r>
      <w:r w:rsidRPr="00AB4FD5">
        <w:rPr>
          <w:rFonts w:ascii="SimSun" w:hAnsi="SimSun"/>
          <w:color w:val="000000"/>
          <w:szCs w:val="21"/>
        </w:rPr>
        <w:br/>
        <w:t>我们收到了您1998年4月14日的来信。</w:t>
      </w:r>
      <w:r w:rsidRPr="00AB4FD5">
        <w:rPr>
          <w:rFonts w:ascii="SimSun" w:hAnsi="SimSun"/>
          <w:color w:val="000000"/>
          <w:szCs w:val="21"/>
        </w:rPr>
        <w:br/>
        <w:t>We have received your letter of April 14, 1998.</w:t>
      </w:r>
      <w:r w:rsidRPr="00AB4FD5">
        <w:rPr>
          <w:rFonts w:ascii="SimSun" w:hAnsi="SimSun"/>
          <w:color w:val="000000"/>
          <w:szCs w:val="21"/>
        </w:rPr>
        <w:br/>
        <w:t>We have received your letter dated April 14, 1998. </w:t>
      </w:r>
      <w:r w:rsidRPr="00AB4FD5">
        <w:rPr>
          <w:rFonts w:ascii="SimSun" w:hAnsi="SimSun"/>
          <w:color w:val="000000"/>
          <w:szCs w:val="21"/>
        </w:rPr>
        <w:br/>
        <w:t>我们收到了您的咨询函，非常感谢。</w:t>
      </w:r>
      <w:r w:rsidRPr="00AB4FD5">
        <w:rPr>
          <w:rFonts w:ascii="SimSun" w:hAnsi="SimSun"/>
          <w:color w:val="000000"/>
          <w:szCs w:val="21"/>
        </w:rPr>
        <w:br/>
        <w:t>We thank you for your inquiry.</w:t>
      </w:r>
      <w:r w:rsidRPr="00AB4FD5">
        <w:rPr>
          <w:rFonts w:ascii="SimSun" w:hAnsi="SimSun"/>
          <w:color w:val="000000"/>
          <w:szCs w:val="21"/>
        </w:rPr>
        <w:br/>
        <w:t>We have received your letter and thank you for your inquiry. </w:t>
      </w:r>
      <w:r w:rsidRPr="00AB4FD5">
        <w:rPr>
          <w:rFonts w:ascii="SimSun" w:hAnsi="SimSun"/>
          <w:color w:val="000000"/>
          <w:szCs w:val="21"/>
        </w:rPr>
        <w:br/>
        <w:t>我们非常高兴从您的来信中获悉…… </w:t>
      </w:r>
      <w:r w:rsidRPr="00AB4FD5">
        <w:rPr>
          <w:rFonts w:ascii="SimSun" w:hAnsi="SimSun"/>
          <w:color w:val="000000"/>
          <w:szCs w:val="21"/>
        </w:rPr>
        <w:br/>
        <w:t>We are pleased to learn from your letter...</w:t>
      </w:r>
      <w:r w:rsidRPr="00AB4FD5">
        <w:rPr>
          <w:rFonts w:ascii="SimSun" w:hAnsi="SimSun"/>
          <w:color w:val="000000"/>
          <w:szCs w:val="21"/>
        </w:rPr>
        <w:br/>
        <w:t>From your letter we have learned that...</w:t>
      </w:r>
      <w:r w:rsidRPr="00AB4FD5">
        <w:rPr>
          <w:rFonts w:ascii="SimSun" w:hAnsi="SimSun"/>
          <w:color w:val="000000"/>
          <w:szCs w:val="21"/>
        </w:rPr>
        <w:br/>
        <w:t>我们收到了您1998年5月23日的来函查询，非常感激。</w:t>
      </w:r>
      <w:r w:rsidRPr="00AB4FD5">
        <w:rPr>
          <w:rFonts w:ascii="SimSun" w:hAnsi="SimSun"/>
          <w:color w:val="000000"/>
          <w:szCs w:val="21"/>
        </w:rPr>
        <w:br/>
        <w:t>We are grateful for your inquiry of May 23,1998. </w:t>
      </w:r>
      <w:r w:rsidRPr="00AB4FD5">
        <w:rPr>
          <w:rFonts w:ascii="SimSun" w:hAnsi="SimSun"/>
          <w:color w:val="000000"/>
          <w:szCs w:val="21"/>
        </w:rPr>
        <w:br/>
        <w:t>我们已经收到了您1998年6月6日的来信。</w:t>
      </w:r>
      <w:r w:rsidRPr="00AB4FD5">
        <w:rPr>
          <w:rFonts w:ascii="SimSun" w:hAnsi="SimSun"/>
          <w:color w:val="000000"/>
          <w:szCs w:val="21"/>
        </w:rPr>
        <w:br/>
        <w:t>This is to acknowledge your letter of June 6, 1998.</w:t>
      </w:r>
      <w:r w:rsidRPr="00AB4FD5">
        <w:rPr>
          <w:rFonts w:ascii="SimSun" w:hAnsi="SimSun"/>
          <w:color w:val="000000"/>
          <w:szCs w:val="21"/>
        </w:rPr>
        <w:br/>
      </w:r>
      <w:r w:rsidRPr="00AB4FD5">
        <w:rPr>
          <w:rFonts w:ascii="SimSun" w:hAnsi="SimSun"/>
          <w:color w:val="000000"/>
          <w:szCs w:val="21"/>
        </w:rPr>
        <w:br/>
        <w:t>●回信</w:t>
      </w:r>
      <w:r w:rsidRPr="00AB4FD5">
        <w:rPr>
          <w:rFonts w:ascii="SimSun" w:hAnsi="SimSun"/>
          <w:color w:val="000000"/>
          <w:szCs w:val="21"/>
        </w:rPr>
        <w:br/>
        <w:t>我非常愉快地回复您1998年8月18日的来函查询。</w:t>
      </w:r>
      <w:r w:rsidRPr="00AB4FD5">
        <w:rPr>
          <w:rFonts w:ascii="SimSun" w:hAnsi="SimSun"/>
          <w:color w:val="000000"/>
          <w:szCs w:val="21"/>
        </w:rPr>
        <w:br/>
        <w:t>We are pleased to respond to your inquiry of August 18, 1998.</w:t>
      </w:r>
      <w:r w:rsidRPr="00AB4FD5">
        <w:rPr>
          <w:rFonts w:ascii="SimSun" w:hAnsi="SimSun"/>
          <w:color w:val="000000"/>
          <w:szCs w:val="21"/>
        </w:rPr>
        <w:br/>
        <w:t>We are pleased to answer your letter of August 18, 1998.</w:t>
      </w:r>
      <w:r w:rsidRPr="00AB4FD5">
        <w:rPr>
          <w:rFonts w:ascii="SimSun" w:hAnsi="SimSun"/>
          <w:color w:val="000000"/>
          <w:szCs w:val="21"/>
        </w:rPr>
        <w:br/>
        <w:t>以下是就您1998年10月21日来信的回函。 </w:t>
      </w:r>
      <w:r w:rsidRPr="00AB4FD5">
        <w:rPr>
          <w:rFonts w:ascii="SimSun" w:hAnsi="SimSun"/>
          <w:color w:val="000000"/>
          <w:szCs w:val="21"/>
        </w:rPr>
        <w:br/>
        <w:t>We are writing in response to your letter of October 21, 1998.</w:t>
      </w:r>
      <w:r w:rsidRPr="00AB4FD5">
        <w:rPr>
          <w:rFonts w:ascii="SimSun" w:hAnsi="SimSun"/>
          <w:color w:val="000000"/>
          <w:szCs w:val="21"/>
        </w:rPr>
        <w:br/>
        <w:t>We are writing with reference to your letter of October 21, 1998. </w:t>
      </w:r>
      <w:r w:rsidRPr="00AB4FD5">
        <w:rPr>
          <w:rFonts w:ascii="SimSun" w:hAnsi="SimSun"/>
          <w:color w:val="000000"/>
          <w:szCs w:val="21"/>
        </w:rPr>
        <w:br/>
        <w:t>这是对您1998年10月29日来信的复函。 </w:t>
      </w:r>
      <w:r w:rsidRPr="00AB4FD5">
        <w:rPr>
          <w:rFonts w:ascii="SimSun" w:hAnsi="SimSun"/>
          <w:color w:val="000000"/>
          <w:szCs w:val="21"/>
        </w:rPr>
        <w:br/>
        <w:t>This refers to your letter of October 29, 1998. </w:t>
      </w:r>
      <w:r w:rsidRPr="00AB4FD5">
        <w:rPr>
          <w:rFonts w:ascii="SimSun" w:hAnsi="SimSun"/>
          <w:color w:val="000000"/>
          <w:szCs w:val="21"/>
        </w:rPr>
        <w:br/>
        <w:t>这是对您1998年11月4日来信给予的答复。</w:t>
      </w:r>
      <w:r w:rsidRPr="00AB4FD5">
        <w:rPr>
          <w:rFonts w:ascii="SimSun" w:hAnsi="SimSun"/>
          <w:color w:val="000000"/>
          <w:szCs w:val="21"/>
        </w:rPr>
        <w:br/>
        <w:t>This is in response to your letter of November 4, 1998.</w:t>
      </w:r>
      <w:r w:rsidRPr="00AB4FD5">
        <w:rPr>
          <w:rFonts w:ascii="SimSun" w:hAnsi="SimSun"/>
          <w:color w:val="000000"/>
          <w:szCs w:val="21"/>
        </w:rPr>
        <w:br/>
      </w:r>
      <w:r w:rsidRPr="00AB4FD5">
        <w:rPr>
          <w:rFonts w:ascii="SimSun" w:hAnsi="SimSun"/>
          <w:color w:val="000000"/>
          <w:szCs w:val="21"/>
        </w:rPr>
        <w:br/>
        <w:t>●从来信中得知</w:t>
      </w:r>
      <w:r w:rsidRPr="00AB4FD5">
        <w:rPr>
          <w:rFonts w:ascii="SimSun" w:hAnsi="SimSun"/>
          <w:color w:val="000000"/>
          <w:szCs w:val="21"/>
        </w:rPr>
        <w:br/>
        <w:t>我们高兴地从您的来信中得知…… </w:t>
      </w:r>
      <w:r w:rsidRPr="00AB4FD5">
        <w:rPr>
          <w:rFonts w:ascii="SimSun" w:hAnsi="SimSun"/>
          <w:color w:val="000000"/>
          <w:szCs w:val="21"/>
        </w:rPr>
        <w:br/>
        <w:t>We are happy to learn from your letter that...</w:t>
      </w:r>
      <w:r w:rsidRPr="00AB4FD5">
        <w:rPr>
          <w:rFonts w:ascii="SimSun" w:hAnsi="SimSun"/>
          <w:color w:val="000000"/>
          <w:szCs w:val="21"/>
        </w:rPr>
        <w:br/>
        <w:t>From your letter we have learned that... </w:t>
      </w:r>
      <w:r w:rsidRPr="00AB4FD5">
        <w:rPr>
          <w:rFonts w:ascii="SimSun" w:hAnsi="SimSun"/>
          <w:color w:val="000000"/>
          <w:szCs w:val="21"/>
        </w:rPr>
        <w:br/>
        <w:t>我们很遗憾地从您的信中得知……</w:t>
      </w:r>
      <w:r w:rsidRPr="00AB4FD5">
        <w:rPr>
          <w:rFonts w:ascii="SimSun" w:hAnsi="SimSun"/>
          <w:color w:val="000000"/>
          <w:szCs w:val="21"/>
        </w:rPr>
        <w:br/>
        <w:t>We regret to learn from your letter that...</w:t>
      </w:r>
      <w:r w:rsidRPr="00AB4FD5">
        <w:rPr>
          <w:rFonts w:ascii="SimSun" w:hAnsi="SimSun"/>
          <w:color w:val="000000"/>
          <w:szCs w:val="21"/>
        </w:rPr>
        <w:br/>
        <w:t>We are really sorry to learn from your letter that... </w:t>
      </w:r>
      <w:r w:rsidRPr="00AB4FD5">
        <w:rPr>
          <w:rFonts w:ascii="SimSun" w:hAnsi="SimSun"/>
          <w:color w:val="000000"/>
          <w:szCs w:val="21"/>
        </w:rPr>
        <w:br/>
        <w:t>我们为我们的差错向您表示真诚的歉意。</w:t>
      </w:r>
      <w:r w:rsidRPr="00AB4FD5">
        <w:rPr>
          <w:rFonts w:ascii="SimSun" w:hAnsi="SimSun"/>
          <w:color w:val="000000"/>
          <w:szCs w:val="21"/>
        </w:rPr>
        <w:br/>
        <w:t>We would like to offer our sincere apologies for the mistake. *“从内心发出的歉意”，用sincere apologies表示。 </w:t>
      </w:r>
      <w:r w:rsidRPr="00AB4FD5">
        <w:rPr>
          <w:rFonts w:ascii="SimSun" w:hAnsi="SimSun"/>
          <w:color w:val="000000"/>
          <w:szCs w:val="21"/>
        </w:rPr>
        <w:br/>
        <w:t>得知……真是太好了。</w:t>
      </w:r>
      <w:r w:rsidRPr="00AB4FD5">
        <w:rPr>
          <w:rFonts w:ascii="SimSun" w:hAnsi="SimSun"/>
          <w:color w:val="000000"/>
          <w:szCs w:val="21"/>
        </w:rPr>
        <w:br/>
        <w:t>It is nice to know that...</w:t>
      </w:r>
      <w:r w:rsidRPr="00AB4FD5">
        <w:rPr>
          <w:rFonts w:ascii="SimSun" w:hAnsi="SimSun"/>
          <w:color w:val="000000"/>
          <w:szCs w:val="21"/>
        </w:rPr>
        <w:br/>
        <w:t>It is nice to learn that...</w:t>
      </w:r>
      <w:r w:rsidRPr="00AB4FD5">
        <w:rPr>
          <w:rFonts w:ascii="SimSun" w:hAnsi="SimSun"/>
          <w:color w:val="000000"/>
          <w:szCs w:val="21"/>
        </w:rPr>
        <w:br/>
        <w:t>It is nice to hear that... </w:t>
      </w:r>
      <w:r w:rsidRPr="00AB4FD5">
        <w:rPr>
          <w:rFonts w:ascii="SimSun" w:hAnsi="SimSun"/>
          <w:color w:val="000000"/>
          <w:szCs w:val="21"/>
        </w:rPr>
        <w:br/>
        <w:t>为……我们很遗憾。</w:t>
      </w:r>
      <w:r w:rsidRPr="00AB4FD5">
        <w:rPr>
          <w:rFonts w:ascii="SimSun" w:hAnsi="SimSun"/>
          <w:color w:val="000000"/>
          <w:szCs w:val="21"/>
        </w:rPr>
        <w:br/>
        <w:t>It is regretted that...</w:t>
      </w:r>
      <w:r w:rsidRPr="00AB4FD5">
        <w:rPr>
          <w:rFonts w:ascii="SimSun" w:hAnsi="SimSun"/>
          <w:color w:val="000000"/>
          <w:szCs w:val="21"/>
        </w:rPr>
        <w:br/>
        <w:t>It is regrettable that...</w:t>
      </w:r>
      <w:r w:rsidRPr="00AB4FD5">
        <w:rPr>
          <w:rFonts w:ascii="SimSun" w:hAnsi="SimSun"/>
          <w:color w:val="000000"/>
          <w:szCs w:val="21"/>
        </w:rPr>
        <w:br/>
      </w:r>
      <w:r w:rsidRPr="00AB4FD5">
        <w:rPr>
          <w:rFonts w:ascii="SimSun" w:hAnsi="SimSun"/>
          <w:color w:val="000000"/>
          <w:szCs w:val="21"/>
        </w:rPr>
        <w:br/>
        <w:t>●联系</w:t>
      </w:r>
      <w:r w:rsidRPr="00AB4FD5">
        <w:rPr>
          <w:rFonts w:ascii="SimSun" w:hAnsi="SimSun"/>
          <w:color w:val="000000"/>
          <w:szCs w:val="21"/>
        </w:rPr>
        <w:br/>
        <w:t>我们非常愉快地通知您…… </w:t>
      </w:r>
      <w:r w:rsidRPr="00AB4FD5">
        <w:rPr>
          <w:rFonts w:ascii="SimSun" w:hAnsi="SimSun"/>
          <w:color w:val="000000"/>
          <w:szCs w:val="21"/>
        </w:rPr>
        <w:br/>
        <w:t>We are pleased to inform you that...</w:t>
      </w:r>
      <w:r w:rsidRPr="00AB4FD5">
        <w:rPr>
          <w:rFonts w:ascii="SimSun" w:hAnsi="SimSun"/>
          <w:color w:val="000000"/>
          <w:szCs w:val="21"/>
        </w:rPr>
        <w:br/>
        <w:t>We are excited to inform you that...</w:t>
      </w:r>
      <w:r w:rsidRPr="00AB4FD5">
        <w:rPr>
          <w:rFonts w:ascii="SimSun" w:hAnsi="SimSun"/>
          <w:color w:val="000000"/>
          <w:szCs w:val="21"/>
        </w:rPr>
        <w:br/>
        <w:t>We are happy to inform you that... </w:t>
      </w:r>
      <w:r w:rsidRPr="00AB4FD5">
        <w:rPr>
          <w:rFonts w:ascii="SimSun" w:hAnsi="SimSun"/>
          <w:color w:val="000000"/>
          <w:szCs w:val="21"/>
        </w:rPr>
        <w:br/>
        <w:t>我们想通知您……</w:t>
      </w:r>
      <w:r w:rsidRPr="00AB4FD5">
        <w:rPr>
          <w:rFonts w:ascii="SimSun" w:hAnsi="SimSun"/>
          <w:color w:val="000000"/>
          <w:szCs w:val="21"/>
        </w:rPr>
        <w:br/>
        <w:t>We would like to inform you that... </w:t>
      </w:r>
      <w:r w:rsidRPr="00AB4FD5">
        <w:rPr>
          <w:rFonts w:ascii="SimSun" w:hAnsi="SimSun"/>
          <w:color w:val="000000"/>
          <w:szCs w:val="21"/>
        </w:rPr>
        <w:br/>
        <w:t>我们非常荣幸地通知您…… </w:t>
      </w:r>
      <w:r w:rsidRPr="00AB4FD5">
        <w:rPr>
          <w:rFonts w:ascii="SimSun" w:hAnsi="SimSun"/>
          <w:color w:val="000000"/>
          <w:szCs w:val="21"/>
        </w:rPr>
        <w:br/>
        <w:t>We take pleasure in informing you of... *用于转达好消息时。</w:t>
      </w:r>
      <w:r w:rsidRPr="00AB4FD5">
        <w:rPr>
          <w:rFonts w:ascii="SimSun" w:hAnsi="SimSun"/>
          <w:color w:val="000000"/>
          <w:szCs w:val="21"/>
        </w:rPr>
        <w:br/>
        <w:t>We take pleasure in informing you that... </w:t>
      </w:r>
      <w:r w:rsidRPr="00AB4FD5">
        <w:rPr>
          <w:rFonts w:ascii="SimSun" w:hAnsi="SimSun"/>
          <w:color w:val="000000"/>
          <w:szCs w:val="21"/>
        </w:rPr>
        <w:br/>
        <w:t>我们很遗憾地通知您…… </w:t>
      </w:r>
      <w:r w:rsidRPr="00AB4FD5">
        <w:rPr>
          <w:rFonts w:ascii="SimSun" w:hAnsi="SimSun"/>
          <w:color w:val="000000"/>
          <w:szCs w:val="21"/>
        </w:rPr>
        <w:br/>
        <w:t>We regret to inform you that... *通知的内容不太好时。</w:t>
      </w:r>
      <w:r w:rsidRPr="00AB4FD5">
        <w:rPr>
          <w:rFonts w:ascii="SimSun" w:hAnsi="SimSun"/>
          <w:color w:val="000000"/>
          <w:szCs w:val="21"/>
        </w:rPr>
        <w:br/>
        <w:t>我们抱歉地通知您…… </w:t>
      </w:r>
      <w:r w:rsidRPr="00AB4FD5">
        <w:rPr>
          <w:rFonts w:ascii="SimSun" w:hAnsi="SimSun"/>
          <w:color w:val="000000"/>
          <w:szCs w:val="21"/>
        </w:rPr>
        <w:br/>
        <w:t>We are sorry to inform you that... *比用regret的语气要婉转。 </w:t>
      </w:r>
      <w:r w:rsidRPr="00AB4FD5">
        <w:rPr>
          <w:rFonts w:ascii="SimSun" w:hAnsi="SimSun"/>
          <w:color w:val="000000"/>
          <w:szCs w:val="21"/>
        </w:rPr>
        <w:br/>
        <w:t>请允许我通知您…… </w:t>
      </w:r>
      <w:r w:rsidRPr="00AB4FD5">
        <w:rPr>
          <w:rFonts w:ascii="SimSun" w:hAnsi="SimSun"/>
          <w:color w:val="000000"/>
          <w:szCs w:val="21"/>
        </w:rPr>
        <w:br/>
        <w:t>Please be advised that... *好、坏消息均可以用。</w:t>
      </w:r>
      <w:r w:rsidRPr="00AB4FD5">
        <w:rPr>
          <w:rFonts w:ascii="SimSun" w:hAnsi="SimSun"/>
          <w:color w:val="000000"/>
          <w:szCs w:val="21"/>
        </w:rPr>
        <w:br/>
      </w:r>
      <w:r w:rsidRPr="00AB4FD5">
        <w:rPr>
          <w:rFonts w:ascii="SimSun" w:hAnsi="SimSun"/>
          <w:color w:val="000000"/>
          <w:szCs w:val="21"/>
        </w:rPr>
        <w:br/>
        <w:t>●随信附上</w:t>
      </w:r>
      <w:r w:rsidRPr="00AB4FD5">
        <w:rPr>
          <w:rFonts w:ascii="SimSun" w:hAnsi="SimSun"/>
          <w:color w:val="000000"/>
          <w:szCs w:val="21"/>
        </w:rPr>
        <w:br/>
        <w:t>随信附上…… </w:t>
      </w:r>
      <w:r w:rsidRPr="00AB4FD5">
        <w:rPr>
          <w:rFonts w:ascii="SimSun" w:hAnsi="SimSun"/>
          <w:color w:val="000000"/>
          <w:szCs w:val="21"/>
        </w:rPr>
        <w:br/>
        <w:t>We will enclose... *enclose “装入信封”。 </w:t>
      </w:r>
      <w:r w:rsidRPr="00AB4FD5">
        <w:rPr>
          <w:rFonts w:ascii="SimSun" w:hAnsi="SimSun"/>
          <w:color w:val="000000"/>
          <w:szCs w:val="21"/>
        </w:rPr>
        <w:br/>
        <w:t>随信附上……的复印件 </w:t>
      </w:r>
      <w:r w:rsidRPr="00AB4FD5">
        <w:rPr>
          <w:rFonts w:ascii="SimSun" w:hAnsi="SimSun"/>
          <w:color w:val="000000"/>
          <w:szCs w:val="21"/>
        </w:rPr>
        <w:br/>
        <w:t>We are enclosing a copy of... </w:t>
      </w:r>
      <w:r w:rsidRPr="00AB4FD5">
        <w:rPr>
          <w:rFonts w:ascii="SimSun" w:hAnsi="SimSun"/>
          <w:color w:val="000000"/>
          <w:szCs w:val="21"/>
        </w:rPr>
        <w:br/>
        <w:t>……复印件随信一并寄上。 </w:t>
      </w:r>
      <w:r w:rsidRPr="00AB4FD5">
        <w:rPr>
          <w:rFonts w:ascii="SimSun" w:hAnsi="SimSun"/>
          <w:color w:val="000000"/>
          <w:szCs w:val="21"/>
        </w:rPr>
        <w:br/>
        <w:t>There is a copy of... attached to this letter. *attach 有附上“大件的东西和主要东西”的语气。</w:t>
      </w:r>
      <w:r w:rsidRPr="00AB4FD5">
        <w:rPr>
          <w:rFonts w:ascii="SimSun" w:hAnsi="SimSun"/>
          <w:color w:val="000000"/>
          <w:szCs w:val="21"/>
        </w:rPr>
        <w:br/>
        <w:t>Attached, please find... </w:t>
      </w:r>
      <w:r w:rsidRPr="00AB4FD5">
        <w:rPr>
          <w:rFonts w:ascii="SimSun" w:hAnsi="SimSun"/>
          <w:color w:val="000000"/>
          <w:szCs w:val="21"/>
        </w:rPr>
        <w:br/>
        <w:t>附上了你要的…… </w:t>
      </w:r>
      <w:r w:rsidRPr="00AB4FD5">
        <w:rPr>
          <w:rFonts w:ascii="SimSun" w:hAnsi="SimSun"/>
          <w:color w:val="000000"/>
          <w:szCs w:val="21"/>
        </w:rPr>
        <w:br/>
        <w:t>Attached you will find... </w:t>
      </w:r>
      <w:r w:rsidRPr="00AB4FD5">
        <w:rPr>
          <w:rFonts w:ascii="SimSun" w:hAnsi="SimSun"/>
          <w:color w:val="000000"/>
          <w:szCs w:val="21"/>
        </w:rPr>
        <w:br/>
        <w:t>附寄在内的是一份……的复印件。</w:t>
      </w:r>
      <w:r w:rsidRPr="00AB4FD5">
        <w:rPr>
          <w:rFonts w:ascii="SimSun" w:hAnsi="SimSun"/>
          <w:color w:val="000000"/>
          <w:szCs w:val="21"/>
        </w:rPr>
        <w:br/>
        <w:t>Enclosed is a copy of...</w:t>
      </w:r>
      <w:r w:rsidRPr="00AB4FD5">
        <w:rPr>
          <w:rFonts w:ascii="SimSun" w:hAnsi="SimSun"/>
          <w:color w:val="000000"/>
          <w:szCs w:val="21"/>
        </w:rPr>
        <w:br/>
        <w:t>Enclosed, please find...</w:t>
      </w:r>
      <w:r w:rsidRPr="00AB4FD5">
        <w:rPr>
          <w:rFonts w:ascii="SimSun" w:hAnsi="SimSun"/>
          <w:color w:val="000000"/>
          <w:szCs w:val="21"/>
        </w:rPr>
        <w:br/>
        <w:t>A copy of...is enclosed.</w:t>
      </w:r>
      <w:r w:rsidRPr="00AB4FD5">
        <w:rPr>
          <w:rFonts w:ascii="SimSun" w:hAnsi="SimSun"/>
          <w:color w:val="000000"/>
          <w:szCs w:val="21"/>
        </w:rPr>
        <w:br/>
      </w:r>
      <w:r w:rsidRPr="00AB4FD5">
        <w:rPr>
          <w:rFonts w:ascii="SimSun" w:hAnsi="SimSun"/>
          <w:color w:val="000000"/>
          <w:szCs w:val="21"/>
        </w:rPr>
        <w:br/>
        <w:t>●寄给……、请(对方)寄出……</w:t>
      </w:r>
      <w:r w:rsidRPr="00AB4FD5">
        <w:rPr>
          <w:rFonts w:ascii="SimSun" w:hAnsi="SimSun"/>
          <w:color w:val="000000"/>
          <w:szCs w:val="21"/>
        </w:rPr>
        <w:br/>
        <w:t>我们将寄给你…… </w:t>
      </w:r>
      <w:r w:rsidRPr="00AB4FD5">
        <w:rPr>
          <w:rFonts w:ascii="SimSun" w:hAnsi="SimSun"/>
          <w:color w:val="000000"/>
          <w:szCs w:val="21"/>
        </w:rPr>
        <w:br/>
        <w:t>We will send you...</w:t>
      </w:r>
      <w:r w:rsidRPr="00AB4FD5">
        <w:rPr>
          <w:rFonts w:ascii="SimSun" w:hAnsi="SimSun"/>
          <w:color w:val="000000"/>
          <w:szCs w:val="21"/>
        </w:rPr>
        <w:br/>
        <w:t>We are sending you...</w:t>
      </w:r>
      <w:r w:rsidRPr="00AB4FD5">
        <w:rPr>
          <w:rFonts w:ascii="SimSun" w:hAnsi="SimSun"/>
          <w:color w:val="000000"/>
          <w:szCs w:val="21"/>
        </w:rPr>
        <w:br/>
        <w:t>We will mail you... </w:t>
      </w:r>
      <w:r w:rsidRPr="00AB4FD5">
        <w:rPr>
          <w:rFonts w:ascii="SimSun" w:hAnsi="SimSun"/>
          <w:color w:val="000000"/>
          <w:szCs w:val="21"/>
        </w:rPr>
        <w:br/>
        <w:t>我们非常高兴地寄给你…… </w:t>
      </w:r>
      <w:r w:rsidRPr="00AB4FD5">
        <w:rPr>
          <w:rFonts w:ascii="SimSun" w:hAnsi="SimSun"/>
          <w:color w:val="000000"/>
          <w:szCs w:val="21"/>
        </w:rPr>
        <w:br/>
        <w:t>We are pleased to send you...</w:t>
      </w:r>
      <w:r w:rsidRPr="00AB4FD5">
        <w:rPr>
          <w:rFonts w:ascii="SimSun" w:hAnsi="SimSun"/>
          <w:color w:val="000000"/>
          <w:szCs w:val="21"/>
        </w:rPr>
        <w:br/>
        <w:t>We are happy to send you... </w:t>
      </w:r>
      <w:r w:rsidRPr="00AB4FD5">
        <w:rPr>
          <w:rFonts w:ascii="SimSun" w:hAnsi="SimSun"/>
          <w:color w:val="000000"/>
          <w:szCs w:val="21"/>
        </w:rPr>
        <w:br/>
        <w:t>我们另外再把合同书寄给您。 </w:t>
      </w:r>
      <w:r w:rsidRPr="00AB4FD5">
        <w:rPr>
          <w:rFonts w:ascii="SimSun" w:hAnsi="SimSun"/>
          <w:color w:val="000000"/>
          <w:szCs w:val="21"/>
        </w:rPr>
        <w:br/>
        <w:t>We are sending you the contract separately. </w:t>
      </w:r>
      <w:r w:rsidRPr="00AB4FD5">
        <w:rPr>
          <w:rFonts w:ascii="SimSun" w:hAnsi="SimSun"/>
          <w:color w:val="000000"/>
          <w:szCs w:val="21"/>
        </w:rPr>
        <w:br/>
        <w:t>您能将……寄给我们吗?</w:t>
      </w:r>
      <w:r w:rsidRPr="00AB4FD5">
        <w:rPr>
          <w:rFonts w:ascii="SimSun" w:hAnsi="SimSun"/>
          <w:color w:val="000000"/>
          <w:szCs w:val="21"/>
        </w:rPr>
        <w:br/>
        <w:t>Would you please send us...? *虽是口语，但给人有礼貌的感觉。 </w:t>
      </w:r>
      <w:r w:rsidRPr="00AB4FD5">
        <w:rPr>
          <w:rFonts w:ascii="SimSun" w:hAnsi="SimSun"/>
          <w:color w:val="000000"/>
          <w:szCs w:val="21"/>
        </w:rPr>
        <w:br/>
        <w:t>如果你能将……寄给我的话，我们将非常感谢。</w:t>
      </w:r>
      <w:r w:rsidRPr="00AB4FD5">
        <w:rPr>
          <w:rFonts w:ascii="SimSun" w:hAnsi="SimSun"/>
          <w:color w:val="000000"/>
          <w:szCs w:val="21"/>
        </w:rPr>
        <w:br/>
        <w:t>We would appreciate it if you would send us... *表示对对方的感谢之情。If you would send us是假设条件句，意思是“我不知您是否能给我寄来，如果能寄来的话……”，这是对对方相当尊重的说法。</w:t>
      </w:r>
      <w:r w:rsidRPr="00AB4FD5">
        <w:rPr>
          <w:rFonts w:ascii="SimSun" w:hAnsi="SimSun"/>
          <w:color w:val="000000"/>
          <w:szCs w:val="21"/>
        </w:rPr>
        <w:br/>
      </w:r>
      <w:r w:rsidRPr="00AB4FD5">
        <w:rPr>
          <w:rFonts w:ascii="SimSun" w:hAnsi="SimSun"/>
          <w:color w:val="000000"/>
          <w:szCs w:val="21"/>
        </w:rPr>
        <w:br/>
        <w:t>●认为对方收到了自己的信件</w:t>
      </w:r>
      <w:r w:rsidRPr="00AB4FD5">
        <w:rPr>
          <w:rFonts w:ascii="SimSun" w:hAnsi="SimSun"/>
          <w:color w:val="000000"/>
          <w:szCs w:val="21"/>
        </w:rPr>
        <w:br/>
        <w:t>几个月前，我们曾就……事给您写了一封信。</w:t>
      </w:r>
      <w:r w:rsidRPr="00AB4FD5">
        <w:rPr>
          <w:rFonts w:ascii="SimSun" w:hAnsi="SimSun"/>
          <w:color w:val="000000"/>
          <w:szCs w:val="21"/>
        </w:rPr>
        <w:br/>
        <w:t>Some months ago we wrote you regarding... *regarding “关于……”。 </w:t>
      </w:r>
      <w:r w:rsidRPr="00AB4FD5">
        <w:rPr>
          <w:rFonts w:ascii="SimSun" w:hAnsi="SimSun"/>
          <w:color w:val="000000"/>
          <w:szCs w:val="21"/>
        </w:rPr>
        <w:br/>
        <w:t>就……事我们至今没有得到您的回音。 </w:t>
      </w:r>
      <w:r w:rsidRPr="00AB4FD5">
        <w:rPr>
          <w:rFonts w:ascii="SimSun" w:hAnsi="SimSun"/>
          <w:color w:val="000000"/>
          <w:szCs w:val="21"/>
        </w:rPr>
        <w:br/>
        <w:t>So far, we do not seem to have received word from you... *催促什么事情时。</w:t>
      </w:r>
      <w:r w:rsidRPr="00AB4FD5">
        <w:rPr>
          <w:rFonts w:ascii="SimSun" w:hAnsi="SimSun"/>
          <w:color w:val="000000"/>
          <w:szCs w:val="21"/>
        </w:rPr>
        <w:br/>
        <w:t>如果在1998年12月1日前还得不到您的回音的话，…… </w:t>
      </w:r>
      <w:r w:rsidRPr="00AB4FD5">
        <w:rPr>
          <w:rFonts w:ascii="SimSun" w:hAnsi="SimSun"/>
          <w:color w:val="000000"/>
          <w:szCs w:val="21"/>
        </w:rPr>
        <w:br/>
        <w:t>If we do not hear from you by December 1, 1998...*语气有些严厉。 </w:t>
      </w:r>
      <w:r w:rsidRPr="00AB4FD5">
        <w:rPr>
          <w:rFonts w:ascii="SimSun" w:hAnsi="SimSun"/>
          <w:color w:val="000000"/>
          <w:szCs w:val="21"/>
        </w:rPr>
        <w:br/>
        <w:t>有关……事，我们还未收到您的任何回音。</w:t>
      </w:r>
      <w:r w:rsidRPr="00AB4FD5">
        <w:rPr>
          <w:rFonts w:ascii="SimSun" w:hAnsi="SimSun"/>
          <w:color w:val="000000"/>
          <w:szCs w:val="21"/>
        </w:rPr>
        <w:br/>
        <w:t>So far, we have not received word from you... *so far “至今为止”。</w:t>
      </w:r>
      <w:r w:rsidRPr="00AB4FD5">
        <w:rPr>
          <w:rFonts w:ascii="SimSun" w:hAnsi="SimSun"/>
          <w:color w:val="000000"/>
          <w:szCs w:val="21"/>
        </w:rPr>
        <w:br/>
        <w:t>So far, we have not received any word from you...</w:t>
      </w:r>
      <w:r w:rsidRPr="00AB4FD5">
        <w:rPr>
          <w:rFonts w:ascii="SimSun" w:hAnsi="SimSun"/>
          <w:color w:val="000000"/>
          <w:szCs w:val="21"/>
        </w:rPr>
        <w:br/>
      </w:r>
      <w:r w:rsidRPr="00AB4FD5">
        <w:rPr>
          <w:rFonts w:ascii="SimSun" w:hAnsi="SimSun"/>
          <w:color w:val="000000"/>
          <w:szCs w:val="21"/>
        </w:rPr>
        <w:br/>
        <w:t>●因回复迟了而表示歉意</w:t>
      </w:r>
      <w:r w:rsidRPr="00AB4FD5">
        <w:rPr>
          <w:rFonts w:ascii="SimSun" w:hAnsi="SimSun"/>
          <w:color w:val="000000"/>
          <w:szCs w:val="21"/>
        </w:rPr>
        <w:br/>
        <w:t>很抱歉未能尽早给您回信。 </w:t>
      </w:r>
      <w:r w:rsidRPr="00AB4FD5">
        <w:rPr>
          <w:rFonts w:ascii="SimSun" w:hAnsi="SimSun"/>
          <w:color w:val="000000"/>
          <w:szCs w:val="21"/>
        </w:rPr>
        <w:br/>
        <w:t>We apologize for not replying to you earlier. </w:t>
      </w:r>
      <w:r w:rsidRPr="00AB4FD5">
        <w:rPr>
          <w:rFonts w:ascii="SimSun" w:hAnsi="SimSun"/>
          <w:color w:val="000000"/>
          <w:szCs w:val="21"/>
        </w:rPr>
        <w:br/>
        <w:t>未能及时给您回信，我们深表歉意。</w:t>
      </w:r>
      <w:r w:rsidRPr="00AB4FD5">
        <w:rPr>
          <w:rFonts w:ascii="SimSun" w:hAnsi="SimSun"/>
          <w:color w:val="000000"/>
          <w:szCs w:val="21"/>
        </w:rPr>
        <w:br/>
        <w:t>We are sorry for not answering your letter sooner.</w:t>
      </w:r>
      <w:r w:rsidRPr="00AB4FD5">
        <w:rPr>
          <w:rFonts w:ascii="SimSun" w:hAnsi="SimSun"/>
          <w:color w:val="000000"/>
          <w:szCs w:val="21"/>
        </w:rPr>
        <w:br/>
        <w:t>We are sorry for not replying to your letter sooner.</w:t>
      </w:r>
      <w:r w:rsidRPr="00AB4FD5">
        <w:rPr>
          <w:rFonts w:ascii="SimSun" w:hAnsi="SimSun"/>
          <w:color w:val="000000"/>
          <w:szCs w:val="21"/>
        </w:rPr>
        <w:br/>
        <w:t>We are sorry for not responding to your letter sooner.</w:t>
      </w:r>
      <w:r w:rsidRPr="00AB4FD5">
        <w:rPr>
          <w:rFonts w:ascii="SimSun" w:hAnsi="SimSun"/>
          <w:color w:val="000000"/>
          <w:szCs w:val="21"/>
        </w:rPr>
        <w:br/>
        <w:t>久未回信，让您久等了。</w:t>
      </w:r>
      <w:r w:rsidRPr="00AB4FD5">
        <w:rPr>
          <w:rFonts w:ascii="SimSun" w:hAnsi="SimSun"/>
          <w:color w:val="000000"/>
          <w:szCs w:val="21"/>
        </w:rPr>
        <w:br/>
        <w:t>Thank you for your patience. *patience “忍耐，耐心，耐性”。</w:t>
      </w:r>
    </w:p>
    <w:p w:rsidR="007E730F" w:rsidRPr="00AB4FD5" w:rsidRDefault="007E730F" w:rsidP="007E730F">
      <w:pPr>
        <w:pStyle w:val="Heading1"/>
        <w:spacing w:before="120" w:after="120"/>
        <w:rPr>
          <w:rFonts w:ascii="SimSun" w:hAnsi="SimSun"/>
          <w:color w:val="000000"/>
          <w:sz w:val="24"/>
          <w:szCs w:val="21"/>
        </w:rPr>
      </w:pPr>
      <w:bookmarkStart w:id="37" w:name="_Toc7167169"/>
      <w:r w:rsidRPr="00AB4FD5">
        <w:rPr>
          <w:rFonts w:ascii="SimSun" w:hAnsi="SimSun" w:hint="eastAsia"/>
          <w:color w:val="000000"/>
          <w:sz w:val="24"/>
          <w:szCs w:val="21"/>
        </w:rPr>
        <w:t>[口语8000句-36](商业信函用语)正文</w:t>
      </w:r>
      <w:bookmarkEnd w:id="37"/>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(商业信函用语)正文部分</w:t>
      </w:r>
      <w:r w:rsidRPr="00AB4FD5">
        <w:rPr>
          <w:rFonts w:ascii="SimSun" w:hAnsi="SimSun"/>
          <w:color w:val="000000"/>
          <w:szCs w:val="21"/>
        </w:rPr>
        <w:br/>
      </w:r>
      <w:r w:rsidRPr="00AB4FD5">
        <w:rPr>
          <w:rFonts w:ascii="SimSun" w:hAnsi="SimSun"/>
          <w:color w:val="000000"/>
          <w:szCs w:val="21"/>
        </w:rPr>
        <w:br/>
        <w:t>中间段落 叙述信函的主题。必要时可以分成数段展开议论。</w:t>
      </w:r>
      <w:r w:rsidRPr="00AB4FD5">
        <w:rPr>
          <w:rFonts w:ascii="SimSun" w:hAnsi="SimSun"/>
          <w:color w:val="000000"/>
          <w:szCs w:val="21"/>
        </w:rPr>
        <w:br/>
        <w:t>●叙述事情</w:t>
      </w:r>
      <w:r w:rsidRPr="00AB4FD5">
        <w:rPr>
          <w:rFonts w:ascii="SimSun" w:hAnsi="SimSun"/>
          <w:color w:val="000000"/>
          <w:szCs w:val="21"/>
        </w:rPr>
        <w:br/>
        <w:t>我们被告知…… </w:t>
      </w:r>
      <w:r w:rsidRPr="00AB4FD5">
        <w:rPr>
          <w:rFonts w:ascii="SimSun" w:hAnsi="SimSun"/>
          <w:color w:val="000000"/>
          <w:szCs w:val="21"/>
        </w:rPr>
        <w:br/>
        <w:t>We are told that... </w:t>
      </w:r>
      <w:r w:rsidRPr="00AB4FD5">
        <w:rPr>
          <w:rFonts w:ascii="SimSun" w:hAnsi="SimSun"/>
          <w:color w:val="000000"/>
          <w:szCs w:val="21"/>
        </w:rPr>
        <w:br/>
        <w:t>我们从青木先生那儿了解到……</w:t>
      </w:r>
      <w:r w:rsidRPr="00AB4FD5">
        <w:rPr>
          <w:rFonts w:ascii="SimSun" w:hAnsi="SimSun"/>
          <w:color w:val="000000"/>
          <w:szCs w:val="21"/>
        </w:rPr>
        <w:br/>
        <w:t>We understand from Mr. Aoki that...</w:t>
      </w:r>
      <w:r w:rsidRPr="00AB4FD5">
        <w:rPr>
          <w:rFonts w:ascii="SimSun" w:hAnsi="SimSun"/>
          <w:color w:val="000000"/>
          <w:szCs w:val="21"/>
        </w:rPr>
        <w:br/>
        <w:t>我们察觉到…… </w:t>
      </w:r>
      <w:r w:rsidRPr="00AB4FD5">
        <w:rPr>
          <w:rFonts w:ascii="SimSun" w:hAnsi="SimSun"/>
          <w:color w:val="000000"/>
          <w:szCs w:val="21"/>
        </w:rPr>
        <w:br/>
        <w:t>We observed that...</w:t>
      </w:r>
      <w:r w:rsidRPr="00AB4FD5">
        <w:rPr>
          <w:rFonts w:ascii="SimSun" w:hAnsi="SimSun"/>
          <w:color w:val="000000"/>
          <w:szCs w:val="21"/>
        </w:rPr>
        <w:br/>
        <w:t>We found out that...</w:t>
      </w:r>
      <w:r w:rsidRPr="00AB4FD5">
        <w:rPr>
          <w:rFonts w:ascii="SimSun" w:hAnsi="SimSun"/>
          <w:color w:val="000000"/>
          <w:szCs w:val="21"/>
        </w:rPr>
        <w:br/>
        <w:t>We discovered that... </w:t>
      </w:r>
      <w:r w:rsidRPr="00AB4FD5">
        <w:rPr>
          <w:rFonts w:ascii="SimSun" w:hAnsi="SimSun"/>
          <w:color w:val="000000"/>
          <w:szCs w:val="21"/>
        </w:rPr>
        <w:br/>
        <w:t>我们希望提醒贵方注意…… </w:t>
      </w:r>
      <w:r w:rsidRPr="00AB4FD5">
        <w:rPr>
          <w:rFonts w:ascii="SimSun" w:hAnsi="SimSun"/>
          <w:color w:val="000000"/>
          <w:szCs w:val="21"/>
        </w:rPr>
        <w:br/>
        <w:t>We would like to call your attention to... *用于必须说出很严重的事情时。 </w:t>
      </w:r>
      <w:r w:rsidRPr="00AB4FD5">
        <w:rPr>
          <w:rFonts w:ascii="SimSun" w:hAnsi="SimSun"/>
          <w:color w:val="000000"/>
          <w:szCs w:val="21"/>
        </w:rPr>
        <w:br/>
        <w:t>我们想利用这次的机会就……事提醒您。</w:t>
      </w:r>
      <w:r w:rsidRPr="00AB4FD5">
        <w:rPr>
          <w:rFonts w:ascii="SimSun" w:hAnsi="SimSun"/>
          <w:color w:val="000000"/>
          <w:szCs w:val="21"/>
        </w:rPr>
        <w:br/>
        <w:t>May we take this occasion to remind you that... *有礼貌但语气严厉。用于欠款到期不还等情况时。</w:t>
      </w:r>
      <w:r w:rsidRPr="00AB4FD5">
        <w:rPr>
          <w:rFonts w:ascii="SimSun" w:hAnsi="SimSun"/>
          <w:color w:val="000000"/>
          <w:szCs w:val="21"/>
        </w:rPr>
        <w:br/>
        <w:t>May we take this opportunity to remind you that...</w:t>
      </w:r>
      <w:r w:rsidRPr="00AB4FD5">
        <w:rPr>
          <w:rFonts w:ascii="SimSun" w:hAnsi="SimSun"/>
          <w:color w:val="000000"/>
          <w:szCs w:val="21"/>
        </w:rPr>
        <w:br/>
      </w:r>
      <w:r w:rsidRPr="00AB4FD5">
        <w:rPr>
          <w:rFonts w:ascii="SimSun" w:hAnsi="SimSun"/>
          <w:color w:val="000000"/>
          <w:szCs w:val="21"/>
        </w:rPr>
        <w:br/>
        <w:t>●转达希望</w:t>
      </w:r>
      <w:r w:rsidRPr="00AB4FD5">
        <w:rPr>
          <w:rFonts w:ascii="SimSun" w:hAnsi="SimSun"/>
          <w:color w:val="000000"/>
          <w:szCs w:val="21"/>
        </w:rPr>
        <w:br/>
        <w:t>我们希望您能…… </w:t>
      </w:r>
      <w:r w:rsidRPr="00AB4FD5">
        <w:rPr>
          <w:rFonts w:ascii="SimSun" w:hAnsi="SimSun"/>
          <w:color w:val="000000"/>
          <w:szCs w:val="21"/>
        </w:rPr>
        <w:br/>
        <w:t>We hope that you will... </w:t>
      </w:r>
      <w:r w:rsidRPr="00AB4FD5">
        <w:rPr>
          <w:rFonts w:ascii="SimSun" w:hAnsi="SimSun"/>
          <w:color w:val="000000"/>
          <w:szCs w:val="21"/>
        </w:rPr>
        <w:br/>
        <w:t>我们希望收到……</w:t>
      </w:r>
      <w:r w:rsidRPr="00AB4FD5">
        <w:rPr>
          <w:rFonts w:ascii="SimSun" w:hAnsi="SimSun"/>
          <w:color w:val="000000"/>
          <w:szCs w:val="21"/>
        </w:rPr>
        <w:br/>
        <w:t>We hope to receive... </w:t>
      </w:r>
      <w:r w:rsidRPr="00AB4FD5">
        <w:rPr>
          <w:rFonts w:ascii="SimSun" w:hAnsi="SimSun"/>
          <w:color w:val="000000"/>
          <w:szCs w:val="21"/>
        </w:rPr>
        <w:br/>
        <w:t>我对……很感兴趣。 </w:t>
      </w:r>
      <w:r w:rsidRPr="00AB4FD5">
        <w:rPr>
          <w:rFonts w:ascii="SimSun" w:hAnsi="SimSun"/>
          <w:color w:val="000000"/>
          <w:szCs w:val="21"/>
        </w:rPr>
        <w:br/>
        <w:t>We are interested in... *适用于索取资料时。 </w:t>
      </w:r>
      <w:r w:rsidRPr="00AB4FD5">
        <w:rPr>
          <w:rFonts w:ascii="SimSun" w:hAnsi="SimSun"/>
          <w:color w:val="000000"/>
          <w:szCs w:val="21"/>
        </w:rPr>
        <w:br/>
        <w:t>我们渴望知道…… </w:t>
      </w:r>
      <w:r w:rsidRPr="00AB4FD5">
        <w:rPr>
          <w:rFonts w:ascii="SimSun" w:hAnsi="SimSun"/>
          <w:color w:val="000000"/>
          <w:szCs w:val="21"/>
        </w:rPr>
        <w:br/>
        <w:t>We would be interested to learn...</w:t>
      </w:r>
      <w:r w:rsidRPr="00AB4FD5">
        <w:rPr>
          <w:rFonts w:ascii="SimSun" w:hAnsi="SimSun"/>
          <w:color w:val="000000"/>
          <w:szCs w:val="21"/>
        </w:rPr>
        <w:br/>
        <w:t>如果您能告诉我们……，我们将不胜感激。</w:t>
      </w:r>
      <w:r w:rsidRPr="00AB4FD5">
        <w:rPr>
          <w:rFonts w:ascii="SimSun" w:hAnsi="SimSun"/>
          <w:color w:val="000000"/>
          <w:szCs w:val="21"/>
        </w:rPr>
        <w:br/>
        <w:t>We would appreciate it if you will let us know...</w:t>
      </w:r>
      <w:r w:rsidRPr="00AB4FD5">
        <w:rPr>
          <w:rFonts w:ascii="SimSun" w:hAnsi="SimSun"/>
          <w:color w:val="000000"/>
          <w:szCs w:val="21"/>
        </w:rPr>
        <w:br/>
        <w:t>We would appreciate it if you would let us know...</w:t>
      </w:r>
      <w:r w:rsidRPr="00AB4FD5">
        <w:rPr>
          <w:rFonts w:ascii="SimSun" w:hAnsi="SimSun"/>
          <w:color w:val="000000"/>
          <w:szCs w:val="21"/>
        </w:rPr>
        <w:br/>
        <w:t>We shall appreciate it if you would let us know... </w:t>
      </w:r>
      <w:r w:rsidRPr="00AB4FD5">
        <w:rPr>
          <w:rFonts w:ascii="SimSun" w:hAnsi="SimSun"/>
          <w:color w:val="000000"/>
          <w:szCs w:val="21"/>
        </w:rPr>
        <w:br/>
        <w:t>我们能麻烦您将……寄给我们吗? </w:t>
      </w:r>
      <w:r w:rsidRPr="00AB4FD5">
        <w:rPr>
          <w:rFonts w:ascii="SimSun" w:hAnsi="SimSun"/>
          <w:color w:val="000000"/>
          <w:szCs w:val="21"/>
        </w:rPr>
        <w:br/>
        <w:t>May we ask you to send us...?</w:t>
      </w:r>
      <w:r w:rsidRPr="00AB4FD5">
        <w:rPr>
          <w:rFonts w:ascii="SimSun" w:hAnsi="SimSun"/>
          <w:color w:val="000000"/>
          <w:szCs w:val="21"/>
        </w:rPr>
        <w:br/>
      </w:r>
      <w:r w:rsidRPr="00AB4FD5">
        <w:rPr>
          <w:rFonts w:ascii="SimSun" w:hAnsi="SimSun"/>
          <w:color w:val="000000"/>
          <w:szCs w:val="21"/>
        </w:rPr>
        <w:br/>
        <w:t>●致谢</w:t>
      </w:r>
      <w:r w:rsidRPr="00AB4FD5">
        <w:rPr>
          <w:rFonts w:ascii="SimSun" w:hAnsi="SimSun"/>
          <w:color w:val="000000"/>
          <w:szCs w:val="21"/>
        </w:rPr>
        <w:br/>
        <w:t>非常感谢您为我们提供的一切。</w:t>
      </w:r>
      <w:r w:rsidRPr="00AB4FD5">
        <w:rPr>
          <w:rFonts w:ascii="SimSun" w:hAnsi="SimSun"/>
          <w:color w:val="000000"/>
          <w:szCs w:val="21"/>
        </w:rPr>
        <w:br/>
        <w:t>We thank you for your offer. </w:t>
      </w:r>
      <w:r w:rsidRPr="00AB4FD5">
        <w:rPr>
          <w:rFonts w:ascii="SimSun" w:hAnsi="SimSun"/>
          <w:color w:val="000000"/>
          <w:szCs w:val="21"/>
        </w:rPr>
        <w:br/>
        <w:t>您……，我们不胜感激。</w:t>
      </w:r>
      <w:r w:rsidRPr="00AB4FD5">
        <w:rPr>
          <w:rFonts w:ascii="SimSun" w:hAnsi="SimSun"/>
          <w:color w:val="000000"/>
          <w:szCs w:val="21"/>
        </w:rPr>
        <w:br/>
        <w:t>I appreciate very much that you... </w:t>
      </w:r>
      <w:r w:rsidRPr="00AB4FD5">
        <w:rPr>
          <w:rFonts w:ascii="SimSun" w:hAnsi="SimSun"/>
          <w:color w:val="000000"/>
          <w:szCs w:val="21"/>
        </w:rPr>
        <w:br/>
        <w:t>对贵方的大力合作我们万分感激。</w:t>
      </w:r>
      <w:r w:rsidRPr="00AB4FD5">
        <w:rPr>
          <w:rFonts w:ascii="SimSun" w:hAnsi="SimSun"/>
          <w:color w:val="000000"/>
          <w:szCs w:val="21"/>
        </w:rPr>
        <w:br/>
        <w:t>We appreciate your cooperation and... *cooperation “合作”。</w:t>
      </w:r>
      <w:r w:rsidRPr="00AB4FD5">
        <w:rPr>
          <w:rFonts w:ascii="SimSun" w:hAnsi="SimSun"/>
          <w:color w:val="000000"/>
          <w:szCs w:val="21"/>
        </w:rPr>
        <w:br/>
        <w:t>We thank you for your cooperation and...</w:t>
      </w:r>
      <w:r w:rsidRPr="00AB4FD5">
        <w:rPr>
          <w:rFonts w:ascii="SimSun" w:hAnsi="SimSun"/>
          <w:color w:val="000000"/>
          <w:szCs w:val="21"/>
        </w:rPr>
        <w:br/>
      </w:r>
      <w:r w:rsidRPr="00AB4FD5">
        <w:rPr>
          <w:rFonts w:ascii="SimSun" w:hAnsi="SimSun"/>
          <w:color w:val="000000"/>
          <w:szCs w:val="21"/>
        </w:rPr>
        <w:br/>
        <w:t>●感到遗憾</w:t>
      </w:r>
      <w:r w:rsidRPr="00AB4FD5">
        <w:rPr>
          <w:rFonts w:ascii="SimSun" w:hAnsi="SimSun"/>
          <w:color w:val="000000"/>
          <w:szCs w:val="21"/>
        </w:rPr>
        <w:br/>
        <w:t>得知……，我们感到很遗憾。 </w:t>
      </w:r>
      <w:r w:rsidRPr="00AB4FD5">
        <w:rPr>
          <w:rFonts w:ascii="SimSun" w:hAnsi="SimSun"/>
          <w:color w:val="000000"/>
          <w:szCs w:val="21"/>
        </w:rPr>
        <w:br/>
        <w:t>It is regretful to learn of... </w:t>
      </w:r>
      <w:r w:rsidRPr="00AB4FD5">
        <w:rPr>
          <w:rFonts w:ascii="SimSun" w:hAnsi="SimSun"/>
          <w:color w:val="000000"/>
          <w:szCs w:val="21"/>
        </w:rPr>
        <w:br/>
        <w:t>我们抱歉地通知您…… </w:t>
      </w:r>
      <w:r w:rsidRPr="00AB4FD5">
        <w:rPr>
          <w:rFonts w:ascii="SimSun" w:hAnsi="SimSun"/>
          <w:color w:val="000000"/>
          <w:szCs w:val="21"/>
        </w:rPr>
        <w:br/>
        <w:t>We are sorry to inform you that... </w:t>
      </w:r>
      <w:r w:rsidRPr="00AB4FD5">
        <w:rPr>
          <w:rFonts w:ascii="SimSun" w:hAnsi="SimSun"/>
          <w:color w:val="000000"/>
          <w:szCs w:val="21"/>
        </w:rPr>
        <w:br/>
        <w:t>为……，我们深表遗憾。</w:t>
      </w:r>
      <w:r w:rsidRPr="00AB4FD5">
        <w:rPr>
          <w:rFonts w:ascii="SimSun" w:hAnsi="SimSun"/>
          <w:color w:val="000000"/>
          <w:szCs w:val="21"/>
        </w:rPr>
        <w:br/>
        <w:t>We are very sorry that... </w:t>
      </w:r>
      <w:r w:rsidRPr="00AB4FD5">
        <w:rPr>
          <w:rFonts w:ascii="SimSun" w:hAnsi="SimSun"/>
          <w:color w:val="000000"/>
          <w:szCs w:val="21"/>
        </w:rPr>
        <w:br/>
        <w:t>我们遗憾地通知您…… </w:t>
      </w:r>
      <w:r w:rsidRPr="00AB4FD5">
        <w:rPr>
          <w:rFonts w:ascii="SimSun" w:hAnsi="SimSun"/>
          <w:color w:val="000000"/>
          <w:szCs w:val="21"/>
        </w:rPr>
        <w:br/>
        <w:t>We regret to inform you that... *We are sorry...带有说话人犯有过失的语气。而用We regret和regret则不清楚过错是在哪一方。</w:t>
      </w:r>
      <w:r w:rsidRPr="00AB4FD5">
        <w:rPr>
          <w:rFonts w:ascii="SimSun" w:hAnsi="SimSun"/>
          <w:color w:val="000000"/>
          <w:szCs w:val="21"/>
        </w:rPr>
        <w:br/>
        <w:t>It is regretted that...</w:t>
      </w:r>
      <w:r w:rsidRPr="00AB4FD5">
        <w:rPr>
          <w:rFonts w:ascii="SimSun" w:hAnsi="SimSun"/>
          <w:color w:val="000000"/>
          <w:szCs w:val="21"/>
        </w:rPr>
        <w:br/>
      </w:r>
      <w:r w:rsidRPr="00AB4FD5">
        <w:rPr>
          <w:rFonts w:ascii="SimSun" w:hAnsi="SimSun"/>
          <w:color w:val="000000"/>
          <w:szCs w:val="21"/>
        </w:rPr>
        <w:br/>
        <w:t>●表示歉意</w:t>
      </w:r>
      <w:r w:rsidRPr="00AB4FD5">
        <w:rPr>
          <w:rFonts w:ascii="SimSun" w:hAnsi="SimSun"/>
          <w:color w:val="000000"/>
          <w:szCs w:val="21"/>
        </w:rPr>
        <w:br/>
        <w:t>就……，我们表示歉意。 </w:t>
      </w:r>
      <w:r w:rsidRPr="00AB4FD5">
        <w:rPr>
          <w:rFonts w:ascii="SimSun" w:hAnsi="SimSun"/>
          <w:color w:val="000000"/>
          <w:szCs w:val="21"/>
        </w:rPr>
        <w:br/>
        <w:t>We apologize for...</w:t>
      </w:r>
      <w:r w:rsidRPr="00AB4FD5">
        <w:rPr>
          <w:rFonts w:ascii="SimSun" w:hAnsi="SimSun"/>
          <w:color w:val="000000"/>
          <w:szCs w:val="21"/>
        </w:rPr>
        <w:br/>
        <w:t>We deeply apologize for... *更加强调。</w:t>
      </w:r>
      <w:r w:rsidRPr="00AB4FD5">
        <w:rPr>
          <w:rFonts w:ascii="SimSun" w:hAnsi="SimSun"/>
          <w:color w:val="000000"/>
          <w:szCs w:val="21"/>
        </w:rPr>
        <w:br/>
        <w:t>We sincerely apologize for... *更加强调。 </w:t>
      </w:r>
      <w:r w:rsidRPr="00AB4FD5">
        <w:rPr>
          <w:rFonts w:ascii="SimSun" w:hAnsi="SimSun"/>
          <w:color w:val="000000"/>
          <w:szCs w:val="21"/>
        </w:rPr>
        <w:br/>
        <w:t>我们对……感到非常抱歉。 </w:t>
      </w:r>
      <w:r w:rsidRPr="00AB4FD5">
        <w:rPr>
          <w:rFonts w:ascii="SimSun" w:hAnsi="SimSun"/>
          <w:color w:val="000000"/>
          <w:szCs w:val="21"/>
        </w:rPr>
        <w:br/>
        <w:t>We are very sorry for... *比We apologize for...的语气要婉转的道歉方式。</w:t>
      </w:r>
      <w:r w:rsidRPr="00AB4FD5">
        <w:rPr>
          <w:rFonts w:ascii="SimSun" w:hAnsi="SimSun"/>
          <w:color w:val="000000"/>
          <w:szCs w:val="21"/>
        </w:rPr>
        <w:br/>
      </w:r>
      <w:r w:rsidRPr="00AB4FD5">
        <w:rPr>
          <w:rFonts w:ascii="SimSun" w:hAnsi="SimSun"/>
          <w:color w:val="000000"/>
          <w:szCs w:val="21"/>
        </w:rPr>
        <w:br/>
        <w:t>●抱怨</w:t>
      </w:r>
      <w:r w:rsidRPr="00AB4FD5">
        <w:rPr>
          <w:rFonts w:ascii="SimSun" w:hAnsi="SimSun"/>
          <w:color w:val="000000"/>
          <w:szCs w:val="21"/>
        </w:rPr>
        <w:br/>
        <w:t>怨言对对方来讲绝对不是一件使人愉快的事情，所以在表达方式上有必要下一番工夫。</w:t>
      </w:r>
      <w:r w:rsidRPr="00AB4FD5">
        <w:rPr>
          <w:rFonts w:ascii="SimSun" w:hAnsi="SimSun"/>
          <w:color w:val="000000"/>
          <w:szCs w:val="21"/>
        </w:rPr>
        <w:br/>
        <w:t>我们不得不遗憾地通知您……</w:t>
      </w:r>
      <w:r w:rsidRPr="00AB4FD5">
        <w:rPr>
          <w:rFonts w:ascii="SimSun" w:hAnsi="SimSun"/>
          <w:color w:val="000000"/>
          <w:szCs w:val="21"/>
        </w:rPr>
        <w:br/>
        <w:t>We are sorry to inform you that... </w:t>
      </w:r>
      <w:r w:rsidRPr="00AB4FD5">
        <w:rPr>
          <w:rFonts w:ascii="SimSun" w:hAnsi="SimSun"/>
          <w:color w:val="000000"/>
          <w:szCs w:val="21"/>
        </w:rPr>
        <w:br/>
        <w:t>我们不得不很遗憾地提醒您…… </w:t>
      </w:r>
      <w:r w:rsidRPr="00AB4FD5">
        <w:rPr>
          <w:rFonts w:ascii="SimSun" w:hAnsi="SimSun"/>
          <w:color w:val="000000"/>
          <w:szCs w:val="21"/>
        </w:rPr>
        <w:br/>
        <w:t>We very much regret to have to remind you of... </w:t>
      </w:r>
      <w:r w:rsidRPr="00AB4FD5">
        <w:rPr>
          <w:rFonts w:ascii="SimSun" w:hAnsi="SimSun"/>
          <w:color w:val="000000"/>
          <w:szCs w:val="21"/>
        </w:rPr>
        <w:br/>
        <w:t>我们请求您对……给予注意。</w:t>
      </w:r>
      <w:r w:rsidRPr="00AB4FD5">
        <w:rPr>
          <w:rFonts w:ascii="SimSun" w:hAnsi="SimSun"/>
          <w:color w:val="000000"/>
          <w:szCs w:val="21"/>
        </w:rPr>
        <w:br/>
        <w:t>We invite your attention to... *用于引起别人注意时。attention “注意”。</w:t>
      </w:r>
      <w:r w:rsidRPr="00AB4FD5">
        <w:rPr>
          <w:rFonts w:ascii="SimSun" w:hAnsi="SimSun"/>
          <w:color w:val="000000"/>
          <w:szCs w:val="21"/>
        </w:rPr>
        <w:br/>
        <w:t>We would like to call your attention to... *比较礼貌的说法。 </w:t>
      </w:r>
      <w:r w:rsidRPr="00AB4FD5">
        <w:rPr>
          <w:rFonts w:ascii="SimSun" w:hAnsi="SimSun"/>
          <w:color w:val="000000"/>
          <w:szCs w:val="21"/>
        </w:rPr>
        <w:br/>
        <w:t>我们想提醒您注意…… </w:t>
      </w:r>
      <w:r w:rsidRPr="00AB4FD5">
        <w:rPr>
          <w:rFonts w:ascii="SimSun" w:hAnsi="SimSun"/>
          <w:color w:val="000000"/>
          <w:szCs w:val="21"/>
        </w:rPr>
        <w:br/>
        <w:t>May we remind you that...?</w:t>
      </w:r>
      <w:r w:rsidRPr="00AB4FD5">
        <w:rPr>
          <w:rFonts w:ascii="SimSun" w:hAnsi="SimSun"/>
          <w:color w:val="000000"/>
          <w:szCs w:val="21"/>
        </w:rPr>
        <w:br/>
        <w:t>May we take this occasion to remind you that...? *语气较委婉，“借此机会我想就一问题提醒您的注意”。 </w:t>
      </w:r>
      <w:r w:rsidRPr="00AB4FD5">
        <w:rPr>
          <w:rFonts w:ascii="SimSun" w:hAnsi="SimSun"/>
          <w:color w:val="000000"/>
          <w:szCs w:val="21"/>
        </w:rPr>
        <w:br/>
        <w:t>我们想指出…… </w:t>
      </w:r>
      <w:r w:rsidRPr="00AB4FD5">
        <w:rPr>
          <w:rFonts w:ascii="SimSun" w:hAnsi="SimSun"/>
          <w:color w:val="000000"/>
          <w:szCs w:val="21"/>
        </w:rPr>
        <w:br/>
        <w:t>We wish to point out that... *wish to... 虽然缓和了“我认为……”的语气，但是说法仍然比较直接。point out “指出”。</w:t>
      </w:r>
      <w:r w:rsidRPr="00AB4FD5">
        <w:rPr>
          <w:rFonts w:ascii="SimSun" w:hAnsi="SimSun"/>
          <w:color w:val="000000"/>
          <w:szCs w:val="21"/>
        </w:rPr>
        <w:br/>
      </w:r>
      <w:r w:rsidRPr="00AB4FD5">
        <w:rPr>
          <w:rFonts w:ascii="SimSun" w:hAnsi="SimSun"/>
          <w:color w:val="000000"/>
          <w:szCs w:val="21"/>
        </w:rPr>
        <w:br/>
        <w:t>●祝贺</w:t>
      </w:r>
      <w:r w:rsidRPr="00AB4FD5">
        <w:rPr>
          <w:rFonts w:ascii="SimSun" w:hAnsi="SimSun"/>
          <w:color w:val="000000"/>
          <w:szCs w:val="21"/>
        </w:rPr>
        <w:br/>
        <w:t>我们非常高兴地获悉…… </w:t>
      </w:r>
      <w:r w:rsidRPr="00AB4FD5">
        <w:rPr>
          <w:rFonts w:ascii="SimSun" w:hAnsi="SimSun"/>
          <w:color w:val="000000"/>
          <w:szCs w:val="21"/>
        </w:rPr>
        <w:br/>
        <w:t>We are delighted to learn that... *用于私人的或和对方很熟的情况下。delight “非常高兴”。</w:t>
      </w:r>
      <w:r w:rsidRPr="00AB4FD5">
        <w:rPr>
          <w:rFonts w:ascii="SimSun" w:hAnsi="SimSun"/>
          <w:color w:val="000000"/>
          <w:szCs w:val="21"/>
        </w:rPr>
        <w:br/>
        <w:t>衷心地祝贺你…… </w:t>
      </w:r>
      <w:r w:rsidRPr="00AB4FD5">
        <w:rPr>
          <w:rFonts w:ascii="SimSun" w:hAnsi="SimSun"/>
          <w:color w:val="000000"/>
          <w:szCs w:val="21"/>
        </w:rPr>
        <w:br/>
        <w:t>Congratulations on your...</w:t>
      </w:r>
      <w:r w:rsidRPr="00AB4FD5">
        <w:rPr>
          <w:rFonts w:ascii="SimSun" w:hAnsi="SimSun"/>
          <w:color w:val="000000"/>
          <w:szCs w:val="21"/>
        </w:rPr>
        <w:br/>
        <w:t>We would like to offer our congratulations on your...</w:t>
      </w:r>
      <w:r w:rsidRPr="00AB4FD5">
        <w:rPr>
          <w:rFonts w:ascii="SimSun" w:hAnsi="SimSun"/>
          <w:color w:val="000000"/>
          <w:szCs w:val="21"/>
        </w:rPr>
        <w:br/>
      </w:r>
      <w:r w:rsidRPr="00AB4FD5">
        <w:rPr>
          <w:rFonts w:ascii="SimSun" w:hAnsi="SimSun"/>
          <w:color w:val="000000"/>
          <w:szCs w:val="21"/>
        </w:rPr>
        <w:br/>
        <w:t>●吊唁</w:t>
      </w:r>
      <w:r w:rsidRPr="00AB4FD5">
        <w:rPr>
          <w:rFonts w:ascii="SimSun" w:hAnsi="SimSun"/>
          <w:color w:val="000000"/>
          <w:szCs w:val="21"/>
        </w:rPr>
        <w:br/>
        <w:t>刚刚惊悉××不幸逝世，我们深感悲痛。</w:t>
      </w:r>
      <w:r w:rsidRPr="00AB4FD5">
        <w:rPr>
          <w:rFonts w:ascii="SimSun" w:hAnsi="SimSun"/>
          <w:color w:val="000000"/>
          <w:szCs w:val="21"/>
        </w:rPr>
        <w:br/>
        <w:t>We have just learned with profound sorrow of the passing away of... *profound “发自内心的”，sorrow 表示“悲痛”。 </w:t>
      </w:r>
      <w:r w:rsidRPr="00AB4FD5">
        <w:rPr>
          <w:rFonts w:ascii="SimSun" w:hAnsi="SimSun"/>
          <w:color w:val="000000"/>
          <w:szCs w:val="21"/>
        </w:rPr>
        <w:br/>
        <w:t>对××的不幸逝世我们深感痛惜。 </w:t>
      </w:r>
      <w:r w:rsidRPr="00AB4FD5">
        <w:rPr>
          <w:rFonts w:ascii="SimSun" w:hAnsi="SimSun"/>
          <w:color w:val="000000"/>
          <w:szCs w:val="21"/>
        </w:rPr>
        <w:br/>
        <w:t>We wish to express our deep regret over the passing of... *death 也可以代替passing, 但是death说法太直接，最好避开。</w:t>
      </w:r>
      <w:r w:rsidRPr="00AB4FD5">
        <w:rPr>
          <w:rFonts w:ascii="SimSun" w:hAnsi="SimSun"/>
          <w:color w:val="000000"/>
          <w:szCs w:val="21"/>
        </w:rPr>
        <w:br/>
        <w:t>请接受我们诚挚的哀悼。</w:t>
      </w:r>
      <w:r w:rsidRPr="00AB4FD5">
        <w:rPr>
          <w:rFonts w:ascii="SimSun" w:hAnsi="SimSun"/>
          <w:color w:val="000000"/>
          <w:szCs w:val="21"/>
        </w:rPr>
        <w:br/>
        <w:t>Please accept my sincerest condolences.</w:t>
      </w:r>
      <w:r w:rsidRPr="00AB4FD5">
        <w:rPr>
          <w:rFonts w:ascii="SimSun" w:hAnsi="SimSun"/>
          <w:color w:val="000000"/>
          <w:szCs w:val="21"/>
        </w:rPr>
        <w:br/>
      </w:r>
      <w:r w:rsidRPr="00AB4FD5">
        <w:rPr>
          <w:rFonts w:ascii="SimSun" w:hAnsi="SimSun"/>
          <w:color w:val="000000"/>
          <w:szCs w:val="21"/>
        </w:rPr>
        <w:br/>
        <w:t>●同意</w:t>
      </w:r>
      <w:r w:rsidRPr="00AB4FD5">
        <w:rPr>
          <w:rFonts w:ascii="SimSun" w:hAnsi="SimSun"/>
          <w:color w:val="000000"/>
          <w:szCs w:val="21"/>
        </w:rPr>
        <w:br/>
        <w:t>我们同意你们关于……的意见。</w:t>
      </w:r>
      <w:r w:rsidRPr="00AB4FD5">
        <w:rPr>
          <w:rFonts w:ascii="SimSun" w:hAnsi="SimSun"/>
          <w:color w:val="000000"/>
          <w:szCs w:val="21"/>
        </w:rPr>
        <w:br/>
        <w:t>We agree with you on...</w:t>
      </w:r>
      <w:r w:rsidRPr="00AB4FD5">
        <w:rPr>
          <w:rFonts w:ascii="SimSun" w:hAnsi="SimSun"/>
          <w:color w:val="000000"/>
          <w:szCs w:val="21"/>
        </w:rPr>
        <w:br/>
        <w:t>We agree with you on the following issues... (我们同意以下几点。) </w:t>
      </w:r>
      <w:r w:rsidRPr="00AB4FD5">
        <w:rPr>
          <w:rFonts w:ascii="SimSun" w:hAnsi="SimSun"/>
          <w:color w:val="000000"/>
          <w:szCs w:val="21"/>
        </w:rPr>
        <w:br/>
        <w:t>我们完全同意您信上所提出的所有问题。</w:t>
      </w:r>
      <w:r w:rsidRPr="00AB4FD5">
        <w:rPr>
          <w:rFonts w:ascii="SimSun" w:hAnsi="SimSun"/>
          <w:color w:val="000000"/>
          <w:szCs w:val="21"/>
        </w:rPr>
        <w:br/>
        <w:t>We are in full agreement with the points raised in your letter. *raise 表示“提出质问、异议”。</w:t>
      </w:r>
      <w:r w:rsidRPr="00AB4FD5">
        <w:rPr>
          <w:rFonts w:ascii="SimSun" w:hAnsi="SimSun"/>
          <w:color w:val="000000"/>
          <w:szCs w:val="21"/>
        </w:rPr>
        <w:br/>
        <w:t>We are in complete agreement with the points outlined in your letter. </w:t>
      </w:r>
      <w:r w:rsidRPr="00AB4FD5">
        <w:rPr>
          <w:rFonts w:ascii="SimSun" w:hAnsi="SimSun"/>
          <w:color w:val="000000"/>
          <w:szCs w:val="21"/>
        </w:rPr>
        <w:br/>
        <w:t>我们非常高兴能有机会……</w:t>
      </w:r>
      <w:r w:rsidRPr="00AB4FD5">
        <w:rPr>
          <w:rFonts w:ascii="SimSun" w:hAnsi="SimSun"/>
          <w:color w:val="000000"/>
          <w:szCs w:val="21"/>
        </w:rPr>
        <w:br/>
        <w:t>We are very pleased to have the opportunity to...</w:t>
      </w:r>
      <w:r w:rsidRPr="00AB4FD5">
        <w:rPr>
          <w:rFonts w:ascii="SimSun" w:hAnsi="SimSun"/>
          <w:color w:val="000000"/>
          <w:szCs w:val="21"/>
        </w:rPr>
        <w:br/>
        <w:t>We are very pleased to be in a position to... *较绕圈子的说法。 </w:t>
      </w:r>
      <w:r w:rsidRPr="00AB4FD5">
        <w:rPr>
          <w:rFonts w:ascii="SimSun" w:hAnsi="SimSun"/>
          <w:color w:val="000000"/>
          <w:szCs w:val="21"/>
        </w:rPr>
        <w:br/>
        <w:t>我们非常高兴地…… </w:t>
      </w:r>
      <w:r w:rsidRPr="00AB4FD5">
        <w:rPr>
          <w:rFonts w:ascii="SimSun" w:hAnsi="SimSun"/>
          <w:color w:val="000000"/>
          <w:szCs w:val="21"/>
        </w:rPr>
        <w:br/>
        <w:t>We will be delighted to...</w:t>
      </w:r>
      <w:r w:rsidRPr="00AB4FD5">
        <w:rPr>
          <w:rFonts w:ascii="SimSun" w:hAnsi="SimSun"/>
          <w:color w:val="000000"/>
          <w:szCs w:val="21"/>
        </w:rPr>
        <w:br/>
        <w:t>We will be delighted to meet with you on June 4, 1998. (我们非常高兴地期待着能在1998年6月4日见到您。)</w:t>
      </w:r>
      <w:r w:rsidRPr="00AB4FD5">
        <w:rPr>
          <w:rFonts w:ascii="SimSun" w:hAnsi="SimSun"/>
          <w:color w:val="000000"/>
          <w:szCs w:val="21"/>
        </w:rPr>
        <w:br/>
      </w:r>
      <w:r w:rsidRPr="00AB4FD5">
        <w:rPr>
          <w:rFonts w:ascii="SimSun" w:hAnsi="SimSun"/>
          <w:color w:val="000000"/>
          <w:szCs w:val="21"/>
        </w:rPr>
        <w:br/>
        <w:t>●陈述自己的见解</w:t>
      </w:r>
      <w:r w:rsidRPr="00AB4FD5">
        <w:rPr>
          <w:rFonts w:ascii="SimSun" w:hAnsi="SimSun"/>
          <w:color w:val="000000"/>
          <w:szCs w:val="21"/>
        </w:rPr>
        <w:br/>
        <w:t>我们认为…… </w:t>
      </w:r>
      <w:r w:rsidRPr="00AB4FD5">
        <w:rPr>
          <w:rFonts w:ascii="SimSun" w:hAnsi="SimSun"/>
          <w:color w:val="000000"/>
          <w:szCs w:val="21"/>
        </w:rPr>
        <w:br/>
        <w:t>We think that...</w:t>
      </w:r>
      <w:r w:rsidRPr="00AB4FD5">
        <w:rPr>
          <w:rFonts w:ascii="SimSun" w:hAnsi="SimSun"/>
          <w:color w:val="000000"/>
          <w:szCs w:val="21"/>
        </w:rPr>
        <w:br/>
        <w:t>We believe that... (我们相信……)</w:t>
      </w:r>
      <w:r w:rsidRPr="00AB4FD5">
        <w:rPr>
          <w:rFonts w:ascii="SimSun" w:hAnsi="SimSun"/>
          <w:color w:val="000000"/>
          <w:szCs w:val="21"/>
        </w:rPr>
        <w:br/>
        <w:t>We understand that... (我们理解……) </w:t>
      </w:r>
      <w:r w:rsidRPr="00AB4FD5">
        <w:rPr>
          <w:rFonts w:ascii="SimSun" w:hAnsi="SimSun"/>
          <w:color w:val="000000"/>
          <w:szCs w:val="21"/>
        </w:rPr>
        <w:br/>
        <w:t>我们强烈地感到……</w:t>
      </w:r>
      <w:r w:rsidRPr="00AB4FD5">
        <w:rPr>
          <w:rFonts w:ascii="SimSun" w:hAnsi="SimSun"/>
          <w:color w:val="000000"/>
          <w:szCs w:val="21"/>
        </w:rPr>
        <w:br/>
        <w:t>We feel strongly that...</w:t>
      </w:r>
      <w:r w:rsidRPr="00AB4FD5">
        <w:rPr>
          <w:rFonts w:ascii="SimSun" w:hAnsi="SimSun"/>
          <w:color w:val="000000"/>
          <w:szCs w:val="21"/>
        </w:rPr>
        <w:br/>
        <w:t>We feel strongly that our products are the best. (我们强烈地感到我们的产品是最好的。) </w:t>
      </w:r>
      <w:r w:rsidRPr="00AB4FD5">
        <w:rPr>
          <w:rFonts w:ascii="SimSun" w:hAnsi="SimSun"/>
          <w:color w:val="000000"/>
          <w:szCs w:val="21"/>
        </w:rPr>
        <w:br/>
        <w:t>我们所理解的是…… </w:t>
      </w:r>
      <w:r w:rsidRPr="00AB4FD5">
        <w:rPr>
          <w:rFonts w:ascii="SimSun" w:hAnsi="SimSun"/>
          <w:color w:val="000000"/>
          <w:szCs w:val="21"/>
        </w:rPr>
        <w:br/>
        <w:t>It is our understanding that...</w:t>
      </w:r>
      <w:r w:rsidRPr="00AB4FD5">
        <w:rPr>
          <w:rFonts w:ascii="SimSun" w:hAnsi="SimSun"/>
          <w:color w:val="000000"/>
          <w:szCs w:val="21"/>
        </w:rPr>
        <w:br/>
        <w:t>We understand that... </w:t>
      </w:r>
      <w:r w:rsidRPr="00AB4FD5">
        <w:rPr>
          <w:rFonts w:ascii="SimSun" w:hAnsi="SimSun"/>
          <w:color w:val="000000"/>
          <w:szCs w:val="21"/>
        </w:rPr>
        <w:br/>
        <w:t>我们对……完全没有异议。</w:t>
      </w:r>
      <w:r w:rsidRPr="00AB4FD5">
        <w:rPr>
          <w:rFonts w:ascii="SimSun" w:hAnsi="SimSun"/>
          <w:color w:val="000000"/>
          <w:szCs w:val="21"/>
        </w:rPr>
        <w:br/>
        <w:t>We do not anticipate any objections to...</w:t>
      </w:r>
      <w:r w:rsidRPr="00AB4FD5">
        <w:rPr>
          <w:rFonts w:ascii="SimSun" w:hAnsi="SimSun"/>
          <w:color w:val="000000"/>
          <w:szCs w:val="21"/>
        </w:rPr>
        <w:br/>
        <w:t>We do not anticipate any objections to your proposal. (我们对贵社的提议没有任何异议。) </w:t>
      </w:r>
      <w:r w:rsidRPr="00AB4FD5">
        <w:rPr>
          <w:rFonts w:ascii="SimSun" w:hAnsi="SimSun"/>
          <w:color w:val="000000"/>
          <w:szCs w:val="21"/>
        </w:rPr>
        <w:br/>
        <w:t>我们找不到任何理由……</w:t>
      </w:r>
      <w:r w:rsidRPr="00AB4FD5">
        <w:rPr>
          <w:rFonts w:ascii="SimSun" w:hAnsi="SimSun"/>
          <w:color w:val="000000"/>
          <w:szCs w:val="21"/>
        </w:rPr>
        <w:br/>
        <w:t>We can see no reason why... *直译是“我们不明白为什么必须……的理由。”Why以下是说话人认为不太合适的事情。“我们一向不认为……”、“我们对不那样做没有异议”、以这种煞有介事的语气使对方感激。</w:t>
      </w:r>
      <w:r w:rsidRPr="00AB4FD5">
        <w:rPr>
          <w:rFonts w:ascii="SimSun" w:hAnsi="SimSun"/>
          <w:color w:val="000000"/>
          <w:szCs w:val="21"/>
        </w:rPr>
        <w:br/>
      </w:r>
      <w:r w:rsidRPr="00AB4FD5">
        <w:rPr>
          <w:rFonts w:ascii="SimSun" w:hAnsi="SimSun"/>
          <w:color w:val="000000"/>
          <w:szCs w:val="21"/>
        </w:rPr>
        <w:br/>
        <w:t>●反驳对方</w:t>
      </w:r>
      <w:r w:rsidRPr="00AB4FD5">
        <w:rPr>
          <w:rFonts w:ascii="SimSun" w:hAnsi="SimSun"/>
          <w:color w:val="000000"/>
          <w:szCs w:val="21"/>
        </w:rPr>
        <w:br/>
        <w:t>我们不清楚您到底是怎么想的。</w:t>
      </w:r>
      <w:r w:rsidRPr="00AB4FD5">
        <w:rPr>
          <w:rFonts w:ascii="SimSun" w:hAnsi="SimSun"/>
          <w:color w:val="000000"/>
          <w:szCs w:val="21"/>
        </w:rPr>
        <w:br/>
        <w:t>It is not (quite) clear to us what you had in mind.</w:t>
      </w:r>
      <w:r w:rsidRPr="00AB4FD5">
        <w:rPr>
          <w:rFonts w:ascii="SimSun" w:hAnsi="SimSun"/>
          <w:color w:val="000000"/>
          <w:szCs w:val="21"/>
        </w:rPr>
        <w:br/>
        <w:t>It is not clear to us what you meant.</w:t>
      </w:r>
      <w:r w:rsidRPr="00AB4FD5">
        <w:rPr>
          <w:rFonts w:ascii="SimSun" w:hAnsi="SimSun"/>
          <w:color w:val="000000"/>
          <w:szCs w:val="21"/>
        </w:rPr>
        <w:br/>
        <w:t>It is not clear to us what you intended. </w:t>
      </w:r>
      <w:r w:rsidRPr="00AB4FD5">
        <w:rPr>
          <w:rFonts w:ascii="SimSun" w:hAnsi="SimSun"/>
          <w:color w:val="000000"/>
          <w:szCs w:val="21"/>
        </w:rPr>
        <w:br/>
        <w:t>使我们担心的一点是…… </w:t>
      </w:r>
      <w:r w:rsidRPr="00AB4FD5">
        <w:rPr>
          <w:rFonts w:ascii="SimSun" w:hAnsi="SimSun"/>
          <w:color w:val="000000"/>
          <w:szCs w:val="21"/>
        </w:rPr>
        <w:br/>
        <w:t>The one point that concerned us (a little) was... *concern “担心，在意”。</w:t>
      </w:r>
      <w:r w:rsidRPr="00AB4FD5">
        <w:rPr>
          <w:rFonts w:ascii="SimSun" w:hAnsi="SimSun"/>
          <w:color w:val="000000"/>
          <w:szCs w:val="21"/>
        </w:rPr>
        <w:br/>
        <w:t>The one point that troubled us was... </w:t>
      </w:r>
      <w:r w:rsidRPr="00AB4FD5">
        <w:rPr>
          <w:rFonts w:ascii="SimSun" w:hAnsi="SimSun"/>
          <w:color w:val="000000"/>
          <w:szCs w:val="21"/>
        </w:rPr>
        <w:br/>
        <w:t>我们对……感到担心和挂念。</w:t>
      </w:r>
      <w:r w:rsidRPr="00AB4FD5">
        <w:rPr>
          <w:rFonts w:ascii="SimSun" w:hAnsi="SimSun"/>
          <w:color w:val="000000"/>
          <w:szCs w:val="21"/>
        </w:rPr>
        <w:br/>
        <w:t>We have become concerned with regards to...</w:t>
      </w:r>
      <w:r w:rsidRPr="00AB4FD5">
        <w:rPr>
          <w:rFonts w:ascii="SimSun" w:hAnsi="SimSun"/>
          <w:color w:val="000000"/>
          <w:szCs w:val="21"/>
        </w:rPr>
        <w:br/>
        <w:t>We have become concerned with regards to the shipment schedule. (我们对装船的日程感到担心和挂念。)</w:t>
      </w:r>
      <w:r w:rsidRPr="00AB4FD5">
        <w:rPr>
          <w:rFonts w:ascii="SimSun" w:hAnsi="SimSun"/>
          <w:color w:val="000000"/>
          <w:szCs w:val="21"/>
        </w:rPr>
        <w:br/>
      </w:r>
      <w:r w:rsidRPr="00AB4FD5">
        <w:rPr>
          <w:rFonts w:ascii="SimSun" w:hAnsi="SimSun"/>
          <w:color w:val="000000"/>
          <w:szCs w:val="21"/>
        </w:rPr>
        <w:br/>
        <w:t>●中立的答复</w:t>
      </w:r>
      <w:r w:rsidRPr="00AB4FD5">
        <w:rPr>
          <w:rFonts w:ascii="SimSun" w:hAnsi="SimSun"/>
          <w:color w:val="000000"/>
          <w:szCs w:val="21"/>
        </w:rPr>
        <w:br/>
        <w:t>我们正在……过程中。</w:t>
      </w:r>
      <w:r w:rsidRPr="00AB4FD5">
        <w:rPr>
          <w:rFonts w:ascii="SimSun" w:hAnsi="SimSun"/>
          <w:color w:val="000000"/>
          <w:szCs w:val="21"/>
        </w:rPr>
        <w:br/>
        <w:t>We are (now) in the process of... *in the process “正在……，……正在进行中”。</w:t>
      </w:r>
      <w:r w:rsidRPr="00AB4FD5">
        <w:rPr>
          <w:rFonts w:ascii="SimSun" w:hAnsi="SimSun"/>
          <w:color w:val="000000"/>
          <w:szCs w:val="21"/>
        </w:rPr>
        <w:br/>
        <w:t>We are in the process of reviewing your suggestion. (我们正在重新研究贵社所提出的方案。) </w:t>
      </w:r>
      <w:r w:rsidRPr="00AB4FD5">
        <w:rPr>
          <w:rFonts w:ascii="SimSun" w:hAnsi="SimSun"/>
          <w:color w:val="000000"/>
          <w:szCs w:val="21"/>
        </w:rPr>
        <w:br/>
        <w:t>我们非常重视…… </w:t>
      </w:r>
      <w:r w:rsidRPr="00AB4FD5">
        <w:rPr>
          <w:rFonts w:ascii="SimSun" w:hAnsi="SimSun"/>
          <w:color w:val="000000"/>
          <w:szCs w:val="21"/>
        </w:rPr>
        <w:br/>
        <w:t>We value ... highly.</w:t>
      </w:r>
      <w:r w:rsidRPr="00AB4FD5">
        <w:rPr>
          <w:rFonts w:ascii="SimSun" w:hAnsi="SimSun"/>
          <w:color w:val="000000"/>
          <w:szCs w:val="21"/>
        </w:rPr>
        <w:br/>
        <w:t>We value your suggestion highly. (我们非常重视贵社所提出的建议。) </w:t>
      </w:r>
      <w:r w:rsidRPr="00AB4FD5">
        <w:rPr>
          <w:rFonts w:ascii="SimSun" w:hAnsi="SimSun"/>
          <w:color w:val="000000"/>
          <w:szCs w:val="21"/>
        </w:rPr>
        <w:br/>
        <w:t>我们非常感谢您提出的这件事。</w:t>
      </w:r>
      <w:r w:rsidRPr="00AB4FD5">
        <w:rPr>
          <w:rFonts w:ascii="SimSun" w:hAnsi="SimSun"/>
          <w:color w:val="000000"/>
          <w:szCs w:val="21"/>
        </w:rPr>
        <w:br/>
        <w:t>We thank you for raising the issue. *内容可能是好，也可能是坏。 </w:t>
      </w:r>
      <w:r w:rsidRPr="00AB4FD5">
        <w:rPr>
          <w:rFonts w:ascii="SimSun" w:hAnsi="SimSun"/>
          <w:color w:val="000000"/>
          <w:szCs w:val="21"/>
        </w:rPr>
        <w:br/>
        <w:t>您的建议将由……进行讨论。</w:t>
      </w:r>
      <w:r w:rsidRPr="00AB4FD5">
        <w:rPr>
          <w:rFonts w:ascii="SimSun" w:hAnsi="SimSun"/>
          <w:color w:val="000000"/>
          <w:szCs w:val="21"/>
        </w:rPr>
        <w:br/>
        <w:t>Your suggestions are being followed up by...</w:t>
      </w:r>
      <w:r w:rsidRPr="00AB4FD5">
        <w:rPr>
          <w:rFonts w:ascii="SimSun" w:hAnsi="SimSun"/>
          <w:color w:val="000000"/>
          <w:szCs w:val="21"/>
        </w:rPr>
        <w:br/>
        <w:t>Your suggestions are being followed up by our committee. (您的建议将在我们委员会进行讨论。</w:t>
      </w:r>
      <w:r w:rsidRPr="00AB4FD5">
        <w:rPr>
          <w:rFonts w:ascii="SimSun" w:hAnsi="SimSun"/>
          <w:color w:val="000000"/>
          <w:szCs w:val="21"/>
        </w:rPr>
        <w:br/>
        <w:t>Your suggestions are being reviewed by...</w:t>
      </w:r>
      <w:r w:rsidRPr="00AB4FD5">
        <w:rPr>
          <w:rFonts w:ascii="SimSun" w:hAnsi="SimSun"/>
          <w:color w:val="000000"/>
          <w:szCs w:val="21"/>
        </w:rPr>
        <w:br/>
      </w:r>
      <w:r w:rsidRPr="00AB4FD5">
        <w:rPr>
          <w:rFonts w:ascii="SimSun" w:hAnsi="SimSun"/>
          <w:color w:val="000000"/>
          <w:szCs w:val="21"/>
        </w:rPr>
        <w:br/>
        <w:t>●否定的回答</w:t>
      </w:r>
      <w:r w:rsidRPr="00AB4FD5">
        <w:rPr>
          <w:rFonts w:ascii="SimSun" w:hAnsi="SimSun"/>
          <w:color w:val="000000"/>
          <w:szCs w:val="21"/>
        </w:rPr>
        <w:br/>
        <w:t>我们希望您能理解我们这次行动的理由。</w:t>
      </w:r>
      <w:r w:rsidRPr="00AB4FD5">
        <w:rPr>
          <w:rFonts w:ascii="SimSun" w:hAnsi="SimSun"/>
          <w:color w:val="000000"/>
          <w:szCs w:val="21"/>
        </w:rPr>
        <w:br/>
        <w:t>We hope you will understand our reason for this action. *表达不利于对方的事情时，重要的是在表达方式上下工夫。 </w:t>
      </w:r>
      <w:r w:rsidRPr="00AB4FD5">
        <w:rPr>
          <w:rFonts w:ascii="SimSun" w:hAnsi="SimSun"/>
          <w:color w:val="000000"/>
          <w:szCs w:val="21"/>
        </w:rPr>
        <w:br/>
        <w:t>我们很难接受…… </w:t>
      </w:r>
      <w:r w:rsidRPr="00AB4FD5">
        <w:rPr>
          <w:rFonts w:ascii="SimSun" w:hAnsi="SimSun"/>
          <w:color w:val="000000"/>
          <w:szCs w:val="21"/>
        </w:rPr>
        <w:br/>
        <w:t>It would be difficult for us to accept... *还有商量余地的情况下。</w:t>
      </w:r>
      <w:r w:rsidRPr="00AB4FD5">
        <w:rPr>
          <w:rFonts w:ascii="SimSun" w:hAnsi="SimSun"/>
          <w:color w:val="000000"/>
          <w:szCs w:val="21"/>
        </w:rPr>
        <w:br/>
        <w:t>It would be difficult for us to accept the revision to our shipping schedule. (就我们的装船日程来说，再作修改会是很困难的。) </w:t>
      </w:r>
      <w:r w:rsidRPr="00AB4FD5">
        <w:rPr>
          <w:rFonts w:ascii="SimSun" w:hAnsi="SimSun"/>
          <w:color w:val="000000"/>
          <w:szCs w:val="21"/>
        </w:rPr>
        <w:br/>
        <w:t>非常遗憾，我们不能……</w:t>
      </w:r>
      <w:r w:rsidRPr="00AB4FD5">
        <w:rPr>
          <w:rFonts w:ascii="SimSun" w:hAnsi="SimSun"/>
          <w:color w:val="000000"/>
          <w:szCs w:val="21"/>
        </w:rPr>
        <w:br/>
        <w:t>We regret that we are unable to... *已没有商量的余地。</w:t>
      </w:r>
      <w:r w:rsidRPr="00AB4FD5">
        <w:rPr>
          <w:rFonts w:ascii="SimSun" w:hAnsi="SimSun"/>
          <w:color w:val="000000"/>
          <w:szCs w:val="21"/>
        </w:rPr>
        <w:br/>
        <w:t>We regret that we are unable to alter our pricing schedule. (很遗憾，我们不能更改价目表。) </w:t>
      </w:r>
      <w:r w:rsidRPr="00AB4FD5">
        <w:rPr>
          <w:rFonts w:ascii="SimSun" w:hAnsi="SimSun"/>
          <w:color w:val="000000"/>
          <w:szCs w:val="21"/>
        </w:rPr>
        <w:br/>
        <w:t>除……之外，没有选择的余地。</w:t>
      </w:r>
      <w:r w:rsidRPr="00AB4FD5">
        <w:rPr>
          <w:rFonts w:ascii="SimSun" w:hAnsi="SimSun"/>
          <w:color w:val="000000"/>
          <w:szCs w:val="21"/>
        </w:rPr>
        <w:br/>
        <w:t>We have no alternative but to... *用于最后阶段的信函中。alternative 是指“替代的手段、方法”。 </w:t>
      </w:r>
      <w:r w:rsidRPr="00AB4FD5">
        <w:rPr>
          <w:rFonts w:ascii="SimSun" w:hAnsi="SimSun"/>
          <w:color w:val="000000"/>
          <w:szCs w:val="21"/>
        </w:rPr>
        <w:br/>
        <w:t>因此，我们采取的立场是…… </w:t>
      </w:r>
      <w:r w:rsidRPr="00AB4FD5">
        <w:rPr>
          <w:rFonts w:ascii="SimSun" w:hAnsi="SimSun"/>
          <w:color w:val="000000"/>
          <w:szCs w:val="21"/>
        </w:rPr>
        <w:br/>
        <w:t>Consequently we are in the position to... *后接否定性的内容。consequently 表示“最终结果地”。</w:t>
      </w:r>
      <w:r w:rsidRPr="00AB4FD5">
        <w:rPr>
          <w:rFonts w:ascii="SimSun" w:hAnsi="SimSun"/>
          <w:color w:val="000000"/>
          <w:szCs w:val="21"/>
        </w:rPr>
        <w:br/>
      </w:r>
      <w:r w:rsidRPr="00AB4FD5">
        <w:rPr>
          <w:rFonts w:ascii="SimSun" w:hAnsi="SimSun"/>
          <w:color w:val="000000"/>
          <w:szCs w:val="21"/>
        </w:rPr>
        <w:br/>
        <w:t>●我方的行为和说明</w:t>
      </w:r>
      <w:r w:rsidRPr="00AB4FD5">
        <w:rPr>
          <w:rFonts w:ascii="SimSun" w:hAnsi="SimSun"/>
          <w:color w:val="000000"/>
          <w:szCs w:val="21"/>
        </w:rPr>
        <w:br/>
        <w:t>我非常高兴地向您推荐……</w:t>
      </w:r>
      <w:r w:rsidRPr="00AB4FD5">
        <w:rPr>
          <w:rFonts w:ascii="SimSun" w:hAnsi="SimSun"/>
          <w:color w:val="000000"/>
          <w:szCs w:val="21"/>
        </w:rPr>
        <w:br/>
        <w:t>We are pleased to recommend...to you.</w:t>
      </w:r>
      <w:r w:rsidRPr="00AB4FD5">
        <w:rPr>
          <w:rFonts w:ascii="SimSun" w:hAnsi="SimSun"/>
          <w:color w:val="000000"/>
          <w:szCs w:val="21"/>
        </w:rPr>
        <w:br/>
        <w:t>我们与……有非常亲密的关系。</w:t>
      </w:r>
      <w:r w:rsidRPr="00AB4FD5">
        <w:rPr>
          <w:rFonts w:ascii="SimSun" w:hAnsi="SimSun"/>
          <w:color w:val="000000"/>
          <w:szCs w:val="21"/>
        </w:rPr>
        <w:br/>
        <w:t>We work closely together with... </w:t>
      </w:r>
      <w:r w:rsidRPr="00AB4FD5">
        <w:rPr>
          <w:rFonts w:ascii="SimSun" w:hAnsi="SimSun"/>
          <w:color w:val="000000"/>
          <w:szCs w:val="21"/>
        </w:rPr>
        <w:br/>
        <w:t>我们已经得知……</w:t>
      </w:r>
      <w:r w:rsidRPr="00AB4FD5">
        <w:rPr>
          <w:rFonts w:ascii="SimSun" w:hAnsi="SimSun"/>
          <w:color w:val="000000"/>
          <w:szCs w:val="21"/>
        </w:rPr>
        <w:br/>
        <w:t>We are also told that... </w:t>
      </w:r>
      <w:r w:rsidRPr="00AB4FD5">
        <w:rPr>
          <w:rFonts w:ascii="SimSun" w:hAnsi="SimSun"/>
          <w:color w:val="000000"/>
          <w:szCs w:val="21"/>
        </w:rPr>
        <w:br/>
        <w:t>修改后规定…… </w:t>
      </w:r>
      <w:r w:rsidRPr="00AB4FD5">
        <w:rPr>
          <w:rFonts w:ascii="SimSun" w:hAnsi="SimSun"/>
          <w:color w:val="000000"/>
          <w:szCs w:val="21"/>
        </w:rPr>
        <w:br/>
        <w:t>The amendment provides that... *amendment “改正”。</w:t>
      </w:r>
      <w:r w:rsidRPr="00AB4FD5">
        <w:rPr>
          <w:rFonts w:ascii="SimSun" w:hAnsi="SimSun"/>
          <w:color w:val="000000"/>
          <w:szCs w:val="21"/>
        </w:rPr>
        <w:br/>
        <w:t>The amendment provides that you can no longer ship after the tenth of each month. (更改后的规定是每月10号以后不能装船。)</w:t>
      </w:r>
      <w:r w:rsidRPr="00AB4FD5">
        <w:rPr>
          <w:rFonts w:ascii="SimSun" w:hAnsi="SimSun"/>
          <w:color w:val="000000"/>
          <w:szCs w:val="21"/>
        </w:rPr>
        <w:br/>
        <w:t>以下的条件表明……</w:t>
      </w:r>
      <w:r w:rsidRPr="00AB4FD5">
        <w:rPr>
          <w:rFonts w:ascii="SimSun" w:hAnsi="SimSun"/>
          <w:color w:val="000000"/>
          <w:szCs w:val="21"/>
        </w:rPr>
        <w:br/>
        <w:t>The following conditions show that... *用于否定的内容时。</w:t>
      </w:r>
      <w:r w:rsidRPr="00AB4FD5">
        <w:rPr>
          <w:rFonts w:ascii="SimSun" w:hAnsi="SimSun"/>
          <w:color w:val="000000"/>
          <w:szCs w:val="21"/>
        </w:rPr>
        <w:br/>
        <w:t>The following conditions show that each shipment must arrive before noon. (以下的条件表明各种货物必须在正午以前送到。) </w:t>
      </w:r>
      <w:r w:rsidRPr="00AB4FD5">
        <w:rPr>
          <w:rFonts w:ascii="SimSun" w:hAnsi="SimSun"/>
          <w:color w:val="000000"/>
          <w:szCs w:val="21"/>
        </w:rPr>
        <w:br/>
        <w:t>这种变更意味着将会推迟…… </w:t>
      </w:r>
      <w:r w:rsidRPr="00AB4FD5">
        <w:rPr>
          <w:rFonts w:ascii="SimSun" w:hAnsi="SimSun"/>
          <w:color w:val="000000"/>
          <w:szCs w:val="21"/>
        </w:rPr>
        <w:br/>
        <w:t>The effect of this change will be to delay...</w:t>
      </w:r>
      <w:r w:rsidRPr="00AB4FD5">
        <w:rPr>
          <w:rFonts w:ascii="SimSun" w:hAnsi="SimSun"/>
          <w:color w:val="000000"/>
          <w:szCs w:val="21"/>
        </w:rPr>
        <w:br/>
      </w:r>
      <w:r w:rsidRPr="00AB4FD5">
        <w:rPr>
          <w:rFonts w:ascii="SimSun" w:hAnsi="SimSun"/>
          <w:color w:val="000000"/>
          <w:szCs w:val="21"/>
        </w:rPr>
        <w:br/>
        <w:t>●表明谢意和希望</w:t>
      </w:r>
      <w:r w:rsidRPr="00AB4FD5">
        <w:rPr>
          <w:rFonts w:ascii="SimSun" w:hAnsi="SimSun"/>
          <w:color w:val="000000"/>
          <w:szCs w:val="21"/>
        </w:rPr>
        <w:br/>
        <w:t>我们非常感谢本次交易和…… </w:t>
      </w:r>
      <w:r w:rsidRPr="00AB4FD5">
        <w:rPr>
          <w:rFonts w:ascii="SimSun" w:hAnsi="SimSun"/>
          <w:color w:val="000000"/>
          <w:szCs w:val="21"/>
        </w:rPr>
        <w:br/>
        <w:t>We appreciate your business and...</w:t>
      </w:r>
      <w:r w:rsidRPr="00AB4FD5">
        <w:rPr>
          <w:rFonts w:ascii="SimSun" w:hAnsi="SimSun"/>
          <w:color w:val="000000"/>
          <w:szCs w:val="21"/>
        </w:rPr>
        <w:br/>
        <w:t>We appreciate your patronage and... </w:t>
      </w:r>
      <w:r w:rsidRPr="00AB4FD5">
        <w:rPr>
          <w:rFonts w:ascii="SimSun" w:hAnsi="SimSun"/>
          <w:color w:val="000000"/>
          <w:szCs w:val="21"/>
        </w:rPr>
        <w:br/>
        <w:t>……还有对贵方的友好表示感谢。</w:t>
      </w:r>
      <w:r w:rsidRPr="00AB4FD5">
        <w:rPr>
          <w:rFonts w:ascii="SimSun" w:hAnsi="SimSun"/>
          <w:color w:val="000000"/>
          <w:szCs w:val="21"/>
        </w:rPr>
        <w:br/>
        <w:t>..., and wish to thank you for your kindness. </w:t>
      </w:r>
      <w:r w:rsidRPr="00AB4FD5">
        <w:rPr>
          <w:rFonts w:ascii="SimSun" w:hAnsi="SimSun"/>
          <w:color w:val="000000"/>
          <w:szCs w:val="21"/>
        </w:rPr>
        <w:br/>
        <w:t>我们非常感谢你们提供的意见。</w:t>
      </w:r>
      <w:r w:rsidRPr="00AB4FD5">
        <w:rPr>
          <w:rFonts w:ascii="SimSun" w:hAnsi="SimSun"/>
          <w:color w:val="000000"/>
          <w:szCs w:val="21"/>
        </w:rPr>
        <w:br/>
        <w:t>We would appreciate receiving your comments.</w:t>
      </w:r>
      <w:r w:rsidRPr="00AB4FD5">
        <w:rPr>
          <w:rFonts w:ascii="SimSun" w:hAnsi="SimSun"/>
          <w:color w:val="000000"/>
          <w:szCs w:val="21"/>
        </w:rPr>
        <w:br/>
        <w:t>We would appreciate it if you could send us your comments. </w:t>
      </w:r>
      <w:r w:rsidRPr="00AB4FD5">
        <w:rPr>
          <w:rFonts w:ascii="SimSun" w:hAnsi="SimSun"/>
          <w:color w:val="000000"/>
          <w:szCs w:val="21"/>
        </w:rPr>
        <w:br/>
        <w:t>我们非常欢迎你们提出宝贵意见。</w:t>
      </w:r>
      <w:r w:rsidRPr="00AB4FD5">
        <w:rPr>
          <w:rFonts w:ascii="SimSun" w:hAnsi="SimSun"/>
          <w:color w:val="000000"/>
          <w:szCs w:val="21"/>
        </w:rPr>
        <w:br/>
        <w:t>We shall be interested in receiving your comments.</w:t>
      </w:r>
      <w:r w:rsidRPr="00AB4FD5">
        <w:rPr>
          <w:rFonts w:ascii="SimSun" w:hAnsi="SimSun"/>
          <w:color w:val="000000"/>
          <w:szCs w:val="21"/>
        </w:rPr>
        <w:br/>
        <w:t>We shall be interested in hearing your comments.</w:t>
      </w:r>
      <w:r w:rsidRPr="00AB4FD5">
        <w:rPr>
          <w:rFonts w:ascii="SimSun" w:hAnsi="SimSun"/>
          <w:color w:val="000000"/>
          <w:szCs w:val="21"/>
        </w:rPr>
        <w:br/>
      </w:r>
      <w:r w:rsidRPr="00AB4FD5">
        <w:rPr>
          <w:rFonts w:ascii="SimSun" w:hAnsi="SimSun"/>
          <w:color w:val="000000"/>
          <w:szCs w:val="21"/>
        </w:rPr>
        <w:br/>
        <w:t>●显示热情和诚意</w:t>
      </w:r>
      <w:r w:rsidRPr="00AB4FD5">
        <w:rPr>
          <w:rFonts w:ascii="SimSun" w:hAnsi="SimSun"/>
          <w:color w:val="000000"/>
          <w:szCs w:val="21"/>
        </w:rPr>
        <w:br/>
        <w:t>我们确信…… </w:t>
      </w:r>
      <w:r w:rsidRPr="00AB4FD5">
        <w:rPr>
          <w:rFonts w:ascii="SimSun" w:hAnsi="SimSun"/>
          <w:color w:val="000000"/>
          <w:szCs w:val="21"/>
        </w:rPr>
        <w:br/>
        <w:t>We are confident that... *confident “确信的”。 </w:t>
      </w:r>
      <w:r w:rsidRPr="00AB4FD5">
        <w:rPr>
          <w:rFonts w:ascii="SimSun" w:hAnsi="SimSun"/>
          <w:color w:val="000000"/>
          <w:szCs w:val="21"/>
        </w:rPr>
        <w:br/>
        <w:t>我们就……的可能性表示极大的热忱。</w:t>
      </w:r>
      <w:r w:rsidRPr="00AB4FD5">
        <w:rPr>
          <w:rFonts w:ascii="SimSun" w:hAnsi="SimSun"/>
          <w:color w:val="000000"/>
          <w:szCs w:val="21"/>
        </w:rPr>
        <w:br/>
        <w:t>We are enthusiastic over the possibilities of... *enthusiastic “热心的，狂热的”。 </w:t>
      </w:r>
      <w:r w:rsidRPr="00AB4FD5">
        <w:rPr>
          <w:rFonts w:ascii="SimSun" w:hAnsi="SimSun"/>
          <w:color w:val="000000"/>
          <w:szCs w:val="21"/>
        </w:rPr>
        <w:br/>
        <w:t>我们非常欢迎此事有所发展。</w:t>
      </w:r>
      <w:r w:rsidRPr="00AB4FD5">
        <w:rPr>
          <w:rFonts w:ascii="SimSun" w:hAnsi="SimSun"/>
          <w:color w:val="000000"/>
          <w:szCs w:val="21"/>
        </w:rPr>
        <w:br/>
        <w:t>We welcome this development very much. *development “(形势等)进展，发展”。 </w:t>
      </w:r>
      <w:r w:rsidRPr="00AB4FD5">
        <w:rPr>
          <w:rFonts w:ascii="SimSun" w:hAnsi="SimSun"/>
          <w:color w:val="000000"/>
          <w:szCs w:val="21"/>
        </w:rPr>
        <w:br/>
        <w:t>我们将继续做我们所能做的一切。</w:t>
      </w:r>
      <w:r w:rsidRPr="00AB4FD5">
        <w:rPr>
          <w:rFonts w:ascii="SimSun" w:hAnsi="SimSun"/>
          <w:color w:val="000000"/>
          <w:szCs w:val="21"/>
        </w:rPr>
        <w:br/>
        <w:t>We will continue to do all we can to...</w:t>
      </w:r>
      <w:r w:rsidRPr="00AB4FD5">
        <w:rPr>
          <w:rFonts w:ascii="SimSun" w:hAnsi="SimSun"/>
          <w:color w:val="000000"/>
          <w:szCs w:val="21"/>
        </w:rPr>
        <w:br/>
        <w:t>We will continue to do all we can to develop a stronger working relationship between our companies. (为了使我们两家公司的商务关系更加紧密，我们将做出我们所能做的一切。) </w:t>
      </w:r>
      <w:r w:rsidRPr="00AB4FD5">
        <w:rPr>
          <w:rFonts w:ascii="SimSun" w:hAnsi="SimSun"/>
          <w:color w:val="000000"/>
          <w:szCs w:val="21"/>
        </w:rPr>
        <w:br/>
        <w:t>我们将竭尽全力地……</w:t>
      </w:r>
      <w:r w:rsidRPr="00AB4FD5">
        <w:rPr>
          <w:rFonts w:ascii="SimSun" w:hAnsi="SimSun"/>
          <w:color w:val="000000"/>
          <w:szCs w:val="21"/>
        </w:rPr>
        <w:br/>
        <w:t>We will do our utmost to... utmost “最大限度”。</w:t>
      </w:r>
      <w:r w:rsidRPr="00AB4FD5">
        <w:rPr>
          <w:rFonts w:ascii="SimSun" w:hAnsi="SimSun"/>
          <w:color w:val="000000"/>
          <w:szCs w:val="21"/>
        </w:rPr>
        <w:br/>
        <w:t>We will do our utmost to develop new markets. (为开发新市场我们将竭尽全力。) </w:t>
      </w:r>
      <w:r w:rsidRPr="00AB4FD5">
        <w:rPr>
          <w:rFonts w:ascii="SimSun" w:hAnsi="SimSun"/>
          <w:color w:val="000000"/>
          <w:szCs w:val="21"/>
        </w:rPr>
        <w:br/>
        <w:t>为了扩大……，我们将付出最大的努力。</w:t>
      </w:r>
      <w:r w:rsidRPr="00AB4FD5">
        <w:rPr>
          <w:rFonts w:ascii="SimSun" w:hAnsi="SimSun"/>
          <w:color w:val="000000"/>
          <w:szCs w:val="21"/>
        </w:rPr>
        <w:br/>
        <w:t>We shall do whatever we can to extend...</w:t>
      </w:r>
      <w:r w:rsidRPr="00AB4FD5">
        <w:rPr>
          <w:rFonts w:ascii="SimSun" w:hAnsi="SimSun"/>
          <w:color w:val="000000"/>
          <w:szCs w:val="21"/>
        </w:rPr>
        <w:br/>
        <w:t>We shall do whatever we can to extend our service. (为了扩大服务，我们将付出最大的努力。) </w:t>
      </w:r>
      <w:r w:rsidRPr="00AB4FD5">
        <w:rPr>
          <w:rFonts w:ascii="SimSun" w:hAnsi="SimSun"/>
          <w:color w:val="000000"/>
          <w:szCs w:val="21"/>
        </w:rPr>
        <w:br/>
        <w:t>我们将一直地努力提供给您我们最优惠价格。</w:t>
      </w:r>
      <w:r w:rsidRPr="00AB4FD5">
        <w:rPr>
          <w:rFonts w:ascii="SimSun" w:hAnsi="SimSun"/>
          <w:color w:val="000000"/>
          <w:szCs w:val="21"/>
        </w:rPr>
        <w:br/>
        <w:t>We will always endeavor to offer you our most favorable rates. *endeavor “认真地努力”。 </w:t>
      </w:r>
      <w:r w:rsidRPr="00AB4FD5">
        <w:rPr>
          <w:rFonts w:ascii="SimSun" w:hAnsi="SimSun"/>
          <w:color w:val="000000"/>
          <w:szCs w:val="21"/>
        </w:rPr>
        <w:br/>
        <w:t>就……一事，请您尽管放心。</w:t>
      </w:r>
      <w:r w:rsidRPr="00AB4FD5">
        <w:rPr>
          <w:rFonts w:ascii="SimSun" w:hAnsi="SimSun"/>
          <w:color w:val="000000"/>
          <w:szCs w:val="21"/>
        </w:rPr>
        <w:br/>
        <w:t>You may rest assured that... *rest assured 为短语，“放心”。</w:t>
      </w:r>
      <w:r w:rsidRPr="00AB4FD5">
        <w:rPr>
          <w:rFonts w:ascii="SimSun" w:hAnsi="SimSun"/>
          <w:color w:val="000000"/>
          <w:szCs w:val="21"/>
        </w:rPr>
        <w:br/>
        <w:t>You may rest assured that your shipment will arrive on time. (贵公司的货物将按时到达，请放心。)</w:t>
      </w:r>
      <w:r w:rsidRPr="00AB4FD5">
        <w:rPr>
          <w:rFonts w:ascii="SimSun" w:hAnsi="SimSun"/>
          <w:color w:val="000000"/>
          <w:szCs w:val="21"/>
        </w:rPr>
        <w:br/>
        <w:t>You may be certain that...</w:t>
      </w:r>
      <w:r w:rsidRPr="00AB4FD5">
        <w:rPr>
          <w:rFonts w:ascii="SimSun" w:hAnsi="SimSun"/>
          <w:color w:val="000000"/>
          <w:szCs w:val="21"/>
        </w:rPr>
        <w:br/>
      </w:r>
      <w:r w:rsidRPr="00AB4FD5">
        <w:rPr>
          <w:rFonts w:ascii="SimSun" w:hAnsi="SimSun"/>
          <w:color w:val="000000"/>
          <w:szCs w:val="21"/>
        </w:rPr>
        <w:br/>
        <w:t>●通知、希望得到通知</w:t>
      </w:r>
      <w:r w:rsidRPr="00AB4FD5">
        <w:rPr>
          <w:rFonts w:ascii="SimSun" w:hAnsi="SimSun"/>
          <w:color w:val="000000"/>
          <w:szCs w:val="21"/>
        </w:rPr>
        <w:br/>
        <w:t>我们希望就此事今后经常保持联系。</w:t>
      </w:r>
      <w:r w:rsidRPr="00AB4FD5">
        <w:rPr>
          <w:rFonts w:ascii="SimSun" w:hAnsi="SimSun"/>
          <w:color w:val="000000"/>
          <w:szCs w:val="21"/>
        </w:rPr>
        <w:br/>
        <w:t>We wish to keep you fully informed on this matter.</w:t>
      </w:r>
      <w:r w:rsidRPr="00AB4FD5">
        <w:rPr>
          <w:rFonts w:ascii="SimSun" w:hAnsi="SimSun"/>
          <w:color w:val="000000"/>
          <w:szCs w:val="21"/>
        </w:rPr>
        <w:br/>
        <w:t>We wish to keep you fully posted on this matter. </w:t>
      </w:r>
      <w:r w:rsidRPr="00AB4FD5">
        <w:rPr>
          <w:rFonts w:ascii="SimSun" w:hAnsi="SimSun"/>
          <w:color w:val="000000"/>
          <w:szCs w:val="21"/>
        </w:rPr>
        <w:br/>
        <w:t>在本项目实行之际，烦请通知我们一声。</w:t>
      </w:r>
      <w:r w:rsidRPr="00AB4FD5">
        <w:rPr>
          <w:rFonts w:ascii="SimSun" w:hAnsi="SimSun"/>
          <w:color w:val="000000"/>
          <w:szCs w:val="21"/>
        </w:rPr>
        <w:br/>
        <w:t>Kindly inform us when this is put into effect. *put into effect “实施，实行”。</w:t>
      </w:r>
      <w:r w:rsidRPr="00AB4FD5">
        <w:rPr>
          <w:rFonts w:ascii="SimSun" w:hAnsi="SimSun"/>
          <w:color w:val="000000"/>
          <w:szCs w:val="21"/>
        </w:rPr>
        <w:br/>
        <w:t>Kindly notify us when this is put into effect.</w:t>
      </w:r>
      <w:r w:rsidRPr="00AB4FD5">
        <w:rPr>
          <w:rFonts w:ascii="SimSun" w:hAnsi="SimSun"/>
          <w:color w:val="000000"/>
          <w:szCs w:val="21"/>
        </w:rPr>
        <w:br/>
        <w:t>Please let us know when this is put into effect.</w:t>
      </w:r>
      <w:r w:rsidRPr="00AB4FD5">
        <w:rPr>
          <w:rFonts w:ascii="SimSun" w:hAnsi="SimSun"/>
          <w:color w:val="000000"/>
          <w:szCs w:val="21"/>
        </w:rPr>
        <w:br/>
      </w:r>
      <w:r w:rsidRPr="00AB4FD5">
        <w:rPr>
          <w:rFonts w:ascii="SimSun" w:hAnsi="SimSun"/>
          <w:color w:val="000000"/>
          <w:szCs w:val="21"/>
        </w:rPr>
        <w:br/>
        <w:t>●对否定性回答的补充</w:t>
      </w:r>
      <w:r w:rsidRPr="00AB4FD5">
        <w:rPr>
          <w:rFonts w:ascii="SimSun" w:hAnsi="SimSun"/>
          <w:color w:val="000000"/>
          <w:szCs w:val="21"/>
        </w:rPr>
        <w:br/>
        <w:t>我们相信您能够理解我们的立场。</w:t>
      </w:r>
      <w:r w:rsidRPr="00AB4FD5">
        <w:rPr>
          <w:rFonts w:ascii="SimSun" w:hAnsi="SimSun"/>
          <w:color w:val="000000"/>
          <w:szCs w:val="21"/>
        </w:rPr>
        <w:br/>
        <w:t>We feel certain you will understand our position in this matter. </w:t>
      </w:r>
      <w:r w:rsidRPr="00AB4FD5">
        <w:rPr>
          <w:rFonts w:ascii="SimSun" w:hAnsi="SimSun"/>
          <w:color w:val="000000"/>
          <w:szCs w:val="21"/>
        </w:rPr>
        <w:br/>
        <w:t>尽管如此，我们将做我们所能做的一切……</w:t>
      </w:r>
      <w:r w:rsidRPr="00AB4FD5">
        <w:rPr>
          <w:rFonts w:ascii="SimSun" w:hAnsi="SimSun"/>
          <w:color w:val="000000"/>
          <w:szCs w:val="21"/>
        </w:rPr>
        <w:br/>
        <w:t>Nevertheless, we will do everything we can to... *nevertheless “然而，尽管如此”。 </w:t>
      </w:r>
      <w:r w:rsidRPr="00AB4FD5">
        <w:rPr>
          <w:rFonts w:ascii="SimSun" w:hAnsi="SimSun"/>
          <w:color w:val="000000"/>
          <w:szCs w:val="21"/>
        </w:rPr>
        <w:br/>
        <w:t>对于……，就我们来说，没有异议。 </w:t>
      </w:r>
      <w:r w:rsidRPr="00AB4FD5">
        <w:rPr>
          <w:rFonts w:ascii="SimSun" w:hAnsi="SimSun"/>
          <w:color w:val="000000"/>
          <w:szCs w:val="21"/>
        </w:rPr>
        <w:br/>
        <w:t>There is no objection, as far as we are concerned, in...</w:t>
      </w:r>
      <w:r w:rsidRPr="00AB4FD5">
        <w:rPr>
          <w:rFonts w:ascii="SimSun" w:hAnsi="SimSun"/>
          <w:color w:val="000000"/>
          <w:szCs w:val="21"/>
        </w:rPr>
        <w:br/>
        <w:t>There is no objection, as far as we are concerned, in raising the prices. (就提高价格一事，我们完全没有异议。) </w:t>
      </w:r>
      <w:r w:rsidRPr="00AB4FD5">
        <w:rPr>
          <w:rFonts w:ascii="SimSun" w:hAnsi="SimSun"/>
          <w:color w:val="000000"/>
          <w:szCs w:val="21"/>
        </w:rPr>
        <w:br/>
        <w:t>为作为今后的参考，我们已将此事存入了我们的文档。</w:t>
      </w:r>
      <w:r w:rsidRPr="00AB4FD5">
        <w:rPr>
          <w:rFonts w:ascii="SimSun" w:hAnsi="SimSun"/>
          <w:color w:val="000000"/>
          <w:szCs w:val="21"/>
        </w:rPr>
        <w:br/>
        <w:t>These have been placed into our files for future reference. *for future reference 表示“为了作为今后的参考”。</w:t>
      </w:r>
    </w:p>
    <w:p w:rsidR="007E730F" w:rsidRPr="00AB4FD5" w:rsidRDefault="007E730F" w:rsidP="007E730F">
      <w:pPr>
        <w:pStyle w:val="Heading1"/>
        <w:spacing w:before="120" w:after="120"/>
        <w:rPr>
          <w:rFonts w:ascii="SimSun" w:hAnsi="SimSun"/>
          <w:color w:val="000000"/>
          <w:sz w:val="24"/>
          <w:szCs w:val="21"/>
        </w:rPr>
      </w:pPr>
      <w:bookmarkStart w:id="38" w:name="_Toc7167170"/>
      <w:r w:rsidRPr="00AB4FD5">
        <w:rPr>
          <w:rFonts w:ascii="SimSun" w:hAnsi="SimSun" w:hint="eastAsia"/>
          <w:color w:val="000000"/>
          <w:sz w:val="24"/>
          <w:szCs w:val="21"/>
        </w:rPr>
        <w:t>[口语8000句-37](商业信函用语)结束</w:t>
      </w:r>
      <w:bookmarkEnd w:id="38"/>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(商业信函用语)结束部分</w:t>
      </w:r>
      <w:r w:rsidRPr="00AB4FD5">
        <w:rPr>
          <w:rFonts w:ascii="SimSun" w:hAnsi="SimSun"/>
          <w:color w:val="000000"/>
          <w:szCs w:val="21"/>
        </w:rPr>
        <w:br/>
      </w:r>
      <w:r w:rsidRPr="00AB4FD5">
        <w:rPr>
          <w:rFonts w:ascii="SimSun" w:hAnsi="SimSun"/>
          <w:color w:val="000000"/>
          <w:szCs w:val="21"/>
        </w:rPr>
        <w:br/>
        <w:t>结束段落 边总结信函，边向对方抛“球”，以便联系到下次行动。</w:t>
      </w:r>
      <w:r w:rsidRPr="00AB4FD5">
        <w:rPr>
          <w:rFonts w:ascii="SimSun" w:hAnsi="SimSun"/>
          <w:color w:val="000000"/>
          <w:szCs w:val="21"/>
        </w:rPr>
        <w:br/>
        <w:t>●请求回函</w:t>
      </w:r>
      <w:r w:rsidRPr="00AB4FD5">
        <w:rPr>
          <w:rFonts w:ascii="SimSun" w:hAnsi="SimSun"/>
          <w:color w:val="000000"/>
          <w:szCs w:val="21"/>
        </w:rPr>
        <w:br/>
        <w:t>如能尽早回复，我们将不胜感激。</w:t>
      </w:r>
      <w:r w:rsidRPr="00AB4FD5">
        <w:rPr>
          <w:rFonts w:ascii="SimSun" w:hAnsi="SimSun"/>
          <w:color w:val="000000"/>
          <w:szCs w:val="21"/>
        </w:rPr>
        <w:br/>
        <w:t>We would appreciate an early reply. *比较直率的表达方式，要注意是发给谁的。 </w:t>
      </w:r>
      <w:r w:rsidRPr="00AB4FD5">
        <w:rPr>
          <w:rFonts w:ascii="SimSun" w:hAnsi="SimSun"/>
          <w:color w:val="000000"/>
          <w:szCs w:val="21"/>
        </w:rPr>
        <w:br/>
        <w:t>我们期待着您满意的回答。</w:t>
      </w:r>
      <w:r w:rsidRPr="00AB4FD5">
        <w:rPr>
          <w:rFonts w:ascii="SimSun" w:hAnsi="SimSun"/>
          <w:color w:val="000000"/>
          <w:szCs w:val="21"/>
        </w:rPr>
        <w:br/>
        <w:t>We look forward to your favorable reply. *也可用于客人。favorable 表示“好意的，喜欢的”。</w:t>
      </w:r>
      <w:r w:rsidRPr="00AB4FD5">
        <w:rPr>
          <w:rFonts w:ascii="SimSun" w:hAnsi="SimSun"/>
          <w:color w:val="000000"/>
          <w:szCs w:val="21"/>
        </w:rPr>
        <w:br/>
        <w:t>我们盼望着不久能听到您的回音。</w:t>
      </w:r>
      <w:r w:rsidRPr="00AB4FD5">
        <w:rPr>
          <w:rFonts w:ascii="SimSun" w:hAnsi="SimSun"/>
          <w:color w:val="000000"/>
          <w:szCs w:val="21"/>
        </w:rPr>
        <w:br/>
        <w:t>We look forward to hearing from you soon.</w:t>
      </w:r>
      <w:r w:rsidRPr="00AB4FD5">
        <w:rPr>
          <w:rFonts w:ascii="SimSun" w:hAnsi="SimSun"/>
          <w:color w:val="000000"/>
          <w:szCs w:val="21"/>
        </w:rPr>
        <w:br/>
        <w:t>如果就此事您能尽早回信的话，我们将衷心感谢。 </w:t>
      </w:r>
      <w:r w:rsidRPr="00AB4FD5">
        <w:rPr>
          <w:rFonts w:ascii="SimSun" w:hAnsi="SimSun"/>
          <w:color w:val="000000"/>
          <w:szCs w:val="21"/>
        </w:rPr>
        <w:br/>
        <w:t>Your prompt attention to this matter will be appreciated. *prompt “迅速的，敏捷的”。</w:t>
      </w:r>
      <w:r w:rsidRPr="00AB4FD5">
        <w:rPr>
          <w:rFonts w:ascii="SimSun" w:hAnsi="SimSun"/>
          <w:color w:val="000000"/>
          <w:szCs w:val="21"/>
        </w:rPr>
        <w:br/>
        <w:t>Your prompt attention in this matter will be appreciated. </w:t>
      </w:r>
      <w:r w:rsidRPr="00AB4FD5">
        <w:rPr>
          <w:rFonts w:ascii="SimSun" w:hAnsi="SimSun"/>
          <w:color w:val="000000"/>
          <w:szCs w:val="21"/>
        </w:rPr>
        <w:br/>
        <w:t>回信请寄到上述地址。</w:t>
      </w:r>
      <w:r w:rsidRPr="00AB4FD5">
        <w:rPr>
          <w:rFonts w:ascii="SimSun" w:hAnsi="SimSun"/>
          <w:color w:val="000000"/>
          <w:szCs w:val="21"/>
        </w:rPr>
        <w:br/>
        <w:t>Please write us at the above address.</w:t>
      </w:r>
      <w:r w:rsidRPr="00AB4FD5">
        <w:rPr>
          <w:rFonts w:ascii="SimSun" w:hAnsi="SimSun"/>
          <w:color w:val="000000"/>
          <w:szCs w:val="21"/>
        </w:rPr>
        <w:br/>
      </w:r>
      <w:r w:rsidRPr="00AB4FD5">
        <w:rPr>
          <w:rFonts w:ascii="SimSun" w:hAnsi="SimSun"/>
          <w:color w:val="000000"/>
          <w:szCs w:val="21"/>
        </w:rPr>
        <w:br/>
        <w:t>●请多关照</w:t>
      </w:r>
      <w:r w:rsidRPr="00AB4FD5">
        <w:rPr>
          <w:rFonts w:ascii="SimSun" w:hAnsi="SimSun"/>
          <w:color w:val="000000"/>
          <w:szCs w:val="21"/>
        </w:rPr>
        <w:br/>
        <w:t>我们希望您能…… </w:t>
      </w:r>
      <w:r w:rsidRPr="00AB4FD5">
        <w:rPr>
          <w:rFonts w:ascii="SimSun" w:hAnsi="SimSun"/>
          <w:color w:val="000000"/>
          <w:szCs w:val="21"/>
        </w:rPr>
        <w:br/>
        <w:t>We hope that you will... </w:t>
      </w:r>
      <w:r w:rsidRPr="00AB4FD5">
        <w:rPr>
          <w:rFonts w:ascii="SimSun" w:hAnsi="SimSun"/>
          <w:color w:val="000000"/>
          <w:szCs w:val="21"/>
        </w:rPr>
        <w:br/>
        <w:t>在此方面如果能够得到您的合作我将非常感谢。</w:t>
      </w:r>
      <w:r w:rsidRPr="00AB4FD5">
        <w:rPr>
          <w:rFonts w:ascii="SimSun" w:hAnsi="SimSun"/>
          <w:color w:val="000000"/>
          <w:szCs w:val="21"/>
        </w:rPr>
        <w:br/>
        <w:t>Your kind cooperation in this respect is greatly appreciated.</w:t>
      </w:r>
      <w:r w:rsidRPr="00AB4FD5">
        <w:rPr>
          <w:rFonts w:ascii="SimSun" w:hAnsi="SimSun"/>
          <w:color w:val="000000"/>
          <w:szCs w:val="21"/>
        </w:rPr>
        <w:br/>
        <w:t>Your kind cooperation on this issue is greatly appreciated. </w:t>
      </w:r>
      <w:r w:rsidRPr="00AB4FD5">
        <w:rPr>
          <w:rFonts w:ascii="SimSun" w:hAnsi="SimSun"/>
          <w:color w:val="000000"/>
          <w:szCs w:val="21"/>
        </w:rPr>
        <w:br/>
        <w:t>我们希望能够继续得到你们的合作和支持。</w:t>
      </w:r>
      <w:r w:rsidRPr="00AB4FD5">
        <w:rPr>
          <w:rFonts w:ascii="SimSun" w:hAnsi="SimSun"/>
          <w:color w:val="000000"/>
          <w:szCs w:val="21"/>
        </w:rPr>
        <w:br/>
        <w:t>We hope we can count on your continued cooperation and support. *只限用在对方比较熟悉的情况下。count on “指望”。 </w:t>
      </w:r>
      <w:r w:rsidRPr="00AB4FD5">
        <w:rPr>
          <w:rFonts w:ascii="SimSun" w:hAnsi="SimSun"/>
          <w:color w:val="000000"/>
          <w:szCs w:val="21"/>
        </w:rPr>
        <w:br/>
        <w:t>我们期待着您的……</w:t>
      </w:r>
      <w:r w:rsidRPr="00AB4FD5">
        <w:rPr>
          <w:rFonts w:ascii="SimSun" w:hAnsi="SimSun"/>
          <w:color w:val="000000"/>
          <w:szCs w:val="21"/>
        </w:rPr>
        <w:br/>
        <w:t>We look forward to your... </w:t>
      </w:r>
      <w:r w:rsidRPr="00AB4FD5">
        <w:rPr>
          <w:rFonts w:ascii="SimSun" w:hAnsi="SimSun"/>
          <w:color w:val="000000"/>
          <w:szCs w:val="21"/>
        </w:rPr>
        <w:br/>
        <w:t>我们确信我们的请求将……</w:t>
      </w:r>
      <w:r w:rsidRPr="00AB4FD5">
        <w:rPr>
          <w:rFonts w:ascii="SimSun" w:hAnsi="SimSun"/>
          <w:color w:val="000000"/>
          <w:szCs w:val="21"/>
        </w:rPr>
        <w:br/>
        <w:t>We trust our request will... *trust 包含了hope(希望)和believe(相信)两个词的意义。</w:t>
      </w:r>
      <w:r w:rsidRPr="00AB4FD5">
        <w:rPr>
          <w:rFonts w:ascii="SimSun" w:hAnsi="SimSun"/>
          <w:color w:val="000000"/>
          <w:szCs w:val="21"/>
        </w:rPr>
        <w:br/>
      </w:r>
      <w:r w:rsidRPr="00AB4FD5">
        <w:rPr>
          <w:rFonts w:ascii="SimSun" w:hAnsi="SimSun"/>
          <w:color w:val="000000"/>
          <w:szCs w:val="21"/>
        </w:rPr>
        <w:br/>
        <w:t>●表明热情、诚意；要求合作</w:t>
      </w:r>
      <w:r w:rsidRPr="00AB4FD5">
        <w:rPr>
          <w:rFonts w:ascii="SimSun" w:hAnsi="SimSun"/>
          <w:color w:val="000000"/>
          <w:szCs w:val="21"/>
        </w:rPr>
        <w:br/>
        <w:t>我们期待着当……的那一刻。</w:t>
      </w:r>
      <w:r w:rsidRPr="00AB4FD5">
        <w:rPr>
          <w:rFonts w:ascii="SimSun" w:hAnsi="SimSun"/>
          <w:color w:val="000000"/>
          <w:szCs w:val="21"/>
        </w:rPr>
        <w:br/>
        <w:t>We are looking forward to the time when... </w:t>
      </w:r>
      <w:r w:rsidRPr="00AB4FD5">
        <w:rPr>
          <w:rFonts w:ascii="SimSun" w:hAnsi="SimSun"/>
          <w:color w:val="000000"/>
          <w:szCs w:val="21"/>
        </w:rPr>
        <w:br/>
        <w:t>请您不必客气，尽管与我们联系。</w:t>
      </w:r>
      <w:r w:rsidRPr="00AB4FD5">
        <w:rPr>
          <w:rFonts w:ascii="SimSun" w:hAnsi="SimSun"/>
          <w:color w:val="000000"/>
          <w:szCs w:val="21"/>
        </w:rPr>
        <w:br/>
        <w:t>Please do not hesitate to contact us. *hesitate “犹豫，踌躇”。</w:t>
      </w:r>
      <w:r w:rsidRPr="00AB4FD5">
        <w:rPr>
          <w:rFonts w:ascii="SimSun" w:hAnsi="SimSun"/>
          <w:color w:val="000000"/>
          <w:szCs w:val="21"/>
        </w:rPr>
        <w:br/>
        <w:t>Please do not hesitate to call us. </w:t>
      </w:r>
      <w:r w:rsidRPr="00AB4FD5">
        <w:rPr>
          <w:rFonts w:ascii="SimSun" w:hAnsi="SimSun"/>
          <w:color w:val="000000"/>
          <w:szCs w:val="21"/>
        </w:rPr>
        <w:br/>
        <w:t>我们渴望在……方面给您以援助。</w:t>
      </w:r>
      <w:r w:rsidRPr="00AB4FD5">
        <w:rPr>
          <w:rFonts w:ascii="SimSun" w:hAnsi="SimSun"/>
          <w:color w:val="000000"/>
          <w:szCs w:val="21"/>
        </w:rPr>
        <w:br/>
        <w:t>We are always anxious to assist you in... *be anxious to “渴望，想……”。</w:t>
      </w:r>
      <w:r w:rsidRPr="00AB4FD5">
        <w:rPr>
          <w:rFonts w:ascii="SimSun" w:hAnsi="SimSun"/>
          <w:color w:val="000000"/>
          <w:szCs w:val="21"/>
        </w:rPr>
        <w:br/>
        <w:t>We are always willing to assist you in... </w:t>
      </w:r>
      <w:r w:rsidRPr="00AB4FD5">
        <w:rPr>
          <w:rFonts w:ascii="SimSun" w:hAnsi="SimSun"/>
          <w:color w:val="000000"/>
          <w:szCs w:val="21"/>
        </w:rPr>
        <w:br/>
        <w:t>如果您有什么问题的话，请不必客气，尽管与我们联系。</w:t>
      </w:r>
      <w:r w:rsidRPr="00AB4FD5">
        <w:rPr>
          <w:rFonts w:ascii="SimSun" w:hAnsi="SimSun"/>
          <w:color w:val="000000"/>
          <w:szCs w:val="21"/>
        </w:rPr>
        <w:br/>
        <w:t>Should you have any questions, please do not hesitate to contact us. *在商业书信中常用，最好能记住。</w:t>
      </w:r>
      <w:r w:rsidRPr="00AB4FD5">
        <w:rPr>
          <w:rFonts w:ascii="SimSun" w:hAnsi="SimSun"/>
          <w:color w:val="000000"/>
          <w:szCs w:val="21"/>
        </w:rPr>
        <w:br/>
        <w:t>If you have any questions, please feel free to contact us. *比上一句更为口语化。</w:t>
      </w:r>
      <w:r w:rsidRPr="00AB4FD5">
        <w:rPr>
          <w:rFonts w:ascii="SimSun" w:hAnsi="SimSun"/>
          <w:color w:val="000000"/>
          <w:szCs w:val="21"/>
        </w:rPr>
        <w:br/>
      </w:r>
      <w:r w:rsidRPr="00AB4FD5">
        <w:rPr>
          <w:rFonts w:ascii="SimSun" w:hAnsi="SimSun"/>
          <w:color w:val="000000"/>
          <w:szCs w:val="21"/>
        </w:rPr>
        <w:br/>
        <w:t>●表示谢意</w:t>
      </w:r>
      <w:r w:rsidRPr="00AB4FD5">
        <w:rPr>
          <w:rFonts w:ascii="SimSun" w:hAnsi="SimSun"/>
          <w:color w:val="000000"/>
          <w:szCs w:val="21"/>
        </w:rPr>
        <w:br/>
        <w:t>谢谢您提醒我们注意此事。</w:t>
      </w:r>
      <w:r w:rsidRPr="00AB4FD5">
        <w:rPr>
          <w:rFonts w:ascii="SimSun" w:hAnsi="SimSun"/>
          <w:color w:val="000000"/>
          <w:szCs w:val="21"/>
        </w:rPr>
        <w:br/>
        <w:t>Thank you for calling this matter to our attention. *call somebody's attention “促使……注意”，该句多用于受到抱怨时。</w:t>
      </w:r>
      <w:r w:rsidRPr="00AB4FD5">
        <w:rPr>
          <w:rFonts w:ascii="SimSun" w:hAnsi="SimSun"/>
          <w:color w:val="000000"/>
          <w:szCs w:val="21"/>
        </w:rPr>
        <w:br/>
        <w:t>非常感谢您给予我们的合作。</w:t>
      </w:r>
      <w:r w:rsidRPr="00AB4FD5">
        <w:rPr>
          <w:rFonts w:ascii="SimSun" w:hAnsi="SimSun"/>
          <w:color w:val="000000"/>
          <w:szCs w:val="21"/>
        </w:rPr>
        <w:br/>
        <w:t>Thank you very much for your cooperation. </w:t>
      </w:r>
      <w:r w:rsidRPr="00AB4FD5">
        <w:rPr>
          <w:rFonts w:ascii="SimSun" w:hAnsi="SimSun"/>
          <w:color w:val="000000"/>
          <w:szCs w:val="21"/>
        </w:rPr>
        <w:br/>
        <w:t>谢谢您提供给我们这样服务的机会。</w:t>
      </w:r>
      <w:r w:rsidRPr="00AB4FD5">
        <w:rPr>
          <w:rFonts w:ascii="SimSun" w:hAnsi="SimSun"/>
          <w:color w:val="000000"/>
          <w:szCs w:val="21"/>
        </w:rPr>
        <w:br/>
        <w:t>Thank you for the opportunity to be of service. </w:t>
      </w:r>
      <w:r w:rsidRPr="00AB4FD5">
        <w:rPr>
          <w:rFonts w:ascii="SimSun" w:hAnsi="SimSun"/>
          <w:color w:val="000000"/>
          <w:szCs w:val="21"/>
        </w:rPr>
        <w:br/>
        <w:t>我们感谢能有这样的机会去…… </w:t>
      </w:r>
      <w:r w:rsidRPr="00AB4FD5">
        <w:rPr>
          <w:rFonts w:ascii="SimSun" w:hAnsi="SimSun"/>
          <w:color w:val="000000"/>
          <w:szCs w:val="21"/>
        </w:rPr>
        <w:br/>
        <w:t>We appreciate this opportunity to...</w:t>
      </w:r>
      <w:r w:rsidRPr="00AB4FD5">
        <w:rPr>
          <w:rFonts w:ascii="SimSun" w:hAnsi="SimSun"/>
          <w:color w:val="000000"/>
          <w:szCs w:val="21"/>
        </w:rPr>
        <w:br/>
        <w:t>Thank you for this opportunity to... </w:t>
      </w:r>
      <w:r w:rsidRPr="00AB4FD5">
        <w:rPr>
          <w:rFonts w:ascii="SimSun" w:hAnsi="SimSun"/>
          <w:color w:val="000000"/>
          <w:szCs w:val="21"/>
        </w:rPr>
        <w:br/>
        <w:t>很高兴和你们保持贸易关系。</w:t>
      </w:r>
      <w:r w:rsidRPr="00AB4FD5">
        <w:rPr>
          <w:rFonts w:ascii="SimSun" w:hAnsi="SimSun"/>
          <w:color w:val="000000"/>
          <w:szCs w:val="21"/>
        </w:rPr>
        <w:br/>
        <w:t>It is always a pleasure doing business with you.</w:t>
      </w:r>
      <w:r w:rsidRPr="00AB4FD5">
        <w:rPr>
          <w:rFonts w:ascii="SimSun" w:hAnsi="SimSun"/>
          <w:color w:val="000000"/>
          <w:szCs w:val="21"/>
        </w:rPr>
        <w:br/>
        <w:t>It is always a pleasure serving you.</w:t>
      </w:r>
      <w:r w:rsidRPr="00AB4FD5">
        <w:rPr>
          <w:rFonts w:ascii="SimSun" w:hAnsi="SimSun"/>
          <w:color w:val="000000"/>
          <w:szCs w:val="21"/>
        </w:rPr>
        <w:br/>
        <w:t>It is always a pleasure to serve you.</w:t>
      </w:r>
      <w:r w:rsidRPr="00AB4FD5">
        <w:rPr>
          <w:rFonts w:ascii="SimSun" w:hAnsi="SimSun"/>
          <w:color w:val="000000"/>
          <w:szCs w:val="21"/>
        </w:rPr>
        <w:br/>
      </w:r>
      <w:r w:rsidRPr="00AB4FD5">
        <w:rPr>
          <w:rFonts w:ascii="SimSun" w:hAnsi="SimSun"/>
          <w:color w:val="000000"/>
          <w:szCs w:val="21"/>
        </w:rPr>
        <w:br/>
        <w:t>●表示歉意</w:t>
      </w:r>
      <w:r w:rsidRPr="00AB4FD5">
        <w:rPr>
          <w:rFonts w:ascii="SimSun" w:hAnsi="SimSun"/>
          <w:color w:val="000000"/>
          <w:szCs w:val="21"/>
        </w:rPr>
        <w:br/>
        <w:t>请接受我们诚挚的歉意。</w:t>
      </w:r>
      <w:r w:rsidRPr="00AB4FD5">
        <w:rPr>
          <w:rFonts w:ascii="SimSun" w:hAnsi="SimSun"/>
          <w:color w:val="000000"/>
          <w:szCs w:val="21"/>
        </w:rPr>
        <w:br/>
        <w:t>Please accept our sincere apologies. *最后再一次重申，表达自己的歉意。accept “(就……给予)承认，接受”。 </w:t>
      </w:r>
      <w:r w:rsidRPr="00AB4FD5">
        <w:rPr>
          <w:rFonts w:ascii="SimSun" w:hAnsi="SimSun"/>
          <w:color w:val="000000"/>
          <w:szCs w:val="21"/>
        </w:rPr>
        <w:br/>
        <w:t>我以我个人的身份为……向您赔礼道歉。</w:t>
      </w:r>
      <w:r w:rsidRPr="00AB4FD5">
        <w:rPr>
          <w:rFonts w:ascii="SimSun" w:hAnsi="SimSun"/>
          <w:color w:val="000000"/>
          <w:szCs w:val="21"/>
        </w:rPr>
        <w:br/>
        <w:t>I want to extend my personal apologies for...</w:t>
      </w:r>
      <w:r w:rsidRPr="00AB4FD5">
        <w:rPr>
          <w:rFonts w:ascii="SimSun" w:hAnsi="SimSun"/>
          <w:color w:val="000000"/>
          <w:szCs w:val="21"/>
        </w:rPr>
        <w:br/>
      </w:r>
      <w:r w:rsidRPr="00AB4FD5">
        <w:rPr>
          <w:rFonts w:ascii="SimSun" w:hAnsi="SimSun"/>
          <w:color w:val="000000"/>
          <w:szCs w:val="21"/>
        </w:rPr>
        <w:br/>
        <w:t>●应酬话</w:t>
      </w:r>
      <w:r w:rsidRPr="00AB4FD5">
        <w:rPr>
          <w:rFonts w:ascii="SimSun" w:hAnsi="SimSun"/>
          <w:color w:val="000000"/>
          <w:szCs w:val="21"/>
        </w:rPr>
        <w:br/>
        <w:t>我们预祝您在新的一年里将更加辉煌和成功。</w:t>
      </w:r>
      <w:r w:rsidRPr="00AB4FD5">
        <w:rPr>
          <w:rFonts w:ascii="SimSun" w:hAnsi="SimSun"/>
          <w:color w:val="000000"/>
          <w:szCs w:val="21"/>
        </w:rPr>
        <w:br/>
        <w:t>We wish you a bright and successful New Year. </w:t>
      </w:r>
      <w:r w:rsidRPr="00AB4FD5">
        <w:rPr>
          <w:rFonts w:ascii="SimSun" w:hAnsi="SimSun"/>
          <w:color w:val="000000"/>
          <w:szCs w:val="21"/>
        </w:rPr>
        <w:br/>
        <w:t>我们确信今后……将继续不断地增加。</w:t>
      </w:r>
      <w:r w:rsidRPr="00AB4FD5">
        <w:rPr>
          <w:rFonts w:ascii="SimSun" w:hAnsi="SimSun"/>
          <w:color w:val="000000"/>
          <w:szCs w:val="21"/>
        </w:rPr>
        <w:br/>
        <w:t>We trust that an increase in ... will continue in the future.</w:t>
      </w:r>
      <w:r w:rsidRPr="00AB4FD5">
        <w:rPr>
          <w:rFonts w:ascii="SimSun" w:hAnsi="SimSun"/>
          <w:color w:val="000000"/>
          <w:szCs w:val="21"/>
        </w:rPr>
        <w:br/>
        <w:t>We trust that an increase in sales will continue in the future. (我们确信今后销售量将继续不断地增加。)</w:t>
      </w:r>
    </w:p>
    <w:p w:rsidR="007E730F" w:rsidRPr="00AB4FD5" w:rsidRDefault="007E730F" w:rsidP="007E730F">
      <w:pPr>
        <w:pStyle w:val="Heading1"/>
        <w:spacing w:before="120" w:after="120"/>
        <w:rPr>
          <w:rFonts w:ascii="SimSun" w:hAnsi="SimSun"/>
          <w:color w:val="000000"/>
          <w:sz w:val="24"/>
          <w:szCs w:val="21"/>
        </w:rPr>
      </w:pPr>
      <w:bookmarkStart w:id="39" w:name="_Toc7167171"/>
      <w:r w:rsidRPr="00AB4FD5">
        <w:rPr>
          <w:rFonts w:ascii="SimSun" w:hAnsi="SimSun" w:hint="eastAsia"/>
          <w:color w:val="000000"/>
          <w:sz w:val="24"/>
          <w:szCs w:val="21"/>
        </w:rPr>
        <w:t>[口语8000句-38](商业信函用语)结语</w:t>
      </w:r>
      <w:bookmarkEnd w:id="39"/>
    </w:p>
    <w:p w:rsidR="007E730F" w:rsidRPr="00AB4FD5" w:rsidRDefault="007E730F" w:rsidP="007E730F">
      <w:pPr>
        <w:spacing w:line="220" w:lineRule="atLeast"/>
        <w:rPr>
          <w:rFonts w:ascii="SimSun" w:hAnsi="SimSun"/>
          <w:color w:val="000000"/>
          <w:szCs w:val="21"/>
        </w:rPr>
      </w:pPr>
      <w:r w:rsidRPr="00AB4FD5">
        <w:rPr>
          <w:rFonts w:ascii="SimSun" w:hAnsi="SimSun"/>
          <w:color w:val="000000"/>
          <w:szCs w:val="21"/>
        </w:rPr>
        <w:t>(商业信函用语)结语</w:t>
      </w:r>
      <w:r w:rsidRPr="00AB4FD5">
        <w:rPr>
          <w:rFonts w:ascii="SimSun" w:hAnsi="SimSun"/>
          <w:color w:val="000000"/>
          <w:szCs w:val="21"/>
        </w:rPr>
        <w:br/>
      </w:r>
      <w:r w:rsidRPr="00AB4FD5">
        <w:rPr>
          <w:rFonts w:ascii="SimSun" w:hAnsi="SimSun"/>
          <w:color w:val="000000"/>
          <w:szCs w:val="21"/>
        </w:rPr>
        <w:br/>
        <w:t>●敬上</w:t>
      </w:r>
      <w:r w:rsidRPr="00AB4FD5">
        <w:rPr>
          <w:rFonts w:ascii="SimSun" w:hAnsi="SimSun"/>
          <w:color w:val="000000"/>
          <w:szCs w:val="21"/>
        </w:rPr>
        <w:br/>
        <w:t>谨致问候 </w:t>
      </w:r>
      <w:r w:rsidRPr="00AB4FD5">
        <w:rPr>
          <w:rFonts w:ascii="SimSun" w:hAnsi="SimSun"/>
          <w:color w:val="000000"/>
          <w:szCs w:val="21"/>
        </w:rPr>
        <w:br/>
        <w:t>Yours (very) truly, *用于商业。 </w:t>
      </w:r>
      <w:r w:rsidRPr="00AB4FD5">
        <w:rPr>
          <w:rFonts w:ascii="SimSun" w:hAnsi="SimSun"/>
          <w:color w:val="000000"/>
          <w:szCs w:val="21"/>
        </w:rPr>
        <w:br/>
        <w:t>谨致问候 </w:t>
      </w:r>
      <w:r w:rsidRPr="00AB4FD5">
        <w:rPr>
          <w:rFonts w:ascii="SimSun" w:hAnsi="SimSun"/>
          <w:color w:val="000000"/>
          <w:szCs w:val="21"/>
        </w:rPr>
        <w:br/>
        <w:t>Sincerely yours, *稍带亲近的感觉，用于商务信函或给朋友的信中。 </w:t>
      </w:r>
      <w:r w:rsidRPr="00AB4FD5">
        <w:rPr>
          <w:rFonts w:ascii="SimSun" w:hAnsi="SimSun"/>
          <w:color w:val="000000"/>
          <w:szCs w:val="21"/>
        </w:rPr>
        <w:br/>
        <w:t>谨致问候 </w:t>
      </w:r>
      <w:r w:rsidRPr="00AB4FD5">
        <w:rPr>
          <w:rFonts w:ascii="SimSun" w:hAnsi="SimSun"/>
          <w:color w:val="000000"/>
          <w:szCs w:val="21"/>
        </w:rPr>
        <w:br/>
        <w:t>Cordially, *稍带亲近的感觉，用于商务信函或给朋友的信中。 </w:t>
      </w:r>
      <w:r w:rsidRPr="00AB4FD5">
        <w:rPr>
          <w:rFonts w:ascii="SimSun" w:hAnsi="SimSun"/>
          <w:color w:val="000000"/>
          <w:szCs w:val="21"/>
        </w:rPr>
        <w:br/>
        <w:t>谨致问候 </w:t>
      </w:r>
      <w:r w:rsidRPr="00AB4FD5">
        <w:rPr>
          <w:rFonts w:ascii="SimSun" w:hAnsi="SimSun"/>
          <w:color w:val="000000"/>
          <w:szCs w:val="21"/>
        </w:rPr>
        <w:br/>
        <w:t>My best regards, *带有个人的语感，用在给朋友写信时。 </w:t>
      </w:r>
      <w:r w:rsidRPr="00AB4FD5">
        <w:rPr>
          <w:rFonts w:ascii="SimSun" w:hAnsi="SimSun"/>
          <w:color w:val="000000"/>
          <w:szCs w:val="21"/>
        </w:rPr>
        <w:br/>
        <w:t>谨致问候 </w:t>
      </w:r>
      <w:r w:rsidRPr="00AB4FD5">
        <w:rPr>
          <w:rFonts w:ascii="SimSun" w:hAnsi="SimSun"/>
          <w:color w:val="000000"/>
          <w:szCs w:val="21"/>
        </w:rPr>
        <w:br/>
        <w:t>With best regards, *带有个人的语感，用在给朋友写信时。 </w:t>
      </w:r>
      <w:r w:rsidRPr="00AB4FD5">
        <w:rPr>
          <w:rFonts w:ascii="SimSun" w:hAnsi="SimSun"/>
          <w:color w:val="000000"/>
          <w:szCs w:val="21"/>
        </w:rPr>
        <w:br/>
        <w:t>谨致问候 </w:t>
      </w:r>
      <w:r w:rsidRPr="00AB4FD5">
        <w:rPr>
          <w:rFonts w:ascii="SimSun" w:hAnsi="SimSun"/>
          <w:color w:val="000000"/>
          <w:szCs w:val="21"/>
        </w:rPr>
        <w:br/>
        <w:t>The very best to you, *带有个人的语感，用在给朋友写信时。 </w:t>
      </w:r>
      <w:r w:rsidRPr="00AB4FD5">
        <w:rPr>
          <w:rFonts w:ascii="SimSun" w:hAnsi="SimSun"/>
          <w:color w:val="000000"/>
          <w:szCs w:val="21"/>
        </w:rPr>
        <w:br/>
        <w:t>谨致问候 </w:t>
      </w:r>
      <w:r w:rsidRPr="00AB4FD5">
        <w:rPr>
          <w:rFonts w:ascii="SimSun" w:hAnsi="SimSun"/>
          <w:color w:val="000000"/>
          <w:szCs w:val="21"/>
        </w:rPr>
        <w:br/>
        <w:t>Best wishes, *带有个人的语感，用在给朋友写信时。</w:t>
      </w:r>
    </w:p>
    <w:p w:rsidR="007E730F" w:rsidRPr="00AB4FD5" w:rsidRDefault="007E730F" w:rsidP="007E730F">
      <w:pPr>
        <w:pStyle w:val="Heading1"/>
        <w:spacing w:before="120" w:after="120"/>
        <w:rPr>
          <w:rFonts w:ascii="SimSun" w:hAnsi="SimSun"/>
          <w:color w:val="000000"/>
          <w:sz w:val="24"/>
          <w:szCs w:val="21"/>
        </w:rPr>
      </w:pPr>
      <w:bookmarkStart w:id="40" w:name="_Toc7167172"/>
      <w:r w:rsidRPr="00AB4FD5">
        <w:rPr>
          <w:rFonts w:ascii="SimSun" w:hAnsi="SimSun" w:hint="eastAsia"/>
          <w:color w:val="000000"/>
          <w:sz w:val="24"/>
          <w:szCs w:val="21"/>
        </w:rPr>
        <w:t>[口语8000句-39]谚语、惯用语</w:t>
      </w:r>
      <w:bookmarkEnd w:id="40"/>
    </w:p>
    <w:p w:rsidR="007E730F" w:rsidRPr="00AB4FD5" w:rsidRDefault="007E730F" w:rsidP="007E730F">
      <w:pPr>
        <w:spacing w:line="220" w:lineRule="atLeast"/>
        <w:rPr>
          <w:rFonts w:ascii="SimSun" w:hAnsi="SimSun"/>
          <w:szCs w:val="21"/>
        </w:rPr>
      </w:pPr>
      <w:r w:rsidRPr="00AB4FD5">
        <w:rPr>
          <w:rFonts w:ascii="SimSun" w:hAnsi="SimSun"/>
          <w:color w:val="000000"/>
          <w:szCs w:val="21"/>
        </w:rPr>
        <w:t>谚语、惯用语</w:t>
      </w:r>
      <w:r w:rsidRPr="00AB4FD5">
        <w:rPr>
          <w:rFonts w:ascii="SimSun" w:hAnsi="SimSun"/>
          <w:color w:val="000000"/>
          <w:szCs w:val="21"/>
        </w:rPr>
        <w:br/>
      </w:r>
      <w:r w:rsidRPr="00AB4FD5">
        <w:rPr>
          <w:rFonts w:ascii="SimSun" w:hAnsi="SimSun"/>
          <w:color w:val="000000"/>
          <w:szCs w:val="21"/>
        </w:rPr>
        <w:br/>
        <w:t>不管张三李四。 </w:t>
      </w:r>
      <w:r w:rsidRPr="00AB4FD5">
        <w:rPr>
          <w:rFonts w:ascii="SimSun" w:hAnsi="SimSun"/>
          <w:color w:val="000000"/>
          <w:szCs w:val="21"/>
        </w:rPr>
        <w:br/>
        <w:t>Every Tom, Dick and Harry. *举出常用的男孩名，表示“不论谁都……”、“不管张三还是李四”。虽然没有女孩名，但男女都可用。</w:t>
      </w:r>
      <w:r w:rsidRPr="00AB4FD5">
        <w:rPr>
          <w:rFonts w:ascii="SimSun" w:hAnsi="SimSun"/>
          <w:color w:val="000000"/>
          <w:szCs w:val="21"/>
        </w:rPr>
        <w:br/>
        <w:t>My daughter had a homestay in America. (我女儿为体验当地生活，去美国了。)</w:t>
      </w:r>
      <w:r w:rsidRPr="00AB4FD5">
        <w:rPr>
          <w:rFonts w:ascii="SimSun" w:hAnsi="SimSun"/>
          <w:color w:val="000000"/>
          <w:szCs w:val="21"/>
        </w:rPr>
        <w:br/>
        <w:t>So did every Tom, Dick and Harry. (不管谁都能去啊。)</w:t>
      </w:r>
      <w:r w:rsidRPr="00AB4FD5">
        <w:rPr>
          <w:rFonts w:ascii="SimSun" w:hAnsi="SimSun"/>
          <w:color w:val="000000"/>
          <w:szCs w:val="21"/>
        </w:rPr>
        <w:br/>
        <w:t>I like sexy girls. (我喜欢性感的女人。)</w:t>
      </w:r>
      <w:r w:rsidRPr="00AB4FD5">
        <w:rPr>
          <w:rFonts w:ascii="SimSun" w:hAnsi="SimSun"/>
          <w:color w:val="000000"/>
          <w:szCs w:val="21"/>
        </w:rPr>
        <w:br/>
        <w:t>So does every Tom, Dick and Harry. (无论谁都是这样的。) </w:t>
      </w:r>
      <w:r w:rsidRPr="00AB4FD5">
        <w:rPr>
          <w:rFonts w:ascii="SimSun" w:hAnsi="SimSun"/>
          <w:color w:val="000000"/>
          <w:szCs w:val="21"/>
        </w:rPr>
        <w:br/>
      </w:r>
      <w:r w:rsidRPr="00AB4FD5">
        <w:rPr>
          <w:rFonts w:ascii="SimSun" w:hAnsi="SimSun"/>
          <w:color w:val="000000"/>
          <w:szCs w:val="21"/>
        </w:rPr>
        <w:br/>
        <w:t>一波未平一波又起。</w:t>
      </w:r>
      <w:r w:rsidRPr="00AB4FD5">
        <w:rPr>
          <w:rFonts w:ascii="SimSun" w:hAnsi="SimSun"/>
          <w:color w:val="000000"/>
          <w:szCs w:val="21"/>
        </w:rPr>
        <w:br/>
        <w:t>Out of the frying pan into the fire. *frying pan “平底炒菜锅”，直译是菜从锅里炒出来又掉进了火里。 </w:t>
      </w:r>
      <w:r w:rsidRPr="00AB4FD5">
        <w:rPr>
          <w:rFonts w:ascii="SimSun" w:hAnsi="SimSun"/>
          <w:color w:val="000000"/>
          <w:szCs w:val="21"/>
        </w:rPr>
        <w:br/>
      </w:r>
      <w:r w:rsidRPr="00AB4FD5">
        <w:rPr>
          <w:rFonts w:ascii="SimSun" w:hAnsi="SimSun"/>
          <w:color w:val="000000"/>
          <w:szCs w:val="21"/>
        </w:rPr>
        <w:br/>
        <w:t>舍名求实。</w:t>
      </w:r>
      <w:r w:rsidRPr="00AB4FD5">
        <w:rPr>
          <w:rFonts w:ascii="SimSun" w:hAnsi="SimSun"/>
          <w:color w:val="000000"/>
          <w:szCs w:val="21"/>
        </w:rPr>
        <w:br/>
        <w:t>I live to eat.</w:t>
      </w:r>
      <w:r w:rsidRPr="00AB4FD5">
        <w:rPr>
          <w:rFonts w:ascii="SimSun" w:hAnsi="SimSun"/>
          <w:color w:val="000000"/>
          <w:szCs w:val="21"/>
        </w:rPr>
        <w:br/>
        <w:t>Pudding rather than praise. *不太常用的说法。 </w:t>
      </w:r>
      <w:r w:rsidRPr="00AB4FD5">
        <w:rPr>
          <w:rFonts w:ascii="SimSun" w:hAnsi="SimSun"/>
          <w:color w:val="000000"/>
          <w:szCs w:val="21"/>
        </w:rPr>
        <w:br/>
      </w:r>
      <w:r w:rsidRPr="00AB4FD5">
        <w:rPr>
          <w:rFonts w:ascii="SimSun" w:hAnsi="SimSun"/>
          <w:color w:val="000000"/>
          <w:szCs w:val="21"/>
        </w:rPr>
        <w:br/>
        <w:t>瞎猫碰上了死耗子。</w:t>
      </w:r>
      <w:r w:rsidRPr="00AB4FD5">
        <w:rPr>
          <w:rFonts w:ascii="SimSun" w:hAnsi="SimSun"/>
          <w:color w:val="000000"/>
          <w:szCs w:val="21"/>
        </w:rPr>
        <w:br/>
        <w:t>Every dog has his day.</w:t>
      </w:r>
      <w:r w:rsidRPr="00AB4FD5">
        <w:rPr>
          <w:rFonts w:ascii="SimSun" w:hAnsi="SimSun"/>
          <w:color w:val="000000"/>
          <w:szCs w:val="21"/>
        </w:rPr>
        <w:br/>
        <w:t>Bob won the lottery. (鲍勃中了头彩。)</w:t>
      </w:r>
      <w:r w:rsidRPr="00AB4FD5">
        <w:rPr>
          <w:rFonts w:ascii="SimSun" w:hAnsi="SimSun"/>
          <w:color w:val="000000"/>
          <w:szCs w:val="21"/>
        </w:rPr>
        <w:br/>
        <w:t>Every dog has his day. (瞎猫碰上了死耗子。)</w:t>
      </w:r>
      <w:r w:rsidRPr="00AB4FD5">
        <w:rPr>
          <w:rFonts w:ascii="SimSun" w:hAnsi="SimSun"/>
          <w:color w:val="000000"/>
          <w:szCs w:val="21"/>
        </w:rPr>
        <w:br/>
        <w:t>Everyone has good days.</w:t>
      </w:r>
      <w:r w:rsidRPr="00AB4FD5">
        <w:rPr>
          <w:rFonts w:ascii="SimSun" w:hAnsi="SimSun"/>
          <w:color w:val="000000"/>
          <w:szCs w:val="21"/>
        </w:rPr>
        <w:br/>
        <w:t>Everyone gets lucky sometimes. (谁都会有走运的时候。)</w:t>
      </w:r>
      <w:r w:rsidRPr="00AB4FD5">
        <w:rPr>
          <w:rFonts w:ascii="SimSun" w:hAnsi="SimSun"/>
          <w:color w:val="000000"/>
          <w:szCs w:val="21"/>
        </w:rPr>
        <w:br/>
        <w:t>A flying crow always gets something. *不太常用的说法。 </w:t>
      </w:r>
      <w:r w:rsidRPr="00AB4FD5">
        <w:rPr>
          <w:rFonts w:ascii="SimSun" w:hAnsi="SimSun"/>
          <w:color w:val="000000"/>
          <w:szCs w:val="21"/>
        </w:rPr>
        <w:br/>
      </w:r>
      <w:r w:rsidRPr="00AB4FD5">
        <w:rPr>
          <w:rFonts w:ascii="SimSun" w:hAnsi="SimSun"/>
          <w:color w:val="000000"/>
          <w:szCs w:val="21"/>
        </w:rPr>
        <w:br/>
        <w:t>说曹操，曹操到。 </w:t>
      </w:r>
      <w:r w:rsidRPr="00AB4FD5">
        <w:rPr>
          <w:rFonts w:ascii="SimSun" w:hAnsi="SimSun"/>
          <w:color w:val="000000"/>
          <w:szCs w:val="21"/>
        </w:rPr>
        <w:br/>
        <w:t>Speak of the devil. *“说到恶魔，恶魔就来”。源自谚语Speak of the devil and he will appear。</w:t>
      </w:r>
      <w:r w:rsidRPr="00AB4FD5">
        <w:rPr>
          <w:rFonts w:ascii="SimSun" w:hAnsi="SimSun"/>
          <w:color w:val="000000"/>
          <w:szCs w:val="21"/>
        </w:rPr>
        <w:br/>
        <w:t>Speak of the devil.常用于口语中。</w:t>
      </w:r>
      <w:r w:rsidRPr="00AB4FD5">
        <w:rPr>
          <w:rFonts w:ascii="SimSun" w:hAnsi="SimSun"/>
          <w:color w:val="000000"/>
          <w:szCs w:val="21"/>
        </w:rPr>
        <w:br/>
        <w:t>Here comes John! (约翰来了。)</w:t>
      </w:r>
      <w:r w:rsidRPr="00AB4FD5">
        <w:rPr>
          <w:rFonts w:ascii="SimSun" w:hAnsi="SimSun"/>
          <w:color w:val="000000"/>
          <w:szCs w:val="21"/>
        </w:rPr>
        <w:br/>
        <w:t>Speak of the devil. (真是说到曹操，曹操到。)</w:t>
      </w:r>
      <w:r w:rsidRPr="00AB4FD5">
        <w:rPr>
          <w:rFonts w:ascii="SimSun" w:hAnsi="SimSun"/>
          <w:color w:val="000000"/>
          <w:szCs w:val="21"/>
        </w:rPr>
        <w:br/>
      </w:r>
      <w:r w:rsidRPr="00AB4FD5">
        <w:rPr>
          <w:rFonts w:ascii="SimSun" w:hAnsi="SimSun"/>
          <w:color w:val="000000"/>
          <w:szCs w:val="21"/>
        </w:rPr>
        <w:br/>
        <w:t>情人眼里出西施。</w:t>
      </w:r>
      <w:r w:rsidRPr="00AB4FD5">
        <w:rPr>
          <w:rFonts w:ascii="SimSun" w:hAnsi="SimSun"/>
          <w:color w:val="000000"/>
          <w:szCs w:val="21"/>
        </w:rPr>
        <w:br/>
        <w:t>Love is blind. *直译是“爱情是盲目的”。表示人们一旦谈恋爱，就会失去正确的判断能力，无法冷静地看待事物。</w:t>
      </w:r>
      <w:r w:rsidRPr="00AB4FD5">
        <w:rPr>
          <w:rFonts w:ascii="SimSun" w:hAnsi="SimSun"/>
          <w:color w:val="000000"/>
          <w:szCs w:val="21"/>
        </w:rPr>
        <w:br/>
      </w:r>
      <w:r w:rsidRPr="00AB4FD5">
        <w:rPr>
          <w:rFonts w:ascii="SimSun" w:hAnsi="SimSun"/>
          <w:color w:val="000000"/>
          <w:szCs w:val="21"/>
        </w:rPr>
        <w:br/>
        <w:t>一举两得。</w:t>
      </w:r>
      <w:r w:rsidRPr="00AB4FD5">
        <w:rPr>
          <w:rFonts w:ascii="SimSun" w:hAnsi="SimSun"/>
          <w:color w:val="000000"/>
          <w:szCs w:val="21"/>
        </w:rPr>
        <w:br/>
        <w:t>Kill two birds with one stone. *直译是“一石可以打中两只鸟”，即“一举两得”。 </w:t>
      </w:r>
      <w:r w:rsidRPr="00AB4FD5">
        <w:rPr>
          <w:rFonts w:ascii="SimSun" w:hAnsi="SimSun"/>
          <w:color w:val="000000"/>
          <w:szCs w:val="21"/>
        </w:rPr>
        <w:br/>
      </w:r>
      <w:r w:rsidRPr="00AB4FD5">
        <w:rPr>
          <w:rFonts w:ascii="SimSun" w:hAnsi="SimSun"/>
          <w:color w:val="000000"/>
          <w:szCs w:val="21"/>
        </w:rPr>
        <w:br/>
        <w:t>不闻凶讯便是吉。</w:t>
      </w:r>
      <w:r w:rsidRPr="00AB4FD5">
        <w:rPr>
          <w:rFonts w:ascii="SimSun" w:hAnsi="SimSun"/>
          <w:color w:val="000000"/>
          <w:szCs w:val="21"/>
        </w:rPr>
        <w:br/>
        <w:t>No news is good news.</w:t>
      </w:r>
      <w:r w:rsidRPr="00AB4FD5">
        <w:rPr>
          <w:rFonts w:ascii="SimSun" w:hAnsi="SimSun"/>
          <w:color w:val="000000"/>
          <w:szCs w:val="21"/>
        </w:rPr>
        <w:br/>
        <w:t>I haven't heard from John lately. (好久没有约翰的消息了。)</w:t>
      </w:r>
      <w:r w:rsidRPr="00AB4FD5">
        <w:rPr>
          <w:rFonts w:ascii="SimSun" w:hAnsi="SimSun"/>
          <w:color w:val="000000"/>
          <w:szCs w:val="21"/>
        </w:rPr>
        <w:br/>
        <w:t>Well, no news is good news. (是啊，不闻凶讯便是吉。) </w:t>
      </w:r>
      <w:r w:rsidRPr="00AB4FD5">
        <w:rPr>
          <w:rFonts w:ascii="SimSun" w:hAnsi="SimSun"/>
          <w:color w:val="000000"/>
          <w:szCs w:val="21"/>
        </w:rPr>
        <w:br/>
      </w:r>
      <w:r w:rsidRPr="00AB4FD5">
        <w:rPr>
          <w:rFonts w:ascii="SimSun" w:hAnsi="SimSun"/>
          <w:color w:val="000000"/>
          <w:szCs w:val="21"/>
        </w:rPr>
        <w:br/>
        <w:t>光阴似箭。</w:t>
      </w:r>
      <w:r w:rsidRPr="00AB4FD5">
        <w:rPr>
          <w:rFonts w:ascii="SimSun" w:hAnsi="SimSun"/>
          <w:color w:val="000000"/>
          <w:szCs w:val="21"/>
        </w:rPr>
        <w:br/>
        <w:t>Time flies. *表示时间像飞一样地过去了。Tim flies是Time flies when you are having fun.的省略说法。即“越高兴时间过得越快”。</w:t>
      </w:r>
      <w:r w:rsidRPr="00AB4FD5">
        <w:rPr>
          <w:rFonts w:ascii="SimSun" w:hAnsi="SimSun"/>
          <w:color w:val="000000"/>
          <w:szCs w:val="21"/>
        </w:rPr>
        <w:br/>
      </w:r>
      <w:r w:rsidRPr="00AB4FD5">
        <w:rPr>
          <w:rFonts w:ascii="SimSun" w:hAnsi="SimSun"/>
          <w:color w:val="000000"/>
          <w:szCs w:val="21"/>
        </w:rPr>
        <w:br/>
        <w:t>时间就是金钱。</w:t>
      </w:r>
      <w:r w:rsidRPr="00AB4FD5">
        <w:rPr>
          <w:rFonts w:ascii="SimSun" w:hAnsi="SimSun"/>
          <w:color w:val="000000"/>
          <w:szCs w:val="21"/>
        </w:rPr>
        <w:br/>
        <w:t>Time is money. </w:t>
      </w:r>
      <w:r w:rsidRPr="00AB4FD5">
        <w:rPr>
          <w:rFonts w:ascii="SimSun" w:hAnsi="SimSun"/>
          <w:color w:val="000000"/>
          <w:szCs w:val="21"/>
        </w:rPr>
        <w:br/>
      </w:r>
      <w:r w:rsidRPr="00AB4FD5">
        <w:rPr>
          <w:rFonts w:ascii="SimSun" w:hAnsi="SimSun"/>
          <w:color w:val="000000"/>
          <w:szCs w:val="21"/>
        </w:rPr>
        <w:br/>
        <w:t>百艺不如一艺精。</w:t>
      </w:r>
      <w:r w:rsidRPr="00AB4FD5">
        <w:rPr>
          <w:rFonts w:ascii="SimSun" w:hAnsi="SimSun"/>
          <w:color w:val="000000"/>
          <w:szCs w:val="21"/>
        </w:rPr>
        <w:br/>
        <w:t>Jack of all trades, master of none. *Jack是男子名，一般表示“某人或男人”。此句的意思是什么事都去做的人没有一件事是能精通的。 </w:t>
      </w:r>
      <w:r w:rsidRPr="00AB4FD5">
        <w:rPr>
          <w:rFonts w:ascii="SimSun" w:hAnsi="SimSun"/>
          <w:color w:val="000000"/>
          <w:szCs w:val="21"/>
        </w:rPr>
        <w:br/>
      </w:r>
      <w:r w:rsidRPr="00AB4FD5">
        <w:rPr>
          <w:rFonts w:ascii="SimSun" w:hAnsi="SimSun"/>
          <w:color w:val="000000"/>
          <w:szCs w:val="21"/>
        </w:rPr>
        <w:br/>
        <w:t>三思而后行。</w:t>
      </w:r>
      <w:r w:rsidRPr="00AB4FD5">
        <w:rPr>
          <w:rFonts w:ascii="SimSun" w:hAnsi="SimSun"/>
          <w:color w:val="000000"/>
          <w:szCs w:val="21"/>
        </w:rPr>
        <w:br/>
        <w:t>Look before you leap. *直译“飞之前先看看”，表示“付诸于行动前要慎重地考虑，做好准备”。 </w:t>
      </w:r>
      <w:r w:rsidRPr="00AB4FD5">
        <w:rPr>
          <w:rFonts w:ascii="SimSun" w:hAnsi="SimSun"/>
          <w:color w:val="000000"/>
          <w:szCs w:val="21"/>
        </w:rPr>
        <w:br/>
      </w:r>
      <w:r w:rsidRPr="00AB4FD5">
        <w:rPr>
          <w:rFonts w:ascii="SimSun" w:hAnsi="SimSun"/>
          <w:color w:val="000000"/>
          <w:szCs w:val="21"/>
        </w:rPr>
        <w:br/>
        <w:t>百闻不如一见。</w:t>
      </w:r>
      <w:r w:rsidRPr="00AB4FD5">
        <w:rPr>
          <w:rFonts w:ascii="SimSun" w:hAnsi="SimSun"/>
          <w:color w:val="000000"/>
          <w:szCs w:val="21"/>
        </w:rPr>
        <w:br/>
        <w:t>Seeing is believing. *“眼见为实”，即只有自己亲眼所见，才能信服。</w:t>
      </w:r>
      <w:r w:rsidRPr="00AB4FD5">
        <w:rPr>
          <w:rFonts w:ascii="SimSun" w:hAnsi="SimSun"/>
          <w:color w:val="000000"/>
          <w:szCs w:val="21"/>
        </w:rPr>
        <w:br/>
      </w:r>
      <w:r w:rsidRPr="00AB4FD5">
        <w:rPr>
          <w:rFonts w:ascii="SimSun" w:hAnsi="SimSun"/>
          <w:color w:val="000000"/>
          <w:szCs w:val="21"/>
        </w:rPr>
        <w:br/>
        <w:t>无风不起浪。</w:t>
      </w:r>
      <w:r w:rsidRPr="00AB4FD5">
        <w:rPr>
          <w:rFonts w:ascii="SimSun" w:hAnsi="SimSun"/>
          <w:color w:val="000000"/>
          <w:szCs w:val="21"/>
        </w:rPr>
        <w:br/>
        <w:t>There is no smoke without fire. *传闻总是有出处的，“无火的地方不冒烟”。</w:t>
      </w:r>
      <w:r w:rsidRPr="00AB4FD5">
        <w:rPr>
          <w:rFonts w:ascii="SimSun" w:hAnsi="SimSun"/>
          <w:color w:val="000000"/>
          <w:szCs w:val="21"/>
        </w:rPr>
        <w:br/>
      </w:r>
      <w:r w:rsidRPr="00AB4FD5">
        <w:rPr>
          <w:rFonts w:ascii="SimSun" w:hAnsi="SimSun"/>
          <w:color w:val="000000"/>
          <w:szCs w:val="21"/>
        </w:rPr>
        <w:br/>
        <w:t>诚实总是上策。</w:t>
      </w:r>
      <w:r w:rsidRPr="00AB4FD5">
        <w:rPr>
          <w:rFonts w:ascii="SimSun" w:hAnsi="SimSun"/>
          <w:color w:val="000000"/>
          <w:szCs w:val="21"/>
        </w:rPr>
        <w:br/>
        <w:t>Honesty is the best policy. *常以为不正当行为能获得好处，但从长远来看，结果是采取正当行为才是上策。</w:t>
      </w:r>
      <w:r w:rsidRPr="00AB4FD5">
        <w:rPr>
          <w:rFonts w:ascii="SimSun" w:hAnsi="SimSun"/>
          <w:color w:val="000000"/>
          <w:szCs w:val="21"/>
        </w:rPr>
        <w:br/>
      </w:r>
      <w:r w:rsidRPr="00AB4FD5">
        <w:rPr>
          <w:rFonts w:ascii="SimSun" w:hAnsi="SimSun"/>
          <w:color w:val="000000"/>
          <w:szCs w:val="21"/>
        </w:rPr>
        <w:br/>
        <w:t>晚做总比不做强。</w:t>
      </w:r>
      <w:r w:rsidRPr="00AB4FD5">
        <w:rPr>
          <w:rFonts w:ascii="SimSun" w:hAnsi="SimSun"/>
          <w:color w:val="000000"/>
          <w:szCs w:val="21"/>
        </w:rPr>
        <w:br/>
        <w:t>Better late than never. </w:t>
      </w:r>
      <w:r w:rsidRPr="00AB4FD5">
        <w:rPr>
          <w:rFonts w:ascii="SimSun" w:hAnsi="SimSun"/>
          <w:color w:val="000000"/>
          <w:szCs w:val="21"/>
        </w:rPr>
        <w:br/>
      </w:r>
      <w:r w:rsidRPr="00AB4FD5">
        <w:rPr>
          <w:rFonts w:ascii="SimSun" w:hAnsi="SimSun"/>
          <w:color w:val="000000"/>
          <w:szCs w:val="21"/>
        </w:rPr>
        <w:br/>
        <w:t>男孩子就是男孩子嘛! </w:t>
      </w:r>
      <w:r w:rsidRPr="00AB4FD5">
        <w:rPr>
          <w:rFonts w:ascii="SimSun" w:hAnsi="SimSun"/>
          <w:color w:val="000000"/>
          <w:szCs w:val="21"/>
        </w:rPr>
        <w:br/>
        <w:t>Boys will be boys.</w:t>
      </w:r>
      <w:r w:rsidRPr="00AB4FD5">
        <w:rPr>
          <w:rFonts w:ascii="SimSun" w:hAnsi="SimSun"/>
          <w:color w:val="000000"/>
          <w:szCs w:val="21"/>
        </w:rPr>
        <w:br/>
        <w:t>John got into a fight again. (约翰又打架了。)</w:t>
      </w:r>
      <w:r w:rsidRPr="00AB4FD5">
        <w:rPr>
          <w:rFonts w:ascii="SimSun" w:hAnsi="SimSun"/>
          <w:color w:val="000000"/>
          <w:szCs w:val="21"/>
        </w:rPr>
        <w:br/>
        <w:t>Boys will be boys. (男孩子就是男孩子嘛!) </w:t>
      </w:r>
      <w:r w:rsidRPr="00AB4FD5">
        <w:rPr>
          <w:rFonts w:ascii="SimSun" w:hAnsi="SimSun"/>
          <w:color w:val="000000"/>
          <w:szCs w:val="21"/>
        </w:rPr>
        <w:br/>
      </w:r>
      <w:r w:rsidRPr="00AB4FD5">
        <w:rPr>
          <w:rFonts w:ascii="SimSun" w:hAnsi="SimSun"/>
          <w:color w:val="000000"/>
          <w:szCs w:val="21"/>
        </w:rPr>
        <w:br/>
        <w:t>知识就是力量。 </w:t>
      </w:r>
      <w:r w:rsidRPr="00AB4FD5">
        <w:rPr>
          <w:rFonts w:ascii="SimSun" w:hAnsi="SimSun"/>
          <w:color w:val="000000"/>
          <w:szCs w:val="21"/>
        </w:rPr>
        <w:br/>
        <w:t>Knowledge is power.</w:t>
      </w:r>
      <w:r w:rsidRPr="00AB4FD5">
        <w:rPr>
          <w:rFonts w:ascii="SimSun" w:hAnsi="SimSun"/>
          <w:color w:val="000000"/>
          <w:szCs w:val="21"/>
        </w:rPr>
        <w:br/>
        <w:t>Knowledge is power. (知识就是力量。)</w:t>
      </w:r>
      <w:r w:rsidRPr="00AB4FD5">
        <w:rPr>
          <w:rFonts w:ascii="SimSun" w:hAnsi="SimSun"/>
          <w:color w:val="000000"/>
          <w:szCs w:val="21"/>
        </w:rPr>
        <w:br/>
        <w:t>That's why he's so successful. (所以他才成功。) </w:t>
      </w:r>
      <w:r w:rsidRPr="00AB4FD5">
        <w:rPr>
          <w:rFonts w:ascii="SimSun" w:hAnsi="SimSun"/>
          <w:color w:val="000000"/>
          <w:szCs w:val="21"/>
        </w:rPr>
        <w:br/>
      </w:r>
      <w:r w:rsidRPr="00AB4FD5">
        <w:rPr>
          <w:rFonts w:ascii="SimSun" w:hAnsi="SimSun"/>
          <w:color w:val="000000"/>
          <w:szCs w:val="21"/>
        </w:rPr>
        <w:br/>
        <w:t>冰冻三尺非一日之寒。/罗马不是一天就建成的。</w:t>
      </w:r>
      <w:r w:rsidRPr="00AB4FD5">
        <w:rPr>
          <w:rFonts w:ascii="SimSun" w:hAnsi="SimSun"/>
          <w:color w:val="000000"/>
          <w:szCs w:val="21"/>
        </w:rPr>
        <w:br/>
        <w:t>Rome was not built in a day. *要做大事不是一朝一夕就可以成功的。 </w:t>
      </w:r>
      <w:r w:rsidRPr="00AB4FD5">
        <w:rPr>
          <w:rFonts w:ascii="SimSun" w:hAnsi="SimSun"/>
          <w:color w:val="000000"/>
          <w:szCs w:val="21"/>
        </w:rPr>
        <w:br/>
      </w:r>
      <w:r w:rsidRPr="00AB4FD5">
        <w:rPr>
          <w:rFonts w:ascii="SimSun" w:hAnsi="SimSun"/>
          <w:color w:val="000000"/>
          <w:szCs w:val="21"/>
        </w:rPr>
        <w:br/>
        <w:t>条条大路通罗马。 </w:t>
      </w:r>
      <w:r w:rsidRPr="00AB4FD5">
        <w:rPr>
          <w:rFonts w:ascii="SimSun" w:hAnsi="SimSun"/>
          <w:color w:val="000000"/>
          <w:szCs w:val="21"/>
        </w:rPr>
        <w:br/>
        <w:t>All roads lead to Rome. *为达到同一目的，可以采取多种手段。</w:t>
      </w:r>
      <w:r w:rsidRPr="00AB4FD5">
        <w:rPr>
          <w:rFonts w:ascii="SimSun" w:hAnsi="SimSun"/>
          <w:color w:val="000000"/>
          <w:szCs w:val="21"/>
        </w:rPr>
        <w:br/>
        <w:t>There are many roads to success. (有许多办法可以取得成功。) *常用语。 </w:t>
      </w:r>
      <w:r w:rsidRPr="00AB4FD5">
        <w:rPr>
          <w:rFonts w:ascii="SimSun" w:hAnsi="SimSun"/>
          <w:color w:val="000000"/>
          <w:szCs w:val="21"/>
        </w:rPr>
        <w:br/>
      </w:r>
      <w:r w:rsidRPr="00AB4FD5">
        <w:rPr>
          <w:rFonts w:ascii="SimSun" w:hAnsi="SimSun"/>
          <w:color w:val="000000"/>
          <w:szCs w:val="21"/>
        </w:rPr>
        <w:br/>
        <w:t>入乡随俗。</w:t>
      </w:r>
      <w:r w:rsidRPr="00AB4FD5">
        <w:rPr>
          <w:rFonts w:ascii="SimSun" w:hAnsi="SimSun"/>
          <w:color w:val="000000"/>
          <w:szCs w:val="21"/>
        </w:rPr>
        <w:br/>
        <w:t>When in Rome, do as the Romans do. *“在罗马就要照罗马人做的去做”。即“到另一个地方就要遵从那里的风俗习惯”。口语中常省略成Do as the Romans do. </w:t>
      </w:r>
      <w:r w:rsidRPr="00AB4FD5">
        <w:rPr>
          <w:rFonts w:ascii="SimSun" w:hAnsi="SimSun"/>
          <w:color w:val="000000"/>
          <w:szCs w:val="21"/>
        </w:rPr>
        <w:br/>
      </w:r>
      <w:r w:rsidRPr="00AB4FD5">
        <w:rPr>
          <w:rFonts w:ascii="SimSun" w:hAnsi="SimSun"/>
          <w:color w:val="000000"/>
          <w:szCs w:val="21"/>
        </w:rPr>
        <w:br/>
        <w:t>熟能生巧。</w:t>
      </w:r>
      <w:r w:rsidRPr="00AB4FD5">
        <w:rPr>
          <w:rFonts w:ascii="SimSun" w:hAnsi="SimSun"/>
          <w:color w:val="000000"/>
          <w:szCs w:val="21"/>
        </w:rPr>
        <w:br/>
        <w:t>Practice makes perfect. *任何事情都反复练习是成功的秘诀。</w:t>
      </w:r>
      <w:r w:rsidRPr="00AB4FD5">
        <w:rPr>
          <w:rFonts w:ascii="SimSun" w:hAnsi="SimSun"/>
          <w:color w:val="000000"/>
          <w:szCs w:val="21"/>
        </w:rPr>
        <w:br/>
      </w:r>
      <w:r w:rsidRPr="00AB4FD5">
        <w:rPr>
          <w:rFonts w:ascii="SimSun" w:hAnsi="SimSun"/>
          <w:color w:val="000000"/>
          <w:szCs w:val="21"/>
        </w:rPr>
        <w:br/>
        <w:t>历史总在重演。 </w:t>
      </w:r>
      <w:r w:rsidRPr="00AB4FD5">
        <w:rPr>
          <w:rFonts w:ascii="SimSun" w:hAnsi="SimSun"/>
          <w:color w:val="000000"/>
          <w:szCs w:val="21"/>
        </w:rPr>
        <w:br/>
        <w:t>History repeats itself.</w:t>
      </w:r>
      <w:r w:rsidRPr="00AB4FD5">
        <w:rPr>
          <w:rFonts w:ascii="SimSun" w:hAnsi="SimSun"/>
          <w:color w:val="000000"/>
          <w:szCs w:val="21"/>
        </w:rPr>
        <w:br/>
        <w:t>Another war started. (又一场战争开始了。)</w:t>
      </w:r>
      <w:r w:rsidRPr="00AB4FD5">
        <w:rPr>
          <w:rFonts w:ascii="SimSun" w:hAnsi="SimSun"/>
          <w:color w:val="000000"/>
          <w:szCs w:val="21"/>
        </w:rPr>
        <w:br/>
        <w:t>History repeats itself. (历史总在重演。) </w:t>
      </w:r>
      <w:r w:rsidRPr="00AB4FD5">
        <w:rPr>
          <w:rFonts w:ascii="SimSun" w:hAnsi="SimSun"/>
          <w:color w:val="000000"/>
          <w:szCs w:val="21"/>
        </w:rPr>
        <w:br/>
      </w:r>
      <w:r w:rsidRPr="00AB4FD5">
        <w:rPr>
          <w:rFonts w:ascii="SimSun" w:hAnsi="SimSun"/>
          <w:color w:val="000000"/>
          <w:szCs w:val="21"/>
        </w:rPr>
        <w:br/>
        <w:t>祸不单行，福无双至。</w:t>
      </w:r>
      <w:r w:rsidRPr="00AB4FD5">
        <w:rPr>
          <w:rFonts w:ascii="SimSun" w:hAnsi="SimSun"/>
          <w:color w:val="000000"/>
          <w:szCs w:val="21"/>
        </w:rPr>
        <w:br/>
        <w:t>When it rains, it (always) pours.</w:t>
      </w:r>
      <w:r w:rsidRPr="00AB4FD5">
        <w:rPr>
          <w:rFonts w:ascii="SimSun" w:hAnsi="SimSun"/>
          <w:color w:val="000000"/>
          <w:szCs w:val="21"/>
        </w:rPr>
        <w:br/>
      </w:r>
      <w:r w:rsidRPr="00AB4FD5">
        <w:rPr>
          <w:rFonts w:ascii="SimSun" w:hAnsi="SimSun"/>
          <w:color w:val="000000"/>
          <w:szCs w:val="21"/>
        </w:rPr>
        <w:br/>
        <w:t>功夫不负有心人。 </w:t>
      </w:r>
      <w:r w:rsidRPr="00AB4FD5">
        <w:rPr>
          <w:rFonts w:ascii="SimSun" w:hAnsi="SimSun"/>
          <w:color w:val="000000"/>
          <w:szCs w:val="21"/>
        </w:rPr>
        <w:br/>
        <w:t>Where there's a will, there's a way. *有坚强的意志和决心的话，无论有多大的困难都能克服。 </w:t>
      </w:r>
      <w:r w:rsidRPr="00AB4FD5">
        <w:rPr>
          <w:rFonts w:ascii="SimSun" w:hAnsi="SimSun"/>
          <w:color w:val="000000"/>
          <w:szCs w:val="21"/>
        </w:rPr>
        <w:br/>
      </w:r>
      <w:r w:rsidRPr="00AB4FD5">
        <w:rPr>
          <w:rFonts w:ascii="SimSun" w:hAnsi="SimSun"/>
          <w:color w:val="000000"/>
          <w:szCs w:val="21"/>
        </w:rPr>
        <w:br/>
        <w:t>行动比语言更响亮。</w:t>
      </w:r>
      <w:r w:rsidRPr="00AB4FD5">
        <w:rPr>
          <w:rFonts w:ascii="SimSun" w:hAnsi="SimSun"/>
          <w:color w:val="000000"/>
          <w:szCs w:val="21"/>
        </w:rPr>
        <w:br/>
        <w:t>Actions speak louder than words.</w:t>
      </w:r>
      <w:r w:rsidRPr="00AB4FD5">
        <w:rPr>
          <w:rFonts w:ascii="SimSun" w:hAnsi="SimSun"/>
          <w:color w:val="000000"/>
          <w:szCs w:val="21"/>
        </w:rPr>
        <w:br/>
        <w:t>(钱财等)来得容易去得快。</w:t>
      </w:r>
      <w:r w:rsidRPr="00AB4FD5">
        <w:rPr>
          <w:rFonts w:ascii="SimSun" w:hAnsi="SimSun"/>
          <w:color w:val="000000"/>
          <w:szCs w:val="21"/>
        </w:rPr>
        <w:br/>
      </w:r>
      <w:r w:rsidRPr="00AB4FD5">
        <w:rPr>
          <w:rFonts w:ascii="SimSun" w:hAnsi="SimSun"/>
          <w:color w:val="000000"/>
          <w:szCs w:val="21"/>
        </w:rPr>
        <w:br/>
        <w:t>Easy come, easy go. *轻易得来的钱财，是不被珍惜的。来得容易，去得也容易。</w:t>
      </w:r>
      <w:r w:rsidRPr="00AB4FD5">
        <w:rPr>
          <w:rFonts w:ascii="SimSun" w:hAnsi="SimSun"/>
          <w:color w:val="000000"/>
          <w:szCs w:val="21"/>
        </w:rPr>
        <w:br/>
      </w:r>
      <w:r w:rsidRPr="00AB4FD5">
        <w:rPr>
          <w:rFonts w:ascii="SimSun" w:hAnsi="SimSun"/>
          <w:color w:val="000000"/>
          <w:szCs w:val="21"/>
        </w:rPr>
        <w:br/>
        <w:t>血浓于水。 </w:t>
      </w:r>
      <w:r w:rsidRPr="00AB4FD5">
        <w:rPr>
          <w:rFonts w:ascii="SimSun" w:hAnsi="SimSun"/>
          <w:color w:val="000000"/>
          <w:szCs w:val="21"/>
        </w:rPr>
        <w:br/>
        <w:t>Blood is thicker than water. </w:t>
      </w:r>
      <w:r w:rsidRPr="00AB4FD5">
        <w:rPr>
          <w:rFonts w:ascii="SimSun" w:hAnsi="SimSun"/>
          <w:color w:val="000000"/>
          <w:szCs w:val="21"/>
        </w:rPr>
        <w:br/>
      </w:r>
      <w:r w:rsidRPr="00AB4FD5">
        <w:rPr>
          <w:rFonts w:ascii="SimSun" w:hAnsi="SimSun"/>
          <w:color w:val="000000"/>
          <w:szCs w:val="21"/>
        </w:rPr>
        <w:br/>
        <w:t>有其父必有其子。</w:t>
      </w:r>
      <w:r w:rsidRPr="00AB4FD5">
        <w:rPr>
          <w:rFonts w:ascii="SimSun" w:hAnsi="SimSun"/>
          <w:color w:val="000000"/>
          <w:szCs w:val="21"/>
        </w:rPr>
        <w:br/>
        <w:t>Like father, like son. *父子相似的意思。</w:t>
      </w:r>
      <w:r w:rsidRPr="00AB4FD5">
        <w:rPr>
          <w:rFonts w:ascii="SimSun" w:hAnsi="SimSun"/>
          <w:color w:val="000000"/>
          <w:szCs w:val="21"/>
        </w:rPr>
        <w:br/>
        <w:t>Like mother, like daughter. (有其母必有其女。) </w:t>
      </w:r>
      <w:r w:rsidRPr="00AB4FD5">
        <w:rPr>
          <w:rFonts w:ascii="SimSun" w:hAnsi="SimSun"/>
          <w:color w:val="000000"/>
          <w:szCs w:val="21"/>
        </w:rPr>
        <w:br/>
      </w:r>
      <w:r w:rsidRPr="00AB4FD5">
        <w:rPr>
          <w:rFonts w:ascii="SimSun" w:hAnsi="SimSun"/>
          <w:color w:val="000000"/>
          <w:szCs w:val="21"/>
        </w:rPr>
        <w:br/>
        <w:t>恋爱和战争都是不择手段的。</w:t>
      </w:r>
      <w:r w:rsidRPr="00AB4FD5">
        <w:rPr>
          <w:rFonts w:ascii="SimSun" w:hAnsi="SimSun"/>
          <w:color w:val="000000"/>
          <w:szCs w:val="21"/>
        </w:rPr>
        <w:br/>
        <w:t>All's fair in love and war. *在恋爱和战争中任何策略都是正当的。 </w:t>
      </w:r>
      <w:r w:rsidRPr="00AB4FD5">
        <w:rPr>
          <w:rFonts w:ascii="SimSun" w:hAnsi="SimSun"/>
          <w:color w:val="000000"/>
          <w:szCs w:val="21"/>
        </w:rPr>
        <w:br/>
      </w:r>
      <w:r w:rsidRPr="00AB4FD5">
        <w:rPr>
          <w:rFonts w:ascii="SimSun" w:hAnsi="SimSun"/>
          <w:color w:val="000000"/>
          <w:szCs w:val="21"/>
        </w:rPr>
        <w:br/>
        <w:t>美貌不过一张皮。</w:t>
      </w:r>
      <w:r w:rsidRPr="00AB4FD5">
        <w:rPr>
          <w:rFonts w:ascii="SimSun" w:hAnsi="SimSun"/>
          <w:color w:val="000000"/>
          <w:szCs w:val="21"/>
        </w:rPr>
        <w:br/>
        <w:t>Beauty is only skin deep. *“再漂亮的美女削去一层皮后就和丑女无二样”，即“看人不能只看外表而要重视内涵”。</w:t>
      </w:r>
      <w:r w:rsidRPr="00AB4FD5">
        <w:rPr>
          <w:rFonts w:ascii="SimSun" w:hAnsi="SimSun"/>
          <w:color w:val="000000"/>
          <w:szCs w:val="21"/>
        </w:rPr>
        <w:br/>
        <w:t>Beauty is but skin deep. </w:t>
      </w:r>
      <w:r w:rsidRPr="00AB4FD5">
        <w:rPr>
          <w:rFonts w:ascii="SimSun" w:hAnsi="SimSun"/>
          <w:color w:val="000000"/>
          <w:szCs w:val="21"/>
        </w:rPr>
        <w:br/>
      </w:r>
      <w:r w:rsidRPr="00AB4FD5">
        <w:rPr>
          <w:rFonts w:ascii="SimSun" w:hAnsi="SimSun"/>
          <w:color w:val="000000"/>
          <w:szCs w:val="21"/>
        </w:rPr>
        <w:br/>
        <w:t>东西总是人家的好。</w:t>
      </w:r>
      <w:r w:rsidRPr="00AB4FD5">
        <w:rPr>
          <w:rFonts w:ascii="SimSun" w:hAnsi="SimSun"/>
          <w:color w:val="000000"/>
          <w:szCs w:val="21"/>
        </w:rPr>
        <w:br/>
        <w:t>The grass is always greener on the other side (of the fence). *直译是“(篱笆)那边的草总是绿的”。 </w:t>
      </w:r>
      <w:r w:rsidRPr="00AB4FD5">
        <w:rPr>
          <w:rFonts w:ascii="SimSun" w:hAnsi="SimSun"/>
          <w:color w:val="000000"/>
          <w:szCs w:val="21"/>
        </w:rPr>
        <w:br/>
      </w:r>
      <w:r w:rsidRPr="00AB4FD5">
        <w:rPr>
          <w:rFonts w:ascii="SimSun" w:hAnsi="SimSun"/>
          <w:color w:val="000000"/>
          <w:szCs w:val="21"/>
        </w:rPr>
        <w:br/>
        <w:t>不劳则不获。 </w:t>
      </w:r>
      <w:r w:rsidRPr="00AB4FD5">
        <w:rPr>
          <w:rFonts w:ascii="SimSun" w:hAnsi="SimSun"/>
          <w:color w:val="000000"/>
          <w:szCs w:val="21"/>
        </w:rPr>
        <w:br/>
        <w:t>You cannot make an omelet without breaking eggs. *直译是“不打碎鸡蛋就做不成蛋包饭”。意思是做任何事如果不努力，不付出牺牲，不投资的话，是得不到结果的。 </w:t>
      </w:r>
      <w:r w:rsidRPr="00AB4FD5">
        <w:rPr>
          <w:rFonts w:ascii="SimSun" w:hAnsi="SimSun"/>
          <w:color w:val="000000"/>
          <w:szCs w:val="21"/>
        </w:rPr>
        <w:br/>
      </w:r>
      <w:r w:rsidRPr="00AB4FD5">
        <w:rPr>
          <w:rFonts w:ascii="SimSun" w:hAnsi="SimSun"/>
          <w:color w:val="000000"/>
          <w:szCs w:val="21"/>
        </w:rPr>
        <w:br/>
        <w:t>流水不腐，户枢不蠹。</w:t>
      </w:r>
      <w:r w:rsidRPr="00AB4FD5">
        <w:rPr>
          <w:rFonts w:ascii="SimSun" w:hAnsi="SimSun"/>
          <w:color w:val="000000"/>
          <w:szCs w:val="21"/>
        </w:rPr>
        <w:br/>
        <w:t>A rolling stone gathers no moss. *不断活动的石头是不会长上像青苔这类东西的。即“能不断保持新鲜”。也可以把它看做相反的意思，“不断变换工作和搬家的人，没有熟练的事情，也存不下钱”。 </w:t>
      </w:r>
      <w:r w:rsidRPr="00AB4FD5">
        <w:rPr>
          <w:rFonts w:ascii="SimSun" w:hAnsi="SimSun"/>
          <w:color w:val="000000"/>
          <w:szCs w:val="21"/>
        </w:rPr>
        <w:br/>
      </w:r>
      <w:r w:rsidRPr="00AB4FD5">
        <w:rPr>
          <w:rFonts w:ascii="SimSun" w:hAnsi="SimSun"/>
          <w:color w:val="000000"/>
          <w:szCs w:val="21"/>
        </w:rPr>
        <w:br/>
        <w:t>患难见真情。</w:t>
      </w:r>
      <w:r w:rsidRPr="00AB4FD5">
        <w:rPr>
          <w:rFonts w:ascii="SimSun" w:hAnsi="SimSun"/>
          <w:color w:val="000000"/>
          <w:szCs w:val="21"/>
        </w:rPr>
        <w:br/>
        <w:t>A friend in need is a friend indeed. *in need “遇到难处，贫穷”，indeed 是“真正的”，这两个词押韵，给人以节奏感。 </w:t>
      </w:r>
      <w:r w:rsidRPr="00AB4FD5">
        <w:rPr>
          <w:rFonts w:ascii="SimSun" w:hAnsi="SimSun"/>
          <w:color w:val="000000"/>
          <w:szCs w:val="21"/>
        </w:rPr>
        <w:br/>
      </w:r>
      <w:r w:rsidRPr="00AB4FD5">
        <w:rPr>
          <w:rFonts w:ascii="SimSun" w:hAnsi="SimSun"/>
          <w:color w:val="000000"/>
          <w:szCs w:val="21"/>
        </w:rPr>
        <w:br/>
        <w:t>只会工作不会玩的人是没意思的人。</w:t>
      </w:r>
      <w:r w:rsidRPr="00AB4FD5">
        <w:rPr>
          <w:rFonts w:ascii="SimSun" w:hAnsi="SimSun"/>
          <w:color w:val="000000"/>
          <w:szCs w:val="21"/>
        </w:rPr>
        <w:br/>
        <w:t>All work and no play makes Jack a dull boy. *这句可以译成“只让学习不让玩的孩子会变成愚蠢的孩子”。 </w:t>
      </w:r>
      <w:r w:rsidRPr="00AB4FD5">
        <w:rPr>
          <w:rFonts w:ascii="SimSun" w:hAnsi="SimSun"/>
          <w:color w:val="000000"/>
          <w:szCs w:val="21"/>
        </w:rPr>
        <w:br/>
      </w:r>
      <w:r w:rsidRPr="00AB4FD5">
        <w:rPr>
          <w:rFonts w:ascii="SimSun" w:hAnsi="SimSun"/>
          <w:color w:val="000000"/>
          <w:szCs w:val="21"/>
        </w:rPr>
        <w:br/>
        <w:t>事实胜于雄辩。</w:t>
      </w:r>
      <w:r w:rsidRPr="00AB4FD5">
        <w:rPr>
          <w:rFonts w:ascii="SimSun" w:hAnsi="SimSun"/>
          <w:color w:val="000000"/>
          <w:szCs w:val="21"/>
        </w:rPr>
        <w:br/>
        <w:t>The proof of the pudding is in the eating. *直译是“不吃布丁不知道布丁的味道”。即“不实际去试试，是不会知道它的真正的价值”。 </w:t>
      </w:r>
      <w:r w:rsidRPr="00AB4FD5">
        <w:rPr>
          <w:rFonts w:ascii="SimSun" w:hAnsi="SimSun"/>
          <w:color w:val="000000"/>
          <w:szCs w:val="21"/>
        </w:rPr>
        <w:br/>
      </w:r>
      <w:r w:rsidRPr="00AB4FD5">
        <w:rPr>
          <w:rFonts w:ascii="SimSun" w:hAnsi="SimSun"/>
          <w:color w:val="000000"/>
          <w:szCs w:val="21"/>
        </w:rPr>
        <w:br/>
        <w:t>岁月不待人。</w:t>
      </w:r>
      <w:r w:rsidRPr="00AB4FD5">
        <w:rPr>
          <w:rFonts w:ascii="SimSun" w:hAnsi="SimSun"/>
          <w:color w:val="000000"/>
          <w:szCs w:val="21"/>
        </w:rPr>
        <w:br/>
        <w:t>Time and tide wait for no man. *tide 是“潮水”，此处与time同义，表示时间。</w:t>
      </w:r>
      <w:r w:rsidRPr="00AB4FD5">
        <w:rPr>
          <w:rFonts w:ascii="SimSun" w:hAnsi="SimSun"/>
          <w:color w:val="000000"/>
          <w:szCs w:val="21"/>
        </w:rPr>
        <w:br/>
      </w:r>
      <w:r w:rsidRPr="00AB4FD5">
        <w:rPr>
          <w:rFonts w:ascii="SimSun" w:hAnsi="SimSun"/>
          <w:color w:val="000000"/>
          <w:szCs w:val="21"/>
        </w:rPr>
        <w:br/>
        <w:t>越快越好。</w:t>
      </w:r>
      <w:r w:rsidRPr="00AB4FD5">
        <w:rPr>
          <w:rFonts w:ascii="SimSun" w:hAnsi="SimSun"/>
          <w:color w:val="000000"/>
          <w:szCs w:val="21"/>
        </w:rPr>
        <w:br/>
        <w:t>The sooner, the better.</w:t>
      </w:r>
      <w:r w:rsidRPr="00AB4FD5">
        <w:rPr>
          <w:rFonts w:ascii="SimSun" w:hAnsi="SimSun"/>
          <w:color w:val="000000"/>
          <w:szCs w:val="21"/>
        </w:rPr>
        <w:br/>
        <w:t>When should I come over? (什么时候来合适?)</w:t>
      </w:r>
      <w:r w:rsidRPr="00AB4FD5">
        <w:rPr>
          <w:rFonts w:ascii="SimSun" w:hAnsi="SimSun"/>
          <w:color w:val="000000"/>
          <w:szCs w:val="21"/>
        </w:rPr>
        <w:br/>
        <w:t>The sooner, the better. (越快越好。) </w:t>
      </w:r>
      <w:r w:rsidRPr="00AB4FD5">
        <w:rPr>
          <w:rFonts w:ascii="SimSun" w:hAnsi="SimSun"/>
          <w:color w:val="000000"/>
          <w:szCs w:val="21"/>
        </w:rPr>
        <w:br/>
      </w:r>
      <w:r w:rsidRPr="00AB4FD5">
        <w:rPr>
          <w:rFonts w:ascii="SimSun" w:hAnsi="SimSun"/>
          <w:color w:val="000000"/>
          <w:szCs w:val="21"/>
        </w:rPr>
        <w:br/>
        <w:t>正好。</w:t>
      </w:r>
      <w:r w:rsidRPr="00AB4FD5">
        <w:rPr>
          <w:rFonts w:ascii="SimSun" w:hAnsi="SimSun"/>
          <w:color w:val="000000"/>
          <w:szCs w:val="21"/>
        </w:rPr>
        <w:br/>
        <w:t>On the nose.</w:t>
      </w:r>
      <w:r w:rsidRPr="00AB4FD5">
        <w:rPr>
          <w:rFonts w:ascii="SimSun" w:hAnsi="SimSun"/>
          <w:color w:val="000000"/>
          <w:szCs w:val="21"/>
        </w:rPr>
        <w:br/>
        <w:t>How many people came to the party? (有多少人来参加晚会?)</w:t>
      </w:r>
      <w:r w:rsidRPr="00AB4FD5">
        <w:rPr>
          <w:rFonts w:ascii="SimSun" w:hAnsi="SimSun"/>
          <w:color w:val="000000"/>
          <w:szCs w:val="21"/>
        </w:rPr>
        <w:br/>
        <w:t>A hundred people, on the nose. (正好100人。)</w:t>
      </w:r>
      <w:r w:rsidRPr="00AB4FD5">
        <w:rPr>
          <w:rFonts w:ascii="SimSun" w:hAnsi="SimSun"/>
          <w:color w:val="000000"/>
          <w:szCs w:val="21"/>
        </w:rPr>
        <w:br/>
        <w:t>Exactly.</w:t>
      </w:r>
      <w:r w:rsidRPr="00AB4FD5">
        <w:rPr>
          <w:rFonts w:ascii="SimSun" w:hAnsi="SimSun"/>
          <w:color w:val="000000"/>
          <w:szCs w:val="21"/>
        </w:rPr>
        <w:br/>
        <w:t>On the dot. </w:t>
      </w:r>
      <w:r w:rsidRPr="00AB4FD5">
        <w:rPr>
          <w:rFonts w:ascii="SimSun" w:hAnsi="SimSun"/>
          <w:color w:val="000000"/>
          <w:szCs w:val="21"/>
        </w:rPr>
        <w:br/>
      </w:r>
      <w:r w:rsidRPr="00AB4FD5">
        <w:rPr>
          <w:rFonts w:ascii="SimSun" w:hAnsi="SimSun"/>
          <w:color w:val="000000"/>
          <w:szCs w:val="21"/>
        </w:rPr>
        <w:br/>
        <w:t>捉迷藏。</w:t>
      </w:r>
      <w:r w:rsidRPr="00AB4FD5">
        <w:rPr>
          <w:rFonts w:ascii="SimSun" w:hAnsi="SimSun"/>
          <w:color w:val="000000"/>
          <w:szCs w:val="21"/>
        </w:rPr>
        <w:br/>
        <w:t>Hide-and-seek</w:t>
      </w:r>
      <w:r w:rsidRPr="00AB4FD5">
        <w:rPr>
          <w:rFonts w:ascii="SimSun" w:hAnsi="SimSun"/>
          <w:color w:val="000000"/>
          <w:szCs w:val="21"/>
        </w:rPr>
        <w:br/>
        <w:t>Let's play hide-and-seek. (我们玩捉迷藏吧。)</w:t>
      </w:r>
      <w:r w:rsidRPr="00AB4FD5">
        <w:rPr>
          <w:rFonts w:ascii="SimSun" w:hAnsi="SimSun"/>
          <w:color w:val="000000"/>
          <w:szCs w:val="21"/>
        </w:rPr>
        <w:br/>
        <w:t>Okay. (好吧。) </w:t>
      </w:r>
      <w:r w:rsidRPr="00AB4FD5">
        <w:rPr>
          <w:rFonts w:ascii="SimSun" w:hAnsi="SimSun"/>
          <w:color w:val="000000"/>
          <w:szCs w:val="21"/>
        </w:rPr>
        <w:br/>
      </w:r>
      <w:r w:rsidRPr="00AB4FD5">
        <w:rPr>
          <w:rFonts w:ascii="SimSun" w:hAnsi="SimSun"/>
          <w:color w:val="000000"/>
          <w:szCs w:val="21"/>
        </w:rPr>
        <w:br/>
        <w:t>未完待续。 </w:t>
      </w:r>
      <w:r w:rsidRPr="00AB4FD5">
        <w:rPr>
          <w:rFonts w:ascii="SimSun" w:hAnsi="SimSun"/>
          <w:color w:val="000000"/>
          <w:szCs w:val="21"/>
        </w:rPr>
        <w:br/>
        <w:t>to be continued *用于电视连续剧等的最后，表示“待续”。</w:t>
      </w:r>
      <w:r w:rsidRPr="00AB4FD5">
        <w:rPr>
          <w:rFonts w:ascii="SimSun" w:hAnsi="SimSun"/>
          <w:color w:val="000000"/>
          <w:szCs w:val="21"/>
        </w:rPr>
        <w:br/>
      </w:r>
      <w:r w:rsidRPr="00AB4FD5">
        <w:rPr>
          <w:rFonts w:ascii="SimSun" w:hAnsi="SimSun"/>
          <w:color w:val="000000"/>
          <w:szCs w:val="21"/>
        </w:rPr>
        <w:br/>
        <w:t>一个巴掌拍不响。 </w:t>
      </w:r>
      <w:r w:rsidRPr="00AB4FD5">
        <w:rPr>
          <w:rFonts w:ascii="SimSun" w:hAnsi="SimSun"/>
          <w:color w:val="000000"/>
          <w:szCs w:val="21"/>
        </w:rPr>
        <w:br/>
        <w:t>It takes two to tango. *直译是“跳探戈舞是两个人的事儿”。</w:t>
      </w:r>
      <w:r w:rsidRPr="00AB4FD5">
        <w:rPr>
          <w:rFonts w:ascii="SimSun" w:hAnsi="SimSun"/>
          <w:color w:val="000000"/>
          <w:szCs w:val="21"/>
        </w:rPr>
        <w:br/>
        <w:t>Joe is always starting arguments with Sue. (乔总是和苏争论不休。)</w:t>
      </w:r>
      <w:r w:rsidRPr="00AB4FD5">
        <w:rPr>
          <w:rFonts w:ascii="SimSun" w:hAnsi="SimSun"/>
          <w:color w:val="000000"/>
          <w:szCs w:val="21"/>
        </w:rPr>
        <w:br/>
        <w:t>Well, I think it takes two to tango. (不过，我是觉得一个巴掌拍不响。)</w:t>
      </w:r>
      <w:r w:rsidRPr="00AB4FD5">
        <w:rPr>
          <w:rFonts w:ascii="SimSun" w:hAnsi="SimSun"/>
          <w:color w:val="000000"/>
          <w:szCs w:val="21"/>
        </w:rPr>
        <w:br/>
        <w:t>Both sides must be blamed.</w:t>
      </w:r>
      <w:r w:rsidRPr="00AB4FD5">
        <w:rPr>
          <w:rFonts w:ascii="SimSun" w:hAnsi="SimSun"/>
          <w:color w:val="000000"/>
          <w:szCs w:val="21"/>
        </w:rPr>
        <w:br/>
        <w:t>They are the same.</w:t>
      </w:r>
      <w:r w:rsidRPr="00AB4FD5">
        <w:rPr>
          <w:rFonts w:ascii="SimSun" w:hAnsi="SimSun"/>
          <w:color w:val="000000"/>
          <w:szCs w:val="21"/>
        </w:rPr>
        <w:br/>
        <w:t>They are both responsible.</w:t>
      </w:r>
      <w:r w:rsidRPr="00AB4FD5">
        <w:rPr>
          <w:rFonts w:ascii="SimSun" w:hAnsi="SimSun"/>
          <w:color w:val="000000"/>
          <w:szCs w:val="21"/>
        </w:rPr>
        <w:br/>
        <w:t>They are both wrong.</w:t>
      </w:r>
      <w:r w:rsidRPr="00AB4FD5">
        <w:rPr>
          <w:rFonts w:ascii="SimSun" w:hAnsi="SimSun"/>
          <w:color w:val="000000"/>
          <w:szCs w:val="21"/>
        </w:rPr>
        <w:br/>
        <w:t>Both of them should be blamed. </w:t>
      </w:r>
      <w:r w:rsidRPr="00AB4FD5">
        <w:rPr>
          <w:rFonts w:ascii="SimSun" w:hAnsi="SimSun"/>
          <w:color w:val="000000"/>
          <w:szCs w:val="21"/>
        </w:rPr>
        <w:br/>
      </w:r>
      <w:r w:rsidRPr="00AB4FD5">
        <w:rPr>
          <w:rFonts w:ascii="SimSun" w:hAnsi="SimSun"/>
          <w:color w:val="000000"/>
          <w:szCs w:val="21"/>
        </w:rPr>
        <w:br/>
        <w:t>尽快。</w:t>
      </w:r>
      <w:r w:rsidRPr="00AB4FD5">
        <w:rPr>
          <w:rFonts w:ascii="SimSun" w:hAnsi="SimSun"/>
          <w:color w:val="000000"/>
          <w:szCs w:val="21"/>
        </w:rPr>
        <w:br/>
        <w:t>As soon as possible. *缩写是ASAP。</w:t>
      </w:r>
      <w:r w:rsidRPr="00AB4FD5">
        <w:rPr>
          <w:rFonts w:ascii="SimSun" w:hAnsi="SimSun"/>
          <w:color w:val="000000"/>
          <w:szCs w:val="21"/>
        </w:rPr>
        <w:br/>
        <w:t>Should I mail this letter to you? (我可以把这封信寄给你吗?)</w:t>
      </w:r>
      <w:r w:rsidRPr="00AB4FD5">
        <w:rPr>
          <w:rFonts w:ascii="SimSun" w:hAnsi="SimSun"/>
          <w:color w:val="000000"/>
          <w:szCs w:val="21"/>
        </w:rPr>
        <w:br/>
        <w:t>Yes. As soon as possible. (对，请尽快寄来。) *电话中的对话。</w:t>
      </w:r>
      <w:r w:rsidRPr="00AB4FD5">
        <w:rPr>
          <w:rFonts w:ascii="SimSun" w:hAnsi="SimSun"/>
          <w:color w:val="000000"/>
          <w:szCs w:val="21"/>
        </w:rPr>
        <w:br/>
      </w:r>
      <w:r w:rsidRPr="00AB4FD5">
        <w:rPr>
          <w:rFonts w:ascii="SimSun" w:hAnsi="SimSun"/>
          <w:color w:val="000000"/>
          <w:szCs w:val="21"/>
        </w:rPr>
        <w:br/>
        <w:t>随便吃。 </w:t>
      </w:r>
      <w:r w:rsidRPr="00AB4FD5">
        <w:rPr>
          <w:rFonts w:ascii="SimSun" w:hAnsi="SimSun"/>
          <w:color w:val="000000"/>
          <w:szCs w:val="21"/>
        </w:rPr>
        <w:br/>
        <w:t>All-you-can-eat.</w:t>
      </w:r>
      <w:r w:rsidRPr="00AB4FD5">
        <w:rPr>
          <w:rFonts w:ascii="SimSun" w:hAnsi="SimSun"/>
          <w:color w:val="000000"/>
          <w:szCs w:val="21"/>
        </w:rPr>
        <w:br/>
        <w:t>buffet</w:t>
      </w:r>
      <w:r w:rsidRPr="00AB4FD5">
        <w:rPr>
          <w:rFonts w:ascii="SimSun" w:hAnsi="SimSun"/>
          <w:color w:val="000000"/>
          <w:szCs w:val="21"/>
        </w:rPr>
        <w:br/>
        <w:t>smorgasbord</w:t>
      </w:r>
      <w:r w:rsidRPr="00AB4FD5">
        <w:rPr>
          <w:rFonts w:ascii="SimSun" w:hAnsi="SimSun"/>
          <w:color w:val="000000"/>
          <w:szCs w:val="21"/>
        </w:rPr>
        <w:br/>
        <w:t>Eat as much as you like.</w:t>
      </w:r>
      <w:r w:rsidRPr="00AB4FD5">
        <w:rPr>
          <w:rFonts w:ascii="SimSun" w:hAnsi="SimSun"/>
          <w:color w:val="000000"/>
          <w:szCs w:val="21"/>
        </w:rPr>
        <w:br/>
        <w:t>Eat as much as you wish. *作为句子应为“你想吃多少就吃多少”。 </w:t>
      </w:r>
      <w:r w:rsidRPr="00AB4FD5">
        <w:rPr>
          <w:rFonts w:ascii="SimSun" w:hAnsi="SimSun"/>
          <w:color w:val="000000"/>
          <w:szCs w:val="21"/>
        </w:rPr>
        <w:br/>
      </w:r>
      <w:r w:rsidRPr="00AB4FD5">
        <w:rPr>
          <w:rFonts w:ascii="SimSun" w:hAnsi="SimSun"/>
          <w:color w:val="000000"/>
          <w:szCs w:val="21"/>
        </w:rPr>
        <w:br/>
        <w:t>多项选择。</w:t>
      </w:r>
      <w:r w:rsidRPr="00AB4FD5">
        <w:rPr>
          <w:rFonts w:ascii="SimSun" w:hAnsi="SimSun"/>
          <w:color w:val="000000"/>
          <w:szCs w:val="21"/>
        </w:rPr>
        <w:br/>
        <w:t>multiple-choice</w:t>
      </w:r>
      <w:r w:rsidRPr="00AB4FD5">
        <w:rPr>
          <w:rFonts w:ascii="SimSun" w:hAnsi="SimSun"/>
          <w:color w:val="000000"/>
          <w:szCs w:val="21"/>
        </w:rPr>
        <w:br/>
        <w:t>multiple-choice questions (多项选择题) </w:t>
      </w:r>
      <w:r w:rsidRPr="00AB4FD5">
        <w:rPr>
          <w:rFonts w:ascii="SimSun" w:hAnsi="SimSun"/>
          <w:color w:val="000000"/>
          <w:szCs w:val="21"/>
        </w:rPr>
        <w:br/>
      </w:r>
      <w:r w:rsidRPr="00AB4FD5">
        <w:rPr>
          <w:rFonts w:ascii="SimSun" w:hAnsi="SimSun"/>
          <w:color w:val="000000"/>
          <w:szCs w:val="21"/>
        </w:rPr>
        <w:br/>
        <w:t>各就各位，预备，跑! </w:t>
      </w:r>
      <w:r w:rsidRPr="00AB4FD5">
        <w:rPr>
          <w:rFonts w:ascii="SimSun" w:hAnsi="SimSun"/>
          <w:color w:val="000000"/>
          <w:szCs w:val="21"/>
        </w:rPr>
        <w:br/>
        <w:t>Ready, get set, go!</w:t>
      </w:r>
      <w:r w:rsidRPr="00AB4FD5">
        <w:rPr>
          <w:rFonts w:ascii="SimSun" w:hAnsi="SimSun"/>
          <w:color w:val="000000"/>
          <w:szCs w:val="21"/>
        </w:rPr>
        <w:br/>
        <w:t>On your mark, get set, go! </w:t>
      </w:r>
      <w:r w:rsidRPr="00AB4FD5">
        <w:rPr>
          <w:rFonts w:ascii="SimSun" w:hAnsi="SimSun"/>
          <w:color w:val="000000"/>
          <w:szCs w:val="21"/>
        </w:rPr>
        <w:br/>
      </w:r>
      <w:r w:rsidRPr="00AB4FD5">
        <w:rPr>
          <w:rFonts w:ascii="SimSun" w:hAnsi="SimSun"/>
          <w:color w:val="000000"/>
          <w:szCs w:val="21"/>
        </w:rPr>
        <w:br/>
        <w:t>从头到尾。 </w:t>
      </w:r>
      <w:r w:rsidRPr="00AB4FD5">
        <w:rPr>
          <w:rFonts w:ascii="SimSun" w:hAnsi="SimSun"/>
          <w:color w:val="000000"/>
          <w:szCs w:val="21"/>
        </w:rPr>
        <w:br/>
        <w:t>from A to Z. *是开始字母A到最后一个字母Z，即“从开始到最后”、“完全”的意思。</w:t>
      </w:r>
      <w:r w:rsidRPr="00AB4FD5">
        <w:rPr>
          <w:rFonts w:ascii="SimSun" w:hAnsi="SimSun"/>
          <w:color w:val="000000"/>
          <w:szCs w:val="21"/>
        </w:rPr>
        <w:br/>
        <w:t>I don't know anything about driving. (我一点也不懂驾驶。)</w:t>
      </w:r>
      <w:r w:rsidRPr="00AB4FD5">
        <w:rPr>
          <w:rFonts w:ascii="SimSun" w:hAnsi="SimSun"/>
          <w:color w:val="000000"/>
          <w:szCs w:val="21"/>
        </w:rPr>
        <w:br/>
        <w:t>I'll teach you from A to Z. (我会从头到尾教你的。)</w:t>
      </w:r>
      <w:r w:rsidRPr="00AB4FD5">
        <w:rPr>
          <w:rFonts w:ascii="SimSun" w:hAnsi="SimSun"/>
          <w:color w:val="000000"/>
          <w:szCs w:val="21"/>
        </w:rPr>
        <w:br/>
        <w:t>entirely (完全地)</w:t>
      </w:r>
      <w:r w:rsidRPr="00AB4FD5">
        <w:rPr>
          <w:rFonts w:ascii="SimSun" w:hAnsi="SimSun"/>
          <w:color w:val="000000"/>
          <w:szCs w:val="21"/>
        </w:rPr>
        <w:br/>
        <w:t>completely (完全地) </w:t>
      </w:r>
      <w:r w:rsidRPr="00AB4FD5">
        <w:rPr>
          <w:rFonts w:ascii="SimSun" w:hAnsi="SimSun"/>
          <w:color w:val="000000"/>
          <w:szCs w:val="21"/>
        </w:rPr>
        <w:br/>
      </w:r>
      <w:r w:rsidRPr="00AB4FD5">
        <w:rPr>
          <w:rFonts w:ascii="SimSun" w:hAnsi="SimSun"/>
          <w:color w:val="000000"/>
          <w:szCs w:val="21"/>
        </w:rPr>
        <w:br/>
        <w:t>始终/一直/一贯</w:t>
      </w:r>
      <w:r w:rsidRPr="00AB4FD5">
        <w:rPr>
          <w:rFonts w:ascii="SimSun" w:hAnsi="SimSun"/>
          <w:color w:val="000000"/>
          <w:szCs w:val="21"/>
        </w:rPr>
        <w:br/>
        <w:t>all long *用于“从一开始我就说过吧”等句子中，表示“从开始就……”。</w:t>
      </w:r>
      <w:r w:rsidRPr="00AB4FD5">
        <w:rPr>
          <w:rFonts w:ascii="SimSun" w:hAnsi="SimSun"/>
          <w:color w:val="000000"/>
          <w:szCs w:val="21"/>
        </w:rPr>
        <w:br/>
        <w:t>So, she is married. (所以，她结婚了。)</w:t>
      </w:r>
      <w:r w:rsidRPr="00AB4FD5">
        <w:rPr>
          <w:rFonts w:ascii="SimSun" w:hAnsi="SimSun"/>
          <w:color w:val="000000"/>
          <w:szCs w:val="21"/>
        </w:rPr>
        <w:br/>
        <w:t>I've been telling you that all along. (我从一开始就告诉你了。)</w:t>
      </w:r>
      <w:r w:rsidRPr="00AB4FD5">
        <w:rPr>
          <w:rFonts w:ascii="SimSun" w:hAnsi="SimSun"/>
          <w:color w:val="000000"/>
          <w:szCs w:val="21"/>
        </w:rPr>
        <w:br/>
        <w:t>from the very beginning</w:t>
      </w:r>
      <w:r w:rsidRPr="00AB4FD5">
        <w:rPr>
          <w:rFonts w:ascii="SimSun" w:hAnsi="SimSun"/>
          <w:color w:val="000000"/>
          <w:szCs w:val="21"/>
        </w:rPr>
        <w:br/>
        <w:t>all this time</w:t>
      </w:r>
      <w:r w:rsidRPr="00AB4FD5">
        <w:rPr>
          <w:rFonts w:ascii="SimSun" w:hAnsi="SimSun"/>
          <w:color w:val="000000"/>
          <w:szCs w:val="21"/>
        </w:rPr>
        <w:br/>
        <w:t>since the start </w:t>
      </w:r>
      <w:r w:rsidRPr="00AB4FD5">
        <w:rPr>
          <w:rFonts w:ascii="SimSun" w:hAnsi="SimSun"/>
          <w:color w:val="000000"/>
          <w:szCs w:val="21"/>
        </w:rPr>
        <w:br/>
      </w:r>
      <w:r w:rsidRPr="00AB4FD5">
        <w:rPr>
          <w:rFonts w:ascii="SimSun" w:hAnsi="SimSun"/>
          <w:color w:val="000000"/>
          <w:szCs w:val="21"/>
        </w:rPr>
        <w:br/>
        <w:t>就我的记忆来说…… </w:t>
      </w:r>
      <w:r w:rsidRPr="00AB4FD5">
        <w:rPr>
          <w:rFonts w:ascii="SimSun" w:hAnsi="SimSun"/>
          <w:color w:val="000000"/>
          <w:szCs w:val="21"/>
        </w:rPr>
        <w:br/>
        <w:t>As far as I can remember,...</w:t>
      </w:r>
      <w:r w:rsidRPr="00AB4FD5">
        <w:rPr>
          <w:rFonts w:ascii="SimSun" w:hAnsi="SimSun"/>
          <w:color w:val="000000"/>
          <w:szCs w:val="21"/>
        </w:rPr>
        <w:br/>
        <w:t>What's John's last name? (约翰姓什么来着?)</w:t>
      </w:r>
      <w:r w:rsidRPr="00AB4FD5">
        <w:rPr>
          <w:rFonts w:ascii="SimSun" w:hAnsi="SimSun"/>
          <w:color w:val="000000"/>
          <w:szCs w:val="21"/>
        </w:rPr>
        <w:br/>
        <w:t>As far as I can remember, it begins with M. (就我的记忆来说，它的第一个字母是M。)</w:t>
      </w:r>
      <w:r w:rsidRPr="00AB4FD5">
        <w:rPr>
          <w:rFonts w:ascii="SimSun" w:hAnsi="SimSun"/>
          <w:color w:val="000000"/>
          <w:szCs w:val="21"/>
        </w:rPr>
        <w:br/>
        <w:t>To the best of my memory,...</w:t>
      </w:r>
      <w:r w:rsidRPr="00AB4FD5">
        <w:rPr>
          <w:rFonts w:ascii="SimSun" w:hAnsi="SimSun"/>
          <w:color w:val="000000"/>
          <w:szCs w:val="21"/>
        </w:rPr>
        <w:br/>
        <w:t>As far as I know,... (就我所知……)</w:t>
      </w:r>
      <w:r w:rsidRPr="00AB4FD5">
        <w:rPr>
          <w:rFonts w:ascii="SimSun" w:hAnsi="SimSun"/>
          <w:color w:val="000000"/>
          <w:szCs w:val="21"/>
        </w:rPr>
        <w:br/>
        <w:t>If my memory serves me right,... (如果我没记错的话，……) </w:t>
      </w:r>
      <w:r w:rsidRPr="00AB4FD5">
        <w:rPr>
          <w:rFonts w:ascii="SimSun" w:hAnsi="SimSun"/>
          <w:color w:val="000000"/>
          <w:szCs w:val="21"/>
        </w:rPr>
        <w:br/>
      </w:r>
      <w:r w:rsidRPr="00AB4FD5">
        <w:rPr>
          <w:rFonts w:ascii="SimSun" w:hAnsi="SimSun"/>
          <w:color w:val="000000"/>
          <w:szCs w:val="21"/>
        </w:rPr>
        <w:br/>
        <w:t>以牙还牙，针锋相对。 </w:t>
      </w:r>
      <w:r w:rsidRPr="00AB4FD5">
        <w:rPr>
          <w:rFonts w:ascii="SimSun" w:hAnsi="SimSun"/>
          <w:color w:val="000000"/>
          <w:szCs w:val="21"/>
        </w:rPr>
        <w:br/>
        <w:t>Tit for tat.</w:t>
      </w:r>
      <w:r w:rsidRPr="00AB4FD5">
        <w:rPr>
          <w:rFonts w:ascii="SimSun" w:hAnsi="SimSun"/>
          <w:color w:val="000000"/>
          <w:szCs w:val="21"/>
        </w:rPr>
        <w:br/>
        <w:t>John kicked me, so I gave him tit for tat.(约翰踢我，所以我以牙还牙。) </w:t>
      </w:r>
      <w:r w:rsidRPr="00AB4FD5">
        <w:rPr>
          <w:rFonts w:ascii="SimSun" w:hAnsi="SimSun"/>
          <w:color w:val="000000"/>
          <w:szCs w:val="21"/>
        </w:rPr>
        <w:br/>
      </w:r>
      <w:r w:rsidRPr="00AB4FD5">
        <w:rPr>
          <w:rFonts w:ascii="SimSun" w:hAnsi="SimSun"/>
          <w:color w:val="000000"/>
          <w:szCs w:val="21"/>
        </w:rPr>
        <w:br/>
        <w:t>这是我为什么在这儿的原因。 </w:t>
      </w:r>
      <w:r w:rsidRPr="00AB4FD5">
        <w:rPr>
          <w:rFonts w:ascii="SimSun" w:hAnsi="SimSun"/>
          <w:color w:val="000000"/>
          <w:szCs w:val="21"/>
        </w:rPr>
        <w:br/>
        <w:t>That's what I'm here for.</w:t>
      </w:r>
      <w:r w:rsidRPr="00AB4FD5">
        <w:rPr>
          <w:rFonts w:ascii="SimSun" w:hAnsi="SimSun"/>
          <w:color w:val="000000"/>
          <w:szCs w:val="21"/>
        </w:rPr>
        <w:br/>
        <w:t>What are you studying at Harvard? (你在哈佛大学学什么?)</w:t>
      </w:r>
      <w:r w:rsidRPr="00AB4FD5">
        <w:rPr>
          <w:rFonts w:ascii="SimSun" w:hAnsi="SimSun"/>
          <w:color w:val="000000"/>
          <w:szCs w:val="21"/>
        </w:rPr>
        <w:br/>
        <w:t>Economics. That's what I'm here for. (学经济，这就是我为什么在这儿学习的原因。)</w:t>
      </w:r>
      <w:r w:rsidRPr="00AB4FD5">
        <w:rPr>
          <w:rFonts w:ascii="SimSun" w:hAnsi="SimSun"/>
          <w:color w:val="000000"/>
          <w:szCs w:val="21"/>
        </w:rPr>
        <w:br/>
      </w:r>
      <w:r w:rsidRPr="00AB4FD5">
        <w:rPr>
          <w:rFonts w:ascii="SimSun" w:hAnsi="SimSun"/>
          <w:color w:val="000000"/>
          <w:szCs w:val="21"/>
        </w:rPr>
        <w:br/>
        <w:t>2+3等于5。</w:t>
      </w:r>
      <w:r w:rsidRPr="00AB4FD5">
        <w:rPr>
          <w:rFonts w:ascii="SimSun" w:hAnsi="SimSun"/>
          <w:color w:val="000000"/>
          <w:szCs w:val="21"/>
        </w:rPr>
        <w:br/>
        <w:t>Two and three is five.</w:t>
      </w:r>
      <w:r w:rsidRPr="00AB4FD5">
        <w:rPr>
          <w:rFonts w:ascii="SimSun" w:hAnsi="SimSun"/>
          <w:color w:val="000000"/>
          <w:szCs w:val="21"/>
        </w:rPr>
        <w:br/>
        <w:t>Two plus three is five.</w:t>
      </w:r>
      <w:r w:rsidRPr="00AB4FD5">
        <w:rPr>
          <w:rFonts w:ascii="SimSun" w:hAnsi="SimSun"/>
          <w:color w:val="000000"/>
          <w:szCs w:val="21"/>
        </w:rPr>
        <w:br/>
        <w:t>Two and three makes five.</w:t>
      </w:r>
      <w:r w:rsidRPr="00AB4FD5">
        <w:rPr>
          <w:rFonts w:ascii="SimSun" w:hAnsi="SimSun"/>
          <w:color w:val="000000"/>
          <w:szCs w:val="21"/>
        </w:rPr>
        <w:br/>
        <w:t>Two and three equals five. </w:t>
      </w:r>
      <w:r w:rsidRPr="00AB4FD5">
        <w:rPr>
          <w:rFonts w:ascii="SimSun" w:hAnsi="SimSun"/>
          <w:color w:val="000000"/>
          <w:szCs w:val="21"/>
        </w:rPr>
        <w:br/>
      </w:r>
      <w:r w:rsidRPr="00AB4FD5">
        <w:rPr>
          <w:rFonts w:ascii="SimSun" w:hAnsi="SimSun"/>
          <w:color w:val="000000"/>
          <w:szCs w:val="21"/>
        </w:rPr>
        <w:br/>
        <w:t>我们有天壤之别。</w:t>
      </w:r>
      <w:r w:rsidRPr="00AB4FD5">
        <w:rPr>
          <w:rFonts w:ascii="SimSun" w:hAnsi="SimSun"/>
          <w:color w:val="000000"/>
          <w:szCs w:val="21"/>
        </w:rPr>
        <w:br/>
        <w:t>We're as different as night and day.</w:t>
      </w:r>
      <w:r w:rsidRPr="00AB4FD5">
        <w:rPr>
          <w:rFonts w:ascii="SimSun" w:hAnsi="SimSun"/>
          <w:color w:val="000000"/>
          <w:szCs w:val="21"/>
        </w:rPr>
        <w:br/>
        <w:t>We're completely different. (我们俩完全不同。)</w:t>
      </w:r>
      <w:r w:rsidRPr="00AB4FD5">
        <w:rPr>
          <w:rFonts w:ascii="SimSun" w:hAnsi="SimSun"/>
          <w:color w:val="000000"/>
          <w:szCs w:val="21"/>
        </w:rPr>
        <w:br/>
        <w:t>We have nothing in common. (我们没有任何共同点。) </w:t>
      </w:r>
      <w:r w:rsidRPr="00AB4FD5">
        <w:rPr>
          <w:rFonts w:ascii="SimSun" w:hAnsi="SimSun"/>
          <w:color w:val="000000"/>
          <w:szCs w:val="21"/>
        </w:rPr>
        <w:br/>
      </w:r>
      <w:r w:rsidRPr="00AB4FD5">
        <w:rPr>
          <w:rFonts w:ascii="SimSun" w:hAnsi="SimSun"/>
          <w:color w:val="000000"/>
          <w:szCs w:val="21"/>
        </w:rPr>
        <w:br/>
        <w:t>东施效颦。(机械模仿。) </w:t>
      </w:r>
      <w:r w:rsidRPr="00AB4FD5">
        <w:rPr>
          <w:rFonts w:ascii="SimSun" w:hAnsi="SimSun"/>
          <w:color w:val="000000"/>
          <w:szCs w:val="21"/>
        </w:rPr>
        <w:br/>
        <w:t>Monkey see, monkey do.</w:t>
      </w:r>
      <w:r w:rsidRPr="00AB4FD5">
        <w:rPr>
          <w:rFonts w:ascii="SimSun" w:hAnsi="SimSun"/>
          <w:color w:val="000000"/>
          <w:szCs w:val="21"/>
        </w:rPr>
        <w:br/>
        <w:t>She just bought a new car just like yours. (她也买了一辆跟你一样的车。)</w:t>
      </w:r>
      <w:r w:rsidRPr="00AB4FD5">
        <w:rPr>
          <w:rFonts w:ascii="SimSun" w:hAnsi="SimSun"/>
          <w:color w:val="000000"/>
          <w:szCs w:val="21"/>
        </w:rPr>
        <w:br/>
        <w:t>Well, monkey see, monkey do. (是嘛，真是东施效颦。) </w:t>
      </w:r>
      <w:r w:rsidRPr="00AB4FD5">
        <w:rPr>
          <w:rFonts w:ascii="SimSun" w:hAnsi="SimSun"/>
          <w:color w:val="000000"/>
          <w:szCs w:val="21"/>
        </w:rPr>
        <w:br/>
      </w:r>
      <w:r w:rsidRPr="00AB4FD5">
        <w:rPr>
          <w:rFonts w:ascii="SimSun" w:hAnsi="SimSun"/>
          <w:color w:val="000000"/>
          <w:szCs w:val="21"/>
        </w:rPr>
        <w:br/>
        <w:t>以先后顺序为准。</w:t>
      </w:r>
      <w:r w:rsidRPr="00AB4FD5">
        <w:rPr>
          <w:rFonts w:ascii="SimSun" w:hAnsi="SimSun"/>
          <w:color w:val="000000"/>
          <w:szCs w:val="21"/>
        </w:rPr>
        <w:br/>
        <w:t>First come, first served. *“按到达的先后顺序”、“按报名顺序”，直译是“第一个来的，第一个得到供应”。</w:t>
      </w:r>
      <w:r w:rsidRPr="00AB4FD5">
        <w:rPr>
          <w:rFonts w:ascii="SimSun" w:hAnsi="SimSun"/>
          <w:color w:val="000000"/>
          <w:szCs w:val="21"/>
        </w:rPr>
        <w:br/>
        <w:t>Do you take reservations? (你预订了吗?)</w:t>
      </w:r>
      <w:r w:rsidRPr="00AB4FD5">
        <w:rPr>
          <w:rFonts w:ascii="SimSun" w:hAnsi="SimSun"/>
          <w:color w:val="000000"/>
          <w:szCs w:val="21"/>
        </w:rPr>
        <w:br/>
        <w:t>No, first come, first served. (没有，先来的先得。)</w:t>
      </w:r>
      <w:r w:rsidRPr="00AB4FD5">
        <w:rPr>
          <w:rFonts w:ascii="SimSun" w:hAnsi="SimSun"/>
          <w:color w:val="000000"/>
          <w:szCs w:val="21"/>
        </w:rPr>
        <w:br/>
        <w:t>On a first-come, first-served basis. </w:t>
      </w:r>
      <w:r w:rsidRPr="00AB4FD5">
        <w:rPr>
          <w:rFonts w:ascii="SimSun" w:hAnsi="SimSun"/>
          <w:color w:val="000000"/>
          <w:szCs w:val="21"/>
        </w:rPr>
        <w:br/>
      </w:r>
      <w:r w:rsidRPr="00AB4FD5">
        <w:rPr>
          <w:rFonts w:ascii="SimSun" w:hAnsi="SimSun"/>
          <w:color w:val="000000"/>
          <w:szCs w:val="21"/>
        </w:rPr>
        <w:br/>
        <w:t>过时了。 </w:t>
      </w:r>
      <w:r w:rsidRPr="00AB4FD5">
        <w:rPr>
          <w:rFonts w:ascii="SimSun" w:hAnsi="SimSun"/>
          <w:color w:val="000000"/>
          <w:szCs w:val="21"/>
        </w:rPr>
        <w:br/>
        <w:t>It's out of date.</w:t>
      </w:r>
      <w:r w:rsidRPr="00AB4FD5">
        <w:rPr>
          <w:rFonts w:ascii="SimSun" w:hAnsi="SimSun"/>
          <w:color w:val="000000"/>
          <w:szCs w:val="21"/>
        </w:rPr>
        <w:br/>
        <w:t>Look at my camera. (你看我的照相机。)</w:t>
      </w:r>
      <w:r w:rsidRPr="00AB4FD5">
        <w:rPr>
          <w:rFonts w:ascii="SimSun" w:hAnsi="SimSun"/>
          <w:color w:val="000000"/>
          <w:szCs w:val="21"/>
        </w:rPr>
        <w:br/>
        <w:t>But it's out of date already. (可它都过时了。)</w:t>
      </w:r>
      <w:r w:rsidRPr="00AB4FD5">
        <w:rPr>
          <w:rFonts w:ascii="SimSun" w:hAnsi="SimSun"/>
          <w:color w:val="000000"/>
          <w:szCs w:val="21"/>
        </w:rPr>
        <w:br/>
        <w:t>It's old-fashioned.</w:t>
      </w:r>
      <w:r w:rsidRPr="00AB4FD5">
        <w:rPr>
          <w:rFonts w:ascii="SimSun" w:hAnsi="SimSun"/>
          <w:color w:val="000000"/>
          <w:szCs w:val="21"/>
        </w:rPr>
        <w:br/>
        <w:t>It's outdated.</w:t>
      </w:r>
      <w:r w:rsidRPr="00AB4FD5">
        <w:rPr>
          <w:rFonts w:ascii="SimSun" w:hAnsi="SimSun"/>
          <w:color w:val="000000"/>
          <w:szCs w:val="21"/>
        </w:rPr>
        <w:br/>
        <w:t>It's behind the times. </w:t>
      </w:r>
      <w:r w:rsidRPr="00AB4FD5">
        <w:rPr>
          <w:rFonts w:ascii="SimSun" w:hAnsi="SimSun"/>
          <w:color w:val="000000"/>
          <w:szCs w:val="21"/>
        </w:rPr>
        <w:br/>
      </w:r>
      <w:r w:rsidRPr="00AB4FD5">
        <w:rPr>
          <w:rFonts w:ascii="SimSun" w:hAnsi="SimSun"/>
          <w:color w:val="000000"/>
          <w:szCs w:val="21"/>
        </w:rPr>
        <w:br/>
        <w:t>电视有长处，也有短处。</w:t>
      </w:r>
      <w:r w:rsidRPr="00AB4FD5">
        <w:rPr>
          <w:rFonts w:ascii="SimSun" w:hAnsi="SimSun"/>
          <w:color w:val="000000"/>
          <w:szCs w:val="21"/>
        </w:rPr>
        <w:br/>
        <w:t>TV has its merits and demerits.</w:t>
      </w:r>
      <w:r w:rsidRPr="00AB4FD5">
        <w:rPr>
          <w:rFonts w:ascii="SimSun" w:hAnsi="SimSun"/>
          <w:color w:val="000000"/>
          <w:szCs w:val="21"/>
        </w:rPr>
        <w:br/>
        <w:t>TV has its good and bad points.</w:t>
      </w:r>
      <w:r w:rsidRPr="00AB4FD5">
        <w:rPr>
          <w:rFonts w:ascii="SimSun" w:hAnsi="SimSun"/>
          <w:color w:val="000000"/>
          <w:szCs w:val="21"/>
        </w:rPr>
        <w:br/>
        <w:t>There are good and bad points about TV.</w:t>
      </w:r>
      <w:r w:rsidRPr="00AB4FD5">
        <w:rPr>
          <w:rFonts w:ascii="SimSun" w:hAnsi="SimSun"/>
          <w:color w:val="000000"/>
          <w:szCs w:val="21"/>
        </w:rPr>
        <w:br/>
      </w:r>
      <w:r w:rsidRPr="00AB4FD5">
        <w:rPr>
          <w:rFonts w:ascii="SimSun" w:hAnsi="SimSun"/>
          <w:color w:val="000000"/>
          <w:szCs w:val="21"/>
        </w:rPr>
        <w:br/>
        <w:t>我利用了他的弱点。 </w:t>
      </w:r>
      <w:r w:rsidRPr="00AB4FD5">
        <w:rPr>
          <w:rFonts w:ascii="SimSun" w:hAnsi="SimSun"/>
          <w:color w:val="000000"/>
          <w:szCs w:val="21"/>
        </w:rPr>
        <w:br/>
        <w:t>I took advantage of his weakness. *take advantage of...“利用……”。 </w:t>
      </w:r>
      <w:r w:rsidRPr="00AB4FD5">
        <w:rPr>
          <w:rFonts w:ascii="SimSun" w:hAnsi="SimSun"/>
          <w:color w:val="000000"/>
          <w:szCs w:val="21"/>
        </w:rPr>
        <w:br/>
      </w:r>
      <w:r w:rsidRPr="00AB4FD5">
        <w:rPr>
          <w:rFonts w:ascii="SimSun" w:hAnsi="SimSun"/>
          <w:color w:val="000000"/>
          <w:szCs w:val="21"/>
        </w:rPr>
        <w:br/>
        <w:t>我长了不少见识。 </w:t>
      </w:r>
      <w:r w:rsidRPr="00AB4FD5">
        <w:rPr>
          <w:rFonts w:ascii="SimSun" w:hAnsi="SimSun"/>
          <w:color w:val="000000"/>
          <w:szCs w:val="21"/>
        </w:rPr>
        <w:br/>
        <w:t>I've learned something.</w:t>
      </w:r>
      <w:r w:rsidRPr="00AB4FD5">
        <w:rPr>
          <w:rFonts w:ascii="SimSun" w:hAnsi="SimSun"/>
          <w:color w:val="000000"/>
          <w:szCs w:val="21"/>
        </w:rPr>
        <w:br/>
        <w:t>The TV show was interesting. (那个电视节目很有意思。)</w:t>
      </w:r>
      <w:r w:rsidRPr="00AB4FD5">
        <w:rPr>
          <w:rFonts w:ascii="SimSun" w:hAnsi="SimSun"/>
          <w:color w:val="000000"/>
          <w:szCs w:val="21"/>
        </w:rPr>
        <w:br/>
        <w:t>Yeah, and I've learned something. (是呀，我长了不少见识。)</w:t>
      </w:r>
      <w:r w:rsidRPr="00AB4FD5">
        <w:rPr>
          <w:rFonts w:ascii="SimSun" w:hAnsi="SimSun"/>
          <w:color w:val="000000"/>
          <w:szCs w:val="21"/>
        </w:rPr>
        <w:br/>
        <w:t>I've learned something new. (我学到了一些新东西。) </w:t>
      </w:r>
      <w:r w:rsidRPr="00AB4FD5">
        <w:rPr>
          <w:rFonts w:ascii="SimSun" w:hAnsi="SimSun"/>
          <w:color w:val="000000"/>
          <w:szCs w:val="21"/>
        </w:rPr>
        <w:br/>
      </w:r>
      <w:r w:rsidRPr="00AB4FD5">
        <w:rPr>
          <w:rFonts w:ascii="SimSun" w:hAnsi="SimSun"/>
          <w:color w:val="000000"/>
          <w:szCs w:val="21"/>
        </w:rPr>
        <w:br/>
        <w:t>那会引起火灾呀! </w:t>
      </w:r>
      <w:r w:rsidRPr="00AB4FD5">
        <w:rPr>
          <w:rFonts w:ascii="SimSun" w:hAnsi="SimSun"/>
          <w:color w:val="000000"/>
          <w:szCs w:val="21"/>
        </w:rPr>
        <w:br/>
        <w:t>It's a fire hazard. *hazard表示“人力无法躲避的危险”。</w:t>
      </w:r>
      <w:r w:rsidRPr="00AB4FD5">
        <w:rPr>
          <w:rFonts w:ascii="SimSun" w:hAnsi="SimSun"/>
          <w:color w:val="000000"/>
          <w:szCs w:val="21"/>
        </w:rPr>
        <w:br/>
        <w:t>Look at John's toy! (快看约翰的玩具。)</w:t>
      </w:r>
      <w:r w:rsidRPr="00AB4FD5">
        <w:rPr>
          <w:rFonts w:ascii="SimSun" w:hAnsi="SimSun"/>
          <w:color w:val="000000"/>
          <w:szCs w:val="21"/>
        </w:rPr>
        <w:br/>
        <w:t>It's a fire hazard. (那会引起火灾呀!)</w:t>
      </w:r>
      <w:r w:rsidRPr="00AB4FD5">
        <w:rPr>
          <w:rFonts w:ascii="SimSun" w:hAnsi="SimSun"/>
          <w:color w:val="000000"/>
          <w:szCs w:val="21"/>
        </w:rPr>
        <w:br/>
        <w:t>It could catch on fire easily. (这很容易着火。)</w:t>
      </w:r>
      <w:r w:rsidRPr="00AB4FD5">
        <w:rPr>
          <w:rFonts w:ascii="SimSun" w:hAnsi="SimSun"/>
          <w:color w:val="000000"/>
          <w:szCs w:val="21"/>
        </w:rPr>
        <w:br/>
        <w:t>It could cause a fire. </w:t>
      </w:r>
      <w:r w:rsidRPr="00AB4FD5">
        <w:rPr>
          <w:rFonts w:ascii="SimSun" w:hAnsi="SimSun"/>
          <w:color w:val="000000"/>
          <w:szCs w:val="21"/>
        </w:rPr>
        <w:br/>
      </w:r>
      <w:r w:rsidRPr="00AB4FD5">
        <w:rPr>
          <w:rFonts w:ascii="SimSun" w:hAnsi="SimSun"/>
          <w:color w:val="000000"/>
          <w:szCs w:val="21"/>
        </w:rPr>
        <w:br/>
        <w:t>什么事都有可能发生。</w:t>
      </w:r>
      <w:r w:rsidRPr="00AB4FD5">
        <w:rPr>
          <w:rFonts w:ascii="SimSun" w:hAnsi="SimSun"/>
          <w:color w:val="000000"/>
          <w:szCs w:val="21"/>
        </w:rPr>
        <w:br/>
        <w:t>Anything could happen.</w:t>
      </w:r>
      <w:r w:rsidRPr="00AB4FD5">
        <w:rPr>
          <w:rFonts w:ascii="SimSun" w:hAnsi="SimSun"/>
          <w:color w:val="000000"/>
          <w:szCs w:val="21"/>
        </w:rPr>
        <w:br/>
        <w:t>There's no knowing what may happen.</w:t>
      </w:r>
      <w:r w:rsidRPr="00AB4FD5">
        <w:rPr>
          <w:rFonts w:ascii="SimSun" w:hAnsi="SimSun"/>
          <w:color w:val="000000"/>
          <w:szCs w:val="21"/>
        </w:rPr>
        <w:br/>
        <w:t>You never know. (任何事情都是很难预料的。)</w:t>
      </w:r>
      <w:r w:rsidRPr="00AB4FD5">
        <w:rPr>
          <w:rFonts w:ascii="SimSun" w:hAnsi="SimSun"/>
          <w:color w:val="000000"/>
          <w:szCs w:val="21"/>
        </w:rPr>
        <w:br/>
        <w:t>Anything's possible.</w:t>
      </w:r>
      <w:r w:rsidRPr="00AB4FD5">
        <w:rPr>
          <w:rFonts w:ascii="SimSun" w:hAnsi="SimSun"/>
          <w:color w:val="000000"/>
          <w:szCs w:val="21"/>
        </w:rPr>
        <w:br/>
        <w:t>It could happen to you. (对你来说什么都有可能发生。) </w:t>
      </w:r>
      <w:r w:rsidRPr="00AB4FD5">
        <w:rPr>
          <w:rFonts w:ascii="SimSun" w:hAnsi="SimSun"/>
          <w:color w:val="000000"/>
          <w:szCs w:val="21"/>
        </w:rPr>
        <w:br/>
      </w:r>
      <w:r w:rsidRPr="00AB4FD5">
        <w:rPr>
          <w:rFonts w:ascii="SimSun" w:hAnsi="SimSun"/>
          <w:color w:val="000000"/>
          <w:szCs w:val="21"/>
        </w:rPr>
        <w:br/>
        <w:t>将来可以用来作参考。</w:t>
      </w:r>
      <w:r w:rsidRPr="00AB4FD5">
        <w:rPr>
          <w:rFonts w:ascii="SimSun" w:hAnsi="SimSun"/>
          <w:color w:val="000000"/>
          <w:szCs w:val="21"/>
        </w:rPr>
        <w:br/>
        <w:t>for future reference</w:t>
      </w:r>
      <w:r w:rsidRPr="00AB4FD5">
        <w:rPr>
          <w:rFonts w:ascii="SimSun" w:hAnsi="SimSun"/>
          <w:color w:val="000000"/>
          <w:szCs w:val="21"/>
        </w:rPr>
        <w:br/>
        <w:t>You should keep the book for future reference. (你该把这本书收好，以便将来作为参考。) </w:t>
      </w:r>
      <w:r w:rsidRPr="00AB4FD5">
        <w:rPr>
          <w:rFonts w:ascii="SimSun" w:hAnsi="SimSun"/>
          <w:color w:val="000000"/>
          <w:szCs w:val="21"/>
        </w:rPr>
        <w:br/>
      </w:r>
      <w:r w:rsidRPr="00AB4FD5">
        <w:rPr>
          <w:rFonts w:ascii="SimSun" w:hAnsi="SimSun"/>
          <w:color w:val="000000"/>
          <w:szCs w:val="21"/>
        </w:rPr>
        <w:br/>
        <w:t>在我背后。</w:t>
      </w:r>
      <w:r w:rsidRPr="00AB4FD5">
        <w:rPr>
          <w:rFonts w:ascii="SimSun" w:hAnsi="SimSun"/>
          <w:color w:val="000000"/>
          <w:szCs w:val="21"/>
        </w:rPr>
        <w:br/>
        <w:t>behind my back *意为“在我听不到的地方”、“看不到的地方”，用于当人们四处活动，偷偷摸摸地说一些坏话时。</w:t>
      </w:r>
      <w:r w:rsidRPr="00AB4FD5">
        <w:rPr>
          <w:rFonts w:ascii="SimSun" w:hAnsi="SimSun"/>
          <w:color w:val="000000"/>
          <w:szCs w:val="21"/>
        </w:rPr>
        <w:br/>
        <w:t>Everyone is laughing at me behind my back. (大家都在背后笑话我。)</w:t>
      </w:r>
      <w:r w:rsidRPr="00AB4FD5">
        <w:rPr>
          <w:rFonts w:ascii="SimSun" w:hAnsi="SimSun"/>
          <w:color w:val="000000"/>
          <w:szCs w:val="21"/>
        </w:rPr>
        <w:br/>
        <w:t>How do you know? (你怎么知道的?)</w:t>
      </w:r>
      <w:r w:rsidRPr="00AB4FD5">
        <w:rPr>
          <w:rFonts w:ascii="SimSun" w:hAnsi="SimSun"/>
          <w:color w:val="000000"/>
          <w:szCs w:val="21"/>
        </w:rPr>
        <w:br/>
        <w:t>secretly (秘密地)</w:t>
      </w:r>
      <w:r w:rsidRPr="00AB4FD5">
        <w:rPr>
          <w:rFonts w:ascii="SimSun" w:hAnsi="SimSun"/>
          <w:color w:val="000000"/>
          <w:szCs w:val="21"/>
        </w:rPr>
        <w:br/>
        <w:t>in my absence (在我不在的时候。)</w:t>
      </w:r>
      <w:r w:rsidRPr="00AB4FD5">
        <w:rPr>
          <w:rFonts w:ascii="SimSun" w:hAnsi="SimSun"/>
          <w:color w:val="000000"/>
          <w:szCs w:val="21"/>
        </w:rPr>
        <w:br/>
        <w:t>without my knowledge (背着我) </w:t>
      </w:r>
      <w:r w:rsidRPr="00AB4FD5">
        <w:rPr>
          <w:rFonts w:ascii="SimSun" w:hAnsi="SimSun"/>
          <w:color w:val="000000"/>
          <w:szCs w:val="21"/>
        </w:rPr>
        <w:br/>
      </w:r>
      <w:r w:rsidRPr="00AB4FD5">
        <w:rPr>
          <w:rFonts w:ascii="SimSun" w:hAnsi="SimSun"/>
          <w:color w:val="000000"/>
          <w:szCs w:val="21"/>
        </w:rPr>
        <w:br/>
        <w:t>换换心情。 </w:t>
      </w:r>
      <w:r w:rsidRPr="00AB4FD5">
        <w:rPr>
          <w:rFonts w:ascii="SimSun" w:hAnsi="SimSun"/>
          <w:color w:val="000000"/>
          <w:szCs w:val="21"/>
        </w:rPr>
        <w:br/>
        <w:t>for a change *“偶尔地”、“换心情”、“追求变化”、“变化一下”、“别开生面的”、“下次”等情况时用。</w:t>
      </w:r>
      <w:r w:rsidRPr="00AB4FD5">
        <w:rPr>
          <w:rFonts w:ascii="SimSun" w:hAnsi="SimSun"/>
          <w:color w:val="000000"/>
          <w:szCs w:val="21"/>
        </w:rPr>
        <w:br/>
        <w:t>Let's take a walk for a change. (我们去散散步换换心情吧。)</w:t>
      </w:r>
      <w:r w:rsidRPr="00AB4FD5">
        <w:rPr>
          <w:rFonts w:ascii="SimSun" w:hAnsi="SimSun"/>
          <w:color w:val="000000"/>
          <w:szCs w:val="21"/>
        </w:rPr>
        <w:br/>
        <w:t>Okay, let's. (好吧，走。)</w:t>
      </w:r>
      <w:r w:rsidRPr="00AB4FD5">
        <w:rPr>
          <w:rFonts w:ascii="SimSun" w:hAnsi="SimSun"/>
          <w:color w:val="000000"/>
          <w:szCs w:val="21"/>
        </w:rPr>
        <w:br/>
        <w:t>instead (别这样!) </w:t>
      </w:r>
      <w:r w:rsidRPr="00AB4FD5">
        <w:rPr>
          <w:rFonts w:ascii="SimSun" w:hAnsi="SimSun"/>
          <w:color w:val="000000"/>
          <w:szCs w:val="21"/>
        </w:rPr>
        <w:br/>
      </w:r>
      <w:r w:rsidRPr="00AB4FD5">
        <w:rPr>
          <w:rFonts w:ascii="SimSun" w:hAnsi="SimSun"/>
          <w:color w:val="000000"/>
          <w:szCs w:val="21"/>
        </w:rPr>
        <w:br/>
        <w:t>有钱能使鬼推磨。 </w:t>
      </w:r>
      <w:r w:rsidRPr="00AB4FD5">
        <w:rPr>
          <w:rFonts w:ascii="SimSun" w:hAnsi="SimSun"/>
          <w:color w:val="000000"/>
          <w:szCs w:val="21"/>
        </w:rPr>
        <w:br/>
        <w:t>Money talks. *金钱是给与势力和权力的东西。表示金钱的力量非常大。</w:t>
      </w:r>
      <w:r w:rsidRPr="00AB4FD5">
        <w:rPr>
          <w:rFonts w:ascii="SimSun" w:hAnsi="SimSun"/>
          <w:color w:val="000000"/>
          <w:szCs w:val="21"/>
        </w:rPr>
        <w:br/>
        <w:t>Jane married a millionaire. (简和一个大富翁结婚了。)</w:t>
      </w:r>
      <w:r w:rsidRPr="00AB4FD5">
        <w:rPr>
          <w:rFonts w:ascii="SimSun" w:hAnsi="SimSun"/>
          <w:color w:val="000000"/>
          <w:szCs w:val="21"/>
        </w:rPr>
        <w:br/>
        <w:t>Money talks. (真是有钱能使鬼推磨。)</w:t>
      </w:r>
      <w:r w:rsidRPr="00AB4FD5">
        <w:rPr>
          <w:rFonts w:ascii="SimSun" w:hAnsi="SimSun"/>
          <w:color w:val="000000"/>
          <w:szCs w:val="21"/>
        </w:rPr>
        <w:br/>
        <w:t>Money talks, bullshit walks. 比较随便的说法。 </w:t>
      </w:r>
      <w:r w:rsidRPr="00AB4FD5">
        <w:rPr>
          <w:rFonts w:ascii="SimSun" w:hAnsi="SimSun"/>
          <w:color w:val="000000"/>
          <w:szCs w:val="21"/>
        </w:rPr>
        <w:br/>
      </w:r>
      <w:r w:rsidRPr="00AB4FD5">
        <w:rPr>
          <w:rFonts w:ascii="SimSun" w:hAnsi="SimSun"/>
          <w:color w:val="000000"/>
          <w:szCs w:val="21"/>
        </w:rPr>
        <w:br/>
        <w:t>别说丧气话。</w:t>
      </w:r>
      <w:r w:rsidRPr="00AB4FD5">
        <w:rPr>
          <w:rFonts w:ascii="SimSun" w:hAnsi="SimSun"/>
          <w:color w:val="000000"/>
          <w:szCs w:val="21"/>
        </w:rPr>
        <w:br/>
        <w:t>Never say die. *直译“绝不言死”。无论遇到什么情况也不能绝望，始终要尽最大的努力，坚定信心抱有希望地坚持下去的意思。</w:t>
      </w:r>
      <w:r w:rsidRPr="00AB4FD5">
        <w:rPr>
          <w:rFonts w:ascii="SimSun" w:hAnsi="SimSun"/>
          <w:color w:val="000000"/>
          <w:szCs w:val="21"/>
        </w:rPr>
        <w:br/>
      </w:r>
      <w:r w:rsidRPr="00AB4FD5">
        <w:rPr>
          <w:rFonts w:ascii="SimSun" w:hAnsi="SimSun"/>
          <w:color w:val="000000"/>
          <w:szCs w:val="21"/>
        </w:rPr>
        <w:br/>
        <w:t>过去的事情让它过去吧。</w:t>
      </w:r>
      <w:r w:rsidRPr="00AB4FD5">
        <w:rPr>
          <w:rFonts w:ascii="SimSun" w:hAnsi="SimSun"/>
          <w:color w:val="000000"/>
          <w:szCs w:val="21"/>
        </w:rPr>
        <w:br/>
        <w:t>Let bygones be bygones. *表示“过去的事情就让流水冲走吧”、“过去的事情再责备也不管用了”。 </w:t>
      </w:r>
      <w:r w:rsidRPr="00AB4FD5">
        <w:rPr>
          <w:rFonts w:ascii="SimSun" w:hAnsi="SimSun"/>
          <w:color w:val="000000"/>
          <w:szCs w:val="21"/>
        </w:rPr>
        <w:br/>
      </w:r>
      <w:r w:rsidRPr="00AB4FD5">
        <w:rPr>
          <w:rFonts w:ascii="SimSun" w:hAnsi="SimSun"/>
          <w:color w:val="000000"/>
          <w:szCs w:val="21"/>
        </w:rPr>
        <w:br/>
        <w:t>有总比没有强。</w:t>
      </w:r>
      <w:r w:rsidRPr="00AB4FD5">
        <w:rPr>
          <w:rFonts w:ascii="SimSun" w:hAnsi="SimSun"/>
          <w:color w:val="000000"/>
          <w:szCs w:val="21"/>
        </w:rPr>
        <w:br/>
        <w:t>Better than nothing. *东西也许不多，不那么充分，但总比一点儿没有强。 </w:t>
      </w:r>
      <w:r w:rsidRPr="00AB4FD5">
        <w:rPr>
          <w:rFonts w:ascii="SimSun" w:hAnsi="SimSun"/>
          <w:color w:val="000000"/>
          <w:szCs w:val="21"/>
        </w:rPr>
        <w:br/>
      </w:r>
      <w:r w:rsidRPr="00AB4FD5">
        <w:rPr>
          <w:rFonts w:ascii="SimSun" w:hAnsi="SimSun"/>
          <w:color w:val="000000"/>
          <w:szCs w:val="21"/>
        </w:rPr>
        <w:br/>
        <w:t>酒肉朋友。</w:t>
      </w:r>
      <w:r w:rsidRPr="00AB4FD5">
        <w:rPr>
          <w:rFonts w:ascii="SimSun" w:hAnsi="SimSun"/>
          <w:color w:val="000000"/>
          <w:szCs w:val="21"/>
        </w:rPr>
        <w:br/>
        <w:t>A fair-weather friend. *直译是“好天气下的朋友”、“顺利时才与你交往的朋友”。与“A friend in need is a friend indeed”(患难之交见真情)正好相反。</w:t>
      </w:r>
      <w:r w:rsidRPr="00AB4FD5">
        <w:rPr>
          <w:rFonts w:ascii="SimSun" w:hAnsi="SimSun"/>
          <w:color w:val="000000"/>
          <w:szCs w:val="21"/>
        </w:rPr>
        <w:br/>
      </w:r>
      <w:r w:rsidRPr="00AB4FD5">
        <w:rPr>
          <w:rFonts w:ascii="SimSun" w:hAnsi="SimSun"/>
          <w:color w:val="000000"/>
          <w:szCs w:val="21"/>
        </w:rPr>
        <w:br/>
        <w:t>滴水汇成河。</w:t>
      </w:r>
      <w:r w:rsidRPr="00AB4FD5">
        <w:rPr>
          <w:rFonts w:ascii="SimSun" w:hAnsi="SimSun"/>
          <w:color w:val="000000"/>
          <w:szCs w:val="21"/>
        </w:rPr>
        <w:br/>
        <w:t>Every little bit helps. *无论多么小的善行，其行为都是宝贵的，无论多么小的事情，只要汇集在一起，都能起到大的作用。</w:t>
      </w:r>
    </w:p>
    <w:p w:rsidR="007E730F" w:rsidRPr="00AB4FD5" w:rsidRDefault="007E730F" w:rsidP="007E730F">
      <w:pPr>
        <w:rPr>
          <w:rFonts w:ascii="SimSun" w:hAnsi="SimSun"/>
          <w:b/>
          <w:bCs/>
          <w:kern w:val="44"/>
          <w:sz w:val="24"/>
        </w:rPr>
      </w:pPr>
    </w:p>
    <w:p w:rsidR="007E730F" w:rsidRPr="00AB4FD5" w:rsidRDefault="007E730F">
      <w:pPr>
        <w:rPr>
          <w:rFonts w:ascii="SimSun" w:hAnsi="SimSun"/>
        </w:rPr>
      </w:pPr>
    </w:p>
    <w:sectPr w:rsidR="007E730F" w:rsidRPr="00AB4FD5" w:rsidSect="00AB4FD5">
      <w:footerReference w:type="default" r:id="rId9"/>
      <w:pgSz w:w="11906" w:h="16838"/>
      <w:pgMar w:top="1000" w:right="600" w:bottom="1000" w:left="650" w:header="851" w:footer="992" w:gutter="0"/>
      <w:pgNumType w:start="1"/>
      <w:cols w:num="2" w:sep="1" w:space="17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4B8" w:rsidRDefault="001874B8">
      <w:r>
        <w:separator/>
      </w:r>
    </w:p>
  </w:endnote>
  <w:endnote w:type="continuationSeparator" w:id="0">
    <w:p w:rsidR="001874B8" w:rsidRDefault="00187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30F" w:rsidRDefault="007E730F" w:rsidP="007E73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E730F" w:rsidRDefault="007E730F" w:rsidP="007E73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30F" w:rsidRDefault="007E730F" w:rsidP="007E730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30F" w:rsidRDefault="007E730F" w:rsidP="007E73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2482">
      <w:rPr>
        <w:rStyle w:val="PageNumber"/>
        <w:noProof/>
      </w:rPr>
      <w:t>32</w:t>
    </w:r>
    <w:r>
      <w:rPr>
        <w:rStyle w:val="PageNumber"/>
      </w:rPr>
      <w:fldChar w:fldCharType="end"/>
    </w:r>
  </w:p>
  <w:p w:rsidR="007E730F" w:rsidRDefault="007E730F" w:rsidP="007E73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4B8" w:rsidRDefault="001874B8">
      <w:r>
        <w:separator/>
      </w:r>
    </w:p>
  </w:footnote>
  <w:footnote w:type="continuationSeparator" w:id="0">
    <w:p w:rsidR="001874B8" w:rsidRDefault="00187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F5E" w:rsidRPr="00983F5E" w:rsidRDefault="00983F5E" w:rsidP="00983F5E">
    <w:pPr>
      <w:jc w:val="center"/>
      <w:rPr>
        <w:rFonts w:ascii="SimHei" w:eastAsia="SimHei"/>
        <w:color w:val="FF0000"/>
        <w:sz w:val="30"/>
        <w:szCs w:val="30"/>
      </w:rPr>
    </w:pPr>
    <w:r w:rsidRPr="00983F5E">
      <w:rPr>
        <w:rFonts w:ascii="SimHei" w:eastAsia="SimHei" w:hint="eastAsia"/>
        <w:color w:val="FF0000"/>
        <w:sz w:val="30"/>
        <w:szCs w:val="30"/>
      </w:rPr>
      <w:t>英语口语8000句</w:t>
    </w:r>
  </w:p>
  <w:p w:rsidR="00983F5E" w:rsidRDefault="00983F5E" w:rsidP="00983F5E">
    <w:pPr>
      <w:pStyle w:val="Header"/>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oNotDisplayPageBoundarie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DD"/>
    <w:rsid w:val="0003125D"/>
    <w:rsid w:val="001474C9"/>
    <w:rsid w:val="001874B8"/>
    <w:rsid w:val="002A6F1B"/>
    <w:rsid w:val="003F3396"/>
    <w:rsid w:val="00457842"/>
    <w:rsid w:val="0052776A"/>
    <w:rsid w:val="00761F48"/>
    <w:rsid w:val="00762482"/>
    <w:rsid w:val="00777D50"/>
    <w:rsid w:val="007E730F"/>
    <w:rsid w:val="00912C24"/>
    <w:rsid w:val="00914533"/>
    <w:rsid w:val="00983F5E"/>
    <w:rsid w:val="00AB4FD5"/>
    <w:rsid w:val="00D610CF"/>
    <w:rsid w:val="00E13AC2"/>
    <w:rsid w:val="00EB61DD"/>
    <w:rsid w:val="00FB4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7E126B8-9260-454D-B116-25C0F373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730F"/>
    <w:pPr>
      <w:widowControl w:val="0"/>
      <w:jc w:val="both"/>
    </w:pPr>
    <w:rPr>
      <w:kern w:val="2"/>
      <w:sz w:val="21"/>
      <w:szCs w:val="24"/>
    </w:rPr>
  </w:style>
  <w:style w:type="paragraph" w:styleId="Heading1">
    <w:name w:val="heading 1"/>
    <w:basedOn w:val="Normal"/>
    <w:next w:val="Normal"/>
    <w:qFormat/>
    <w:rsid w:val="007E730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E730F"/>
    <w:pPr>
      <w:widowControl/>
      <w:spacing w:before="100" w:beforeAutospacing="1" w:after="100" w:afterAutospacing="1"/>
      <w:jc w:val="left"/>
    </w:pPr>
    <w:rPr>
      <w:rFonts w:ascii="SimSun" w:hAnsi="SimSun" w:cs="SimSun"/>
      <w:kern w:val="0"/>
      <w:sz w:val="24"/>
    </w:rPr>
  </w:style>
  <w:style w:type="paragraph" w:styleId="Footer">
    <w:name w:val="footer"/>
    <w:basedOn w:val="Normal"/>
    <w:rsid w:val="007E730F"/>
    <w:pPr>
      <w:tabs>
        <w:tab w:val="center" w:pos="4153"/>
        <w:tab w:val="right" w:pos="8306"/>
      </w:tabs>
      <w:snapToGrid w:val="0"/>
      <w:jc w:val="left"/>
    </w:pPr>
    <w:rPr>
      <w:sz w:val="18"/>
      <w:szCs w:val="18"/>
    </w:rPr>
  </w:style>
  <w:style w:type="character" w:styleId="PageNumber">
    <w:name w:val="page number"/>
    <w:basedOn w:val="DefaultParagraphFont"/>
    <w:rsid w:val="007E730F"/>
  </w:style>
  <w:style w:type="paragraph" w:styleId="TOC1">
    <w:name w:val="toc 1"/>
    <w:basedOn w:val="Normal"/>
    <w:next w:val="Normal"/>
    <w:autoRedefine/>
    <w:uiPriority w:val="39"/>
    <w:rsid w:val="00D610CF"/>
    <w:pPr>
      <w:tabs>
        <w:tab w:val="right" w:leader="dot" w:pos="10632"/>
      </w:tabs>
    </w:pPr>
  </w:style>
  <w:style w:type="character" w:styleId="Hyperlink">
    <w:name w:val="Hyperlink"/>
    <w:basedOn w:val="DefaultParagraphFont"/>
    <w:uiPriority w:val="99"/>
    <w:rsid w:val="007E730F"/>
    <w:rPr>
      <w:color w:val="0000FF"/>
      <w:u w:val="single"/>
    </w:rPr>
  </w:style>
  <w:style w:type="paragraph" w:styleId="Header">
    <w:name w:val="header"/>
    <w:basedOn w:val="Normal"/>
    <w:rsid w:val="00983F5E"/>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x/Downloads/&#33521;&#35821;&#21475;&#35821;8000&#2147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英语口语8000句.dotx</Template>
  <TotalTime>0</TotalTime>
  <Pages>69</Pages>
  <Words>48165</Words>
  <Characters>274541</Characters>
  <Application>Microsoft Office Word</Application>
  <DocSecurity>0</DocSecurity>
  <Lines>2287</Lines>
  <Paragraphs>644</Paragraphs>
  <ScaleCrop>false</ScaleCrop>
  <HeadingPairs>
    <vt:vector size="2" baseType="variant">
      <vt:variant>
        <vt:lpstr>Title</vt:lpstr>
      </vt:variant>
      <vt:variant>
        <vt:i4>1</vt:i4>
      </vt:variant>
    </vt:vector>
  </HeadingPairs>
  <TitlesOfParts>
    <vt:vector size="1" baseType="lpstr">
      <vt:lpstr>目   录</vt:lpstr>
    </vt:vector>
  </TitlesOfParts>
  <Company>MC SYSTEM</Company>
  <LinksUpToDate>false</LinksUpToDate>
  <CharactersWithSpaces>322062</CharactersWithSpaces>
  <SharedDoc>false</SharedDoc>
  <HLinks>
    <vt:vector size="240" baseType="variant">
      <vt:variant>
        <vt:i4>2031674</vt:i4>
      </vt:variant>
      <vt:variant>
        <vt:i4>233</vt:i4>
      </vt:variant>
      <vt:variant>
        <vt:i4>0</vt:i4>
      </vt:variant>
      <vt:variant>
        <vt:i4>5</vt:i4>
      </vt:variant>
      <vt:variant>
        <vt:lpwstr/>
      </vt:variant>
      <vt:variant>
        <vt:lpwstr>_Toc170395292</vt:lpwstr>
      </vt:variant>
      <vt:variant>
        <vt:i4>2031674</vt:i4>
      </vt:variant>
      <vt:variant>
        <vt:i4>227</vt:i4>
      </vt:variant>
      <vt:variant>
        <vt:i4>0</vt:i4>
      </vt:variant>
      <vt:variant>
        <vt:i4>5</vt:i4>
      </vt:variant>
      <vt:variant>
        <vt:lpwstr/>
      </vt:variant>
      <vt:variant>
        <vt:lpwstr>_Toc170395291</vt:lpwstr>
      </vt:variant>
      <vt:variant>
        <vt:i4>2031674</vt:i4>
      </vt:variant>
      <vt:variant>
        <vt:i4>221</vt:i4>
      </vt:variant>
      <vt:variant>
        <vt:i4>0</vt:i4>
      </vt:variant>
      <vt:variant>
        <vt:i4>5</vt:i4>
      </vt:variant>
      <vt:variant>
        <vt:lpwstr/>
      </vt:variant>
      <vt:variant>
        <vt:lpwstr>_Toc170395290</vt:lpwstr>
      </vt:variant>
      <vt:variant>
        <vt:i4>1966138</vt:i4>
      </vt:variant>
      <vt:variant>
        <vt:i4>215</vt:i4>
      </vt:variant>
      <vt:variant>
        <vt:i4>0</vt:i4>
      </vt:variant>
      <vt:variant>
        <vt:i4>5</vt:i4>
      </vt:variant>
      <vt:variant>
        <vt:lpwstr/>
      </vt:variant>
      <vt:variant>
        <vt:lpwstr>_Toc170395289</vt:lpwstr>
      </vt:variant>
      <vt:variant>
        <vt:i4>1966138</vt:i4>
      </vt:variant>
      <vt:variant>
        <vt:i4>209</vt:i4>
      </vt:variant>
      <vt:variant>
        <vt:i4>0</vt:i4>
      </vt:variant>
      <vt:variant>
        <vt:i4>5</vt:i4>
      </vt:variant>
      <vt:variant>
        <vt:lpwstr/>
      </vt:variant>
      <vt:variant>
        <vt:lpwstr>_Toc170395288</vt:lpwstr>
      </vt:variant>
      <vt:variant>
        <vt:i4>1966138</vt:i4>
      </vt:variant>
      <vt:variant>
        <vt:i4>203</vt:i4>
      </vt:variant>
      <vt:variant>
        <vt:i4>0</vt:i4>
      </vt:variant>
      <vt:variant>
        <vt:i4>5</vt:i4>
      </vt:variant>
      <vt:variant>
        <vt:lpwstr/>
      </vt:variant>
      <vt:variant>
        <vt:lpwstr>_Toc170395287</vt:lpwstr>
      </vt:variant>
      <vt:variant>
        <vt:i4>1966138</vt:i4>
      </vt:variant>
      <vt:variant>
        <vt:i4>197</vt:i4>
      </vt:variant>
      <vt:variant>
        <vt:i4>0</vt:i4>
      </vt:variant>
      <vt:variant>
        <vt:i4>5</vt:i4>
      </vt:variant>
      <vt:variant>
        <vt:lpwstr/>
      </vt:variant>
      <vt:variant>
        <vt:lpwstr>_Toc170395286</vt:lpwstr>
      </vt:variant>
      <vt:variant>
        <vt:i4>1966138</vt:i4>
      </vt:variant>
      <vt:variant>
        <vt:i4>191</vt:i4>
      </vt:variant>
      <vt:variant>
        <vt:i4>0</vt:i4>
      </vt:variant>
      <vt:variant>
        <vt:i4>5</vt:i4>
      </vt:variant>
      <vt:variant>
        <vt:lpwstr/>
      </vt:variant>
      <vt:variant>
        <vt:lpwstr>_Toc170395285</vt:lpwstr>
      </vt:variant>
      <vt:variant>
        <vt:i4>1966138</vt:i4>
      </vt:variant>
      <vt:variant>
        <vt:i4>185</vt:i4>
      </vt:variant>
      <vt:variant>
        <vt:i4>0</vt:i4>
      </vt:variant>
      <vt:variant>
        <vt:i4>5</vt:i4>
      </vt:variant>
      <vt:variant>
        <vt:lpwstr/>
      </vt:variant>
      <vt:variant>
        <vt:lpwstr>_Toc170395284</vt:lpwstr>
      </vt:variant>
      <vt:variant>
        <vt:i4>1966138</vt:i4>
      </vt:variant>
      <vt:variant>
        <vt:i4>179</vt:i4>
      </vt:variant>
      <vt:variant>
        <vt:i4>0</vt:i4>
      </vt:variant>
      <vt:variant>
        <vt:i4>5</vt:i4>
      </vt:variant>
      <vt:variant>
        <vt:lpwstr/>
      </vt:variant>
      <vt:variant>
        <vt:lpwstr>_Toc170395283</vt:lpwstr>
      </vt:variant>
      <vt:variant>
        <vt:i4>1966138</vt:i4>
      </vt:variant>
      <vt:variant>
        <vt:i4>173</vt:i4>
      </vt:variant>
      <vt:variant>
        <vt:i4>0</vt:i4>
      </vt:variant>
      <vt:variant>
        <vt:i4>5</vt:i4>
      </vt:variant>
      <vt:variant>
        <vt:lpwstr/>
      </vt:variant>
      <vt:variant>
        <vt:lpwstr>_Toc170395282</vt:lpwstr>
      </vt:variant>
      <vt:variant>
        <vt:i4>1966138</vt:i4>
      </vt:variant>
      <vt:variant>
        <vt:i4>167</vt:i4>
      </vt:variant>
      <vt:variant>
        <vt:i4>0</vt:i4>
      </vt:variant>
      <vt:variant>
        <vt:i4>5</vt:i4>
      </vt:variant>
      <vt:variant>
        <vt:lpwstr/>
      </vt:variant>
      <vt:variant>
        <vt:lpwstr>_Toc170395281</vt:lpwstr>
      </vt:variant>
      <vt:variant>
        <vt:i4>1966138</vt:i4>
      </vt:variant>
      <vt:variant>
        <vt:i4>161</vt:i4>
      </vt:variant>
      <vt:variant>
        <vt:i4>0</vt:i4>
      </vt:variant>
      <vt:variant>
        <vt:i4>5</vt:i4>
      </vt:variant>
      <vt:variant>
        <vt:lpwstr/>
      </vt:variant>
      <vt:variant>
        <vt:lpwstr>_Toc170395280</vt:lpwstr>
      </vt:variant>
      <vt:variant>
        <vt:i4>1114170</vt:i4>
      </vt:variant>
      <vt:variant>
        <vt:i4>155</vt:i4>
      </vt:variant>
      <vt:variant>
        <vt:i4>0</vt:i4>
      </vt:variant>
      <vt:variant>
        <vt:i4>5</vt:i4>
      </vt:variant>
      <vt:variant>
        <vt:lpwstr/>
      </vt:variant>
      <vt:variant>
        <vt:lpwstr>_Toc170395279</vt:lpwstr>
      </vt:variant>
      <vt:variant>
        <vt:i4>1114170</vt:i4>
      </vt:variant>
      <vt:variant>
        <vt:i4>149</vt:i4>
      </vt:variant>
      <vt:variant>
        <vt:i4>0</vt:i4>
      </vt:variant>
      <vt:variant>
        <vt:i4>5</vt:i4>
      </vt:variant>
      <vt:variant>
        <vt:lpwstr/>
      </vt:variant>
      <vt:variant>
        <vt:lpwstr>_Toc170395278</vt:lpwstr>
      </vt:variant>
      <vt:variant>
        <vt:i4>1114170</vt:i4>
      </vt:variant>
      <vt:variant>
        <vt:i4>143</vt:i4>
      </vt:variant>
      <vt:variant>
        <vt:i4>0</vt:i4>
      </vt:variant>
      <vt:variant>
        <vt:i4>5</vt:i4>
      </vt:variant>
      <vt:variant>
        <vt:lpwstr/>
      </vt:variant>
      <vt:variant>
        <vt:lpwstr>_Toc170395277</vt:lpwstr>
      </vt:variant>
      <vt:variant>
        <vt:i4>1114170</vt:i4>
      </vt:variant>
      <vt:variant>
        <vt:i4>137</vt:i4>
      </vt:variant>
      <vt:variant>
        <vt:i4>0</vt:i4>
      </vt:variant>
      <vt:variant>
        <vt:i4>5</vt:i4>
      </vt:variant>
      <vt:variant>
        <vt:lpwstr/>
      </vt:variant>
      <vt:variant>
        <vt:lpwstr>_Toc170395276</vt:lpwstr>
      </vt:variant>
      <vt:variant>
        <vt:i4>1114170</vt:i4>
      </vt:variant>
      <vt:variant>
        <vt:i4>131</vt:i4>
      </vt:variant>
      <vt:variant>
        <vt:i4>0</vt:i4>
      </vt:variant>
      <vt:variant>
        <vt:i4>5</vt:i4>
      </vt:variant>
      <vt:variant>
        <vt:lpwstr/>
      </vt:variant>
      <vt:variant>
        <vt:lpwstr>_Toc170395275</vt:lpwstr>
      </vt:variant>
      <vt:variant>
        <vt:i4>1114170</vt:i4>
      </vt:variant>
      <vt:variant>
        <vt:i4>125</vt:i4>
      </vt:variant>
      <vt:variant>
        <vt:i4>0</vt:i4>
      </vt:variant>
      <vt:variant>
        <vt:i4>5</vt:i4>
      </vt:variant>
      <vt:variant>
        <vt:lpwstr/>
      </vt:variant>
      <vt:variant>
        <vt:lpwstr>_Toc170395274</vt:lpwstr>
      </vt:variant>
      <vt:variant>
        <vt:i4>1114170</vt:i4>
      </vt:variant>
      <vt:variant>
        <vt:i4>119</vt:i4>
      </vt:variant>
      <vt:variant>
        <vt:i4>0</vt:i4>
      </vt:variant>
      <vt:variant>
        <vt:i4>5</vt:i4>
      </vt:variant>
      <vt:variant>
        <vt:lpwstr/>
      </vt:variant>
      <vt:variant>
        <vt:lpwstr>_Toc170395273</vt:lpwstr>
      </vt:variant>
      <vt:variant>
        <vt:i4>1114170</vt:i4>
      </vt:variant>
      <vt:variant>
        <vt:i4>113</vt:i4>
      </vt:variant>
      <vt:variant>
        <vt:i4>0</vt:i4>
      </vt:variant>
      <vt:variant>
        <vt:i4>5</vt:i4>
      </vt:variant>
      <vt:variant>
        <vt:lpwstr/>
      </vt:variant>
      <vt:variant>
        <vt:lpwstr>_Toc170395272</vt:lpwstr>
      </vt:variant>
      <vt:variant>
        <vt:i4>1114170</vt:i4>
      </vt:variant>
      <vt:variant>
        <vt:i4>107</vt:i4>
      </vt:variant>
      <vt:variant>
        <vt:i4>0</vt:i4>
      </vt:variant>
      <vt:variant>
        <vt:i4>5</vt:i4>
      </vt:variant>
      <vt:variant>
        <vt:lpwstr/>
      </vt:variant>
      <vt:variant>
        <vt:lpwstr>_Toc170395271</vt:lpwstr>
      </vt:variant>
      <vt:variant>
        <vt:i4>1114170</vt:i4>
      </vt:variant>
      <vt:variant>
        <vt:i4>101</vt:i4>
      </vt:variant>
      <vt:variant>
        <vt:i4>0</vt:i4>
      </vt:variant>
      <vt:variant>
        <vt:i4>5</vt:i4>
      </vt:variant>
      <vt:variant>
        <vt:lpwstr/>
      </vt:variant>
      <vt:variant>
        <vt:lpwstr>_Toc170395270</vt:lpwstr>
      </vt:variant>
      <vt:variant>
        <vt:i4>1048634</vt:i4>
      </vt:variant>
      <vt:variant>
        <vt:i4>95</vt:i4>
      </vt:variant>
      <vt:variant>
        <vt:i4>0</vt:i4>
      </vt:variant>
      <vt:variant>
        <vt:i4>5</vt:i4>
      </vt:variant>
      <vt:variant>
        <vt:lpwstr/>
      </vt:variant>
      <vt:variant>
        <vt:lpwstr>_Toc170395269</vt:lpwstr>
      </vt:variant>
      <vt:variant>
        <vt:i4>1048634</vt:i4>
      </vt:variant>
      <vt:variant>
        <vt:i4>89</vt:i4>
      </vt:variant>
      <vt:variant>
        <vt:i4>0</vt:i4>
      </vt:variant>
      <vt:variant>
        <vt:i4>5</vt:i4>
      </vt:variant>
      <vt:variant>
        <vt:lpwstr/>
      </vt:variant>
      <vt:variant>
        <vt:lpwstr>_Toc170395268</vt:lpwstr>
      </vt:variant>
      <vt:variant>
        <vt:i4>1048634</vt:i4>
      </vt:variant>
      <vt:variant>
        <vt:i4>83</vt:i4>
      </vt:variant>
      <vt:variant>
        <vt:i4>0</vt:i4>
      </vt:variant>
      <vt:variant>
        <vt:i4>5</vt:i4>
      </vt:variant>
      <vt:variant>
        <vt:lpwstr/>
      </vt:variant>
      <vt:variant>
        <vt:lpwstr>_Toc170395267</vt:lpwstr>
      </vt:variant>
      <vt:variant>
        <vt:i4>1048634</vt:i4>
      </vt:variant>
      <vt:variant>
        <vt:i4>77</vt:i4>
      </vt:variant>
      <vt:variant>
        <vt:i4>0</vt:i4>
      </vt:variant>
      <vt:variant>
        <vt:i4>5</vt:i4>
      </vt:variant>
      <vt:variant>
        <vt:lpwstr/>
      </vt:variant>
      <vt:variant>
        <vt:lpwstr>_Toc170395266</vt:lpwstr>
      </vt:variant>
      <vt:variant>
        <vt:i4>1048634</vt:i4>
      </vt:variant>
      <vt:variant>
        <vt:i4>71</vt:i4>
      </vt:variant>
      <vt:variant>
        <vt:i4>0</vt:i4>
      </vt:variant>
      <vt:variant>
        <vt:i4>5</vt:i4>
      </vt:variant>
      <vt:variant>
        <vt:lpwstr/>
      </vt:variant>
      <vt:variant>
        <vt:lpwstr>_Toc170395265</vt:lpwstr>
      </vt:variant>
      <vt:variant>
        <vt:i4>1048634</vt:i4>
      </vt:variant>
      <vt:variant>
        <vt:i4>65</vt:i4>
      </vt:variant>
      <vt:variant>
        <vt:i4>0</vt:i4>
      </vt:variant>
      <vt:variant>
        <vt:i4>5</vt:i4>
      </vt:variant>
      <vt:variant>
        <vt:lpwstr/>
      </vt:variant>
      <vt:variant>
        <vt:lpwstr>_Toc170395264</vt:lpwstr>
      </vt:variant>
      <vt:variant>
        <vt:i4>1048634</vt:i4>
      </vt:variant>
      <vt:variant>
        <vt:i4>59</vt:i4>
      </vt:variant>
      <vt:variant>
        <vt:i4>0</vt:i4>
      </vt:variant>
      <vt:variant>
        <vt:i4>5</vt:i4>
      </vt:variant>
      <vt:variant>
        <vt:lpwstr/>
      </vt:variant>
      <vt:variant>
        <vt:lpwstr>_Toc170395263</vt:lpwstr>
      </vt:variant>
      <vt:variant>
        <vt:i4>1048634</vt:i4>
      </vt:variant>
      <vt:variant>
        <vt:i4>53</vt:i4>
      </vt:variant>
      <vt:variant>
        <vt:i4>0</vt:i4>
      </vt:variant>
      <vt:variant>
        <vt:i4>5</vt:i4>
      </vt:variant>
      <vt:variant>
        <vt:lpwstr/>
      </vt:variant>
      <vt:variant>
        <vt:lpwstr>_Toc170395262</vt:lpwstr>
      </vt:variant>
      <vt:variant>
        <vt:i4>1048634</vt:i4>
      </vt:variant>
      <vt:variant>
        <vt:i4>47</vt:i4>
      </vt:variant>
      <vt:variant>
        <vt:i4>0</vt:i4>
      </vt:variant>
      <vt:variant>
        <vt:i4>5</vt:i4>
      </vt:variant>
      <vt:variant>
        <vt:lpwstr/>
      </vt:variant>
      <vt:variant>
        <vt:lpwstr>_Toc170395261</vt:lpwstr>
      </vt:variant>
      <vt:variant>
        <vt:i4>1048634</vt:i4>
      </vt:variant>
      <vt:variant>
        <vt:i4>41</vt:i4>
      </vt:variant>
      <vt:variant>
        <vt:i4>0</vt:i4>
      </vt:variant>
      <vt:variant>
        <vt:i4>5</vt:i4>
      </vt:variant>
      <vt:variant>
        <vt:lpwstr/>
      </vt:variant>
      <vt:variant>
        <vt:lpwstr>_Toc170395260</vt:lpwstr>
      </vt:variant>
      <vt:variant>
        <vt:i4>1245242</vt:i4>
      </vt:variant>
      <vt:variant>
        <vt:i4>35</vt:i4>
      </vt:variant>
      <vt:variant>
        <vt:i4>0</vt:i4>
      </vt:variant>
      <vt:variant>
        <vt:i4>5</vt:i4>
      </vt:variant>
      <vt:variant>
        <vt:lpwstr/>
      </vt:variant>
      <vt:variant>
        <vt:lpwstr>_Toc170395259</vt:lpwstr>
      </vt:variant>
      <vt:variant>
        <vt:i4>1245242</vt:i4>
      </vt:variant>
      <vt:variant>
        <vt:i4>29</vt:i4>
      </vt:variant>
      <vt:variant>
        <vt:i4>0</vt:i4>
      </vt:variant>
      <vt:variant>
        <vt:i4>5</vt:i4>
      </vt:variant>
      <vt:variant>
        <vt:lpwstr/>
      </vt:variant>
      <vt:variant>
        <vt:lpwstr>_Toc170395258</vt:lpwstr>
      </vt:variant>
      <vt:variant>
        <vt:i4>1245242</vt:i4>
      </vt:variant>
      <vt:variant>
        <vt:i4>23</vt:i4>
      </vt:variant>
      <vt:variant>
        <vt:i4>0</vt:i4>
      </vt:variant>
      <vt:variant>
        <vt:i4>5</vt:i4>
      </vt:variant>
      <vt:variant>
        <vt:lpwstr/>
      </vt:variant>
      <vt:variant>
        <vt:lpwstr>_Toc170395257</vt:lpwstr>
      </vt:variant>
      <vt:variant>
        <vt:i4>1245242</vt:i4>
      </vt:variant>
      <vt:variant>
        <vt:i4>17</vt:i4>
      </vt:variant>
      <vt:variant>
        <vt:i4>0</vt:i4>
      </vt:variant>
      <vt:variant>
        <vt:i4>5</vt:i4>
      </vt:variant>
      <vt:variant>
        <vt:lpwstr/>
      </vt:variant>
      <vt:variant>
        <vt:lpwstr>_Toc170395256</vt:lpwstr>
      </vt:variant>
      <vt:variant>
        <vt:i4>1245242</vt:i4>
      </vt:variant>
      <vt:variant>
        <vt:i4>11</vt:i4>
      </vt:variant>
      <vt:variant>
        <vt:i4>0</vt:i4>
      </vt:variant>
      <vt:variant>
        <vt:i4>5</vt:i4>
      </vt:variant>
      <vt:variant>
        <vt:lpwstr/>
      </vt:variant>
      <vt:variant>
        <vt:lpwstr>_Toc170395255</vt:lpwstr>
      </vt:variant>
      <vt:variant>
        <vt:i4>1245242</vt:i4>
      </vt:variant>
      <vt:variant>
        <vt:i4>5</vt:i4>
      </vt:variant>
      <vt:variant>
        <vt:i4>0</vt:i4>
      </vt:variant>
      <vt:variant>
        <vt:i4>5</vt:i4>
      </vt:variant>
      <vt:variant>
        <vt:lpwstr/>
      </vt:variant>
      <vt:variant>
        <vt:lpwstr>_Toc170395254</vt:lpwstr>
      </vt:variant>
      <vt:variant>
        <vt:i4>786513</vt:i4>
      </vt:variant>
      <vt:variant>
        <vt:i4>0</vt:i4>
      </vt:variant>
      <vt:variant>
        <vt:i4>0</vt:i4>
      </vt:variant>
      <vt:variant>
        <vt:i4>5</vt:i4>
      </vt:variant>
      <vt:variant>
        <vt:lpwstr>http://www.pacificenglish.cn/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subject/>
  <dc:creator>Jim</dc:creator>
  <cp:keywords/>
  <dc:description/>
  <cp:lastModifiedBy>Huang John</cp:lastModifiedBy>
  <cp:revision>1</cp:revision>
  <dcterms:created xsi:type="dcterms:W3CDTF">2019-04-26T02:39:00Z</dcterms:created>
  <dcterms:modified xsi:type="dcterms:W3CDTF">2019-04-26T02:39:00Z</dcterms:modified>
</cp:coreProperties>
</file>